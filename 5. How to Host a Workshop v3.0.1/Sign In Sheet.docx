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93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op table has volunteer list and bottom table has organization information"/>
      </w:tblPr>
      <w:tblGrid>
        <w:gridCol w:w="4499"/>
        <w:gridCol w:w="270"/>
        <w:gridCol w:w="5400"/>
        <w:gridCol w:w="3079"/>
      </w:tblGrid>
      <w:tr w:rsidR="00600DE0" w:rsidTr="00600DE0">
        <w:trPr>
          <w:trHeight w:val="657"/>
        </w:trPr>
        <w:tc>
          <w:tcPr>
            <w:tcW w:w="1698" w:type="pct"/>
            <w:tcMar>
              <w:left w:w="144" w:type="dxa"/>
              <w:right w:w="144" w:type="dxa"/>
            </w:tcMar>
            <w:vAlign w:val="bottom"/>
          </w:tcPr>
          <w:p w:rsidR="00600DE0" w:rsidRDefault="00600DE0" w:rsidP="00600DE0">
            <w:pPr>
              <w:pStyle w:val="TableHead"/>
            </w:pPr>
            <w:r>
              <w:t>Host Name</w:t>
            </w:r>
            <w:r w:rsidR="00316254">
              <w:t>:</w:t>
            </w:r>
          </w:p>
        </w:tc>
        <w:tc>
          <w:tcPr>
            <w:tcW w:w="102" w:type="pct"/>
            <w:tcMar>
              <w:left w:w="0" w:type="dxa"/>
              <w:right w:w="144" w:type="dxa"/>
            </w:tcMar>
            <w:vAlign w:val="bottom"/>
          </w:tcPr>
          <w:p w:rsidR="00600DE0" w:rsidRDefault="00600DE0" w:rsidP="00600DE0">
            <w:pPr>
              <w:pStyle w:val="TableHead"/>
            </w:pPr>
          </w:p>
        </w:tc>
        <w:tc>
          <w:tcPr>
            <w:tcW w:w="2038" w:type="pct"/>
            <w:tcMar>
              <w:left w:w="0" w:type="dxa"/>
              <w:right w:w="144" w:type="dxa"/>
            </w:tcMar>
            <w:vAlign w:val="bottom"/>
          </w:tcPr>
          <w:p w:rsidR="00600DE0" w:rsidRDefault="00600DE0" w:rsidP="00600DE0">
            <w:pPr>
              <w:pStyle w:val="TableHead"/>
            </w:pPr>
            <w:sdt>
              <w:sdtPr>
                <w:alias w:val="Event date:"/>
                <w:tag w:val="Event date:"/>
                <w:id w:val="-146752403"/>
                <w:placeholder>
                  <w:docPart w:val="697ACC45DE07CA49985D5FD527213374"/>
                </w:placeholder>
                <w:temporary/>
                <w:showingPlcHdr/>
                <w15:appearance w15:val="hidden"/>
              </w:sdtPr>
              <w:sdtContent>
                <w:r>
                  <w:t>Event Date</w:t>
                </w:r>
              </w:sdtContent>
            </w:sdt>
            <w:r w:rsidR="00316254">
              <w:t>:</w:t>
            </w:r>
            <w:r>
              <w:t xml:space="preserve">  </w:t>
            </w:r>
          </w:p>
        </w:tc>
        <w:tc>
          <w:tcPr>
            <w:tcW w:w="1162" w:type="pct"/>
            <w:tcMar>
              <w:left w:w="0" w:type="dxa"/>
              <w:right w:w="144" w:type="dxa"/>
            </w:tcMar>
            <w:vAlign w:val="bottom"/>
          </w:tcPr>
          <w:p w:rsidR="00600DE0" w:rsidRDefault="00600DE0" w:rsidP="00600DE0">
            <w:pPr>
              <w:pStyle w:val="TableHead"/>
            </w:pPr>
            <w:sdt>
              <w:sdtPr>
                <w:alias w:val="Location:"/>
                <w:tag w:val="Location:"/>
                <w:id w:val="685796616"/>
                <w:placeholder>
                  <w:docPart w:val="A61531D6D6A3594B9447204ACE3625AA"/>
                </w:placeholder>
                <w:temporary/>
                <w:showingPlcHdr/>
                <w15:appearance w15:val="hidden"/>
              </w:sdtPr>
              <w:sdtContent>
                <w:r>
                  <w:t>Location</w:t>
                </w:r>
              </w:sdtContent>
            </w:sdt>
            <w:r w:rsidR="00316254">
              <w:t>:</w:t>
            </w:r>
            <w:bookmarkStart w:id="0" w:name="_GoBack"/>
            <w:bookmarkEnd w:id="0"/>
          </w:p>
        </w:tc>
      </w:tr>
      <w:tr w:rsidR="00600DE0" w:rsidTr="00600DE0">
        <w:tc>
          <w:tcPr>
            <w:tcW w:w="1698" w:type="pct"/>
            <w:tcMar>
              <w:left w:w="144" w:type="dxa"/>
              <w:right w:w="144" w:type="dxa"/>
            </w:tcMar>
            <w:vAlign w:val="bottom"/>
          </w:tcPr>
          <w:p w:rsidR="00600DE0" w:rsidRDefault="00600DE0" w:rsidP="00600DE0">
            <w:pPr>
              <w:pStyle w:val="Footer"/>
            </w:pPr>
          </w:p>
        </w:tc>
        <w:tc>
          <w:tcPr>
            <w:tcW w:w="102" w:type="pct"/>
            <w:tcMar>
              <w:left w:w="0" w:type="dxa"/>
              <w:right w:w="144" w:type="dxa"/>
            </w:tcMar>
            <w:vAlign w:val="bottom"/>
          </w:tcPr>
          <w:p w:rsidR="00600DE0" w:rsidRDefault="00600DE0" w:rsidP="00600DE0">
            <w:pPr>
              <w:pStyle w:val="Footer"/>
            </w:pPr>
          </w:p>
        </w:tc>
        <w:tc>
          <w:tcPr>
            <w:tcW w:w="2038" w:type="pct"/>
            <w:tcMar>
              <w:left w:w="0" w:type="dxa"/>
              <w:right w:w="144" w:type="dxa"/>
            </w:tcMar>
            <w:vAlign w:val="bottom"/>
          </w:tcPr>
          <w:p w:rsidR="00600DE0" w:rsidRDefault="00600DE0" w:rsidP="00600DE0">
            <w:pPr>
              <w:pStyle w:val="Footer"/>
            </w:pPr>
          </w:p>
        </w:tc>
        <w:tc>
          <w:tcPr>
            <w:tcW w:w="1162" w:type="pct"/>
            <w:tcMar>
              <w:left w:w="0" w:type="dxa"/>
              <w:right w:w="144" w:type="dxa"/>
            </w:tcMar>
            <w:vAlign w:val="bottom"/>
          </w:tcPr>
          <w:p w:rsidR="00600DE0" w:rsidRDefault="00600DE0" w:rsidP="00600DE0">
            <w:pPr>
              <w:pStyle w:val="Footer"/>
            </w:pPr>
          </w:p>
        </w:tc>
      </w:tr>
    </w:tbl>
    <w:p w:rsidR="00531DA7" w:rsidRDefault="00600DE0">
      <w:pPr>
        <w:pStyle w:val="Title"/>
      </w:pPr>
      <w:r>
        <w:t>Sign IN</w:t>
      </w:r>
    </w:p>
    <w:tbl>
      <w:tblPr>
        <w:tblW w:w="4959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Top table has volunteer list and bottom table has organization information"/>
      </w:tblPr>
      <w:tblGrid>
        <w:gridCol w:w="545"/>
        <w:gridCol w:w="4135"/>
        <w:gridCol w:w="5490"/>
        <w:gridCol w:w="2969"/>
      </w:tblGrid>
      <w:tr w:rsidR="00600DE0" w:rsidTr="00600DE0">
        <w:trPr>
          <w:trHeight w:val="756"/>
          <w:tblHeader/>
        </w:trPr>
        <w:tc>
          <w:tcPr>
            <w:tcW w:w="545" w:type="dxa"/>
            <w:vAlign w:val="bottom"/>
          </w:tcPr>
          <w:p w:rsidR="00600DE0" w:rsidRDefault="00600DE0" w:rsidP="00647D85">
            <w:pPr>
              <w:pStyle w:val="TableHead"/>
            </w:pPr>
          </w:p>
          <w:sdt>
            <w:sdtPr>
              <w:alias w:val="Number:"/>
              <w:tag w:val="Number:"/>
              <w:id w:val="-1841149228"/>
              <w:placeholder>
                <w:docPart w:val="8BCCF16C6644C641B1B6FACFD05D5096"/>
              </w:placeholder>
              <w:temporary/>
              <w:showingPlcHdr/>
              <w15:appearance w15:val="hidden"/>
            </w:sdtPr>
            <w:sdtContent>
              <w:p w:rsidR="00600DE0" w:rsidRDefault="00600DE0" w:rsidP="00647D85">
                <w:pPr>
                  <w:pStyle w:val="TableHead"/>
                </w:pPr>
                <w:r>
                  <w:t>No.</w:t>
                </w:r>
              </w:p>
            </w:sdtContent>
          </w:sdt>
        </w:tc>
        <w:tc>
          <w:tcPr>
            <w:tcW w:w="4135" w:type="dxa"/>
            <w:vAlign w:val="bottom"/>
          </w:tcPr>
          <w:p w:rsidR="00600DE0" w:rsidRDefault="00600DE0">
            <w:pPr>
              <w:pStyle w:val="TableHead"/>
            </w:pPr>
            <w:r>
              <w:t>Name</w:t>
            </w:r>
          </w:p>
        </w:tc>
        <w:tc>
          <w:tcPr>
            <w:tcW w:w="5490" w:type="dxa"/>
            <w:vAlign w:val="bottom"/>
          </w:tcPr>
          <w:sdt>
            <w:sdtPr>
              <w:alias w:val="Email:"/>
              <w:tag w:val="Email:"/>
              <w:id w:val="-54237047"/>
              <w:placeholder>
                <w:docPart w:val="1791E5B45BDC194E8F86DE7631C1BD04"/>
              </w:placeholder>
              <w:temporary/>
              <w:showingPlcHdr/>
              <w15:appearance w15:val="hidden"/>
            </w:sdtPr>
            <w:sdtContent>
              <w:p w:rsidR="00600DE0" w:rsidRDefault="00600DE0">
                <w:pPr>
                  <w:pStyle w:val="TableHead"/>
                </w:pPr>
                <w:r>
                  <w:t>Email</w:t>
                </w:r>
              </w:p>
            </w:sdtContent>
          </w:sdt>
        </w:tc>
        <w:tc>
          <w:tcPr>
            <w:tcW w:w="2969" w:type="dxa"/>
            <w:vAlign w:val="bottom"/>
          </w:tcPr>
          <w:p w:rsidR="00600DE0" w:rsidRDefault="00600DE0">
            <w:pPr>
              <w:pStyle w:val="TableHead"/>
            </w:pPr>
            <w:r>
              <w:t>Company</w:t>
            </w:r>
          </w:p>
        </w:tc>
      </w:tr>
      <w:tr w:rsidR="00600DE0" w:rsidTr="00600DE0">
        <w:tc>
          <w:tcPr>
            <w:tcW w:w="545" w:type="dxa"/>
            <w:tcBorders>
              <w:top w:val="nil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nil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nil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nil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Pr="00647D85" w:rsidRDefault="00600DE0" w:rsidP="006A6F49">
            <w:pPr>
              <w:pStyle w:val="RowHead"/>
            </w:pPr>
          </w:p>
        </w:tc>
        <w:tc>
          <w:tcPr>
            <w:tcW w:w="4135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549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969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</w:tbl>
    <w:p w:rsidR="00BE3A3E" w:rsidRDefault="00BE3A3E" w:rsidP="006A6F49">
      <w:pPr>
        <w:pStyle w:val="NoSpacing"/>
      </w:pP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Volunteer information table, page 2"/>
      </w:tblPr>
      <w:tblGrid>
        <w:gridCol w:w="544"/>
        <w:gridCol w:w="3956"/>
        <w:gridCol w:w="6210"/>
        <w:gridCol w:w="2538"/>
      </w:tblGrid>
      <w:tr w:rsidR="00600DE0" w:rsidTr="00600DE0">
        <w:tc>
          <w:tcPr>
            <w:tcW w:w="544" w:type="dxa"/>
            <w:tcBorders>
              <w:top w:val="nil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nil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nil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nil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  <w:tr w:rsidR="00600DE0" w:rsidTr="00600DE0">
        <w:tc>
          <w:tcPr>
            <w:tcW w:w="544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>
            <w:pPr>
              <w:pStyle w:val="RowHead"/>
            </w:pPr>
          </w:p>
        </w:tc>
        <w:tc>
          <w:tcPr>
            <w:tcW w:w="3956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6210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  <w:tc>
          <w:tcPr>
            <w:tcW w:w="2538" w:type="dxa"/>
            <w:tcBorders>
              <w:top w:val="single" w:sz="4" w:space="0" w:color="D8D8D8" w:themeColor="accent1" w:themeTint="33"/>
              <w:bottom w:val="single" w:sz="4" w:space="0" w:color="D8D8D8" w:themeColor="accent1" w:themeTint="33"/>
            </w:tcBorders>
          </w:tcPr>
          <w:p w:rsidR="00600DE0" w:rsidRDefault="00600DE0" w:rsidP="006A6F49"/>
        </w:tc>
      </w:tr>
    </w:tbl>
    <w:p w:rsidR="00C510F1" w:rsidRPr="00B735A0" w:rsidRDefault="00C510F1" w:rsidP="003177AC">
      <w:pPr>
        <w:pStyle w:val="NoSpacing"/>
      </w:pPr>
    </w:p>
    <w:sectPr w:rsidR="00C510F1" w:rsidRPr="00B735A0">
      <w:footerReference w:type="default" r:id="rId10"/>
      <w:pgSz w:w="15840" w:h="12240" w:orient="landscape" w:code="1"/>
      <w:pgMar w:top="864" w:right="1296" w:bottom="432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299" w:rsidRDefault="003F7299">
      <w:pPr>
        <w:spacing w:before="0" w:after="0"/>
      </w:pPr>
      <w:r>
        <w:separator/>
      </w:r>
    </w:p>
  </w:endnote>
  <w:endnote w:type="continuationSeparator" w:id="0">
    <w:p w:rsidR="003F7299" w:rsidRDefault="003F72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A3E" w:rsidRDefault="0041617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C3B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F35C3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299" w:rsidRDefault="003F7299">
      <w:pPr>
        <w:spacing w:before="0" w:after="0"/>
      </w:pPr>
      <w:r>
        <w:separator/>
      </w:r>
    </w:p>
  </w:footnote>
  <w:footnote w:type="continuationSeparator" w:id="0">
    <w:p w:rsidR="003F7299" w:rsidRDefault="003F729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D02B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AAD6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0CFF8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82F82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7293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86BB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6B5D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E2AC8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7A1C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9ED6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FA5B26"/>
    <w:multiLevelType w:val="hybridMultilevel"/>
    <w:tmpl w:val="06E85756"/>
    <w:lvl w:ilvl="0" w:tplc="B0845B4A">
      <w:start w:val="1"/>
      <w:numFmt w:val="decimal"/>
      <w:pStyle w:val="RowHead"/>
      <w:suff w:val="nothing"/>
      <w:lvlText w:val="%1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E0"/>
    <w:rsid w:val="00044DCB"/>
    <w:rsid w:val="000676B5"/>
    <w:rsid w:val="00143BDA"/>
    <w:rsid w:val="00165BE5"/>
    <w:rsid w:val="001A5B73"/>
    <w:rsid w:val="002F18F8"/>
    <w:rsid w:val="00301F8F"/>
    <w:rsid w:val="00316254"/>
    <w:rsid w:val="003177AC"/>
    <w:rsid w:val="00324D66"/>
    <w:rsid w:val="003F7299"/>
    <w:rsid w:val="004064C9"/>
    <w:rsid w:val="00416170"/>
    <w:rsid w:val="00456D28"/>
    <w:rsid w:val="004907E5"/>
    <w:rsid w:val="004F3FAD"/>
    <w:rsid w:val="00531DA7"/>
    <w:rsid w:val="00600DE0"/>
    <w:rsid w:val="00647D85"/>
    <w:rsid w:val="00692765"/>
    <w:rsid w:val="006A6F49"/>
    <w:rsid w:val="006A7FE9"/>
    <w:rsid w:val="00774393"/>
    <w:rsid w:val="007D4CCB"/>
    <w:rsid w:val="00825F63"/>
    <w:rsid w:val="008F196C"/>
    <w:rsid w:val="009A15F1"/>
    <w:rsid w:val="00A26583"/>
    <w:rsid w:val="00AD0249"/>
    <w:rsid w:val="00AE0314"/>
    <w:rsid w:val="00B735A0"/>
    <w:rsid w:val="00BE3A3E"/>
    <w:rsid w:val="00C510F1"/>
    <w:rsid w:val="00C81E5F"/>
    <w:rsid w:val="00CD0CF6"/>
    <w:rsid w:val="00D411B8"/>
    <w:rsid w:val="00D52615"/>
    <w:rsid w:val="00DA41AE"/>
    <w:rsid w:val="00E2096C"/>
    <w:rsid w:val="00E30F28"/>
    <w:rsid w:val="00E475BF"/>
    <w:rsid w:val="00F35C3B"/>
    <w:rsid w:val="00F75152"/>
    <w:rsid w:val="00F9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16F0C"/>
  <w15:chartTrackingRefBased/>
  <w15:docId w15:val="{65B34A4A-6BF3-EC40-ABDF-5DFFBF72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F3F3F" w:themeColor="accent1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DA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1F1F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2F2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5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2F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5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5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5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531DA7"/>
    <w:pPr>
      <w:pBdr>
        <w:top w:val="thinThickSmallGap" w:sz="12" w:space="1" w:color="8B8B8B" w:themeColor="accent1" w:themeTint="99"/>
        <w:bottom w:val="thickThinSmallGap" w:sz="12" w:space="1" w:color="8B8B8B" w:themeColor="accent1" w:themeTint="99"/>
      </w:pBdr>
      <w:spacing w:before="0" w:after="0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122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531DA7"/>
    <w:rPr>
      <w:rFonts w:asciiTheme="majorHAnsi" w:eastAsiaTheme="majorEastAsia" w:hAnsiTheme="majorHAnsi" w:cstheme="majorBidi"/>
      <w:b/>
      <w:caps/>
      <w:spacing w:val="-10"/>
      <w:kern w:val="28"/>
      <w:sz w:val="122"/>
      <w:szCs w:val="5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10"/>
    <w:qFormat/>
    <w:pPr>
      <w:spacing w:after="0"/>
    </w:pPr>
  </w:style>
  <w:style w:type="paragraph" w:customStyle="1" w:styleId="TableHead">
    <w:name w:val="Table Head"/>
    <w:basedOn w:val="Normal"/>
    <w:uiPriority w:val="2"/>
    <w:qFormat/>
    <w:rsid w:val="008F196C"/>
    <w:pPr>
      <w:spacing w:before="0" w:after="40"/>
    </w:pPr>
    <w:rPr>
      <w:rFonts w:asciiTheme="majorHAnsi" w:eastAsiaTheme="majorEastAsia" w:hAnsiTheme="majorHAnsi" w:cstheme="majorBidi"/>
      <w:caps/>
      <w:color w:val="2F2F2F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owHead">
    <w:name w:val="Row Head"/>
    <w:basedOn w:val="Normal"/>
    <w:uiPriority w:val="3"/>
    <w:qFormat/>
    <w:rsid w:val="006A6F49"/>
    <w:pPr>
      <w:numPr>
        <w:numId w:val="1"/>
      </w:numPr>
      <w:spacing w:before="80"/>
      <w:ind w:firstLine="0"/>
    </w:pPr>
    <w:rPr>
      <w:rFonts w:asciiTheme="majorHAnsi" w:eastAsiaTheme="majorEastAsia" w:hAnsiTheme="majorHAnsi" w:cstheme="majorBidi"/>
      <w:b/>
      <w:bCs/>
      <w:color w:val="000000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7F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FE9"/>
    <w:rPr>
      <w:rFonts w:asciiTheme="majorHAnsi" w:eastAsiaTheme="majorEastAsia" w:hAnsiTheme="majorHAnsi" w:cstheme="majorBidi"/>
      <w:color w:val="000000" w:themeColor="text2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907E5"/>
    <w:pPr>
      <w:spacing w:before="40" w:after="0"/>
      <w:contextualSpacing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A7FE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07E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A7FE9"/>
    <w:rPr>
      <w:sz w:val="22"/>
    </w:rPr>
  </w:style>
  <w:style w:type="table" w:styleId="TableGridLight">
    <w:name w:val="Grid Table Light"/>
    <w:basedOn w:val="TableNormal"/>
    <w:uiPriority w:val="40"/>
    <w:rsid w:val="00F7515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B735A0"/>
  </w:style>
  <w:style w:type="paragraph" w:styleId="BlockText">
    <w:name w:val="Block Text"/>
    <w:basedOn w:val="Normal"/>
    <w:uiPriority w:val="99"/>
    <w:semiHidden/>
    <w:unhideWhenUsed/>
    <w:rsid w:val="00B735A0"/>
    <w:pPr>
      <w:pBdr>
        <w:top w:val="single" w:sz="2" w:space="10" w:color="3F3F3F" w:themeColor="accent1"/>
        <w:left w:val="single" w:sz="2" w:space="10" w:color="3F3F3F" w:themeColor="accent1"/>
        <w:bottom w:val="single" w:sz="2" w:space="10" w:color="3F3F3F" w:themeColor="accent1"/>
        <w:right w:val="single" w:sz="2" w:space="10" w:color="3F3F3F" w:themeColor="accent1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B735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35A0"/>
  </w:style>
  <w:style w:type="paragraph" w:styleId="BodyText2">
    <w:name w:val="Body Text 2"/>
    <w:basedOn w:val="Normal"/>
    <w:link w:val="BodyText2Char"/>
    <w:uiPriority w:val="99"/>
    <w:semiHidden/>
    <w:unhideWhenUsed/>
    <w:rsid w:val="00B735A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735A0"/>
  </w:style>
  <w:style w:type="paragraph" w:styleId="BodyText3">
    <w:name w:val="Body Text 3"/>
    <w:basedOn w:val="Normal"/>
    <w:link w:val="BodyText3Char"/>
    <w:uiPriority w:val="99"/>
    <w:semiHidden/>
    <w:unhideWhenUsed/>
    <w:rsid w:val="00B735A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735A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735A0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735A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735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735A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735A0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735A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735A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735A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735A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735A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735A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5A0"/>
    <w:pPr>
      <w:spacing w:before="0"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735A0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735A0"/>
  </w:style>
  <w:style w:type="table" w:styleId="ColorfulGrid">
    <w:name w:val="Colorful Grid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8" w:themeFill="accent1" w:themeFillTint="33"/>
    </w:tcPr>
    <w:tblStylePr w:type="firstRow">
      <w:rPr>
        <w:b/>
        <w:bCs/>
      </w:rPr>
      <w:tblPr/>
      <w:tcPr>
        <w:shd w:val="clear" w:color="auto" w:fill="B2B2B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B2B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2F2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2F2F" w:themeFill="accent1" w:themeFillShade="BF"/>
      </w:tc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shd w:val="clear" w:color="auto" w:fill="9F9F9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3F3F3F" w:themeColor="accent1"/>
        <w:bottom w:val="single" w:sz="4" w:space="0" w:color="3F3F3F" w:themeColor="accent1"/>
        <w:right w:val="single" w:sz="4" w:space="0" w:color="3F3F3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25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2525" w:themeColor="accent1" w:themeShade="99"/>
          <w:insideV w:val="nil"/>
        </w:tcBorders>
        <w:shd w:val="clear" w:color="auto" w:fill="2525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accent1" w:themeFillShade="99"/>
      </w:tcPr>
    </w:tblStylePr>
    <w:tblStylePr w:type="band1Vert">
      <w:tblPr/>
      <w:tcPr>
        <w:shd w:val="clear" w:color="auto" w:fill="B2B2B2" w:themeFill="accent1" w:themeFillTint="66"/>
      </w:tcPr>
    </w:tblStylePr>
    <w:tblStylePr w:type="band1Horz">
      <w:tblPr/>
      <w:tcPr>
        <w:shd w:val="clear" w:color="auto" w:fill="9F9F9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735A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5A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5A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5A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F3F3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1F1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2F2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35A0"/>
  </w:style>
  <w:style w:type="character" w:customStyle="1" w:styleId="DateChar">
    <w:name w:val="Date Char"/>
    <w:basedOn w:val="DefaultParagraphFont"/>
    <w:link w:val="Date"/>
    <w:uiPriority w:val="99"/>
    <w:semiHidden/>
    <w:rsid w:val="00B735A0"/>
  </w:style>
  <w:style w:type="paragraph" w:styleId="DocumentMap">
    <w:name w:val="Document Map"/>
    <w:basedOn w:val="Normal"/>
    <w:link w:val="DocumentMapChar"/>
    <w:uiPriority w:val="99"/>
    <w:semiHidden/>
    <w:unhideWhenUsed/>
    <w:rsid w:val="00B735A0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35A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735A0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735A0"/>
  </w:style>
  <w:style w:type="character" w:styleId="Emphasis">
    <w:name w:val="Emphasis"/>
    <w:basedOn w:val="DefaultParagraphFont"/>
    <w:uiPriority w:val="20"/>
    <w:semiHidden/>
    <w:unhideWhenUsed/>
    <w:qFormat/>
    <w:rsid w:val="00B735A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735A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35A0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35A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735A0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CF6"/>
    <w:rPr>
      <w:color w:val="595959" w:themeColor="text1" w:themeTint="A6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B735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5A0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5A0"/>
    <w:rPr>
      <w:szCs w:val="20"/>
    </w:rPr>
  </w:style>
  <w:style w:type="table" w:styleId="GridTable1Light">
    <w:name w:val="Grid Table 1 Light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1" w:themeTint="66"/>
        <w:left w:val="single" w:sz="4" w:space="0" w:color="B2B2B2" w:themeColor="accent1" w:themeTint="66"/>
        <w:bottom w:val="single" w:sz="4" w:space="0" w:color="B2B2B2" w:themeColor="accent1" w:themeTint="66"/>
        <w:right w:val="single" w:sz="4" w:space="0" w:color="B2B2B2" w:themeColor="accent1" w:themeTint="66"/>
        <w:insideH w:val="single" w:sz="4" w:space="0" w:color="B2B2B2" w:themeColor="accent1" w:themeTint="66"/>
        <w:insideV w:val="single" w:sz="4" w:space="0" w:color="B2B2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8B8B8B" w:themeColor="accent1" w:themeTint="99"/>
        <w:bottom w:val="single" w:sz="2" w:space="0" w:color="8B8B8B" w:themeColor="accent1" w:themeTint="99"/>
        <w:insideH w:val="single" w:sz="2" w:space="0" w:color="8B8B8B" w:themeColor="accent1" w:themeTint="99"/>
        <w:insideV w:val="single" w:sz="2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B8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B8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bottom w:val="single" w:sz="4" w:space="0" w:color="8B8B8B" w:themeColor="accent1" w:themeTint="99"/>
        </w:tcBorders>
      </w:tcPr>
    </w:tblStylePr>
    <w:tblStylePr w:type="nwCell">
      <w:tblPr/>
      <w:tcPr>
        <w:tcBorders>
          <w:bottom w:val="single" w:sz="4" w:space="0" w:color="8B8B8B" w:themeColor="accent1" w:themeTint="99"/>
        </w:tcBorders>
      </w:tcPr>
    </w:tblStylePr>
    <w:tblStylePr w:type="seCell">
      <w:tblPr/>
      <w:tcPr>
        <w:tcBorders>
          <w:top w:val="single" w:sz="4" w:space="0" w:color="8B8B8B" w:themeColor="accent1" w:themeTint="99"/>
        </w:tcBorders>
      </w:tcPr>
    </w:tblStylePr>
    <w:tblStylePr w:type="swCell">
      <w:tblPr/>
      <w:tcPr>
        <w:tcBorders>
          <w:top w:val="single" w:sz="4" w:space="0" w:color="8B8B8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3F3F" w:themeColor="accent1"/>
          <w:left w:val="single" w:sz="4" w:space="0" w:color="3F3F3F" w:themeColor="accent1"/>
          <w:bottom w:val="single" w:sz="4" w:space="0" w:color="3F3F3F" w:themeColor="accent1"/>
          <w:right w:val="single" w:sz="4" w:space="0" w:color="3F3F3F" w:themeColor="accent1"/>
          <w:insideH w:val="nil"/>
          <w:insideV w:val="nil"/>
        </w:tcBorders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1"/>
      </w:tcPr>
    </w:tblStylePr>
    <w:tblStylePr w:type="band1Vert">
      <w:tblPr/>
      <w:tcPr>
        <w:shd w:val="clear" w:color="auto" w:fill="B2B2B2" w:themeFill="accent1" w:themeFillTint="66"/>
      </w:tcPr>
    </w:tblStylePr>
    <w:tblStylePr w:type="band1Horz">
      <w:tblPr/>
      <w:tcPr>
        <w:shd w:val="clear" w:color="auto" w:fill="B2B2B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735A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735A0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735A0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735A0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735A0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735A0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735A0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735A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735A0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bottom w:val="single" w:sz="4" w:space="0" w:color="8B8B8B" w:themeColor="accent1" w:themeTint="99"/>
        </w:tcBorders>
      </w:tcPr>
    </w:tblStylePr>
    <w:tblStylePr w:type="nwCell">
      <w:tblPr/>
      <w:tcPr>
        <w:tcBorders>
          <w:bottom w:val="single" w:sz="4" w:space="0" w:color="8B8B8B" w:themeColor="accent1" w:themeTint="99"/>
        </w:tcBorders>
      </w:tcPr>
    </w:tblStylePr>
    <w:tblStylePr w:type="seCell">
      <w:tblPr/>
      <w:tcPr>
        <w:tcBorders>
          <w:top w:val="single" w:sz="4" w:space="0" w:color="8B8B8B" w:themeColor="accent1" w:themeTint="99"/>
        </w:tcBorders>
      </w:tcPr>
    </w:tblStylePr>
    <w:tblStylePr w:type="swCell">
      <w:tblPr/>
      <w:tcPr>
        <w:tcBorders>
          <w:top w:val="single" w:sz="4" w:space="0" w:color="8B8B8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735A0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735A0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735A0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735A0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735A0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735A0"/>
    <w:rPr>
      <w:rFonts w:asciiTheme="majorHAnsi" w:eastAsiaTheme="majorEastAsia" w:hAnsiTheme="majorHAnsi" w:cstheme="majorBidi"/>
      <w:color w:val="1F1F1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5A0"/>
    <w:rPr>
      <w:rFonts w:asciiTheme="majorHAnsi" w:eastAsiaTheme="majorEastAsia" w:hAnsiTheme="majorHAnsi" w:cstheme="majorBidi"/>
      <w:i/>
      <w:iCs/>
      <w:color w:val="2F2F2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5A0"/>
    <w:rPr>
      <w:rFonts w:asciiTheme="majorHAnsi" w:eastAsiaTheme="majorEastAsia" w:hAnsiTheme="majorHAnsi" w:cstheme="majorBidi"/>
      <w:color w:val="2F2F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5A0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5A0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5A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5A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B735A0"/>
  </w:style>
  <w:style w:type="paragraph" w:styleId="HTMLAddress">
    <w:name w:val="HTML Address"/>
    <w:basedOn w:val="Normal"/>
    <w:link w:val="HTMLAddressChar"/>
    <w:uiPriority w:val="99"/>
    <w:semiHidden/>
    <w:unhideWhenUsed/>
    <w:rsid w:val="00B735A0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735A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735A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735A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735A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735A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5A0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5A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735A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735A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735A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35A0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735A0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735A0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735A0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735A0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735A0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735A0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735A0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735A0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735A0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735A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735A0"/>
    <w:rPr>
      <w:i/>
      <w:iCs/>
      <w:color w:val="3F3F3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735A0"/>
    <w:pPr>
      <w:pBdr>
        <w:top w:val="single" w:sz="4" w:space="10" w:color="3F3F3F" w:themeColor="accent1"/>
        <w:bottom w:val="single" w:sz="4" w:space="10" w:color="3F3F3F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735A0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735A0"/>
    <w:rPr>
      <w:b/>
      <w:bCs/>
      <w:smallCaps/>
      <w:color w:val="3F3F3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  <w:insideH w:val="single" w:sz="8" w:space="0" w:color="3F3F3F" w:themeColor="accent1"/>
        <w:insideV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18" w:space="0" w:color="3F3F3F" w:themeColor="accent1"/>
          <w:right w:val="single" w:sz="8" w:space="0" w:color="3F3F3F" w:themeColor="accent1"/>
          <w:insideH w:val="nil"/>
          <w:insideV w:val="single" w:sz="8" w:space="0" w:color="3F3F3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H w:val="nil"/>
          <w:insideV w:val="single" w:sz="8" w:space="0" w:color="3F3F3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band1Vert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  <w:shd w:val="clear" w:color="auto" w:fill="CFCFCF" w:themeFill="accent1" w:themeFillTint="3F"/>
      </w:tcPr>
    </w:tblStylePr>
    <w:tblStylePr w:type="band1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V w:val="single" w:sz="8" w:space="0" w:color="3F3F3F" w:themeColor="accent1"/>
        </w:tcBorders>
        <w:shd w:val="clear" w:color="auto" w:fill="CFCFCF" w:themeFill="accent1" w:themeFillTint="3F"/>
      </w:tcPr>
    </w:tblStylePr>
    <w:tblStylePr w:type="band2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V w:val="single" w:sz="8" w:space="0" w:color="3F3F3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band1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735A0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735A0"/>
    <w:pPr>
      <w:spacing w:before="0" w:after="0"/>
    </w:pPr>
    <w:rPr>
      <w:color w:val="2F2F2F" w:themeColor="accent1" w:themeShade="BF"/>
    </w:rPr>
    <w:tblPr>
      <w:tblStyleRowBandSize w:val="1"/>
      <w:tblStyleColBandSize w:val="1"/>
      <w:tblBorders>
        <w:top w:val="single" w:sz="8" w:space="0" w:color="3F3F3F" w:themeColor="accent1"/>
        <w:bottom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3F3F" w:themeColor="accent1"/>
          <w:left w:val="nil"/>
          <w:bottom w:val="single" w:sz="8" w:space="0" w:color="3F3F3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3F3F" w:themeColor="accent1"/>
          <w:left w:val="nil"/>
          <w:bottom w:val="single" w:sz="8" w:space="0" w:color="3F3F3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735A0"/>
    <w:pPr>
      <w:spacing w:before="0"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735A0"/>
    <w:pPr>
      <w:spacing w:before="0"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735A0"/>
    <w:pPr>
      <w:spacing w:before="0"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735A0"/>
    <w:pPr>
      <w:spacing w:before="0"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735A0"/>
    <w:pPr>
      <w:spacing w:before="0"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735A0"/>
  </w:style>
  <w:style w:type="paragraph" w:styleId="List">
    <w:name w:val="List"/>
    <w:basedOn w:val="Normal"/>
    <w:uiPriority w:val="99"/>
    <w:semiHidden/>
    <w:unhideWhenUsed/>
    <w:rsid w:val="00B735A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735A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735A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735A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735A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B735A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735A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735A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735A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735A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735A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735A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735A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735A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735A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735A0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735A0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735A0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735A0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735A0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735A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bottom w:val="single" w:sz="4" w:space="0" w:color="8B8B8B" w:themeColor="accent1" w:themeTint="99"/>
        <w:insideH w:val="single" w:sz="4" w:space="0" w:color="8B8B8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3F3F3F" w:themeColor="accent1"/>
        <w:left w:val="single" w:sz="4" w:space="0" w:color="3F3F3F" w:themeColor="accent1"/>
        <w:bottom w:val="single" w:sz="4" w:space="0" w:color="3F3F3F" w:themeColor="accent1"/>
        <w:right w:val="single" w:sz="4" w:space="0" w:color="3F3F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3F3F" w:themeColor="accent1"/>
          <w:right w:val="single" w:sz="4" w:space="0" w:color="3F3F3F" w:themeColor="accent1"/>
        </w:tcBorders>
      </w:tcPr>
    </w:tblStylePr>
    <w:tblStylePr w:type="band1Horz">
      <w:tblPr/>
      <w:tcPr>
        <w:tcBorders>
          <w:top w:val="single" w:sz="4" w:space="0" w:color="3F3F3F" w:themeColor="accent1"/>
          <w:bottom w:val="single" w:sz="4" w:space="0" w:color="3F3F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3F3F" w:themeColor="accent1"/>
          <w:left w:val="nil"/>
        </w:tcBorders>
      </w:tcPr>
    </w:tblStylePr>
    <w:tblStylePr w:type="swCell">
      <w:tblPr/>
      <w:tcPr>
        <w:tcBorders>
          <w:top w:val="double" w:sz="4" w:space="0" w:color="3F3F3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3F3F" w:themeColor="accent1"/>
          <w:left w:val="single" w:sz="4" w:space="0" w:color="3F3F3F" w:themeColor="accent1"/>
          <w:bottom w:val="single" w:sz="4" w:space="0" w:color="3F3F3F" w:themeColor="accent1"/>
          <w:right w:val="single" w:sz="4" w:space="0" w:color="3F3F3F" w:themeColor="accent1"/>
          <w:insideH w:val="nil"/>
        </w:tcBorders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F3F3F" w:themeColor="accent1"/>
        <w:left w:val="single" w:sz="24" w:space="0" w:color="3F3F3F" w:themeColor="accent1"/>
        <w:bottom w:val="single" w:sz="24" w:space="0" w:color="3F3F3F" w:themeColor="accent1"/>
        <w:right w:val="single" w:sz="24" w:space="0" w:color="3F3F3F" w:themeColor="accent1"/>
      </w:tblBorders>
    </w:tblPr>
    <w:tcPr>
      <w:shd w:val="clear" w:color="auto" w:fill="3F3F3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735A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735A0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3F3F3F" w:themeColor="accent1"/>
        <w:bottom w:val="single" w:sz="4" w:space="0" w:color="3F3F3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F3F3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735A0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735A0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735A0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735A0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735A0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735A0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735A0"/>
    <w:pPr>
      <w:spacing w:after="0"/>
    </w:pPr>
    <w:rPr>
      <w:color w:val="2F2F2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F3F3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F3F3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F3F3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F3F3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735A0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735A0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735A0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735A0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735A0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735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735A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6F6F6F" w:themeColor="accent1" w:themeTint="BF"/>
        <w:left w:val="single" w:sz="8" w:space="0" w:color="6F6F6F" w:themeColor="accent1" w:themeTint="BF"/>
        <w:bottom w:val="single" w:sz="8" w:space="0" w:color="6F6F6F" w:themeColor="accent1" w:themeTint="BF"/>
        <w:right w:val="single" w:sz="8" w:space="0" w:color="6F6F6F" w:themeColor="accent1" w:themeTint="BF"/>
        <w:insideH w:val="single" w:sz="8" w:space="0" w:color="6F6F6F" w:themeColor="accent1" w:themeTint="BF"/>
        <w:insideV w:val="single" w:sz="8" w:space="0" w:color="6F6F6F" w:themeColor="accent1" w:themeTint="BF"/>
      </w:tblBorders>
    </w:tblPr>
    <w:tcPr>
      <w:shd w:val="clear" w:color="auto" w:fill="CFCFC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6F6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shd w:val="clear" w:color="auto" w:fill="9F9F9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  <w:insideH w:val="single" w:sz="8" w:space="0" w:color="3F3F3F" w:themeColor="accent1"/>
        <w:insideV w:val="single" w:sz="8" w:space="0" w:color="3F3F3F" w:themeColor="accent1"/>
      </w:tblBorders>
    </w:tblPr>
    <w:tcPr>
      <w:shd w:val="clear" w:color="auto" w:fill="CFCFC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accent1" w:themeFillTint="33"/>
      </w:tc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tcBorders>
          <w:insideH w:val="single" w:sz="6" w:space="0" w:color="3F3F3F" w:themeColor="accent1"/>
          <w:insideV w:val="single" w:sz="6" w:space="0" w:color="3F3F3F" w:themeColor="accent1"/>
        </w:tcBorders>
        <w:shd w:val="clear" w:color="auto" w:fill="9F9F9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FC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bottom w:val="single" w:sz="8" w:space="0" w:color="3F3F3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F3F3F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F3F3F" w:themeColor="accent1"/>
          <w:bottom w:val="single" w:sz="8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F3F3F" w:themeColor="accent1"/>
          <w:bottom w:val="single" w:sz="8" w:space="0" w:color="3F3F3F" w:themeColor="accent1"/>
        </w:tcBorders>
      </w:tcPr>
    </w:tblStylePr>
    <w:tblStylePr w:type="band1Vert">
      <w:tblPr/>
      <w:tcPr>
        <w:shd w:val="clear" w:color="auto" w:fill="CFCFCF" w:themeFill="accent1" w:themeFillTint="3F"/>
      </w:tcPr>
    </w:tblStylePr>
    <w:tblStylePr w:type="band1Horz">
      <w:tblPr/>
      <w:tcPr>
        <w:shd w:val="clear" w:color="auto" w:fill="CFCFC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3F3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3F3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3F3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FC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6F6F6F" w:themeColor="accent1" w:themeTint="BF"/>
        <w:left w:val="single" w:sz="8" w:space="0" w:color="6F6F6F" w:themeColor="accent1" w:themeTint="BF"/>
        <w:bottom w:val="single" w:sz="8" w:space="0" w:color="6F6F6F" w:themeColor="accent1" w:themeTint="BF"/>
        <w:right w:val="single" w:sz="8" w:space="0" w:color="6F6F6F" w:themeColor="accent1" w:themeTint="BF"/>
        <w:insideH w:val="single" w:sz="8" w:space="0" w:color="6F6F6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F6F6F" w:themeColor="accent1" w:themeTint="BF"/>
          <w:left w:val="single" w:sz="8" w:space="0" w:color="6F6F6F" w:themeColor="accent1" w:themeTint="BF"/>
          <w:bottom w:val="single" w:sz="8" w:space="0" w:color="6F6F6F" w:themeColor="accent1" w:themeTint="BF"/>
          <w:right w:val="single" w:sz="8" w:space="0" w:color="6F6F6F" w:themeColor="accent1" w:themeTint="BF"/>
          <w:insideH w:val="nil"/>
          <w:insideV w:val="nil"/>
        </w:tcBorders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6F6F" w:themeColor="accent1" w:themeTint="BF"/>
          <w:left w:val="single" w:sz="8" w:space="0" w:color="6F6F6F" w:themeColor="accent1" w:themeTint="BF"/>
          <w:bottom w:val="single" w:sz="8" w:space="0" w:color="6F6F6F" w:themeColor="accent1" w:themeTint="BF"/>
          <w:right w:val="single" w:sz="8" w:space="0" w:color="6F6F6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C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FC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735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735A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B735A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735A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735A0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735A0"/>
  </w:style>
  <w:style w:type="character" w:styleId="PageNumber">
    <w:name w:val="page number"/>
    <w:basedOn w:val="DefaultParagraphFont"/>
    <w:uiPriority w:val="99"/>
    <w:semiHidden/>
    <w:unhideWhenUsed/>
    <w:rsid w:val="00B735A0"/>
  </w:style>
  <w:style w:type="table" w:styleId="PlainTable1">
    <w:name w:val="Plain Table 1"/>
    <w:basedOn w:val="TableNormal"/>
    <w:uiPriority w:val="41"/>
    <w:rsid w:val="00B735A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735A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735A0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735A0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35A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735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735A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735A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735A0"/>
  </w:style>
  <w:style w:type="paragraph" w:styleId="Signature">
    <w:name w:val="Signature"/>
    <w:basedOn w:val="Normal"/>
    <w:link w:val="SignatureChar"/>
    <w:uiPriority w:val="99"/>
    <w:semiHidden/>
    <w:unhideWhenUsed/>
    <w:rsid w:val="00B735A0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735A0"/>
  </w:style>
  <w:style w:type="character" w:styleId="Strong">
    <w:name w:val="Strong"/>
    <w:basedOn w:val="DefaultParagraphFont"/>
    <w:uiPriority w:val="22"/>
    <w:semiHidden/>
    <w:unhideWhenUsed/>
    <w:qFormat/>
    <w:rsid w:val="00B735A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735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735A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735A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735A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B735A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735A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735A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735A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735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735A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735A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735A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735A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735A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735A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735A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735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735A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735A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735A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735A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B735A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735A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735A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735A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735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735A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735A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735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735A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735A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7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735A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735A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735A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B735A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35A0"/>
  </w:style>
  <w:style w:type="paragraph" w:styleId="TOC2">
    <w:name w:val="toc 2"/>
    <w:basedOn w:val="Normal"/>
    <w:next w:val="Normal"/>
    <w:autoRedefine/>
    <w:uiPriority w:val="39"/>
    <w:semiHidden/>
    <w:unhideWhenUsed/>
    <w:rsid w:val="00B735A0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735A0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735A0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735A0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735A0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735A0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735A0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735A0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5A0"/>
    <w:pPr>
      <w:outlineLvl w:val="9"/>
    </w:pPr>
    <w:rPr>
      <w:color w:val="2F2F2F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e.webster@ibm.com/Library/Containers/com.microsoft.Word/Data/Library/Application%20Support/Microsoft/Office/16.0/DTS/Search/%7bC8EC9891-07FB-0D48-A409-A79675EF88A0%7dtf0402143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CCF16C6644C641B1B6FACFD05D5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4091A-1009-DF43-B13B-694E21ECCCA6}"/>
      </w:docPartPr>
      <w:docPartBody>
        <w:p w:rsidR="00000000" w:rsidRDefault="006A254B" w:rsidP="006A254B">
          <w:pPr>
            <w:pStyle w:val="8BCCF16C6644C641B1B6FACFD05D5096"/>
          </w:pPr>
          <w:r>
            <w:t>No.</w:t>
          </w:r>
        </w:p>
      </w:docPartBody>
    </w:docPart>
    <w:docPart>
      <w:docPartPr>
        <w:name w:val="1791E5B45BDC194E8F86DE7631C1B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5CA5B-22ED-774D-8AD1-7702BF465F7C}"/>
      </w:docPartPr>
      <w:docPartBody>
        <w:p w:rsidR="00000000" w:rsidRDefault="006A254B" w:rsidP="006A254B">
          <w:pPr>
            <w:pStyle w:val="1791E5B45BDC194E8F86DE7631C1BD04"/>
          </w:pPr>
          <w:r>
            <w:t>Email</w:t>
          </w:r>
        </w:p>
      </w:docPartBody>
    </w:docPart>
    <w:docPart>
      <w:docPartPr>
        <w:name w:val="697ACC45DE07CA49985D5FD527213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0A6A1-E6B0-0349-A7CE-6AD1AAACCA14}"/>
      </w:docPartPr>
      <w:docPartBody>
        <w:p w:rsidR="00000000" w:rsidRDefault="006A254B" w:rsidP="006A254B">
          <w:pPr>
            <w:pStyle w:val="697ACC45DE07CA49985D5FD527213374"/>
          </w:pPr>
          <w:r>
            <w:t>Event Date</w:t>
          </w:r>
        </w:p>
      </w:docPartBody>
    </w:docPart>
    <w:docPart>
      <w:docPartPr>
        <w:name w:val="A61531D6D6A3594B9447204ACE362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31FA-8662-F047-BC69-8EB7C98126A6}"/>
      </w:docPartPr>
      <w:docPartBody>
        <w:p w:rsidR="00000000" w:rsidRDefault="006A254B" w:rsidP="006A254B">
          <w:pPr>
            <w:pStyle w:val="A61531D6D6A3594B9447204ACE3625AA"/>
          </w:pPr>
          <w: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4B"/>
    <w:rsid w:val="006A254B"/>
    <w:rsid w:val="00E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52CF982BDD7C46A4E61C3F981086AF">
    <w:name w:val="0552CF982BDD7C46A4E61C3F981086AF"/>
  </w:style>
  <w:style w:type="paragraph" w:customStyle="1" w:styleId="F58E879A17DCD141BB8F60AE337E42FB">
    <w:name w:val="F58E879A17DCD141BB8F60AE337E42FB"/>
  </w:style>
  <w:style w:type="paragraph" w:customStyle="1" w:styleId="057942F6EBB4DE4E9FFC14EF0E29832A">
    <w:name w:val="057942F6EBB4DE4E9FFC14EF0E29832A"/>
  </w:style>
  <w:style w:type="paragraph" w:customStyle="1" w:styleId="8FB97E5E268CF14C981B02508090C428">
    <w:name w:val="8FB97E5E268CF14C981B02508090C428"/>
  </w:style>
  <w:style w:type="paragraph" w:customStyle="1" w:styleId="1FAD61DF07A7D345B5EC640372A6543E">
    <w:name w:val="1FAD61DF07A7D345B5EC640372A6543E"/>
  </w:style>
  <w:style w:type="paragraph" w:customStyle="1" w:styleId="DC429740A0367740B67AB85062193EE1">
    <w:name w:val="DC429740A0367740B67AB85062193EE1"/>
  </w:style>
  <w:style w:type="paragraph" w:customStyle="1" w:styleId="C607B9221A32C7449CF4E6FFEB035BB8">
    <w:name w:val="C607B9221A32C7449CF4E6FFEB035BB8"/>
  </w:style>
  <w:style w:type="paragraph" w:customStyle="1" w:styleId="47C627749FDC0842B0F8CB129D22AC66">
    <w:name w:val="47C627749FDC0842B0F8CB129D22AC66"/>
  </w:style>
  <w:style w:type="paragraph" w:customStyle="1" w:styleId="549C534CCCD7AB42ADE32B203C214ECC">
    <w:name w:val="549C534CCCD7AB42ADE32B203C214ECC"/>
  </w:style>
  <w:style w:type="paragraph" w:customStyle="1" w:styleId="DC020DA04A96224DB9D61DD2E2628E41">
    <w:name w:val="DC020DA04A96224DB9D61DD2E2628E41"/>
  </w:style>
  <w:style w:type="paragraph" w:customStyle="1" w:styleId="ABD87F5529753E408574856B04B9A1D6">
    <w:name w:val="ABD87F5529753E408574856B04B9A1D6"/>
  </w:style>
  <w:style w:type="paragraph" w:customStyle="1" w:styleId="CBE422C14C7C7345910FAA9E2CF9C1EF">
    <w:name w:val="CBE422C14C7C7345910FAA9E2CF9C1EF"/>
  </w:style>
  <w:style w:type="paragraph" w:customStyle="1" w:styleId="5ED19B2A40494048AEF04D8511653A14">
    <w:name w:val="5ED19B2A40494048AEF04D8511653A14"/>
  </w:style>
  <w:style w:type="paragraph" w:customStyle="1" w:styleId="CD76418B6A25074D9C36C5B83077DF0A">
    <w:name w:val="CD76418B6A25074D9C36C5B83077DF0A"/>
  </w:style>
  <w:style w:type="paragraph" w:customStyle="1" w:styleId="6C4E19B6BEAFA04BBFF5C53129518750">
    <w:name w:val="6C4E19B6BEAFA04BBFF5C53129518750"/>
  </w:style>
  <w:style w:type="paragraph" w:customStyle="1" w:styleId="BD7260527EC5684DBEA3BB19DC24FB36">
    <w:name w:val="BD7260527EC5684DBEA3BB19DC24FB36"/>
  </w:style>
  <w:style w:type="paragraph" w:customStyle="1" w:styleId="1BD550F2DA6DBE45AFE7E52A52D2F167">
    <w:name w:val="1BD550F2DA6DBE45AFE7E52A52D2F167"/>
  </w:style>
  <w:style w:type="paragraph" w:customStyle="1" w:styleId="C13C721DB451F34F80AC69A54C411FD2">
    <w:name w:val="C13C721DB451F34F80AC69A54C411FD2"/>
  </w:style>
  <w:style w:type="paragraph" w:customStyle="1" w:styleId="0A4376BBB4108E4B935D7EE52EFBCF7E">
    <w:name w:val="0A4376BBB4108E4B935D7EE52EFBCF7E"/>
  </w:style>
  <w:style w:type="paragraph" w:customStyle="1" w:styleId="15EE36A908AEFD4B99B2ABA25C4DB6BD">
    <w:name w:val="15EE36A908AEFD4B99B2ABA25C4DB6BD"/>
  </w:style>
  <w:style w:type="paragraph" w:customStyle="1" w:styleId="896E32E34A587C4A863C873F5CD2B534">
    <w:name w:val="896E32E34A587C4A863C873F5CD2B534"/>
  </w:style>
  <w:style w:type="paragraph" w:customStyle="1" w:styleId="D15B0120C74DE44CA31901FC5DD0814A">
    <w:name w:val="D15B0120C74DE44CA31901FC5DD0814A"/>
  </w:style>
  <w:style w:type="paragraph" w:customStyle="1" w:styleId="E2940B0B44678C45A150D14A7A814318">
    <w:name w:val="E2940B0B44678C45A150D14A7A814318"/>
  </w:style>
  <w:style w:type="paragraph" w:customStyle="1" w:styleId="C85EAD5091593D448A004DA884B8A838">
    <w:name w:val="C85EAD5091593D448A004DA884B8A838"/>
  </w:style>
  <w:style w:type="paragraph" w:customStyle="1" w:styleId="19EB516BE8034B46A743C887CF933EA6">
    <w:name w:val="19EB516BE8034B46A743C887CF933EA6"/>
  </w:style>
  <w:style w:type="paragraph" w:customStyle="1" w:styleId="62A85A32E24CB24EB5111465211578AE">
    <w:name w:val="62A85A32E24CB24EB5111465211578AE"/>
  </w:style>
  <w:style w:type="paragraph" w:customStyle="1" w:styleId="6DF80DEE2DD3C049854321D93A542817">
    <w:name w:val="6DF80DEE2DD3C049854321D93A542817"/>
  </w:style>
  <w:style w:type="paragraph" w:customStyle="1" w:styleId="41DEF79D170B904987E83BB6187404A7">
    <w:name w:val="41DEF79D170B904987E83BB6187404A7"/>
  </w:style>
  <w:style w:type="paragraph" w:customStyle="1" w:styleId="87AFA510454F144C8E8EAD0F3BACCFD7">
    <w:name w:val="87AFA510454F144C8E8EAD0F3BACCFD7"/>
  </w:style>
  <w:style w:type="paragraph" w:customStyle="1" w:styleId="EB38F7638EC0EE4E872AF2C87793CE9F">
    <w:name w:val="EB38F7638EC0EE4E872AF2C87793CE9F"/>
  </w:style>
  <w:style w:type="paragraph" w:customStyle="1" w:styleId="278057525B88B848951D3D7F4DEFC61A">
    <w:name w:val="278057525B88B848951D3D7F4DEFC61A"/>
  </w:style>
  <w:style w:type="paragraph" w:customStyle="1" w:styleId="DDD14D67CCC84E46A2716A42F94B9477">
    <w:name w:val="DDD14D67CCC84E46A2716A42F94B9477"/>
  </w:style>
  <w:style w:type="paragraph" w:customStyle="1" w:styleId="38F74B68D713EC4994D99FDC8C3F7D94">
    <w:name w:val="38F74B68D713EC4994D99FDC8C3F7D94"/>
  </w:style>
  <w:style w:type="paragraph" w:customStyle="1" w:styleId="CFB8CC6ADA07DE40985E0AC7B9DCA0F6">
    <w:name w:val="CFB8CC6ADA07DE40985E0AC7B9DCA0F6"/>
  </w:style>
  <w:style w:type="paragraph" w:customStyle="1" w:styleId="3929D0F07F7BE64995ADC9C188FD0CA2">
    <w:name w:val="3929D0F07F7BE64995ADC9C188FD0CA2"/>
  </w:style>
  <w:style w:type="paragraph" w:customStyle="1" w:styleId="4956A0475BA5734BADBD7C661D9545D6">
    <w:name w:val="4956A0475BA5734BADBD7C661D9545D6"/>
  </w:style>
  <w:style w:type="paragraph" w:customStyle="1" w:styleId="C104AC33E755014BB573988FC2C49059">
    <w:name w:val="C104AC33E755014BB573988FC2C49059"/>
  </w:style>
  <w:style w:type="paragraph" w:customStyle="1" w:styleId="2D39C56A21D1D94A80053EDA68FFF25D">
    <w:name w:val="2D39C56A21D1D94A80053EDA68FFF25D"/>
  </w:style>
  <w:style w:type="paragraph" w:customStyle="1" w:styleId="69F0D2693C652C4BBAE8F8F36BCD9F10">
    <w:name w:val="69F0D2693C652C4BBAE8F8F36BCD9F10"/>
  </w:style>
  <w:style w:type="paragraph" w:customStyle="1" w:styleId="BDD9477BAE88C84C8645985B097E2E79">
    <w:name w:val="BDD9477BAE88C84C8645985B097E2E79"/>
  </w:style>
  <w:style w:type="paragraph" w:customStyle="1" w:styleId="F0C6932024653E42B9214AFC55E9F45D">
    <w:name w:val="F0C6932024653E42B9214AFC55E9F45D"/>
  </w:style>
  <w:style w:type="paragraph" w:customStyle="1" w:styleId="EBB547D5BF8BAC469F930EBB0A8F7B67">
    <w:name w:val="EBB547D5BF8BAC469F930EBB0A8F7B67"/>
  </w:style>
  <w:style w:type="paragraph" w:customStyle="1" w:styleId="C5E5842AA13DA847BE8952F230850738">
    <w:name w:val="C5E5842AA13DA847BE8952F230850738"/>
  </w:style>
  <w:style w:type="paragraph" w:customStyle="1" w:styleId="385D5C28C945614994228A041134923B">
    <w:name w:val="385D5C28C945614994228A041134923B"/>
  </w:style>
  <w:style w:type="paragraph" w:customStyle="1" w:styleId="04839A389094424CA6F5502353E27F75">
    <w:name w:val="04839A389094424CA6F5502353E27F75"/>
  </w:style>
  <w:style w:type="paragraph" w:customStyle="1" w:styleId="D4A84AA5026C7D46850FBC18F8956FAC">
    <w:name w:val="D4A84AA5026C7D46850FBC18F8956FAC"/>
  </w:style>
  <w:style w:type="paragraph" w:customStyle="1" w:styleId="647220F92EA045439F43ED937B873347">
    <w:name w:val="647220F92EA045439F43ED937B873347"/>
  </w:style>
  <w:style w:type="paragraph" w:customStyle="1" w:styleId="AF7D41AC49B9FE43A6E013B678888ED4">
    <w:name w:val="AF7D41AC49B9FE43A6E013B678888ED4"/>
  </w:style>
  <w:style w:type="paragraph" w:customStyle="1" w:styleId="90805C7C58FF624B9390F66C3B14101E">
    <w:name w:val="90805C7C58FF624B9390F66C3B14101E"/>
  </w:style>
  <w:style w:type="paragraph" w:customStyle="1" w:styleId="68F6F4E95373E540825FC43D2A0EAEDC">
    <w:name w:val="68F6F4E95373E540825FC43D2A0EAEDC"/>
  </w:style>
  <w:style w:type="paragraph" w:customStyle="1" w:styleId="06F386F88A2DFA47885DD5392C63351F">
    <w:name w:val="06F386F88A2DFA47885DD5392C63351F"/>
  </w:style>
  <w:style w:type="paragraph" w:customStyle="1" w:styleId="477ECE45C72C6C4DA822C42BE1887750">
    <w:name w:val="477ECE45C72C6C4DA822C42BE1887750"/>
  </w:style>
  <w:style w:type="paragraph" w:customStyle="1" w:styleId="3F43A0FA1840474587E9309F717EF930">
    <w:name w:val="3F43A0FA1840474587E9309F717EF930"/>
  </w:style>
  <w:style w:type="paragraph" w:customStyle="1" w:styleId="488673A8B0B63F4DBCB6DEBC14A63A34">
    <w:name w:val="488673A8B0B63F4DBCB6DEBC14A63A34"/>
  </w:style>
  <w:style w:type="paragraph" w:customStyle="1" w:styleId="B8EFCE12B41C324A9292A18DA413C258">
    <w:name w:val="B8EFCE12B41C324A9292A18DA413C258"/>
  </w:style>
  <w:style w:type="paragraph" w:customStyle="1" w:styleId="5F084B61A14D194CA1D7ED53F0FEF85D">
    <w:name w:val="5F084B61A14D194CA1D7ED53F0FEF85D"/>
  </w:style>
  <w:style w:type="paragraph" w:customStyle="1" w:styleId="B42B89108B68BD40B4D75BD96EBF7E07">
    <w:name w:val="B42B89108B68BD40B4D75BD96EBF7E07"/>
  </w:style>
  <w:style w:type="paragraph" w:customStyle="1" w:styleId="9E61DB740167B04A9A71A877DD391C60">
    <w:name w:val="9E61DB740167B04A9A71A877DD391C60"/>
  </w:style>
  <w:style w:type="paragraph" w:customStyle="1" w:styleId="9E239E5BB5A62648845BB30BA4D42910">
    <w:name w:val="9E239E5BB5A62648845BB30BA4D42910"/>
  </w:style>
  <w:style w:type="paragraph" w:customStyle="1" w:styleId="6A366AB62CECE340BB3FAB9432643F1A">
    <w:name w:val="6A366AB62CECE340BB3FAB9432643F1A"/>
  </w:style>
  <w:style w:type="paragraph" w:customStyle="1" w:styleId="5ED000DCB4913644891F9ECCB4D858CE">
    <w:name w:val="5ED000DCB4913644891F9ECCB4D858CE"/>
  </w:style>
  <w:style w:type="paragraph" w:customStyle="1" w:styleId="F243C010A36A47429B3CA37A0202C64F">
    <w:name w:val="F243C010A36A47429B3CA37A0202C64F"/>
  </w:style>
  <w:style w:type="paragraph" w:customStyle="1" w:styleId="C2BF182B8603C740AA7F48A21A0DBB49">
    <w:name w:val="C2BF182B8603C740AA7F48A21A0DBB49"/>
  </w:style>
  <w:style w:type="paragraph" w:customStyle="1" w:styleId="A17B36953472F249B06D5962911D3111">
    <w:name w:val="A17B36953472F249B06D5962911D3111"/>
  </w:style>
  <w:style w:type="paragraph" w:customStyle="1" w:styleId="1A725FEC7341B649981203239360B8C9">
    <w:name w:val="1A725FEC7341B649981203239360B8C9"/>
  </w:style>
  <w:style w:type="paragraph" w:customStyle="1" w:styleId="BE0220F6DCFBBC4FBA91DE4197B80EAE">
    <w:name w:val="BE0220F6DCFBBC4FBA91DE4197B80EAE"/>
  </w:style>
  <w:style w:type="paragraph" w:customStyle="1" w:styleId="D94ADDD61EDA4443B1757BC6D0894852">
    <w:name w:val="D94ADDD61EDA4443B1757BC6D0894852"/>
  </w:style>
  <w:style w:type="paragraph" w:customStyle="1" w:styleId="660F6E27D00EE64580E03AA3B62988EE">
    <w:name w:val="660F6E27D00EE64580E03AA3B62988EE"/>
  </w:style>
  <w:style w:type="paragraph" w:customStyle="1" w:styleId="EED0ACAC7116F64EB5BF5E0E4F764736">
    <w:name w:val="EED0ACAC7116F64EB5BF5E0E4F764736"/>
  </w:style>
  <w:style w:type="paragraph" w:customStyle="1" w:styleId="65D138B5CA97D84185852B61B4ACAE5A">
    <w:name w:val="65D138B5CA97D84185852B61B4ACAE5A"/>
  </w:style>
  <w:style w:type="paragraph" w:customStyle="1" w:styleId="58BED5BA7E4D184AB94B41B0D42B72C1">
    <w:name w:val="58BED5BA7E4D184AB94B41B0D42B72C1"/>
  </w:style>
  <w:style w:type="paragraph" w:customStyle="1" w:styleId="1BC4D4D6154A3E4B8A565A361AFBD5D3">
    <w:name w:val="1BC4D4D6154A3E4B8A565A361AFBD5D3"/>
  </w:style>
  <w:style w:type="paragraph" w:customStyle="1" w:styleId="66B93360E6E7ED4FA5014ACBF14F46DC">
    <w:name w:val="66B93360E6E7ED4FA5014ACBF14F46DC"/>
  </w:style>
  <w:style w:type="paragraph" w:customStyle="1" w:styleId="C84B68E55F56C241B474727211C23A57">
    <w:name w:val="C84B68E55F56C241B474727211C23A57"/>
  </w:style>
  <w:style w:type="paragraph" w:customStyle="1" w:styleId="96BD34C54E53CD40AAEC635DD1804754">
    <w:name w:val="96BD34C54E53CD40AAEC635DD1804754"/>
  </w:style>
  <w:style w:type="paragraph" w:customStyle="1" w:styleId="A16AD00A8A19234A81AF68CD4EED5C4F">
    <w:name w:val="A16AD00A8A19234A81AF68CD4EED5C4F"/>
  </w:style>
  <w:style w:type="paragraph" w:customStyle="1" w:styleId="F59C55E5C7AD3847AE546BA16F73D90A">
    <w:name w:val="F59C55E5C7AD3847AE546BA16F73D90A"/>
  </w:style>
  <w:style w:type="paragraph" w:customStyle="1" w:styleId="CA318944EFFDDF468900E17E263E858F">
    <w:name w:val="CA318944EFFDDF468900E17E263E858F"/>
  </w:style>
  <w:style w:type="paragraph" w:customStyle="1" w:styleId="6880DDEACA86AF41A2ABB4F20B40ED4A">
    <w:name w:val="6880DDEACA86AF41A2ABB4F20B40ED4A"/>
  </w:style>
  <w:style w:type="paragraph" w:customStyle="1" w:styleId="0AC2AD7B691D8347AAC57EDCB1D91B42">
    <w:name w:val="0AC2AD7B691D8347AAC57EDCB1D91B42"/>
  </w:style>
  <w:style w:type="paragraph" w:customStyle="1" w:styleId="524B38C132529946A4F5891F2F572A0D">
    <w:name w:val="524B38C132529946A4F5891F2F572A0D"/>
  </w:style>
  <w:style w:type="paragraph" w:customStyle="1" w:styleId="D362F5B05CE8F241BB61C0AEB81E259C">
    <w:name w:val="D362F5B05CE8F241BB61C0AEB81E259C"/>
  </w:style>
  <w:style w:type="paragraph" w:customStyle="1" w:styleId="89BAC6F35D313843991E01E2675DAD42">
    <w:name w:val="89BAC6F35D313843991E01E2675DAD42"/>
  </w:style>
  <w:style w:type="paragraph" w:customStyle="1" w:styleId="0E0C87DC93E92A45825FDD59B9C3F1FD">
    <w:name w:val="0E0C87DC93E92A45825FDD59B9C3F1FD"/>
  </w:style>
  <w:style w:type="paragraph" w:customStyle="1" w:styleId="67B8707155D1254CB1F311D0807ADE61">
    <w:name w:val="67B8707155D1254CB1F311D0807ADE61"/>
  </w:style>
  <w:style w:type="paragraph" w:customStyle="1" w:styleId="D8CA7FAADCD30545ABDF2CC6E3787871">
    <w:name w:val="D8CA7FAADCD30545ABDF2CC6E3787871"/>
  </w:style>
  <w:style w:type="paragraph" w:customStyle="1" w:styleId="CCA37D05C7D1AB479C6385E0A0333AC8">
    <w:name w:val="CCA37D05C7D1AB479C6385E0A0333AC8"/>
  </w:style>
  <w:style w:type="paragraph" w:customStyle="1" w:styleId="4322F1E5E792204AB0544A66C9FE30D6">
    <w:name w:val="4322F1E5E792204AB0544A66C9FE30D6"/>
  </w:style>
  <w:style w:type="paragraph" w:customStyle="1" w:styleId="F887689FC01EFB45BEF20BA6BFDD6D51">
    <w:name w:val="F887689FC01EFB45BEF20BA6BFDD6D51"/>
  </w:style>
  <w:style w:type="paragraph" w:customStyle="1" w:styleId="9497F1BB35A2C54FB4E7E02CC6E18029">
    <w:name w:val="9497F1BB35A2C54FB4E7E02CC6E18029"/>
  </w:style>
  <w:style w:type="paragraph" w:customStyle="1" w:styleId="9D6A7E25DD7C4B4B93D1607FC1900AE5">
    <w:name w:val="9D6A7E25DD7C4B4B93D1607FC1900AE5"/>
  </w:style>
  <w:style w:type="paragraph" w:customStyle="1" w:styleId="B405E068948B614598A4C002954BAB25">
    <w:name w:val="B405E068948B614598A4C002954BAB25"/>
  </w:style>
  <w:style w:type="paragraph" w:customStyle="1" w:styleId="E6DEAEBD22DC1144A573211EFB2C38F5">
    <w:name w:val="E6DEAEBD22DC1144A573211EFB2C38F5"/>
  </w:style>
  <w:style w:type="paragraph" w:customStyle="1" w:styleId="5502540C0BB5934B89083302C3B0CAA7">
    <w:name w:val="5502540C0BB5934B89083302C3B0CAA7"/>
  </w:style>
  <w:style w:type="paragraph" w:customStyle="1" w:styleId="074B6C2A91E1F24F92DAF788EFD608A6">
    <w:name w:val="074B6C2A91E1F24F92DAF788EFD608A6"/>
  </w:style>
  <w:style w:type="paragraph" w:customStyle="1" w:styleId="AE326FC0850802469EA26EF997AB1EB5">
    <w:name w:val="AE326FC0850802469EA26EF997AB1EB5"/>
  </w:style>
  <w:style w:type="paragraph" w:customStyle="1" w:styleId="1C6B80CDCBF3494CA6A933EAABE8788D">
    <w:name w:val="1C6B80CDCBF3494CA6A933EAABE8788D"/>
  </w:style>
  <w:style w:type="paragraph" w:customStyle="1" w:styleId="7C27A261E9736D4AAA8FCEE9954DDE10">
    <w:name w:val="7C27A261E9736D4AAA8FCEE9954DDE10"/>
  </w:style>
  <w:style w:type="paragraph" w:customStyle="1" w:styleId="EA0E9B497936F24EAD4DED3E28902E6E">
    <w:name w:val="EA0E9B497936F24EAD4DED3E28902E6E"/>
  </w:style>
  <w:style w:type="paragraph" w:customStyle="1" w:styleId="B43E9D914C69BD46843759C03B6817AC">
    <w:name w:val="B43E9D914C69BD46843759C03B6817AC"/>
  </w:style>
  <w:style w:type="paragraph" w:customStyle="1" w:styleId="492E824C3CA8DE4AB56AC9066C10206D">
    <w:name w:val="492E824C3CA8DE4AB56AC9066C10206D"/>
  </w:style>
  <w:style w:type="paragraph" w:customStyle="1" w:styleId="D5420D1BD7FFF444A0851C1BD30FCCBD">
    <w:name w:val="D5420D1BD7FFF444A0851C1BD30FCCBD"/>
  </w:style>
  <w:style w:type="paragraph" w:customStyle="1" w:styleId="74E715F7BB373C4BB9F6A4A4608EE2D0">
    <w:name w:val="74E715F7BB373C4BB9F6A4A4608EE2D0"/>
  </w:style>
  <w:style w:type="paragraph" w:customStyle="1" w:styleId="2E8022DAB399EB4DAE4296048563CC05">
    <w:name w:val="2E8022DAB399EB4DAE4296048563CC05"/>
  </w:style>
  <w:style w:type="paragraph" w:customStyle="1" w:styleId="471677748F961344B0C10DED9232A5BC">
    <w:name w:val="471677748F961344B0C10DED9232A5BC"/>
  </w:style>
  <w:style w:type="paragraph" w:customStyle="1" w:styleId="C3A2F0871EA01145A587A4AA64363B67">
    <w:name w:val="C3A2F0871EA01145A587A4AA64363B67"/>
  </w:style>
  <w:style w:type="paragraph" w:customStyle="1" w:styleId="CDDE194F5035744A850FFAFA7DC86A00">
    <w:name w:val="CDDE194F5035744A850FFAFA7DC86A00"/>
  </w:style>
  <w:style w:type="paragraph" w:customStyle="1" w:styleId="8EBE763DA3A9354984EA1FAA1757E0C6">
    <w:name w:val="8EBE763DA3A9354984EA1FAA1757E0C6"/>
  </w:style>
  <w:style w:type="paragraph" w:customStyle="1" w:styleId="91301A5A12177145ABFC70206E2D3E66">
    <w:name w:val="91301A5A12177145ABFC70206E2D3E66"/>
  </w:style>
  <w:style w:type="paragraph" w:customStyle="1" w:styleId="5D2A6D2C0B06974DBCA6EBE48CCAB0C2">
    <w:name w:val="5D2A6D2C0B06974DBCA6EBE48CCAB0C2"/>
  </w:style>
  <w:style w:type="paragraph" w:customStyle="1" w:styleId="2F9AA1D2506A2543A1576B678C7DF78F">
    <w:name w:val="2F9AA1D2506A2543A1576B678C7DF78F"/>
  </w:style>
  <w:style w:type="paragraph" w:customStyle="1" w:styleId="15BFCEAC830F724CBD46D8762ECFADAF">
    <w:name w:val="15BFCEAC830F724CBD46D8762ECFADAF"/>
  </w:style>
  <w:style w:type="paragraph" w:customStyle="1" w:styleId="460E6098D09DE249A149B2E83E07D3AA">
    <w:name w:val="460E6098D09DE249A149B2E83E07D3AA"/>
  </w:style>
  <w:style w:type="paragraph" w:customStyle="1" w:styleId="6E1D759DCA2FE74983EA37C872469611">
    <w:name w:val="6E1D759DCA2FE74983EA37C872469611"/>
  </w:style>
  <w:style w:type="paragraph" w:customStyle="1" w:styleId="DCC621D2695EC340AD30188A6B8A25B9">
    <w:name w:val="DCC621D2695EC340AD30188A6B8A25B9"/>
  </w:style>
  <w:style w:type="paragraph" w:customStyle="1" w:styleId="B9A1AB9C1999AC4EBF5B6DB298BCBBCF">
    <w:name w:val="B9A1AB9C1999AC4EBF5B6DB298BCBBCF"/>
  </w:style>
  <w:style w:type="paragraph" w:customStyle="1" w:styleId="5C1601679C08844E8CAF0FB9437A637E">
    <w:name w:val="5C1601679C08844E8CAF0FB9437A637E"/>
  </w:style>
  <w:style w:type="paragraph" w:customStyle="1" w:styleId="5BE3A97ACF1D47419BA5EF40DDCDE0CB">
    <w:name w:val="5BE3A97ACF1D47419BA5EF40DDCDE0CB"/>
  </w:style>
  <w:style w:type="paragraph" w:customStyle="1" w:styleId="EF6BCFA47C658D478125B8CFF7DFCD97">
    <w:name w:val="EF6BCFA47C658D478125B8CFF7DFCD97"/>
  </w:style>
  <w:style w:type="paragraph" w:customStyle="1" w:styleId="9472452E2FAA414BA22995A653CD7C41">
    <w:name w:val="9472452E2FAA414BA22995A653CD7C41"/>
  </w:style>
  <w:style w:type="paragraph" w:customStyle="1" w:styleId="7305C5CA5EEF8E43B062C56B640DB508">
    <w:name w:val="7305C5CA5EEF8E43B062C56B640DB508"/>
  </w:style>
  <w:style w:type="paragraph" w:customStyle="1" w:styleId="A806BAD1EA42B946A33E5E8B240275C7">
    <w:name w:val="A806BAD1EA42B946A33E5E8B240275C7"/>
  </w:style>
  <w:style w:type="paragraph" w:customStyle="1" w:styleId="3A19E224F4EF874EAE275EF41AF4D0D2">
    <w:name w:val="3A19E224F4EF874EAE275EF41AF4D0D2"/>
  </w:style>
  <w:style w:type="paragraph" w:customStyle="1" w:styleId="CE449AF6189EF14392B316845CAE1235">
    <w:name w:val="CE449AF6189EF14392B316845CAE1235"/>
  </w:style>
  <w:style w:type="paragraph" w:customStyle="1" w:styleId="4D632CE13B32AC46899265B18601A09C">
    <w:name w:val="4D632CE13B32AC46899265B18601A09C"/>
  </w:style>
  <w:style w:type="paragraph" w:customStyle="1" w:styleId="1571D9314620904E947EB4BC61121EAC">
    <w:name w:val="1571D9314620904E947EB4BC61121EAC"/>
  </w:style>
  <w:style w:type="paragraph" w:customStyle="1" w:styleId="5A4A9132E39C9948BFE745706A90FACB">
    <w:name w:val="5A4A9132E39C9948BFE745706A90FACB"/>
  </w:style>
  <w:style w:type="paragraph" w:customStyle="1" w:styleId="8551DBA09707854C82C725982E553FCA">
    <w:name w:val="8551DBA09707854C82C725982E553FCA"/>
  </w:style>
  <w:style w:type="paragraph" w:customStyle="1" w:styleId="B3F70E9F1F227E40AD723328F69152A3">
    <w:name w:val="B3F70E9F1F227E40AD723328F69152A3"/>
  </w:style>
  <w:style w:type="paragraph" w:customStyle="1" w:styleId="805E6D6DEC9B6441A97205CE3EE42088">
    <w:name w:val="805E6D6DEC9B6441A97205CE3EE42088"/>
  </w:style>
  <w:style w:type="paragraph" w:customStyle="1" w:styleId="E41615924BE88A4E9A3989522BE643AB">
    <w:name w:val="E41615924BE88A4E9A3989522BE643AB"/>
  </w:style>
  <w:style w:type="paragraph" w:customStyle="1" w:styleId="6CA002255F55B94788EC766D289A0DF6">
    <w:name w:val="6CA002255F55B94788EC766D289A0DF6"/>
  </w:style>
  <w:style w:type="paragraph" w:customStyle="1" w:styleId="54D83E6BC457724FBF5AAC1A54C39348">
    <w:name w:val="54D83E6BC457724FBF5AAC1A54C39348"/>
  </w:style>
  <w:style w:type="paragraph" w:customStyle="1" w:styleId="BA5C7E4F4D87DB49BF7673357AFDF902">
    <w:name w:val="BA5C7E4F4D87DB49BF7673357AFDF902"/>
  </w:style>
  <w:style w:type="paragraph" w:customStyle="1" w:styleId="32F50868B64EEE4EA2A7C9AEE1554C6E">
    <w:name w:val="32F50868B64EEE4EA2A7C9AEE1554C6E"/>
  </w:style>
  <w:style w:type="paragraph" w:customStyle="1" w:styleId="EC492899418A674F86CB075020A0F8E1">
    <w:name w:val="EC492899418A674F86CB075020A0F8E1"/>
  </w:style>
  <w:style w:type="paragraph" w:customStyle="1" w:styleId="63CC7A73D3D524478C3BD6E28C228C71">
    <w:name w:val="63CC7A73D3D524478C3BD6E28C228C71"/>
  </w:style>
  <w:style w:type="paragraph" w:customStyle="1" w:styleId="803208CEDB6ADF43AA5AA6BEC449C975">
    <w:name w:val="803208CEDB6ADF43AA5AA6BEC449C975"/>
  </w:style>
  <w:style w:type="paragraph" w:customStyle="1" w:styleId="FA602D521041644FA482D7863B1A33F4">
    <w:name w:val="FA602D521041644FA482D7863B1A33F4"/>
  </w:style>
  <w:style w:type="paragraph" w:customStyle="1" w:styleId="94E5895D63D81848957A9468E97FAEE3">
    <w:name w:val="94E5895D63D81848957A9468E97FAEE3"/>
  </w:style>
  <w:style w:type="paragraph" w:customStyle="1" w:styleId="9140C042DEB9004A94864F0B02B221D6">
    <w:name w:val="9140C042DEB9004A94864F0B02B221D6"/>
  </w:style>
  <w:style w:type="paragraph" w:customStyle="1" w:styleId="4D4DE7629FB79A4DB5E2BA1B4C7BB0AB">
    <w:name w:val="4D4DE7629FB79A4DB5E2BA1B4C7BB0AB"/>
  </w:style>
  <w:style w:type="paragraph" w:customStyle="1" w:styleId="1A9DACBA4058DE4BA068B947D4789B6D">
    <w:name w:val="1A9DACBA4058DE4BA068B947D4789B6D"/>
  </w:style>
  <w:style w:type="paragraph" w:customStyle="1" w:styleId="7B82846F6F934E43A60FFD28371D3EE3">
    <w:name w:val="7B82846F6F934E43A60FFD28371D3EE3"/>
  </w:style>
  <w:style w:type="paragraph" w:customStyle="1" w:styleId="859A35E04F0DF3409A3D9168C3FEA4CB">
    <w:name w:val="859A35E04F0DF3409A3D9168C3FEA4CB"/>
  </w:style>
  <w:style w:type="paragraph" w:customStyle="1" w:styleId="54BA96E221EC2A4AB8E7DEB6D1894E8E">
    <w:name w:val="54BA96E221EC2A4AB8E7DEB6D1894E8E"/>
  </w:style>
  <w:style w:type="paragraph" w:customStyle="1" w:styleId="D83F614B1FDDAF419056DC7A1F236F9C">
    <w:name w:val="D83F614B1FDDAF419056DC7A1F236F9C"/>
  </w:style>
  <w:style w:type="paragraph" w:customStyle="1" w:styleId="D7162744223636438EEFD13F3076C01C">
    <w:name w:val="D7162744223636438EEFD13F3076C01C"/>
  </w:style>
  <w:style w:type="paragraph" w:customStyle="1" w:styleId="E253E769F3499542854C6F0AEB6A62B0">
    <w:name w:val="E253E769F3499542854C6F0AEB6A62B0"/>
  </w:style>
  <w:style w:type="paragraph" w:customStyle="1" w:styleId="4B1CE836402EEC44B00B1D0D5CD4EF83">
    <w:name w:val="4B1CE836402EEC44B00B1D0D5CD4EF83"/>
  </w:style>
  <w:style w:type="paragraph" w:customStyle="1" w:styleId="17A8C36CCE78A140B8BA2A9F52448ED0">
    <w:name w:val="17A8C36CCE78A140B8BA2A9F52448ED0"/>
  </w:style>
  <w:style w:type="paragraph" w:customStyle="1" w:styleId="A1A90AB5A65760499A9E190F6D2300E8">
    <w:name w:val="A1A90AB5A65760499A9E190F6D2300E8"/>
  </w:style>
  <w:style w:type="paragraph" w:customStyle="1" w:styleId="D576C6F40FC75F479CAC19A8EC1D88FF">
    <w:name w:val="D576C6F40FC75F479CAC19A8EC1D88FF"/>
  </w:style>
  <w:style w:type="paragraph" w:customStyle="1" w:styleId="874EFDC8D363E6479D6FC9466C835192">
    <w:name w:val="874EFDC8D363E6479D6FC9466C835192"/>
  </w:style>
  <w:style w:type="paragraph" w:customStyle="1" w:styleId="36C67EB6B25BC24494154C66FB89A256">
    <w:name w:val="36C67EB6B25BC24494154C66FB89A256"/>
  </w:style>
  <w:style w:type="paragraph" w:customStyle="1" w:styleId="BE38FA87519EB64CAA32EA188DA81738">
    <w:name w:val="BE38FA87519EB64CAA32EA188DA81738"/>
  </w:style>
  <w:style w:type="paragraph" w:customStyle="1" w:styleId="A3EB31E9B5CD294AACB8B351116B122B">
    <w:name w:val="A3EB31E9B5CD294AACB8B351116B122B"/>
  </w:style>
  <w:style w:type="paragraph" w:customStyle="1" w:styleId="0EAA1FBB37D79A4CA56E8C5B45A364FF">
    <w:name w:val="0EAA1FBB37D79A4CA56E8C5B45A364FF"/>
  </w:style>
  <w:style w:type="paragraph" w:customStyle="1" w:styleId="CDD3F7DFDE2D4F42B997D2FD3B2B16AB">
    <w:name w:val="CDD3F7DFDE2D4F42B997D2FD3B2B16AB"/>
  </w:style>
  <w:style w:type="paragraph" w:customStyle="1" w:styleId="6223074C68B62E479BE204E8AF87D41E">
    <w:name w:val="6223074C68B62E479BE204E8AF87D41E"/>
  </w:style>
  <w:style w:type="paragraph" w:customStyle="1" w:styleId="6A74C27AD081934F81E125254B9FE64A">
    <w:name w:val="6A74C27AD081934F81E125254B9FE64A"/>
  </w:style>
  <w:style w:type="paragraph" w:customStyle="1" w:styleId="9A51C3A3029B9E4A9E280B63F3BEB418">
    <w:name w:val="9A51C3A3029B9E4A9E280B63F3BEB418"/>
  </w:style>
  <w:style w:type="paragraph" w:customStyle="1" w:styleId="DF10C9A5E8F0E4409FF1B5A02C903509">
    <w:name w:val="DF10C9A5E8F0E4409FF1B5A02C903509"/>
  </w:style>
  <w:style w:type="paragraph" w:customStyle="1" w:styleId="221BDDBA2B13C94AAABC9E6A815208DD">
    <w:name w:val="221BDDBA2B13C94AAABC9E6A815208DD"/>
  </w:style>
  <w:style w:type="paragraph" w:customStyle="1" w:styleId="BF357249BBAA434CA523F4D5C7A21D9B">
    <w:name w:val="BF357249BBAA434CA523F4D5C7A21D9B"/>
  </w:style>
  <w:style w:type="paragraph" w:customStyle="1" w:styleId="BA7262C2CB65C24E9D34A84122C547FB">
    <w:name w:val="BA7262C2CB65C24E9D34A84122C547FB"/>
  </w:style>
  <w:style w:type="paragraph" w:customStyle="1" w:styleId="0430DD913D5A4D4EB4F067FEE274C266">
    <w:name w:val="0430DD913D5A4D4EB4F067FEE274C266"/>
  </w:style>
  <w:style w:type="paragraph" w:customStyle="1" w:styleId="306A000854EC4143BB39FAA8FB7D7661">
    <w:name w:val="306A000854EC4143BB39FAA8FB7D7661"/>
  </w:style>
  <w:style w:type="paragraph" w:customStyle="1" w:styleId="3C53F4F9A6BC6A48AB3E169DB398DB7C">
    <w:name w:val="3C53F4F9A6BC6A48AB3E169DB398DB7C"/>
  </w:style>
  <w:style w:type="paragraph" w:customStyle="1" w:styleId="780C380BE35AE7438AB09FD2E14AC9CD">
    <w:name w:val="780C380BE35AE7438AB09FD2E14AC9CD"/>
  </w:style>
  <w:style w:type="paragraph" w:customStyle="1" w:styleId="0E565D368C5E92469D8D1E1F86AB4969">
    <w:name w:val="0E565D368C5E92469D8D1E1F86AB4969"/>
  </w:style>
  <w:style w:type="paragraph" w:customStyle="1" w:styleId="773C581239A64D49A1821FE72B66359C">
    <w:name w:val="773C581239A64D49A1821FE72B66359C"/>
  </w:style>
  <w:style w:type="paragraph" w:customStyle="1" w:styleId="69A9299155B8904FBD10D62CB1C1155A">
    <w:name w:val="69A9299155B8904FBD10D62CB1C1155A"/>
  </w:style>
  <w:style w:type="paragraph" w:customStyle="1" w:styleId="BBEB95F03C8181499234D09E36FB6FC3">
    <w:name w:val="BBEB95F03C8181499234D09E36FB6FC3"/>
  </w:style>
  <w:style w:type="paragraph" w:customStyle="1" w:styleId="83476E604769C84CAA78CF1F6F91AD5E">
    <w:name w:val="83476E604769C84CAA78CF1F6F91AD5E"/>
  </w:style>
  <w:style w:type="paragraph" w:customStyle="1" w:styleId="DC5D044FFCDB7F4897E2A5719ECAC4EF">
    <w:name w:val="DC5D044FFCDB7F4897E2A5719ECAC4EF"/>
  </w:style>
  <w:style w:type="paragraph" w:customStyle="1" w:styleId="48B788B14BD21F49845203D78E760A44">
    <w:name w:val="48B788B14BD21F49845203D78E760A44"/>
  </w:style>
  <w:style w:type="paragraph" w:customStyle="1" w:styleId="C0CBB541AF6C8E4F8182351E6EBA9DA5">
    <w:name w:val="C0CBB541AF6C8E4F8182351E6EBA9DA5"/>
  </w:style>
  <w:style w:type="paragraph" w:customStyle="1" w:styleId="359C959F1538A84E8C06BFE65EE1BA3C">
    <w:name w:val="359C959F1538A84E8C06BFE65EE1BA3C"/>
  </w:style>
  <w:style w:type="paragraph" w:customStyle="1" w:styleId="93598B5BC1666B4989680CF7B781A21D">
    <w:name w:val="93598B5BC1666B4989680CF7B781A21D"/>
  </w:style>
  <w:style w:type="paragraph" w:customStyle="1" w:styleId="096CC217B4791F41AD4B607C7DFEB645">
    <w:name w:val="096CC217B4791F41AD4B607C7DFEB645"/>
  </w:style>
  <w:style w:type="paragraph" w:customStyle="1" w:styleId="3F726563BDD8AF498B4439996236C3DE">
    <w:name w:val="3F726563BDD8AF498B4439996236C3DE"/>
  </w:style>
  <w:style w:type="paragraph" w:customStyle="1" w:styleId="C797DE4C5D61B244BF9933598DD7E65C">
    <w:name w:val="C797DE4C5D61B244BF9933598DD7E65C"/>
  </w:style>
  <w:style w:type="paragraph" w:customStyle="1" w:styleId="6ECFD983C8D28A4EBCE2E9422C37F084">
    <w:name w:val="6ECFD983C8D28A4EBCE2E9422C37F084"/>
  </w:style>
  <w:style w:type="paragraph" w:customStyle="1" w:styleId="595A0D541BC1DC4D9718F5C80552D346">
    <w:name w:val="595A0D541BC1DC4D9718F5C80552D346"/>
  </w:style>
  <w:style w:type="paragraph" w:customStyle="1" w:styleId="EFB1C65FB8634C4D9727C31BE476B053">
    <w:name w:val="EFB1C65FB8634C4D9727C31BE476B053"/>
  </w:style>
  <w:style w:type="paragraph" w:customStyle="1" w:styleId="9CFF5A5819B6444FB114706F6D804A4A">
    <w:name w:val="9CFF5A5819B6444FB114706F6D804A4A"/>
  </w:style>
  <w:style w:type="paragraph" w:customStyle="1" w:styleId="D2DBF6CFA52B6F4E8159A02FA176B33B">
    <w:name w:val="D2DBF6CFA52B6F4E8159A02FA176B33B"/>
  </w:style>
  <w:style w:type="paragraph" w:customStyle="1" w:styleId="58332CD821584E42ADA55CE965EA88B5">
    <w:name w:val="58332CD821584E42ADA55CE965EA88B5"/>
  </w:style>
  <w:style w:type="paragraph" w:customStyle="1" w:styleId="D9093B12AAFCA44BA39B8B6702555A29">
    <w:name w:val="D9093B12AAFCA44BA39B8B6702555A29"/>
  </w:style>
  <w:style w:type="paragraph" w:customStyle="1" w:styleId="A207BDD0B200A644A84CD534AE007712">
    <w:name w:val="A207BDD0B200A644A84CD534AE007712"/>
  </w:style>
  <w:style w:type="paragraph" w:customStyle="1" w:styleId="68247E934D1AEC4A906F684EB5D239DC">
    <w:name w:val="68247E934D1AEC4A906F684EB5D239DC"/>
  </w:style>
  <w:style w:type="paragraph" w:customStyle="1" w:styleId="865D5D1017CE54439C2CB7FF6BBBB629">
    <w:name w:val="865D5D1017CE54439C2CB7FF6BBBB629"/>
  </w:style>
  <w:style w:type="paragraph" w:customStyle="1" w:styleId="4EC9D68DAD9CA240A9E130D2DC98AFAB">
    <w:name w:val="4EC9D68DAD9CA240A9E130D2DC98AFAB"/>
  </w:style>
  <w:style w:type="paragraph" w:customStyle="1" w:styleId="5737EF30127CBD41BC76C9B691C8AA54">
    <w:name w:val="5737EF30127CBD41BC76C9B691C8AA54"/>
  </w:style>
  <w:style w:type="paragraph" w:customStyle="1" w:styleId="BE87D067F62A2242ACC74B6583AD14BF">
    <w:name w:val="BE87D067F62A2242ACC74B6583AD14BF"/>
  </w:style>
  <w:style w:type="paragraph" w:customStyle="1" w:styleId="084208ED6857FF469CB2B6FC9E97384F">
    <w:name w:val="084208ED6857FF469CB2B6FC9E97384F"/>
  </w:style>
  <w:style w:type="paragraph" w:customStyle="1" w:styleId="E795AC5CD11CAF498E222B362F06391B">
    <w:name w:val="E795AC5CD11CAF498E222B362F06391B"/>
  </w:style>
  <w:style w:type="paragraph" w:customStyle="1" w:styleId="1F2F47A03451E44BA45C1B322A82C7A2">
    <w:name w:val="1F2F47A03451E44BA45C1B322A82C7A2"/>
  </w:style>
  <w:style w:type="paragraph" w:customStyle="1" w:styleId="7AADDF59AB286F409E08873D700FF5DB">
    <w:name w:val="7AADDF59AB286F409E08873D700FF5DB"/>
  </w:style>
  <w:style w:type="paragraph" w:customStyle="1" w:styleId="4E8C7CBFC54A1D4085060CE6849FD370">
    <w:name w:val="4E8C7CBFC54A1D4085060CE6849FD370"/>
  </w:style>
  <w:style w:type="paragraph" w:customStyle="1" w:styleId="EA11341C02C0FE41B04B4A136D496E5C">
    <w:name w:val="EA11341C02C0FE41B04B4A136D496E5C"/>
  </w:style>
  <w:style w:type="paragraph" w:customStyle="1" w:styleId="CDDAED30FB6A334EB5C0273E459AEDE5">
    <w:name w:val="CDDAED30FB6A334EB5C0273E459AEDE5"/>
  </w:style>
  <w:style w:type="paragraph" w:customStyle="1" w:styleId="891B87052183514BB0E2C2EE91B49B95">
    <w:name w:val="891B87052183514BB0E2C2EE91B49B95"/>
  </w:style>
  <w:style w:type="paragraph" w:customStyle="1" w:styleId="98A471A568DD7940BBD885E2DAAD8BF0">
    <w:name w:val="98A471A568DD7940BBD885E2DAAD8BF0"/>
    <w:rsid w:val="006A254B"/>
  </w:style>
  <w:style w:type="paragraph" w:customStyle="1" w:styleId="27E25BB8E6C7A74EA538D14BAB5159F8">
    <w:name w:val="27E25BB8E6C7A74EA538D14BAB5159F8"/>
    <w:rsid w:val="006A254B"/>
  </w:style>
  <w:style w:type="paragraph" w:customStyle="1" w:styleId="DCCD02E7D74E3244897019D7360AB332">
    <w:name w:val="DCCD02E7D74E3244897019D7360AB332"/>
    <w:rsid w:val="006A254B"/>
  </w:style>
  <w:style w:type="paragraph" w:customStyle="1" w:styleId="ECE93F14144AB3409820A7DD752AF542">
    <w:name w:val="ECE93F14144AB3409820A7DD752AF542"/>
    <w:rsid w:val="006A254B"/>
  </w:style>
  <w:style w:type="paragraph" w:customStyle="1" w:styleId="E568D2CB7BD1B64293C2177315A5AB74">
    <w:name w:val="E568D2CB7BD1B64293C2177315A5AB74"/>
    <w:rsid w:val="006A254B"/>
  </w:style>
  <w:style w:type="paragraph" w:customStyle="1" w:styleId="593BB4DEAA8F0D4D9147727062AD8442">
    <w:name w:val="593BB4DEAA8F0D4D9147727062AD8442"/>
    <w:rsid w:val="006A254B"/>
  </w:style>
  <w:style w:type="paragraph" w:customStyle="1" w:styleId="E9D1A14E8E24C749BF346722172AE041">
    <w:name w:val="E9D1A14E8E24C749BF346722172AE041"/>
    <w:rsid w:val="006A254B"/>
  </w:style>
  <w:style w:type="paragraph" w:customStyle="1" w:styleId="2F840609759DB84A9243E58F0B1F53AC">
    <w:name w:val="2F840609759DB84A9243E58F0B1F53AC"/>
    <w:rsid w:val="006A254B"/>
  </w:style>
  <w:style w:type="paragraph" w:customStyle="1" w:styleId="4BCA02109F8B7D4B9BFA6B74028A892A">
    <w:name w:val="4BCA02109F8B7D4B9BFA6B74028A892A"/>
    <w:rsid w:val="006A254B"/>
  </w:style>
  <w:style w:type="paragraph" w:customStyle="1" w:styleId="6E693EF3A6A8A546BC53D3D11AB28F8F">
    <w:name w:val="6E693EF3A6A8A546BC53D3D11AB28F8F"/>
    <w:rsid w:val="006A254B"/>
  </w:style>
  <w:style w:type="paragraph" w:customStyle="1" w:styleId="D909454393867B43B627C03B43B3BBB1">
    <w:name w:val="D909454393867B43B627C03B43B3BBB1"/>
    <w:rsid w:val="006A254B"/>
  </w:style>
  <w:style w:type="paragraph" w:customStyle="1" w:styleId="ECDA83D54B729648886A9C9DF9677372">
    <w:name w:val="ECDA83D54B729648886A9C9DF9677372"/>
    <w:rsid w:val="006A254B"/>
  </w:style>
  <w:style w:type="paragraph" w:customStyle="1" w:styleId="0A3F649487066849975D9F2CADA7C3AF">
    <w:name w:val="0A3F649487066849975D9F2CADA7C3AF"/>
    <w:rsid w:val="006A254B"/>
  </w:style>
  <w:style w:type="paragraph" w:customStyle="1" w:styleId="A9F3FFE414950848853F210A250118BD">
    <w:name w:val="A9F3FFE414950848853F210A250118BD"/>
    <w:rsid w:val="006A254B"/>
  </w:style>
  <w:style w:type="paragraph" w:customStyle="1" w:styleId="1F50C843FD56C64A8C6744DA7E0AD3F0">
    <w:name w:val="1F50C843FD56C64A8C6744DA7E0AD3F0"/>
    <w:rsid w:val="006A254B"/>
  </w:style>
  <w:style w:type="paragraph" w:customStyle="1" w:styleId="F91834D3569D344EA4FEF3A8701DA844">
    <w:name w:val="F91834D3569D344EA4FEF3A8701DA844"/>
    <w:rsid w:val="006A254B"/>
  </w:style>
  <w:style w:type="paragraph" w:customStyle="1" w:styleId="BE544FA372720D4789B06D7D230FB40D">
    <w:name w:val="BE544FA372720D4789B06D7D230FB40D"/>
    <w:rsid w:val="006A254B"/>
  </w:style>
  <w:style w:type="paragraph" w:customStyle="1" w:styleId="E9870B197D384C48A4E39E744BA0A164">
    <w:name w:val="E9870B197D384C48A4E39E744BA0A164"/>
    <w:rsid w:val="006A254B"/>
  </w:style>
  <w:style w:type="paragraph" w:customStyle="1" w:styleId="130E75C9544ADD468F707190118AF5C5">
    <w:name w:val="130E75C9544ADD468F707190118AF5C5"/>
    <w:rsid w:val="006A254B"/>
  </w:style>
  <w:style w:type="paragraph" w:customStyle="1" w:styleId="CABEB4DB5685C64B98811C5011252DE9">
    <w:name w:val="CABEB4DB5685C64B98811C5011252DE9"/>
    <w:rsid w:val="006A254B"/>
  </w:style>
  <w:style w:type="paragraph" w:customStyle="1" w:styleId="D26988F1CB520E4C8525B448BFA7B302">
    <w:name w:val="D26988F1CB520E4C8525B448BFA7B302"/>
    <w:rsid w:val="006A254B"/>
  </w:style>
  <w:style w:type="paragraph" w:customStyle="1" w:styleId="0B376072575DEF45BE41D0502D07B07A">
    <w:name w:val="0B376072575DEF45BE41D0502D07B07A"/>
    <w:rsid w:val="006A254B"/>
  </w:style>
  <w:style w:type="paragraph" w:customStyle="1" w:styleId="F079B186E532E7408E3E14D38166455D">
    <w:name w:val="F079B186E532E7408E3E14D38166455D"/>
    <w:rsid w:val="006A254B"/>
  </w:style>
  <w:style w:type="paragraph" w:customStyle="1" w:styleId="FA8B717E0EAA444082149CF57295DD7D">
    <w:name w:val="FA8B717E0EAA444082149CF57295DD7D"/>
    <w:rsid w:val="006A254B"/>
  </w:style>
  <w:style w:type="paragraph" w:customStyle="1" w:styleId="889587182023FF4AB889D0AFE8C04860">
    <w:name w:val="889587182023FF4AB889D0AFE8C04860"/>
    <w:rsid w:val="006A254B"/>
  </w:style>
  <w:style w:type="paragraph" w:customStyle="1" w:styleId="B721BDCD0B3576488683A03B5AFBBE18">
    <w:name w:val="B721BDCD0B3576488683A03B5AFBBE18"/>
    <w:rsid w:val="006A254B"/>
  </w:style>
  <w:style w:type="paragraph" w:customStyle="1" w:styleId="3E758277E1641942A94D4C063D73AE02">
    <w:name w:val="3E758277E1641942A94D4C063D73AE02"/>
    <w:rsid w:val="006A254B"/>
  </w:style>
  <w:style w:type="paragraph" w:customStyle="1" w:styleId="6A3809AA73A0FE45A73BBF71341625FE">
    <w:name w:val="6A3809AA73A0FE45A73BBF71341625FE"/>
    <w:rsid w:val="006A254B"/>
  </w:style>
  <w:style w:type="paragraph" w:customStyle="1" w:styleId="770169A479532A49B98E2E051B8E13E9">
    <w:name w:val="770169A479532A49B98E2E051B8E13E9"/>
    <w:rsid w:val="006A254B"/>
  </w:style>
  <w:style w:type="paragraph" w:customStyle="1" w:styleId="1AB614869D94134DAF3DFCDD6A7B74BE">
    <w:name w:val="1AB614869D94134DAF3DFCDD6A7B74BE"/>
    <w:rsid w:val="006A254B"/>
  </w:style>
  <w:style w:type="paragraph" w:customStyle="1" w:styleId="26645E8C0F68174FAED1DCC536351042">
    <w:name w:val="26645E8C0F68174FAED1DCC536351042"/>
    <w:rsid w:val="006A254B"/>
  </w:style>
  <w:style w:type="paragraph" w:customStyle="1" w:styleId="A3E2551676998343B38CA4DB449B6F80">
    <w:name w:val="A3E2551676998343B38CA4DB449B6F80"/>
    <w:rsid w:val="006A254B"/>
  </w:style>
  <w:style w:type="paragraph" w:customStyle="1" w:styleId="FAB93C5F6186FC44937CC55E27028513">
    <w:name w:val="FAB93C5F6186FC44937CC55E27028513"/>
    <w:rsid w:val="006A254B"/>
  </w:style>
  <w:style w:type="paragraph" w:customStyle="1" w:styleId="18E62A837CC7A647A4A14F040245DB9B">
    <w:name w:val="18E62A837CC7A647A4A14F040245DB9B"/>
    <w:rsid w:val="006A254B"/>
  </w:style>
  <w:style w:type="paragraph" w:customStyle="1" w:styleId="DC874B72DC69244C87E76996D96C17C8">
    <w:name w:val="DC874B72DC69244C87E76996D96C17C8"/>
    <w:rsid w:val="006A254B"/>
  </w:style>
  <w:style w:type="paragraph" w:customStyle="1" w:styleId="AE4375C5F870F844BBDE1814D1F16990">
    <w:name w:val="AE4375C5F870F844BBDE1814D1F16990"/>
    <w:rsid w:val="006A254B"/>
  </w:style>
  <w:style w:type="paragraph" w:customStyle="1" w:styleId="CAE632CA02C79B4AB825B65CE0B1309E">
    <w:name w:val="CAE632CA02C79B4AB825B65CE0B1309E"/>
    <w:rsid w:val="006A254B"/>
  </w:style>
  <w:style w:type="paragraph" w:customStyle="1" w:styleId="F1856ED0A28212418EC17804A67BFD22">
    <w:name w:val="F1856ED0A28212418EC17804A67BFD22"/>
    <w:rsid w:val="006A254B"/>
  </w:style>
  <w:style w:type="paragraph" w:customStyle="1" w:styleId="08D5DA522731F3468CAFF195F7AA8568">
    <w:name w:val="08D5DA522731F3468CAFF195F7AA8568"/>
    <w:rsid w:val="006A254B"/>
  </w:style>
  <w:style w:type="paragraph" w:customStyle="1" w:styleId="9B95ECD467C59642AADA142D91A428CA">
    <w:name w:val="9B95ECD467C59642AADA142D91A428CA"/>
    <w:rsid w:val="006A254B"/>
  </w:style>
  <w:style w:type="paragraph" w:customStyle="1" w:styleId="6247DDC7B96ADB4C93AEA34AD4F4DC08">
    <w:name w:val="6247DDC7B96ADB4C93AEA34AD4F4DC08"/>
    <w:rsid w:val="006A254B"/>
  </w:style>
  <w:style w:type="paragraph" w:customStyle="1" w:styleId="759246E6D8964440AA11A787D59918B4">
    <w:name w:val="759246E6D8964440AA11A787D59918B4"/>
    <w:rsid w:val="006A254B"/>
  </w:style>
  <w:style w:type="paragraph" w:customStyle="1" w:styleId="481EB0145B01CF46A85F6CFED4ADAA37">
    <w:name w:val="481EB0145B01CF46A85F6CFED4ADAA37"/>
    <w:rsid w:val="006A254B"/>
  </w:style>
  <w:style w:type="paragraph" w:customStyle="1" w:styleId="82C277D0C2A2FA41B909E949F3F811EE">
    <w:name w:val="82C277D0C2A2FA41B909E949F3F811EE"/>
    <w:rsid w:val="006A254B"/>
  </w:style>
  <w:style w:type="paragraph" w:customStyle="1" w:styleId="45A4CB8F0A57C4479584FAAB84807ACF">
    <w:name w:val="45A4CB8F0A57C4479584FAAB84807ACF"/>
    <w:rsid w:val="006A254B"/>
  </w:style>
  <w:style w:type="paragraph" w:customStyle="1" w:styleId="5FCCE8A8BD3EB84EB660379C2CDA97F2">
    <w:name w:val="5FCCE8A8BD3EB84EB660379C2CDA97F2"/>
    <w:rsid w:val="006A254B"/>
  </w:style>
  <w:style w:type="paragraph" w:customStyle="1" w:styleId="378025CEAA5C05498B582487B6209215">
    <w:name w:val="378025CEAA5C05498B582487B6209215"/>
    <w:rsid w:val="006A254B"/>
  </w:style>
  <w:style w:type="paragraph" w:customStyle="1" w:styleId="3FA6D1C3DDB00846822527A2FAD6DFB9">
    <w:name w:val="3FA6D1C3DDB00846822527A2FAD6DFB9"/>
    <w:rsid w:val="006A254B"/>
  </w:style>
  <w:style w:type="paragraph" w:customStyle="1" w:styleId="6EA1860C15B67342A05372A39CB0E158">
    <w:name w:val="6EA1860C15B67342A05372A39CB0E158"/>
    <w:rsid w:val="006A254B"/>
  </w:style>
  <w:style w:type="paragraph" w:customStyle="1" w:styleId="364D5D5A51D50245B621A804694CB969">
    <w:name w:val="364D5D5A51D50245B621A804694CB969"/>
    <w:rsid w:val="006A254B"/>
  </w:style>
  <w:style w:type="paragraph" w:customStyle="1" w:styleId="45A8969341155C4A9380E275CF553962">
    <w:name w:val="45A8969341155C4A9380E275CF553962"/>
    <w:rsid w:val="006A254B"/>
  </w:style>
  <w:style w:type="paragraph" w:customStyle="1" w:styleId="8313E58E6DA9834E9101B765360384FD">
    <w:name w:val="8313E58E6DA9834E9101B765360384FD"/>
    <w:rsid w:val="006A254B"/>
  </w:style>
  <w:style w:type="paragraph" w:customStyle="1" w:styleId="32395D7B151E17439EFC7B7408A5603A">
    <w:name w:val="32395D7B151E17439EFC7B7408A5603A"/>
    <w:rsid w:val="006A254B"/>
  </w:style>
  <w:style w:type="paragraph" w:customStyle="1" w:styleId="845774C3913F9842B93E2ED7AD08D7EF">
    <w:name w:val="845774C3913F9842B93E2ED7AD08D7EF"/>
    <w:rsid w:val="006A254B"/>
  </w:style>
  <w:style w:type="paragraph" w:customStyle="1" w:styleId="53E98ECEC741A4469256D1087082E2E8">
    <w:name w:val="53E98ECEC741A4469256D1087082E2E8"/>
    <w:rsid w:val="006A254B"/>
  </w:style>
  <w:style w:type="paragraph" w:customStyle="1" w:styleId="1E469C1573850C418DAE96D18B59F6FC">
    <w:name w:val="1E469C1573850C418DAE96D18B59F6FC"/>
    <w:rsid w:val="006A254B"/>
  </w:style>
  <w:style w:type="paragraph" w:customStyle="1" w:styleId="7CEAB1AB598AF3409CB3CFDA7E8C80E2">
    <w:name w:val="7CEAB1AB598AF3409CB3CFDA7E8C80E2"/>
    <w:rsid w:val="006A254B"/>
  </w:style>
  <w:style w:type="paragraph" w:customStyle="1" w:styleId="D04FF02FED13DC4CBCA85E3F4A50D7FE">
    <w:name w:val="D04FF02FED13DC4CBCA85E3F4A50D7FE"/>
    <w:rsid w:val="006A254B"/>
  </w:style>
  <w:style w:type="paragraph" w:customStyle="1" w:styleId="DB4AB7732CFF2B45B88009E7365E2D16">
    <w:name w:val="DB4AB7732CFF2B45B88009E7365E2D16"/>
    <w:rsid w:val="006A254B"/>
  </w:style>
  <w:style w:type="paragraph" w:customStyle="1" w:styleId="DB161C9CA35FD1479D7D871E3257494A">
    <w:name w:val="DB161C9CA35FD1479D7D871E3257494A"/>
    <w:rsid w:val="006A254B"/>
  </w:style>
  <w:style w:type="paragraph" w:customStyle="1" w:styleId="85FB84E6AF1A7147AAC8CB57A64DE907">
    <w:name w:val="85FB84E6AF1A7147AAC8CB57A64DE907"/>
    <w:rsid w:val="006A254B"/>
  </w:style>
  <w:style w:type="paragraph" w:customStyle="1" w:styleId="4B79C398E5620746B13C393F04F16C64">
    <w:name w:val="4B79C398E5620746B13C393F04F16C64"/>
    <w:rsid w:val="006A254B"/>
  </w:style>
  <w:style w:type="paragraph" w:customStyle="1" w:styleId="44ABF7A27D22E1419F02184F0BD876D2">
    <w:name w:val="44ABF7A27D22E1419F02184F0BD876D2"/>
    <w:rsid w:val="006A254B"/>
  </w:style>
  <w:style w:type="paragraph" w:customStyle="1" w:styleId="E67053F21226DC48A4EE490E266CA851">
    <w:name w:val="E67053F21226DC48A4EE490E266CA851"/>
    <w:rsid w:val="006A254B"/>
  </w:style>
  <w:style w:type="paragraph" w:customStyle="1" w:styleId="E7551C83F950A545B0210EF02EABAA76">
    <w:name w:val="E7551C83F950A545B0210EF02EABAA76"/>
    <w:rsid w:val="006A254B"/>
  </w:style>
  <w:style w:type="paragraph" w:customStyle="1" w:styleId="CCC3519D4295B345AB66E98B6066DA33">
    <w:name w:val="CCC3519D4295B345AB66E98B6066DA33"/>
    <w:rsid w:val="006A254B"/>
  </w:style>
  <w:style w:type="paragraph" w:customStyle="1" w:styleId="D0BF22CE8015FA429E78A2CDE0AF3C86">
    <w:name w:val="D0BF22CE8015FA429E78A2CDE0AF3C86"/>
    <w:rsid w:val="006A254B"/>
  </w:style>
  <w:style w:type="paragraph" w:customStyle="1" w:styleId="53FDD46FF6BE084D947926746C85DFF0">
    <w:name w:val="53FDD46FF6BE084D947926746C85DFF0"/>
    <w:rsid w:val="006A254B"/>
  </w:style>
  <w:style w:type="paragraph" w:customStyle="1" w:styleId="A272B71D531B6C45AB8319E3B163467F">
    <w:name w:val="A272B71D531B6C45AB8319E3B163467F"/>
    <w:rsid w:val="006A254B"/>
  </w:style>
  <w:style w:type="paragraph" w:customStyle="1" w:styleId="67045DFD1504244BB542E07D68C8A7C7">
    <w:name w:val="67045DFD1504244BB542E07D68C8A7C7"/>
    <w:rsid w:val="006A254B"/>
  </w:style>
  <w:style w:type="paragraph" w:customStyle="1" w:styleId="BFAC01F76E2CCA4BBE9F5F8F3424AE6D">
    <w:name w:val="BFAC01F76E2CCA4BBE9F5F8F3424AE6D"/>
    <w:rsid w:val="006A254B"/>
  </w:style>
  <w:style w:type="paragraph" w:customStyle="1" w:styleId="25AF18D5AEDC2B41AC580E800DE910A9">
    <w:name w:val="25AF18D5AEDC2B41AC580E800DE910A9"/>
    <w:rsid w:val="006A254B"/>
  </w:style>
  <w:style w:type="paragraph" w:customStyle="1" w:styleId="753932CDF8759E489A2CA5651348451E">
    <w:name w:val="753932CDF8759E489A2CA5651348451E"/>
    <w:rsid w:val="006A254B"/>
  </w:style>
  <w:style w:type="paragraph" w:customStyle="1" w:styleId="F4E8F4DAC2628D4198C4B431D2752A6C">
    <w:name w:val="F4E8F4DAC2628D4198C4B431D2752A6C"/>
    <w:rsid w:val="006A254B"/>
  </w:style>
  <w:style w:type="paragraph" w:customStyle="1" w:styleId="2A96AB4E3E4A8B4991D265BA73A9179E">
    <w:name w:val="2A96AB4E3E4A8B4991D265BA73A9179E"/>
    <w:rsid w:val="006A254B"/>
  </w:style>
  <w:style w:type="paragraph" w:customStyle="1" w:styleId="5050CB02AEA2CC4F901B9CE8D4D3C562">
    <w:name w:val="5050CB02AEA2CC4F901B9CE8D4D3C562"/>
    <w:rsid w:val="006A254B"/>
  </w:style>
  <w:style w:type="paragraph" w:customStyle="1" w:styleId="25D80F6A695D564ABB5AF4FCCB066CF5">
    <w:name w:val="25D80F6A695D564ABB5AF4FCCB066CF5"/>
    <w:rsid w:val="006A254B"/>
  </w:style>
  <w:style w:type="paragraph" w:customStyle="1" w:styleId="CA59287358840F44BD05EA93150E0F7B">
    <w:name w:val="CA59287358840F44BD05EA93150E0F7B"/>
    <w:rsid w:val="006A254B"/>
  </w:style>
  <w:style w:type="paragraph" w:customStyle="1" w:styleId="B4B5ECCE9AD03041AEC794DBA1B5E447">
    <w:name w:val="B4B5ECCE9AD03041AEC794DBA1B5E447"/>
    <w:rsid w:val="006A254B"/>
  </w:style>
  <w:style w:type="paragraph" w:customStyle="1" w:styleId="05FB51A199143340A4BA15B55BAFE314">
    <w:name w:val="05FB51A199143340A4BA15B55BAFE314"/>
    <w:rsid w:val="006A254B"/>
  </w:style>
  <w:style w:type="paragraph" w:customStyle="1" w:styleId="2C92FCE1F91F9041B4C9BE6599710F07">
    <w:name w:val="2C92FCE1F91F9041B4C9BE6599710F07"/>
    <w:rsid w:val="006A254B"/>
  </w:style>
  <w:style w:type="paragraph" w:customStyle="1" w:styleId="17DA7A5140BB5E4D9E50B0963A043312">
    <w:name w:val="17DA7A5140BB5E4D9E50B0963A043312"/>
    <w:rsid w:val="006A254B"/>
  </w:style>
  <w:style w:type="paragraph" w:customStyle="1" w:styleId="E1CF033596525D459F0FAD273A8BF2E9">
    <w:name w:val="E1CF033596525D459F0FAD273A8BF2E9"/>
    <w:rsid w:val="006A254B"/>
  </w:style>
  <w:style w:type="paragraph" w:customStyle="1" w:styleId="A6539ABF14C01844BFD13BFE5B4BB3E6">
    <w:name w:val="A6539ABF14C01844BFD13BFE5B4BB3E6"/>
    <w:rsid w:val="006A254B"/>
  </w:style>
  <w:style w:type="paragraph" w:customStyle="1" w:styleId="85F54C38CEB22145B99C0815D2648707">
    <w:name w:val="85F54C38CEB22145B99C0815D2648707"/>
    <w:rsid w:val="006A254B"/>
  </w:style>
  <w:style w:type="paragraph" w:customStyle="1" w:styleId="E694F61D6A7DF940B21F7D4D9BA05B33">
    <w:name w:val="E694F61D6A7DF940B21F7D4D9BA05B33"/>
    <w:rsid w:val="006A254B"/>
  </w:style>
  <w:style w:type="paragraph" w:customStyle="1" w:styleId="F0B180C6F7ECD24883B89E1506B5BCF0">
    <w:name w:val="F0B180C6F7ECD24883B89E1506B5BCF0"/>
    <w:rsid w:val="006A254B"/>
  </w:style>
  <w:style w:type="paragraph" w:customStyle="1" w:styleId="592B8EA06F6C9643A2D7A035A74209C0">
    <w:name w:val="592B8EA06F6C9643A2D7A035A74209C0"/>
    <w:rsid w:val="006A254B"/>
  </w:style>
  <w:style w:type="paragraph" w:customStyle="1" w:styleId="6AC6075862663E4E98B5A616A9D5ADE9">
    <w:name w:val="6AC6075862663E4E98B5A616A9D5ADE9"/>
    <w:rsid w:val="006A254B"/>
  </w:style>
  <w:style w:type="paragraph" w:customStyle="1" w:styleId="64D14241126A57478B234680C1551285">
    <w:name w:val="64D14241126A57478B234680C1551285"/>
    <w:rsid w:val="006A254B"/>
  </w:style>
  <w:style w:type="paragraph" w:customStyle="1" w:styleId="197788682F6D0C43B57D6534E94C8817">
    <w:name w:val="197788682F6D0C43B57D6534E94C8817"/>
    <w:rsid w:val="006A254B"/>
  </w:style>
  <w:style w:type="paragraph" w:customStyle="1" w:styleId="A8CD7A87FA35564B98F9A5F6BCFCA256">
    <w:name w:val="A8CD7A87FA35564B98F9A5F6BCFCA256"/>
    <w:rsid w:val="006A254B"/>
  </w:style>
  <w:style w:type="paragraph" w:customStyle="1" w:styleId="395C026334937347AEF5DB4823013576">
    <w:name w:val="395C026334937347AEF5DB4823013576"/>
    <w:rsid w:val="006A254B"/>
  </w:style>
  <w:style w:type="paragraph" w:customStyle="1" w:styleId="D273C92422DFE547B3935C3961E660EB">
    <w:name w:val="D273C92422DFE547B3935C3961E660EB"/>
    <w:rsid w:val="006A254B"/>
  </w:style>
  <w:style w:type="paragraph" w:customStyle="1" w:styleId="5961ED2E9AA4E2448F1D2FAA339BD58E">
    <w:name w:val="5961ED2E9AA4E2448F1D2FAA339BD58E"/>
    <w:rsid w:val="006A254B"/>
  </w:style>
  <w:style w:type="paragraph" w:customStyle="1" w:styleId="833B8EE02059464DA568E7E5059E1FA5">
    <w:name w:val="833B8EE02059464DA568E7E5059E1FA5"/>
    <w:rsid w:val="006A254B"/>
  </w:style>
  <w:style w:type="paragraph" w:customStyle="1" w:styleId="AFDAB44F71296346B29DCBA7FFAD5BB8">
    <w:name w:val="AFDAB44F71296346B29DCBA7FFAD5BB8"/>
    <w:rsid w:val="006A254B"/>
  </w:style>
  <w:style w:type="paragraph" w:customStyle="1" w:styleId="B3871E56830E0E4E8E9623FEDE997D1E">
    <w:name w:val="B3871E56830E0E4E8E9623FEDE997D1E"/>
    <w:rsid w:val="006A254B"/>
  </w:style>
  <w:style w:type="paragraph" w:customStyle="1" w:styleId="291066F5C9D65B4EB9610F707A7E6F52">
    <w:name w:val="291066F5C9D65B4EB9610F707A7E6F52"/>
    <w:rsid w:val="006A254B"/>
  </w:style>
  <w:style w:type="paragraph" w:customStyle="1" w:styleId="9A645B63E70F5D449E51016ABDEFFF20">
    <w:name w:val="9A645B63E70F5D449E51016ABDEFFF20"/>
    <w:rsid w:val="006A254B"/>
  </w:style>
  <w:style w:type="paragraph" w:customStyle="1" w:styleId="3F76F5A73F179143A258B7158FF47B00">
    <w:name w:val="3F76F5A73F179143A258B7158FF47B00"/>
    <w:rsid w:val="006A254B"/>
  </w:style>
  <w:style w:type="paragraph" w:customStyle="1" w:styleId="61C5DF920AE63E4B9879253F480365AE">
    <w:name w:val="61C5DF920AE63E4B9879253F480365AE"/>
    <w:rsid w:val="006A254B"/>
  </w:style>
  <w:style w:type="paragraph" w:customStyle="1" w:styleId="BEA95B898BB40340AB766ACF68FD9E1C">
    <w:name w:val="BEA95B898BB40340AB766ACF68FD9E1C"/>
    <w:rsid w:val="006A254B"/>
  </w:style>
  <w:style w:type="paragraph" w:customStyle="1" w:styleId="3BE5C2D73BBFF04EA4985BFFFB18C8CC">
    <w:name w:val="3BE5C2D73BBFF04EA4985BFFFB18C8CC"/>
    <w:rsid w:val="006A254B"/>
  </w:style>
  <w:style w:type="paragraph" w:customStyle="1" w:styleId="5433E261A5499C44A80A7CA7AFE40853">
    <w:name w:val="5433E261A5499C44A80A7CA7AFE40853"/>
    <w:rsid w:val="006A254B"/>
  </w:style>
  <w:style w:type="paragraph" w:customStyle="1" w:styleId="24A6C4E94F286C4BA9218C39F5083000">
    <w:name w:val="24A6C4E94F286C4BA9218C39F5083000"/>
    <w:rsid w:val="006A254B"/>
  </w:style>
  <w:style w:type="paragraph" w:customStyle="1" w:styleId="185B319C33ABBC4E839D0B81DC0C8020">
    <w:name w:val="185B319C33ABBC4E839D0B81DC0C8020"/>
    <w:rsid w:val="006A254B"/>
  </w:style>
  <w:style w:type="paragraph" w:customStyle="1" w:styleId="BE36CB602C784745AC39891CC9BE55B6">
    <w:name w:val="BE36CB602C784745AC39891CC9BE55B6"/>
    <w:rsid w:val="006A254B"/>
  </w:style>
  <w:style w:type="paragraph" w:customStyle="1" w:styleId="5C832168552A474A8A18C5D966E34406">
    <w:name w:val="5C832168552A474A8A18C5D966E34406"/>
    <w:rsid w:val="006A254B"/>
  </w:style>
  <w:style w:type="paragraph" w:customStyle="1" w:styleId="CBDD9E988759A64DB86C5FF84BA724AE">
    <w:name w:val="CBDD9E988759A64DB86C5FF84BA724AE"/>
    <w:rsid w:val="006A254B"/>
  </w:style>
  <w:style w:type="paragraph" w:customStyle="1" w:styleId="9E35117AD5455C4D900C9D8043D2A513">
    <w:name w:val="9E35117AD5455C4D900C9D8043D2A513"/>
    <w:rsid w:val="006A254B"/>
  </w:style>
  <w:style w:type="paragraph" w:customStyle="1" w:styleId="B787ABE62F9AB44A9C7874E34E4774BD">
    <w:name w:val="B787ABE62F9AB44A9C7874E34E4774BD"/>
    <w:rsid w:val="006A254B"/>
  </w:style>
  <w:style w:type="paragraph" w:customStyle="1" w:styleId="9F7CF5B4E4CE2C46A1FD5AAA9CCDB26A">
    <w:name w:val="9F7CF5B4E4CE2C46A1FD5AAA9CCDB26A"/>
    <w:rsid w:val="006A254B"/>
  </w:style>
  <w:style w:type="paragraph" w:customStyle="1" w:styleId="71312F537937DF45BC7DBA17143805B9">
    <w:name w:val="71312F537937DF45BC7DBA17143805B9"/>
    <w:rsid w:val="006A254B"/>
  </w:style>
  <w:style w:type="paragraph" w:customStyle="1" w:styleId="12DBA615C8FCAC4F99DF49BA5E3CE3B1">
    <w:name w:val="12DBA615C8FCAC4F99DF49BA5E3CE3B1"/>
    <w:rsid w:val="006A254B"/>
  </w:style>
  <w:style w:type="paragraph" w:customStyle="1" w:styleId="D080A1DFA2F00E468B2D187B3976DFB9">
    <w:name w:val="D080A1DFA2F00E468B2D187B3976DFB9"/>
    <w:rsid w:val="006A254B"/>
  </w:style>
  <w:style w:type="paragraph" w:customStyle="1" w:styleId="481BA0CC487DC8408E9FC704746106ED">
    <w:name w:val="481BA0CC487DC8408E9FC704746106ED"/>
    <w:rsid w:val="006A254B"/>
  </w:style>
  <w:style w:type="paragraph" w:customStyle="1" w:styleId="FC226AF7AA3F37469B719AD089653194">
    <w:name w:val="FC226AF7AA3F37469B719AD089653194"/>
    <w:rsid w:val="006A254B"/>
  </w:style>
  <w:style w:type="paragraph" w:customStyle="1" w:styleId="0192E36F77508E4C91CB004D79CF2351">
    <w:name w:val="0192E36F77508E4C91CB004D79CF2351"/>
    <w:rsid w:val="006A254B"/>
  </w:style>
  <w:style w:type="paragraph" w:customStyle="1" w:styleId="6F8B43C5F0B2D047B905D838C05A6D6A">
    <w:name w:val="6F8B43C5F0B2D047B905D838C05A6D6A"/>
    <w:rsid w:val="006A254B"/>
  </w:style>
  <w:style w:type="paragraph" w:customStyle="1" w:styleId="EF1B45C3B4276B4095BFC101315815DE">
    <w:name w:val="EF1B45C3B4276B4095BFC101315815DE"/>
    <w:rsid w:val="006A254B"/>
  </w:style>
  <w:style w:type="paragraph" w:customStyle="1" w:styleId="128D68B51495E64C8EEB3B532ACA4396">
    <w:name w:val="128D68B51495E64C8EEB3B532ACA4396"/>
    <w:rsid w:val="006A254B"/>
  </w:style>
  <w:style w:type="paragraph" w:customStyle="1" w:styleId="D651F999EA945C449E8BC3DEADACBF44">
    <w:name w:val="D651F999EA945C449E8BC3DEADACBF44"/>
    <w:rsid w:val="006A254B"/>
  </w:style>
  <w:style w:type="paragraph" w:customStyle="1" w:styleId="502CF5931342C54B991AA3BB2E619E88">
    <w:name w:val="502CF5931342C54B991AA3BB2E619E88"/>
    <w:rsid w:val="006A254B"/>
  </w:style>
  <w:style w:type="paragraph" w:customStyle="1" w:styleId="8728FC570305C8448F53AED66A40AF1B">
    <w:name w:val="8728FC570305C8448F53AED66A40AF1B"/>
    <w:rsid w:val="006A254B"/>
  </w:style>
  <w:style w:type="paragraph" w:customStyle="1" w:styleId="A85B21DB9135794D8D9681672D6E1954">
    <w:name w:val="A85B21DB9135794D8D9681672D6E1954"/>
    <w:rsid w:val="006A254B"/>
  </w:style>
  <w:style w:type="paragraph" w:customStyle="1" w:styleId="2FFC3103A730144AA6FEAD4CB429B150">
    <w:name w:val="2FFC3103A730144AA6FEAD4CB429B150"/>
    <w:rsid w:val="006A254B"/>
  </w:style>
  <w:style w:type="paragraph" w:customStyle="1" w:styleId="3124B95DFF4B184D811F34E22DF540E0">
    <w:name w:val="3124B95DFF4B184D811F34E22DF540E0"/>
    <w:rsid w:val="006A254B"/>
  </w:style>
  <w:style w:type="paragraph" w:customStyle="1" w:styleId="3DCD8B7F2418E944AACA2FEA8849BC4F">
    <w:name w:val="3DCD8B7F2418E944AACA2FEA8849BC4F"/>
    <w:rsid w:val="006A254B"/>
  </w:style>
  <w:style w:type="paragraph" w:customStyle="1" w:styleId="07275E2C677E4647B98246B4D96314FE">
    <w:name w:val="07275E2C677E4647B98246B4D96314FE"/>
    <w:rsid w:val="006A254B"/>
  </w:style>
  <w:style w:type="paragraph" w:customStyle="1" w:styleId="8B6322FE84C1AA40982DF59DA5407A10">
    <w:name w:val="8B6322FE84C1AA40982DF59DA5407A10"/>
    <w:rsid w:val="006A254B"/>
  </w:style>
  <w:style w:type="paragraph" w:customStyle="1" w:styleId="8266153FC5099A408C079D5C3AC215C0">
    <w:name w:val="8266153FC5099A408C079D5C3AC215C0"/>
    <w:rsid w:val="006A254B"/>
  </w:style>
  <w:style w:type="paragraph" w:customStyle="1" w:styleId="0FAEE3478C2EE148B8031084830A5A4E">
    <w:name w:val="0FAEE3478C2EE148B8031084830A5A4E"/>
    <w:rsid w:val="006A254B"/>
  </w:style>
  <w:style w:type="paragraph" w:customStyle="1" w:styleId="BECB9A0CC1BA194C97795808F72D74B1">
    <w:name w:val="BECB9A0CC1BA194C97795808F72D74B1"/>
    <w:rsid w:val="006A254B"/>
  </w:style>
  <w:style w:type="paragraph" w:customStyle="1" w:styleId="2A1224A5408C804D8F2867C4C911031B">
    <w:name w:val="2A1224A5408C804D8F2867C4C911031B"/>
    <w:rsid w:val="006A254B"/>
  </w:style>
  <w:style w:type="paragraph" w:customStyle="1" w:styleId="7C07218ABCC93F4B9EC979A3F8555410">
    <w:name w:val="7C07218ABCC93F4B9EC979A3F8555410"/>
    <w:rsid w:val="006A254B"/>
  </w:style>
  <w:style w:type="paragraph" w:customStyle="1" w:styleId="57D05BF226C0384B8DCE909018220F87">
    <w:name w:val="57D05BF226C0384B8DCE909018220F87"/>
    <w:rsid w:val="006A254B"/>
  </w:style>
  <w:style w:type="paragraph" w:customStyle="1" w:styleId="8FD24CEC47A097499A4338A3B3C294BB">
    <w:name w:val="8FD24CEC47A097499A4338A3B3C294BB"/>
    <w:rsid w:val="006A254B"/>
  </w:style>
  <w:style w:type="paragraph" w:customStyle="1" w:styleId="7936623AE84E854DAFA4DA8B04AD05B1">
    <w:name w:val="7936623AE84E854DAFA4DA8B04AD05B1"/>
    <w:rsid w:val="006A254B"/>
  </w:style>
  <w:style w:type="paragraph" w:customStyle="1" w:styleId="826EB2C41EF37041BEB1C1E7D801433C">
    <w:name w:val="826EB2C41EF37041BEB1C1E7D801433C"/>
    <w:rsid w:val="006A254B"/>
  </w:style>
  <w:style w:type="paragraph" w:customStyle="1" w:styleId="DB044F1E5198F74AB0741E6E75392F61">
    <w:name w:val="DB044F1E5198F74AB0741E6E75392F61"/>
    <w:rsid w:val="006A254B"/>
  </w:style>
  <w:style w:type="paragraph" w:customStyle="1" w:styleId="D721E98801BCC24BB7DCA8800E2BDA9E">
    <w:name w:val="D721E98801BCC24BB7DCA8800E2BDA9E"/>
    <w:rsid w:val="006A254B"/>
  </w:style>
  <w:style w:type="paragraph" w:customStyle="1" w:styleId="B004DF972A844F45931FA811454A74CE">
    <w:name w:val="B004DF972A844F45931FA811454A74CE"/>
    <w:rsid w:val="006A254B"/>
  </w:style>
  <w:style w:type="paragraph" w:customStyle="1" w:styleId="6E5D0B5D6505BB43B335F935870CC617">
    <w:name w:val="6E5D0B5D6505BB43B335F935870CC617"/>
    <w:rsid w:val="006A254B"/>
  </w:style>
  <w:style w:type="paragraph" w:customStyle="1" w:styleId="AB9F87C9B299834E84C9C4156F8CA511">
    <w:name w:val="AB9F87C9B299834E84C9C4156F8CA511"/>
    <w:rsid w:val="006A254B"/>
  </w:style>
  <w:style w:type="paragraph" w:customStyle="1" w:styleId="FBD7A47A01BEF24E8EF9C600FED5B83F">
    <w:name w:val="FBD7A47A01BEF24E8EF9C600FED5B83F"/>
    <w:rsid w:val="006A254B"/>
  </w:style>
  <w:style w:type="paragraph" w:customStyle="1" w:styleId="B8AA19A9B42D2340862CF4B8918CFE23">
    <w:name w:val="B8AA19A9B42D2340862CF4B8918CFE23"/>
    <w:rsid w:val="006A254B"/>
  </w:style>
  <w:style w:type="paragraph" w:customStyle="1" w:styleId="6C37CBA2F335274283CD7DF362497FC4">
    <w:name w:val="6C37CBA2F335274283CD7DF362497FC4"/>
    <w:rsid w:val="006A254B"/>
  </w:style>
  <w:style w:type="paragraph" w:customStyle="1" w:styleId="0498C95E4708CE4A8253935043DDC520">
    <w:name w:val="0498C95E4708CE4A8253935043DDC520"/>
    <w:rsid w:val="006A254B"/>
  </w:style>
  <w:style w:type="paragraph" w:customStyle="1" w:styleId="292EB9666942EA4AA2A598D6BC23AE3E">
    <w:name w:val="292EB9666942EA4AA2A598D6BC23AE3E"/>
    <w:rsid w:val="006A254B"/>
  </w:style>
  <w:style w:type="paragraph" w:customStyle="1" w:styleId="F8B3E4C09F398047938C1713A3343EB1">
    <w:name w:val="F8B3E4C09F398047938C1713A3343EB1"/>
    <w:rsid w:val="006A254B"/>
  </w:style>
  <w:style w:type="paragraph" w:customStyle="1" w:styleId="3D62D4CB73838943BB2FB1BB510DC9EA">
    <w:name w:val="3D62D4CB73838943BB2FB1BB510DC9EA"/>
    <w:rsid w:val="006A254B"/>
  </w:style>
  <w:style w:type="paragraph" w:customStyle="1" w:styleId="379FB5E44DC4B0499C02DB7C0F4B8C2A">
    <w:name w:val="379FB5E44DC4B0499C02DB7C0F4B8C2A"/>
    <w:rsid w:val="006A254B"/>
  </w:style>
  <w:style w:type="paragraph" w:customStyle="1" w:styleId="710846F3D24BDF499BF859E30D8C0140">
    <w:name w:val="710846F3D24BDF499BF859E30D8C0140"/>
    <w:rsid w:val="006A254B"/>
  </w:style>
  <w:style w:type="paragraph" w:customStyle="1" w:styleId="5525645377CBFC40B188074568860060">
    <w:name w:val="5525645377CBFC40B188074568860060"/>
    <w:rsid w:val="006A254B"/>
  </w:style>
  <w:style w:type="paragraph" w:customStyle="1" w:styleId="99F01271552C084B9BF10467EF5D1C36">
    <w:name w:val="99F01271552C084B9BF10467EF5D1C36"/>
    <w:rsid w:val="006A254B"/>
  </w:style>
  <w:style w:type="paragraph" w:customStyle="1" w:styleId="A89EC30B9633004CA2D2E43100F6D490">
    <w:name w:val="A89EC30B9633004CA2D2E43100F6D490"/>
    <w:rsid w:val="006A254B"/>
  </w:style>
  <w:style w:type="paragraph" w:customStyle="1" w:styleId="39157B045DE7EF4BB746E0831A20F307">
    <w:name w:val="39157B045DE7EF4BB746E0831A20F307"/>
    <w:rsid w:val="006A254B"/>
  </w:style>
  <w:style w:type="paragraph" w:customStyle="1" w:styleId="016BC044AB48F744A4DF84A2B1EF53A9">
    <w:name w:val="016BC044AB48F744A4DF84A2B1EF53A9"/>
    <w:rsid w:val="006A254B"/>
  </w:style>
  <w:style w:type="paragraph" w:customStyle="1" w:styleId="A5C2D6E383B9414FBBE8F93E3C5A830B">
    <w:name w:val="A5C2D6E383B9414FBBE8F93E3C5A830B"/>
    <w:rsid w:val="006A254B"/>
  </w:style>
  <w:style w:type="paragraph" w:customStyle="1" w:styleId="D4A07927D080D545AEB97AF2F7F19230">
    <w:name w:val="D4A07927D080D545AEB97AF2F7F19230"/>
    <w:rsid w:val="006A254B"/>
  </w:style>
  <w:style w:type="paragraph" w:customStyle="1" w:styleId="FD368629546D2244A2993BB18CCB1B1F">
    <w:name w:val="FD368629546D2244A2993BB18CCB1B1F"/>
    <w:rsid w:val="006A254B"/>
  </w:style>
  <w:style w:type="paragraph" w:customStyle="1" w:styleId="E7004AD73072EB4FBBFE12701BDBD974">
    <w:name w:val="E7004AD73072EB4FBBFE12701BDBD974"/>
    <w:rsid w:val="006A254B"/>
  </w:style>
  <w:style w:type="paragraph" w:customStyle="1" w:styleId="E8062477AE94A6459B273975F87570EE">
    <w:name w:val="E8062477AE94A6459B273975F87570EE"/>
    <w:rsid w:val="006A254B"/>
  </w:style>
  <w:style w:type="paragraph" w:customStyle="1" w:styleId="72C42735F52ABE4CAFB294EF485C024C">
    <w:name w:val="72C42735F52ABE4CAFB294EF485C024C"/>
    <w:rsid w:val="006A254B"/>
  </w:style>
  <w:style w:type="paragraph" w:customStyle="1" w:styleId="257482DD3E9D93439CEAEC424D3F58D7">
    <w:name w:val="257482DD3E9D93439CEAEC424D3F58D7"/>
    <w:rsid w:val="006A254B"/>
  </w:style>
  <w:style w:type="paragraph" w:customStyle="1" w:styleId="2C8721C0E29457498B32AA35CE61BC00">
    <w:name w:val="2C8721C0E29457498B32AA35CE61BC00"/>
    <w:rsid w:val="006A254B"/>
  </w:style>
  <w:style w:type="paragraph" w:customStyle="1" w:styleId="FEAA2064704C1E4BA0B0100CC2EB6DFD">
    <w:name w:val="FEAA2064704C1E4BA0B0100CC2EB6DFD"/>
    <w:rsid w:val="006A254B"/>
  </w:style>
  <w:style w:type="paragraph" w:customStyle="1" w:styleId="F8A6E1859FDECD4F80D0B223747F3E94">
    <w:name w:val="F8A6E1859FDECD4F80D0B223747F3E94"/>
    <w:rsid w:val="006A254B"/>
  </w:style>
  <w:style w:type="paragraph" w:customStyle="1" w:styleId="F93883D93891904FAA23732CD73A7674">
    <w:name w:val="F93883D93891904FAA23732CD73A7674"/>
    <w:rsid w:val="006A254B"/>
  </w:style>
  <w:style w:type="paragraph" w:customStyle="1" w:styleId="064CD2CC7DB5EF4FBE317BD57811626D">
    <w:name w:val="064CD2CC7DB5EF4FBE317BD57811626D"/>
    <w:rsid w:val="006A254B"/>
  </w:style>
  <w:style w:type="paragraph" w:customStyle="1" w:styleId="8EF33A46FF103E43987459B0AD9E6642">
    <w:name w:val="8EF33A46FF103E43987459B0AD9E6642"/>
    <w:rsid w:val="006A254B"/>
  </w:style>
  <w:style w:type="paragraph" w:customStyle="1" w:styleId="703482CA83DC6246A0145A2FD34CA085">
    <w:name w:val="703482CA83DC6246A0145A2FD34CA085"/>
    <w:rsid w:val="006A254B"/>
  </w:style>
  <w:style w:type="paragraph" w:customStyle="1" w:styleId="6E4EC877DD14544782C3BA6014808DD1">
    <w:name w:val="6E4EC877DD14544782C3BA6014808DD1"/>
    <w:rsid w:val="006A254B"/>
  </w:style>
  <w:style w:type="paragraph" w:customStyle="1" w:styleId="4DD6930DA1D0B14F8BB985BA096BF5EA">
    <w:name w:val="4DD6930DA1D0B14F8BB985BA096BF5EA"/>
    <w:rsid w:val="006A254B"/>
  </w:style>
  <w:style w:type="paragraph" w:customStyle="1" w:styleId="F39D59E95CAACA45AAD6381E84A8D962">
    <w:name w:val="F39D59E95CAACA45AAD6381E84A8D962"/>
    <w:rsid w:val="006A254B"/>
  </w:style>
  <w:style w:type="paragraph" w:customStyle="1" w:styleId="EA39FFD5F798CE45B87EED384AC594AA">
    <w:name w:val="EA39FFD5F798CE45B87EED384AC594AA"/>
    <w:rsid w:val="006A254B"/>
  </w:style>
  <w:style w:type="paragraph" w:customStyle="1" w:styleId="268690CDA11D4840963A448583E73A8F">
    <w:name w:val="268690CDA11D4840963A448583E73A8F"/>
    <w:rsid w:val="006A254B"/>
  </w:style>
  <w:style w:type="paragraph" w:customStyle="1" w:styleId="4426937A12F4344BBEBBFE2A98FD0200">
    <w:name w:val="4426937A12F4344BBEBBFE2A98FD0200"/>
    <w:rsid w:val="006A254B"/>
  </w:style>
  <w:style w:type="paragraph" w:customStyle="1" w:styleId="890D1B664C43D448B27C9A09993DDD4E">
    <w:name w:val="890D1B664C43D448B27C9A09993DDD4E"/>
    <w:rsid w:val="006A254B"/>
  </w:style>
  <w:style w:type="paragraph" w:customStyle="1" w:styleId="80B1A3AB602BFB4190EFD5939A5712B3">
    <w:name w:val="80B1A3AB602BFB4190EFD5939A5712B3"/>
    <w:rsid w:val="006A254B"/>
  </w:style>
  <w:style w:type="paragraph" w:customStyle="1" w:styleId="E7356C49DFAF2344A2F7BDDBC69495DA">
    <w:name w:val="E7356C49DFAF2344A2F7BDDBC69495DA"/>
    <w:rsid w:val="006A254B"/>
  </w:style>
  <w:style w:type="paragraph" w:customStyle="1" w:styleId="79F6F9052702D0449846D28EB3EE3A5F">
    <w:name w:val="79F6F9052702D0449846D28EB3EE3A5F"/>
    <w:rsid w:val="006A254B"/>
  </w:style>
  <w:style w:type="paragraph" w:customStyle="1" w:styleId="F000FD4C009D33489F3A61C0D4EFC919">
    <w:name w:val="F000FD4C009D33489F3A61C0D4EFC919"/>
    <w:rsid w:val="006A254B"/>
  </w:style>
  <w:style w:type="paragraph" w:customStyle="1" w:styleId="F9B472B7A6217445AD8D843E5001180D">
    <w:name w:val="F9B472B7A6217445AD8D843E5001180D"/>
    <w:rsid w:val="006A254B"/>
  </w:style>
  <w:style w:type="paragraph" w:customStyle="1" w:styleId="BCD2AED853678E49A907415C15F02066">
    <w:name w:val="BCD2AED853678E49A907415C15F02066"/>
    <w:rsid w:val="006A254B"/>
  </w:style>
  <w:style w:type="paragraph" w:customStyle="1" w:styleId="4072980757B11749A9CF9B56A14DF113">
    <w:name w:val="4072980757B11749A9CF9B56A14DF113"/>
    <w:rsid w:val="006A254B"/>
  </w:style>
  <w:style w:type="paragraph" w:customStyle="1" w:styleId="F9406FB85BCF5D4EA07A4BED8D107E4C">
    <w:name w:val="F9406FB85BCF5D4EA07A4BED8D107E4C"/>
    <w:rsid w:val="006A254B"/>
  </w:style>
  <w:style w:type="paragraph" w:customStyle="1" w:styleId="2E30BB6B6669A24AA26B6C752D0FB6D6">
    <w:name w:val="2E30BB6B6669A24AA26B6C752D0FB6D6"/>
    <w:rsid w:val="006A254B"/>
  </w:style>
  <w:style w:type="paragraph" w:customStyle="1" w:styleId="AC8DAE7EE96F0443B1E0B1319CAC2B72">
    <w:name w:val="AC8DAE7EE96F0443B1E0B1319CAC2B72"/>
    <w:rsid w:val="006A254B"/>
  </w:style>
  <w:style w:type="paragraph" w:customStyle="1" w:styleId="9791CEF13F084D49971D94D4E744BFCF">
    <w:name w:val="9791CEF13F084D49971D94D4E744BFCF"/>
    <w:rsid w:val="006A254B"/>
  </w:style>
  <w:style w:type="paragraph" w:customStyle="1" w:styleId="EA3487FA3DDB71468BDE2D20D91078BF">
    <w:name w:val="EA3487FA3DDB71468BDE2D20D91078BF"/>
    <w:rsid w:val="006A254B"/>
  </w:style>
  <w:style w:type="paragraph" w:customStyle="1" w:styleId="2BA66E86C4962343A59C571CDC1F5557">
    <w:name w:val="2BA66E86C4962343A59C571CDC1F5557"/>
    <w:rsid w:val="006A254B"/>
  </w:style>
  <w:style w:type="paragraph" w:customStyle="1" w:styleId="2304DAE84C711E42B78AF6231295DAC0">
    <w:name w:val="2304DAE84C711E42B78AF6231295DAC0"/>
    <w:rsid w:val="006A254B"/>
  </w:style>
  <w:style w:type="paragraph" w:customStyle="1" w:styleId="0163FBEDE801274CA1B7115290A99CA0">
    <w:name w:val="0163FBEDE801274CA1B7115290A99CA0"/>
    <w:rsid w:val="006A254B"/>
  </w:style>
  <w:style w:type="paragraph" w:customStyle="1" w:styleId="B735EA1ECFDFC3418E7F6203A1A51160">
    <w:name w:val="B735EA1ECFDFC3418E7F6203A1A51160"/>
    <w:rsid w:val="006A254B"/>
  </w:style>
  <w:style w:type="paragraph" w:customStyle="1" w:styleId="9D65825931F2694B9D64751519684610">
    <w:name w:val="9D65825931F2694B9D64751519684610"/>
    <w:rsid w:val="006A254B"/>
  </w:style>
  <w:style w:type="paragraph" w:customStyle="1" w:styleId="CED7976A70CEA141B58730354B9447D7">
    <w:name w:val="CED7976A70CEA141B58730354B9447D7"/>
    <w:rsid w:val="006A254B"/>
  </w:style>
  <w:style w:type="paragraph" w:customStyle="1" w:styleId="48C78D2412021342B4487CA6F16321CD">
    <w:name w:val="48C78D2412021342B4487CA6F16321CD"/>
    <w:rsid w:val="006A254B"/>
  </w:style>
  <w:style w:type="paragraph" w:customStyle="1" w:styleId="F58ACDDA99BD0240B112C20C8B685707">
    <w:name w:val="F58ACDDA99BD0240B112C20C8B685707"/>
    <w:rsid w:val="006A254B"/>
  </w:style>
  <w:style w:type="paragraph" w:customStyle="1" w:styleId="FE8F620E55277644BF78F1104763715E">
    <w:name w:val="FE8F620E55277644BF78F1104763715E"/>
    <w:rsid w:val="006A254B"/>
  </w:style>
  <w:style w:type="paragraph" w:customStyle="1" w:styleId="71598EE74147A745AA785715CAC96C4C">
    <w:name w:val="71598EE74147A745AA785715CAC96C4C"/>
    <w:rsid w:val="006A254B"/>
  </w:style>
  <w:style w:type="paragraph" w:customStyle="1" w:styleId="71DEFFC0718ADB448C39D295B3C280FE">
    <w:name w:val="71DEFFC0718ADB448C39D295B3C280FE"/>
    <w:rsid w:val="006A254B"/>
  </w:style>
  <w:style w:type="paragraph" w:customStyle="1" w:styleId="0C961685EDF73543A19FEDF830411077">
    <w:name w:val="0C961685EDF73543A19FEDF830411077"/>
    <w:rsid w:val="006A254B"/>
  </w:style>
  <w:style w:type="paragraph" w:customStyle="1" w:styleId="1B75622EACB3174BB101CE718B742116">
    <w:name w:val="1B75622EACB3174BB101CE718B742116"/>
    <w:rsid w:val="006A254B"/>
  </w:style>
  <w:style w:type="paragraph" w:customStyle="1" w:styleId="DDA938668A3A6B44BDA6AB82686BDE69">
    <w:name w:val="DDA938668A3A6B44BDA6AB82686BDE69"/>
    <w:rsid w:val="006A254B"/>
  </w:style>
  <w:style w:type="paragraph" w:customStyle="1" w:styleId="5066B1633B869A4AA9A0679F37F6BC57">
    <w:name w:val="5066B1633B869A4AA9A0679F37F6BC57"/>
    <w:rsid w:val="006A254B"/>
  </w:style>
  <w:style w:type="paragraph" w:customStyle="1" w:styleId="E0AE80684C385F4D9B45D44A2F3C0F59">
    <w:name w:val="E0AE80684C385F4D9B45D44A2F3C0F59"/>
    <w:rsid w:val="006A254B"/>
  </w:style>
  <w:style w:type="paragraph" w:customStyle="1" w:styleId="D0A9357AAC004E449583B3C575FABE83">
    <w:name w:val="D0A9357AAC004E449583B3C575FABE83"/>
    <w:rsid w:val="006A254B"/>
  </w:style>
  <w:style w:type="paragraph" w:customStyle="1" w:styleId="6B97C86B43E10E40B320A09EBED53970">
    <w:name w:val="6B97C86B43E10E40B320A09EBED53970"/>
    <w:rsid w:val="006A254B"/>
  </w:style>
  <w:style w:type="paragraph" w:customStyle="1" w:styleId="191CE6779C5B4D47B3AEB5E5C535B178">
    <w:name w:val="191CE6779C5B4D47B3AEB5E5C535B178"/>
    <w:rsid w:val="006A254B"/>
  </w:style>
  <w:style w:type="paragraph" w:customStyle="1" w:styleId="489A9DCD6ECA4541810CBA3BCBFAF9D6">
    <w:name w:val="489A9DCD6ECA4541810CBA3BCBFAF9D6"/>
    <w:rsid w:val="006A254B"/>
  </w:style>
  <w:style w:type="paragraph" w:customStyle="1" w:styleId="182410FB675CF140AE5E88E0D0399199">
    <w:name w:val="182410FB675CF140AE5E88E0D0399199"/>
    <w:rsid w:val="006A254B"/>
  </w:style>
  <w:style w:type="paragraph" w:customStyle="1" w:styleId="E198207E3510684B8917430032724E38">
    <w:name w:val="E198207E3510684B8917430032724E38"/>
    <w:rsid w:val="006A254B"/>
  </w:style>
  <w:style w:type="paragraph" w:customStyle="1" w:styleId="4CF5D8E279DFD447B04644C67C74EF50">
    <w:name w:val="4CF5D8E279DFD447B04644C67C74EF50"/>
    <w:rsid w:val="006A254B"/>
  </w:style>
  <w:style w:type="paragraph" w:customStyle="1" w:styleId="C8F2114051ED6349BE4625E5A5C95F47">
    <w:name w:val="C8F2114051ED6349BE4625E5A5C95F47"/>
    <w:rsid w:val="006A254B"/>
  </w:style>
  <w:style w:type="paragraph" w:customStyle="1" w:styleId="9E4ACCD1AE43764EA282A7353B2A0A4A">
    <w:name w:val="9E4ACCD1AE43764EA282A7353B2A0A4A"/>
    <w:rsid w:val="006A254B"/>
  </w:style>
  <w:style w:type="paragraph" w:customStyle="1" w:styleId="919E284C7FAC7A43B5EFE3BAD26966B1">
    <w:name w:val="919E284C7FAC7A43B5EFE3BAD26966B1"/>
    <w:rsid w:val="006A254B"/>
  </w:style>
  <w:style w:type="paragraph" w:customStyle="1" w:styleId="CA3D6602AFD0FE4A89676F0DD2547D35">
    <w:name w:val="CA3D6602AFD0FE4A89676F0DD2547D35"/>
    <w:rsid w:val="006A254B"/>
  </w:style>
  <w:style w:type="paragraph" w:customStyle="1" w:styleId="5BEFC9ED693C044BB57D677206C1D6C3">
    <w:name w:val="5BEFC9ED693C044BB57D677206C1D6C3"/>
    <w:rsid w:val="006A254B"/>
  </w:style>
  <w:style w:type="paragraph" w:customStyle="1" w:styleId="04CBC66E1351EF418EDCAE5FC94E192D">
    <w:name w:val="04CBC66E1351EF418EDCAE5FC94E192D"/>
    <w:rsid w:val="006A254B"/>
  </w:style>
  <w:style w:type="paragraph" w:customStyle="1" w:styleId="B13082A675183048839436990484F334">
    <w:name w:val="B13082A675183048839436990484F334"/>
    <w:rsid w:val="006A254B"/>
  </w:style>
  <w:style w:type="paragraph" w:customStyle="1" w:styleId="865FDA6724959D499FFC225A2CBB44E5">
    <w:name w:val="865FDA6724959D499FFC225A2CBB44E5"/>
    <w:rsid w:val="006A254B"/>
  </w:style>
  <w:style w:type="paragraph" w:customStyle="1" w:styleId="026BC6B1439FF547A7C400D159147D3E">
    <w:name w:val="026BC6B1439FF547A7C400D159147D3E"/>
    <w:rsid w:val="006A254B"/>
  </w:style>
  <w:style w:type="paragraph" w:customStyle="1" w:styleId="65AA70E28573BC49A44B2F23CC2DFBF9">
    <w:name w:val="65AA70E28573BC49A44B2F23CC2DFBF9"/>
    <w:rsid w:val="006A254B"/>
  </w:style>
  <w:style w:type="paragraph" w:customStyle="1" w:styleId="962AC85A120B0A44AD913DFA54BA5FB9">
    <w:name w:val="962AC85A120B0A44AD913DFA54BA5FB9"/>
    <w:rsid w:val="006A254B"/>
  </w:style>
  <w:style w:type="paragraph" w:customStyle="1" w:styleId="566E99FBFE26EE4FB5E328774C40AC4A">
    <w:name w:val="566E99FBFE26EE4FB5E328774C40AC4A"/>
    <w:rsid w:val="006A254B"/>
  </w:style>
  <w:style w:type="paragraph" w:customStyle="1" w:styleId="E5C2C45BBEEDEC4883F4BAE1BAB259B1">
    <w:name w:val="E5C2C45BBEEDEC4883F4BAE1BAB259B1"/>
    <w:rsid w:val="006A254B"/>
  </w:style>
  <w:style w:type="paragraph" w:customStyle="1" w:styleId="5B7C2195D9B1FD419CA2892EC9E496AB">
    <w:name w:val="5B7C2195D9B1FD419CA2892EC9E496AB"/>
    <w:rsid w:val="006A254B"/>
  </w:style>
  <w:style w:type="paragraph" w:customStyle="1" w:styleId="75E73FF180E3C64AA44E22C269956514">
    <w:name w:val="75E73FF180E3C64AA44E22C269956514"/>
    <w:rsid w:val="006A254B"/>
  </w:style>
  <w:style w:type="paragraph" w:customStyle="1" w:styleId="B3E7BB2AE231CE4FA9B4AC51C2698698">
    <w:name w:val="B3E7BB2AE231CE4FA9B4AC51C2698698"/>
    <w:rsid w:val="006A254B"/>
  </w:style>
  <w:style w:type="paragraph" w:customStyle="1" w:styleId="483C3B6BDCE80847BA2670C4414E4DBD">
    <w:name w:val="483C3B6BDCE80847BA2670C4414E4DBD"/>
    <w:rsid w:val="006A254B"/>
  </w:style>
  <w:style w:type="paragraph" w:customStyle="1" w:styleId="6A9C286D2E864D4B9533DFAC345C3FCD">
    <w:name w:val="6A9C286D2E864D4B9533DFAC345C3FCD"/>
    <w:rsid w:val="006A254B"/>
  </w:style>
  <w:style w:type="paragraph" w:customStyle="1" w:styleId="FC59183044763D40875867991419ACC1">
    <w:name w:val="FC59183044763D40875867991419ACC1"/>
    <w:rsid w:val="006A254B"/>
  </w:style>
  <w:style w:type="paragraph" w:customStyle="1" w:styleId="836A732A22135C4BBDC551676C375EF4">
    <w:name w:val="836A732A22135C4BBDC551676C375EF4"/>
    <w:rsid w:val="006A254B"/>
  </w:style>
  <w:style w:type="paragraph" w:customStyle="1" w:styleId="CCE1A2172C2E49489210683E04BF648C">
    <w:name w:val="CCE1A2172C2E49489210683E04BF648C"/>
    <w:rsid w:val="006A254B"/>
  </w:style>
  <w:style w:type="paragraph" w:customStyle="1" w:styleId="9135A8268C73BB4FB5242C02FD0B7A8A">
    <w:name w:val="9135A8268C73BB4FB5242C02FD0B7A8A"/>
    <w:rsid w:val="006A254B"/>
  </w:style>
  <w:style w:type="paragraph" w:customStyle="1" w:styleId="A49D0C751489714AA0A50A1DDFF489D1">
    <w:name w:val="A49D0C751489714AA0A50A1DDFF489D1"/>
    <w:rsid w:val="006A254B"/>
  </w:style>
  <w:style w:type="paragraph" w:customStyle="1" w:styleId="5F9AC12FDA27EE46B0B17DF48FDC1AC4">
    <w:name w:val="5F9AC12FDA27EE46B0B17DF48FDC1AC4"/>
    <w:rsid w:val="006A254B"/>
  </w:style>
  <w:style w:type="paragraph" w:customStyle="1" w:styleId="14990F7C42113A428277081920787C5A">
    <w:name w:val="14990F7C42113A428277081920787C5A"/>
    <w:rsid w:val="006A254B"/>
  </w:style>
  <w:style w:type="paragraph" w:customStyle="1" w:styleId="89B41B4B09C84F4AB703F96B34FCD0FD">
    <w:name w:val="89B41B4B09C84F4AB703F96B34FCD0FD"/>
    <w:rsid w:val="006A254B"/>
  </w:style>
  <w:style w:type="paragraph" w:customStyle="1" w:styleId="73A583A126BC594FB8A62199792C5EFC">
    <w:name w:val="73A583A126BC594FB8A62199792C5EFC"/>
    <w:rsid w:val="006A254B"/>
  </w:style>
  <w:style w:type="paragraph" w:customStyle="1" w:styleId="EEC7F32D954E224D9A933390585CE317">
    <w:name w:val="EEC7F32D954E224D9A933390585CE317"/>
    <w:rsid w:val="006A254B"/>
  </w:style>
  <w:style w:type="paragraph" w:customStyle="1" w:styleId="099020C99AF4C146886BCAE6A79D020A">
    <w:name w:val="099020C99AF4C146886BCAE6A79D020A"/>
    <w:rsid w:val="006A254B"/>
  </w:style>
  <w:style w:type="paragraph" w:customStyle="1" w:styleId="CD6546BBF72FB849B237176E85768427">
    <w:name w:val="CD6546BBF72FB849B237176E85768427"/>
    <w:rsid w:val="006A254B"/>
  </w:style>
  <w:style w:type="paragraph" w:customStyle="1" w:styleId="E61266E0BBBD1F458A45BA2ED56A06CD">
    <w:name w:val="E61266E0BBBD1F458A45BA2ED56A06CD"/>
    <w:rsid w:val="006A254B"/>
  </w:style>
  <w:style w:type="paragraph" w:customStyle="1" w:styleId="E1088D2322B0DD4EAC091D9AD401DB47">
    <w:name w:val="E1088D2322B0DD4EAC091D9AD401DB47"/>
    <w:rsid w:val="006A254B"/>
  </w:style>
  <w:style w:type="paragraph" w:customStyle="1" w:styleId="B5A85E05475AE545AE67A7A3791B92A4">
    <w:name w:val="B5A85E05475AE545AE67A7A3791B92A4"/>
    <w:rsid w:val="006A254B"/>
  </w:style>
  <w:style w:type="paragraph" w:customStyle="1" w:styleId="34D9163FF181144A9AEE21F4E032CFE6">
    <w:name w:val="34D9163FF181144A9AEE21F4E032CFE6"/>
    <w:rsid w:val="006A254B"/>
  </w:style>
  <w:style w:type="paragraph" w:customStyle="1" w:styleId="8297DE0AF1F5C147A2B526E6E097C1A7">
    <w:name w:val="8297DE0AF1F5C147A2B526E6E097C1A7"/>
    <w:rsid w:val="006A254B"/>
  </w:style>
  <w:style w:type="paragraph" w:customStyle="1" w:styleId="F9911D8DFA732E48A8349A9C73DD72CB">
    <w:name w:val="F9911D8DFA732E48A8349A9C73DD72CB"/>
    <w:rsid w:val="006A254B"/>
  </w:style>
  <w:style w:type="paragraph" w:customStyle="1" w:styleId="AF8BB214D1DAB34DBFCC95D1215AE723">
    <w:name w:val="AF8BB214D1DAB34DBFCC95D1215AE723"/>
    <w:rsid w:val="006A254B"/>
  </w:style>
  <w:style w:type="paragraph" w:customStyle="1" w:styleId="F390AF30079CB34283BCC9AC53B58D38">
    <w:name w:val="F390AF30079CB34283BCC9AC53B58D38"/>
    <w:rsid w:val="006A254B"/>
  </w:style>
  <w:style w:type="paragraph" w:customStyle="1" w:styleId="5A9CECCE23BCC346BDD50C4FDC2C5494">
    <w:name w:val="5A9CECCE23BCC346BDD50C4FDC2C5494"/>
    <w:rsid w:val="006A254B"/>
  </w:style>
  <w:style w:type="paragraph" w:customStyle="1" w:styleId="0FA1BBEF3A329B44A1903DF93284DAF1">
    <w:name w:val="0FA1BBEF3A329B44A1903DF93284DAF1"/>
    <w:rsid w:val="006A254B"/>
  </w:style>
  <w:style w:type="paragraph" w:customStyle="1" w:styleId="957693305243324CA980393FF9AE6FEB">
    <w:name w:val="957693305243324CA980393FF9AE6FEB"/>
    <w:rsid w:val="006A254B"/>
  </w:style>
  <w:style w:type="paragraph" w:customStyle="1" w:styleId="F2FEB6DCC72F0E46ADD615668EB76F24">
    <w:name w:val="F2FEB6DCC72F0E46ADD615668EB76F24"/>
    <w:rsid w:val="006A254B"/>
  </w:style>
  <w:style w:type="paragraph" w:customStyle="1" w:styleId="6554C3A02F57594AB28EC3AEC87CEDA1">
    <w:name w:val="6554C3A02F57594AB28EC3AEC87CEDA1"/>
    <w:rsid w:val="006A254B"/>
  </w:style>
  <w:style w:type="paragraph" w:customStyle="1" w:styleId="9304DF943E424A48B11C227E3D73A695">
    <w:name w:val="9304DF943E424A48B11C227E3D73A695"/>
    <w:rsid w:val="006A254B"/>
  </w:style>
  <w:style w:type="paragraph" w:customStyle="1" w:styleId="E36DA544F3F4534FB04375755F392B14">
    <w:name w:val="E36DA544F3F4534FB04375755F392B14"/>
    <w:rsid w:val="006A254B"/>
  </w:style>
  <w:style w:type="paragraph" w:customStyle="1" w:styleId="912DA2B6D4965744A1E126FBE759716D">
    <w:name w:val="912DA2B6D4965744A1E126FBE759716D"/>
    <w:rsid w:val="006A254B"/>
  </w:style>
  <w:style w:type="paragraph" w:customStyle="1" w:styleId="DECCF6727C1C3D42A918E074010512C1">
    <w:name w:val="DECCF6727C1C3D42A918E074010512C1"/>
    <w:rsid w:val="006A254B"/>
  </w:style>
  <w:style w:type="paragraph" w:customStyle="1" w:styleId="FA2419DEAFFE564FAB123EC53B2EC3EE">
    <w:name w:val="FA2419DEAFFE564FAB123EC53B2EC3EE"/>
    <w:rsid w:val="006A254B"/>
  </w:style>
  <w:style w:type="paragraph" w:customStyle="1" w:styleId="A74A27B967346B48BAE90F74DAFCD8F3">
    <w:name w:val="A74A27B967346B48BAE90F74DAFCD8F3"/>
    <w:rsid w:val="006A254B"/>
  </w:style>
  <w:style w:type="paragraph" w:customStyle="1" w:styleId="5C607D510295F74F8AB0445A06062E59">
    <w:name w:val="5C607D510295F74F8AB0445A06062E59"/>
    <w:rsid w:val="006A254B"/>
  </w:style>
  <w:style w:type="paragraph" w:customStyle="1" w:styleId="BC12564C373D094F9D702A20A7F992D4">
    <w:name w:val="BC12564C373D094F9D702A20A7F992D4"/>
    <w:rsid w:val="006A254B"/>
  </w:style>
  <w:style w:type="paragraph" w:customStyle="1" w:styleId="C8C7B8AD0F2BB1468E0C7F1417AB87FE">
    <w:name w:val="C8C7B8AD0F2BB1468E0C7F1417AB87FE"/>
    <w:rsid w:val="006A254B"/>
  </w:style>
  <w:style w:type="paragraph" w:customStyle="1" w:styleId="43AB7E7014815E459B7F9DEF9499F65C">
    <w:name w:val="43AB7E7014815E459B7F9DEF9499F65C"/>
    <w:rsid w:val="006A254B"/>
  </w:style>
  <w:style w:type="paragraph" w:customStyle="1" w:styleId="748B740BAA125244B2EE76B5D41C4CF2">
    <w:name w:val="748B740BAA125244B2EE76B5D41C4CF2"/>
    <w:rsid w:val="006A254B"/>
  </w:style>
  <w:style w:type="paragraph" w:customStyle="1" w:styleId="893AEADC43F31A4FB03BE7D8D4C3DD61">
    <w:name w:val="893AEADC43F31A4FB03BE7D8D4C3DD61"/>
    <w:rsid w:val="006A254B"/>
  </w:style>
  <w:style w:type="paragraph" w:customStyle="1" w:styleId="E61A825F9E35724DBCF6CD43EB816333">
    <w:name w:val="E61A825F9E35724DBCF6CD43EB816333"/>
    <w:rsid w:val="006A254B"/>
  </w:style>
  <w:style w:type="paragraph" w:customStyle="1" w:styleId="75F7629BB0C0474DB91F44CE67C589BC">
    <w:name w:val="75F7629BB0C0474DB91F44CE67C589BC"/>
    <w:rsid w:val="006A254B"/>
  </w:style>
  <w:style w:type="paragraph" w:customStyle="1" w:styleId="FB8FF44CE592354AA9F039FBBB588B00">
    <w:name w:val="FB8FF44CE592354AA9F039FBBB588B00"/>
    <w:rsid w:val="006A254B"/>
  </w:style>
  <w:style w:type="paragraph" w:customStyle="1" w:styleId="CE9A5D572A384E49B2B6307E68DEC6ED">
    <w:name w:val="CE9A5D572A384E49B2B6307E68DEC6ED"/>
    <w:rsid w:val="006A254B"/>
  </w:style>
  <w:style w:type="paragraph" w:customStyle="1" w:styleId="E4AB537C4D9666488FF3B3DE53A72B36">
    <w:name w:val="E4AB537C4D9666488FF3B3DE53A72B36"/>
    <w:rsid w:val="006A254B"/>
  </w:style>
  <w:style w:type="paragraph" w:customStyle="1" w:styleId="CD034CE9A819164C95EE994E85099189">
    <w:name w:val="CD034CE9A819164C95EE994E85099189"/>
    <w:rsid w:val="006A254B"/>
  </w:style>
  <w:style w:type="paragraph" w:customStyle="1" w:styleId="5EB2A213FD8D4546BBB207A2CFAB365F">
    <w:name w:val="5EB2A213FD8D4546BBB207A2CFAB365F"/>
    <w:rsid w:val="006A254B"/>
  </w:style>
  <w:style w:type="paragraph" w:customStyle="1" w:styleId="E8413CE48ED744419D0F86E3149B965C">
    <w:name w:val="E8413CE48ED744419D0F86E3149B965C"/>
    <w:rsid w:val="006A254B"/>
  </w:style>
  <w:style w:type="paragraph" w:customStyle="1" w:styleId="BF59E5FF6F8C3A4EA06725518CB5AF2A">
    <w:name w:val="BF59E5FF6F8C3A4EA06725518CB5AF2A"/>
    <w:rsid w:val="006A254B"/>
  </w:style>
  <w:style w:type="paragraph" w:customStyle="1" w:styleId="B631751DF65AF140B726CE87984CB8CD">
    <w:name w:val="B631751DF65AF140B726CE87984CB8CD"/>
    <w:rsid w:val="006A254B"/>
  </w:style>
  <w:style w:type="paragraph" w:customStyle="1" w:styleId="7604E60943A9F54DB5FDFE4484400591">
    <w:name w:val="7604E60943A9F54DB5FDFE4484400591"/>
    <w:rsid w:val="006A254B"/>
  </w:style>
  <w:style w:type="paragraph" w:customStyle="1" w:styleId="8DBB39F1DFBA36459580D0592BEFB96C">
    <w:name w:val="8DBB39F1DFBA36459580D0592BEFB96C"/>
    <w:rsid w:val="006A254B"/>
  </w:style>
  <w:style w:type="paragraph" w:customStyle="1" w:styleId="0263EA7547EED0458E81F59C83443BB3">
    <w:name w:val="0263EA7547EED0458E81F59C83443BB3"/>
    <w:rsid w:val="006A254B"/>
  </w:style>
  <w:style w:type="paragraph" w:customStyle="1" w:styleId="EE0625355830A549BF29E42F74FB4B2C">
    <w:name w:val="EE0625355830A549BF29E42F74FB4B2C"/>
    <w:rsid w:val="006A254B"/>
  </w:style>
  <w:style w:type="paragraph" w:customStyle="1" w:styleId="84CC5E021E118941B950BE10C4F71956">
    <w:name w:val="84CC5E021E118941B950BE10C4F71956"/>
    <w:rsid w:val="006A254B"/>
  </w:style>
  <w:style w:type="paragraph" w:customStyle="1" w:styleId="16A003015721F044832E073528A43816">
    <w:name w:val="16A003015721F044832E073528A43816"/>
    <w:rsid w:val="006A254B"/>
  </w:style>
  <w:style w:type="paragraph" w:customStyle="1" w:styleId="FF8988D783D9C44AB6B7BD5CE00F22A0">
    <w:name w:val="FF8988D783D9C44AB6B7BD5CE00F22A0"/>
    <w:rsid w:val="006A254B"/>
  </w:style>
  <w:style w:type="paragraph" w:customStyle="1" w:styleId="D6083AFF43A2C04F8408848C364AEF23">
    <w:name w:val="D6083AFF43A2C04F8408848C364AEF23"/>
    <w:rsid w:val="006A254B"/>
  </w:style>
  <w:style w:type="paragraph" w:customStyle="1" w:styleId="3634C40186244F40A6944FCAE3012888">
    <w:name w:val="3634C40186244F40A6944FCAE3012888"/>
    <w:rsid w:val="006A254B"/>
  </w:style>
  <w:style w:type="paragraph" w:customStyle="1" w:styleId="CFD96895C0120A4A891C23CB5607ACA8">
    <w:name w:val="CFD96895C0120A4A891C23CB5607ACA8"/>
    <w:rsid w:val="006A254B"/>
  </w:style>
  <w:style w:type="paragraph" w:customStyle="1" w:styleId="661EA9CC61C5CC4C92629CD376818B64">
    <w:name w:val="661EA9CC61C5CC4C92629CD376818B64"/>
    <w:rsid w:val="006A254B"/>
  </w:style>
  <w:style w:type="paragraph" w:customStyle="1" w:styleId="93EDCAF53E97FC41BF33F21E0F5AE54C">
    <w:name w:val="93EDCAF53E97FC41BF33F21E0F5AE54C"/>
    <w:rsid w:val="006A254B"/>
  </w:style>
  <w:style w:type="paragraph" w:customStyle="1" w:styleId="50C9FBA2C98D8A4EBE0889CCFE738FA7">
    <w:name w:val="50C9FBA2C98D8A4EBE0889CCFE738FA7"/>
    <w:rsid w:val="006A254B"/>
  </w:style>
  <w:style w:type="paragraph" w:customStyle="1" w:styleId="B42BCEC44FCB164283099A6645653071">
    <w:name w:val="B42BCEC44FCB164283099A6645653071"/>
    <w:rsid w:val="006A254B"/>
  </w:style>
  <w:style w:type="paragraph" w:customStyle="1" w:styleId="56548DF509056E43925EC807DD98E35C">
    <w:name w:val="56548DF509056E43925EC807DD98E35C"/>
    <w:rsid w:val="006A254B"/>
  </w:style>
  <w:style w:type="paragraph" w:customStyle="1" w:styleId="DDE6E103DE354D489B601B3DBBCDA32B">
    <w:name w:val="DDE6E103DE354D489B601B3DBBCDA32B"/>
    <w:rsid w:val="006A254B"/>
  </w:style>
  <w:style w:type="paragraph" w:customStyle="1" w:styleId="9CF0CC21FDE82447B3B8E6E612ED9940">
    <w:name w:val="9CF0CC21FDE82447B3B8E6E612ED9940"/>
    <w:rsid w:val="006A254B"/>
  </w:style>
  <w:style w:type="paragraph" w:customStyle="1" w:styleId="6BB94617AA8F0544B03D37C1BF5D9F7D">
    <w:name w:val="6BB94617AA8F0544B03D37C1BF5D9F7D"/>
    <w:rsid w:val="006A254B"/>
  </w:style>
  <w:style w:type="paragraph" w:customStyle="1" w:styleId="9A139291A587AC4585C3F44219443EF8">
    <w:name w:val="9A139291A587AC4585C3F44219443EF8"/>
    <w:rsid w:val="006A254B"/>
  </w:style>
  <w:style w:type="paragraph" w:customStyle="1" w:styleId="8B8FB1BAE89A9441BF658A10493078B8">
    <w:name w:val="8B8FB1BAE89A9441BF658A10493078B8"/>
    <w:rsid w:val="006A254B"/>
  </w:style>
  <w:style w:type="paragraph" w:customStyle="1" w:styleId="F5F7B05A5DF75B4A92A457203FAB520A">
    <w:name w:val="F5F7B05A5DF75B4A92A457203FAB520A"/>
    <w:rsid w:val="006A254B"/>
  </w:style>
  <w:style w:type="paragraph" w:customStyle="1" w:styleId="FD820CA853370B4881C82C7C73B0A632">
    <w:name w:val="FD820CA853370B4881C82C7C73B0A632"/>
    <w:rsid w:val="006A254B"/>
  </w:style>
  <w:style w:type="paragraph" w:customStyle="1" w:styleId="466D63BD06520B4897CD35020DB8F1B2">
    <w:name w:val="466D63BD06520B4897CD35020DB8F1B2"/>
    <w:rsid w:val="006A254B"/>
  </w:style>
  <w:style w:type="paragraph" w:customStyle="1" w:styleId="B6149F759C4474468E901A7A43CC8143">
    <w:name w:val="B6149F759C4474468E901A7A43CC8143"/>
    <w:rsid w:val="006A254B"/>
  </w:style>
  <w:style w:type="paragraph" w:customStyle="1" w:styleId="4BCC81266903E2429A5FFFB6424ACF5C">
    <w:name w:val="4BCC81266903E2429A5FFFB6424ACF5C"/>
    <w:rsid w:val="006A254B"/>
  </w:style>
  <w:style w:type="paragraph" w:customStyle="1" w:styleId="EDD5850018DAF5459CAFB8A908300277">
    <w:name w:val="EDD5850018DAF5459CAFB8A908300277"/>
    <w:rsid w:val="006A254B"/>
  </w:style>
  <w:style w:type="paragraph" w:customStyle="1" w:styleId="7538EA206D736443B5425403F050D0C4">
    <w:name w:val="7538EA206D736443B5425403F050D0C4"/>
    <w:rsid w:val="006A254B"/>
  </w:style>
  <w:style w:type="paragraph" w:customStyle="1" w:styleId="746546A72A32414B807E022DF485DBD1">
    <w:name w:val="746546A72A32414B807E022DF485DBD1"/>
    <w:rsid w:val="006A254B"/>
  </w:style>
  <w:style w:type="paragraph" w:customStyle="1" w:styleId="DB403B178D093B479D26B6952E5B72FB">
    <w:name w:val="DB403B178D093B479D26B6952E5B72FB"/>
    <w:rsid w:val="006A254B"/>
  </w:style>
  <w:style w:type="paragraph" w:customStyle="1" w:styleId="450E026DF98A454DA501A40897444FCC">
    <w:name w:val="450E026DF98A454DA501A40897444FCC"/>
    <w:rsid w:val="006A254B"/>
  </w:style>
  <w:style w:type="paragraph" w:customStyle="1" w:styleId="1CBC0EF799C7FD42B9EF75D17F2E1347">
    <w:name w:val="1CBC0EF799C7FD42B9EF75D17F2E1347"/>
    <w:rsid w:val="006A254B"/>
  </w:style>
  <w:style w:type="paragraph" w:customStyle="1" w:styleId="59BFC3583330504E96E2495D473F0E76">
    <w:name w:val="59BFC3583330504E96E2495D473F0E76"/>
    <w:rsid w:val="006A254B"/>
  </w:style>
  <w:style w:type="paragraph" w:customStyle="1" w:styleId="924CFCC4C117F84B9A767330A01AB3AF">
    <w:name w:val="924CFCC4C117F84B9A767330A01AB3AF"/>
    <w:rsid w:val="006A254B"/>
  </w:style>
  <w:style w:type="paragraph" w:customStyle="1" w:styleId="84EE8A6AC298054DA3D4D9E050EE94A5">
    <w:name w:val="84EE8A6AC298054DA3D4D9E050EE94A5"/>
    <w:rsid w:val="006A254B"/>
  </w:style>
  <w:style w:type="paragraph" w:customStyle="1" w:styleId="B50CA40F0DB1B94697EA7B8A36D00B3B">
    <w:name w:val="B50CA40F0DB1B94697EA7B8A36D00B3B"/>
    <w:rsid w:val="006A254B"/>
  </w:style>
  <w:style w:type="paragraph" w:customStyle="1" w:styleId="506D2DBE38F9B648B18C9458D50E354B">
    <w:name w:val="506D2DBE38F9B648B18C9458D50E354B"/>
    <w:rsid w:val="006A254B"/>
  </w:style>
  <w:style w:type="paragraph" w:customStyle="1" w:styleId="B4D2244CCC5DE5429A9D10310A8CF40F">
    <w:name w:val="B4D2244CCC5DE5429A9D10310A8CF40F"/>
    <w:rsid w:val="006A254B"/>
  </w:style>
  <w:style w:type="paragraph" w:customStyle="1" w:styleId="B007AE29EA0C334680B488D6FE356BB4">
    <w:name w:val="B007AE29EA0C334680B488D6FE356BB4"/>
    <w:rsid w:val="006A254B"/>
  </w:style>
  <w:style w:type="paragraph" w:customStyle="1" w:styleId="82C3F3DF6AB50C4483C5AC7C94DB1BE1">
    <w:name w:val="82C3F3DF6AB50C4483C5AC7C94DB1BE1"/>
    <w:rsid w:val="006A254B"/>
  </w:style>
  <w:style w:type="paragraph" w:customStyle="1" w:styleId="70E1BA422D3F0B49BD284BC6C1802F49">
    <w:name w:val="70E1BA422D3F0B49BD284BC6C1802F49"/>
    <w:rsid w:val="006A254B"/>
  </w:style>
  <w:style w:type="paragraph" w:customStyle="1" w:styleId="80A6E1001202724BAC186118469471A4">
    <w:name w:val="80A6E1001202724BAC186118469471A4"/>
    <w:rsid w:val="006A254B"/>
  </w:style>
  <w:style w:type="paragraph" w:customStyle="1" w:styleId="EB89CC2FA140824990BEF4957D221A83">
    <w:name w:val="EB89CC2FA140824990BEF4957D221A83"/>
    <w:rsid w:val="006A254B"/>
  </w:style>
  <w:style w:type="paragraph" w:customStyle="1" w:styleId="54274552D92201418521E9C7F4BEE36E">
    <w:name w:val="54274552D92201418521E9C7F4BEE36E"/>
    <w:rsid w:val="006A254B"/>
  </w:style>
  <w:style w:type="paragraph" w:customStyle="1" w:styleId="D9DE772D1DA1E9439CC79D995CCBE0A9">
    <w:name w:val="D9DE772D1DA1E9439CC79D995CCBE0A9"/>
    <w:rsid w:val="006A254B"/>
  </w:style>
  <w:style w:type="paragraph" w:customStyle="1" w:styleId="D59163BEF3B9704F965F4A0B15434327">
    <w:name w:val="D59163BEF3B9704F965F4A0B15434327"/>
    <w:rsid w:val="006A254B"/>
  </w:style>
  <w:style w:type="paragraph" w:customStyle="1" w:styleId="421D50614E6B5640B3EFEE204008A605">
    <w:name w:val="421D50614E6B5640B3EFEE204008A605"/>
    <w:rsid w:val="006A254B"/>
  </w:style>
  <w:style w:type="paragraph" w:customStyle="1" w:styleId="8DC2F9838DCE5A4A9B85E37C2A535395">
    <w:name w:val="8DC2F9838DCE5A4A9B85E37C2A535395"/>
    <w:rsid w:val="006A254B"/>
  </w:style>
  <w:style w:type="paragraph" w:customStyle="1" w:styleId="4D9384094344394AAF4D680EB697A484">
    <w:name w:val="4D9384094344394AAF4D680EB697A484"/>
    <w:rsid w:val="006A254B"/>
  </w:style>
  <w:style w:type="paragraph" w:customStyle="1" w:styleId="46CC46138093464D888F7A8528FF89B6">
    <w:name w:val="46CC46138093464D888F7A8528FF89B6"/>
    <w:rsid w:val="006A254B"/>
  </w:style>
  <w:style w:type="paragraph" w:customStyle="1" w:styleId="8BCCF16C6644C641B1B6FACFD05D5096">
    <w:name w:val="8BCCF16C6644C641B1B6FACFD05D5096"/>
    <w:rsid w:val="006A254B"/>
  </w:style>
  <w:style w:type="paragraph" w:customStyle="1" w:styleId="1791E5B45BDC194E8F86DE7631C1BD04">
    <w:name w:val="1791E5B45BDC194E8F86DE7631C1BD04"/>
    <w:rsid w:val="006A254B"/>
  </w:style>
  <w:style w:type="paragraph" w:customStyle="1" w:styleId="3954AD5C3E30ED42B65A63E1B821EFA1">
    <w:name w:val="3954AD5C3E30ED42B65A63E1B821EFA1"/>
    <w:rsid w:val="006A254B"/>
  </w:style>
  <w:style w:type="paragraph" w:customStyle="1" w:styleId="C91390B694508548887B811403CBCEA5">
    <w:name w:val="C91390B694508548887B811403CBCEA5"/>
    <w:rsid w:val="006A254B"/>
  </w:style>
  <w:style w:type="paragraph" w:customStyle="1" w:styleId="3CBBF1B4E221D54F83905C531EAD6291">
    <w:name w:val="3CBBF1B4E221D54F83905C531EAD6291"/>
    <w:rsid w:val="006A254B"/>
  </w:style>
  <w:style w:type="paragraph" w:customStyle="1" w:styleId="3F1D6483B05520468EB880A28DB80E4F">
    <w:name w:val="3F1D6483B05520468EB880A28DB80E4F"/>
    <w:rsid w:val="006A254B"/>
  </w:style>
  <w:style w:type="paragraph" w:customStyle="1" w:styleId="9D2131B0D094254685178AE0D80DED45">
    <w:name w:val="9D2131B0D094254685178AE0D80DED45"/>
    <w:rsid w:val="006A254B"/>
  </w:style>
  <w:style w:type="paragraph" w:customStyle="1" w:styleId="FD3810220733EE4D90E9B420D5615E7C">
    <w:name w:val="FD3810220733EE4D90E9B420D5615E7C"/>
    <w:rsid w:val="006A254B"/>
  </w:style>
  <w:style w:type="paragraph" w:customStyle="1" w:styleId="FB0695EA2082DA408704716A8335B73F">
    <w:name w:val="FB0695EA2082DA408704716A8335B73F"/>
    <w:rsid w:val="006A254B"/>
  </w:style>
  <w:style w:type="paragraph" w:customStyle="1" w:styleId="9953A838BCDA244AAE57CBAC54F46FA6">
    <w:name w:val="9953A838BCDA244AAE57CBAC54F46FA6"/>
    <w:rsid w:val="006A254B"/>
  </w:style>
  <w:style w:type="paragraph" w:customStyle="1" w:styleId="E53EA6ADCB933445B1CCB27A50678823">
    <w:name w:val="E53EA6ADCB933445B1CCB27A50678823"/>
    <w:rsid w:val="006A254B"/>
  </w:style>
  <w:style w:type="paragraph" w:customStyle="1" w:styleId="55F88A3B958C6749A47384EA8BA3AF0A">
    <w:name w:val="55F88A3B958C6749A47384EA8BA3AF0A"/>
    <w:rsid w:val="006A254B"/>
  </w:style>
  <w:style w:type="paragraph" w:customStyle="1" w:styleId="E8FC6445AB1A204F9D34B2724EC21DDA">
    <w:name w:val="E8FC6445AB1A204F9D34B2724EC21DDA"/>
    <w:rsid w:val="006A254B"/>
  </w:style>
  <w:style w:type="paragraph" w:customStyle="1" w:styleId="0E92D327E324A544A06AC8878DF4AA35">
    <w:name w:val="0E92D327E324A544A06AC8878DF4AA35"/>
    <w:rsid w:val="006A254B"/>
  </w:style>
  <w:style w:type="paragraph" w:customStyle="1" w:styleId="2B9E38E87ED4A249BAB26AAB7253DFF7">
    <w:name w:val="2B9E38E87ED4A249BAB26AAB7253DFF7"/>
    <w:rsid w:val="006A254B"/>
  </w:style>
  <w:style w:type="paragraph" w:customStyle="1" w:styleId="27129CF5B39B6B4D99EA8BBC6C32C57E">
    <w:name w:val="27129CF5B39B6B4D99EA8BBC6C32C57E"/>
    <w:rsid w:val="006A254B"/>
  </w:style>
  <w:style w:type="paragraph" w:customStyle="1" w:styleId="2B2B6CAE554E85449169E49C491C869E">
    <w:name w:val="2B2B6CAE554E85449169E49C491C869E"/>
    <w:rsid w:val="006A254B"/>
  </w:style>
  <w:style w:type="paragraph" w:customStyle="1" w:styleId="7D1A726E49901845BEB7F73BD49772EF">
    <w:name w:val="7D1A726E49901845BEB7F73BD49772EF"/>
    <w:rsid w:val="006A254B"/>
  </w:style>
  <w:style w:type="paragraph" w:customStyle="1" w:styleId="9D1D05E15542764B9EBF262B5D04EA3F">
    <w:name w:val="9D1D05E15542764B9EBF262B5D04EA3F"/>
    <w:rsid w:val="006A254B"/>
  </w:style>
  <w:style w:type="paragraph" w:customStyle="1" w:styleId="9FC6405080A087438892A9B1D90F73BA">
    <w:name w:val="9FC6405080A087438892A9B1D90F73BA"/>
    <w:rsid w:val="006A254B"/>
  </w:style>
  <w:style w:type="paragraph" w:customStyle="1" w:styleId="DF55D65B1AA6F84DBB3EF135BD452BD4">
    <w:name w:val="DF55D65B1AA6F84DBB3EF135BD452BD4"/>
    <w:rsid w:val="006A254B"/>
  </w:style>
  <w:style w:type="paragraph" w:customStyle="1" w:styleId="BE801A455425ED4D8E14D50CA7327015">
    <w:name w:val="BE801A455425ED4D8E14D50CA7327015"/>
    <w:rsid w:val="006A254B"/>
  </w:style>
  <w:style w:type="paragraph" w:customStyle="1" w:styleId="6B387CDBCAB41E43AF6E501589377144">
    <w:name w:val="6B387CDBCAB41E43AF6E501589377144"/>
    <w:rsid w:val="006A254B"/>
  </w:style>
  <w:style w:type="paragraph" w:customStyle="1" w:styleId="EF1AD8742A1A574192B5A713584C7D31">
    <w:name w:val="EF1AD8742A1A574192B5A713584C7D31"/>
    <w:rsid w:val="006A254B"/>
  </w:style>
  <w:style w:type="paragraph" w:customStyle="1" w:styleId="CCAD9D33F22CE2429920084DFE92EA9E">
    <w:name w:val="CCAD9D33F22CE2429920084DFE92EA9E"/>
    <w:rsid w:val="006A254B"/>
  </w:style>
  <w:style w:type="paragraph" w:customStyle="1" w:styleId="0DB7385B809F3048A48F083923642517">
    <w:name w:val="0DB7385B809F3048A48F083923642517"/>
    <w:rsid w:val="006A254B"/>
  </w:style>
  <w:style w:type="paragraph" w:customStyle="1" w:styleId="CD5CB7448422C24695C8EFFA85D08630">
    <w:name w:val="CD5CB7448422C24695C8EFFA85D08630"/>
    <w:rsid w:val="006A254B"/>
  </w:style>
  <w:style w:type="paragraph" w:customStyle="1" w:styleId="E04DFA9FD03BD748A361AB7E3A0926F1">
    <w:name w:val="E04DFA9FD03BD748A361AB7E3A0926F1"/>
    <w:rsid w:val="006A254B"/>
  </w:style>
  <w:style w:type="paragraph" w:customStyle="1" w:styleId="789BF76D33C6CF49A4267962B9186AB0">
    <w:name w:val="789BF76D33C6CF49A4267962B9186AB0"/>
    <w:rsid w:val="006A254B"/>
  </w:style>
  <w:style w:type="paragraph" w:customStyle="1" w:styleId="882FBA3D670BA44E9878377ADD42216A">
    <w:name w:val="882FBA3D670BA44E9878377ADD42216A"/>
    <w:rsid w:val="006A254B"/>
  </w:style>
  <w:style w:type="paragraph" w:customStyle="1" w:styleId="32DDAF532290B04E98EC5C9558945B52">
    <w:name w:val="32DDAF532290B04E98EC5C9558945B52"/>
    <w:rsid w:val="006A254B"/>
  </w:style>
  <w:style w:type="paragraph" w:customStyle="1" w:styleId="1A74399784CB5D4E8773BB919281790D">
    <w:name w:val="1A74399784CB5D4E8773BB919281790D"/>
    <w:rsid w:val="006A254B"/>
  </w:style>
  <w:style w:type="paragraph" w:customStyle="1" w:styleId="FA43D8E5D800544AA84A0C53607C52FE">
    <w:name w:val="FA43D8E5D800544AA84A0C53607C52FE"/>
    <w:rsid w:val="006A254B"/>
  </w:style>
  <w:style w:type="paragraph" w:customStyle="1" w:styleId="797CD6743063BF48863E06208617562F">
    <w:name w:val="797CD6743063BF48863E06208617562F"/>
    <w:rsid w:val="006A254B"/>
  </w:style>
  <w:style w:type="paragraph" w:customStyle="1" w:styleId="4CE93732AE5B5340BD9E68D8EBBEC58C">
    <w:name w:val="4CE93732AE5B5340BD9E68D8EBBEC58C"/>
    <w:rsid w:val="006A254B"/>
  </w:style>
  <w:style w:type="paragraph" w:customStyle="1" w:styleId="25774A5F7A379B4490313B217BC2AC61">
    <w:name w:val="25774A5F7A379B4490313B217BC2AC61"/>
    <w:rsid w:val="006A254B"/>
  </w:style>
  <w:style w:type="paragraph" w:customStyle="1" w:styleId="C8579C5921CA5F41ACE9C6F18EA48301">
    <w:name w:val="C8579C5921CA5F41ACE9C6F18EA48301"/>
    <w:rsid w:val="006A254B"/>
  </w:style>
  <w:style w:type="paragraph" w:customStyle="1" w:styleId="686D212D41A4CE43B5A98D83F44150EF">
    <w:name w:val="686D212D41A4CE43B5A98D83F44150EF"/>
    <w:rsid w:val="006A254B"/>
  </w:style>
  <w:style w:type="paragraph" w:customStyle="1" w:styleId="C6CA369DDAB76A44A3FF011CBEA06437">
    <w:name w:val="C6CA369DDAB76A44A3FF011CBEA06437"/>
    <w:rsid w:val="006A254B"/>
  </w:style>
  <w:style w:type="paragraph" w:customStyle="1" w:styleId="A4ECFE6ED912674F8566EAF84B96F91B">
    <w:name w:val="A4ECFE6ED912674F8566EAF84B96F91B"/>
    <w:rsid w:val="006A254B"/>
  </w:style>
  <w:style w:type="paragraph" w:customStyle="1" w:styleId="BC05EBE07745354FBD2AFBD1DFEFAD17">
    <w:name w:val="BC05EBE07745354FBD2AFBD1DFEFAD17"/>
    <w:rsid w:val="006A254B"/>
  </w:style>
  <w:style w:type="paragraph" w:customStyle="1" w:styleId="9B0A9DA5CB74E44F9FF207FEF8E31FF2">
    <w:name w:val="9B0A9DA5CB74E44F9FF207FEF8E31FF2"/>
    <w:rsid w:val="006A254B"/>
  </w:style>
  <w:style w:type="paragraph" w:customStyle="1" w:styleId="330576DAB64C594AA1ACC9886B7D0729">
    <w:name w:val="330576DAB64C594AA1ACC9886B7D0729"/>
    <w:rsid w:val="006A254B"/>
  </w:style>
  <w:style w:type="paragraph" w:customStyle="1" w:styleId="C7E749960E2C0C4B86BC3B1AB3ABA166">
    <w:name w:val="C7E749960E2C0C4B86BC3B1AB3ABA166"/>
    <w:rsid w:val="006A254B"/>
  </w:style>
  <w:style w:type="paragraph" w:customStyle="1" w:styleId="F2F014CB2F1A164790772998C97D880D">
    <w:name w:val="F2F014CB2F1A164790772998C97D880D"/>
    <w:rsid w:val="006A254B"/>
  </w:style>
  <w:style w:type="paragraph" w:customStyle="1" w:styleId="697ACC45DE07CA49985D5FD527213374">
    <w:name w:val="697ACC45DE07CA49985D5FD527213374"/>
    <w:rsid w:val="006A254B"/>
  </w:style>
  <w:style w:type="paragraph" w:customStyle="1" w:styleId="A61531D6D6A3594B9447204ACE3625AA">
    <w:name w:val="A61531D6D6A3594B9447204ACE3625AA"/>
    <w:rsid w:val="006A2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Al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olunteer List">
      <a:majorFont>
        <a:latin typeface="Trebuchet MS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01E934E0-2164-48F4-9C86-E3F5149F1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2966C-A31D-4908-9545-21A718A67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D781F-7BAE-4C20-80F9-47ECD8CA6A82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Volunteer list.dotx</Template>
  <TotalTime>11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Kate Webster</cp:lastModifiedBy>
  <cp:revision>2</cp:revision>
  <dcterms:created xsi:type="dcterms:W3CDTF">2019-07-08T14:44:00Z</dcterms:created>
  <dcterms:modified xsi:type="dcterms:W3CDTF">2019-07-08T14:55:00Z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