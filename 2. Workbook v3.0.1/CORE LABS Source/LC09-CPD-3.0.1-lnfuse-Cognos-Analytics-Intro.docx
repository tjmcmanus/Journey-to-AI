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1B03FE" w14:textId="08BC6F80" w:rsidR="00B70223" w:rsidRPr="00D6218B" w:rsidRDefault="00BC2FBA" w:rsidP="00AE6E9C">
      <w:pPr>
        <w:pStyle w:val="Heading1"/>
        <w:rPr>
          <w:rStyle w:val="IntenseReference"/>
          <w:rFonts w:cs="Arial"/>
          <w:b/>
          <w:bCs/>
        </w:rPr>
      </w:pPr>
      <w:bookmarkStart w:id="0" w:name="_Toc34114595"/>
      <w:r w:rsidRPr="00D6218B">
        <w:rPr>
          <w:rStyle w:val="IntenseReference"/>
          <w:rFonts w:cs="Arial"/>
          <w:b/>
          <w:bCs/>
        </w:rPr>
        <w:t>I</w:t>
      </w:r>
      <w:r w:rsidR="00F72497" w:rsidRPr="00D6218B">
        <w:rPr>
          <w:rStyle w:val="IntenseReference"/>
          <w:rFonts w:cs="Arial"/>
          <w:b/>
          <w:bCs/>
        </w:rPr>
        <w:t xml:space="preserve">nfuse: </w:t>
      </w:r>
      <w:r w:rsidRPr="00D6218B">
        <w:rPr>
          <w:rStyle w:val="IntenseReference"/>
          <w:rFonts w:cs="Arial"/>
          <w:b/>
          <w:bCs/>
        </w:rPr>
        <w:t xml:space="preserve">Cognos Analytics </w:t>
      </w:r>
      <w:bookmarkEnd w:id="0"/>
      <w:r w:rsidR="00AE6E9C" w:rsidRPr="00D6218B">
        <w:rPr>
          <w:rStyle w:val="IntenseReference"/>
          <w:rFonts w:cs="Arial"/>
          <w:b/>
          <w:bCs/>
        </w:rPr>
        <w:t>- Introduction</w:t>
      </w:r>
    </w:p>
    <w:p w14:paraId="3074FB32" w14:textId="77777777" w:rsidR="00B70223" w:rsidRDefault="00B70223" w:rsidP="00B70223">
      <w:pPr>
        <w:pStyle w:val="Heading2"/>
        <w:keepNext w:val="0"/>
        <w:spacing w:before="120" w:after="120"/>
      </w:pPr>
      <w:bookmarkStart w:id="1" w:name="_Toc29308871"/>
      <w:bookmarkStart w:id="2" w:name="_Toc34114596"/>
      <w:bookmarkStart w:id="3" w:name="OLE_LINK121"/>
      <w:r>
        <w:t>Lab overview</w:t>
      </w:r>
      <w:bookmarkEnd w:id="1"/>
      <w:bookmarkEnd w:id="2"/>
    </w:p>
    <w:p w14:paraId="7CD59944" w14:textId="5E1692E8" w:rsidR="00BC2FBA" w:rsidRDefault="00BC2FBA" w:rsidP="00BC2FBA">
      <w:pPr>
        <w:pStyle w:val="StepList313"/>
        <w:keepLines w:val="0"/>
        <w:tabs>
          <w:tab w:val="clear" w:pos="792"/>
        </w:tabs>
        <w:spacing w:before="120"/>
        <w:ind w:firstLine="0"/>
        <w:jc w:val="both"/>
      </w:pPr>
      <w:bookmarkStart w:id="4" w:name="_Toc29308872"/>
      <w:bookmarkEnd w:id="3"/>
      <w:r>
        <w:t>In this lab, we will u</w:t>
      </w:r>
      <w:r w:rsidR="00242DDB">
        <w:t xml:space="preserve">pload a CSV file given to us by our IT department </w:t>
      </w:r>
      <w:r>
        <w:t xml:space="preserve">to see if there is any interesting information and if we can use this information to better target market our potential </w:t>
      </w:r>
      <w:r w:rsidR="00B46409">
        <w:t>high-risk</w:t>
      </w:r>
      <w:r>
        <w:t xml:space="preserve"> churn customers.</w:t>
      </w:r>
    </w:p>
    <w:p w14:paraId="4F0A8E40" w14:textId="7BF38DE9" w:rsidR="7578C8E1" w:rsidRDefault="7578C8E1" w:rsidP="7578C8E1">
      <w:pPr>
        <w:pStyle w:val="StepList313"/>
        <w:spacing w:before="120"/>
        <w:ind w:firstLine="0"/>
        <w:jc w:val="both"/>
      </w:pPr>
      <w:r>
        <w:t>For this lab, we will use the power of the IBM Cloud Pak for Data platform and the IBM Cognos Analytics cartridge.  Installation of the IBM Cognos Analytics cartridge has already been done for you.</w:t>
      </w:r>
    </w:p>
    <w:p w14:paraId="6088E986" w14:textId="3954078F" w:rsidR="00B70223" w:rsidRDefault="00B70223" w:rsidP="00B70223">
      <w:pPr>
        <w:pStyle w:val="Heading2"/>
        <w:keepNext w:val="0"/>
        <w:spacing w:before="120" w:after="120"/>
      </w:pPr>
      <w:bookmarkStart w:id="5" w:name="_Toc34114597"/>
      <w:r>
        <w:t>Persona represented in this lab</w:t>
      </w:r>
      <w:bookmarkEnd w:id="4"/>
      <w:bookmarkEnd w:id="5"/>
    </w:p>
    <w:p w14:paraId="7F73A426" w14:textId="26CAF141" w:rsidR="00B70223" w:rsidRPr="007A7059" w:rsidRDefault="00BC2FBA" w:rsidP="001E1E46">
      <w:pPr>
        <w:pStyle w:val="StepList313"/>
        <w:keepLines w:val="0"/>
        <w:tabs>
          <w:tab w:val="clear" w:pos="792"/>
        </w:tabs>
        <w:spacing w:before="120"/>
        <w:ind w:firstLine="0"/>
      </w:pPr>
      <w:r>
        <w:t>For this lab, we will assume the roles of both a Data Engineer and a Business Analyst.</w:t>
      </w:r>
      <w:r w:rsidR="00954293">
        <w:t xml:space="preserve"> </w:t>
      </w:r>
    </w:p>
    <w:tbl>
      <w:tblPr>
        <w:tblW w:w="945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5"/>
        <w:gridCol w:w="7645"/>
      </w:tblGrid>
      <w:tr w:rsidR="00B70223" w:rsidRPr="007A7059" w14:paraId="4D7B9236" w14:textId="77777777" w:rsidTr="009B2F37">
        <w:trPr>
          <w:trHeight w:val="351"/>
        </w:trPr>
        <w:tc>
          <w:tcPr>
            <w:tcW w:w="1805" w:type="dxa"/>
            <w:tcBorders>
              <w:bottom w:val="single" w:sz="12" w:space="0" w:color="8EAADB"/>
            </w:tcBorders>
            <w:shd w:val="clear" w:color="auto" w:fill="000000"/>
          </w:tcPr>
          <w:p w14:paraId="126D4A48" w14:textId="77777777" w:rsidR="00B70223" w:rsidRPr="007A7059" w:rsidRDefault="00B70223" w:rsidP="001E1E46">
            <w:pPr>
              <w:tabs>
                <w:tab w:val="left" w:pos="1354"/>
                <w:tab w:val="left" w:pos="2218"/>
                <w:tab w:val="left" w:pos="2794"/>
                <w:tab w:val="left" w:pos="2880"/>
                <w:tab w:val="left" w:pos="3456"/>
                <w:tab w:val="left" w:pos="4032"/>
                <w:tab w:val="left" w:pos="4464"/>
                <w:tab w:val="left" w:pos="5184"/>
              </w:tabs>
              <w:jc w:val="center"/>
              <w:rPr>
                <w:b/>
                <w:bCs/>
                <w:szCs w:val="22"/>
              </w:rPr>
            </w:pPr>
            <w:r w:rsidRPr="007A7059">
              <w:rPr>
                <w:szCs w:val="22"/>
              </w:rPr>
              <w:br w:type="page"/>
            </w:r>
            <w:r w:rsidRPr="007A7059">
              <w:rPr>
                <w:b/>
                <w:bCs/>
                <w:szCs w:val="22"/>
              </w:rPr>
              <w:t>Persona (Role)</w:t>
            </w:r>
          </w:p>
        </w:tc>
        <w:tc>
          <w:tcPr>
            <w:tcW w:w="7645" w:type="dxa"/>
            <w:tcBorders>
              <w:bottom w:val="single" w:sz="12" w:space="0" w:color="8EAADB"/>
            </w:tcBorders>
            <w:shd w:val="clear" w:color="auto" w:fill="000000"/>
          </w:tcPr>
          <w:p w14:paraId="05C76508" w14:textId="77777777" w:rsidR="00B70223" w:rsidRPr="007A7059" w:rsidRDefault="00B70223" w:rsidP="001E1E46">
            <w:pPr>
              <w:tabs>
                <w:tab w:val="left" w:pos="1354"/>
                <w:tab w:val="left" w:pos="2218"/>
                <w:tab w:val="left" w:pos="2794"/>
                <w:tab w:val="left" w:pos="2880"/>
                <w:tab w:val="left" w:pos="3456"/>
                <w:tab w:val="left" w:pos="4032"/>
                <w:tab w:val="left" w:pos="4464"/>
                <w:tab w:val="left" w:pos="5184"/>
              </w:tabs>
              <w:jc w:val="center"/>
              <w:rPr>
                <w:b/>
                <w:bCs/>
                <w:szCs w:val="22"/>
              </w:rPr>
            </w:pPr>
            <w:r w:rsidRPr="007A7059">
              <w:rPr>
                <w:b/>
                <w:bCs/>
                <w:szCs w:val="22"/>
              </w:rPr>
              <w:t>Capabilities</w:t>
            </w:r>
          </w:p>
        </w:tc>
      </w:tr>
      <w:tr w:rsidR="00BC2FBA" w:rsidRPr="00477C19" w14:paraId="3652ECAC" w14:textId="77777777" w:rsidTr="009B2F37">
        <w:trPr>
          <w:trHeight w:val="894"/>
        </w:trPr>
        <w:tc>
          <w:tcPr>
            <w:tcW w:w="1805" w:type="dxa"/>
            <w:shd w:val="clear" w:color="auto" w:fill="auto"/>
            <w:vAlign w:val="center"/>
          </w:tcPr>
          <w:p w14:paraId="5EBF3C05" w14:textId="77777777" w:rsidR="00BC2FBA" w:rsidRDefault="00BC2FBA" w:rsidP="00185757">
            <w:pPr>
              <w:pStyle w:val="StepList61"/>
              <w:tabs>
                <w:tab w:val="clear" w:pos="792"/>
              </w:tabs>
              <w:spacing w:before="120"/>
              <w:ind w:left="0" w:firstLine="0"/>
              <w:jc w:val="center"/>
              <w:rPr>
                <w:sz w:val="20"/>
                <w:szCs w:val="20"/>
              </w:rPr>
            </w:pPr>
            <w:r>
              <w:rPr>
                <w:noProof/>
                <w:sz w:val="20"/>
                <w:szCs w:val="20"/>
              </w:rPr>
              <w:drawing>
                <wp:inline distT="0" distB="0" distL="0" distR="0" wp14:anchorId="264E4420" wp14:editId="23983799">
                  <wp:extent cx="365760" cy="365760"/>
                  <wp:effectExtent l="0" t="0" r="0" b="0"/>
                  <wp:docPr id="369" name="Picture 369"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696E81D4" w14:textId="77777777" w:rsidR="00BC2FBA" w:rsidRPr="00477C19" w:rsidRDefault="00BC2FBA" w:rsidP="00185757">
            <w:pPr>
              <w:pStyle w:val="StepList61"/>
              <w:tabs>
                <w:tab w:val="clear" w:pos="792"/>
              </w:tabs>
              <w:spacing w:before="120"/>
              <w:ind w:left="0" w:firstLine="0"/>
              <w:jc w:val="center"/>
              <w:rPr>
                <w:sz w:val="20"/>
                <w:szCs w:val="20"/>
              </w:rPr>
            </w:pPr>
            <w:r>
              <w:rPr>
                <w:sz w:val="20"/>
                <w:szCs w:val="20"/>
              </w:rPr>
              <w:t>Business</w:t>
            </w:r>
            <w:r w:rsidRPr="00477C19">
              <w:rPr>
                <w:sz w:val="20"/>
                <w:szCs w:val="20"/>
              </w:rPr>
              <w:t xml:space="preserve"> </w:t>
            </w:r>
            <w:r>
              <w:rPr>
                <w:sz w:val="20"/>
                <w:szCs w:val="20"/>
              </w:rPr>
              <w:t>A</w:t>
            </w:r>
            <w:r w:rsidRPr="00477C19">
              <w:rPr>
                <w:sz w:val="20"/>
                <w:szCs w:val="20"/>
              </w:rPr>
              <w:t>nalyst</w:t>
            </w:r>
          </w:p>
        </w:tc>
        <w:tc>
          <w:tcPr>
            <w:tcW w:w="7645" w:type="dxa"/>
            <w:shd w:val="clear" w:color="auto" w:fill="auto"/>
            <w:vAlign w:val="center"/>
          </w:tcPr>
          <w:p w14:paraId="4F777F13" w14:textId="77777777" w:rsidR="00BC2FBA" w:rsidRPr="00477C19" w:rsidRDefault="00BC2FBA" w:rsidP="00185757">
            <w:pPr>
              <w:pStyle w:val="StepList61"/>
              <w:tabs>
                <w:tab w:val="clear" w:pos="792"/>
              </w:tabs>
              <w:spacing w:before="120"/>
              <w:ind w:left="0" w:firstLine="0"/>
              <w:rPr>
                <w:sz w:val="20"/>
                <w:szCs w:val="20"/>
              </w:rPr>
            </w:pPr>
            <w:r>
              <w:rPr>
                <w:sz w:val="20"/>
                <w:szCs w:val="20"/>
              </w:rPr>
              <w:t>Business</w:t>
            </w:r>
            <w:r w:rsidRPr="00477C19">
              <w:rPr>
                <w:sz w:val="20"/>
                <w:szCs w:val="20"/>
              </w:rPr>
              <w:t xml:space="preserve"> </w:t>
            </w:r>
            <w:r>
              <w:rPr>
                <w:sz w:val="20"/>
                <w:szCs w:val="20"/>
              </w:rPr>
              <w:t>A</w:t>
            </w:r>
            <w:r w:rsidRPr="00477C19">
              <w:rPr>
                <w:sz w:val="20"/>
                <w:szCs w:val="20"/>
              </w:rPr>
              <w:t>nalyst</w:t>
            </w:r>
            <w:r>
              <w:rPr>
                <w:sz w:val="20"/>
                <w:szCs w:val="20"/>
              </w:rPr>
              <w:t>s</w:t>
            </w:r>
            <w:r w:rsidRPr="00477C19">
              <w:rPr>
                <w:sz w:val="20"/>
                <w:szCs w:val="20"/>
              </w:rPr>
              <w:t xml:space="preserve"> deliver value by taking data, using it to answer questions, and communicating the results to help make </w:t>
            </w:r>
            <w:r>
              <w:rPr>
                <w:sz w:val="20"/>
                <w:szCs w:val="20"/>
              </w:rPr>
              <w:t xml:space="preserve">better </w:t>
            </w:r>
            <w:r w:rsidRPr="00477C19">
              <w:rPr>
                <w:sz w:val="20"/>
                <w:szCs w:val="20"/>
              </w:rPr>
              <w:t>business decisions.</w:t>
            </w:r>
          </w:p>
        </w:tc>
      </w:tr>
    </w:tbl>
    <w:p w14:paraId="5982A074" w14:textId="77777777" w:rsidR="00464E54" w:rsidRPr="003362F4" w:rsidRDefault="00464E54" w:rsidP="00464E54">
      <w:pPr>
        <w:pStyle w:val="Heading2"/>
        <w:keepNext w:val="0"/>
        <w:widowControl w:val="0"/>
        <w:spacing w:before="120" w:after="120"/>
      </w:pPr>
      <w:bookmarkStart w:id="6" w:name="_Toc29308864"/>
      <w:bookmarkStart w:id="7" w:name="_Toc34114598"/>
      <w:r>
        <w:t>Logging into the CPD web client (if you have not already done so)</w:t>
      </w:r>
      <w:bookmarkEnd w:id="6"/>
      <w:bookmarkEnd w:id="7"/>
    </w:p>
    <w:p w14:paraId="035255D7" w14:textId="77777777" w:rsidR="00464E54" w:rsidRDefault="7578C8E1" w:rsidP="00464E54">
      <w:pPr>
        <w:pStyle w:val="StepList312"/>
        <w:keepLines w:val="0"/>
        <w:numPr>
          <w:ilvl w:val="0"/>
          <w:numId w:val="23"/>
        </w:numPr>
        <w:spacing w:before="120"/>
      </w:pPr>
      <w:r>
        <w:t>If you are starting this lab stand-alone (without going through previous labs) do the following:</w:t>
      </w:r>
    </w:p>
    <w:p w14:paraId="08B3C877" w14:textId="41A40A42" w:rsidR="00464E54" w:rsidRDefault="7578C8E1" w:rsidP="00464E54">
      <w:pPr>
        <w:pStyle w:val="StepList312"/>
        <w:keepLines w:val="0"/>
        <w:numPr>
          <w:ilvl w:val="0"/>
          <w:numId w:val="23"/>
        </w:numPr>
        <w:spacing w:before="120"/>
      </w:pPr>
      <w:r>
        <w:t xml:space="preserve">Double-click the desktop icon: </w:t>
      </w:r>
      <w:r w:rsidRPr="7578C8E1">
        <w:rPr>
          <w:rFonts w:ascii="Consolas" w:hAnsi="Consolas" w:cs="Consolas"/>
          <w:color w:val="0000FF"/>
        </w:rPr>
        <w:t>Cloud Pak for Data Web Client</w:t>
      </w:r>
      <w:r w:rsidR="00B17639">
        <w:rPr>
          <w:rFonts w:ascii="Consolas" w:hAnsi="Consolas" w:cs="Consolas"/>
          <w:color w:val="0000FF"/>
        </w:rPr>
        <w:t>.</w:t>
      </w:r>
      <w:r w:rsidRPr="7578C8E1">
        <w:rPr>
          <w:color w:val="0070C0"/>
        </w:rPr>
        <w:t xml:space="preserve"> </w:t>
      </w:r>
    </w:p>
    <w:p w14:paraId="741E28EA" w14:textId="2B43F9BB" w:rsidR="00464E54" w:rsidRDefault="00E33F57" w:rsidP="00464E54">
      <w:pPr>
        <w:pStyle w:val="StepList312"/>
        <w:keepLines w:val="0"/>
        <w:tabs>
          <w:tab w:val="clear" w:pos="792"/>
        </w:tabs>
        <w:spacing w:before="120"/>
        <w:ind w:firstLine="0"/>
      </w:pPr>
      <w:r w:rsidRPr="007A5E86">
        <w:rPr>
          <w:noProof/>
          <w:color w:val="FF0000"/>
        </w:rPr>
        <w:drawing>
          <wp:inline distT="0" distB="0" distL="0" distR="0" wp14:anchorId="69D04064" wp14:editId="754324C6">
            <wp:extent cx="644577" cy="727748"/>
            <wp:effectExtent l="0" t="0" r="3175"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1584" cy="769530"/>
                    </a:xfrm>
                    <a:prstGeom prst="rect">
                      <a:avLst/>
                    </a:prstGeom>
                  </pic:spPr>
                </pic:pic>
              </a:graphicData>
            </a:graphic>
          </wp:inline>
        </w:drawing>
      </w:r>
    </w:p>
    <w:p w14:paraId="441485DF" w14:textId="0C751B86" w:rsidR="00464E54" w:rsidRDefault="7578C8E1" w:rsidP="00464E54">
      <w:pPr>
        <w:pStyle w:val="StepList30"/>
        <w:keepLines w:val="0"/>
        <w:widowControl w:val="0"/>
        <w:numPr>
          <w:ilvl w:val="0"/>
          <w:numId w:val="23"/>
        </w:numPr>
        <w:spacing w:before="120"/>
        <w:rPr>
          <w:rFonts w:cs="Arial"/>
        </w:rPr>
      </w:pPr>
      <w:r w:rsidRPr="7578C8E1">
        <w:rPr>
          <w:rFonts w:cs="Arial"/>
        </w:rPr>
        <w:t xml:space="preserve">The CPD web client GUI displays as shown. Use </w:t>
      </w:r>
      <w:r w:rsidRPr="7578C8E1">
        <w:rPr>
          <w:rFonts w:ascii="Consolas" w:hAnsi="Consolas" w:cs="Consolas"/>
          <w:color w:val="0000FF"/>
        </w:rPr>
        <w:t>cpduser</w:t>
      </w:r>
      <w:r w:rsidRPr="7578C8E1">
        <w:rPr>
          <w:rFonts w:cs="Arial"/>
          <w:color w:val="0000FF"/>
        </w:rPr>
        <w:t xml:space="preserve"> </w:t>
      </w:r>
      <w:r w:rsidRPr="7578C8E1">
        <w:rPr>
          <w:rFonts w:cs="Arial"/>
        </w:rPr>
        <w:t xml:space="preserve">and </w:t>
      </w:r>
      <w:r w:rsidR="00FD4A9D">
        <w:rPr>
          <w:rFonts w:ascii="Consolas" w:hAnsi="Consolas" w:cs="Consolas"/>
          <w:color w:val="0000FF"/>
        </w:rPr>
        <w:t>cpdaccess</w:t>
      </w:r>
      <w:r w:rsidRPr="7578C8E1">
        <w:rPr>
          <w:rFonts w:cs="Arial"/>
          <w:color w:val="0000FF"/>
        </w:rPr>
        <w:t xml:space="preserve"> </w:t>
      </w:r>
      <w:r w:rsidRPr="7578C8E1">
        <w:rPr>
          <w:rFonts w:cs="Arial"/>
        </w:rPr>
        <w:t xml:space="preserve">for the </w:t>
      </w:r>
      <w:r w:rsidRPr="7578C8E1">
        <w:rPr>
          <w:rFonts w:cs="Arial"/>
          <w:i/>
          <w:iCs/>
        </w:rPr>
        <w:t>Username</w:t>
      </w:r>
      <w:r w:rsidRPr="7578C8E1">
        <w:rPr>
          <w:rFonts w:cs="Arial"/>
        </w:rPr>
        <w:t xml:space="preserve"> and </w:t>
      </w:r>
      <w:r w:rsidRPr="7578C8E1">
        <w:rPr>
          <w:rFonts w:cs="Arial"/>
          <w:i/>
          <w:iCs/>
        </w:rPr>
        <w:t>Password</w:t>
      </w:r>
      <w:r w:rsidRPr="7578C8E1">
        <w:rPr>
          <w:rFonts w:cs="Arial"/>
        </w:rPr>
        <w:t xml:space="preserve"> and click </w:t>
      </w:r>
      <w:r w:rsidRPr="7578C8E1">
        <w:rPr>
          <w:rFonts w:ascii="Consolas" w:hAnsi="Consolas" w:cs="Consolas"/>
          <w:color w:val="0000FF"/>
        </w:rPr>
        <w:t>Sign In</w:t>
      </w:r>
      <w:r w:rsidRPr="7578C8E1">
        <w:rPr>
          <w:rFonts w:cs="Arial"/>
        </w:rPr>
        <w:t>.</w:t>
      </w:r>
    </w:p>
    <w:p w14:paraId="0B152F5E" w14:textId="7235B65C" w:rsidR="00E2632F" w:rsidRDefault="00E33F57" w:rsidP="00E33F57">
      <w:pPr>
        <w:pStyle w:val="StepList30"/>
        <w:keepLines w:val="0"/>
        <w:widowControl w:val="0"/>
        <w:tabs>
          <w:tab w:val="clear" w:pos="792"/>
        </w:tabs>
        <w:spacing w:before="120"/>
        <w:ind w:firstLine="0"/>
        <w:rPr>
          <w:rFonts w:ascii="Arial Bold" w:eastAsia="Arial Unicode MS" w:hAnsi="Arial Bold" w:cs="Arial Bold"/>
          <w:b/>
          <w:bCs/>
          <w:iCs/>
          <w:kern w:val="32"/>
          <w:sz w:val="28"/>
          <w:szCs w:val="28"/>
          <w:lang w:eastAsia="zh-CN"/>
        </w:rPr>
      </w:pPr>
      <w:r w:rsidRPr="00511567">
        <w:rPr>
          <w:rFonts w:cs="Arial"/>
          <w:noProof/>
        </w:rPr>
        <w:drawing>
          <wp:inline distT="0" distB="0" distL="0" distR="0" wp14:anchorId="01BFA29C" wp14:editId="2FCDE6A8">
            <wp:extent cx="1648918" cy="2167723"/>
            <wp:effectExtent l="0" t="0" r="2540" b="444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22676" cy="2264688"/>
                    </a:xfrm>
                    <a:prstGeom prst="rect">
                      <a:avLst/>
                    </a:prstGeom>
                  </pic:spPr>
                </pic:pic>
              </a:graphicData>
            </a:graphic>
          </wp:inline>
        </w:drawing>
      </w:r>
      <w:r w:rsidR="00E2632F">
        <w:br w:type="page"/>
      </w:r>
    </w:p>
    <w:p w14:paraId="4C66F57D" w14:textId="03811BD3" w:rsidR="00512BD6" w:rsidRDefault="00512BD6" w:rsidP="00512BD6">
      <w:pPr>
        <w:pStyle w:val="Heading2"/>
        <w:rPr>
          <w:rFonts w:cs="Arial"/>
        </w:rPr>
      </w:pPr>
      <w:r>
        <w:lastRenderedPageBreak/>
        <w:t>Logging into the IBM Cognos provisioned instance</w:t>
      </w:r>
    </w:p>
    <w:p w14:paraId="09591327" w14:textId="6FE19101" w:rsidR="00512BD6" w:rsidRDefault="00512BD6" w:rsidP="001E437F">
      <w:pPr>
        <w:pStyle w:val="StepList"/>
        <w:spacing w:before="120"/>
      </w:pPr>
      <w:r>
        <w:t xml:space="preserve">Select the </w:t>
      </w:r>
      <w:r w:rsidR="001E437F">
        <w:rPr>
          <w:rFonts w:ascii="Consolas" w:hAnsi="Consolas" w:cs="Consolas"/>
          <w:color w:val="0000FF"/>
        </w:rPr>
        <w:t>Navigation Menu</w:t>
      </w:r>
      <w:r w:rsidRPr="00AE33AF">
        <w:rPr>
          <w:color w:val="0000FF"/>
        </w:rPr>
        <w:t xml:space="preserve"> </w:t>
      </w:r>
      <w:r>
        <w:t>icon at the top of the screen.</w:t>
      </w:r>
    </w:p>
    <w:p w14:paraId="1432B961" w14:textId="31E48A55" w:rsidR="001E437F" w:rsidRDefault="001E437F" w:rsidP="001E437F">
      <w:pPr>
        <w:pStyle w:val="StepList"/>
        <w:numPr>
          <w:ilvl w:val="0"/>
          <w:numId w:val="0"/>
        </w:numPr>
        <w:spacing w:before="120"/>
        <w:ind w:left="792"/>
      </w:pPr>
      <w:r w:rsidRPr="00464E54">
        <w:rPr>
          <w:noProof/>
        </w:rPr>
        <w:drawing>
          <wp:inline distT="0" distB="0" distL="0" distR="0" wp14:anchorId="279B9A13" wp14:editId="1772916A">
            <wp:extent cx="267981" cy="2420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003" cy="244776"/>
                    </a:xfrm>
                    <a:prstGeom prst="rect">
                      <a:avLst/>
                    </a:prstGeom>
                  </pic:spPr>
                </pic:pic>
              </a:graphicData>
            </a:graphic>
          </wp:inline>
        </w:drawing>
      </w:r>
    </w:p>
    <w:p w14:paraId="394061EF" w14:textId="3B84CB79" w:rsidR="00697273" w:rsidRDefault="00512BD6" w:rsidP="001E437F">
      <w:pPr>
        <w:pStyle w:val="StepList"/>
        <w:spacing w:before="120"/>
      </w:pPr>
      <w:r>
        <w:t xml:space="preserve">Select </w:t>
      </w:r>
      <w:r w:rsidRPr="00AE33AF">
        <w:rPr>
          <w:rFonts w:ascii="Consolas" w:hAnsi="Consolas" w:cs="Consolas"/>
          <w:color w:val="0000FF"/>
        </w:rPr>
        <w:t>My Instances</w:t>
      </w:r>
      <w:r w:rsidRPr="00AE33AF">
        <w:rPr>
          <w:color w:val="0000FF"/>
        </w:rPr>
        <w:t xml:space="preserve"> </w:t>
      </w:r>
      <w:r>
        <w:t>from the menu.</w:t>
      </w:r>
    </w:p>
    <w:p w14:paraId="6FDD244E" w14:textId="77777777" w:rsidR="00697273" w:rsidRDefault="00512BD6" w:rsidP="001E437F">
      <w:pPr>
        <w:pStyle w:val="StepList"/>
        <w:spacing w:before="120"/>
      </w:pPr>
      <w:r>
        <w:t xml:space="preserve">Select </w:t>
      </w:r>
      <w:r w:rsidRPr="00AE33AF">
        <w:rPr>
          <w:rFonts w:ascii="Consolas" w:hAnsi="Consolas" w:cs="Consolas"/>
          <w:color w:val="0000FF"/>
        </w:rPr>
        <w:t>Provisioned instances</w:t>
      </w:r>
      <w:r>
        <w:t xml:space="preserve"> from the tab at the top.</w:t>
      </w:r>
      <w:r w:rsidR="00697273" w:rsidRPr="00697273">
        <w:rPr>
          <w:noProof/>
        </w:rPr>
        <w:t xml:space="preserve"> </w:t>
      </w:r>
    </w:p>
    <w:p w14:paraId="75F9F273" w14:textId="202D4024" w:rsidR="00512BD6" w:rsidRDefault="00FD495C" w:rsidP="001E437F">
      <w:pPr>
        <w:pStyle w:val="StepList"/>
        <w:numPr>
          <w:ilvl w:val="0"/>
          <w:numId w:val="0"/>
        </w:numPr>
        <w:spacing w:before="120"/>
        <w:ind w:left="792"/>
      </w:pPr>
      <w:r w:rsidRPr="00FD495C">
        <w:rPr>
          <w:noProof/>
        </w:rPr>
        <w:drawing>
          <wp:inline distT="0" distB="0" distL="0" distR="0" wp14:anchorId="0A9F4CC4" wp14:editId="0302751B">
            <wp:extent cx="3237875" cy="1317762"/>
            <wp:effectExtent l="0" t="0" r="63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07607" cy="1346142"/>
                    </a:xfrm>
                    <a:prstGeom prst="rect">
                      <a:avLst/>
                    </a:prstGeom>
                  </pic:spPr>
                </pic:pic>
              </a:graphicData>
            </a:graphic>
          </wp:inline>
        </w:drawing>
      </w:r>
    </w:p>
    <w:p w14:paraId="320B4EB6" w14:textId="1FD200F8" w:rsidR="00512BD6" w:rsidRDefault="00512BD6" w:rsidP="00FD495C">
      <w:pPr>
        <w:ind w:left="360" w:firstLine="432"/>
      </w:pPr>
      <w:r>
        <w:t xml:space="preserve">Here you will see a list of instances that have been provisioned for you already.   </w:t>
      </w:r>
    </w:p>
    <w:p w14:paraId="5A908B00" w14:textId="77777777" w:rsidR="00075302" w:rsidRDefault="00512BD6" w:rsidP="001E437F">
      <w:pPr>
        <w:pStyle w:val="StepList"/>
        <w:spacing w:before="120"/>
      </w:pPr>
      <w:r>
        <w:t xml:space="preserve">Select the </w:t>
      </w:r>
      <w:r w:rsidRPr="00AE33AF">
        <w:rPr>
          <w:rFonts w:ascii="Consolas" w:hAnsi="Consolas" w:cs="Consolas"/>
          <w:color w:val="0000FF"/>
        </w:rPr>
        <w:t>ellipse</w:t>
      </w:r>
      <w:r w:rsidR="001E437F">
        <w:rPr>
          <w:rFonts w:ascii="Consolas" w:hAnsi="Consolas" w:cs="Consolas"/>
          <w:color w:val="0000FF"/>
        </w:rPr>
        <w:t>s</w:t>
      </w:r>
      <w:r w:rsidRPr="00AE33AF">
        <w:rPr>
          <w:rFonts w:ascii="Consolas" w:hAnsi="Consolas" w:cs="Consolas"/>
          <w:color w:val="0000FF"/>
        </w:rPr>
        <w:t xml:space="preserve"> </w:t>
      </w:r>
      <w:r w:rsidRPr="001E437F">
        <w:rPr>
          <w:szCs w:val="24"/>
        </w:rPr>
        <w:t>at the end of the</w:t>
      </w:r>
      <w:r w:rsidRPr="00AE33AF">
        <w:rPr>
          <w:rFonts w:ascii="Consolas" w:hAnsi="Consolas" w:cs="Consolas"/>
          <w:color w:val="0000FF"/>
        </w:rPr>
        <w:t xml:space="preserve"> </w:t>
      </w:r>
      <w:proofErr w:type="spellStart"/>
      <w:r w:rsidRPr="00AE33AF">
        <w:rPr>
          <w:rFonts w:ascii="Consolas" w:hAnsi="Consolas" w:cs="Consolas"/>
          <w:color w:val="0000FF"/>
        </w:rPr>
        <w:t>cognos</w:t>
      </w:r>
      <w:proofErr w:type="spellEnd"/>
      <w:r w:rsidRPr="00AE33AF">
        <w:rPr>
          <w:rFonts w:ascii="Consolas" w:hAnsi="Consolas" w:cs="Consolas"/>
          <w:color w:val="0000FF"/>
        </w:rPr>
        <w:t>-analytics-app</w:t>
      </w:r>
      <w:r w:rsidRPr="0041586E">
        <w:rPr>
          <w:rFonts w:ascii="Consolas" w:hAnsi="Consolas" w:cs="Consolas"/>
          <w:color w:val="4472C4" w:themeColor="accent1"/>
        </w:rPr>
        <w:t xml:space="preserve"> </w:t>
      </w:r>
      <w:r w:rsidRPr="00FD4A9D">
        <w:rPr>
          <w:rFonts w:cs="Arial"/>
        </w:rPr>
        <w:t>and</w:t>
      </w:r>
      <w:r w:rsidR="00531893" w:rsidRPr="00FD4A9D">
        <w:rPr>
          <w:rFonts w:cs="Arial"/>
        </w:rPr>
        <w:t xml:space="preserve"> </w:t>
      </w:r>
      <w:r w:rsidRPr="00FD4A9D">
        <w:rPr>
          <w:rFonts w:cs="Arial"/>
        </w:rPr>
        <w:t>select</w:t>
      </w:r>
      <w:r w:rsidRPr="00AE33AF">
        <w:rPr>
          <w:rFonts w:ascii="Consolas" w:hAnsi="Consolas" w:cs="Consolas"/>
        </w:rPr>
        <w:t xml:space="preserve"> </w:t>
      </w:r>
      <w:r w:rsidRPr="00AE33AF">
        <w:rPr>
          <w:rFonts w:ascii="Consolas" w:hAnsi="Consolas" w:cs="Consolas"/>
          <w:color w:val="0000FF"/>
        </w:rPr>
        <w:t>Open</w:t>
      </w:r>
      <w:r>
        <w:t>.</w:t>
      </w:r>
    </w:p>
    <w:p w14:paraId="76D760C0" w14:textId="7A16DFB1" w:rsidR="00512BD6" w:rsidRDefault="00697273" w:rsidP="00075302">
      <w:pPr>
        <w:pStyle w:val="StepList"/>
        <w:numPr>
          <w:ilvl w:val="0"/>
          <w:numId w:val="0"/>
        </w:numPr>
        <w:spacing w:before="120"/>
        <w:ind w:left="792"/>
      </w:pPr>
      <w:r>
        <w:rPr>
          <w:noProof/>
        </w:rPr>
        <w:drawing>
          <wp:inline distT="0" distB="0" distL="0" distR="0" wp14:anchorId="62A37F8E" wp14:editId="4A693E03">
            <wp:extent cx="4282811" cy="2159000"/>
            <wp:effectExtent l="0" t="0" r="381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06_22-47-53.png"/>
                    <pic:cNvPicPr/>
                  </pic:nvPicPr>
                  <pic:blipFill>
                    <a:blip r:embed="rId14">
                      <a:extLst>
                        <a:ext uri="{28A0092B-C50C-407E-A947-70E740481C1C}">
                          <a14:useLocalDpi xmlns:a14="http://schemas.microsoft.com/office/drawing/2010/main" val="0"/>
                        </a:ext>
                      </a:extLst>
                    </a:blip>
                    <a:stretch>
                      <a:fillRect/>
                    </a:stretch>
                  </pic:blipFill>
                  <pic:spPr>
                    <a:xfrm>
                      <a:off x="0" y="0"/>
                      <a:ext cx="4346820" cy="2191267"/>
                    </a:xfrm>
                    <a:prstGeom prst="rect">
                      <a:avLst/>
                    </a:prstGeom>
                  </pic:spPr>
                </pic:pic>
              </a:graphicData>
            </a:graphic>
          </wp:inline>
        </w:drawing>
      </w:r>
    </w:p>
    <w:p w14:paraId="7777AA84" w14:textId="707EC163" w:rsidR="00464E54" w:rsidRDefault="00512BD6" w:rsidP="001E437F">
      <w:pPr>
        <w:ind w:left="864"/>
      </w:pPr>
      <w:r>
        <w:t>You will now be automatically directed and logged into the IBM Cognos Analytics instance on your IBM Cloud Pak for Data platform.</w:t>
      </w:r>
      <w:bookmarkStart w:id="8" w:name="_Toc34028585"/>
    </w:p>
    <w:p w14:paraId="7D881C0C" w14:textId="77777777" w:rsidR="00E3733D" w:rsidRDefault="00E3733D" w:rsidP="00181163"/>
    <w:p w14:paraId="6CCC47A8" w14:textId="77777777" w:rsidR="00512BD6" w:rsidRDefault="00512BD6" w:rsidP="001E437F">
      <w:pPr>
        <w:rPr>
          <w:rFonts w:ascii="Arial Bold" w:eastAsia="Arial Unicode MS" w:hAnsi="Arial Bold" w:cs="Arial Bold"/>
          <w:b/>
          <w:bCs/>
          <w:iCs/>
          <w:kern w:val="32"/>
          <w:sz w:val="28"/>
          <w:szCs w:val="28"/>
          <w:lang w:eastAsia="zh-CN"/>
        </w:rPr>
      </w:pPr>
      <w:bookmarkStart w:id="9" w:name="_Toc34028586"/>
      <w:bookmarkStart w:id="10" w:name="_Toc34114600"/>
      <w:bookmarkEnd w:id="8"/>
      <w:r>
        <w:br w:type="page"/>
      </w:r>
    </w:p>
    <w:p w14:paraId="0559F7BC" w14:textId="268238DD" w:rsidR="00A95C73" w:rsidRPr="001C5D0C" w:rsidRDefault="00A95C73" w:rsidP="001E437F">
      <w:pPr>
        <w:pStyle w:val="Heading2"/>
        <w:spacing w:before="120" w:after="120"/>
      </w:pPr>
      <w:r>
        <w:lastRenderedPageBreak/>
        <w:t xml:space="preserve">The IBM </w:t>
      </w:r>
      <w:r w:rsidRPr="001C5D0C">
        <w:t>Cognos Analytics User Interface</w:t>
      </w:r>
      <w:bookmarkEnd w:id="9"/>
      <w:bookmarkEnd w:id="10"/>
    </w:p>
    <w:p w14:paraId="6781ACD4" w14:textId="55D03E0A" w:rsidR="00A95C73" w:rsidRDefault="00A95C73" w:rsidP="001E437F">
      <w:pPr>
        <w:rPr>
          <w:b/>
        </w:rPr>
      </w:pPr>
      <w:r>
        <w:rPr>
          <w:b/>
        </w:rPr>
        <w:t>The purp</w:t>
      </w:r>
      <w:r w:rsidR="0041586E">
        <w:rPr>
          <w:b/>
        </w:rPr>
        <w:t>os</w:t>
      </w:r>
      <w:r>
        <w:rPr>
          <w:b/>
        </w:rPr>
        <w:t xml:space="preserve">e of the User Interface (UI) is to provide Users with a streamlined way to get started using Cognos Analytics and view content and activities pertinent to them.  </w:t>
      </w:r>
    </w:p>
    <w:p w14:paraId="313C1B22" w14:textId="77777777" w:rsidR="003A38AC" w:rsidRDefault="7578C8E1" w:rsidP="00432D1D">
      <w:r>
        <w:t>The User Experience brings you directly into the completely redesigned IBM Cognos Analytics User Interface (UI).</w:t>
      </w:r>
      <w:r w:rsidRPr="7578C8E1">
        <w:rPr>
          <w:noProof/>
        </w:rPr>
        <w:t xml:space="preserve">  </w:t>
      </w:r>
    </w:p>
    <w:p w14:paraId="74D0306E" w14:textId="33BB3DBC" w:rsidR="00A95C73" w:rsidRDefault="7578C8E1" w:rsidP="00432D1D">
      <w:r w:rsidRPr="7578C8E1">
        <w:rPr>
          <w:noProof/>
        </w:rPr>
        <w:t>All IBM Cognos Analytics Users begin their navigation here</w:t>
      </w:r>
      <w:r w:rsidR="003A38AC">
        <w:rPr>
          <w:noProof/>
        </w:rPr>
        <w:t xml:space="preserve"> at the </w:t>
      </w:r>
      <w:r w:rsidR="003A38AC" w:rsidRPr="003A38AC">
        <w:rPr>
          <w:rFonts w:ascii="Consolas" w:hAnsi="Consolas" w:cs="Consolas"/>
          <w:color w:val="0000FF"/>
        </w:rPr>
        <w:t>Welcome Screen</w:t>
      </w:r>
      <w:r w:rsidRPr="003A38AC">
        <w:rPr>
          <w:rFonts w:ascii="Consolas" w:hAnsi="Consolas" w:cs="Consolas"/>
          <w:color w:val="0000FF"/>
        </w:rPr>
        <w:t>.</w:t>
      </w:r>
      <w:r w:rsidRPr="7578C8E1">
        <w:rPr>
          <w:noProof/>
        </w:rPr>
        <w:t xml:space="preserve">  </w:t>
      </w:r>
    </w:p>
    <w:p w14:paraId="71DEEFFB" w14:textId="43100F20" w:rsidR="00A95C73" w:rsidRDefault="00A95C73" w:rsidP="001E437F">
      <w:pPr>
        <w:pStyle w:val="StepList"/>
        <w:numPr>
          <w:ilvl w:val="0"/>
          <w:numId w:val="0"/>
        </w:numPr>
        <w:spacing w:before="120"/>
        <w:ind w:left="810" w:hanging="810"/>
        <w:jc w:val="center"/>
      </w:pPr>
      <w:r>
        <w:rPr>
          <w:noProof/>
        </w:rPr>
        <w:drawing>
          <wp:inline distT="0" distB="0" distL="0" distR="0" wp14:anchorId="4DDAC8C0" wp14:editId="0B3302DB">
            <wp:extent cx="6449011" cy="316865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6711" cy="3182260"/>
                    </a:xfrm>
                    <a:prstGeom prst="rect">
                      <a:avLst/>
                    </a:prstGeom>
                    <a:noFill/>
                  </pic:spPr>
                </pic:pic>
              </a:graphicData>
            </a:graphic>
          </wp:inline>
        </w:drawing>
      </w:r>
    </w:p>
    <w:p w14:paraId="5A2106A1" w14:textId="77777777" w:rsidR="006C5817" w:rsidRDefault="006C5817" w:rsidP="001E437F">
      <w:pPr>
        <w:pStyle w:val="StepList"/>
        <w:numPr>
          <w:ilvl w:val="0"/>
          <w:numId w:val="0"/>
        </w:numPr>
        <w:spacing w:before="120"/>
        <w:ind w:left="810" w:hanging="810"/>
        <w:jc w:val="cente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DD6255" w14:paraId="5935C349" w14:textId="77777777" w:rsidTr="00847FA3">
        <w:trPr>
          <w:jc w:val="center"/>
        </w:trPr>
        <w:tc>
          <w:tcPr>
            <w:tcW w:w="749" w:type="dxa"/>
            <w:shd w:val="clear" w:color="auto" w:fill="F3F3F3"/>
            <w:vAlign w:val="center"/>
          </w:tcPr>
          <w:p w14:paraId="026D8744" w14:textId="77777777" w:rsidR="00DD6255" w:rsidRDefault="00DD6255" w:rsidP="00847FA3">
            <w:pPr>
              <w:jc w:val="center"/>
              <w:rPr>
                <w:rFonts w:eastAsia="SimSun" w:cs="Miriam"/>
                <w:b/>
              </w:rPr>
            </w:pPr>
            <w:r>
              <w:rPr>
                <w:noProof/>
                <w:sz w:val="20"/>
                <w:szCs w:val="20"/>
              </w:rPr>
              <w:drawing>
                <wp:inline distT="0" distB="0" distL="0" distR="0" wp14:anchorId="33F0B7B5" wp14:editId="34C467DB">
                  <wp:extent cx="365760" cy="365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3EEAE404" w14:textId="77777777" w:rsidR="00DD6255" w:rsidRPr="002C42F4" w:rsidRDefault="00DD6255" w:rsidP="00847FA3">
            <w:pPr>
              <w:jc w:val="center"/>
              <w:rPr>
                <w:rFonts w:eastAsia="SimSun" w:cs="Miriam"/>
                <w:sz w:val="12"/>
                <w:szCs w:val="12"/>
              </w:rPr>
            </w:pPr>
            <w:r>
              <w:rPr>
                <w:rFonts w:eastAsia="SimSun" w:cs="Miriam"/>
                <w:color w:val="000000" w:themeColor="text1"/>
                <w:sz w:val="12"/>
                <w:szCs w:val="12"/>
              </w:rPr>
              <w:t>Business Analyst</w:t>
            </w:r>
          </w:p>
        </w:tc>
        <w:tc>
          <w:tcPr>
            <w:tcW w:w="9532" w:type="dxa"/>
            <w:shd w:val="clear" w:color="auto" w:fill="F3F3F3"/>
            <w:vAlign w:val="center"/>
          </w:tcPr>
          <w:p w14:paraId="543A3CA7" w14:textId="5623E7F4" w:rsidR="00DD6255" w:rsidRPr="00DD6255" w:rsidRDefault="00DD6255" w:rsidP="00DD6255">
            <w:pPr>
              <w:pStyle w:val="StepList412"/>
              <w:keepLines w:val="0"/>
              <w:widowControl w:val="0"/>
              <w:tabs>
                <w:tab w:val="clear" w:pos="792"/>
              </w:tabs>
              <w:spacing w:before="120"/>
              <w:ind w:left="0" w:firstLine="0"/>
              <w:rPr>
                <w:sz w:val="20"/>
                <w:szCs w:val="20"/>
              </w:rPr>
            </w:pPr>
            <w:r>
              <w:rPr>
                <w:sz w:val="20"/>
                <w:szCs w:val="20"/>
              </w:rPr>
              <w:t xml:space="preserve">TECH </w:t>
            </w:r>
            <w:r w:rsidRPr="00B32CF8">
              <w:rPr>
                <w:sz w:val="20"/>
                <w:szCs w:val="20"/>
              </w:rPr>
              <w:t>TIP:</w:t>
            </w:r>
            <w:r>
              <w:rPr>
                <w:sz w:val="20"/>
                <w:szCs w:val="20"/>
              </w:rPr>
              <w:t xml:space="preserve"> </w:t>
            </w:r>
            <w:r w:rsidRPr="00DD6255">
              <w:rPr>
                <w:sz w:val="20"/>
                <w:szCs w:val="20"/>
              </w:rPr>
              <w:t xml:space="preserve">Not all </w:t>
            </w:r>
            <w:r w:rsidRPr="00DD6255">
              <w:rPr>
                <w:rFonts w:ascii="Consolas" w:hAnsi="Consolas" w:cs="Consolas"/>
                <w:color w:val="0000FF"/>
                <w:sz w:val="20"/>
                <w:szCs w:val="20"/>
              </w:rPr>
              <w:t>Welcome Screen Getting Started</w:t>
            </w:r>
            <w:r w:rsidRPr="00DD6255">
              <w:rPr>
                <w:sz w:val="20"/>
                <w:szCs w:val="20"/>
              </w:rPr>
              <w:t xml:space="preserve"> tiles may be available in your workshop instance.</w:t>
            </w:r>
            <w:r>
              <w:rPr>
                <w:sz w:val="20"/>
                <w:szCs w:val="20"/>
              </w:rPr>
              <w:t xml:space="preserve"> </w:t>
            </w:r>
            <w:r w:rsidRPr="00DD6255">
              <w:rPr>
                <w:sz w:val="20"/>
                <w:szCs w:val="20"/>
              </w:rPr>
              <w:t>The Welcome screen getting started tiles presented are based on which have been configured to run in the environment</w:t>
            </w:r>
            <w:r w:rsidRPr="00DD6255">
              <w:rPr>
                <w:smallCaps/>
                <w:sz w:val="20"/>
                <w:szCs w:val="20"/>
              </w:rPr>
              <w:t xml:space="preserve">.  </w:t>
            </w:r>
          </w:p>
        </w:tc>
      </w:tr>
    </w:tbl>
    <w:p w14:paraId="1084ED91" w14:textId="77777777" w:rsidR="00DD6255" w:rsidRDefault="00DD6255" w:rsidP="00DD6255">
      <w:pPr>
        <w:pStyle w:val="StepList"/>
        <w:numPr>
          <w:ilvl w:val="0"/>
          <w:numId w:val="0"/>
        </w:numPr>
        <w:spacing w:before="120"/>
        <w:ind w:left="810"/>
      </w:pPr>
    </w:p>
    <w:p w14:paraId="071846C0" w14:textId="4A99FCD2" w:rsidR="007A31F7" w:rsidRDefault="7578C8E1" w:rsidP="001E437F">
      <w:pPr>
        <w:pStyle w:val="StepList"/>
        <w:tabs>
          <w:tab w:val="clear" w:pos="792"/>
        </w:tabs>
        <w:spacing w:before="120"/>
        <w:ind w:left="810" w:hanging="810"/>
      </w:pPr>
      <w:r>
        <w:t xml:space="preserve">Click on the </w:t>
      </w:r>
      <w:r w:rsidRPr="7578C8E1">
        <w:rPr>
          <w:rFonts w:ascii="Consolas" w:hAnsi="Consolas" w:cs="Consolas"/>
          <w:color w:val="0000FF"/>
        </w:rPr>
        <w:t>Welcome Screen toggle button</w:t>
      </w:r>
      <w:r w:rsidRPr="7578C8E1">
        <w:rPr>
          <w:color w:val="0000FF"/>
        </w:rPr>
        <w:t xml:space="preserve"> </w:t>
      </w:r>
      <w:r>
        <w:t>on the upper left of the canvas to collapse the Welcome Screen’s Getting Started content.</w:t>
      </w:r>
      <w:r w:rsidR="007A31F7">
        <w:t xml:space="preserve"> </w:t>
      </w:r>
    </w:p>
    <w:p w14:paraId="5B6A566A" w14:textId="60671588" w:rsidR="00A95C73" w:rsidRDefault="00F9534B" w:rsidP="003A38AC">
      <w:pPr>
        <w:pStyle w:val="StepList"/>
        <w:numPr>
          <w:ilvl w:val="0"/>
          <w:numId w:val="0"/>
        </w:numPr>
        <w:spacing w:before="120"/>
        <w:ind w:left="810"/>
      </w:pPr>
      <w:r w:rsidRPr="00F9534B">
        <w:rPr>
          <w:noProof/>
        </w:rPr>
        <w:drawing>
          <wp:inline distT="0" distB="0" distL="0" distR="0" wp14:anchorId="4F867606" wp14:editId="1182E102">
            <wp:extent cx="2366564" cy="1593669"/>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2408020" cy="1621586"/>
                    </a:xfrm>
                    <a:prstGeom prst="rect">
                      <a:avLst/>
                    </a:prstGeom>
                  </pic:spPr>
                </pic:pic>
              </a:graphicData>
            </a:graphic>
          </wp:inline>
        </w:drawing>
      </w:r>
    </w:p>
    <w:p w14:paraId="1981F51B" w14:textId="77777777" w:rsidR="00A95C73" w:rsidRDefault="00A95C73" w:rsidP="001E437F">
      <w:pPr>
        <w:ind w:left="810" w:hanging="810"/>
        <w:rPr>
          <w:szCs w:val="20"/>
          <w:lang w:eastAsia="ja-JP"/>
        </w:rPr>
      </w:pPr>
      <w:r>
        <w:br w:type="page"/>
      </w:r>
    </w:p>
    <w:p w14:paraId="29A4C30F" w14:textId="7BA63992" w:rsidR="00A95C73" w:rsidRDefault="7578C8E1" w:rsidP="001E437F">
      <w:pPr>
        <w:pStyle w:val="StepList"/>
        <w:tabs>
          <w:tab w:val="clear" w:pos="792"/>
        </w:tabs>
        <w:spacing w:before="120"/>
        <w:ind w:left="810" w:hanging="810"/>
      </w:pPr>
      <w:r>
        <w:lastRenderedPageBreak/>
        <w:t>The canvas now shows the Recently used files</w:t>
      </w:r>
      <w:r w:rsidR="00B17639">
        <w:t>, if any,</w:t>
      </w:r>
      <w:r>
        <w:t xml:space="preserve"> in the </w:t>
      </w:r>
      <w:r w:rsidRPr="7578C8E1">
        <w:rPr>
          <w:b/>
          <w:bCs/>
        </w:rPr>
        <w:t>Recent</w:t>
      </w:r>
      <w:r>
        <w:t xml:space="preserve"> section, along with </w:t>
      </w:r>
      <w:r w:rsidRPr="7578C8E1">
        <w:rPr>
          <w:b/>
          <w:bCs/>
        </w:rPr>
        <w:t>the File drop zone</w:t>
      </w:r>
      <w:r>
        <w:t xml:space="preserve"> where </w:t>
      </w:r>
      <w:r w:rsidR="00B17639">
        <w:t>u</w:t>
      </w:r>
      <w:r>
        <w:t>sers can easily upload their data files.</w:t>
      </w:r>
    </w:p>
    <w:p w14:paraId="30DBDD68" w14:textId="77777777" w:rsidR="00A95C73" w:rsidRDefault="00A95C73" w:rsidP="001E437F">
      <w:pPr>
        <w:pStyle w:val="StepList"/>
        <w:numPr>
          <w:ilvl w:val="0"/>
          <w:numId w:val="0"/>
        </w:numPr>
        <w:spacing w:before="120"/>
        <w:jc w:val="center"/>
      </w:pPr>
      <w:r>
        <w:rPr>
          <w:noProof/>
        </w:rPr>
        <w:drawing>
          <wp:inline distT="0" distB="0" distL="0" distR="0" wp14:anchorId="07C960D2" wp14:editId="53941129">
            <wp:extent cx="6146402" cy="259842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5349" cy="2606430"/>
                    </a:xfrm>
                    <a:prstGeom prst="rect">
                      <a:avLst/>
                    </a:prstGeom>
                    <a:noFill/>
                  </pic:spPr>
                </pic:pic>
              </a:graphicData>
            </a:graphic>
          </wp:inline>
        </w:drawing>
      </w:r>
    </w:p>
    <w:p w14:paraId="7DC9B924" w14:textId="77777777" w:rsidR="00A95C73" w:rsidRPr="00E66C19" w:rsidRDefault="7578C8E1" w:rsidP="001E437F">
      <w:pPr>
        <w:pStyle w:val="StepList"/>
        <w:tabs>
          <w:tab w:val="clear" w:pos="792"/>
        </w:tabs>
        <w:spacing w:before="120"/>
        <w:ind w:left="810" w:hanging="810"/>
        <w:rPr>
          <w:rFonts w:cs="Arial"/>
        </w:rPr>
      </w:pPr>
      <w:r>
        <w:t xml:space="preserve">Once you begin working with content, the canvas will update with your recently used items.  In </w:t>
      </w:r>
      <w:r w:rsidRPr="7578C8E1">
        <w:rPr>
          <w:rFonts w:cs="Arial"/>
        </w:rPr>
        <w:t>your Cognos Analytics instance, you may see recent content on the canvas.</w:t>
      </w:r>
    </w:p>
    <w:p w14:paraId="6411CA05" w14:textId="404A13C7" w:rsidR="00A95C73" w:rsidRDefault="00A95C73" w:rsidP="001E437F">
      <w:pPr>
        <w:ind w:left="810"/>
      </w:pPr>
      <w:r>
        <w:t>Now that we are in the IBM Cognos Analytics user interface, let’s make a connection to the IBM Cloud Pak for Data – Virtualized Data.</w:t>
      </w:r>
      <w:r w:rsidR="00CA29E4">
        <w:t xml:space="preserve">  Remember, our business use case here is to analyze and create a dashboard quickly from this new set of data </w:t>
      </w:r>
      <w:r w:rsidR="00B17639">
        <w:t>we virtualized. W</w:t>
      </w:r>
      <w:r w:rsidR="00CA29E4">
        <w:t>e did not have to wait for a Data Warehouse or Data Lake to be completed. Let’s do some analytics at the speed of thought!</w:t>
      </w:r>
    </w:p>
    <w:p w14:paraId="1432F1ED" w14:textId="640ECBDB" w:rsidR="0041586E" w:rsidRPr="00E66C19" w:rsidRDefault="0041586E" w:rsidP="001E437F">
      <w:pPr>
        <w:rPr>
          <w:i/>
          <w:iCs/>
        </w:rPr>
      </w:pPr>
    </w:p>
    <w:p w14:paraId="19BC9263" w14:textId="77777777" w:rsidR="00242DDB" w:rsidRDefault="00242DDB" w:rsidP="001E437F">
      <w:pPr>
        <w:rPr>
          <w:rFonts w:ascii="Arial Bold" w:eastAsia="Arial Unicode MS" w:hAnsi="Arial Bold" w:cs="Arial Bold"/>
          <w:b/>
          <w:bCs/>
          <w:iCs/>
          <w:kern w:val="32"/>
          <w:sz w:val="28"/>
          <w:szCs w:val="28"/>
          <w:lang w:eastAsia="zh-CN"/>
        </w:rPr>
      </w:pPr>
      <w:bookmarkStart w:id="11" w:name="_Toc34028592"/>
      <w:bookmarkStart w:id="12" w:name="_Toc34114606"/>
      <w:r>
        <w:br w:type="page"/>
      </w:r>
    </w:p>
    <w:p w14:paraId="5E6E5072" w14:textId="6B9A4E59" w:rsidR="008934ED" w:rsidRDefault="00242DDB" w:rsidP="001E437F">
      <w:pPr>
        <w:pStyle w:val="Heading2"/>
        <w:spacing w:before="120" w:after="120"/>
      </w:pPr>
      <w:r>
        <w:lastRenderedPageBreak/>
        <w:t>Importing the CSV file as an</w:t>
      </w:r>
      <w:r w:rsidR="008934ED">
        <w:t xml:space="preserve"> Exploration</w:t>
      </w:r>
      <w:bookmarkEnd w:id="11"/>
      <w:bookmarkEnd w:id="12"/>
    </w:p>
    <w:p w14:paraId="17FC6138" w14:textId="29FB99CA" w:rsidR="00075302" w:rsidRPr="00075302" w:rsidRDefault="00FD495C" w:rsidP="00FD495C">
      <w:pPr>
        <w:pStyle w:val="StepList"/>
      </w:pPr>
      <w:r>
        <w:t xml:space="preserve">From your Cognos Analytics Home screen, select </w:t>
      </w:r>
      <w:r w:rsidRPr="00812E7C">
        <w:rPr>
          <w:rFonts w:ascii="Consolas" w:hAnsi="Consolas" w:cs="Consolas"/>
          <w:color w:val="070EFF"/>
        </w:rPr>
        <w:t>New – Upload</w:t>
      </w:r>
      <w:r w:rsidR="00B17639">
        <w:rPr>
          <w:rFonts w:ascii="Consolas" w:hAnsi="Consolas" w:cs="Consolas"/>
          <w:color w:val="070EFF"/>
        </w:rPr>
        <w:t>.</w:t>
      </w:r>
    </w:p>
    <w:p w14:paraId="5BC00460" w14:textId="482A5B57" w:rsidR="00FD495C" w:rsidRDefault="00FD495C" w:rsidP="00075302">
      <w:pPr>
        <w:pStyle w:val="StepList"/>
        <w:numPr>
          <w:ilvl w:val="0"/>
          <w:numId w:val="0"/>
        </w:numPr>
        <w:ind w:left="792"/>
      </w:pPr>
      <w:r w:rsidRPr="00FD495C">
        <w:rPr>
          <w:noProof/>
        </w:rPr>
        <w:drawing>
          <wp:inline distT="0" distB="0" distL="0" distR="0" wp14:anchorId="4DA19B60" wp14:editId="552E2DB3">
            <wp:extent cx="1124262" cy="2387132"/>
            <wp:effectExtent l="0" t="0" r="635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34732" cy="2409363"/>
                    </a:xfrm>
                    <a:prstGeom prst="rect">
                      <a:avLst/>
                    </a:prstGeom>
                  </pic:spPr>
                </pic:pic>
              </a:graphicData>
            </a:graphic>
          </wp:inline>
        </w:drawing>
      </w:r>
    </w:p>
    <w:p w14:paraId="314A3558" w14:textId="3447A52A" w:rsidR="00075302" w:rsidRPr="00075302" w:rsidRDefault="00812E7C" w:rsidP="00FD495C">
      <w:pPr>
        <w:pStyle w:val="StepList"/>
      </w:pPr>
      <w:r>
        <w:t xml:space="preserve">Select </w:t>
      </w:r>
      <w:r w:rsidRPr="00812E7C">
        <w:rPr>
          <w:rFonts w:ascii="Consolas" w:hAnsi="Consolas" w:cs="Consolas"/>
          <w:color w:val="070EFF"/>
        </w:rPr>
        <w:t>CustomerChurnDemographics-CA_Lab.csv</w:t>
      </w:r>
      <w:r>
        <w:t xml:space="preserve"> from </w:t>
      </w:r>
      <w:r w:rsidRPr="00812E7C">
        <w:rPr>
          <w:rFonts w:ascii="Consolas" w:hAnsi="Consolas" w:cs="Consolas"/>
          <w:color w:val="070EFF"/>
        </w:rPr>
        <w:t>/home/ibmdemo/Downloads</w:t>
      </w:r>
      <w:r w:rsidR="003F06AA">
        <w:rPr>
          <w:rFonts w:ascii="Consolas" w:hAnsi="Consolas" w:cs="Consolas"/>
          <w:color w:val="070EFF"/>
        </w:rPr>
        <w:t xml:space="preserve"> </w:t>
      </w:r>
      <w:r w:rsidR="003F06AA">
        <w:rPr>
          <w:rFonts w:cs="Arial"/>
        </w:rPr>
        <w:t xml:space="preserve">if you are accessing via remote desktop. If you are accessing via browser, </w:t>
      </w:r>
      <w:r w:rsidR="00181163">
        <w:rPr>
          <w:rFonts w:cs="Arial"/>
        </w:rPr>
        <w:t xml:space="preserve">you may </w:t>
      </w:r>
      <w:r w:rsidR="003F06AA">
        <w:rPr>
          <w:rFonts w:cs="Arial"/>
        </w:rPr>
        <w:t xml:space="preserve">download the file from </w:t>
      </w:r>
      <w:hyperlink r:id="rId19" w:history="1">
        <w:r w:rsidR="008B7161" w:rsidRPr="004F7A14">
          <w:rPr>
            <w:rStyle w:val="Hyperlink"/>
            <w:rFonts w:cs="Arial"/>
          </w:rPr>
          <w:t>http://ibm.biz/Churn-Demographics</w:t>
        </w:r>
      </w:hyperlink>
      <w:r w:rsidR="00B17639">
        <w:rPr>
          <w:rStyle w:val="Hyperlink"/>
          <w:rFonts w:cs="Arial"/>
        </w:rPr>
        <w:t>.</w:t>
      </w:r>
      <w:r w:rsidR="008B7161">
        <w:rPr>
          <w:rFonts w:cs="Arial"/>
        </w:rPr>
        <w:t xml:space="preserve"> </w:t>
      </w:r>
    </w:p>
    <w:p w14:paraId="7074AE77" w14:textId="170027BE" w:rsidR="00075302" w:rsidRDefault="00812E7C" w:rsidP="00075302">
      <w:pPr>
        <w:pStyle w:val="StepList"/>
        <w:numPr>
          <w:ilvl w:val="0"/>
          <w:numId w:val="0"/>
        </w:numPr>
        <w:ind w:left="792"/>
      </w:pPr>
      <w:r w:rsidRPr="00812E7C">
        <w:rPr>
          <w:noProof/>
        </w:rPr>
        <w:drawing>
          <wp:inline distT="0" distB="0" distL="0" distR="0" wp14:anchorId="065383E1" wp14:editId="13D23283">
            <wp:extent cx="4324662" cy="2687263"/>
            <wp:effectExtent l="0" t="0" r="0"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5471" cy="2706407"/>
                    </a:xfrm>
                    <a:prstGeom prst="rect">
                      <a:avLst/>
                    </a:prstGeom>
                  </pic:spPr>
                </pic:pic>
              </a:graphicData>
            </a:graphic>
          </wp:inline>
        </w:drawing>
      </w:r>
    </w:p>
    <w:p w14:paraId="7C01583F" w14:textId="77777777" w:rsidR="00075302" w:rsidRDefault="00075302">
      <w:pPr>
        <w:spacing w:before="0" w:after="0"/>
        <w:rPr>
          <w:szCs w:val="22"/>
        </w:rPr>
      </w:pPr>
      <w:r>
        <w:br w:type="page"/>
      </w:r>
    </w:p>
    <w:p w14:paraId="5A073E31" w14:textId="74E5966D" w:rsidR="00075302" w:rsidRDefault="00F9534B" w:rsidP="009B2A70">
      <w:pPr>
        <w:pStyle w:val="StepList"/>
        <w:spacing w:before="120"/>
      </w:pPr>
      <w:r>
        <w:lastRenderedPageBreak/>
        <w:t xml:space="preserve">Cognos Analytics will then begin to import and analyze the data in the </w:t>
      </w:r>
      <w:r w:rsidR="00B17639">
        <w:t xml:space="preserve">CSV </w:t>
      </w:r>
      <w:r>
        <w:t>file</w:t>
      </w:r>
      <w:r w:rsidR="00B17639">
        <w:t>.</w:t>
      </w:r>
    </w:p>
    <w:p w14:paraId="65B86F70" w14:textId="62E9B4F1" w:rsidR="00F9534B" w:rsidRDefault="00F9534B" w:rsidP="00075302">
      <w:pPr>
        <w:pStyle w:val="StepList"/>
        <w:numPr>
          <w:ilvl w:val="0"/>
          <w:numId w:val="0"/>
        </w:numPr>
        <w:spacing w:before="120"/>
        <w:ind w:left="792"/>
      </w:pPr>
      <w:r w:rsidRPr="00F9534B">
        <w:rPr>
          <w:noProof/>
        </w:rPr>
        <w:drawing>
          <wp:inline distT="0" distB="0" distL="0" distR="0" wp14:anchorId="42A08B85" wp14:editId="13825B5B">
            <wp:extent cx="6235700" cy="1203959"/>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21"/>
                    <a:stretch>
                      <a:fillRect/>
                    </a:stretch>
                  </pic:blipFill>
                  <pic:spPr>
                    <a:xfrm>
                      <a:off x="0" y="0"/>
                      <a:ext cx="6261755" cy="1208990"/>
                    </a:xfrm>
                    <a:prstGeom prst="rect">
                      <a:avLst/>
                    </a:prstGeom>
                  </pic:spPr>
                </pic:pic>
              </a:graphicData>
            </a:graphic>
          </wp:inline>
        </w:drawing>
      </w:r>
    </w:p>
    <w:p w14:paraId="51917856" w14:textId="002D5FEA" w:rsidR="00075302" w:rsidRPr="00075302" w:rsidRDefault="00165E9E" w:rsidP="009B2A70">
      <w:pPr>
        <w:pStyle w:val="StepList"/>
        <w:spacing w:before="120"/>
      </w:pPr>
      <w:r>
        <w:t>In the</w:t>
      </w:r>
      <w:r w:rsidR="00890D15">
        <w:t xml:space="preserve"> Recent area, </w:t>
      </w:r>
      <w:r w:rsidR="00B17639">
        <w:t xml:space="preserve">in the upper left corner of the </w:t>
      </w:r>
      <w:proofErr w:type="spellStart"/>
      <w:r w:rsidR="00812E7C">
        <w:t>CustomerChurn</w:t>
      </w:r>
      <w:proofErr w:type="spellEnd"/>
      <w:r w:rsidR="00812E7C">
        <w:t xml:space="preserve"> </w:t>
      </w:r>
      <w:r>
        <w:t xml:space="preserve">CSV card, </w:t>
      </w:r>
      <w:proofErr w:type="gramStart"/>
      <w:r>
        <w:t>s</w:t>
      </w:r>
      <w:r w:rsidR="00381D4A">
        <w:t xml:space="preserve">elect  </w:t>
      </w:r>
      <w:r>
        <w:rPr>
          <w:rFonts w:ascii="Consolas" w:hAnsi="Consolas" w:cs="Consolas"/>
          <w:color w:val="070EFF"/>
        </w:rPr>
        <w:t>e</w:t>
      </w:r>
      <w:r w:rsidR="00381D4A" w:rsidRPr="00381D4A">
        <w:rPr>
          <w:rFonts w:ascii="Consolas" w:hAnsi="Consolas" w:cs="Consolas"/>
          <w:color w:val="070EFF"/>
        </w:rPr>
        <w:t>llipse</w:t>
      </w:r>
      <w:r>
        <w:rPr>
          <w:rFonts w:ascii="Consolas" w:hAnsi="Consolas" w:cs="Consolas"/>
          <w:color w:val="070EFF"/>
        </w:rPr>
        <w:t>s</w:t>
      </w:r>
      <w:proofErr w:type="gramEnd"/>
      <w:r w:rsidR="00381D4A" w:rsidRPr="00381D4A">
        <w:rPr>
          <w:color w:val="070EFF"/>
        </w:rPr>
        <w:t xml:space="preserve"> </w:t>
      </w:r>
      <w:r>
        <w:sym w:font="Wingdings 3" w:char="F061"/>
      </w:r>
      <w:r>
        <w:t xml:space="preserve"> </w:t>
      </w:r>
      <w:r w:rsidR="00381D4A" w:rsidRPr="00381D4A">
        <w:rPr>
          <w:rFonts w:ascii="Consolas" w:hAnsi="Consolas" w:cs="Consolas"/>
          <w:color w:val="070EFF"/>
        </w:rPr>
        <w:t>Create exploration</w:t>
      </w:r>
      <w:r w:rsidR="00B17639">
        <w:rPr>
          <w:rFonts w:ascii="Consolas" w:hAnsi="Consolas" w:cs="Consolas"/>
          <w:color w:val="070EFF"/>
        </w:rPr>
        <w:t>.</w:t>
      </w:r>
    </w:p>
    <w:p w14:paraId="6D0115EB" w14:textId="235C154B" w:rsidR="00075302" w:rsidRDefault="00F9534B" w:rsidP="00075302">
      <w:pPr>
        <w:pStyle w:val="StepList"/>
        <w:numPr>
          <w:ilvl w:val="0"/>
          <w:numId w:val="0"/>
        </w:numPr>
        <w:spacing w:before="120"/>
        <w:ind w:left="792"/>
      </w:pPr>
      <w:r w:rsidRPr="00F9534B">
        <w:rPr>
          <w:noProof/>
        </w:rPr>
        <w:drawing>
          <wp:inline distT="0" distB="0" distL="0" distR="0" wp14:anchorId="25B2BB5E" wp14:editId="54CADED6">
            <wp:extent cx="3607707" cy="1897363"/>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2"/>
                    <a:stretch>
                      <a:fillRect/>
                    </a:stretch>
                  </pic:blipFill>
                  <pic:spPr>
                    <a:xfrm>
                      <a:off x="0" y="0"/>
                      <a:ext cx="3628472" cy="1908284"/>
                    </a:xfrm>
                    <a:prstGeom prst="rect">
                      <a:avLst/>
                    </a:prstGeom>
                  </pic:spPr>
                </pic:pic>
              </a:graphicData>
            </a:graphic>
          </wp:inline>
        </w:drawing>
      </w:r>
    </w:p>
    <w:p w14:paraId="1EA99C37" w14:textId="77777777" w:rsidR="00075302" w:rsidRDefault="00075302">
      <w:pPr>
        <w:spacing w:before="0" w:after="0"/>
        <w:rPr>
          <w:szCs w:val="22"/>
        </w:rPr>
      </w:pPr>
      <w:r>
        <w:br w:type="page"/>
      </w:r>
    </w:p>
    <w:p w14:paraId="50771260" w14:textId="239D84EC" w:rsidR="00406EB0" w:rsidRDefault="00406EB0" w:rsidP="00456F60">
      <w:pPr>
        <w:pStyle w:val="Heading2"/>
      </w:pPr>
      <w:r>
        <w:lastRenderedPageBreak/>
        <w:t xml:space="preserve">Cleaning up </w:t>
      </w:r>
      <w:r w:rsidR="00AA0970">
        <w:t>the</w:t>
      </w:r>
      <w:r>
        <w:t xml:space="preserve"> data</w:t>
      </w:r>
    </w:p>
    <w:p w14:paraId="0308C2BF" w14:textId="73502304" w:rsidR="00406EB0" w:rsidRDefault="00406EB0" w:rsidP="001E437F">
      <w:pPr>
        <w:rPr>
          <w:lang w:eastAsia="zh-CN"/>
        </w:rPr>
      </w:pPr>
      <w:r>
        <w:rPr>
          <w:lang w:eastAsia="zh-CN"/>
        </w:rPr>
        <w:t xml:space="preserve">When IBM Cognos Analytics imports CSV files, it does its best to understand the data type, usage and aggregation </w:t>
      </w:r>
      <w:r w:rsidR="00C93B2E">
        <w:rPr>
          <w:lang w:eastAsia="zh-CN"/>
        </w:rPr>
        <w:t>from reading your data</w:t>
      </w:r>
      <w:r>
        <w:rPr>
          <w:lang w:eastAsia="zh-CN"/>
        </w:rPr>
        <w:t>. Depending upon the data you import, you may need to help IBM Cognos Analytics out by defining some data properties.</w:t>
      </w:r>
    </w:p>
    <w:p w14:paraId="145A465D" w14:textId="67C533ED" w:rsidR="0079798F" w:rsidRPr="0079798F" w:rsidRDefault="00101D12" w:rsidP="001E437F">
      <w:pPr>
        <w:pStyle w:val="StepList"/>
        <w:spacing w:before="120"/>
      </w:pPr>
      <w:r>
        <w:rPr>
          <w:rFonts w:ascii="Tahoma" w:hAnsi="Tahoma" w:cs="Tahoma"/>
        </w:rPr>
        <w:t>F</w:t>
      </w:r>
      <w:r w:rsidRPr="7578C8E1">
        <w:rPr>
          <w:rFonts w:ascii="Tahoma" w:hAnsi="Tahoma" w:cs="Tahoma"/>
        </w:rPr>
        <w:t xml:space="preserve">rom the </w:t>
      </w:r>
      <w:r w:rsidR="003C7BD7" w:rsidRPr="7578C8E1">
        <w:rPr>
          <w:rFonts w:ascii="Tahoma" w:hAnsi="Tahoma" w:cs="Tahoma"/>
        </w:rPr>
        <w:t>left-hand</w:t>
      </w:r>
      <w:r w:rsidRPr="7578C8E1">
        <w:rPr>
          <w:rFonts w:ascii="Tahoma" w:hAnsi="Tahoma" w:cs="Tahoma"/>
        </w:rPr>
        <w:t xml:space="preserve"> menu</w:t>
      </w:r>
      <w:r>
        <w:rPr>
          <w:rFonts w:ascii="Tahoma" w:hAnsi="Tahoma" w:cs="Tahoma"/>
        </w:rPr>
        <w:t xml:space="preserve">, select </w:t>
      </w:r>
      <w:r w:rsidR="7578C8E1" w:rsidRPr="7578C8E1">
        <w:rPr>
          <w:rFonts w:ascii="Tahoma" w:hAnsi="Tahoma" w:cs="Tahoma"/>
        </w:rPr>
        <w:t>the</w:t>
      </w:r>
      <w:r>
        <w:rPr>
          <w:rFonts w:ascii="Tahoma" w:hAnsi="Tahoma" w:cs="Tahoma"/>
        </w:rPr>
        <w:t xml:space="preserve"> icon for the</w:t>
      </w:r>
      <w:r w:rsidR="7578C8E1" w:rsidRPr="7578C8E1">
        <w:rPr>
          <w:rFonts w:ascii="Tahoma" w:hAnsi="Tahoma" w:cs="Tahoma"/>
        </w:rPr>
        <w:t xml:space="preserve"> </w:t>
      </w:r>
      <w:r w:rsidR="7578C8E1" w:rsidRPr="7578C8E1">
        <w:rPr>
          <w:rFonts w:ascii="Consolas" w:hAnsi="Consolas" w:cs="Consolas"/>
          <w:color w:val="0000FF"/>
        </w:rPr>
        <w:t>Data</w:t>
      </w:r>
      <w:r w:rsidR="7578C8E1" w:rsidRPr="7578C8E1">
        <w:rPr>
          <w:rFonts w:ascii="Tahoma" w:hAnsi="Tahoma" w:cs="Tahoma"/>
        </w:rPr>
        <w:t xml:space="preserve"> </w:t>
      </w:r>
      <w:r w:rsidR="7578C8E1" w:rsidRPr="00101D12">
        <w:rPr>
          <w:rFonts w:ascii="Consolas" w:hAnsi="Consolas" w:cs="Consolas"/>
          <w:color w:val="0000FF"/>
        </w:rPr>
        <w:t>tab</w:t>
      </w:r>
      <w:r w:rsidR="7578C8E1" w:rsidRPr="7578C8E1">
        <w:rPr>
          <w:rFonts w:ascii="Tahoma" w:hAnsi="Tahoma" w:cs="Tahoma"/>
        </w:rPr>
        <w:t>.</w:t>
      </w:r>
    </w:p>
    <w:p w14:paraId="0223D303" w14:textId="2B4B57CB" w:rsidR="00406EB0" w:rsidRPr="00406EB0" w:rsidRDefault="00F9534B" w:rsidP="0079798F">
      <w:pPr>
        <w:pStyle w:val="StepList"/>
        <w:numPr>
          <w:ilvl w:val="0"/>
          <w:numId w:val="0"/>
        </w:numPr>
        <w:spacing w:before="120"/>
        <w:ind w:left="792"/>
      </w:pPr>
      <w:r w:rsidRPr="00F9534B">
        <w:rPr>
          <w:noProof/>
        </w:rPr>
        <w:drawing>
          <wp:inline distT="0" distB="0" distL="0" distR="0" wp14:anchorId="1CD863D8" wp14:editId="0473DB6B">
            <wp:extent cx="1767840" cy="186743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3"/>
                    <a:stretch>
                      <a:fillRect/>
                    </a:stretch>
                  </pic:blipFill>
                  <pic:spPr>
                    <a:xfrm>
                      <a:off x="0" y="0"/>
                      <a:ext cx="1793964" cy="1895033"/>
                    </a:xfrm>
                    <a:prstGeom prst="rect">
                      <a:avLst/>
                    </a:prstGeom>
                  </pic:spPr>
                </pic:pic>
              </a:graphicData>
            </a:graphic>
          </wp:inline>
        </w:drawing>
      </w:r>
    </w:p>
    <w:p w14:paraId="1E0C1464" w14:textId="38DB8C86" w:rsidR="00406EB0" w:rsidRDefault="00FD335C" w:rsidP="001E437F">
      <w:pPr>
        <w:pStyle w:val="StepList"/>
        <w:numPr>
          <w:ilvl w:val="0"/>
          <w:numId w:val="0"/>
        </w:numPr>
        <w:spacing w:before="120"/>
        <w:ind w:left="792"/>
      </w:pPr>
      <w:r>
        <w:t xml:space="preserve">Note:  </w:t>
      </w:r>
      <w:r w:rsidR="7578C8E1">
        <w:t xml:space="preserve">You will notice icons next to each field showing a representation of the data items usage as recognized by IBM Cognos Analytics.  Measures are represented by a ruler, numeric values as a hash, text values as ABC, time values as a clock and geographic points as a </w:t>
      </w:r>
      <w:r w:rsidR="00890D15">
        <w:t>pin</w:t>
      </w:r>
      <w:r w:rsidR="7578C8E1">
        <w:t>.</w:t>
      </w:r>
    </w:p>
    <w:p w14:paraId="35B86938" w14:textId="1365F37A" w:rsidR="0079798F" w:rsidRDefault="7578C8E1" w:rsidP="0079798F">
      <w:pPr>
        <w:pStyle w:val="StepList"/>
        <w:tabs>
          <w:tab w:val="clear" w:pos="792"/>
        </w:tabs>
        <w:spacing w:before="120"/>
      </w:pPr>
      <w:r>
        <w:t xml:space="preserve">Because this data is a snapshot total of values for a given date, you will need to change the aggregation properties of your </w:t>
      </w:r>
      <w:r w:rsidR="003C7BD7">
        <w:t>measures,</w:t>
      </w:r>
      <w:r>
        <w:t xml:space="preserve"> so they roll up correctly and do not give you misleading or false information.</w:t>
      </w:r>
    </w:p>
    <w:p w14:paraId="290A1CF6" w14:textId="77777777" w:rsidR="0079798F" w:rsidRDefault="0079798F" w:rsidP="0079798F">
      <w:pPr>
        <w:pStyle w:val="StepList"/>
        <w:numPr>
          <w:ilvl w:val="0"/>
          <w:numId w:val="0"/>
        </w:numPr>
        <w:spacing w:before="120"/>
        <w:ind w:left="792"/>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B32CF8" w14:paraId="61514514" w14:textId="77777777" w:rsidTr="00847FA3">
        <w:trPr>
          <w:jc w:val="center"/>
        </w:trPr>
        <w:tc>
          <w:tcPr>
            <w:tcW w:w="749" w:type="dxa"/>
            <w:shd w:val="clear" w:color="auto" w:fill="F3F3F3"/>
            <w:vAlign w:val="center"/>
          </w:tcPr>
          <w:p w14:paraId="28CAE8B5" w14:textId="77777777" w:rsidR="00B32CF8" w:rsidRDefault="00B32CF8" w:rsidP="00847FA3">
            <w:pPr>
              <w:jc w:val="center"/>
              <w:rPr>
                <w:rFonts w:eastAsia="SimSun" w:cs="Miriam"/>
                <w:b/>
              </w:rPr>
            </w:pPr>
            <w:r>
              <w:rPr>
                <w:noProof/>
                <w:sz w:val="20"/>
                <w:szCs w:val="20"/>
              </w:rPr>
              <w:drawing>
                <wp:inline distT="0" distB="0" distL="0" distR="0" wp14:anchorId="05D3F9D8" wp14:editId="30248453">
                  <wp:extent cx="365760" cy="365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B4E1EAE" w14:textId="77777777" w:rsidR="00B32CF8" w:rsidRPr="002C42F4" w:rsidRDefault="00B32CF8" w:rsidP="00847FA3">
            <w:pPr>
              <w:jc w:val="center"/>
              <w:rPr>
                <w:rFonts w:eastAsia="SimSun" w:cs="Miriam"/>
                <w:sz w:val="12"/>
                <w:szCs w:val="12"/>
              </w:rPr>
            </w:pPr>
            <w:r>
              <w:rPr>
                <w:rFonts w:eastAsia="SimSun" w:cs="Miriam"/>
                <w:color w:val="000000" w:themeColor="text1"/>
                <w:sz w:val="12"/>
                <w:szCs w:val="12"/>
              </w:rPr>
              <w:t>Business Analyst</w:t>
            </w:r>
          </w:p>
        </w:tc>
        <w:tc>
          <w:tcPr>
            <w:tcW w:w="9532" w:type="dxa"/>
            <w:shd w:val="clear" w:color="auto" w:fill="F3F3F3"/>
            <w:vAlign w:val="center"/>
          </w:tcPr>
          <w:p w14:paraId="28EE842C" w14:textId="2831AADE" w:rsidR="00B32CF8" w:rsidRDefault="00B32CF8" w:rsidP="00847FA3">
            <w:pPr>
              <w:pStyle w:val="StepList412"/>
              <w:keepLines w:val="0"/>
              <w:widowControl w:val="0"/>
              <w:tabs>
                <w:tab w:val="clear" w:pos="792"/>
              </w:tabs>
              <w:spacing w:before="120"/>
              <w:ind w:left="0" w:firstLine="0"/>
            </w:pPr>
            <w:r w:rsidRPr="00B32CF8">
              <w:rPr>
                <w:sz w:val="20"/>
                <w:szCs w:val="20"/>
              </w:rPr>
              <w:t>TIP: If you cannot read the full name of the data item shown on your screen, simply hover over the name and a fly out will display the full name.</w:t>
            </w:r>
            <w:r w:rsidR="00181163">
              <w:rPr>
                <w:sz w:val="20"/>
                <w:szCs w:val="20"/>
              </w:rPr>
              <w:t xml:space="preserve"> Another option is to use the zoom out feature of your browser.</w:t>
            </w:r>
          </w:p>
        </w:tc>
      </w:tr>
    </w:tbl>
    <w:p w14:paraId="706E9F7C" w14:textId="77777777" w:rsidR="0079798F" w:rsidRDefault="0079798F" w:rsidP="0079798F">
      <w:pPr>
        <w:pStyle w:val="StepList"/>
        <w:numPr>
          <w:ilvl w:val="0"/>
          <w:numId w:val="0"/>
        </w:numPr>
        <w:spacing w:before="120"/>
        <w:ind w:left="792"/>
      </w:pPr>
    </w:p>
    <w:p w14:paraId="61EC8CF2" w14:textId="77777777" w:rsidR="008B1210" w:rsidRDefault="008B1210">
      <w:pPr>
        <w:spacing w:before="0" w:after="0"/>
        <w:rPr>
          <w:szCs w:val="22"/>
        </w:rPr>
      </w:pPr>
      <w:r>
        <w:br w:type="page"/>
      </w:r>
    </w:p>
    <w:p w14:paraId="7A991B2D" w14:textId="1474DB8C" w:rsidR="003B0A8D" w:rsidRDefault="7578C8E1" w:rsidP="001E437F">
      <w:pPr>
        <w:pStyle w:val="StepList"/>
        <w:spacing w:before="120"/>
      </w:pPr>
      <w:r>
        <w:lastRenderedPageBreak/>
        <w:t xml:space="preserve">For the following measures, change the Properties of the Data Item by selecting the </w:t>
      </w:r>
      <w:r w:rsidRPr="7578C8E1">
        <w:rPr>
          <w:rFonts w:ascii="Consolas" w:hAnsi="Consolas" w:cs="Consolas"/>
          <w:color w:val="0000FF"/>
        </w:rPr>
        <w:t>ellipse</w:t>
      </w:r>
      <w:r w:rsidR="00181163">
        <w:rPr>
          <w:rFonts w:ascii="Consolas" w:hAnsi="Consolas" w:cs="Consolas"/>
          <w:color w:val="0000FF"/>
        </w:rPr>
        <w:t>s</w:t>
      </w:r>
      <w:r>
        <w:t xml:space="preserve"> at the end of each item and choosing </w:t>
      </w:r>
      <w:r w:rsidRPr="7578C8E1">
        <w:rPr>
          <w:rFonts w:ascii="Consolas" w:hAnsi="Consolas" w:cs="Consolas"/>
          <w:color w:val="0000FF"/>
        </w:rPr>
        <w:t>Properties</w:t>
      </w:r>
      <w:r>
        <w:t xml:space="preserve"> from the menu.</w:t>
      </w:r>
    </w:p>
    <w:p w14:paraId="4D17C975" w14:textId="77777777" w:rsidR="003B0A8D" w:rsidRDefault="00B14D7C" w:rsidP="001E437F">
      <w:pPr>
        <w:pStyle w:val="StepList"/>
        <w:numPr>
          <w:ilvl w:val="0"/>
          <w:numId w:val="0"/>
        </w:numPr>
        <w:spacing w:before="120"/>
        <w:ind w:left="792"/>
        <w:rPr>
          <w:noProof/>
        </w:rPr>
      </w:pPr>
      <w:r>
        <w:t xml:space="preserve">For example, the following displays the properties for </w:t>
      </w:r>
      <w:r w:rsidRPr="000A40B5">
        <w:rPr>
          <w:rFonts w:ascii="Consolas" w:hAnsi="Consolas" w:cs="Consolas"/>
          <w:color w:val="0000FF"/>
        </w:rPr>
        <w:t>Average Dollar per Unit traded</w:t>
      </w:r>
      <w:r>
        <w:t>:</w:t>
      </w:r>
      <w:r w:rsidR="003B0A8D" w:rsidRPr="003B0A8D">
        <w:rPr>
          <w:noProof/>
        </w:rPr>
        <w:t xml:space="preserve"> </w:t>
      </w:r>
    </w:p>
    <w:p w14:paraId="1F738365" w14:textId="1F9464D2" w:rsidR="00A65637" w:rsidRDefault="00F9534B" w:rsidP="008B1210">
      <w:pPr>
        <w:pStyle w:val="StepList"/>
        <w:numPr>
          <w:ilvl w:val="0"/>
          <w:numId w:val="0"/>
        </w:numPr>
        <w:spacing w:before="120"/>
        <w:ind w:left="792"/>
      </w:pPr>
      <w:r w:rsidRPr="00F9534B">
        <w:rPr>
          <w:noProof/>
        </w:rPr>
        <w:drawing>
          <wp:inline distT="0" distB="0" distL="0" distR="0" wp14:anchorId="3091CCF0" wp14:editId="14BB4776">
            <wp:extent cx="3589517" cy="3431177"/>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4"/>
                    <a:stretch>
                      <a:fillRect/>
                    </a:stretch>
                  </pic:blipFill>
                  <pic:spPr>
                    <a:xfrm>
                      <a:off x="0" y="0"/>
                      <a:ext cx="3631808" cy="3471602"/>
                    </a:xfrm>
                    <a:prstGeom prst="rect">
                      <a:avLst/>
                    </a:prstGeom>
                  </pic:spPr>
                </pic:pic>
              </a:graphicData>
            </a:graphic>
          </wp:inline>
        </w:drawing>
      </w:r>
    </w:p>
    <w:p w14:paraId="49219A9B" w14:textId="06F927AB" w:rsidR="00B14D7C" w:rsidRDefault="7578C8E1" w:rsidP="001E437F">
      <w:pPr>
        <w:pStyle w:val="StepList"/>
        <w:spacing w:before="120"/>
      </w:pPr>
      <w:r>
        <w:t xml:space="preserve">You will be presented with the </w:t>
      </w:r>
      <w:r w:rsidRPr="00D12AD1">
        <w:rPr>
          <w:rFonts w:ascii="Consolas" w:hAnsi="Consolas" w:cs="Consolas"/>
          <w:color w:val="0000FF"/>
        </w:rPr>
        <w:t>Properties</w:t>
      </w:r>
      <w:r>
        <w:t xml:space="preserve"> of that measure.</w:t>
      </w:r>
    </w:p>
    <w:p w14:paraId="5D5BA80E" w14:textId="20C5F947" w:rsidR="003B0A8D" w:rsidRPr="003B0A8D" w:rsidRDefault="7578C8E1" w:rsidP="00D12AD1">
      <w:pPr>
        <w:pStyle w:val="StepList"/>
        <w:numPr>
          <w:ilvl w:val="0"/>
          <w:numId w:val="0"/>
        </w:numPr>
        <w:spacing w:before="120"/>
        <w:ind w:left="792"/>
      </w:pPr>
      <w:r>
        <w:t xml:space="preserve">Change the </w:t>
      </w:r>
      <w:r w:rsidRPr="00D12AD1">
        <w:rPr>
          <w:rFonts w:ascii="Consolas" w:hAnsi="Consolas" w:cs="Consolas"/>
          <w:color w:val="0000FF"/>
        </w:rPr>
        <w:t>Aggregate</w:t>
      </w:r>
      <w:r>
        <w:t xml:space="preserve"> of </w:t>
      </w:r>
      <w:r w:rsidRPr="00D12AD1">
        <w:rPr>
          <w:rFonts w:ascii="Consolas" w:hAnsi="Consolas" w:cs="Consolas"/>
          <w:color w:val="0000FF"/>
        </w:rPr>
        <w:t>Average Dollar per Unit traded</w:t>
      </w:r>
      <w:r>
        <w:t xml:space="preserve"> measure to </w:t>
      </w:r>
      <w:r w:rsidRPr="7578C8E1">
        <w:rPr>
          <w:rFonts w:ascii="Consolas" w:hAnsi="Consolas" w:cs="Consolas"/>
          <w:color w:val="0000FF"/>
        </w:rPr>
        <w:t>None</w:t>
      </w:r>
      <w:r w:rsidR="00F9534B">
        <w:rPr>
          <w:rFonts w:ascii="Consolas" w:hAnsi="Consolas" w:cs="Consolas"/>
          <w:color w:val="0000FF"/>
        </w:rPr>
        <w:t xml:space="preserve">, </w:t>
      </w:r>
      <w:r w:rsidR="00F9534B" w:rsidRPr="00F9534B">
        <w:rPr>
          <w:rFonts w:cs="Arial"/>
        </w:rPr>
        <w:t>then</w:t>
      </w:r>
      <w:r w:rsidR="00F9534B" w:rsidRPr="00F9534B">
        <w:rPr>
          <w:rFonts w:ascii="Consolas" w:hAnsi="Consolas" w:cs="Consolas"/>
        </w:rPr>
        <w:t xml:space="preserve"> </w:t>
      </w:r>
      <w:r w:rsidR="00F9534B">
        <w:rPr>
          <w:rFonts w:ascii="Consolas" w:hAnsi="Consolas" w:cs="Consolas"/>
          <w:color w:val="0000FF"/>
        </w:rPr>
        <w:t>Close</w:t>
      </w:r>
      <w:r w:rsidR="003C7BD7">
        <w:rPr>
          <w:rFonts w:ascii="Consolas" w:hAnsi="Consolas" w:cs="Consolas"/>
          <w:color w:val="0000FF"/>
        </w:rPr>
        <w:t>.</w:t>
      </w:r>
    </w:p>
    <w:p w14:paraId="67CADB85" w14:textId="42C6A94B" w:rsidR="003A340E" w:rsidRDefault="00F9534B" w:rsidP="00D12AD1">
      <w:pPr>
        <w:pStyle w:val="StepList"/>
        <w:numPr>
          <w:ilvl w:val="0"/>
          <w:numId w:val="0"/>
        </w:numPr>
        <w:spacing w:before="120"/>
        <w:ind w:left="792"/>
      </w:pPr>
      <w:r w:rsidRPr="00F9534B">
        <w:rPr>
          <w:noProof/>
        </w:rPr>
        <w:drawing>
          <wp:inline distT="0" distB="0" distL="0" distR="0" wp14:anchorId="51AE9F97" wp14:editId="5A597DA8">
            <wp:extent cx="4270643" cy="2586446"/>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5"/>
                    <a:stretch>
                      <a:fillRect/>
                    </a:stretch>
                  </pic:blipFill>
                  <pic:spPr>
                    <a:xfrm>
                      <a:off x="0" y="0"/>
                      <a:ext cx="4284137" cy="2594618"/>
                    </a:xfrm>
                    <a:prstGeom prst="rect">
                      <a:avLst/>
                    </a:prstGeom>
                  </pic:spPr>
                </pic:pic>
              </a:graphicData>
            </a:graphic>
          </wp:inline>
        </w:drawing>
      </w:r>
    </w:p>
    <w:p w14:paraId="630B4A86" w14:textId="77777777" w:rsidR="008B1210" w:rsidRDefault="008B1210">
      <w:pPr>
        <w:spacing w:before="0" w:after="0"/>
        <w:rPr>
          <w:szCs w:val="22"/>
        </w:rPr>
      </w:pPr>
      <w:r>
        <w:br w:type="page"/>
      </w:r>
    </w:p>
    <w:p w14:paraId="14657DC0" w14:textId="10854095" w:rsidR="00F64966" w:rsidRDefault="7578C8E1" w:rsidP="001E437F">
      <w:pPr>
        <w:pStyle w:val="StepList"/>
        <w:spacing w:before="120"/>
      </w:pPr>
      <w:r>
        <w:lastRenderedPageBreak/>
        <w:t xml:space="preserve">Change the other </w:t>
      </w:r>
      <w:r w:rsidRPr="006314E6">
        <w:rPr>
          <w:rFonts w:ascii="Consolas" w:hAnsi="Consolas" w:cs="Consolas"/>
          <w:color w:val="0000FF"/>
        </w:rPr>
        <w:t>Data Items</w:t>
      </w:r>
      <w:r>
        <w:t xml:space="preserve"> with the following </w:t>
      </w:r>
      <w:r w:rsidR="006314E6">
        <w:t>property values by following the previous steps.</w:t>
      </w:r>
      <w: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2430"/>
        <w:gridCol w:w="2124"/>
      </w:tblGrid>
      <w:tr w:rsidR="00F64966" w14:paraId="58BF21DA"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none" w:sz="0" w:space="0" w:color="auto"/>
              <w:left w:val="none" w:sz="0" w:space="0" w:color="auto"/>
              <w:bottom w:val="single" w:sz="4" w:space="0" w:color="auto"/>
              <w:right w:val="none" w:sz="0" w:space="0" w:color="auto"/>
              <w:tl2br w:val="none" w:sz="0" w:space="0" w:color="auto"/>
              <w:tr2bl w:val="none" w:sz="0" w:space="0" w:color="auto"/>
            </w:tcBorders>
            <w:shd w:val="clear" w:color="auto" w:fill="D9E2F3" w:themeFill="accent1" w:themeFillTint="33"/>
          </w:tcPr>
          <w:p w14:paraId="204D8ACD" w14:textId="46F1DC02" w:rsidR="00F64966" w:rsidRPr="00F64966" w:rsidRDefault="00F64966" w:rsidP="001E437F">
            <w:pPr>
              <w:pStyle w:val="StepList"/>
              <w:numPr>
                <w:ilvl w:val="0"/>
                <w:numId w:val="0"/>
              </w:numPr>
              <w:spacing w:before="120"/>
              <w:rPr>
                <w:b/>
                <w:bCs/>
              </w:rPr>
            </w:pPr>
            <w:r w:rsidRPr="00F64966">
              <w:rPr>
                <w:b/>
                <w:bCs/>
              </w:rPr>
              <w:t>Data Item</w:t>
            </w:r>
          </w:p>
        </w:tc>
        <w:tc>
          <w:tcPr>
            <w:tcW w:w="2430" w:type="dxa"/>
            <w:tcBorders>
              <w:bottom w:val="single" w:sz="4" w:space="0" w:color="auto"/>
            </w:tcBorders>
            <w:shd w:val="clear" w:color="auto" w:fill="D9E2F3" w:themeFill="accent1" w:themeFillTint="33"/>
          </w:tcPr>
          <w:p w14:paraId="59D28C73" w14:textId="1AF4123D" w:rsidR="00F64966" w:rsidRPr="00F64966" w:rsidRDefault="00F6496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rPr>
                <w:b/>
                <w:bCs/>
              </w:rPr>
            </w:pPr>
            <w:r w:rsidRPr="00F64966">
              <w:rPr>
                <w:b/>
                <w:bCs/>
              </w:rPr>
              <w:t>Usage</w:t>
            </w:r>
          </w:p>
        </w:tc>
        <w:tc>
          <w:tcPr>
            <w:tcW w:w="2124" w:type="dxa"/>
            <w:tcBorders>
              <w:bottom w:val="single" w:sz="4" w:space="0" w:color="auto"/>
            </w:tcBorders>
            <w:shd w:val="clear" w:color="auto" w:fill="D9E2F3" w:themeFill="accent1" w:themeFillTint="33"/>
          </w:tcPr>
          <w:p w14:paraId="7D62F788" w14:textId="27E33413" w:rsidR="00F64966" w:rsidRPr="00F64966" w:rsidRDefault="00F6496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rPr>
                <w:b/>
                <w:bCs/>
              </w:rPr>
            </w:pPr>
            <w:r w:rsidRPr="00F64966">
              <w:rPr>
                <w:b/>
                <w:bCs/>
              </w:rPr>
              <w:t>Aggregate</w:t>
            </w:r>
          </w:p>
        </w:tc>
      </w:tr>
      <w:tr w:rsidR="00F64966" w14:paraId="4DA4A217"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3782955E" w14:textId="36E9B933" w:rsidR="00F64966" w:rsidRDefault="00F64966" w:rsidP="001E437F">
            <w:pPr>
              <w:pStyle w:val="StepList"/>
              <w:numPr>
                <w:ilvl w:val="0"/>
                <w:numId w:val="0"/>
              </w:numPr>
              <w:spacing w:before="120"/>
            </w:pPr>
            <w:r>
              <w:t>Average Dollar per Unit traded</w:t>
            </w:r>
          </w:p>
        </w:tc>
        <w:tc>
          <w:tcPr>
            <w:tcW w:w="2430" w:type="dxa"/>
            <w:shd w:val="clear" w:color="auto" w:fill="F2F2F2" w:themeFill="background1" w:themeFillShade="F2"/>
          </w:tcPr>
          <w:p w14:paraId="27A90394" w14:textId="06835207" w:rsidR="00F64966" w:rsidRDefault="00F6496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Measure</w:t>
            </w:r>
          </w:p>
        </w:tc>
        <w:tc>
          <w:tcPr>
            <w:tcW w:w="2124" w:type="dxa"/>
            <w:shd w:val="clear" w:color="auto" w:fill="F2F2F2" w:themeFill="background1" w:themeFillShade="F2"/>
          </w:tcPr>
          <w:p w14:paraId="19FB02BC" w14:textId="27B71BB3" w:rsidR="00F64966" w:rsidRDefault="00F6496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None</w:t>
            </w:r>
          </w:p>
        </w:tc>
      </w:tr>
      <w:tr w:rsidR="000E20C5" w14:paraId="08432DEF"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72B1AFAF" w14:textId="7EE21E6C" w:rsidR="000E20C5" w:rsidRDefault="007B3F5D" w:rsidP="001E437F">
            <w:pPr>
              <w:pStyle w:val="StepList"/>
              <w:numPr>
                <w:ilvl w:val="0"/>
                <w:numId w:val="0"/>
              </w:numPr>
              <w:spacing w:before="120"/>
            </w:pPr>
            <w:r>
              <w:t>Net realized gains YTD</w:t>
            </w:r>
          </w:p>
        </w:tc>
        <w:tc>
          <w:tcPr>
            <w:tcW w:w="2430" w:type="dxa"/>
            <w:shd w:val="clear" w:color="auto" w:fill="F2F2F2" w:themeFill="background1" w:themeFillShade="F2"/>
          </w:tcPr>
          <w:p w14:paraId="25ADD3AC" w14:textId="3392FDF0" w:rsidR="000E20C5" w:rsidRDefault="007B3F5D"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Measure</w:t>
            </w:r>
          </w:p>
        </w:tc>
        <w:tc>
          <w:tcPr>
            <w:tcW w:w="2124" w:type="dxa"/>
            <w:shd w:val="clear" w:color="auto" w:fill="F2F2F2" w:themeFill="background1" w:themeFillShade="F2"/>
          </w:tcPr>
          <w:p w14:paraId="189E3425" w14:textId="46F9E2C0" w:rsidR="000E20C5" w:rsidRDefault="007B3F5D"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None</w:t>
            </w:r>
          </w:p>
        </w:tc>
      </w:tr>
      <w:tr w:rsidR="000E20C5" w14:paraId="0B6C08CD"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1445F009" w14:textId="62572AD2" w:rsidR="000E20C5" w:rsidRDefault="55E08E7E" w:rsidP="001E437F">
            <w:pPr>
              <w:pStyle w:val="StepList"/>
              <w:numPr>
                <w:ilvl w:val="0"/>
                <w:numId w:val="0"/>
              </w:numPr>
              <w:spacing w:before="120"/>
            </w:pPr>
            <w:r>
              <w:t>Net realized losses YTD</w:t>
            </w:r>
          </w:p>
        </w:tc>
        <w:tc>
          <w:tcPr>
            <w:tcW w:w="2430" w:type="dxa"/>
            <w:shd w:val="clear" w:color="auto" w:fill="F2F2F2" w:themeFill="background1" w:themeFillShade="F2"/>
          </w:tcPr>
          <w:p w14:paraId="5A164450" w14:textId="3494B8A0" w:rsidR="000E20C5" w:rsidRDefault="007B3F5D"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Measure</w:t>
            </w:r>
          </w:p>
        </w:tc>
        <w:tc>
          <w:tcPr>
            <w:tcW w:w="2124" w:type="dxa"/>
            <w:shd w:val="clear" w:color="auto" w:fill="F2F2F2" w:themeFill="background1" w:themeFillShade="F2"/>
          </w:tcPr>
          <w:p w14:paraId="23479000" w14:textId="113685B2" w:rsidR="000E20C5" w:rsidRDefault="007B3F5D"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None</w:t>
            </w:r>
          </w:p>
        </w:tc>
      </w:tr>
      <w:tr w:rsidR="00F64966" w14:paraId="1C8C5452"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6FEA1618" w14:textId="45B3A99B" w:rsidR="00F64966" w:rsidRDefault="00F64966" w:rsidP="001E437F">
            <w:pPr>
              <w:pStyle w:val="StepList"/>
              <w:numPr>
                <w:ilvl w:val="0"/>
                <w:numId w:val="0"/>
              </w:numPr>
              <w:spacing w:before="120"/>
            </w:pPr>
            <w:r>
              <w:t>Days since last login</w:t>
            </w:r>
          </w:p>
        </w:tc>
        <w:tc>
          <w:tcPr>
            <w:tcW w:w="2430" w:type="dxa"/>
            <w:shd w:val="clear" w:color="auto" w:fill="F2F2F2" w:themeFill="background1" w:themeFillShade="F2"/>
          </w:tcPr>
          <w:p w14:paraId="025E864B" w14:textId="7ECD7ED0" w:rsidR="00F6496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Attribute</w:t>
            </w:r>
          </w:p>
        </w:tc>
        <w:tc>
          <w:tcPr>
            <w:tcW w:w="2124" w:type="dxa"/>
            <w:shd w:val="clear" w:color="auto" w:fill="F2F2F2" w:themeFill="background1" w:themeFillShade="F2"/>
          </w:tcPr>
          <w:p w14:paraId="7F528A30" w14:textId="6B8E7994" w:rsidR="00F64966" w:rsidRDefault="00E870F3"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Count Distinct</w:t>
            </w:r>
          </w:p>
        </w:tc>
      </w:tr>
      <w:tr w:rsidR="00F64966" w14:paraId="3E83A45D"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4E8B822A" w14:textId="65E718F5" w:rsidR="00F64966" w:rsidRDefault="00F64966" w:rsidP="001E437F">
            <w:pPr>
              <w:pStyle w:val="StepList"/>
              <w:numPr>
                <w:ilvl w:val="0"/>
                <w:numId w:val="0"/>
              </w:numPr>
              <w:spacing w:before="120"/>
            </w:pPr>
            <w:r>
              <w:t>Days since last trade</w:t>
            </w:r>
          </w:p>
        </w:tc>
        <w:tc>
          <w:tcPr>
            <w:tcW w:w="2430" w:type="dxa"/>
            <w:shd w:val="clear" w:color="auto" w:fill="F2F2F2" w:themeFill="background1" w:themeFillShade="F2"/>
          </w:tcPr>
          <w:p w14:paraId="590D5DD2" w14:textId="228B2D79" w:rsidR="00F6496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Attribute</w:t>
            </w:r>
          </w:p>
        </w:tc>
        <w:tc>
          <w:tcPr>
            <w:tcW w:w="2124" w:type="dxa"/>
            <w:shd w:val="clear" w:color="auto" w:fill="F2F2F2" w:themeFill="background1" w:themeFillShade="F2"/>
          </w:tcPr>
          <w:p w14:paraId="70D535F3" w14:textId="5A1BB991" w:rsidR="00F64966" w:rsidRDefault="00E870F3"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Count Distinct</w:t>
            </w:r>
          </w:p>
        </w:tc>
      </w:tr>
      <w:tr w:rsidR="000D42F6" w14:paraId="6FEB0E73"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310DD788" w14:textId="225087F5" w:rsidR="000D42F6" w:rsidRDefault="000D42F6" w:rsidP="001E437F">
            <w:pPr>
              <w:pStyle w:val="StepList"/>
              <w:numPr>
                <w:ilvl w:val="0"/>
                <w:numId w:val="0"/>
              </w:numPr>
              <w:spacing w:before="120"/>
            </w:pPr>
            <w:r>
              <w:t>Age</w:t>
            </w:r>
          </w:p>
        </w:tc>
        <w:tc>
          <w:tcPr>
            <w:tcW w:w="2430" w:type="dxa"/>
            <w:shd w:val="clear" w:color="auto" w:fill="F2F2F2" w:themeFill="background1" w:themeFillShade="F2"/>
          </w:tcPr>
          <w:p w14:paraId="7B124515" w14:textId="63B3FF79" w:rsidR="000D42F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Attribute</w:t>
            </w:r>
          </w:p>
        </w:tc>
        <w:tc>
          <w:tcPr>
            <w:tcW w:w="2124" w:type="dxa"/>
            <w:shd w:val="clear" w:color="auto" w:fill="F2F2F2" w:themeFill="background1" w:themeFillShade="F2"/>
          </w:tcPr>
          <w:p w14:paraId="06F13E2E" w14:textId="06BDC405" w:rsidR="000D42F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Count Distinct</w:t>
            </w:r>
          </w:p>
        </w:tc>
      </w:tr>
      <w:tr w:rsidR="00F64966" w14:paraId="6F39D64B"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53482D85" w14:textId="3D5D3015" w:rsidR="00F64966" w:rsidRDefault="000D42F6" w:rsidP="001E437F">
            <w:pPr>
              <w:pStyle w:val="StepList"/>
              <w:numPr>
                <w:ilvl w:val="0"/>
                <w:numId w:val="0"/>
              </w:numPr>
              <w:spacing w:before="120"/>
            </w:pPr>
            <w:r>
              <w:t>Children</w:t>
            </w:r>
          </w:p>
        </w:tc>
        <w:tc>
          <w:tcPr>
            <w:tcW w:w="2430" w:type="dxa"/>
            <w:shd w:val="clear" w:color="auto" w:fill="F2F2F2" w:themeFill="background1" w:themeFillShade="F2"/>
          </w:tcPr>
          <w:p w14:paraId="130721D5" w14:textId="33492BE8" w:rsidR="00F6496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Attribute</w:t>
            </w:r>
          </w:p>
        </w:tc>
        <w:tc>
          <w:tcPr>
            <w:tcW w:w="2124" w:type="dxa"/>
            <w:shd w:val="clear" w:color="auto" w:fill="F2F2F2" w:themeFill="background1" w:themeFillShade="F2"/>
          </w:tcPr>
          <w:p w14:paraId="13A9AC0B" w14:textId="6A07A9C1" w:rsidR="00F6496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Count Distinct</w:t>
            </w:r>
          </w:p>
        </w:tc>
      </w:tr>
      <w:tr w:rsidR="00F64966" w14:paraId="514BF29C" w14:textId="77777777" w:rsidTr="005535AA">
        <w:tc>
          <w:tcPr>
            <w:cnfStyle w:val="001000000000" w:firstRow="0" w:lastRow="0" w:firstColumn="1" w:lastColumn="0" w:oddVBand="0" w:evenVBand="0" w:oddHBand="0" w:evenHBand="0" w:firstRowFirstColumn="0" w:firstRowLastColumn="0" w:lastRowFirstColumn="0" w:lastRowLastColumn="0"/>
            <w:tcW w:w="4045" w:type="dxa"/>
            <w:tcBorders>
              <w:top w:val="single" w:sz="4" w:space="0" w:color="auto"/>
              <w:left w:val="single" w:sz="4" w:space="0" w:color="auto"/>
              <w:bottom w:val="single" w:sz="4" w:space="0" w:color="auto"/>
            </w:tcBorders>
            <w:shd w:val="clear" w:color="auto" w:fill="F2F2F2" w:themeFill="background1" w:themeFillShade="F2"/>
          </w:tcPr>
          <w:p w14:paraId="125970FA" w14:textId="490B1EE8" w:rsidR="00F64966" w:rsidRDefault="00F64966" w:rsidP="001E437F">
            <w:pPr>
              <w:pStyle w:val="StepList"/>
              <w:numPr>
                <w:ilvl w:val="0"/>
                <w:numId w:val="0"/>
              </w:numPr>
              <w:spacing w:before="120"/>
            </w:pPr>
            <w:r>
              <w:t>Estimated Income</w:t>
            </w:r>
          </w:p>
        </w:tc>
        <w:tc>
          <w:tcPr>
            <w:tcW w:w="2430" w:type="dxa"/>
            <w:shd w:val="clear" w:color="auto" w:fill="F2F2F2" w:themeFill="background1" w:themeFillShade="F2"/>
          </w:tcPr>
          <w:p w14:paraId="0C4FDCFF" w14:textId="238CDAA3" w:rsidR="00F64966" w:rsidRDefault="000D42F6"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Attribute</w:t>
            </w:r>
          </w:p>
        </w:tc>
        <w:tc>
          <w:tcPr>
            <w:tcW w:w="2124" w:type="dxa"/>
            <w:shd w:val="clear" w:color="auto" w:fill="F2F2F2" w:themeFill="background1" w:themeFillShade="F2"/>
          </w:tcPr>
          <w:p w14:paraId="6EDDE29F" w14:textId="294BD647" w:rsidR="00F64966" w:rsidRDefault="00C93B2E" w:rsidP="001E437F">
            <w:pPr>
              <w:pStyle w:val="StepList"/>
              <w:numPr>
                <w:ilvl w:val="0"/>
                <w:numId w:val="0"/>
              </w:numPr>
              <w:spacing w:before="120"/>
              <w:cnfStyle w:val="000000000000" w:firstRow="0" w:lastRow="0" w:firstColumn="0" w:lastColumn="0" w:oddVBand="0" w:evenVBand="0" w:oddHBand="0" w:evenHBand="0" w:firstRowFirstColumn="0" w:firstRowLastColumn="0" w:lastRowFirstColumn="0" w:lastRowLastColumn="0"/>
            </w:pPr>
            <w:r>
              <w:t>None</w:t>
            </w:r>
          </w:p>
        </w:tc>
      </w:tr>
    </w:tbl>
    <w:p w14:paraId="2D731413" w14:textId="4336F1F0" w:rsidR="007B3D9D" w:rsidRDefault="007B3D9D">
      <w:pPr>
        <w:spacing w:before="0" w:after="0"/>
        <w:rPr>
          <w:szCs w:val="22"/>
        </w:rPr>
      </w:pPr>
    </w:p>
    <w:p w14:paraId="734660E9" w14:textId="77777777" w:rsidR="002D291F" w:rsidRDefault="7578C8E1" w:rsidP="001E437F">
      <w:pPr>
        <w:pStyle w:val="StepList"/>
        <w:spacing w:before="120"/>
      </w:pPr>
      <w:r>
        <w:t xml:space="preserve">Because there are a lot of </w:t>
      </w:r>
      <w:r w:rsidRPr="002D291F">
        <w:rPr>
          <w:rFonts w:ascii="Consolas" w:hAnsi="Consolas" w:cs="Consolas"/>
          <w:color w:val="0000FF"/>
        </w:rPr>
        <w:t>Estimated Income</w:t>
      </w:r>
      <w:r>
        <w:t xml:space="preserve"> values, it would be better to group this data in buckets for easier understanding.  </w:t>
      </w:r>
    </w:p>
    <w:p w14:paraId="50F583A7" w14:textId="465E70D6" w:rsidR="00FE0E0B" w:rsidRDefault="00606AF6" w:rsidP="002D291F">
      <w:pPr>
        <w:pStyle w:val="StepList"/>
        <w:numPr>
          <w:ilvl w:val="0"/>
          <w:numId w:val="0"/>
        </w:numPr>
        <w:spacing w:before="120"/>
        <w:ind w:left="792"/>
        <w:rPr>
          <w:noProof/>
        </w:rPr>
      </w:pPr>
      <w:r>
        <w:t xml:space="preserve">By </w:t>
      </w:r>
      <w:r w:rsidRPr="002D291F">
        <w:rPr>
          <w:rFonts w:ascii="Consolas" w:hAnsi="Consolas" w:cs="Consolas"/>
          <w:color w:val="0000FF"/>
        </w:rPr>
        <w:t>Estimated income</w:t>
      </w:r>
      <w:r w:rsidRPr="00606AF6">
        <w:t>, s</w:t>
      </w:r>
      <w:r w:rsidR="7578C8E1">
        <w:t xml:space="preserve">elect </w:t>
      </w:r>
      <w:r w:rsidR="7578C8E1" w:rsidRPr="7578C8E1">
        <w:rPr>
          <w:rFonts w:ascii="Consolas" w:hAnsi="Consolas" w:cs="Consolas"/>
          <w:color w:val="0000FF"/>
        </w:rPr>
        <w:t>ellipse</w:t>
      </w:r>
      <w:r w:rsidR="002D291F">
        <w:rPr>
          <w:rFonts w:ascii="Consolas" w:hAnsi="Consolas" w:cs="Consolas"/>
          <w:color w:val="0000FF"/>
        </w:rPr>
        <w:t>s</w:t>
      </w:r>
      <w:r w:rsidR="7578C8E1" w:rsidRPr="7578C8E1">
        <w:rPr>
          <w:color w:val="0000FF"/>
        </w:rPr>
        <w:t xml:space="preserve"> </w:t>
      </w:r>
      <w:r>
        <w:sym w:font="Wingdings 3" w:char="F061"/>
      </w:r>
      <w:r>
        <w:t xml:space="preserve"> </w:t>
      </w:r>
      <w:r w:rsidR="7578C8E1" w:rsidRPr="7578C8E1">
        <w:rPr>
          <w:rFonts w:ascii="Consolas" w:hAnsi="Consolas" w:cs="Consolas"/>
          <w:color w:val="0000FF"/>
        </w:rPr>
        <w:t>Create data group</w:t>
      </w:r>
      <w:r w:rsidR="7578C8E1">
        <w:t>.</w:t>
      </w:r>
      <w:r w:rsidR="00FE0E0B" w:rsidRPr="00FE0E0B">
        <w:rPr>
          <w:noProof/>
        </w:rPr>
        <w:t xml:space="preserve"> </w:t>
      </w:r>
    </w:p>
    <w:p w14:paraId="4863CC5A" w14:textId="7DC7C9A1" w:rsidR="00C93B2E" w:rsidRDefault="00F9534B" w:rsidP="001E437F">
      <w:pPr>
        <w:pStyle w:val="StepList"/>
        <w:numPr>
          <w:ilvl w:val="0"/>
          <w:numId w:val="0"/>
        </w:numPr>
        <w:spacing w:before="120"/>
        <w:ind w:left="792"/>
      </w:pPr>
      <w:r w:rsidRPr="00F9534B">
        <w:rPr>
          <w:noProof/>
        </w:rPr>
        <w:drawing>
          <wp:inline distT="0" distB="0" distL="0" distR="0" wp14:anchorId="40BA045B" wp14:editId="09490CA7">
            <wp:extent cx="2878591" cy="1881051"/>
            <wp:effectExtent l="0" t="0" r="4445"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26"/>
                    <a:stretch>
                      <a:fillRect/>
                    </a:stretch>
                  </pic:blipFill>
                  <pic:spPr>
                    <a:xfrm>
                      <a:off x="0" y="0"/>
                      <a:ext cx="2942454" cy="1922783"/>
                    </a:xfrm>
                    <a:prstGeom prst="rect">
                      <a:avLst/>
                    </a:prstGeom>
                  </pic:spPr>
                </pic:pic>
              </a:graphicData>
            </a:graphic>
          </wp:inline>
        </w:drawing>
      </w:r>
    </w:p>
    <w:p w14:paraId="07705714" w14:textId="65F8D629" w:rsidR="00FE0E0B" w:rsidRDefault="7578C8E1" w:rsidP="001E437F">
      <w:pPr>
        <w:pStyle w:val="StepList"/>
        <w:spacing w:before="120"/>
      </w:pPr>
      <w:r>
        <w:t xml:space="preserve">Choose </w:t>
      </w:r>
      <w:r w:rsidRPr="002D291F">
        <w:rPr>
          <w:rFonts w:ascii="Consolas" w:hAnsi="Consolas" w:cs="Consolas"/>
          <w:color w:val="0000FF"/>
        </w:rPr>
        <w:t>Create a data group (numeric style)</w:t>
      </w:r>
      <w:r w:rsidR="003C7BD7">
        <w:rPr>
          <w:rFonts w:ascii="Consolas" w:hAnsi="Consolas" w:cs="Consolas"/>
          <w:color w:val="0000FF"/>
        </w:rPr>
        <w:t>.</w:t>
      </w:r>
      <w:r w:rsidR="00FE0E0B" w:rsidRPr="00FE0E0B">
        <w:rPr>
          <w:noProof/>
        </w:rPr>
        <w:t xml:space="preserve"> </w:t>
      </w:r>
    </w:p>
    <w:p w14:paraId="58887C3F" w14:textId="587EE9DC" w:rsidR="00645320" w:rsidRDefault="00F9534B" w:rsidP="001E437F">
      <w:pPr>
        <w:pStyle w:val="StepList"/>
        <w:numPr>
          <w:ilvl w:val="0"/>
          <w:numId w:val="0"/>
        </w:numPr>
        <w:spacing w:before="120"/>
        <w:ind w:left="792"/>
      </w:pPr>
      <w:r w:rsidRPr="00F9534B">
        <w:rPr>
          <w:noProof/>
        </w:rPr>
        <w:drawing>
          <wp:inline distT="0" distB="0" distL="0" distR="0" wp14:anchorId="56C120D3" wp14:editId="17DE94BC">
            <wp:extent cx="4077335" cy="148979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27"/>
                    <a:stretch>
                      <a:fillRect/>
                    </a:stretch>
                  </pic:blipFill>
                  <pic:spPr>
                    <a:xfrm>
                      <a:off x="0" y="0"/>
                      <a:ext cx="4101462" cy="1498611"/>
                    </a:xfrm>
                    <a:prstGeom prst="rect">
                      <a:avLst/>
                    </a:prstGeom>
                  </pic:spPr>
                </pic:pic>
              </a:graphicData>
            </a:graphic>
          </wp:inline>
        </w:drawing>
      </w:r>
    </w:p>
    <w:p w14:paraId="1DCF2FD4" w14:textId="77777777" w:rsidR="00393C74" w:rsidRDefault="7578C8E1" w:rsidP="001E437F">
      <w:pPr>
        <w:pStyle w:val="StepList"/>
        <w:spacing w:before="120"/>
      </w:pPr>
      <w:r>
        <w:lastRenderedPageBreak/>
        <w:t>You will be presented with the following auto grouping:</w:t>
      </w:r>
      <w:r w:rsidR="00393C74" w:rsidRPr="00393C74">
        <w:rPr>
          <w:noProof/>
        </w:rPr>
        <w:t xml:space="preserve"> </w:t>
      </w:r>
    </w:p>
    <w:p w14:paraId="01102B26" w14:textId="24C9F32A" w:rsidR="00393C74" w:rsidRDefault="00393C74" w:rsidP="001E437F">
      <w:pPr>
        <w:pStyle w:val="StepList"/>
        <w:numPr>
          <w:ilvl w:val="0"/>
          <w:numId w:val="0"/>
        </w:numPr>
        <w:spacing w:before="120"/>
        <w:ind w:left="792"/>
      </w:pPr>
      <w:r>
        <w:rPr>
          <w:noProof/>
        </w:rPr>
        <w:drawing>
          <wp:inline distT="0" distB="0" distL="0" distR="0" wp14:anchorId="6DB7BFC4" wp14:editId="3D44AA21">
            <wp:extent cx="4077762" cy="3674533"/>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2.png"/>
                    <pic:cNvPicPr/>
                  </pic:nvPicPr>
                  <pic:blipFill>
                    <a:blip r:embed="rId28">
                      <a:extLst>
                        <a:ext uri="{28A0092B-C50C-407E-A947-70E740481C1C}">
                          <a14:useLocalDpi xmlns:a14="http://schemas.microsoft.com/office/drawing/2010/main" val="0"/>
                        </a:ext>
                      </a:extLst>
                    </a:blip>
                    <a:stretch>
                      <a:fillRect/>
                    </a:stretch>
                  </pic:blipFill>
                  <pic:spPr>
                    <a:xfrm>
                      <a:off x="0" y="0"/>
                      <a:ext cx="4084898" cy="3680964"/>
                    </a:xfrm>
                    <a:prstGeom prst="rect">
                      <a:avLst/>
                    </a:prstGeom>
                  </pic:spPr>
                </pic:pic>
              </a:graphicData>
            </a:graphic>
          </wp:inline>
        </w:drawing>
      </w:r>
    </w:p>
    <w:p w14:paraId="05302210" w14:textId="163CCAAC" w:rsidR="00393C74" w:rsidRDefault="7578C8E1" w:rsidP="001E437F">
      <w:pPr>
        <w:pStyle w:val="StepList"/>
        <w:spacing w:before="120"/>
      </w:pPr>
      <w:r>
        <w:t xml:space="preserve">Change the number of </w:t>
      </w:r>
      <w:r w:rsidRPr="00733AC9">
        <w:rPr>
          <w:rFonts w:ascii="Consolas" w:hAnsi="Consolas" w:cs="Consolas"/>
          <w:color w:val="0000FF"/>
        </w:rPr>
        <w:t>Groups</w:t>
      </w:r>
      <w:r>
        <w:t xml:space="preserve"> to </w:t>
      </w:r>
      <w:r w:rsidRPr="00733AC9">
        <w:rPr>
          <w:rFonts w:ascii="Consolas" w:hAnsi="Consolas" w:cs="Consolas"/>
          <w:color w:val="0000FF"/>
        </w:rPr>
        <w:t>4</w:t>
      </w:r>
      <w:r w:rsidR="003C7BD7">
        <w:rPr>
          <w:rFonts w:ascii="Consolas" w:hAnsi="Consolas" w:cs="Consolas"/>
          <w:color w:val="0000FF"/>
        </w:rPr>
        <w:t>.</w:t>
      </w:r>
    </w:p>
    <w:p w14:paraId="4C5E1CED" w14:textId="1106279F" w:rsidR="005F162D" w:rsidRDefault="0070772E" w:rsidP="001E437F">
      <w:pPr>
        <w:pStyle w:val="StepList"/>
        <w:numPr>
          <w:ilvl w:val="0"/>
          <w:numId w:val="0"/>
        </w:numPr>
        <w:spacing w:before="120"/>
        <w:ind w:left="792"/>
      </w:pPr>
      <w:r w:rsidRPr="0070772E">
        <w:rPr>
          <w:noProof/>
        </w:rPr>
        <w:drawing>
          <wp:inline distT="0" distB="0" distL="0" distR="0" wp14:anchorId="25194A36" wp14:editId="29241943">
            <wp:extent cx="4990011" cy="3102650"/>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29"/>
                    <a:stretch>
                      <a:fillRect/>
                    </a:stretch>
                  </pic:blipFill>
                  <pic:spPr>
                    <a:xfrm>
                      <a:off x="0" y="0"/>
                      <a:ext cx="5041160" cy="3134453"/>
                    </a:xfrm>
                    <a:prstGeom prst="rect">
                      <a:avLst/>
                    </a:prstGeom>
                  </pic:spPr>
                </pic:pic>
              </a:graphicData>
            </a:graphic>
          </wp:inline>
        </w:drawing>
      </w:r>
      <w:r>
        <w:br/>
      </w:r>
      <w:r w:rsidRPr="0070772E">
        <w:rPr>
          <w:i/>
          <w:iCs/>
        </w:rPr>
        <w:t>Note: You could manually enter group values or use Cognos to automatically do it for you!</w:t>
      </w:r>
    </w:p>
    <w:p w14:paraId="230013E2" w14:textId="77777777" w:rsidR="005F162D" w:rsidRDefault="005F162D">
      <w:pPr>
        <w:spacing w:before="0" w:after="0"/>
        <w:rPr>
          <w:szCs w:val="22"/>
        </w:rPr>
      </w:pPr>
      <w:r>
        <w:br w:type="page"/>
      </w:r>
    </w:p>
    <w:p w14:paraId="13AAAC92" w14:textId="3537F1EA" w:rsidR="00BA2675" w:rsidRDefault="7578C8E1" w:rsidP="001E437F">
      <w:pPr>
        <w:pStyle w:val="StepList"/>
        <w:spacing w:before="120"/>
      </w:pPr>
      <w:r>
        <w:lastRenderedPageBreak/>
        <w:t xml:space="preserve">Select </w:t>
      </w:r>
      <w:r w:rsidRPr="00BA2675">
        <w:rPr>
          <w:rFonts w:ascii="Consolas" w:hAnsi="Consolas" w:cs="Consolas"/>
          <w:color w:val="0000FF"/>
        </w:rPr>
        <w:t>Create</w:t>
      </w:r>
      <w:r w:rsidR="003C7BD7">
        <w:rPr>
          <w:rFonts w:ascii="Consolas" w:hAnsi="Consolas" w:cs="Consolas"/>
          <w:color w:val="0000FF"/>
        </w:rPr>
        <w:t>.</w:t>
      </w:r>
      <w:r>
        <w:t xml:space="preserve"> </w:t>
      </w:r>
    </w:p>
    <w:p w14:paraId="083FAB03" w14:textId="45FCA3B7" w:rsidR="00393C74" w:rsidRDefault="00BA2675" w:rsidP="00BA2675">
      <w:pPr>
        <w:pStyle w:val="StepList"/>
        <w:numPr>
          <w:ilvl w:val="0"/>
          <w:numId w:val="0"/>
        </w:numPr>
        <w:spacing w:before="120"/>
        <w:ind w:left="792"/>
      </w:pPr>
      <w:r>
        <w:t>Y</w:t>
      </w:r>
      <w:r w:rsidR="7578C8E1">
        <w:t>ou will notice you have created a new grouping at the top of your Data Items list.</w:t>
      </w:r>
      <w:r w:rsidR="00393C74" w:rsidRPr="00393C74">
        <w:rPr>
          <w:noProof/>
        </w:rPr>
        <w:t xml:space="preserve"> </w:t>
      </w:r>
    </w:p>
    <w:p w14:paraId="5D2E97F3" w14:textId="0B72719F" w:rsidR="00AF3A5E" w:rsidRDefault="0070772E" w:rsidP="00AF3A5E">
      <w:pPr>
        <w:pStyle w:val="StepList"/>
        <w:numPr>
          <w:ilvl w:val="0"/>
          <w:numId w:val="0"/>
        </w:numPr>
        <w:spacing w:before="120"/>
        <w:ind w:left="792"/>
      </w:pPr>
      <w:r w:rsidRPr="0070772E">
        <w:rPr>
          <w:noProof/>
        </w:rPr>
        <w:drawing>
          <wp:inline distT="0" distB="0" distL="0" distR="0" wp14:anchorId="652BA008" wp14:editId="3D8BCA03">
            <wp:extent cx="1227908" cy="496787"/>
            <wp:effectExtent l="0" t="0" r="4445" b="0"/>
            <wp:docPr id="36" name="Picture 3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lose up of a screen&#10;&#10;Description automatically generated"/>
                    <pic:cNvPicPr/>
                  </pic:nvPicPr>
                  <pic:blipFill>
                    <a:blip r:embed="rId30"/>
                    <a:stretch>
                      <a:fillRect/>
                    </a:stretch>
                  </pic:blipFill>
                  <pic:spPr>
                    <a:xfrm>
                      <a:off x="0" y="0"/>
                      <a:ext cx="1238180" cy="500943"/>
                    </a:xfrm>
                    <a:prstGeom prst="rect">
                      <a:avLst/>
                    </a:prstGeom>
                  </pic:spPr>
                </pic:pic>
              </a:graphicData>
            </a:graphic>
          </wp:inline>
        </w:drawing>
      </w:r>
      <w:r w:rsidRPr="0070772E">
        <w:rPr>
          <w:noProof/>
        </w:rPr>
        <w:drawing>
          <wp:inline distT="0" distB="0" distL="0" distR="0" wp14:anchorId="407D9C1B" wp14:editId="07FFE1FB">
            <wp:extent cx="2152995" cy="2917372"/>
            <wp:effectExtent l="0" t="0" r="6350" b="381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31"/>
                    <a:stretch>
                      <a:fillRect/>
                    </a:stretch>
                  </pic:blipFill>
                  <pic:spPr>
                    <a:xfrm>
                      <a:off x="0" y="0"/>
                      <a:ext cx="2162857" cy="2930735"/>
                    </a:xfrm>
                    <a:prstGeom prst="rect">
                      <a:avLst/>
                    </a:prstGeom>
                  </pic:spPr>
                </pic:pic>
              </a:graphicData>
            </a:graphic>
          </wp:inline>
        </w:drawing>
      </w:r>
    </w:p>
    <w:p w14:paraId="261C1757" w14:textId="3E487826" w:rsidR="00836F3A" w:rsidRDefault="7578C8E1" w:rsidP="001E437F">
      <w:pPr>
        <w:pStyle w:val="StepList"/>
        <w:spacing w:before="120"/>
      </w:pPr>
      <w:r>
        <w:t xml:space="preserve">When you are finished, return to the Exploration canvas by selecting the </w:t>
      </w:r>
      <w:r w:rsidRPr="001B69E0">
        <w:rPr>
          <w:rFonts w:ascii="Consolas" w:hAnsi="Consolas" w:cs="Consolas"/>
          <w:color w:val="0000FF"/>
        </w:rPr>
        <w:t>Exploration</w:t>
      </w:r>
      <w:r>
        <w:t xml:space="preserve"> tab</w:t>
      </w:r>
      <w:r w:rsidR="003C7BD7">
        <w:t>.</w:t>
      </w:r>
    </w:p>
    <w:p w14:paraId="2E7A3806" w14:textId="2A833307" w:rsidR="008A637B" w:rsidRDefault="00D31168" w:rsidP="001E437F">
      <w:pPr>
        <w:pStyle w:val="StepList"/>
        <w:numPr>
          <w:ilvl w:val="0"/>
          <w:numId w:val="0"/>
        </w:numPr>
        <w:spacing w:before="120"/>
        <w:ind w:left="792"/>
      </w:pPr>
      <w:r>
        <w:t xml:space="preserve"> </w:t>
      </w:r>
      <w:r w:rsidR="0070772E" w:rsidRPr="0070772E">
        <w:rPr>
          <w:noProof/>
        </w:rPr>
        <w:drawing>
          <wp:inline distT="0" distB="0" distL="0" distR="0" wp14:anchorId="34E0ADF7" wp14:editId="06494A52">
            <wp:extent cx="1053737" cy="1470214"/>
            <wp:effectExtent l="0" t="0" r="635" b="317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32"/>
                    <a:stretch>
                      <a:fillRect/>
                    </a:stretch>
                  </pic:blipFill>
                  <pic:spPr>
                    <a:xfrm>
                      <a:off x="0" y="0"/>
                      <a:ext cx="1062239" cy="1482077"/>
                    </a:xfrm>
                    <a:prstGeom prst="rect">
                      <a:avLst/>
                    </a:prstGeom>
                  </pic:spPr>
                </pic:pic>
              </a:graphicData>
            </a:graphic>
          </wp:inline>
        </w:drawing>
      </w:r>
    </w:p>
    <w:p w14:paraId="1FF9815D" w14:textId="110A5028" w:rsidR="008934ED" w:rsidRDefault="191551CD" w:rsidP="001B69E0">
      <w:pPr>
        <w:pStyle w:val="StepList"/>
        <w:numPr>
          <w:ilvl w:val="0"/>
          <w:numId w:val="0"/>
        </w:numPr>
        <w:spacing w:before="120"/>
        <w:ind w:left="792"/>
      </w:pPr>
      <w:r>
        <w:t>IBM Cognos Analytics Exploration asks you</w:t>
      </w:r>
      <w:r w:rsidR="00433A49">
        <w:t xml:space="preserve">: </w:t>
      </w:r>
      <w:r w:rsidRPr="00433A49">
        <w:rPr>
          <w:rFonts w:ascii="Consolas" w:hAnsi="Consolas" w:cs="Consolas"/>
          <w:color w:val="0000FF"/>
        </w:rPr>
        <w:t>Where do you want to start?</w:t>
      </w:r>
    </w:p>
    <w:p w14:paraId="76FC71CB" w14:textId="20FCE928" w:rsidR="008934ED" w:rsidRDefault="191551CD" w:rsidP="001B69E0">
      <w:pPr>
        <w:pStyle w:val="StepList"/>
        <w:numPr>
          <w:ilvl w:val="0"/>
          <w:numId w:val="0"/>
        </w:numPr>
        <w:spacing w:before="120"/>
        <w:ind w:left="792"/>
      </w:pPr>
      <w:r>
        <w:t xml:space="preserve">You can see that IBM Cognos Analytics suggests </w:t>
      </w:r>
      <w:r w:rsidR="00C6403A">
        <w:t xml:space="preserve">starting </w:t>
      </w:r>
      <w:r>
        <w:t xml:space="preserve">with </w:t>
      </w:r>
      <w:r w:rsidR="00C6403A">
        <w:t>s</w:t>
      </w:r>
      <w:r>
        <w:t>o</w:t>
      </w:r>
      <w:r w:rsidR="00C6403A">
        <w:t>m</w:t>
      </w:r>
      <w:r>
        <w:t>e of the measures it found in your Data Module.  This is helpful in discovering what are the possible drivers behind each of your metrics.  IBM Cognos Analytics uses a powerful AI engine to assist you in discovering possible drivers between measures and dimensions, strength of relationships between dimensions, and also possible ways of examining this data for you by suggesting highly visual graphs of this data by dimension.</w:t>
      </w:r>
    </w:p>
    <w:p w14:paraId="039DD4EE" w14:textId="68017FD3" w:rsidR="008934ED" w:rsidRDefault="008934ED" w:rsidP="001B69E0">
      <w:pPr>
        <w:pStyle w:val="StepList"/>
        <w:numPr>
          <w:ilvl w:val="0"/>
          <w:numId w:val="0"/>
        </w:numPr>
        <w:spacing w:before="120"/>
        <w:ind w:left="792"/>
      </w:pPr>
      <w:r>
        <w:t>When IBM Cognos Analytics suggests</w:t>
      </w:r>
      <w:r w:rsidR="00433A49">
        <w:t xml:space="preserve">: </w:t>
      </w:r>
      <w:r w:rsidRPr="00433A49">
        <w:rPr>
          <w:rFonts w:ascii="Consolas" w:hAnsi="Consolas" w:cs="Consolas"/>
          <w:color w:val="0000FF"/>
        </w:rPr>
        <w:t>Try starting with one of these…</w:t>
      </w:r>
      <w:r>
        <w:t xml:space="preserve"> it is providing you an easy way to begin discovering and exploring what it finds as potentially important</w:t>
      </w:r>
      <w:r w:rsidR="00BA6656">
        <w:t xml:space="preserve"> (what is driving our metrics?)</w:t>
      </w:r>
      <w:r>
        <w:t xml:space="preserve"> based on a measure or dimension.</w:t>
      </w:r>
    </w:p>
    <w:p w14:paraId="34308CA4" w14:textId="713EFEC1" w:rsidR="00075302" w:rsidRDefault="008934ED" w:rsidP="001B69E0">
      <w:pPr>
        <w:pStyle w:val="StepList"/>
        <w:numPr>
          <w:ilvl w:val="0"/>
          <w:numId w:val="0"/>
        </w:numPr>
        <w:spacing w:before="120"/>
        <w:ind w:left="792"/>
      </w:pPr>
      <w:r>
        <w:t>We are not limited to these options</w:t>
      </w:r>
      <w:r w:rsidR="004E7F32">
        <w:t>,</w:t>
      </w:r>
      <w:r>
        <w:t xml:space="preserve"> though.</w:t>
      </w:r>
    </w:p>
    <w:p w14:paraId="4287810E" w14:textId="77777777" w:rsidR="00075302" w:rsidRDefault="00075302">
      <w:pPr>
        <w:spacing w:before="0" w:after="0"/>
        <w:rPr>
          <w:szCs w:val="22"/>
        </w:rPr>
      </w:pPr>
      <w:r>
        <w:br w:type="page"/>
      </w:r>
    </w:p>
    <w:p w14:paraId="07BFC1DD" w14:textId="77040A85" w:rsidR="00E56D7C" w:rsidRDefault="7578C8E1" w:rsidP="001E437F">
      <w:pPr>
        <w:pStyle w:val="StepList"/>
        <w:spacing w:before="120"/>
      </w:pPr>
      <w:r w:rsidRPr="7578C8E1">
        <w:rPr>
          <w:rFonts w:ascii="Tahoma" w:hAnsi="Tahoma" w:cs="Tahoma"/>
        </w:rPr>
        <w:lastRenderedPageBreak/>
        <w:t>Select the area where it asks you to</w:t>
      </w:r>
      <w:r w:rsidRPr="7578C8E1">
        <w:rPr>
          <w:rFonts w:ascii="Consolas" w:hAnsi="Consolas" w:cs="Consolas"/>
        </w:rPr>
        <w:t xml:space="preserve"> </w:t>
      </w:r>
      <w:r w:rsidRPr="7578C8E1">
        <w:rPr>
          <w:rFonts w:ascii="Consolas" w:hAnsi="Consolas" w:cs="Consolas"/>
          <w:color w:val="0000FF"/>
        </w:rPr>
        <w:t>Enter data column</w:t>
      </w:r>
      <w:r w:rsidRPr="7578C8E1">
        <w:rPr>
          <w:color w:val="4472C4" w:themeColor="accent1"/>
        </w:rPr>
        <w:t xml:space="preserve"> </w:t>
      </w:r>
      <w:r>
        <w:t xml:space="preserve">and you will see that all </w:t>
      </w:r>
      <w:r w:rsidR="004E7F32">
        <w:t xml:space="preserve">of </w:t>
      </w:r>
      <w:r>
        <w:t>your Data Module Data Items are presented.</w:t>
      </w:r>
      <w:r w:rsidR="00E56D7C" w:rsidRPr="00E56D7C">
        <w:rPr>
          <w:noProof/>
        </w:rPr>
        <w:t xml:space="preserve"> </w:t>
      </w:r>
    </w:p>
    <w:p w14:paraId="3383DE73" w14:textId="77777777" w:rsidR="00D90927" w:rsidRDefault="00D90927" w:rsidP="001E437F">
      <w:pPr>
        <w:pStyle w:val="StepList"/>
        <w:numPr>
          <w:ilvl w:val="0"/>
          <w:numId w:val="0"/>
        </w:numPr>
        <w:spacing w:before="120"/>
        <w:ind w:left="792"/>
      </w:pPr>
    </w:p>
    <w:p w14:paraId="4B99BCD4" w14:textId="7D32C75B" w:rsidR="008934ED" w:rsidRDefault="0070772E" w:rsidP="001E437F">
      <w:pPr>
        <w:pStyle w:val="StepList"/>
        <w:numPr>
          <w:ilvl w:val="0"/>
          <w:numId w:val="0"/>
        </w:numPr>
        <w:spacing w:before="120"/>
        <w:ind w:left="792"/>
      </w:pPr>
      <w:r w:rsidRPr="0070772E">
        <w:rPr>
          <w:noProof/>
        </w:rPr>
        <w:drawing>
          <wp:inline distT="0" distB="0" distL="0" distR="0" wp14:anchorId="2016F768" wp14:editId="73AF080C">
            <wp:extent cx="3030583" cy="2875853"/>
            <wp:effectExtent l="0" t="0" r="508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social media post&#10;&#10;Description automatically generated"/>
                    <pic:cNvPicPr/>
                  </pic:nvPicPr>
                  <pic:blipFill>
                    <a:blip r:embed="rId33"/>
                    <a:stretch>
                      <a:fillRect/>
                    </a:stretch>
                  </pic:blipFill>
                  <pic:spPr>
                    <a:xfrm>
                      <a:off x="0" y="0"/>
                      <a:ext cx="3041856" cy="2886550"/>
                    </a:xfrm>
                    <a:prstGeom prst="rect">
                      <a:avLst/>
                    </a:prstGeom>
                  </pic:spPr>
                </pic:pic>
              </a:graphicData>
            </a:graphic>
          </wp:inline>
        </w:drawing>
      </w:r>
    </w:p>
    <w:p w14:paraId="36E18590" w14:textId="77777777" w:rsidR="00D90927" w:rsidRDefault="00D90927" w:rsidP="00D90927">
      <w:pPr>
        <w:pStyle w:val="StepList"/>
        <w:numPr>
          <w:ilvl w:val="0"/>
          <w:numId w:val="0"/>
        </w:numPr>
        <w:spacing w:before="120"/>
        <w:ind w:left="792"/>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D90927" w14:paraId="3F1CCBA3" w14:textId="77777777" w:rsidTr="00847FA3">
        <w:trPr>
          <w:jc w:val="center"/>
        </w:trPr>
        <w:tc>
          <w:tcPr>
            <w:tcW w:w="749" w:type="dxa"/>
            <w:shd w:val="clear" w:color="auto" w:fill="F3F3F3"/>
            <w:vAlign w:val="center"/>
          </w:tcPr>
          <w:p w14:paraId="04CDA621" w14:textId="77777777" w:rsidR="00D90927" w:rsidRDefault="00D90927" w:rsidP="00847FA3">
            <w:pPr>
              <w:jc w:val="center"/>
              <w:rPr>
                <w:rFonts w:eastAsia="SimSun" w:cs="Miriam"/>
                <w:b/>
              </w:rPr>
            </w:pPr>
            <w:r>
              <w:rPr>
                <w:noProof/>
                <w:sz w:val="20"/>
                <w:szCs w:val="20"/>
              </w:rPr>
              <w:drawing>
                <wp:inline distT="0" distB="0" distL="0" distR="0" wp14:anchorId="4EBD114B" wp14:editId="464D5C5D">
                  <wp:extent cx="365760" cy="365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606AF808" w14:textId="77777777" w:rsidR="00D90927" w:rsidRPr="002C42F4" w:rsidRDefault="00D90927" w:rsidP="00847FA3">
            <w:pPr>
              <w:jc w:val="center"/>
              <w:rPr>
                <w:rFonts w:eastAsia="SimSun" w:cs="Miriam"/>
                <w:sz w:val="12"/>
                <w:szCs w:val="12"/>
              </w:rPr>
            </w:pPr>
            <w:r>
              <w:rPr>
                <w:rFonts w:eastAsia="SimSun" w:cs="Miriam"/>
                <w:color w:val="000000" w:themeColor="text1"/>
                <w:sz w:val="12"/>
                <w:szCs w:val="12"/>
              </w:rPr>
              <w:t>Business Analyst</w:t>
            </w:r>
          </w:p>
        </w:tc>
        <w:tc>
          <w:tcPr>
            <w:tcW w:w="9532" w:type="dxa"/>
            <w:shd w:val="clear" w:color="auto" w:fill="F3F3F3"/>
            <w:vAlign w:val="center"/>
          </w:tcPr>
          <w:p w14:paraId="079C5FD4" w14:textId="493A5228" w:rsidR="004503D1" w:rsidRDefault="00D90927" w:rsidP="00847FA3">
            <w:pPr>
              <w:pStyle w:val="StepList412"/>
              <w:keepLines w:val="0"/>
              <w:widowControl w:val="0"/>
              <w:tabs>
                <w:tab w:val="clear" w:pos="792"/>
              </w:tabs>
              <w:spacing w:before="120"/>
              <w:ind w:left="0" w:firstLine="0"/>
              <w:rPr>
                <w:sz w:val="20"/>
                <w:szCs w:val="20"/>
              </w:rPr>
            </w:pPr>
            <w:r w:rsidRPr="00D90927">
              <w:rPr>
                <w:sz w:val="20"/>
                <w:szCs w:val="20"/>
              </w:rPr>
              <w:t xml:space="preserve">TIP: If you’re really adventurous, or do not know the data you are </w:t>
            </w:r>
            <w:r w:rsidR="004E7F32">
              <w:rPr>
                <w:sz w:val="20"/>
                <w:szCs w:val="20"/>
              </w:rPr>
              <w:t>e</w:t>
            </w:r>
            <w:r w:rsidRPr="00D90927">
              <w:rPr>
                <w:sz w:val="20"/>
                <w:szCs w:val="20"/>
              </w:rPr>
              <w:t xml:space="preserve">xploring very well, you could select the </w:t>
            </w:r>
            <w:r w:rsidRPr="004503D1">
              <w:rPr>
                <w:rFonts w:ascii="Consolas" w:hAnsi="Consolas" w:cs="Consolas"/>
                <w:color w:val="0000FF"/>
                <w:sz w:val="20"/>
                <w:szCs w:val="20"/>
              </w:rPr>
              <w:t>Skip – show me anything</w:t>
            </w:r>
            <w:r w:rsidRPr="00D90927">
              <w:rPr>
                <w:sz w:val="20"/>
                <w:szCs w:val="20"/>
              </w:rPr>
              <w:t xml:space="preserve"> </w:t>
            </w:r>
            <w:proofErr w:type="gramStart"/>
            <w:r w:rsidRPr="00D90927">
              <w:rPr>
                <w:sz w:val="20"/>
                <w:szCs w:val="20"/>
              </w:rPr>
              <w:t>link</w:t>
            </w:r>
            <w:proofErr w:type="gramEnd"/>
            <w:r w:rsidRPr="00D90927">
              <w:rPr>
                <w:sz w:val="20"/>
                <w:szCs w:val="20"/>
              </w:rPr>
              <w:t xml:space="preserve"> and IBM Cognos Analytics will select any measure as a starting point. </w:t>
            </w:r>
          </w:p>
          <w:p w14:paraId="02BA4604" w14:textId="6F1BBE97" w:rsidR="00D90927" w:rsidRPr="003F4C99" w:rsidRDefault="00D90927" w:rsidP="00847FA3">
            <w:pPr>
              <w:pStyle w:val="StepList412"/>
              <w:keepLines w:val="0"/>
              <w:widowControl w:val="0"/>
              <w:tabs>
                <w:tab w:val="clear" w:pos="792"/>
              </w:tabs>
              <w:spacing w:before="120"/>
              <w:ind w:left="0" w:firstLine="0"/>
              <w:rPr>
                <w:sz w:val="20"/>
                <w:szCs w:val="20"/>
              </w:rPr>
            </w:pPr>
            <w:r w:rsidRPr="00D90927">
              <w:rPr>
                <w:sz w:val="20"/>
                <w:szCs w:val="20"/>
                <w:u w:val="single"/>
              </w:rPr>
              <w:t>Do not do this for this Workshop</w:t>
            </w:r>
            <w:r w:rsidR="004503D1">
              <w:rPr>
                <w:sz w:val="20"/>
                <w:szCs w:val="20"/>
              </w:rPr>
              <w:t>! I</w:t>
            </w:r>
            <w:r w:rsidRPr="00D90927">
              <w:rPr>
                <w:sz w:val="20"/>
                <w:szCs w:val="20"/>
              </w:rPr>
              <w:t>t’s good to know you can use the AI help from IBM Cognos Analytics when you need.</w:t>
            </w:r>
          </w:p>
        </w:tc>
      </w:tr>
    </w:tbl>
    <w:p w14:paraId="37CDD6F3" w14:textId="0677AD27" w:rsidR="005F162D" w:rsidRDefault="005F162D" w:rsidP="001E437F"/>
    <w:p w14:paraId="383A5D61" w14:textId="77777777" w:rsidR="005F162D" w:rsidRDefault="005F162D">
      <w:pPr>
        <w:spacing w:before="0" w:after="0"/>
      </w:pPr>
      <w:r>
        <w:br w:type="page"/>
      </w:r>
    </w:p>
    <w:p w14:paraId="163A4771" w14:textId="03DDA5ED" w:rsidR="008934ED" w:rsidRPr="006C5817" w:rsidRDefault="008934ED" w:rsidP="006C5817">
      <w:pPr>
        <w:pStyle w:val="Heading2"/>
      </w:pPr>
      <w:bookmarkStart w:id="13" w:name="_Toc34028593"/>
      <w:bookmarkStart w:id="14" w:name="_Toc34114607"/>
      <w:r w:rsidRPr="00BA6656">
        <w:lastRenderedPageBreak/>
        <w:t>Exploring Data Relationships</w:t>
      </w:r>
      <w:bookmarkEnd w:id="13"/>
      <w:bookmarkEnd w:id="14"/>
    </w:p>
    <w:p w14:paraId="2DC57646" w14:textId="77777777" w:rsidR="005A4B0E" w:rsidRDefault="008934ED" w:rsidP="001E437F">
      <w:r>
        <w:t xml:space="preserve">For this workshop, let’s have IBM Cognos Analytics </w:t>
      </w:r>
      <w:r w:rsidR="00836F3A">
        <w:t>help us understand our customers</w:t>
      </w:r>
      <w:r w:rsidR="000E20C5">
        <w:t xml:space="preserve"> better</w:t>
      </w:r>
      <w:r w:rsidR="0030673E">
        <w:t xml:space="preserve"> from this data set</w:t>
      </w:r>
      <w:r>
        <w:t>.</w:t>
      </w:r>
      <w:r w:rsidR="000E20C5">
        <w:t xml:space="preserve"> </w:t>
      </w:r>
    </w:p>
    <w:p w14:paraId="64FE4663" w14:textId="18B6897E" w:rsidR="00E56D7C" w:rsidRDefault="000E20C5" w:rsidP="001E437F">
      <w:r>
        <w:t xml:space="preserve">Let’s first find out </w:t>
      </w:r>
      <w:r w:rsidR="0030673E">
        <w:t>which customers are spending the most on trades with us</w:t>
      </w:r>
      <w:r>
        <w:t>.</w:t>
      </w:r>
      <w:r w:rsidR="008934ED">
        <w:t xml:space="preserve">  </w:t>
      </w:r>
    </w:p>
    <w:p w14:paraId="18E6467B" w14:textId="56A1F124" w:rsidR="00E56D7C" w:rsidRDefault="0012231F" w:rsidP="001E437F">
      <w:pPr>
        <w:pStyle w:val="StepList"/>
        <w:spacing w:before="120"/>
      </w:pPr>
      <w:r>
        <w:rPr>
          <w:rFonts w:ascii="Tahoma" w:hAnsi="Tahoma" w:cs="Tahoma"/>
        </w:rPr>
        <w:t xml:space="preserve">From the dropdown, </w:t>
      </w:r>
      <w:r w:rsidR="00DB3175">
        <w:rPr>
          <w:rFonts w:ascii="Tahoma" w:hAnsi="Tahoma" w:cs="Tahoma"/>
        </w:rPr>
        <w:t>type</w:t>
      </w:r>
      <w:r w:rsidR="7578C8E1" w:rsidRPr="7578C8E1">
        <w:rPr>
          <w:rFonts w:ascii="Consolas" w:hAnsi="Consolas" w:cs="Consolas"/>
        </w:rPr>
        <w:t xml:space="preserve"> </w:t>
      </w:r>
      <w:r w:rsidR="00DB3175">
        <w:rPr>
          <w:rFonts w:ascii="Consolas" w:hAnsi="Consolas" w:cs="Consolas"/>
          <w:color w:val="0000FF"/>
        </w:rPr>
        <w:t>Churn</w:t>
      </w:r>
      <w:r w:rsidR="00DB3175">
        <w:t xml:space="preserve">, then select </w:t>
      </w:r>
      <w:r w:rsidR="00DB3175" w:rsidRPr="00DB3175">
        <w:rPr>
          <w:rFonts w:ascii="Consolas" w:hAnsi="Consolas" w:cs="Consolas"/>
          <w:color w:val="2634FF"/>
        </w:rPr>
        <w:t>Churn Risk</w:t>
      </w:r>
      <w:r w:rsidR="005C2F18">
        <w:rPr>
          <w:rFonts w:ascii="Consolas" w:hAnsi="Consolas" w:cs="Consolas"/>
          <w:color w:val="2634FF"/>
        </w:rPr>
        <w:t>.</w:t>
      </w:r>
    </w:p>
    <w:p w14:paraId="2C3E4094" w14:textId="3279CD6E" w:rsidR="007A4350" w:rsidRDefault="00DB3175" w:rsidP="001E437F">
      <w:pPr>
        <w:pStyle w:val="StepList"/>
        <w:numPr>
          <w:ilvl w:val="0"/>
          <w:numId w:val="0"/>
        </w:numPr>
        <w:spacing w:before="120"/>
        <w:ind w:left="792"/>
      </w:pPr>
      <w:r w:rsidRPr="00DB3175">
        <w:rPr>
          <w:noProof/>
        </w:rPr>
        <w:drawing>
          <wp:inline distT="0" distB="0" distL="0" distR="0" wp14:anchorId="12DDB69F" wp14:editId="05CAC8D0">
            <wp:extent cx="3849188" cy="2591959"/>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34"/>
                    <a:stretch>
                      <a:fillRect/>
                    </a:stretch>
                  </pic:blipFill>
                  <pic:spPr>
                    <a:xfrm>
                      <a:off x="0" y="0"/>
                      <a:ext cx="3859187" cy="2598692"/>
                    </a:xfrm>
                    <a:prstGeom prst="rect">
                      <a:avLst/>
                    </a:prstGeom>
                  </pic:spPr>
                </pic:pic>
              </a:graphicData>
            </a:graphic>
          </wp:inline>
        </w:drawing>
      </w:r>
    </w:p>
    <w:p w14:paraId="0AE0F5E6" w14:textId="76BFA118" w:rsidR="005A4B0E" w:rsidRDefault="008934ED" w:rsidP="005A4B0E">
      <w:pPr>
        <w:pStyle w:val="StepList"/>
        <w:spacing w:before="120"/>
      </w:pPr>
      <w:r>
        <w:t xml:space="preserve">By hovering over each of my measures associated with </w:t>
      </w:r>
      <w:r w:rsidR="00DB3175">
        <w:rPr>
          <w:rFonts w:ascii="Consolas" w:hAnsi="Consolas" w:cs="Consolas"/>
          <w:color w:val="0000FF"/>
        </w:rPr>
        <w:t>Churn Risk</w:t>
      </w:r>
      <w:r>
        <w:t>, I can get a quick</w:t>
      </w:r>
      <w:r w:rsidR="007A4350">
        <w:t xml:space="preserve"> </w:t>
      </w:r>
      <w:r>
        <w:t xml:space="preserve">understanding of relationship strength that is driving </w:t>
      </w:r>
      <w:r w:rsidR="00DB3175">
        <w:rPr>
          <w:rFonts w:ascii="Consolas" w:hAnsi="Consolas" w:cs="Consolas"/>
          <w:color w:val="0000FF"/>
        </w:rPr>
        <w:t>Churn Risk</w:t>
      </w:r>
      <w:r>
        <w:t>.</w:t>
      </w:r>
      <w:r w:rsidR="00E56D7C" w:rsidRPr="00E56D7C">
        <w:rPr>
          <w:noProof/>
        </w:rPr>
        <w:t xml:space="preserve"> </w:t>
      </w:r>
    </w:p>
    <w:p w14:paraId="7EB49140" w14:textId="198EACF2" w:rsidR="008934ED" w:rsidRDefault="00C6403A" w:rsidP="005A4B0E">
      <w:pPr>
        <w:pStyle w:val="StepList"/>
        <w:numPr>
          <w:ilvl w:val="0"/>
          <w:numId w:val="0"/>
        </w:numPr>
        <w:spacing w:before="120"/>
        <w:ind w:left="792"/>
      </w:pPr>
      <w:r w:rsidRPr="00C6403A">
        <w:rPr>
          <w:noProof/>
        </w:rPr>
        <w:drawing>
          <wp:inline distT="0" distB="0" distL="0" distR="0" wp14:anchorId="25B2E371" wp14:editId="627E8DF5">
            <wp:extent cx="4679004" cy="3516117"/>
            <wp:effectExtent l="0" t="0" r="0" b="190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5"/>
                    <a:stretch>
                      <a:fillRect/>
                    </a:stretch>
                  </pic:blipFill>
                  <pic:spPr>
                    <a:xfrm>
                      <a:off x="0" y="0"/>
                      <a:ext cx="4722891" cy="3549097"/>
                    </a:xfrm>
                    <a:prstGeom prst="rect">
                      <a:avLst/>
                    </a:prstGeom>
                  </pic:spPr>
                </pic:pic>
              </a:graphicData>
            </a:graphic>
          </wp:inline>
        </w:drawing>
      </w:r>
    </w:p>
    <w:p w14:paraId="1D42AF37" w14:textId="22488342" w:rsidR="00075302" w:rsidRDefault="000B7731" w:rsidP="00075302">
      <w:pPr>
        <w:ind w:left="792"/>
      </w:pPr>
      <w:r>
        <w:t>For example, t</w:t>
      </w:r>
      <w:r w:rsidR="008934ED">
        <w:t xml:space="preserve">here seems to be a </w:t>
      </w:r>
      <w:r w:rsidR="00DB3175">
        <w:t>73</w:t>
      </w:r>
      <w:r w:rsidR="008934ED">
        <w:t xml:space="preserve">% relationship strength between </w:t>
      </w:r>
      <w:r w:rsidR="008934ED" w:rsidRPr="000B7731">
        <w:rPr>
          <w:rFonts w:ascii="Consolas" w:hAnsi="Consolas" w:cs="Consolas"/>
          <w:color w:val="0000FF"/>
          <w:szCs w:val="22"/>
        </w:rPr>
        <w:t>Net realized losses</w:t>
      </w:r>
      <w:r w:rsidR="00DB3175">
        <w:rPr>
          <w:rFonts w:ascii="Consolas" w:hAnsi="Consolas" w:cs="Consolas"/>
          <w:color w:val="0000FF"/>
          <w:szCs w:val="22"/>
        </w:rPr>
        <w:t xml:space="preserve"> YTD</w:t>
      </w:r>
      <w:r w:rsidR="008934ED">
        <w:t xml:space="preserve"> and </w:t>
      </w:r>
      <w:r w:rsidR="00DB3175">
        <w:rPr>
          <w:rFonts w:ascii="Consolas" w:hAnsi="Consolas" w:cs="Consolas"/>
          <w:color w:val="0000FF"/>
          <w:szCs w:val="22"/>
        </w:rPr>
        <w:t>Churn Risk</w:t>
      </w:r>
      <w:r>
        <w:t>.</w:t>
      </w:r>
      <w:r w:rsidR="00075302">
        <w:br w:type="page"/>
      </w:r>
    </w:p>
    <w:p w14:paraId="70DF0EBE" w14:textId="77777777" w:rsidR="008934ED" w:rsidRDefault="7578C8E1" w:rsidP="001E437F">
      <w:pPr>
        <w:pStyle w:val="StepList"/>
        <w:spacing w:before="120"/>
      </w:pPr>
      <w:r w:rsidRPr="7578C8E1">
        <w:rPr>
          <w:rFonts w:ascii="Tahoma" w:hAnsi="Tahoma" w:cs="Tahoma"/>
        </w:rPr>
        <w:lastRenderedPageBreak/>
        <w:t>Hover over other measures to</w:t>
      </w:r>
      <w:r>
        <w:t xml:space="preserve"> see how they relate as well.</w:t>
      </w:r>
    </w:p>
    <w:p w14:paraId="573094D0" w14:textId="63C39C4F" w:rsidR="005F162D" w:rsidRDefault="008934ED" w:rsidP="00C6403A">
      <w:pPr>
        <w:ind w:left="792"/>
      </w:pPr>
      <w:r>
        <w:t>You can see that IBM Cognos Analytics has selected the scope of fields to show relationship strength between.  You are not limited to this, however.  You can change the scope of this relationship examination to remove fields that you know may interfere with getting a proper result.</w:t>
      </w:r>
    </w:p>
    <w:p w14:paraId="76F82EEE" w14:textId="787A66A1" w:rsidR="007A4350" w:rsidRDefault="7578C8E1" w:rsidP="001E437F">
      <w:pPr>
        <w:pStyle w:val="StepList"/>
        <w:spacing w:before="120"/>
      </w:pPr>
      <w:r>
        <w:t xml:space="preserve">Select the </w:t>
      </w:r>
      <w:r w:rsidR="005C2F18">
        <w:t>drop-down</w:t>
      </w:r>
      <w:r>
        <w:t xml:space="preserve"> menu to </w:t>
      </w:r>
      <w:r w:rsidRPr="7578C8E1">
        <w:rPr>
          <w:rFonts w:ascii="Consolas" w:hAnsi="Consolas" w:cs="Consolas"/>
          <w:color w:val="0000FF"/>
        </w:rPr>
        <w:t xml:space="preserve">Edit </w:t>
      </w:r>
      <w:r w:rsidR="0059590B">
        <w:rPr>
          <w:rFonts w:ascii="Consolas" w:hAnsi="Consolas" w:cs="Consolas"/>
          <w:color w:val="0000FF"/>
        </w:rPr>
        <w:t>d</w:t>
      </w:r>
      <w:r w:rsidRPr="7578C8E1">
        <w:rPr>
          <w:rFonts w:ascii="Consolas" w:hAnsi="Consolas" w:cs="Consolas"/>
          <w:color w:val="0000FF"/>
        </w:rPr>
        <w:t>iagram</w:t>
      </w:r>
      <w:r w:rsidRPr="7578C8E1">
        <w:rPr>
          <w:color w:val="0000FF"/>
        </w:rPr>
        <w:t xml:space="preserve"> </w:t>
      </w:r>
      <w:r>
        <w:t xml:space="preserve">and select </w:t>
      </w:r>
      <w:r w:rsidR="0070772E">
        <w:rPr>
          <w:rFonts w:ascii="Consolas" w:hAnsi="Consolas" w:cs="Consolas"/>
          <w:color w:val="0000FF"/>
        </w:rPr>
        <w:t>Edit</w:t>
      </w:r>
      <w:r w:rsidRPr="7578C8E1">
        <w:rPr>
          <w:rFonts w:ascii="Consolas" w:hAnsi="Consolas" w:cs="Consolas"/>
          <w:color w:val="0000FF"/>
        </w:rPr>
        <w:t xml:space="preserve"> </w:t>
      </w:r>
      <w:r w:rsidR="0059590B">
        <w:rPr>
          <w:rFonts w:ascii="Consolas" w:hAnsi="Consolas" w:cs="Consolas"/>
          <w:color w:val="0000FF"/>
        </w:rPr>
        <w:t>s</w:t>
      </w:r>
      <w:r w:rsidRPr="7578C8E1">
        <w:rPr>
          <w:rFonts w:ascii="Consolas" w:hAnsi="Consolas" w:cs="Consolas"/>
          <w:color w:val="0000FF"/>
        </w:rPr>
        <w:t>cope</w:t>
      </w:r>
      <w:r w:rsidR="005C2F18">
        <w:rPr>
          <w:rFonts w:ascii="Consolas" w:hAnsi="Consolas" w:cs="Consolas"/>
          <w:color w:val="0000FF"/>
        </w:rPr>
        <w:t>.</w:t>
      </w:r>
      <w:r>
        <w:t xml:space="preserve"> </w:t>
      </w:r>
    </w:p>
    <w:p w14:paraId="68542C44" w14:textId="256285E3" w:rsidR="008934ED" w:rsidRDefault="0070772E" w:rsidP="00B870BC">
      <w:pPr>
        <w:pStyle w:val="StepList"/>
        <w:numPr>
          <w:ilvl w:val="0"/>
          <w:numId w:val="0"/>
        </w:numPr>
        <w:spacing w:before="120"/>
        <w:ind w:left="792"/>
      </w:pPr>
      <w:r w:rsidRPr="0070772E">
        <w:rPr>
          <w:noProof/>
        </w:rPr>
        <w:drawing>
          <wp:inline distT="0" distB="0" distL="0" distR="0" wp14:anchorId="2105B31C" wp14:editId="0942DF4C">
            <wp:extent cx="1949439" cy="1541417"/>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36"/>
                    <a:stretch>
                      <a:fillRect/>
                    </a:stretch>
                  </pic:blipFill>
                  <pic:spPr>
                    <a:xfrm>
                      <a:off x="0" y="0"/>
                      <a:ext cx="1977967" cy="1563974"/>
                    </a:xfrm>
                    <a:prstGeom prst="rect">
                      <a:avLst/>
                    </a:prstGeom>
                  </pic:spPr>
                </pic:pic>
              </a:graphicData>
            </a:graphic>
          </wp:inline>
        </w:drawing>
      </w:r>
    </w:p>
    <w:p w14:paraId="188AA67C" w14:textId="63DC9243" w:rsidR="005F162D" w:rsidRDefault="008934ED" w:rsidP="00510C8B">
      <w:pPr>
        <w:pStyle w:val="StepList"/>
        <w:numPr>
          <w:ilvl w:val="0"/>
          <w:numId w:val="0"/>
        </w:numPr>
        <w:spacing w:before="120"/>
        <w:ind w:left="792"/>
      </w:pPr>
      <w:r>
        <w:t xml:space="preserve">Fields such as </w:t>
      </w:r>
      <w:r w:rsidRPr="0059590B">
        <w:rPr>
          <w:rFonts w:ascii="Consolas" w:hAnsi="Consolas" w:cs="Consolas"/>
          <w:color w:val="0000FF"/>
        </w:rPr>
        <w:t>DOB</w:t>
      </w:r>
      <w:r>
        <w:t xml:space="preserve">, </w:t>
      </w:r>
      <w:r w:rsidRPr="0059590B">
        <w:rPr>
          <w:rFonts w:ascii="Consolas" w:hAnsi="Consolas" w:cs="Consolas"/>
          <w:color w:val="0000FF"/>
        </w:rPr>
        <w:t>Longitude</w:t>
      </w:r>
      <w:r>
        <w:t xml:space="preserve"> and </w:t>
      </w:r>
      <w:r w:rsidRPr="0059590B">
        <w:rPr>
          <w:rFonts w:ascii="Consolas" w:hAnsi="Consolas" w:cs="Consolas"/>
          <w:color w:val="0000FF"/>
        </w:rPr>
        <w:t>Latitude</w:t>
      </w:r>
      <w:r>
        <w:t xml:space="preserve"> are probably Data Items that do not bring any value when examining your data relationships</w:t>
      </w:r>
      <w:r w:rsidR="00461A14">
        <w:t xml:space="preserve"> and </w:t>
      </w:r>
      <w:r w:rsidR="00461A14" w:rsidRPr="00BA6656">
        <w:rPr>
          <w:u w:val="single"/>
        </w:rPr>
        <w:t>may cause static</w:t>
      </w:r>
      <w:r w:rsidR="00461A14">
        <w:t xml:space="preserve"> when exploring your data</w:t>
      </w:r>
      <w:r>
        <w:t xml:space="preserve">. </w:t>
      </w:r>
    </w:p>
    <w:p w14:paraId="1CBD36A5" w14:textId="0550ED4B" w:rsidR="00075302" w:rsidRPr="00075302" w:rsidRDefault="7578C8E1" w:rsidP="001E437F">
      <w:pPr>
        <w:pStyle w:val="StepList"/>
        <w:spacing w:before="120"/>
        <w:rPr>
          <w:color w:val="0000FF"/>
        </w:rPr>
      </w:pPr>
      <w:r>
        <w:t xml:space="preserve">You can remove those by </w:t>
      </w:r>
      <w:r w:rsidR="00510C8B">
        <w:t xml:space="preserve">hovering over, then </w:t>
      </w:r>
      <w:r w:rsidRPr="7578C8E1">
        <w:rPr>
          <w:rFonts w:ascii="Tahoma" w:hAnsi="Tahoma" w:cs="Tahoma"/>
        </w:rPr>
        <w:t>selecting the</w:t>
      </w:r>
      <w:r w:rsidRPr="7578C8E1">
        <w:rPr>
          <w:rFonts w:ascii="Consolas" w:hAnsi="Consolas" w:cs="Consolas"/>
        </w:rPr>
        <w:t xml:space="preserve"> </w:t>
      </w:r>
      <w:r w:rsidR="008934ED">
        <w:rPr>
          <w:noProof/>
        </w:rPr>
        <w:drawing>
          <wp:inline distT="0" distB="0" distL="0" distR="0" wp14:anchorId="07DB7676" wp14:editId="41FFE7E3">
            <wp:extent cx="189272" cy="177800"/>
            <wp:effectExtent l="0" t="0" r="1270" b="0"/>
            <wp:docPr id="9687605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7">
                      <a:extLst>
                        <a:ext uri="{28A0092B-C50C-407E-A947-70E740481C1C}">
                          <a14:useLocalDpi xmlns:a14="http://schemas.microsoft.com/office/drawing/2010/main" val="0"/>
                        </a:ext>
                      </a:extLst>
                    </a:blip>
                    <a:stretch>
                      <a:fillRect/>
                    </a:stretch>
                  </pic:blipFill>
                  <pic:spPr>
                    <a:xfrm>
                      <a:off x="0" y="0"/>
                      <a:ext cx="192088" cy="180445"/>
                    </a:xfrm>
                    <a:prstGeom prst="rect">
                      <a:avLst/>
                    </a:prstGeom>
                  </pic:spPr>
                </pic:pic>
              </a:graphicData>
            </a:graphic>
          </wp:inline>
        </w:drawing>
      </w:r>
      <w:r w:rsidRPr="7578C8E1">
        <w:rPr>
          <w:rFonts w:ascii="Consolas" w:hAnsi="Consolas" w:cs="Consolas"/>
          <w:color w:val="4472C4" w:themeColor="accent1"/>
        </w:rPr>
        <w:t xml:space="preserve"> </w:t>
      </w:r>
      <w:r w:rsidRPr="7578C8E1">
        <w:rPr>
          <w:rFonts w:ascii="Tahoma" w:hAnsi="Tahoma" w:cs="Tahoma"/>
        </w:rPr>
        <w:t>next to</w:t>
      </w:r>
      <w:r w:rsidRPr="7578C8E1">
        <w:rPr>
          <w:rFonts w:ascii="Consolas" w:hAnsi="Consolas" w:cs="Consolas"/>
        </w:rPr>
        <w:t xml:space="preserve"> </w:t>
      </w:r>
      <w:r w:rsidRPr="7578C8E1">
        <w:rPr>
          <w:rFonts w:ascii="Consolas" w:hAnsi="Consolas" w:cs="Consolas"/>
          <w:color w:val="0000FF"/>
        </w:rPr>
        <w:t xml:space="preserve">DOB, Longitude </w:t>
      </w:r>
      <w:r w:rsidRPr="002B4AC2">
        <w:rPr>
          <w:rFonts w:cs="Arial"/>
        </w:rPr>
        <w:t>and</w:t>
      </w:r>
      <w:r w:rsidRPr="7578C8E1">
        <w:rPr>
          <w:rFonts w:ascii="Consolas" w:hAnsi="Consolas" w:cs="Consolas"/>
          <w:color w:val="0000FF"/>
        </w:rPr>
        <w:t xml:space="preserve"> Latitude</w:t>
      </w:r>
      <w:r w:rsidR="003B79D1">
        <w:rPr>
          <w:rFonts w:ascii="Consolas" w:hAnsi="Consolas" w:cs="Consolas"/>
          <w:color w:val="0000FF"/>
        </w:rPr>
        <w:t>,</w:t>
      </w:r>
      <w:r w:rsidRPr="7578C8E1">
        <w:rPr>
          <w:rFonts w:ascii="Consolas" w:hAnsi="Consolas" w:cs="Consolas"/>
          <w:color w:val="0000FF"/>
        </w:rPr>
        <w:t xml:space="preserve"> </w:t>
      </w:r>
      <w:r w:rsidRPr="7578C8E1">
        <w:rPr>
          <w:rFonts w:cs="Arial"/>
        </w:rPr>
        <w:t>then</w:t>
      </w:r>
      <w:r w:rsidRPr="7578C8E1">
        <w:rPr>
          <w:rFonts w:ascii="Consolas" w:hAnsi="Consolas" w:cs="Consolas"/>
        </w:rPr>
        <w:t xml:space="preserve"> </w:t>
      </w:r>
      <w:r w:rsidRPr="7578C8E1">
        <w:rPr>
          <w:rFonts w:ascii="Consolas" w:hAnsi="Consolas" w:cs="Consolas"/>
          <w:color w:val="0000FF"/>
        </w:rPr>
        <w:t>OK</w:t>
      </w:r>
      <w:r w:rsidR="003B79D1">
        <w:rPr>
          <w:rFonts w:ascii="Consolas" w:hAnsi="Consolas" w:cs="Consolas"/>
          <w:color w:val="0000FF"/>
        </w:rPr>
        <w:t>.</w:t>
      </w:r>
    </w:p>
    <w:p w14:paraId="7E094EFA" w14:textId="21E60F51" w:rsidR="008934ED" w:rsidRPr="00950E1A" w:rsidRDefault="00510C8B" w:rsidP="00075302">
      <w:pPr>
        <w:pStyle w:val="StepList"/>
        <w:numPr>
          <w:ilvl w:val="0"/>
          <w:numId w:val="0"/>
        </w:numPr>
        <w:spacing w:before="120"/>
        <w:ind w:left="792"/>
        <w:rPr>
          <w:color w:val="0000FF"/>
        </w:rPr>
      </w:pPr>
      <w:r w:rsidRPr="00510C8B">
        <w:rPr>
          <w:noProof/>
          <w:color w:val="0000FF"/>
        </w:rPr>
        <w:drawing>
          <wp:inline distT="0" distB="0" distL="0" distR="0" wp14:anchorId="033898A5" wp14:editId="62ECA572">
            <wp:extent cx="4552545" cy="3998171"/>
            <wp:effectExtent l="0" t="0" r="0" b="25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38"/>
                    <a:stretch>
                      <a:fillRect/>
                    </a:stretch>
                  </pic:blipFill>
                  <pic:spPr>
                    <a:xfrm>
                      <a:off x="0" y="0"/>
                      <a:ext cx="4561619" cy="4006140"/>
                    </a:xfrm>
                    <a:prstGeom prst="rect">
                      <a:avLst/>
                    </a:prstGeom>
                  </pic:spPr>
                </pic:pic>
              </a:graphicData>
            </a:graphic>
          </wp:inline>
        </w:drawing>
      </w:r>
    </w:p>
    <w:p w14:paraId="2A968678" w14:textId="77777777" w:rsidR="004F4F61" w:rsidRDefault="008934ED" w:rsidP="001E437F">
      <w:pPr>
        <w:ind w:left="792"/>
      </w:pPr>
      <w:r>
        <w:t>IBM Cognos Analytics gives you the flexibility to remove fields that you may not require when exploring your data</w:t>
      </w:r>
      <w:bookmarkStart w:id="15" w:name="_Toc34028594"/>
      <w:r w:rsidR="009772EB">
        <w:t xml:space="preserve"> and may interfere (static) with your analysis.</w:t>
      </w:r>
    </w:p>
    <w:p w14:paraId="2AE186D6" w14:textId="081161F8" w:rsidR="00E57E2C" w:rsidRDefault="7578C8E1" w:rsidP="001E437F">
      <w:pPr>
        <w:pStyle w:val="StepList"/>
        <w:spacing w:before="120"/>
      </w:pPr>
      <w:bookmarkStart w:id="16" w:name="_Toc34114608"/>
      <w:r>
        <w:lastRenderedPageBreak/>
        <w:t xml:space="preserve">You can also investigate secondary relationships to see the strength of the relationship between all fields.  </w:t>
      </w:r>
    </w:p>
    <w:p w14:paraId="7A2F3D53" w14:textId="1EA00CB1" w:rsidR="002F7D4A" w:rsidRDefault="7578C8E1" w:rsidP="00E57E2C">
      <w:pPr>
        <w:pStyle w:val="StepList"/>
        <w:numPr>
          <w:ilvl w:val="0"/>
          <w:numId w:val="0"/>
        </w:numPr>
        <w:spacing w:before="120"/>
        <w:ind w:left="792"/>
      </w:pPr>
      <w:r>
        <w:t xml:space="preserve">Select </w:t>
      </w:r>
      <w:r w:rsidRPr="7578C8E1">
        <w:rPr>
          <w:rFonts w:ascii="Consolas" w:hAnsi="Consolas" w:cs="Consolas"/>
          <w:color w:val="0000FF"/>
        </w:rPr>
        <w:t>Edit diagram</w:t>
      </w:r>
      <w:r>
        <w:t xml:space="preserve"> </w:t>
      </w:r>
      <w:r w:rsidR="004C45F7">
        <w:sym w:font="Wingdings 3" w:char="F061"/>
      </w:r>
      <w:r>
        <w:t xml:space="preserve"> </w:t>
      </w:r>
      <w:r w:rsidRPr="7578C8E1">
        <w:rPr>
          <w:rFonts w:ascii="Consolas" w:hAnsi="Consolas" w:cs="Consolas"/>
          <w:color w:val="0000FF"/>
        </w:rPr>
        <w:t>Secondary relationships</w:t>
      </w:r>
      <w:r>
        <w:t>.</w:t>
      </w:r>
    </w:p>
    <w:p w14:paraId="51069A09" w14:textId="6DB1FE56" w:rsidR="003A5A7C" w:rsidRDefault="0070772E" w:rsidP="001E437F">
      <w:pPr>
        <w:pStyle w:val="StepList"/>
        <w:numPr>
          <w:ilvl w:val="0"/>
          <w:numId w:val="0"/>
        </w:numPr>
        <w:spacing w:before="120"/>
        <w:ind w:left="792"/>
      </w:pPr>
      <w:r w:rsidRPr="0070772E">
        <w:rPr>
          <w:noProof/>
        </w:rPr>
        <w:drawing>
          <wp:inline distT="0" distB="0" distL="0" distR="0" wp14:anchorId="574F8567" wp14:editId="2D47C6B5">
            <wp:extent cx="2804160" cy="2053751"/>
            <wp:effectExtent l="0" t="0" r="2540" b="38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39"/>
                    <a:stretch>
                      <a:fillRect/>
                    </a:stretch>
                  </pic:blipFill>
                  <pic:spPr>
                    <a:xfrm>
                      <a:off x="0" y="0"/>
                      <a:ext cx="2811893" cy="2059414"/>
                    </a:xfrm>
                    <a:prstGeom prst="rect">
                      <a:avLst/>
                    </a:prstGeom>
                  </pic:spPr>
                </pic:pic>
              </a:graphicData>
            </a:graphic>
          </wp:inline>
        </w:drawing>
      </w:r>
    </w:p>
    <w:p w14:paraId="3F86FA3A" w14:textId="2E34E2F3" w:rsidR="00406EB0" w:rsidRPr="00406EB0" w:rsidRDefault="7578C8E1" w:rsidP="001E437F">
      <w:pPr>
        <w:pStyle w:val="StepList"/>
        <w:spacing w:before="120"/>
      </w:pPr>
      <w:r>
        <w:t>Hover around each of the fields to see view the relationship strength IBM Cognos Analytics discovered between them.</w:t>
      </w:r>
      <w:r w:rsidR="00DB3175" w:rsidRPr="00DB3175">
        <w:rPr>
          <w:noProof/>
        </w:rPr>
        <w:t xml:space="preserve"> </w:t>
      </w:r>
      <w:r w:rsidR="00DB3175" w:rsidRPr="00DB3175">
        <w:rPr>
          <w:noProof/>
        </w:rPr>
        <w:drawing>
          <wp:inline distT="0" distB="0" distL="0" distR="0" wp14:anchorId="2C08E5F3" wp14:editId="767E95D4">
            <wp:extent cx="6109821" cy="2995749"/>
            <wp:effectExtent l="0" t="0" r="0" b="1905"/>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map&#10;&#10;Description automatically generated"/>
                    <pic:cNvPicPr/>
                  </pic:nvPicPr>
                  <pic:blipFill>
                    <a:blip r:embed="rId40"/>
                    <a:stretch>
                      <a:fillRect/>
                    </a:stretch>
                  </pic:blipFill>
                  <pic:spPr>
                    <a:xfrm>
                      <a:off x="0" y="0"/>
                      <a:ext cx="6129116" cy="3005209"/>
                    </a:xfrm>
                    <a:prstGeom prst="rect">
                      <a:avLst/>
                    </a:prstGeom>
                  </pic:spPr>
                </pic:pic>
              </a:graphicData>
            </a:graphic>
          </wp:inline>
        </w:drawing>
      </w:r>
    </w:p>
    <w:p w14:paraId="70706911" w14:textId="5DB203B2" w:rsidR="00A81AF6" w:rsidRDefault="00A81AF6" w:rsidP="001E437F">
      <w:pPr>
        <w:rPr>
          <w:rFonts w:ascii="Arial Bold" w:eastAsia="Arial Unicode MS" w:hAnsi="Arial Bold" w:cs="Arial Bold"/>
          <w:b/>
          <w:bCs/>
          <w:kern w:val="32"/>
          <w:sz w:val="24"/>
          <w:szCs w:val="28"/>
          <w:lang w:eastAsia="zh-CN"/>
        </w:rPr>
      </w:pPr>
    </w:p>
    <w:p w14:paraId="110F3348" w14:textId="77777777" w:rsidR="00316A77" w:rsidRDefault="00316A77">
      <w:pPr>
        <w:spacing w:before="0" w:after="0"/>
        <w:rPr>
          <w:rFonts w:ascii="Arial Bold" w:eastAsia="Arial Unicode MS" w:hAnsi="Arial Bold" w:cs="Arial Bold"/>
          <w:b/>
          <w:bCs/>
          <w:iCs/>
          <w:kern w:val="32"/>
          <w:sz w:val="28"/>
          <w:szCs w:val="28"/>
          <w:lang w:eastAsia="zh-CN"/>
        </w:rPr>
      </w:pPr>
      <w:r>
        <w:br w:type="page"/>
      </w:r>
    </w:p>
    <w:p w14:paraId="06DE751B" w14:textId="3189DDD0" w:rsidR="008934ED" w:rsidRPr="006C5817" w:rsidRDefault="008934ED" w:rsidP="006C5817">
      <w:pPr>
        <w:pStyle w:val="Heading2"/>
      </w:pPr>
      <w:r w:rsidRPr="00885B85">
        <w:lastRenderedPageBreak/>
        <w:t>Creating Exploration Cards</w:t>
      </w:r>
      <w:bookmarkEnd w:id="15"/>
      <w:bookmarkEnd w:id="16"/>
    </w:p>
    <w:p w14:paraId="58C0001F" w14:textId="64BBCCD6" w:rsidR="008934ED" w:rsidRDefault="008934ED" w:rsidP="001E437F">
      <w:r>
        <w:t>When IBM Cognos Analytics examines relationships, the powerful AI engine will begin to surface charts and graphs that may be of interest to you. This is especially helpful if you are unfamiliar with the data you are working with.</w:t>
      </w:r>
    </w:p>
    <w:p w14:paraId="7F25B491" w14:textId="6AA997B8" w:rsidR="0048670F" w:rsidRPr="00D46054" w:rsidRDefault="00932DCB" w:rsidP="001E437F">
      <w:r w:rsidRPr="00932DCB">
        <w:rPr>
          <w:rFonts w:ascii="Consolas" w:hAnsi="Consolas" w:cs="Consolas"/>
          <w:color w:val="0000FF"/>
        </w:rPr>
        <w:t xml:space="preserve">Scroll down on </w:t>
      </w:r>
      <w:r>
        <w:rPr>
          <w:rFonts w:ascii="Consolas" w:hAnsi="Consolas" w:cs="Consolas"/>
          <w:color w:val="0000FF"/>
        </w:rPr>
        <w:t xml:space="preserve">the </w:t>
      </w:r>
      <w:r w:rsidR="004F159B">
        <w:rPr>
          <w:rFonts w:ascii="Consolas" w:hAnsi="Consolas" w:cs="Consolas"/>
          <w:color w:val="0000FF"/>
        </w:rPr>
        <w:t>far-right</w:t>
      </w:r>
      <w:r>
        <w:rPr>
          <w:rFonts w:ascii="Consolas" w:hAnsi="Consolas" w:cs="Consolas"/>
          <w:color w:val="0000FF"/>
        </w:rPr>
        <w:t xml:space="preserve"> portion of your screen</w:t>
      </w:r>
      <w:r>
        <w:t>, then n</w:t>
      </w:r>
      <w:r w:rsidR="008934ED">
        <w:t xml:space="preserve">otice </w:t>
      </w:r>
      <w:r>
        <w:t xml:space="preserve">that </w:t>
      </w:r>
      <w:r w:rsidR="008934ED">
        <w:t>IBM Cognos Analytics has presented you with three visualizations.  You can begin with one of these info</w:t>
      </w:r>
      <w:r w:rsidR="004F159B">
        <w:t xml:space="preserve"> </w:t>
      </w:r>
      <w:r w:rsidR="008934ED">
        <w:t>graphs or ‘Cards’ or see more Cards</w:t>
      </w:r>
      <w:r w:rsidR="004F159B">
        <w:t>.</w:t>
      </w:r>
    </w:p>
    <w:p w14:paraId="598CC8C0" w14:textId="6D279717" w:rsidR="00F64ACB" w:rsidRDefault="7578C8E1" w:rsidP="001E437F">
      <w:pPr>
        <w:pStyle w:val="StepList"/>
        <w:spacing w:before="120"/>
      </w:pPr>
      <w:r>
        <w:t xml:space="preserve">Select </w:t>
      </w:r>
      <w:r w:rsidR="00A65637">
        <w:t xml:space="preserve">link </w:t>
      </w:r>
      <w:r w:rsidRPr="7578C8E1">
        <w:rPr>
          <w:rFonts w:ascii="Consolas" w:hAnsi="Consolas" w:cs="Consolas"/>
          <w:color w:val="0000FF"/>
        </w:rPr>
        <w:t>See more</w:t>
      </w:r>
      <w:r w:rsidR="00A65637">
        <w:t>.</w:t>
      </w:r>
    </w:p>
    <w:p w14:paraId="3EA29D4A" w14:textId="70061AF6" w:rsidR="00D46054" w:rsidRDefault="00932DCB" w:rsidP="001E437F">
      <w:pPr>
        <w:pStyle w:val="StepList"/>
        <w:numPr>
          <w:ilvl w:val="0"/>
          <w:numId w:val="0"/>
        </w:numPr>
        <w:spacing w:before="120"/>
        <w:ind w:left="792"/>
      </w:pPr>
      <w:r w:rsidRPr="00932DCB">
        <w:rPr>
          <w:noProof/>
        </w:rPr>
        <w:drawing>
          <wp:inline distT="0" distB="0" distL="0" distR="0" wp14:anchorId="73A5E8BB" wp14:editId="0C811084">
            <wp:extent cx="2149813" cy="3761012"/>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41"/>
                    <a:stretch>
                      <a:fillRect/>
                    </a:stretch>
                  </pic:blipFill>
                  <pic:spPr>
                    <a:xfrm>
                      <a:off x="0" y="0"/>
                      <a:ext cx="2175660" cy="3806230"/>
                    </a:xfrm>
                    <a:prstGeom prst="rect">
                      <a:avLst/>
                    </a:prstGeom>
                  </pic:spPr>
                </pic:pic>
              </a:graphicData>
            </a:graphic>
          </wp:inline>
        </w:drawing>
      </w:r>
    </w:p>
    <w:p w14:paraId="607781B7" w14:textId="6549746E" w:rsidR="008934ED" w:rsidRDefault="7578C8E1" w:rsidP="00A3083A">
      <w:pPr>
        <w:pStyle w:val="StepList"/>
        <w:spacing w:before="120"/>
      </w:pPr>
      <w:r w:rsidRPr="7578C8E1">
        <w:rPr>
          <w:rFonts w:ascii="Tahoma" w:hAnsi="Tahoma" w:cs="Tahoma"/>
        </w:rPr>
        <w:t>You are now able to</w:t>
      </w:r>
      <w:r>
        <w:t xml:space="preserve"> see more auto-generated cards via the power of IBM Cognos Analytics AI.</w:t>
      </w:r>
    </w:p>
    <w:p w14:paraId="60517CDE" w14:textId="614942FB" w:rsidR="00F64ACB" w:rsidRDefault="191551CD" w:rsidP="001E437F">
      <w:pPr>
        <w:ind w:left="792"/>
      </w:pPr>
      <w:r>
        <w:t>IBM Cognos Analytics is using its powerful AI engine to discover new possible drivers or interesting information from your data source.</w:t>
      </w:r>
    </w:p>
    <w:p w14:paraId="3E4EC92E" w14:textId="3DA8DBD1" w:rsidR="006029DF" w:rsidRDefault="7578C8E1" w:rsidP="001E437F">
      <w:pPr>
        <w:pStyle w:val="StepList"/>
        <w:spacing w:before="120"/>
      </w:pPr>
      <w:r>
        <w:t>S</w:t>
      </w:r>
      <w:r w:rsidRPr="7578C8E1">
        <w:rPr>
          <w:rFonts w:ascii="Tahoma" w:hAnsi="Tahoma" w:cs="Tahoma"/>
        </w:rPr>
        <w:t>elect inside the</w:t>
      </w:r>
      <w:r w:rsidR="00A3083A">
        <w:rPr>
          <w:rFonts w:ascii="Tahoma" w:hAnsi="Tahoma" w:cs="Tahoma"/>
        </w:rPr>
        <w:t xml:space="preserve"> card: </w:t>
      </w:r>
      <w:r w:rsidR="00DB3175">
        <w:rPr>
          <w:rFonts w:ascii="Consolas" w:hAnsi="Consolas" w:cs="Consolas"/>
          <w:color w:val="0000FF"/>
        </w:rPr>
        <w:t>Total dollar value traded by Churn Risk and Status</w:t>
      </w:r>
      <w:r w:rsidR="00D74CE6">
        <w:rPr>
          <w:rFonts w:ascii="Consolas" w:hAnsi="Consolas" w:cs="Consolas"/>
          <w:color w:val="0000FF"/>
        </w:rPr>
        <w:t>.</w:t>
      </w:r>
      <w:r w:rsidRPr="7578C8E1">
        <w:rPr>
          <w:color w:val="0000FF"/>
        </w:rPr>
        <w:t xml:space="preserve"> </w:t>
      </w:r>
    </w:p>
    <w:p w14:paraId="218CE7ED" w14:textId="543476E8" w:rsidR="008A5E14" w:rsidRDefault="00DB3175" w:rsidP="00932DCB">
      <w:pPr>
        <w:pStyle w:val="StepList"/>
        <w:numPr>
          <w:ilvl w:val="0"/>
          <w:numId w:val="0"/>
        </w:numPr>
        <w:spacing w:before="120"/>
        <w:ind w:left="792"/>
      </w:pPr>
      <w:r w:rsidRPr="00DB3175">
        <w:rPr>
          <w:noProof/>
        </w:rPr>
        <w:drawing>
          <wp:inline distT="0" distB="0" distL="0" distR="0" wp14:anchorId="5C2DAD33" wp14:editId="5AEB8C8D">
            <wp:extent cx="2302421" cy="1837509"/>
            <wp:effectExtent l="0" t="0" r="0" b="444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42"/>
                    <a:stretch>
                      <a:fillRect/>
                    </a:stretch>
                  </pic:blipFill>
                  <pic:spPr>
                    <a:xfrm>
                      <a:off x="0" y="0"/>
                      <a:ext cx="2310887" cy="1844266"/>
                    </a:xfrm>
                    <a:prstGeom prst="rect">
                      <a:avLst/>
                    </a:prstGeom>
                  </pic:spPr>
                </pic:pic>
              </a:graphicData>
            </a:graphic>
          </wp:inline>
        </w:drawing>
      </w:r>
    </w:p>
    <w:p w14:paraId="7093E6CA" w14:textId="0B69B17C" w:rsidR="00962B9C" w:rsidRDefault="00A81AF6" w:rsidP="008B37BD">
      <w:pPr>
        <w:pStyle w:val="StepList"/>
        <w:spacing w:before="120"/>
      </w:pPr>
      <w:r>
        <w:lastRenderedPageBreak/>
        <w:t xml:space="preserve">Notice that it has added the Card to the left side </w:t>
      </w:r>
      <w:r w:rsidR="00571A72">
        <w:t xml:space="preserve">in the </w:t>
      </w:r>
      <w:r>
        <w:t>Exploration Cards area.</w:t>
      </w:r>
      <w:r w:rsidR="00555AB4">
        <w:t xml:space="preserve">  </w:t>
      </w:r>
    </w:p>
    <w:p w14:paraId="49282460" w14:textId="054CDBAB" w:rsidR="00A81AF6" w:rsidRDefault="00DB3175" w:rsidP="00962B9C">
      <w:pPr>
        <w:pStyle w:val="StepList"/>
        <w:numPr>
          <w:ilvl w:val="0"/>
          <w:numId w:val="0"/>
        </w:numPr>
        <w:spacing w:before="120"/>
        <w:ind w:left="792"/>
      </w:pPr>
      <w:r w:rsidRPr="00DB3175">
        <w:rPr>
          <w:noProof/>
        </w:rPr>
        <w:drawing>
          <wp:inline distT="0" distB="0" distL="0" distR="0" wp14:anchorId="0F13E505" wp14:editId="619793A5">
            <wp:extent cx="3896956" cy="2629988"/>
            <wp:effectExtent l="0" t="0" r="254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social media post&#10;&#10;Description automatically generated"/>
                    <pic:cNvPicPr/>
                  </pic:nvPicPr>
                  <pic:blipFill>
                    <a:blip r:embed="rId43"/>
                    <a:stretch>
                      <a:fillRect/>
                    </a:stretch>
                  </pic:blipFill>
                  <pic:spPr>
                    <a:xfrm>
                      <a:off x="0" y="0"/>
                      <a:ext cx="3906555" cy="2636466"/>
                    </a:xfrm>
                    <a:prstGeom prst="rect">
                      <a:avLst/>
                    </a:prstGeom>
                  </pic:spPr>
                </pic:pic>
              </a:graphicData>
            </a:graphic>
          </wp:inline>
        </w:drawing>
      </w:r>
    </w:p>
    <w:p w14:paraId="5FF8A3B7" w14:textId="6CEFD443" w:rsidR="00075302" w:rsidRDefault="00962B9C" w:rsidP="00EA509A">
      <w:pPr>
        <w:pStyle w:val="StepList"/>
        <w:spacing w:before="120"/>
      </w:pPr>
      <w:r>
        <w:t xml:space="preserve">We can see that our High and Medium Churn Risk customers are mostly married. </w:t>
      </w:r>
      <w:r>
        <w:br/>
        <w:t xml:space="preserve">You can view more interesting discoveries by viewing the </w:t>
      </w:r>
      <w:r w:rsidRPr="00962B9C">
        <w:rPr>
          <w:rFonts w:ascii="Consolas" w:hAnsi="Consolas" w:cs="Consolas"/>
          <w:color w:val="2634FF"/>
        </w:rPr>
        <w:t>Details</w:t>
      </w:r>
      <w:r w:rsidRPr="00962B9C">
        <w:rPr>
          <w:color w:val="2634FF"/>
        </w:rPr>
        <w:t xml:space="preserve"> </w:t>
      </w:r>
      <w:r>
        <w:t>tab.</w:t>
      </w:r>
      <w:r>
        <w:br/>
      </w:r>
      <w:r w:rsidRPr="00962B9C">
        <w:rPr>
          <w:noProof/>
        </w:rPr>
        <w:drawing>
          <wp:inline distT="0" distB="0" distL="0" distR="0" wp14:anchorId="188BDD79" wp14:editId="4A1F283E">
            <wp:extent cx="1811383" cy="3178381"/>
            <wp:effectExtent l="0" t="0" r="5080" b="0"/>
            <wp:docPr id="889420686" name="Picture 8894206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86" name="Picture 889420686" descr="A screenshot of a cell phone&#10;&#10;Description automatically generated"/>
                    <pic:cNvPicPr/>
                  </pic:nvPicPr>
                  <pic:blipFill>
                    <a:blip r:embed="rId44"/>
                    <a:stretch>
                      <a:fillRect/>
                    </a:stretch>
                  </pic:blipFill>
                  <pic:spPr>
                    <a:xfrm>
                      <a:off x="0" y="0"/>
                      <a:ext cx="1825534" cy="3203211"/>
                    </a:xfrm>
                    <a:prstGeom prst="rect">
                      <a:avLst/>
                    </a:prstGeom>
                  </pic:spPr>
                </pic:pic>
              </a:graphicData>
            </a:graphic>
          </wp:inline>
        </w:drawing>
      </w:r>
      <w:r>
        <w:br/>
        <w:t>Let’s now see if Gender plays a role in how much money they trade with us.</w:t>
      </w:r>
    </w:p>
    <w:p w14:paraId="47AEF644" w14:textId="77777777" w:rsidR="00075302" w:rsidRDefault="00075302">
      <w:pPr>
        <w:spacing w:before="0" w:after="0"/>
        <w:rPr>
          <w:szCs w:val="22"/>
        </w:rPr>
      </w:pPr>
      <w:r>
        <w:br w:type="page"/>
      </w:r>
    </w:p>
    <w:p w14:paraId="4F767D7F" w14:textId="70CA8D34" w:rsidR="00075302" w:rsidRDefault="00962B9C" w:rsidP="001E437F">
      <w:pPr>
        <w:pStyle w:val="StepList"/>
        <w:spacing w:before="120"/>
      </w:pPr>
      <w:r>
        <w:lastRenderedPageBreak/>
        <w:t xml:space="preserve">Select </w:t>
      </w:r>
      <w:r w:rsidRPr="00962B9C">
        <w:rPr>
          <w:rFonts w:ascii="Consolas" w:hAnsi="Consolas" w:cs="Consolas"/>
          <w:color w:val="2634FF"/>
        </w:rPr>
        <w:t>the Data slots</w:t>
      </w:r>
      <w:r>
        <w:t xml:space="preserve"> tab at the top next to Details</w:t>
      </w:r>
      <w:r w:rsidR="00571A72">
        <w:t>.</w:t>
      </w:r>
    </w:p>
    <w:p w14:paraId="7C30DC19" w14:textId="0FB953AC" w:rsidR="00962B9C" w:rsidRDefault="00962B9C" w:rsidP="00075302">
      <w:pPr>
        <w:pStyle w:val="StepList"/>
        <w:numPr>
          <w:ilvl w:val="0"/>
          <w:numId w:val="0"/>
        </w:numPr>
        <w:spacing w:before="120"/>
        <w:ind w:left="792"/>
      </w:pPr>
      <w:r w:rsidRPr="00962B9C">
        <w:rPr>
          <w:noProof/>
        </w:rPr>
        <w:drawing>
          <wp:inline distT="0" distB="0" distL="0" distR="0" wp14:anchorId="5A72C0CE" wp14:editId="4E452B24">
            <wp:extent cx="3196046" cy="2127826"/>
            <wp:effectExtent l="0" t="0" r="4445" b="6350"/>
            <wp:docPr id="889420690" name="Picture 8894206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0" name="Picture 889420690" descr="A screenshot of a cell phone&#10;&#10;Description automatically generated"/>
                    <pic:cNvPicPr/>
                  </pic:nvPicPr>
                  <pic:blipFill>
                    <a:blip r:embed="rId45"/>
                    <a:stretch>
                      <a:fillRect/>
                    </a:stretch>
                  </pic:blipFill>
                  <pic:spPr>
                    <a:xfrm>
                      <a:off x="0" y="0"/>
                      <a:ext cx="3207122" cy="2135200"/>
                    </a:xfrm>
                    <a:prstGeom prst="rect">
                      <a:avLst/>
                    </a:prstGeom>
                  </pic:spPr>
                </pic:pic>
              </a:graphicData>
            </a:graphic>
          </wp:inline>
        </w:drawing>
      </w:r>
    </w:p>
    <w:p w14:paraId="5B9D724E" w14:textId="19FBC2A6" w:rsidR="00075302" w:rsidRDefault="00962B9C" w:rsidP="001E437F">
      <w:pPr>
        <w:pStyle w:val="StepList"/>
        <w:spacing w:before="120"/>
      </w:pPr>
      <w:r>
        <w:t>Cognos Analytics provides you interesting insight to your data automatically, but you can take contro</w:t>
      </w:r>
      <w:r w:rsidR="00571A72">
        <w:t>l,</w:t>
      </w:r>
      <w:r>
        <w:t xml:space="preserve"> too.  Select the </w:t>
      </w:r>
      <w:r w:rsidRPr="00962B9C">
        <w:rPr>
          <w:rFonts w:ascii="Consolas" w:hAnsi="Consolas" w:cs="Consolas"/>
          <w:color w:val="2634FF"/>
        </w:rPr>
        <w:t>data tab</w:t>
      </w:r>
      <w:r>
        <w:t xml:space="preserve"> on the </w:t>
      </w:r>
      <w:r w:rsidR="00571A72">
        <w:t>far-right</w:t>
      </w:r>
      <w:r>
        <w:t xml:space="preserve"> side.</w:t>
      </w:r>
    </w:p>
    <w:p w14:paraId="3E57A5F6" w14:textId="42370482" w:rsidR="00962B9C" w:rsidRDefault="00962B9C" w:rsidP="00075302">
      <w:pPr>
        <w:pStyle w:val="StepList"/>
        <w:numPr>
          <w:ilvl w:val="0"/>
          <w:numId w:val="0"/>
        </w:numPr>
        <w:spacing w:before="120"/>
        <w:ind w:left="792"/>
      </w:pPr>
      <w:r w:rsidRPr="00962B9C">
        <w:rPr>
          <w:noProof/>
        </w:rPr>
        <w:drawing>
          <wp:inline distT="0" distB="0" distL="0" distR="0" wp14:anchorId="65D0DB8B" wp14:editId="27F6D3DC">
            <wp:extent cx="526885" cy="1715588"/>
            <wp:effectExtent l="0" t="0" r="0" b="0"/>
            <wp:docPr id="889420691" name="Picture 8894206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1" name="Picture 889420691" descr="A close up of a logo&#10;&#10;Description automatically generated"/>
                    <pic:cNvPicPr/>
                  </pic:nvPicPr>
                  <pic:blipFill>
                    <a:blip r:embed="rId46"/>
                    <a:stretch>
                      <a:fillRect/>
                    </a:stretch>
                  </pic:blipFill>
                  <pic:spPr>
                    <a:xfrm>
                      <a:off x="0" y="0"/>
                      <a:ext cx="533131" cy="1735924"/>
                    </a:xfrm>
                    <a:prstGeom prst="rect">
                      <a:avLst/>
                    </a:prstGeom>
                  </pic:spPr>
                </pic:pic>
              </a:graphicData>
            </a:graphic>
          </wp:inline>
        </w:drawing>
      </w:r>
    </w:p>
    <w:p w14:paraId="5BC8A95E" w14:textId="77777777" w:rsidR="00075302" w:rsidRDefault="00962B9C" w:rsidP="001E437F">
      <w:pPr>
        <w:pStyle w:val="StepList"/>
        <w:spacing w:before="120"/>
      </w:pPr>
      <w:r>
        <w:t>From here, drag Gender over to on top of Status.</w:t>
      </w:r>
    </w:p>
    <w:p w14:paraId="45793997" w14:textId="3C1674AF" w:rsidR="00A81AF6" w:rsidRDefault="00962B9C" w:rsidP="00075302">
      <w:pPr>
        <w:pStyle w:val="StepList"/>
        <w:numPr>
          <w:ilvl w:val="0"/>
          <w:numId w:val="0"/>
        </w:numPr>
        <w:spacing w:before="120"/>
        <w:ind w:left="792"/>
      </w:pPr>
      <w:r w:rsidRPr="00962B9C">
        <w:rPr>
          <w:noProof/>
        </w:rPr>
        <w:drawing>
          <wp:inline distT="0" distB="0" distL="0" distR="0" wp14:anchorId="2BAA21C0" wp14:editId="6A9B13C1">
            <wp:extent cx="5904411" cy="2560080"/>
            <wp:effectExtent l="0" t="0" r="1270" b="5715"/>
            <wp:docPr id="889420692" name="Picture 8894206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2" name="Picture 889420692" descr="A screenshot of a cell phone&#10;&#10;Description automatically generated"/>
                    <pic:cNvPicPr/>
                  </pic:nvPicPr>
                  <pic:blipFill>
                    <a:blip r:embed="rId47"/>
                    <a:stretch>
                      <a:fillRect/>
                    </a:stretch>
                  </pic:blipFill>
                  <pic:spPr>
                    <a:xfrm>
                      <a:off x="0" y="0"/>
                      <a:ext cx="5917776" cy="2565875"/>
                    </a:xfrm>
                    <a:prstGeom prst="rect">
                      <a:avLst/>
                    </a:prstGeom>
                  </pic:spPr>
                </pic:pic>
              </a:graphicData>
            </a:graphic>
          </wp:inline>
        </w:drawing>
      </w:r>
    </w:p>
    <w:p w14:paraId="10380846" w14:textId="6A6712A6" w:rsidR="00075302" w:rsidRPr="00075302" w:rsidRDefault="008820A4" w:rsidP="001E437F">
      <w:pPr>
        <w:pStyle w:val="StepList"/>
        <w:spacing w:before="120"/>
      </w:pPr>
      <w:r>
        <w:lastRenderedPageBreak/>
        <w:t xml:space="preserve">This chart is showing that our </w:t>
      </w:r>
      <w:r w:rsidR="00571A72">
        <w:t>high-risk</w:t>
      </w:r>
      <w:r>
        <w:t xml:space="preserve"> customers who trade the most dollars with us are Female and Married.  Cognos Analytics also provides hints at other data points which seem to be related.  Cognos Analytics found 5 other points of interest for you.  Select the </w:t>
      </w:r>
      <w:r w:rsidRPr="008820A4">
        <w:rPr>
          <w:rFonts w:ascii="Consolas" w:hAnsi="Consolas" w:cs="Consolas"/>
          <w:color w:val="2634FF"/>
        </w:rPr>
        <w:t>5</w:t>
      </w:r>
      <w:r>
        <w:t xml:space="preserve"> at the top and choose </w:t>
      </w:r>
      <w:r w:rsidRPr="008820A4">
        <w:rPr>
          <w:rFonts w:ascii="Consolas" w:hAnsi="Consolas" w:cs="Consolas"/>
          <w:color w:val="2634FF"/>
        </w:rPr>
        <w:t>Correlated with Net realized losses YTD, Net realized gains YTD and Age (89%).</w:t>
      </w:r>
    </w:p>
    <w:p w14:paraId="42B09C38" w14:textId="50A21250" w:rsidR="00F64ACB" w:rsidRDefault="008820A4" w:rsidP="00075302">
      <w:pPr>
        <w:pStyle w:val="StepList"/>
        <w:numPr>
          <w:ilvl w:val="0"/>
          <w:numId w:val="0"/>
        </w:numPr>
        <w:spacing w:before="120"/>
        <w:ind w:left="792"/>
      </w:pPr>
      <w:r w:rsidRPr="008820A4">
        <w:rPr>
          <w:noProof/>
        </w:rPr>
        <w:drawing>
          <wp:inline distT="0" distB="0" distL="0" distR="0" wp14:anchorId="3ABD99CC" wp14:editId="22E92DE6">
            <wp:extent cx="5381897" cy="2385637"/>
            <wp:effectExtent l="0" t="0" r="3175" b="2540"/>
            <wp:docPr id="889420693" name="Picture 8894206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3" name="Picture 889420693" descr="A screenshot of a cell phone&#10;&#10;Description automatically generated"/>
                    <pic:cNvPicPr/>
                  </pic:nvPicPr>
                  <pic:blipFill>
                    <a:blip r:embed="rId48"/>
                    <a:stretch>
                      <a:fillRect/>
                    </a:stretch>
                  </pic:blipFill>
                  <pic:spPr>
                    <a:xfrm>
                      <a:off x="0" y="0"/>
                      <a:ext cx="5403997" cy="2395433"/>
                    </a:xfrm>
                    <a:prstGeom prst="rect">
                      <a:avLst/>
                    </a:prstGeom>
                  </pic:spPr>
                </pic:pic>
              </a:graphicData>
            </a:graphic>
          </wp:inline>
        </w:drawing>
      </w:r>
    </w:p>
    <w:p w14:paraId="4EA8E306" w14:textId="7C636583" w:rsidR="00F64ACB" w:rsidRPr="00F64ACB" w:rsidRDefault="00233180" w:rsidP="001E437F">
      <w:pPr>
        <w:pStyle w:val="StepList"/>
        <w:spacing w:before="120"/>
      </w:pPr>
      <w:r>
        <w:t>Next to the title for the fly out, s</w:t>
      </w:r>
      <w:r w:rsidR="7578C8E1">
        <w:t xml:space="preserve">elect the </w:t>
      </w:r>
      <w:r w:rsidR="7578C8E1" w:rsidRPr="7578C8E1">
        <w:rPr>
          <w:rFonts w:ascii="Consolas" w:hAnsi="Consolas" w:cs="Consolas"/>
          <w:color w:val="0000FF"/>
        </w:rPr>
        <w:t>5</w:t>
      </w:r>
      <w:r w:rsidR="7578C8E1">
        <w:t xml:space="preserve"> </w:t>
      </w:r>
      <w:r>
        <w:sym w:font="Wingdings 3" w:char="F061"/>
      </w:r>
      <w:r>
        <w:t xml:space="preserve"> </w:t>
      </w:r>
      <w:r w:rsidR="7578C8E1" w:rsidRPr="7578C8E1">
        <w:rPr>
          <w:rFonts w:ascii="Consolas" w:hAnsi="Consolas" w:cs="Consolas"/>
          <w:color w:val="0000FF"/>
        </w:rPr>
        <w:t xml:space="preserve">Correlated with Net realized </w:t>
      </w:r>
    </w:p>
    <w:p w14:paraId="181610F4" w14:textId="6BAF8DF6" w:rsidR="00696565" w:rsidRDefault="7578C8E1" w:rsidP="001E437F">
      <w:pPr>
        <w:pStyle w:val="StepList"/>
        <w:numPr>
          <w:ilvl w:val="0"/>
          <w:numId w:val="0"/>
        </w:numPr>
        <w:spacing w:before="120"/>
        <w:ind w:left="792"/>
      </w:pPr>
      <w:r w:rsidRPr="7578C8E1">
        <w:rPr>
          <w:rFonts w:ascii="Consolas" w:hAnsi="Consolas" w:cs="Consolas"/>
          <w:color w:val="0000FF"/>
        </w:rPr>
        <w:t>losses YTD, Net realized gains YTD and Age (89%)</w:t>
      </w:r>
      <w:r w:rsidR="00F63C5D">
        <w:rPr>
          <w:rFonts w:ascii="Consolas" w:hAnsi="Consolas" w:cs="Consolas"/>
          <w:color w:val="0000FF"/>
        </w:rPr>
        <w:t>.</w:t>
      </w:r>
    </w:p>
    <w:p w14:paraId="1727F998" w14:textId="1EBEC847" w:rsidR="006724B6" w:rsidRDefault="00F64ACB" w:rsidP="001E437F">
      <w:pPr>
        <w:pStyle w:val="StepList"/>
        <w:numPr>
          <w:ilvl w:val="0"/>
          <w:numId w:val="0"/>
        </w:numPr>
        <w:spacing w:before="120"/>
        <w:ind w:left="792"/>
      </w:pPr>
      <w:r>
        <w:rPr>
          <w:noProof/>
        </w:rPr>
        <w:drawing>
          <wp:inline distT="0" distB="0" distL="0" distR="0" wp14:anchorId="7A22596D" wp14:editId="3A7DADD0">
            <wp:extent cx="5508804" cy="1787236"/>
            <wp:effectExtent l="0" t="0" r="0"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49">
                      <a:extLst>
                        <a:ext uri="{28A0092B-C50C-407E-A947-70E740481C1C}">
                          <a14:useLocalDpi xmlns:a14="http://schemas.microsoft.com/office/drawing/2010/main" val="0"/>
                        </a:ext>
                      </a:extLst>
                    </a:blip>
                    <a:stretch>
                      <a:fillRect/>
                    </a:stretch>
                  </pic:blipFill>
                  <pic:spPr>
                    <a:xfrm>
                      <a:off x="0" y="0"/>
                      <a:ext cx="5560060" cy="1803865"/>
                    </a:xfrm>
                    <a:prstGeom prst="rect">
                      <a:avLst/>
                    </a:prstGeom>
                  </pic:spPr>
                </pic:pic>
              </a:graphicData>
            </a:graphic>
          </wp:inline>
        </w:drawing>
      </w:r>
      <w:r w:rsidR="00696565">
        <w:t>\</w:t>
      </w:r>
    </w:p>
    <w:p w14:paraId="4A2153E5" w14:textId="77777777" w:rsidR="008A5E14" w:rsidRDefault="008A5E14">
      <w:pPr>
        <w:spacing w:before="0" w:after="0"/>
        <w:rPr>
          <w:szCs w:val="22"/>
        </w:rPr>
      </w:pPr>
      <w:r>
        <w:br w:type="page"/>
      </w:r>
    </w:p>
    <w:p w14:paraId="30388B6B" w14:textId="0230A03F" w:rsidR="00D9543D" w:rsidRDefault="008820A4" w:rsidP="001E437F">
      <w:pPr>
        <w:pStyle w:val="StepList"/>
        <w:spacing w:before="120"/>
      </w:pPr>
      <w:r>
        <w:lastRenderedPageBreak/>
        <w:t xml:space="preserve">Choose the </w:t>
      </w:r>
      <w:r w:rsidRPr="008820A4">
        <w:rPr>
          <w:rFonts w:ascii="Consolas" w:hAnsi="Consolas" w:cs="Consolas"/>
          <w:color w:val="2634FF"/>
        </w:rPr>
        <w:t>Explorations</w:t>
      </w:r>
      <w:r w:rsidRPr="008820A4">
        <w:rPr>
          <w:color w:val="2634FF"/>
        </w:rPr>
        <w:t xml:space="preserve"> </w:t>
      </w:r>
      <w:r>
        <w:t>tab on the left</w:t>
      </w:r>
      <w:r w:rsidRPr="008820A4">
        <w:rPr>
          <w:noProof/>
        </w:rPr>
        <w:t xml:space="preserve"> </w:t>
      </w:r>
      <w:r w:rsidRPr="008820A4">
        <w:rPr>
          <w:noProof/>
        </w:rPr>
        <w:drawing>
          <wp:inline distT="0" distB="0" distL="0" distR="0" wp14:anchorId="38AD45D0" wp14:editId="54EF26DF">
            <wp:extent cx="310242" cy="326571"/>
            <wp:effectExtent l="0" t="0" r="0" b="3810"/>
            <wp:docPr id="889420694" name="Picture 889420694"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4" name="Picture 889420694" descr="A picture containing drawing&#10;&#10;Description automatically generated"/>
                    <pic:cNvPicPr/>
                  </pic:nvPicPr>
                  <pic:blipFill>
                    <a:blip r:embed="rId50"/>
                    <a:stretch>
                      <a:fillRect/>
                    </a:stretch>
                  </pic:blipFill>
                  <pic:spPr>
                    <a:xfrm>
                      <a:off x="0" y="0"/>
                      <a:ext cx="324350" cy="341422"/>
                    </a:xfrm>
                    <a:prstGeom prst="rect">
                      <a:avLst/>
                    </a:prstGeom>
                  </pic:spPr>
                </pic:pic>
              </a:graphicData>
            </a:graphic>
          </wp:inline>
        </w:drawing>
      </w:r>
      <w:r>
        <w:t xml:space="preserve"> and y</w:t>
      </w:r>
      <w:r w:rsidR="7578C8E1">
        <w:t>ou will now see the following:</w:t>
      </w:r>
      <w:r w:rsidR="00D9543D" w:rsidRPr="00D9543D">
        <w:rPr>
          <w:noProof/>
        </w:rPr>
        <w:t xml:space="preserve"> </w:t>
      </w:r>
    </w:p>
    <w:p w14:paraId="2AE60884" w14:textId="07AA6D87" w:rsidR="006724B6" w:rsidRDefault="00D9543D" w:rsidP="001E437F">
      <w:pPr>
        <w:pStyle w:val="StepList"/>
        <w:numPr>
          <w:ilvl w:val="0"/>
          <w:numId w:val="0"/>
        </w:numPr>
        <w:spacing w:before="120"/>
        <w:ind w:left="792"/>
      </w:pPr>
      <w:r>
        <w:rPr>
          <w:noProof/>
        </w:rPr>
        <w:drawing>
          <wp:inline distT="0" distB="0" distL="0" distR="0" wp14:anchorId="44C4ACC4" wp14:editId="6E91901B">
            <wp:extent cx="5869326" cy="331470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5324" cy="3323735"/>
                    </a:xfrm>
                    <a:prstGeom prst="rect">
                      <a:avLst/>
                    </a:prstGeom>
                  </pic:spPr>
                </pic:pic>
              </a:graphicData>
            </a:graphic>
          </wp:inline>
        </w:drawing>
      </w:r>
    </w:p>
    <w:p w14:paraId="6787D124" w14:textId="0F435AED" w:rsidR="006724B6" w:rsidRDefault="7578C8E1" w:rsidP="001E437F">
      <w:pPr>
        <w:pStyle w:val="StepList"/>
        <w:spacing w:before="120"/>
      </w:pPr>
      <w:r>
        <w:t xml:space="preserve">Notice the strength of the predictor is higher when a combination of drivers </w:t>
      </w:r>
      <w:r w:rsidR="00F63C5D">
        <w:t xml:space="preserve">is </w:t>
      </w:r>
      <w:r>
        <w:t>applied.</w:t>
      </w:r>
    </w:p>
    <w:p w14:paraId="37D73713" w14:textId="7F2D1DAF" w:rsidR="006724B6" w:rsidRDefault="7578C8E1" w:rsidP="001E437F">
      <w:pPr>
        <w:pStyle w:val="StepList"/>
        <w:spacing w:before="120"/>
      </w:pPr>
      <w:r>
        <w:t xml:space="preserve">Examine the Decision Tree at the bottom </w:t>
      </w:r>
      <w:r w:rsidR="00F63C5D">
        <w:t xml:space="preserve">provided by </w:t>
      </w:r>
      <w:r>
        <w:t>IBM Cognos Analytics.</w:t>
      </w:r>
    </w:p>
    <w:p w14:paraId="264C0157" w14:textId="0052C438" w:rsidR="00D9543D" w:rsidRDefault="001415CA" w:rsidP="001E437F">
      <w:pPr>
        <w:pStyle w:val="StepList"/>
        <w:spacing w:before="120"/>
      </w:pPr>
      <w:r>
        <w:t>At the bottom right, selec</w:t>
      </w:r>
      <w:r w:rsidR="7578C8E1">
        <w:t xml:space="preserve">t </w:t>
      </w:r>
      <w:r w:rsidR="00F63C5D" w:rsidRPr="7578C8E1">
        <w:rPr>
          <w:rFonts w:ascii="Consolas" w:hAnsi="Consolas" w:cs="Consolas"/>
          <w:color w:val="0000FF"/>
        </w:rPr>
        <w:t>Add</w:t>
      </w:r>
      <w:r w:rsidR="00F63C5D" w:rsidRPr="7578C8E1">
        <w:rPr>
          <w:color w:val="0000FF"/>
        </w:rPr>
        <w:t xml:space="preserve"> </w:t>
      </w:r>
      <w:r w:rsidR="00960A11">
        <w:rPr>
          <w:color w:val="0000FF"/>
        </w:rPr>
        <w:t xml:space="preserve">button </w:t>
      </w:r>
      <w:r w:rsidR="00F63C5D">
        <w:t>(</w:t>
      </w:r>
      <w:r w:rsidR="7578C8E1">
        <w:t>to add this Decision Tree as a new Exploration card</w:t>
      </w:r>
      <w:r>
        <w:t>)</w:t>
      </w:r>
      <w:r w:rsidR="00F63C5D">
        <w:t>.</w:t>
      </w:r>
    </w:p>
    <w:p w14:paraId="0679325E" w14:textId="281714F0" w:rsidR="00D9543D" w:rsidRDefault="00837FFB" w:rsidP="001E437F">
      <w:pPr>
        <w:pStyle w:val="StepList"/>
        <w:numPr>
          <w:ilvl w:val="0"/>
          <w:numId w:val="0"/>
        </w:numPr>
        <w:spacing w:before="120"/>
        <w:ind w:left="792"/>
      </w:pPr>
      <w:r w:rsidRPr="00837FFB">
        <w:rPr>
          <w:noProof/>
        </w:rPr>
        <w:t xml:space="preserve"> </w:t>
      </w:r>
      <w:r w:rsidRPr="00837FFB">
        <w:rPr>
          <w:noProof/>
        </w:rPr>
        <w:drawing>
          <wp:inline distT="0" distB="0" distL="0" distR="0" wp14:anchorId="178BBF4D" wp14:editId="4C561279">
            <wp:extent cx="1245325" cy="790302"/>
            <wp:effectExtent l="0" t="0" r="0" b="0"/>
            <wp:docPr id="889420695" name="Picture 889420695"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5" name="Picture 889420695" descr="A picture containing clock, drawing&#10;&#10;Description automatically generated"/>
                    <pic:cNvPicPr/>
                  </pic:nvPicPr>
                  <pic:blipFill>
                    <a:blip r:embed="rId52"/>
                    <a:stretch>
                      <a:fillRect/>
                    </a:stretch>
                  </pic:blipFill>
                  <pic:spPr>
                    <a:xfrm>
                      <a:off x="0" y="0"/>
                      <a:ext cx="1272729" cy="807693"/>
                    </a:xfrm>
                    <a:prstGeom prst="rect">
                      <a:avLst/>
                    </a:prstGeom>
                  </pic:spPr>
                </pic:pic>
              </a:graphicData>
            </a:graphic>
          </wp:inline>
        </w:drawing>
      </w:r>
    </w:p>
    <w:p w14:paraId="1C205126" w14:textId="192706A7" w:rsidR="00D9543D" w:rsidRDefault="7578C8E1" w:rsidP="001E437F">
      <w:pPr>
        <w:pStyle w:val="StepList"/>
        <w:spacing w:before="120"/>
      </w:pPr>
      <w:r>
        <w:t xml:space="preserve">Select the </w:t>
      </w:r>
      <w:r w:rsidRPr="00837FFB">
        <w:rPr>
          <w:rFonts w:ascii="Consolas" w:hAnsi="Consolas" w:cs="Consolas"/>
          <w:color w:val="2634FF"/>
        </w:rPr>
        <w:t>Decision Tree</w:t>
      </w:r>
      <w:r w:rsidRPr="00837FFB">
        <w:rPr>
          <w:color w:val="2634FF"/>
        </w:rPr>
        <w:t xml:space="preserve"> </w:t>
      </w:r>
      <w:r>
        <w:t>card at the left</w:t>
      </w:r>
      <w:r w:rsidR="00EA6F0F">
        <w:t>.</w:t>
      </w:r>
    </w:p>
    <w:p w14:paraId="619173E9" w14:textId="562C20AF" w:rsidR="00C17C0A" w:rsidRDefault="00837FFB" w:rsidP="001E437F">
      <w:pPr>
        <w:pStyle w:val="StepList"/>
        <w:numPr>
          <w:ilvl w:val="0"/>
          <w:numId w:val="0"/>
        </w:numPr>
        <w:spacing w:before="120"/>
        <w:ind w:left="792"/>
      </w:pPr>
      <w:r w:rsidRPr="00837FFB">
        <w:rPr>
          <w:noProof/>
        </w:rPr>
        <w:drawing>
          <wp:inline distT="0" distB="0" distL="0" distR="0" wp14:anchorId="75EEC3BF" wp14:editId="1E53B3B5">
            <wp:extent cx="2934788" cy="2050464"/>
            <wp:effectExtent l="0" t="0" r="0" b="0"/>
            <wp:docPr id="889420696" name="Picture 8894206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6" name="Picture 889420696" descr="A screenshot of a social media post&#10;&#10;Description automatically generated"/>
                    <pic:cNvPicPr/>
                  </pic:nvPicPr>
                  <pic:blipFill>
                    <a:blip r:embed="rId53"/>
                    <a:stretch>
                      <a:fillRect/>
                    </a:stretch>
                  </pic:blipFill>
                  <pic:spPr>
                    <a:xfrm>
                      <a:off x="0" y="0"/>
                      <a:ext cx="2950197" cy="2061230"/>
                    </a:xfrm>
                    <a:prstGeom prst="rect">
                      <a:avLst/>
                    </a:prstGeom>
                  </pic:spPr>
                </pic:pic>
              </a:graphicData>
            </a:graphic>
          </wp:inline>
        </w:drawing>
      </w:r>
    </w:p>
    <w:p w14:paraId="0875808F" w14:textId="77777777" w:rsidR="008A5E14" w:rsidRDefault="008A5E14">
      <w:pPr>
        <w:spacing w:before="0" w:after="0"/>
        <w:rPr>
          <w:szCs w:val="22"/>
        </w:rPr>
      </w:pPr>
      <w:r>
        <w:br w:type="page"/>
      </w:r>
    </w:p>
    <w:p w14:paraId="387346D3" w14:textId="34D91E8B" w:rsidR="00D9543D" w:rsidRDefault="7578C8E1" w:rsidP="001E437F">
      <w:pPr>
        <w:pStyle w:val="StepList"/>
        <w:spacing w:before="120"/>
      </w:pPr>
      <w:r>
        <w:lastRenderedPageBreak/>
        <w:t>Now you are easily seeing combinations of drivers and their relationship strength in terms of Total dollar value traded. Select the Top 5 Nodes to show your top 5 nodes in the tree.</w:t>
      </w:r>
      <w:r w:rsidR="00D9543D" w:rsidRPr="00D9543D">
        <w:rPr>
          <w:noProof/>
        </w:rPr>
        <w:t xml:space="preserve"> </w:t>
      </w:r>
    </w:p>
    <w:p w14:paraId="2ACE99BC" w14:textId="0936EBF8" w:rsidR="00D9543D" w:rsidRDefault="00D9543D" w:rsidP="001E437F">
      <w:pPr>
        <w:pStyle w:val="StepList"/>
        <w:numPr>
          <w:ilvl w:val="0"/>
          <w:numId w:val="0"/>
        </w:numPr>
        <w:spacing w:before="120"/>
        <w:ind w:left="792"/>
      </w:pPr>
      <w:r>
        <w:rPr>
          <w:noProof/>
        </w:rPr>
        <w:drawing>
          <wp:inline distT="0" distB="0" distL="0" distR="0" wp14:anchorId="082083E1" wp14:editId="6270110C">
            <wp:extent cx="5681133" cy="3355114"/>
            <wp:effectExtent l="0" t="0" r="0" b="0"/>
            <wp:docPr id="889420673" name="Picture 8894206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73" name="1.png"/>
                    <pic:cNvPicPr/>
                  </pic:nvPicPr>
                  <pic:blipFill>
                    <a:blip r:embed="rId54">
                      <a:extLst>
                        <a:ext uri="{28A0092B-C50C-407E-A947-70E740481C1C}">
                          <a14:useLocalDpi xmlns:a14="http://schemas.microsoft.com/office/drawing/2010/main" val="0"/>
                        </a:ext>
                      </a:extLst>
                    </a:blip>
                    <a:stretch>
                      <a:fillRect/>
                    </a:stretch>
                  </pic:blipFill>
                  <pic:spPr>
                    <a:xfrm>
                      <a:off x="0" y="0"/>
                      <a:ext cx="5687998" cy="3359168"/>
                    </a:xfrm>
                    <a:prstGeom prst="rect">
                      <a:avLst/>
                    </a:prstGeom>
                  </pic:spPr>
                </pic:pic>
              </a:graphicData>
            </a:graphic>
          </wp:inline>
        </w:drawing>
      </w:r>
    </w:p>
    <w:p w14:paraId="6CBE4E91" w14:textId="60ED6668" w:rsidR="00C17C0A" w:rsidRDefault="7578C8E1" w:rsidP="001E437F">
      <w:pPr>
        <w:pStyle w:val="StepList"/>
        <w:spacing w:before="120"/>
      </w:pPr>
      <w:r>
        <w:t>But you are not limited there. You can view other ways of looking at this data.</w:t>
      </w:r>
    </w:p>
    <w:p w14:paraId="7883D896" w14:textId="227A42F7" w:rsidR="00354490" w:rsidRDefault="7578C8E1" w:rsidP="00EA6F0F">
      <w:pPr>
        <w:pStyle w:val="StepList"/>
        <w:numPr>
          <w:ilvl w:val="0"/>
          <w:numId w:val="0"/>
        </w:numPr>
        <w:spacing w:before="120"/>
        <w:ind w:left="792"/>
      </w:pPr>
      <w:r>
        <w:t xml:space="preserve">Choose </w:t>
      </w:r>
      <w:r w:rsidRPr="00BA6226">
        <w:rPr>
          <w:rFonts w:ascii="Consolas" w:hAnsi="Consolas" w:cs="Consolas"/>
          <w:color w:val="0000FF"/>
        </w:rPr>
        <w:t>Tree sunburst</w:t>
      </w:r>
      <w:r>
        <w:t xml:space="preserve"> from the top tab</w:t>
      </w:r>
      <w:r w:rsidR="00F63C5D">
        <w:t>.</w:t>
      </w:r>
    </w:p>
    <w:p w14:paraId="0E7E9454" w14:textId="607713B7" w:rsidR="00C17C0A" w:rsidRDefault="00837FFB" w:rsidP="001E437F">
      <w:pPr>
        <w:pStyle w:val="StepList"/>
        <w:numPr>
          <w:ilvl w:val="0"/>
          <w:numId w:val="0"/>
        </w:numPr>
        <w:spacing w:before="120"/>
        <w:ind w:left="792"/>
      </w:pPr>
      <w:r w:rsidRPr="00837FFB">
        <w:rPr>
          <w:noProof/>
        </w:rPr>
        <w:drawing>
          <wp:inline distT="0" distB="0" distL="0" distR="0" wp14:anchorId="3B07FD90" wp14:editId="3887403E">
            <wp:extent cx="3335383" cy="1467569"/>
            <wp:effectExtent l="0" t="0" r="0" b="5715"/>
            <wp:docPr id="889420697" name="Picture 8894206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7" name="Picture 889420697" descr="A screenshot of a cell phone&#10;&#10;Description automatically generated"/>
                    <pic:cNvPicPr/>
                  </pic:nvPicPr>
                  <pic:blipFill>
                    <a:blip r:embed="rId55"/>
                    <a:stretch>
                      <a:fillRect/>
                    </a:stretch>
                  </pic:blipFill>
                  <pic:spPr>
                    <a:xfrm>
                      <a:off x="0" y="0"/>
                      <a:ext cx="3359307" cy="1478095"/>
                    </a:xfrm>
                    <a:prstGeom prst="rect">
                      <a:avLst/>
                    </a:prstGeom>
                  </pic:spPr>
                </pic:pic>
              </a:graphicData>
            </a:graphic>
          </wp:inline>
        </w:drawing>
      </w:r>
    </w:p>
    <w:p w14:paraId="7FCEA612" w14:textId="361A9291" w:rsidR="00C17C0A" w:rsidRDefault="00C17C0A" w:rsidP="001E437F">
      <w:pPr>
        <w:pStyle w:val="StepList"/>
        <w:numPr>
          <w:ilvl w:val="0"/>
          <w:numId w:val="0"/>
        </w:numPr>
        <w:spacing w:before="120"/>
        <w:ind w:left="792" w:hanging="792"/>
      </w:pPr>
    </w:p>
    <w:p w14:paraId="6A364F43" w14:textId="77777777" w:rsidR="008A5E14" w:rsidRDefault="008A5E14">
      <w:pPr>
        <w:spacing w:before="0" w:after="0"/>
        <w:rPr>
          <w:szCs w:val="22"/>
        </w:rPr>
      </w:pPr>
      <w:r>
        <w:br w:type="page"/>
      </w:r>
    </w:p>
    <w:p w14:paraId="408AA52B" w14:textId="4767C49D" w:rsidR="00354490" w:rsidRDefault="7578C8E1" w:rsidP="001E437F">
      <w:pPr>
        <w:pStyle w:val="StepList"/>
        <w:spacing w:before="120"/>
      </w:pPr>
      <w:r>
        <w:lastRenderedPageBreak/>
        <w:t>You will now be presented with the Sunburst diagram</w:t>
      </w:r>
      <w:r w:rsidR="00F63C5D">
        <w:t>.</w:t>
      </w:r>
    </w:p>
    <w:p w14:paraId="7DF458C1" w14:textId="68091C2C" w:rsidR="00C17C0A" w:rsidRDefault="00354490" w:rsidP="001E437F">
      <w:pPr>
        <w:pStyle w:val="StepList"/>
        <w:numPr>
          <w:ilvl w:val="0"/>
          <w:numId w:val="0"/>
        </w:numPr>
        <w:spacing w:before="120"/>
        <w:ind w:left="792"/>
      </w:pPr>
      <w:r>
        <w:rPr>
          <w:noProof/>
        </w:rPr>
        <w:drawing>
          <wp:inline distT="0" distB="0" distL="0" distR="0" wp14:anchorId="4B0C98C5" wp14:editId="516F9E25">
            <wp:extent cx="4171417" cy="2794000"/>
            <wp:effectExtent l="0" t="0" r="635" b="6350"/>
            <wp:docPr id="889420675" name="Picture 8894206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75" name="1.png"/>
                    <pic:cNvPicPr/>
                  </pic:nvPicPr>
                  <pic:blipFill>
                    <a:blip r:embed="rId56">
                      <a:extLst>
                        <a:ext uri="{28A0092B-C50C-407E-A947-70E740481C1C}">
                          <a14:useLocalDpi xmlns:a14="http://schemas.microsoft.com/office/drawing/2010/main" val="0"/>
                        </a:ext>
                      </a:extLst>
                    </a:blip>
                    <a:stretch>
                      <a:fillRect/>
                    </a:stretch>
                  </pic:blipFill>
                  <pic:spPr>
                    <a:xfrm>
                      <a:off x="0" y="0"/>
                      <a:ext cx="4193225" cy="2808607"/>
                    </a:xfrm>
                    <a:prstGeom prst="rect">
                      <a:avLst/>
                    </a:prstGeom>
                  </pic:spPr>
                </pic:pic>
              </a:graphicData>
            </a:graphic>
          </wp:inline>
        </w:drawing>
      </w:r>
    </w:p>
    <w:p w14:paraId="333360EB" w14:textId="023E386B" w:rsidR="00354490" w:rsidRDefault="7578C8E1" w:rsidP="001E437F">
      <w:pPr>
        <w:pStyle w:val="StepList"/>
        <w:spacing w:before="120"/>
      </w:pPr>
      <w:r>
        <w:t xml:space="preserve">So far, IBM Cognos Analytics has been guiding us and creating charts based upon a metric we were looking for. </w:t>
      </w:r>
      <w:r w:rsidR="00F63C5D">
        <w:t>We also</w:t>
      </w:r>
      <w:r>
        <w:t xml:space="preserve"> have the ability to create exploration cards on our own.</w:t>
      </w:r>
    </w:p>
    <w:p w14:paraId="0150C163" w14:textId="697DE0BC" w:rsidR="00354490" w:rsidRDefault="005B3D60" w:rsidP="005B3D60">
      <w:pPr>
        <w:pStyle w:val="StepList"/>
        <w:spacing w:before="120"/>
      </w:pPr>
      <w:r>
        <w:t>From the top menu, s</w:t>
      </w:r>
      <w:r w:rsidR="7578C8E1">
        <w:t xml:space="preserve">elect </w:t>
      </w:r>
      <w:r w:rsidR="7578C8E1" w:rsidRPr="005B3D60">
        <w:rPr>
          <w:rFonts w:ascii="Consolas" w:hAnsi="Consolas" w:cs="Consolas"/>
          <w:color w:val="0000FF"/>
        </w:rPr>
        <w:t>New card</w:t>
      </w:r>
      <w:r w:rsidR="7578C8E1">
        <w:t xml:space="preserve"> </w:t>
      </w:r>
      <w:r>
        <w:sym w:font="Wingdings 3" w:char="F061"/>
      </w:r>
      <w:r>
        <w:t xml:space="preserve"> </w:t>
      </w:r>
      <w:r w:rsidR="7578C8E1" w:rsidRPr="005B3D60">
        <w:rPr>
          <w:rFonts w:ascii="Consolas" w:hAnsi="Consolas" w:cs="Consolas"/>
          <w:color w:val="0000FF"/>
        </w:rPr>
        <w:t>Single</w:t>
      </w:r>
      <w:r w:rsidR="007E26CB">
        <w:rPr>
          <w:rFonts w:ascii="Consolas" w:hAnsi="Consolas" w:cs="Consolas"/>
          <w:color w:val="0000FF"/>
        </w:rPr>
        <w:t xml:space="preserve"> – Choose a Type</w:t>
      </w:r>
      <w:r w:rsidR="00E778CF">
        <w:rPr>
          <w:rFonts w:ascii="Consolas" w:hAnsi="Consolas" w:cs="Consolas"/>
          <w:color w:val="0000FF"/>
        </w:rPr>
        <w:t>.</w:t>
      </w:r>
    </w:p>
    <w:p w14:paraId="12F2C80D" w14:textId="0E6D8CB3" w:rsidR="006D0536" w:rsidRDefault="007E26CB" w:rsidP="007E26CB">
      <w:pPr>
        <w:pStyle w:val="StepList"/>
        <w:numPr>
          <w:ilvl w:val="0"/>
          <w:numId w:val="0"/>
        </w:numPr>
        <w:spacing w:before="120"/>
        <w:ind w:left="792"/>
      </w:pPr>
      <w:r w:rsidRPr="007E26CB">
        <w:rPr>
          <w:noProof/>
        </w:rPr>
        <w:t xml:space="preserve"> </w:t>
      </w:r>
      <w:r w:rsidRPr="007E26CB">
        <w:rPr>
          <w:noProof/>
        </w:rPr>
        <w:drawing>
          <wp:inline distT="0" distB="0" distL="0" distR="0" wp14:anchorId="3A750A13" wp14:editId="1AEA59FD">
            <wp:extent cx="1811383" cy="1715153"/>
            <wp:effectExtent l="0" t="0" r="5080" b="0"/>
            <wp:docPr id="889420701" name="Picture 8894207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1" name="Picture 889420701" descr="A screenshot of a cell phone&#10;&#10;Description automatically generated"/>
                    <pic:cNvPicPr/>
                  </pic:nvPicPr>
                  <pic:blipFill>
                    <a:blip r:embed="rId57"/>
                    <a:stretch>
                      <a:fillRect/>
                    </a:stretch>
                  </pic:blipFill>
                  <pic:spPr>
                    <a:xfrm>
                      <a:off x="0" y="0"/>
                      <a:ext cx="1818470" cy="1721864"/>
                    </a:xfrm>
                    <a:prstGeom prst="rect">
                      <a:avLst/>
                    </a:prstGeom>
                  </pic:spPr>
                </pic:pic>
              </a:graphicData>
            </a:graphic>
          </wp:inline>
        </w:drawing>
      </w:r>
      <w:r w:rsidRPr="007E26CB">
        <w:rPr>
          <w:noProof/>
        </w:rPr>
        <w:drawing>
          <wp:inline distT="0" distB="0" distL="0" distR="0" wp14:anchorId="02645B74" wp14:editId="5F1520C9">
            <wp:extent cx="1676460" cy="1227909"/>
            <wp:effectExtent l="0" t="0" r="0" b="4445"/>
            <wp:docPr id="889420702" name="Picture 88942070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2" name="Picture 889420702" descr="A picture containing person&#10;&#10;Description automatically generated"/>
                    <pic:cNvPicPr/>
                  </pic:nvPicPr>
                  <pic:blipFill>
                    <a:blip r:embed="rId58"/>
                    <a:stretch>
                      <a:fillRect/>
                    </a:stretch>
                  </pic:blipFill>
                  <pic:spPr>
                    <a:xfrm>
                      <a:off x="0" y="0"/>
                      <a:ext cx="1684338" cy="1233679"/>
                    </a:xfrm>
                    <a:prstGeom prst="rect">
                      <a:avLst/>
                    </a:prstGeom>
                  </pic:spPr>
                </pic:pic>
              </a:graphicData>
            </a:graphic>
          </wp:inline>
        </w:drawing>
      </w:r>
    </w:p>
    <w:p w14:paraId="05937A5D" w14:textId="1D236D55" w:rsidR="00354490" w:rsidRDefault="7578C8E1" w:rsidP="001E437F">
      <w:pPr>
        <w:pStyle w:val="StepList"/>
        <w:spacing w:before="120"/>
      </w:pPr>
      <w:r>
        <w:t xml:space="preserve">Choose </w:t>
      </w:r>
      <w:r w:rsidRPr="001873A5">
        <w:rPr>
          <w:rFonts w:ascii="Consolas" w:hAnsi="Consolas" w:cs="Consolas"/>
          <w:color w:val="0000FF"/>
        </w:rPr>
        <w:t>Map</w:t>
      </w:r>
      <w:r>
        <w:t xml:space="preserve"> under the</w:t>
      </w:r>
      <w:r w:rsidR="001873A5">
        <w:t xml:space="preserve"> group</w:t>
      </w:r>
      <w:r>
        <w:t xml:space="preserve"> </w:t>
      </w:r>
      <w:r w:rsidRPr="001873A5">
        <w:rPr>
          <w:rFonts w:ascii="Consolas" w:hAnsi="Consolas" w:cs="Consolas"/>
          <w:color w:val="0000FF"/>
        </w:rPr>
        <w:t>Geospatial</w:t>
      </w:r>
      <w:r w:rsidR="00E778CF">
        <w:rPr>
          <w:rFonts w:ascii="Consolas" w:hAnsi="Consolas" w:cs="Consolas"/>
          <w:color w:val="0000FF"/>
        </w:rPr>
        <w:t>.</w:t>
      </w:r>
      <w:r>
        <w:t xml:space="preserve"> </w:t>
      </w:r>
    </w:p>
    <w:p w14:paraId="5DD354E0" w14:textId="44963983" w:rsidR="00075302" w:rsidRDefault="00354490" w:rsidP="001E437F">
      <w:pPr>
        <w:pStyle w:val="StepList"/>
        <w:numPr>
          <w:ilvl w:val="0"/>
          <w:numId w:val="0"/>
        </w:numPr>
        <w:spacing w:before="120"/>
        <w:ind w:left="792"/>
      </w:pPr>
      <w:r>
        <w:rPr>
          <w:noProof/>
        </w:rPr>
        <w:drawing>
          <wp:inline distT="0" distB="0" distL="0" distR="0" wp14:anchorId="5139E824" wp14:editId="358B8F29">
            <wp:extent cx="2929466" cy="1472244"/>
            <wp:effectExtent l="0" t="0" r="4445" b="1270"/>
            <wp:docPr id="889420678" name="Picture 8894206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78" name="1.png"/>
                    <pic:cNvPicPr/>
                  </pic:nvPicPr>
                  <pic:blipFill>
                    <a:blip r:embed="rId59">
                      <a:extLst>
                        <a:ext uri="{28A0092B-C50C-407E-A947-70E740481C1C}">
                          <a14:useLocalDpi xmlns:a14="http://schemas.microsoft.com/office/drawing/2010/main" val="0"/>
                        </a:ext>
                      </a:extLst>
                    </a:blip>
                    <a:stretch>
                      <a:fillRect/>
                    </a:stretch>
                  </pic:blipFill>
                  <pic:spPr>
                    <a:xfrm>
                      <a:off x="0" y="0"/>
                      <a:ext cx="2948821" cy="1481971"/>
                    </a:xfrm>
                    <a:prstGeom prst="rect">
                      <a:avLst/>
                    </a:prstGeom>
                  </pic:spPr>
                </pic:pic>
              </a:graphicData>
            </a:graphic>
          </wp:inline>
        </w:drawing>
      </w:r>
    </w:p>
    <w:p w14:paraId="522936B9" w14:textId="77777777" w:rsidR="00075302" w:rsidRDefault="00075302">
      <w:pPr>
        <w:spacing w:before="0" w:after="0"/>
        <w:rPr>
          <w:szCs w:val="22"/>
        </w:rPr>
      </w:pPr>
      <w:r>
        <w:br w:type="page"/>
      </w:r>
    </w:p>
    <w:p w14:paraId="0660FCA8" w14:textId="398CB851" w:rsidR="00075302" w:rsidRPr="00075302" w:rsidRDefault="00837FFB" w:rsidP="001E437F">
      <w:pPr>
        <w:pStyle w:val="StepList"/>
        <w:spacing w:before="120"/>
      </w:pPr>
      <w:r>
        <w:lastRenderedPageBreak/>
        <w:t>Select</w:t>
      </w:r>
      <w:r w:rsidR="00E778CF">
        <w:t xml:space="preserve"> the</w:t>
      </w:r>
      <w:r>
        <w:t xml:space="preserve"> </w:t>
      </w:r>
      <w:r w:rsidRPr="00837FFB">
        <w:rPr>
          <w:rFonts w:ascii="Consolas" w:hAnsi="Consolas" w:cs="Consolas"/>
          <w:color w:val="2634FF"/>
        </w:rPr>
        <w:t>Data Tab</w:t>
      </w:r>
      <w:r w:rsidRPr="00837FFB">
        <w:rPr>
          <w:rFonts w:ascii="Consolas" w:hAnsi="Consolas" w:cs="Consolas"/>
          <w:noProof/>
          <w:color w:val="0000FF"/>
        </w:rPr>
        <w:drawing>
          <wp:inline distT="0" distB="0" distL="0" distR="0" wp14:anchorId="1DF01948" wp14:editId="1F06914A">
            <wp:extent cx="418012" cy="363489"/>
            <wp:effectExtent l="0" t="0" r="1270" b="5080"/>
            <wp:docPr id="889420698" name="Picture 88942069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8" name="Picture 889420698" descr="A picture containing drawing&#10;&#10;Description automatically generated"/>
                    <pic:cNvPicPr/>
                  </pic:nvPicPr>
                  <pic:blipFill>
                    <a:blip r:embed="rId60"/>
                    <a:stretch>
                      <a:fillRect/>
                    </a:stretch>
                  </pic:blipFill>
                  <pic:spPr>
                    <a:xfrm>
                      <a:off x="0" y="0"/>
                      <a:ext cx="426516" cy="370883"/>
                    </a:xfrm>
                    <a:prstGeom prst="rect">
                      <a:avLst/>
                    </a:prstGeom>
                  </pic:spPr>
                </pic:pic>
              </a:graphicData>
            </a:graphic>
          </wp:inline>
        </w:drawing>
      </w:r>
      <w:r>
        <w:t>, then u</w:t>
      </w:r>
      <w:r w:rsidR="7578C8E1">
        <w:t xml:space="preserve">nder </w:t>
      </w:r>
      <w:r w:rsidR="7578C8E1" w:rsidRPr="001873A5">
        <w:rPr>
          <w:rFonts w:ascii="Consolas" w:hAnsi="Consolas" w:cs="Consolas"/>
          <w:color w:val="0000FF"/>
        </w:rPr>
        <w:t>Data slots</w:t>
      </w:r>
      <w:r w:rsidR="7578C8E1">
        <w:t xml:space="preserve">, expand </w:t>
      </w:r>
      <w:r w:rsidR="7578C8E1" w:rsidRPr="7578C8E1">
        <w:rPr>
          <w:rFonts w:ascii="Consolas" w:hAnsi="Consolas" w:cs="Consolas"/>
          <w:color w:val="0000FF"/>
        </w:rPr>
        <w:t>Regions</w:t>
      </w:r>
      <w:r w:rsidR="00E778CF">
        <w:rPr>
          <w:rFonts w:ascii="Consolas" w:hAnsi="Consolas" w:cs="Consolas"/>
          <w:color w:val="0000FF"/>
        </w:rPr>
        <w:t>.</w:t>
      </w:r>
    </w:p>
    <w:p w14:paraId="65CA4673" w14:textId="51C9665D" w:rsidR="001873A5" w:rsidRPr="001873A5" w:rsidRDefault="00837FFB" w:rsidP="00075302">
      <w:pPr>
        <w:pStyle w:val="StepList"/>
        <w:numPr>
          <w:ilvl w:val="0"/>
          <w:numId w:val="0"/>
        </w:numPr>
        <w:spacing w:before="120"/>
        <w:ind w:left="792"/>
      </w:pPr>
      <w:r w:rsidRPr="00837FFB">
        <w:rPr>
          <w:noProof/>
          <w:color w:val="0000FF"/>
        </w:rPr>
        <w:drawing>
          <wp:inline distT="0" distB="0" distL="0" distR="0" wp14:anchorId="3D97F6D6" wp14:editId="7ABF8EF7">
            <wp:extent cx="1811383" cy="1576776"/>
            <wp:effectExtent l="0" t="0" r="5080" b="0"/>
            <wp:docPr id="889420699" name="Picture 8894206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9" name="Picture 889420699" descr="A screenshot of a cell phone&#10;&#10;Description automatically generated"/>
                    <pic:cNvPicPr/>
                  </pic:nvPicPr>
                  <pic:blipFill>
                    <a:blip r:embed="rId61"/>
                    <a:stretch>
                      <a:fillRect/>
                    </a:stretch>
                  </pic:blipFill>
                  <pic:spPr>
                    <a:xfrm>
                      <a:off x="0" y="0"/>
                      <a:ext cx="1819040" cy="1583441"/>
                    </a:xfrm>
                    <a:prstGeom prst="rect">
                      <a:avLst/>
                    </a:prstGeom>
                  </pic:spPr>
                </pic:pic>
              </a:graphicData>
            </a:graphic>
          </wp:inline>
        </w:drawing>
      </w:r>
      <w:r w:rsidR="7578C8E1" w:rsidRPr="7578C8E1">
        <w:rPr>
          <w:color w:val="0000FF"/>
        </w:rPr>
        <w:t xml:space="preserve"> </w:t>
      </w:r>
    </w:p>
    <w:p w14:paraId="5EDC02BF" w14:textId="6687D0B1" w:rsidR="001873A5" w:rsidRDefault="001873A5" w:rsidP="001873A5">
      <w:pPr>
        <w:pStyle w:val="StepList"/>
        <w:numPr>
          <w:ilvl w:val="0"/>
          <w:numId w:val="0"/>
        </w:numPr>
        <w:spacing w:before="120"/>
        <w:ind w:left="792"/>
        <w:rPr>
          <w:color w:val="0000FF"/>
        </w:rPr>
      </w:pPr>
      <w:r>
        <w:t>D</w:t>
      </w:r>
      <w:r w:rsidR="7578C8E1">
        <w:t xml:space="preserve">rag </w:t>
      </w:r>
      <w:r w:rsidR="7578C8E1" w:rsidRPr="7578C8E1">
        <w:rPr>
          <w:rFonts w:ascii="Consolas" w:hAnsi="Consolas" w:cs="Consolas"/>
          <w:color w:val="0000FF"/>
        </w:rPr>
        <w:t>Total dollar value traded</w:t>
      </w:r>
      <w:r w:rsidR="7578C8E1" w:rsidRPr="7578C8E1">
        <w:rPr>
          <w:color w:val="0000FF"/>
        </w:rPr>
        <w:t xml:space="preserve"> </w:t>
      </w:r>
      <w:r w:rsidR="7578C8E1">
        <w:t xml:space="preserve">to </w:t>
      </w:r>
      <w:r w:rsidR="7578C8E1" w:rsidRPr="7578C8E1">
        <w:rPr>
          <w:rFonts w:ascii="Consolas" w:hAnsi="Consolas" w:cs="Consolas"/>
          <w:color w:val="0000FF"/>
        </w:rPr>
        <w:t xml:space="preserve">Location </w:t>
      </w:r>
      <w:r w:rsidR="009A5C2C">
        <w:rPr>
          <w:rFonts w:ascii="Consolas" w:hAnsi="Consolas" w:cs="Consolas"/>
          <w:color w:val="0000FF"/>
        </w:rPr>
        <w:t>c</w:t>
      </w:r>
      <w:r w:rsidR="7578C8E1" w:rsidRPr="7578C8E1">
        <w:rPr>
          <w:rFonts w:ascii="Consolas" w:hAnsi="Consolas" w:cs="Consolas"/>
          <w:color w:val="0000FF"/>
        </w:rPr>
        <w:t>olor</w:t>
      </w:r>
      <w:r w:rsidR="00E778CF">
        <w:rPr>
          <w:rFonts w:ascii="Consolas" w:hAnsi="Consolas" w:cs="Consolas"/>
          <w:color w:val="0000FF"/>
        </w:rPr>
        <w:t>.</w:t>
      </w:r>
      <w:r w:rsidR="7578C8E1" w:rsidRPr="7578C8E1">
        <w:rPr>
          <w:color w:val="0000FF"/>
        </w:rPr>
        <w:t xml:space="preserve"> </w:t>
      </w:r>
    </w:p>
    <w:p w14:paraId="541838B0" w14:textId="035E0B45" w:rsidR="00F85457" w:rsidRDefault="001873A5" w:rsidP="001873A5">
      <w:pPr>
        <w:pStyle w:val="StepList"/>
        <w:numPr>
          <w:ilvl w:val="0"/>
          <w:numId w:val="0"/>
        </w:numPr>
        <w:spacing w:before="120"/>
        <w:ind w:left="792"/>
      </w:pPr>
      <w:r>
        <w:t>Drag</w:t>
      </w:r>
      <w:r w:rsidR="7578C8E1">
        <w:t xml:space="preserve"> </w:t>
      </w:r>
      <w:r w:rsidR="7578C8E1" w:rsidRPr="7578C8E1">
        <w:rPr>
          <w:rFonts w:ascii="Consolas" w:hAnsi="Consolas" w:cs="Consolas"/>
          <w:color w:val="0000FF"/>
        </w:rPr>
        <w:t>State</w:t>
      </w:r>
      <w:r w:rsidR="7578C8E1" w:rsidRPr="7578C8E1">
        <w:rPr>
          <w:color w:val="0000FF"/>
        </w:rPr>
        <w:t xml:space="preserve"> </w:t>
      </w:r>
      <w:r w:rsidR="7578C8E1">
        <w:t xml:space="preserve">to </w:t>
      </w:r>
      <w:r w:rsidR="7578C8E1" w:rsidRPr="7578C8E1">
        <w:rPr>
          <w:rFonts w:ascii="Consolas" w:hAnsi="Consolas" w:cs="Consolas"/>
          <w:color w:val="0000FF"/>
        </w:rPr>
        <w:t>Locations</w:t>
      </w:r>
      <w:r w:rsidR="00E778CF">
        <w:rPr>
          <w:rFonts w:ascii="Consolas" w:hAnsi="Consolas" w:cs="Consolas"/>
          <w:color w:val="0000FF"/>
        </w:rPr>
        <w:t>.</w:t>
      </w:r>
    </w:p>
    <w:p w14:paraId="72DF736C" w14:textId="491F611A" w:rsidR="00B546E7" w:rsidRDefault="00837FFB" w:rsidP="001E437F">
      <w:pPr>
        <w:pStyle w:val="StepList"/>
        <w:numPr>
          <w:ilvl w:val="0"/>
          <w:numId w:val="0"/>
        </w:numPr>
        <w:spacing w:before="120"/>
        <w:ind w:left="792"/>
      </w:pPr>
      <w:r w:rsidRPr="00837FFB">
        <w:rPr>
          <w:noProof/>
        </w:rPr>
        <w:drawing>
          <wp:inline distT="0" distB="0" distL="0" distR="0" wp14:anchorId="53DCEB46" wp14:editId="36A6AEEF">
            <wp:extent cx="5873792" cy="2586445"/>
            <wp:effectExtent l="0" t="0" r="0" b="4445"/>
            <wp:docPr id="889420700" name="Picture 8894207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0" name="Picture 889420700" descr="A close up of a map&#10;&#10;Description automatically generated"/>
                    <pic:cNvPicPr/>
                  </pic:nvPicPr>
                  <pic:blipFill>
                    <a:blip r:embed="rId62"/>
                    <a:stretch>
                      <a:fillRect/>
                    </a:stretch>
                  </pic:blipFill>
                  <pic:spPr>
                    <a:xfrm>
                      <a:off x="0" y="0"/>
                      <a:ext cx="5879540" cy="2588976"/>
                    </a:xfrm>
                    <a:prstGeom prst="rect">
                      <a:avLst/>
                    </a:prstGeom>
                  </pic:spPr>
                </pic:pic>
              </a:graphicData>
            </a:graphic>
          </wp:inline>
        </w:drawing>
      </w:r>
    </w:p>
    <w:p w14:paraId="66191811" w14:textId="36786432" w:rsidR="001D4DF6" w:rsidRDefault="7578C8E1" w:rsidP="001E437F">
      <w:pPr>
        <w:pStyle w:val="StepList"/>
        <w:spacing w:before="120"/>
      </w:pPr>
      <w:r>
        <w:t>Select</w:t>
      </w:r>
      <w:r w:rsidR="00960A11">
        <w:t xml:space="preserve"> the</w:t>
      </w:r>
      <w:r>
        <w:t xml:space="preserve"> </w:t>
      </w:r>
      <w:r w:rsidRPr="7578C8E1">
        <w:rPr>
          <w:rFonts w:ascii="Consolas" w:hAnsi="Consolas" w:cs="Consolas"/>
          <w:color w:val="0000FF"/>
        </w:rPr>
        <w:t>Details</w:t>
      </w:r>
      <w:r w:rsidRPr="7578C8E1">
        <w:rPr>
          <w:color w:val="0000FF"/>
        </w:rPr>
        <w:t xml:space="preserve"> </w:t>
      </w:r>
      <w:r>
        <w:t xml:space="preserve">tab to get more information on this map. </w:t>
      </w:r>
    </w:p>
    <w:p w14:paraId="5306FC2C" w14:textId="28070A76" w:rsidR="001D4DF6" w:rsidRDefault="00960A11" w:rsidP="001D4DF6">
      <w:pPr>
        <w:pStyle w:val="StepList"/>
        <w:numPr>
          <w:ilvl w:val="0"/>
          <w:numId w:val="0"/>
        </w:numPr>
        <w:spacing w:before="120"/>
        <w:ind w:left="792"/>
      </w:pPr>
      <w:r>
        <w:t>It l</w:t>
      </w:r>
      <w:r w:rsidR="7578C8E1">
        <w:t xml:space="preserve">ooks like most of our big spenders are in Texas and New York. </w:t>
      </w:r>
    </w:p>
    <w:p w14:paraId="35196219" w14:textId="01221B74" w:rsidR="00F85457" w:rsidRDefault="7578C8E1" w:rsidP="001D4DF6">
      <w:pPr>
        <w:pStyle w:val="StepList"/>
        <w:numPr>
          <w:ilvl w:val="0"/>
          <w:numId w:val="0"/>
        </w:numPr>
        <w:spacing w:before="120"/>
        <w:ind w:left="792"/>
      </w:pPr>
      <w:r w:rsidRPr="7578C8E1">
        <w:rPr>
          <w:rFonts w:ascii="Consolas" w:hAnsi="Consolas" w:cs="Consolas"/>
          <w:color w:val="0000FF"/>
        </w:rPr>
        <w:t>Zoom</w:t>
      </w:r>
      <w:r w:rsidRPr="7578C8E1">
        <w:rPr>
          <w:color w:val="0000FF"/>
        </w:rPr>
        <w:t xml:space="preserve"> </w:t>
      </w:r>
      <w:r>
        <w:t>in on the U</w:t>
      </w:r>
      <w:r w:rsidR="00960A11">
        <w:t>.</w:t>
      </w:r>
      <w:r>
        <w:t>S</w:t>
      </w:r>
      <w:r w:rsidR="00960A11">
        <w:t>.</w:t>
      </w:r>
      <w:r>
        <w:t xml:space="preserve"> and center it to focus.</w:t>
      </w:r>
    </w:p>
    <w:p w14:paraId="606E55B6" w14:textId="77777777" w:rsidR="00F85457" w:rsidRDefault="00F85457" w:rsidP="001E437F">
      <w:pPr>
        <w:rPr>
          <w:szCs w:val="22"/>
        </w:rPr>
      </w:pPr>
      <w:r>
        <w:br w:type="page"/>
      </w:r>
    </w:p>
    <w:p w14:paraId="790B17E6" w14:textId="77777777" w:rsidR="004E79C4" w:rsidRDefault="7578C8E1" w:rsidP="001E437F">
      <w:pPr>
        <w:pStyle w:val="StepList"/>
        <w:spacing w:before="120"/>
      </w:pPr>
      <w:r>
        <w:lastRenderedPageBreak/>
        <w:t xml:space="preserve">Let’s create one more Exploration card.  </w:t>
      </w:r>
    </w:p>
    <w:p w14:paraId="54F9D2E6" w14:textId="1483DAE1" w:rsidR="00F85457" w:rsidRDefault="008F1F95" w:rsidP="004E79C4">
      <w:pPr>
        <w:pStyle w:val="StepList"/>
        <w:numPr>
          <w:ilvl w:val="0"/>
          <w:numId w:val="0"/>
        </w:numPr>
        <w:spacing w:before="120"/>
        <w:ind w:left="792"/>
      </w:pPr>
      <w:r>
        <w:t>From the top tab, s</w:t>
      </w:r>
      <w:r w:rsidR="7578C8E1">
        <w:t xml:space="preserve">elect </w:t>
      </w:r>
      <w:r w:rsidR="7578C8E1" w:rsidRPr="008F1F95">
        <w:rPr>
          <w:rFonts w:ascii="Consolas" w:hAnsi="Consolas" w:cs="Consolas"/>
          <w:color w:val="0000FF"/>
        </w:rPr>
        <w:t>New card</w:t>
      </w:r>
      <w:r>
        <w:t xml:space="preserve"> </w:t>
      </w:r>
      <w:r>
        <w:sym w:font="Wingdings 3" w:char="F061"/>
      </w:r>
      <w:r>
        <w:t xml:space="preserve"> </w:t>
      </w:r>
      <w:r w:rsidR="7578C8E1">
        <w:t xml:space="preserve"> </w:t>
      </w:r>
      <w:r w:rsidR="7578C8E1" w:rsidRPr="008F1F95">
        <w:rPr>
          <w:rFonts w:ascii="Consolas" w:hAnsi="Consolas" w:cs="Consolas"/>
          <w:color w:val="0000FF"/>
        </w:rPr>
        <w:t>Single</w:t>
      </w:r>
      <w:r w:rsidR="005750FC">
        <w:rPr>
          <w:rFonts w:ascii="Consolas" w:hAnsi="Consolas" w:cs="Consolas"/>
          <w:color w:val="0000FF"/>
        </w:rPr>
        <w:t xml:space="preserve"> </w:t>
      </w:r>
      <w:r w:rsidR="005750FC">
        <w:sym w:font="Wingdings 3" w:char="F061"/>
      </w:r>
      <w:r w:rsidR="005750FC">
        <w:t xml:space="preserve">  </w:t>
      </w:r>
      <w:r w:rsidR="005750FC">
        <w:rPr>
          <w:rFonts w:ascii="Consolas" w:hAnsi="Consolas" w:cs="Consolas"/>
          <w:color w:val="0000FF"/>
        </w:rPr>
        <w:t>Choose a type</w:t>
      </w:r>
      <w:r w:rsidR="00960A11">
        <w:rPr>
          <w:rFonts w:ascii="Consolas" w:hAnsi="Consolas" w:cs="Consolas"/>
          <w:color w:val="0000FF"/>
        </w:rPr>
        <w:t>.</w:t>
      </w:r>
    </w:p>
    <w:p w14:paraId="2A3E64D3" w14:textId="3E27EFEA" w:rsidR="00E629BA" w:rsidRDefault="007E26CB" w:rsidP="001E437F">
      <w:pPr>
        <w:pStyle w:val="StepList"/>
        <w:numPr>
          <w:ilvl w:val="0"/>
          <w:numId w:val="0"/>
        </w:numPr>
        <w:spacing w:before="120"/>
        <w:ind w:left="792"/>
      </w:pPr>
      <w:r w:rsidRPr="007E26CB">
        <w:rPr>
          <w:noProof/>
        </w:rPr>
        <w:drawing>
          <wp:inline distT="0" distB="0" distL="0" distR="0" wp14:anchorId="1D2BB9F4" wp14:editId="3189863B">
            <wp:extent cx="1811383" cy="1715153"/>
            <wp:effectExtent l="0" t="0" r="5080" b="0"/>
            <wp:docPr id="889420704" name="Picture 8894207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1" name="Picture 889420701" descr="A screenshot of a cell phone&#10;&#10;Description automatically generated"/>
                    <pic:cNvPicPr/>
                  </pic:nvPicPr>
                  <pic:blipFill>
                    <a:blip r:embed="rId57"/>
                    <a:stretch>
                      <a:fillRect/>
                    </a:stretch>
                  </pic:blipFill>
                  <pic:spPr>
                    <a:xfrm>
                      <a:off x="0" y="0"/>
                      <a:ext cx="1818470" cy="1721864"/>
                    </a:xfrm>
                    <a:prstGeom prst="rect">
                      <a:avLst/>
                    </a:prstGeom>
                  </pic:spPr>
                </pic:pic>
              </a:graphicData>
            </a:graphic>
          </wp:inline>
        </w:drawing>
      </w:r>
      <w:r w:rsidRPr="007E26CB">
        <w:rPr>
          <w:noProof/>
        </w:rPr>
        <w:t xml:space="preserve"> </w:t>
      </w:r>
      <w:r w:rsidRPr="007E26CB">
        <w:rPr>
          <w:noProof/>
        </w:rPr>
        <w:drawing>
          <wp:inline distT="0" distB="0" distL="0" distR="0" wp14:anchorId="09D388EF" wp14:editId="2CC46085">
            <wp:extent cx="2290354" cy="1677550"/>
            <wp:effectExtent l="0" t="0" r="0" b="0"/>
            <wp:docPr id="889420703" name="Picture 88942070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3" name="Picture 889420703" descr="A picture containing person&#10;&#10;Description automatically generated"/>
                    <pic:cNvPicPr/>
                  </pic:nvPicPr>
                  <pic:blipFill>
                    <a:blip r:embed="rId58"/>
                    <a:stretch>
                      <a:fillRect/>
                    </a:stretch>
                  </pic:blipFill>
                  <pic:spPr>
                    <a:xfrm>
                      <a:off x="0" y="0"/>
                      <a:ext cx="2322436" cy="1701048"/>
                    </a:xfrm>
                    <a:prstGeom prst="rect">
                      <a:avLst/>
                    </a:prstGeom>
                  </pic:spPr>
                </pic:pic>
              </a:graphicData>
            </a:graphic>
          </wp:inline>
        </w:drawing>
      </w:r>
    </w:p>
    <w:p w14:paraId="12B88760" w14:textId="2170A3E3" w:rsidR="00F85457" w:rsidRDefault="7578C8E1" w:rsidP="001E437F">
      <w:pPr>
        <w:pStyle w:val="StepList"/>
        <w:spacing w:before="120"/>
      </w:pPr>
      <w:r>
        <w:t xml:space="preserve">This time let’s choose a </w:t>
      </w:r>
      <w:r w:rsidRPr="7578C8E1">
        <w:rPr>
          <w:rFonts w:ascii="Consolas" w:hAnsi="Consolas" w:cs="Consolas"/>
          <w:color w:val="0000FF"/>
        </w:rPr>
        <w:t>heat map</w:t>
      </w:r>
      <w:r w:rsidRPr="7578C8E1">
        <w:rPr>
          <w:color w:val="0000FF"/>
        </w:rPr>
        <w:t xml:space="preserve"> </w:t>
      </w:r>
      <w:r>
        <w:t xml:space="preserve">from the </w:t>
      </w:r>
      <w:r w:rsidRPr="0002286A">
        <w:rPr>
          <w:rFonts w:ascii="Consolas" w:hAnsi="Consolas" w:cs="Consolas"/>
          <w:color w:val="0000FF"/>
        </w:rPr>
        <w:t xml:space="preserve">Relationships </w:t>
      </w:r>
      <w:r w:rsidRPr="0002286A">
        <w:t>group</w:t>
      </w:r>
      <w:r w:rsidR="00960A11">
        <w:t>.</w:t>
      </w:r>
    </w:p>
    <w:p w14:paraId="1D019B21" w14:textId="2170F79B" w:rsidR="00E629BA" w:rsidRDefault="007E26CB" w:rsidP="001E437F">
      <w:pPr>
        <w:pStyle w:val="StepList"/>
        <w:numPr>
          <w:ilvl w:val="0"/>
          <w:numId w:val="0"/>
        </w:numPr>
        <w:spacing w:before="120"/>
        <w:ind w:left="792"/>
      </w:pPr>
      <w:r w:rsidRPr="007E26CB">
        <w:rPr>
          <w:noProof/>
        </w:rPr>
        <w:drawing>
          <wp:inline distT="0" distB="0" distL="0" distR="0" wp14:anchorId="5A883896" wp14:editId="764B9ACD">
            <wp:extent cx="1271451" cy="1117336"/>
            <wp:effectExtent l="0" t="0" r="0" b="635"/>
            <wp:docPr id="889420705" name="Picture 8894207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5" name="Picture 889420705" descr="A screenshot of a cell phone&#10;&#10;Description automatically generated"/>
                    <pic:cNvPicPr/>
                  </pic:nvPicPr>
                  <pic:blipFill>
                    <a:blip r:embed="rId63"/>
                    <a:stretch>
                      <a:fillRect/>
                    </a:stretch>
                  </pic:blipFill>
                  <pic:spPr>
                    <a:xfrm>
                      <a:off x="0" y="0"/>
                      <a:ext cx="1277886" cy="1122991"/>
                    </a:xfrm>
                    <a:prstGeom prst="rect">
                      <a:avLst/>
                    </a:prstGeom>
                  </pic:spPr>
                </pic:pic>
              </a:graphicData>
            </a:graphic>
          </wp:inline>
        </w:drawing>
      </w:r>
    </w:p>
    <w:p w14:paraId="5021DB4A" w14:textId="794BF8A4" w:rsidR="00875CDF" w:rsidRDefault="7578C8E1" w:rsidP="00875CDF">
      <w:pPr>
        <w:pStyle w:val="StepList"/>
        <w:spacing w:before="120"/>
      </w:pPr>
      <w:r>
        <w:t xml:space="preserve">Drag </w:t>
      </w:r>
      <w:r w:rsidRPr="7578C8E1">
        <w:rPr>
          <w:rFonts w:ascii="Consolas" w:hAnsi="Consolas" w:cs="Consolas"/>
          <w:color w:val="0000FF"/>
        </w:rPr>
        <w:t>Estimated income (Group)</w:t>
      </w:r>
      <w:r>
        <w:t xml:space="preserve"> to </w:t>
      </w:r>
      <w:r w:rsidRPr="00875CDF">
        <w:rPr>
          <w:rFonts w:ascii="Consolas" w:hAnsi="Consolas" w:cs="Consolas"/>
          <w:color w:val="0000FF"/>
        </w:rPr>
        <w:t>Rows</w:t>
      </w:r>
      <w:r w:rsidR="00960A11">
        <w:rPr>
          <w:rFonts w:ascii="Consolas" w:hAnsi="Consolas" w:cs="Consolas"/>
          <w:color w:val="0000FF"/>
        </w:rPr>
        <w:t>.</w:t>
      </w:r>
    </w:p>
    <w:p w14:paraId="4CDBC39B" w14:textId="728EA479" w:rsidR="00875CDF" w:rsidRDefault="00875CDF" w:rsidP="00875CDF">
      <w:pPr>
        <w:pStyle w:val="StepList"/>
        <w:numPr>
          <w:ilvl w:val="0"/>
          <w:numId w:val="0"/>
        </w:numPr>
        <w:spacing w:before="120"/>
        <w:ind w:left="792"/>
      </w:pPr>
      <w:r>
        <w:t xml:space="preserve">Drag </w:t>
      </w:r>
      <w:r w:rsidR="7578C8E1" w:rsidRPr="7578C8E1">
        <w:rPr>
          <w:rFonts w:ascii="Consolas" w:hAnsi="Consolas" w:cs="Consolas"/>
          <w:color w:val="0000FF"/>
        </w:rPr>
        <w:t>Total dollar value</w:t>
      </w:r>
      <w:r w:rsidR="00F85457">
        <w:rPr>
          <w:rFonts w:ascii="Consolas" w:hAnsi="Consolas" w:cs="Consolas"/>
          <w:color w:val="0000FF"/>
        </w:rPr>
        <w:t xml:space="preserve"> traded</w:t>
      </w:r>
      <w:r w:rsidR="7578C8E1" w:rsidRPr="7578C8E1">
        <w:rPr>
          <w:color w:val="0000FF"/>
        </w:rPr>
        <w:t xml:space="preserve"> </w:t>
      </w:r>
      <w:r w:rsidR="7578C8E1">
        <w:t xml:space="preserve">to </w:t>
      </w:r>
      <w:r w:rsidR="7578C8E1" w:rsidRPr="00875CDF">
        <w:rPr>
          <w:rFonts w:ascii="Consolas" w:hAnsi="Consolas" w:cs="Consolas"/>
          <w:color w:val="0000FF"/>
        </w:rPr>
        <w:t>Columns</w:t>
      </w:r>
      <w:r w:rsidR="00960A11">
        <w:rPr>
          <w:rFonts w:ascii="Consolas" w:hAnsi="Consolas" w:cs="Consolas"/>
          <w:color w:val="0000FF"/>
        </w:rPr>
        <w:t>.</w:t>
      </w:r>
    </w:p>
    <w:p w14:paraId="2C53189B" w14:textId="6548A5F9" w:rsidR="00BB6B55" w:rsidRDefault="00875CDF" w:rsidP="00875CDF">
      <w:pPr>
        <w:pStyle w:val="StepList"/>
        <w:numPr>
          <w:ilvl w:val="0"/>
          <w:numId w:val="0"/>
        </w:numPr>
        <w:spacing w:before="120"/>
        <w:ind w:left="792"/>
      </w:pPr>
      <w:r>
        <w:t xml:space="preserve">Drag </w:t>
      </w:r>
      <w:r w:rsidR="7578C8E1" w:rsidRPr="7578C8E1">
        <w:rPr>
          <w:rFonts w:ascii="Consolas" w:hAnsi="Consolas" w:cs="Consolas"/>
          <w:color w:val="0000FF"/>
        </w:rPr>
        <w:t xml:space="preserve">Total units traded </w:t>
      </w:r>
      <w:r w:rsidR="7578C8E1">
        <w:t xml:space="preserve">to </w:t>
      </w:r>
      <w:r w:rsidR="7578C8E1" w:rsidRPr="00875CDF">
        <w:rPr>
          <w:rFonts w:ascii="Consolas" w:hAnsi="Consolas" w:cs="Consolas"/>
          <w:color w:val="0000FF"/>
        </w:rPr>
        <w:t>Heat</w:t>
      </w:r>
      <w:r w:rsidR="00960A11">
        <w:rPr>
          <w:rFonts w:ascii="Consolas" w:hAnsi="Consolas" w:cs="Consolas"/>
          <w:color w:val="0000FF"/>
        </w:rPr>
        <w:t>.</w:t>
      </w:r>
    </w:p>
    <w:p w14:paraId="3CBB387D" w14:textId="04A78542" w:rsidR="00F116AB" w:rsidRDefault="007E26CB" w:rsidP="001E437F">
      <w:pPr>
        <w:pStyle w:val="StepList"/>
        <w:numPr>
          <w:ilvl w:val="0"/>
          <w:numId w:val="0"/>
        </w:numPr>
        <w:spacing w:before="120"/>
        <w:ind w:left="792"/>
      </w:pPr>
      <w:r w:rsidRPr="007E26CB">
        <w:rPr>
          <w:noProof/>
        </w:rPr>
        <w:drawing>
          <wp:inline distT="0" distB="0" distL="0" distR="0" wp14:anchorId="29AFDD24" wp14:editId="22A4ED5D">
            <wp:extent cx="3941575" cy="3586509"/>
            <wp:effectExtent l="0" t="0" r="0" b="0"/>
            <wp:docPr id="889420706" name="Picture 8894207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6" name="Picture 889420706" descr="A close up of a map&#10;&#10;Description automatically generated"/>
                    <pic:cNvPicPr/>
                  </pic:nvPicPr>
                  <pic:blipFill>
                    <a:blip r:embed="rId64"/>
                    <a:stretch>
                      <a:fillRect/>
                    </a:stretch>
                  </pic:blipFill>
                  <pic:spPr>
                    <a:xfrm>
                      <a:off x="0" y="0"/>
                      <a:ext cx="3954961" cy="3598690"/>
                    </a:xfrm>
                    <a:prstGeom prst="rect">
                      <a:avLst/>
                    </a:prstGeom>
                  </pic:spPr>
                </pic:pic>
              </a:graphicData>
            </a:graphic>
          </wp:inline>
        </w:drawing>
      </w:r>
    </w:p>
    <w:p w14:paraId="562F073A" w14:textId="2A20EACD" w:rsidR="00F116AB" w:rsidRDefault="7578C8E1" w:rsidP="001E437F">
      <w:pPr>
        <w:pStyle w:val="StepList"/>
        <w:spacing w:before="120"/>
      </w:pPr>
      <w:r>
        <w:lastRenderedPageBreak/>
        <w:t>That looks really noisy! Let’s</w:t>
      </w:r>
      <w:r w:rsidR="00B8465A">
        <w:t xml:space="preserve"> now</w:t>
      </w:r>
      <w:r>
        <w:t xml:space="preserve"> group that </w:t>
      </w:r>
      <w:r w:rsidRPr="00334CBF">
        <w:rPr>
          <w:rFonts w:ascii="Consolas" w:hAnsi="Consolas" w:cs="Consolas"/>
          <w:color w:val="0000FF"/>
        </w:rPr>
        <w:t>Total dollar value traded</w:t>
      </w:r>
      <w:r>
        <w:t>. Lucky for us, IBM Cognos Analytics allows you to Auto-group on the fly.</w:t>
      </w:r>
    </w:p>
    <w:p w14:paraId="1D94D03B" w14:textId="04129ADA" w:rsidR="00F116AB" w:rsidRDefault="7578C8E1" w:rsidP="00334CBF">
      <w:pPr>
        <w:pStyle w:val="StepList"/>
        <w:numPr>
          <w:ilvl w:val="0"/>
          <w:numId w:val="0"/>
        </w:numPr>
        <w:spacing w:before="120"/>
        <w:ind w:left="792"/>
      </w:pPr>
      <w:r>
        <w:t xml:space="preserve">Select the </w:t>
      </w:r>
      <w:r w:rsidRPr="00F8388B">
        <w:rPr>
          <w:rFonts w:ascii="Consolas" w:hAnsi="Consolas" w:cs="Consolas"/>
          <w:color w:val="0000FF"/>
        </w:rPr>
        <w:t>ellipse</w:t>
      </w:r>
      <w:r w:rsidR="00F8388B">
        <w:rPr>
          <w:rFonts w:ascii="Consolas" w:hAnsi="Consolas" w:cs="Consolas"/>
          <w:color w:val="0000FF"/>
        </w:rPr>
        <w:t>s</w:t>
      </w:r>
      <w:r>
        <w:t xml:space="preserve"> next to </w:t>
      </w:r>
      <w:r w:rsidRPr="00334CBF">
        <w:rPr>
          <w:rFonts w:ascii="Consolas" w:hAnsi="Consolas" w:cs="Consolas"/>
          <w:color w:val="0000FF"/>
        </w:rPr>
        <w:t>Total dollar traded</w:t>
      </w:r>
      <w:r>
        <w:t xml:space="preserve"> </w:t>
      </w:r>
      <w:r w:rsidR="00F8388B">
        <w:sym w:font="Wingdings 3" w:char="F061"/>
      </w:r>
      <w:r w:rsidR="00F8388B">
        <w:t xml:space="preserve"> </w:t>
      </w:r>
      <w:r w:rsidRPr="00334CBF">
        <w:rPr>
          <w:rFonts w:ascii="Consolas" w:hAnsi="Consolas" w:cs="Consolas"/>
          <w:color w:val="0000FF"/>
        </w:rPr>
        <w:t>Auto-</w:t>
      </w:r>
      <w:r w:rsidR="00334CBF">
        <w:rPr>
          <w:rFonts w:ascii="Consolas" w:hAnsi="Consolas" w:cs="Consolas"/>
          <w:color w:val="0000FF"/>
        </w:rPr>
        <w:t>g</w:t>
      </w:r>
      <w:r w:rsidRPr="00334CBF">
        <w:rPr>
          <w:rFonts w:ascii="Consolas" w:hAnsi="Consolas" w:cs="Consolas"/>
          <w:color w:val="0000FF"/>
        </w:rPr>
        <w:t>roup</w:t>
      </w:r>
      <w:r w:rsidR="0042772C">
        <w:t>.</w:t>
      </w:r>
    </w:p>
    <w:p w14:paraId="6D51ED76" w14:textId="66922046" w:rsidR="00F116AB" w:rsidRDefault="007E26CB" w:rsidP="009200B1">
      <w:pPr>
        <w:pStyle w:val="StepList"/>
        <w:numPr>
          <w:ilvl w:val="0"/>
          <w:numId w:val="0"/>
        </w:numPr>
        <w:spacing w:before="120"/>
        <w:ind w:left="792"/>
      </w:pPr>
      <w:r w:rsidRPr="007E26CB">
        <w:rPr>
          <w:noProof/>
        </w:rPr>
        <w:drawing>
          <wp:inline distT="0" distB="0" distL="0" distR="0" wp14:anchorId="0EED0DE6" wp14:editId="33050E43">
            <wp:extent cx="2934484" cy="3176336"/>
            <wp:effectExtent l="0" t="0" r="0" b="0"/>
            <wp:docPr id="889420707" name="Picture 8894207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7" name="Picture 889420707" descr="A screenshot of a cell phone&#10;&#10;Description automatically generated"/>
                    <pic:cNvPicPr/>
                  </pic:nvPicPr>
                  <pic:blipFill>
                    <a:blip r:embed="rId65"/>
                    <a:stretch>
                      <a:fillRect/>
                    </a:stretch>
                  </pic:blipFill>
                  <pic:spPr>
                    <a:xfrm>
                      <a:off x="0" y="0"/>
                      <a:ext cx="2947715" cy="3190657"/>
                    </a:xfrm>
                    <a:prstGeom prst="rect">
                      <a:avLst/>
                    </a:prstGeom>
                  </pic:spPr>
                </pic:pic>
              </a:graphicData>
            </a:graphic>
          </wp:inline>
        </w:drawing>
      </w:r>
    </w:p>
    <w:p w14:paraId="17C19548" w14:textId="2F143094" w:rsidR="00BB6B55" w:rsidRDefault="7578C8E1" w:rsidP="001E437F">
      <w:pPr>
        <w:pStyle w:val="StepList"/>
        <w:spacing w:before="120"/>
      </w:pPr>
      <w:r>
        <w:t xml:space="preserve">Turn on </w:t>
      </w:r>
      <w:r w:rsidRPr="00F437F7">
        <w:rPr>
          <w:rFonts w:ascii="Consolas" w:hAnsi="Consolas" w:cs="Consolas"/>
          <w:color w:val="0000FF"/>
        </w:rPr>
        <w:t>Auto-group</w:t>
      </w:r>
      <w:r>
        <w:t xml:space="preserve"> and </w:t>
      </w:r>
      <w:r w:rsidR="00F437F7">
        <w:t>set</w:t>
      </w:r>
      <w:r>
        <w:t xml:space="preserve"> </w:t>
      </w:r>
      <w:r w:rsidR="00F437F7" w:rsidRPr="00F437F7">
        <w:rPr>
          <w:rFonts w:ascii="Consolas" w:hAnsi="Consolas" w:cs="Consolas"/>
          <w:color w:val="0000FF"/>
        </w:rPr>
        <w:t>Number of group</w:t>
      </w:r>
      <w:r w:rsidR="00F437F7">
        <w:rPr>
          <w:rFonts w:ascii="Consolas" w:hAnsi="Consolas" w:cs="Consolas"/>
          <w:color w:val="0000FF"/>
        </w:rPr>
        <w:t>s</w:t>
      </w:r>
      <w:r w:rsidR="00F437F7">
        <w:t xml:space="preserve"> to </w:t>
      </w:r>
      <w:r w:rsidRPr="00F437F7">
        <w:rPr>
          <w:rFonts w:ascii="Consolas" w:hAnsi="Consolas" w:cs="Consolas"/>
          <w:color w:val="0000FF"/>
        </w:rPr>
        <w:t>5</w:t>
      </w:r>
      <w:r w:rsidR="00960A11">
        <w:rPr>
          <w:rFonts w:ascii="Consolas" w:hAnsi="Consolas" w:cs="Consolas"/>
          <w:color w:val="0000FF"/>
        </w:rPr>
        <w:t>.</w:t>
      </w:r>
      <w:r>
        <w:t xml:space="preserve"> </w:t>
      </w:r>
    </w:p>
    <w:p w14:paraId="44DB14D3" w14:textId="786BA913" w:rsidR="00075302" w:rsidRDefault="007E26CB" w:rsidP="001E437F">
      <w:pPr>
        <w:pStyle w:val="StepList"/>
        <w:numPr>
          <w:ilvl w:val="0"/>
          <w:numId w:val="0"/>
        </w:numPr>
        <w:spacing w:before="120"/>
        <w:ind w:left="792"/>
      </w:pPr>
      <w:r w:rsidRPr="007E26CB">
        <w:rPr>
          <w:noProof/>
        </w:rPr>
        <w:drawing>
          <wp:inline distT="0" distB="0" distL="0" distR="0" wp14:anchorId="197EAD19" wp14:editId="08E95B01">
            <wp:extent cx="3409766" cy="3676851"/>
            <wp:effectExtent l="0" t="0" r="0" b="0"/>
            <wp:docPr id="889420708" name="Picture 8894207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8" name="Picture 889420708" descr="A screenshot of a cell phone&#10;&#10;Description automatically generated"/>
                    <pic:cNvPicPr/>
                  </pic:nvPicPr>
                  <pic:blipFill>
                    <a:blip r:embed="rId66"/>
                    <a:stretch>
                      <a:fillRect/>
                    </a:stretch>
                  </pic:blipFill>
                  <pic:spPr>
                    <a:xfrm>
                      <a:off x="0" y="0"/>
                      <a:ext cx="3473435" cy="3745508"/>
                    </a:xfrm>
                    <a:prstGeom prst="rect">
                      <a:avLst/>
                    </a:prstGeom>
                  </pic:spPr>
                </pic:pic>
              </a:graphicData>
            </a:graphic>
          </wp:inline>
        </w:drawing>
      </w:r>
    </w:p>
    <w:p w14:paraId="55423EB4" w14:textId="77777777" w:rsidR="00075302" w:rsidRDefault="00075302">
      <w:pPr>
        <w:spacing w:before="0" w:after="0"/>
        <w:rPr>
          <w:szCs w:val="22"/>
        </w:rPr>
      </w:pPr>
      <w:r>
        <w:br w:type="page"/>
      </w:r>
    </w:p>
    <w:p w14:paraId="04B067AD" w14:textId="3E8BB609" w:rsidR="00BB6B55" w:rsidRDefault="7578C8E1" w:rsidP="001E437F">
      <w:pPr>
        <w:pStyle w:val="StepList"/>
        <w:spacing w:before="120"/>
      </w:pPr>
      <w:r>
        <w:lastRenderedPageBreak/>
        <w:t>That’s easier to read! Visualizing that sweet spot is now so much easier.</w:t>
      </w:r>
    </w:p>
    <w:p w14:paraId="3DC27716" w14:textId="4C7B167E" w:rsidR="00F437F7" w:rsidRDefault="7578C8E1" w:rsidP="001E437F">
      <w:pPr>
        <w:pStyle w:val="StepList"/>
        <w:spacing w:before="120"/>
      </w:pPr>
      <w:r>
        <w:t>Now we will have IBM Cognos Analytics Assistant create a Dashboard for us.</w:t>
      </w:r>
    </w:p>
    <w:p w14:paraId="0B47D793" w14:textId="34985F8E" w:rsidR="00BB6B55" w:rsidRDefault="7578C8E1" w:rsidP="00F437F7">
      <w:pPr>
        <w:pStyle w:val="StepList"/>
        <w:numPr>
          <w:ilvl w:val="0"/>
          <w:numId w:val="0"/>
        </w:numPr>
        <w:spacing w:before="120"/>
        <w:ind w:left="792"/>
      </w:pPr>
      <w:r>
        <w:t xml:space="preserve">Select the </w:t>
      </w:r>
      <w:r w:rsidRPr="7578C8E1">
        <w:rPr>
          <w:rFonts w:ascii="Consolas" w:hAnsi="Consolas" w:cs="Consolas"/>
          <w:color w:val="0000FF"/>
        </w:rPr>
        <w:t>Assistant</w:t>
      </w:r>
      <w:r w:rsidRPr="7578C8E1">
        <w:rPr>
          <w:color w:val="0000FF"/>
        </w:rPr>
        <w:t xml:space="preserve"> </w:t>
      </w:r>
      <w:r>
        <w:t xml:space="preserve">link on the left, then choose the suggestion of </w:t>
      </w:r>
      <w:r w:rsidRPr="7578C8E1">
        <w:rPr>
          <w:rFonts w:ascii="Consolas" w:hAnsi="Consolas" w:cs="Consolas"/>
          <w:color w:val="0000FF"/>
        </w:rPr>
        <w:t>create dashboard</w:t>
      </w:r>
      <w:r w:rsidR="00960A11">
        <w:rPr>
          <w:rFonts w:ascii="Consolas" w:hAnsi="Consolas" w:cs="Consolas"/>
          <w:color w:val="0000FF"/>
        </w:rPr>
        <w:t>.</w:t>
      </w:r>
    </w:p>
    <w:p w14:paraId="0B7BBAA5" w14:textId="62154E14" w:rsidR="00075302" w:rsidRDefault="00825726" w:rsidP="00825726">
      <w:pPr>
        <w:pStyle w:val="StepList"/>
        <w:numPr>
          <w:ilvl w:val="0"/>
          <w:numId w:val="0"/>
        </w:numPr>
        <w:spacing w:before="120"/>
        <w:ind w:left="792"/>
      </w:pPr>
      <w:r w:rsidRPr="00825726">
        <w:rPr>
          <w:noProof/>
        </w:rPr>
        <w:drawing>
          <wp:inline distT="0" distB="0" distL="0" distR="0" wp14:anchorId="56C1D6EB" wp14:editId="3C8E91D8">
            <wp:extent cx="2444817" cy="4506447"/>
            <wp:effectExtent l="0" t="0" r="0" b="2540"/>
            <wp:docPr id="889420709" name="Picture 8894207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09" name="Picture 889420709" descr="A screenshot of a cell phone&#10;&#10;Description automatically generated"/>
                    <pic:cNvPicPr/>
                  </pic:nvPicPr>
                  <pic:blipFill>
                    <a:blip r:embed="rId67"/>
                    <a:stretch>
                      <a:fillRect/>
                    </a:stretch>
                  </pic:blipFill>
                  <pic:spPr>
                    <a:xfrm>
                      <a:off x="0" y="0"/>
                      <a:ext cx="2472333" cy="4557166"/>
                    </a:xfrm>
                    <a:prstGeom prst="rect">
                      <a:avLst/>
                    </a:prstGeom>
                  </pic:spPr>
                </pic:pic>
              </a:graphicData>
            </a:graphic>
          </wp:inline>
        </w:drawing>
      </w:r>
    </w:p>
    <w:p w14:paraId="66613C5E" w14:textId="77777777" w:rsidR="00075302" w:rsidRDefault="00075302">
      <w:pPr>
        <w:spacing w:before="0" w:after="0"/>
        <w:rPr>
          <w:szCs w:val="22"/>
        </w:rPr>
      </w:pPr>
      <w:r>
        <w:br w:type="page"/>
      </w:r>
    </w:p>
    <w:p w14:paraId="3DEF4F41" w14:textId="77777777" w:rsidR="00CF51BC" w:rsidRDefault="7578C8E1" w:rsidP="001E437F">
      <w:pPr>
        <w:pStyle w:val="StepList"/>
        <w:spacing w:before="120"/>
      </w:pPr>
      <w:r>
        <w:lastRenderedPageBreak/>
        <w:t>You should now see the following:</w:t>
      </w:r>
      <w:r w:rsidR="00CF51BC" w:rsidRPr="00CF51BC">
        <w:rPr>
          <w:noProof/>
        </w:rPr>
        <w:t xml:space="preserve"> </w:t>
      </w:r>
    </w:p>
    <w:p w14:paraId="3DFDF0B3" w14:textId="1ABF74C4" w:rsidR="00EE5870" w:rsidRDefault="00CF51BC" w:rsidP="001E437F">
      <w:pPr>
        <w:pStyle w:val="StepList"/>
        <w:numPr>
          <w:ilvl w:val="0"/>
          <w:numId w:val="0"/>
        </w:numPr>
        <w:spacing w:before="120"/>
        <w:ind w:left="792"/>
      </w:pPr>
      <w:r>
        <w:rPr>
          <w:noProof/>
        </w:rPr>
        <w:drawing>
          <wp:inline distT="0" distB="0" distL="0" distR="0" wp14:anchorId="38E28F97" wp14:editId="6D6039B7">
            <wp:extent cx="5949347" cy="2519045"/>
            <wp:effectExtent l="0" t="0" r="0" b="0"/>
            <wp:docPr id="889420687" name="Picture 8894206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87"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0606" cy="2528046"/>
                    </a:xfrm>
                    <a:prstGeom prst="rect">
                      <a:avLst/>
                    </a:prstGeom>
                  </pic:spPr>
                </pic:pic>
              </a:graphicData>
            </a:graphic>
          </wp:inline>
        </w:drawing>
      </w:r>
    </w:p>
    <w:p w14:paraId="4065DC3B" w14:textId="20C05877" w:rsidR="00EE5870" w:rsidRDefault="7578C8E1" w:rsidP="004C5AAA">
      <w:pPr>
        <w:pStyle w:val="StepList"/>
        <w:numPr>
          <w:ilvl w:val="0"/>
          <w:numId w:val="0"/>
        </w:numPr>
        <w:spacing w:before="120"/>
        <w:ind w:left="792"/>
      </w:pPr>
      <w:r>
        <w:t>IBM Cognos Analytics Assistant created a dashboard for you!</w:t>
      </w:r>
    </w:p>
    <w:p w14:paraId="370DEBD3" w14:textId="07CC5009" w:rsidR="00826843" w:rsidRDefault="7578C8E1" w:rsidP="001E437F">
      <w:pPr>
        <w:pStyle w:val="StepList"/>
        <w:spacing w:before="120"/>
      </w:pPr>
      <w:r>
        <w:t xml:space="preserve">You can investigate this dashboard by </w:t>
      </w:r>
      <w:r w:rsidRPr="00F821A6">
        <w:t>selecting the tabs at the top</w:t>
      </w:r>
      <w:r>
        <w:t xml:space="preserve"> or hover over any of the charts and graphs.  We wish to focus in on our </w:t>
      </w:r>
      <w:r w:rsidR="00960A11">
        <w:t>h</w:t>
      </w:r>
      <w:r>
        <w:t xml:space="preserve">igh </w:t>
      </w:r>
      <w:r w:rsidR="00960A11">
        <w:t>c</w:t>
      </w:r>
      <w:r>
        <w:t>hurn customers. So</w:t>
      </w:r>
      <w:r w:rsidR="004C5AAA">
        <w:t>,</w:t>
      </w:r>
      <w:r>
        <w:t xml:space="preserve"> let’s filter this </w:t>
      </w:r>
      <w:r w:rsidR="00960A11">
        <w:t>d</w:t>
      </w:r>
      <w:r>
        <w:t>ashboard.</w:t>
      </w:r>
    </w:p>
    <w:p w14:paraId="36B5DE20" w14:textId="476C2C4B" w:rsidR="00CF51BC" w:rsidRDefault="7578C8E1" w:rsidP="004C5AAA">
      <w:pPr>
        <w:pStyle w:val="StepList"/>
        <w:numPr>
          <w:ilvl w:val="0"/>
          <w:numId w:val="0"/>
        </w:numPr>
        <w:spacing w:before="120"/>
        <w:ind w:left="792"/>
      </w:pPr>
      <w:r>
        <w:t xml:space="preserve">From the </w:t>
      </w:r>
      <w:r w:rsidRPr="7578C8E1">
        <w:rPr>
          <w:rFonts w:ascii="Consolas" w:hAnsi="Consolas" w:cs="Consolas"/>
          <w:color w:val="0000FF"/>
        </w:rPr>
        <w:t>Data</w:t>
      </w:r>
      <w:r w:rsidRPr="7578C8E1">
        <w:rPr>
          <w:color w:val="0000FF"/>
        </w:rPr>
        <w:t xml:space="preserve"> </w:t>
      </w:r>
      <w:r>
        <w:t>tab</w:t>
      </w:r>
      <w:r w:rsidR="00825726">
        <w:t xml:space="preserve"> </w:t>
      </w:r>
      <w:r w:rsidR="00825726" w:rsidRPr="00837FFB">
        <w:rPr>
          <w:rFonts w:ascii="Consolas" w:hAnsi="Consolas" w:cs="Consolas"/>
          <w:noProof/>
          <w:color w:val="0000FF"/>
        </w:rPr>
        <w:drawing>
          <wp:inline distT="0" distB="0" distL="0" distR="0" wp14:anchorId="32FA69B3" wp14:editId="4BB5B8FD">
            <wp:extent cx="418012" cy="363489"/>
            <wp:effectExtent l="0" t="0" r="1270" b="5080"/>
            <wp:docPr id="889420710" name="Picture 8894207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698" name="Picture 889420698" descr="A picture containing drawing&#10;&#10;Description automatically generated"/>
                    <pic:cNvPicPr/>
                  </pic:nvPicPr>
                  <pic:blipFill>
                    <a:blip r:embed="rId60"/>
                    <a:stretch>
                      <a:fillRect/>
                    </a:stretch>
                  </pic:blipFill>
                  <pic:spPr>
                    <a:xfrm>
                      <a:off x="0" y="0"/>
                      <a:ext cx="426516" cy="370883"/>
                    </a:xfrm>
                    <a:prstGeom prst="rect">
                      <a:avLst/>
                    </a:prstGeom>
                  </pic:spPr>
                </pic:pic>
              </a:graphicData>
            </a:graphic>
          </wp:inline>
        </w:drawing>
      </w:r>
      <w:r>
        <w:t xml:space="preserve">, drag </w:t>
      </w:r>
      <w:r w:rsidRPr="7578C8E1">
        <w:rPr>
          <w:rFonts w:ascii="Consolas" w:hAnsi="Consolas" w:cs="Consolas"/>
          <w:color w:val="0000FF"/>
        </w:rPr>
        <w:t>Churn Risk</w:t>
      </w:r>
      <w:r>
        <w:t xml:space="preserve"> to the </w:t>
      </w:r>
      <w:r w:rsidRPr="00F821A6">
        <w:t xml:space="preserve">Filter </w:t>
      </w:r>
      <w:r w:rsidRPr="7578C8E1">
        <w:rPr>
          <w:rFonts w:ascii="Consolas" w:hAnsi="Consolas" w:cs="Consolas"/>
          <w:color w:val="0000FF"/>
        </w:rPr>
        <w:t>All tabs</w:t>
      </w:r>
      <w:r>
        <w:t xml:space="preserve"> </w:t>
      </w:r>
      <w:r w:rsidR="00CF51BC">
        <w:t>location</w:t>
      </w:r>
      <w:r w:rsidR="0014422D">
        <w:t xml:space="preserve"> </w:t>
      </w:r>
      <w:r w:rsidR="009036F6">
        <w:sym w:font="Wingdings 3" w:char="F061"/>
      </w:r>
      <w:r w:rsidR="009036F6">
        <w:t xml:space="preserve">  </w:t>
      </w:r>
      <w:r w:rsidR="009036F6">
        <w:rPr>
          <w:rFonts w:ascii="Consolas" w:hAnsi="Consolas" w:cs="Consolas"/>
          <w:color w:val="0000FF"/>
        </w:rPr>
        <w:t>OK</w:t>
      </w:r>
      <w:r w:rsidR="00625C68">
        <w:rPr>
          <w:rFonts w:ascii="Consolas" w:hAnsi="Consolas" w:cs="Consolas"/>
          <w:color w:val="0000FF"/>
        </w:rPr>
        <w:t>.</w:t>
      </w:r>
    </w:p>
    <w:p w14:paraId="58DA48BE" w14:textId="03412650" w:rsidR="005F162D" w:rsidRDefault="00825726" w:rsidP="00075302">
      <w:pPr>
        <w:pStyle w:val="StepList"/>
        <w:numPr>
          <w:ilvl w:val="0"/>
          <w:numId w:val="0"/>
        </w:numPr>
        <w:spacing w:before="120"/>
        <w:ind w:left="792"/>
      </w:pPr>
      <w:r w:rsidRPr="00825726">
        <w:rPr>
          <w:noProof/>
        </w:rPr>
        <w:drawing>
          <wp:inline distT="0" distB="0" distL="0" distR="0" wp14:anchorId="60A58E9E" wp14:editId="3B45E3CE">
            <wp:extent cx="4917091" cy="4089400"/>
            <wp:effectExtent l="0" t="0" r="0" b="0"/>
            <wp:docPr id="889420716" name="Picture 8894207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16" name="Picture 889420716" descr="A screenshot of a cell phone&#10;&#10;Description automatically generated"/>
                    <pic:cNvPicPr/>
                  </pic:nvPicPr>
                  <pic:blipFill>
                    <a:blip r:embed="rId69"/>
                    <a:stretch>
                      <a:fillRect/>
                    </a:stretch>
                  </pic:blipFill>
                  <pic:spPr>
                    <a:xfrm>
                      <a:off x="0" y="0"/>
                      <a:ext cx="4957209" cy="4122765"/>
                    </a:xfrm>
                    <a:prstGeom prst="rect">
                      <a:avLst/>
                    </a:prstGeom>
                  </pic:spPr>
                </pic:pic>
              </a:graphicData>
            </a:graphic>
          </wp:inline>
        </w:drawing>
      </w:r>
      <w:r w:rsidR="005F162D">
        <w:br w:type="page"/>
      </w:r>
    </w:p>
    <w:p w14:paraId="72C80396" w14:textId="61CDC7A4" w:rsidR="001A4CC3" w:rsidRDefault="7578C8E1" w:rsidP="001E437F">
      <w:pPr>
        <w:pStyle w:val="StepList"/>
        <w:spacing w:before="120"/>
      </w:pPr>
      <w:r>
        <w:lastRenderedPageBreak/>
        <w:t xml:space="preserve">Close the </w:t>
      </w:r>
      <w:r w:rsidRPr="7578C8E1">
        <w:rPr>
          <w:rFonts w:ascii="Consolas" w:hAnsi="Consolas" w:cs="Consolas"/>
          <w:color w:val="0000FF"/>
        </w:rPr>
        <w:t>Data</w:t>
      </w:r>
      <w:r w:rsidRPr="7578C8E1">
        <w:rPr>
          <w:color w:val="0000FF"/>
        </w:rPr>
        <w:t xml:space="preserve"> </w:t>
      </w:r>
      <w:r>
        <w:t xml:space="preserve">items tab </w:t>
      </w:r>
      <w:r w:rsidR="00825726">
        <w:t xml:space="preserve">by selecting it again </w:t>
      </w:r>
      <w:r>
        <w:t xml:space="preserve">and you should see all </w:t>
      </w:r>
      <w:r w:rsidR="00625C68">
        <w:t xml:space="preserve">of </w:t>
      </w:r>
      <w:r>
        <w:t xml:space="preserve">your charts and tabs filtered on just your </w:t>
      </w:r>
      <w:r w:rsidR="00625C68">
        <w:t>h</w:t>
      </w:r>
      <w:r>
        <w:t xml:space="preserve">igh </w:t>
      </w:r>
      <w:r w:rsidR="00625C68">
        <w:t>c</w:t>
      </w:r>
      <w:r>
        <w:t xml:space="preserve">hurn </w:t>
      </w:r>
      <w:r w:rsidR="00625C68">
        <w:t>r</w:t>
      </w:r>
      <w:r>
        <w:t>isk customers.</w:t>
      </w:r>
      <w:r w:rsidR="00825726">
        <w:t xml:space="preserve"> Building </w:t>
      </w:r>
      <w:r w:rsidR="00625C68">
        <w:t>d</w:t>
      </w:r>
      <w:r w:rsidR="00825726">
        <w:t>ashboards is easy in Cognos Analytics!</w:t>
      </w:r>
    </w:p>
    <w:p w14:paraId="213BB3C7" w14:textId="367586E5" w:rsidR="005F162D" w:rsidRDefault="00825726" w:rsidP="005F162D">
      <w:pPr>
        <w:pStyle w:val="StepList"/>
        <w:numPr>
          <w:ilvl w:val="0"/>
          <w:numId w:val="0"/>
        </w:numPr>
        <w:spacing w:before="120"/>
        <w:ind w:left="792"/>
      </w:pPr>
      <w:r w:rsidRPr="00825726">
        <w:rPr>
          <w:noProof/>
        </w:rPr>
        <w:drawing>
          <wp:inline distT="0" distB="0" distL="0" distR="0" wp14:anchorId="55C4C1A7" wp14:editId="098B03C8">
            <wp:extent cx="5823285" cy="2576166"/>
            <wp:effectExtent l="0" t="0" r="0" b="2540"/>
            <wp:docPr id="889420712" name="Picture 8894207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12" name="Picture 889420712" descr="A screenshot of a social media post&#10;&#10;Description automatically generated"/>
                    <pic:cNvPicPr/>
                  </pic:nvPicPr>
                  <pic:blipFill>
                    <a:blip r:embed="rId70"/>
                    <a:stretch>
                      <a:fillRect/>
                    </a:stretch>
                  </pic:blipFill>
                  <pic:spPr>
                    <a:xfrm>
                      <a:off x="0" y="0"/>
                      <a:ext cx="5836593" cy="2582053"/>
                    </a:xfrm>
                    <a:prstGeom prst="rect">
                      <a:avLst/>
                    </a:prstGeom>
                  </pic:spPr>
                </pic:pic>
              </a:graphicData>
            </a:graphic>
          </wp:inline>
        </w:drawing>
      </w:r>
    </w:p>
    <w:p w14:paraId="665B581D" w14:textId="4224BAEA" w:rsidR="00075302" w:rsidRPr="00075302" w:rsidRDefault="003F06AA" w:rsidP="003F06AA">
      <w:pPr>
        <w:pStyle w:val="StepList"/>
        <w:spacing w:before="120"/>
      </w:pPr>
      <w:r w:rsidRPr="00FB05A0">
        <w:rPr>
          <w:rFonts w:ascii="Consolas" w:hAnsi="Consolas" w:cs="Consolas"/>
          <w:color w:val="0000FF"/>
        </w:rPr>
        <w:t>Save</w:t>
      </w:r>
      <w:r>
        <w:t xml:space="preserve"> your Auto-created Dashboard in your </w:t>
      </w:r>
      <w:r w:rsidRPr="7578C8E1">
        <w:rPr>
          <w:rFonts w:ascii="Consolas" w:hAnsi="Consolas" w:cs="Consolas"/>
          <w:color w:val="0000FF"/>
        </w:rPr>
        <w:t>Personal Folder</w:t>
      </w:r>
      <w:r w:rsidRPr="7578C8E1">
        <w:rPr>
          <w:color w:val="0000FF"/>
        </w:rPr>
        <w:t xml:space="preserve"> </w:t>
      </w:r>
      <w:r>
        <w:t xml:space="preserve">as </w:t>
      </w:r>
      <w:r>
        <w:rPr>
          <w:rFonts w:ascii="Consolas" w:hAnsi="Consolas" w:cs="Consolas"/>
          <w:color w:val="0000FF"/>
        </w:rPr>
        <w:t>Yo</w:t>
      </w:r>
      <w:r w:rsidRPr="7578C8E1">
        <w:rPr>
          <w:rFonts w:ascii="Consolas" w:hAnsi="Consolas" w:cs="Consolas"/>
          <w:color w:val="0000FF"/>
        </w:rPr>
        <w:t>ur name – Dashboard from Exploration</w:t>
      </w:r>
      <w:r>
        <w:rPr>
          <w:rFonts w:ascii="Consolas" w:hAnsi="Consolas" w:cs="Consolas"/>
          <w:color w:val="0000FF"/>
        </w:rPr>
        <w:t xml:space="preserve"> Lab</w:t>
      </w:r>
      <w:r w:rsidR="00625C68">
        <w:rPr>
          <w:rFonts w:ascii="Consolas" w:hAnsi="Consolas" w:cs="Consolas"/>
          <w:color w:val="0000FF"/>
        </w:rPr>
        <w:t>.</w:t>
      </w:r>
    </w:p>
    <w:p w14:paraId="0FCF3061" w14:textId="2B1BE648" w:rsidR="00075302" w:rsidRDefault="003F06AA" w:rsidP="00075302">
      <w:pPr>
        <w:pStyle w:val="StepList"/>
        <w:numPr>
          <w:ilvl w:val="0"/>
          <w:numId w:val="0"/>
        </w:numPr>
        <w:spacing w:before="120"/>
        <w:ind w:left="792"/>
      </w:pPr>
      <w:r w:rsidRPr="00825726">
        <w:rPr>
          <w:noProof/>
        </w:rPr>
        <w:drawing>
          <wp:inline distT="0" distB="0" distL="0" distR="0" wp14:anchorId="3865B7ED" wp14:editId="314DC229">
            <wp:extent cx="1703672" cy="1231225"/>
            <wp:effectExtent l="0" t="0" r="0" b="1270"/>
            <wp:docPr id="889420714" name="Picture 8894207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14" name="Picture 889420714" descr="A screenshot of a cell phone&#10;&#10;Description automatically generated"/>
                    <pic:cNvPicPr/>
                  </pic:nvPicPr>
                  <pic:blipFill>
                    <a:blip r:embed="rId71"/>
                    <a:stretch>
                      <a:fillRect/>
                    </a:stretch>
                  </pic:blipFill>
                  <pic:spPr>
                    <a:xfrm>
                      <a:off x="0" y="0"/>
                      <a:ext cx="1709975" cy="1235780"/>
                    </a:xfrm>
                    <a:prstGeom prst="rect">
                      <a:avLst/>
                    </a:prstGeom>
                  </pic:spPr>
                </pic:pic>
              </a:graphicData>
            </a:graphic>
          </wp:inline>
        </w:drawing>
      </w:r>
      <w:r w:rsidRPr="00825726">
        <w:rPr>
          <w:noProof/>
        </w:rPr>
        <w:drawing>
          <wp:inline distT="0" distB="0" distL="0" distR="0" wp14:anchorId="51434085" wp14:editId="1C0EFE7E">
            <wp:extent cx="4263992" cy="2871438"/>
            <wp:effectExtent l="0" t="0" r="3810" b="0"/>
            <wp:docPr id="889420715" name="Picture 8894207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20715" name="Picture 889420715" descr="A screenshot of a cell phone&#10;&#10;Description automatically generated"/>
                    <pic:cNvPicPr/>
                  </pic:nvPicPr>
                  <pic:blipFill>
                    <a:blip r:embed="rId72"/>
                    <a:stretch>
                      <a:fillRect/>
                    </a:stretch>
                  </pic:blipFill>
                  <pic:spPr>
                    <a:xfrm>
                      <a:off x="0" y="0"/>
                      <a:ext cx="4313737" cy="2904937"/>
                    </a:xfrm>
                    <a:prstGeom prst="rect">
                      <a:avLst/>
                    </a:prstGeom>
                  </pic:spPr>
                </pic:pic>
              </a:graphicData>
            </a:graphic>
          </wp:inline>
        </w:drawing>
      </w:r>
    </w:p>
    <w:p w14:paraId="685E0F27" w14:textId="77777777" w:rsidR="00075302" w:rsidRDefault="00075302">
      <w:pPr>
        <w:spacing w:before="0" w:after="0"/>
        <w:rPr>
          <w:szCs w:val="22"/>
        </w:rPr>
      </w:pPr>
      <w:r>
        <w:br w:type="page"/>
      </w:r>
    </w:p>
    <w:p w14:paraId="68F31058" w14:textId="2BCCAE53" w:rsidR="003F06AA" w:rsidRDefault="003F06AA" w:rsidP="003F06AA">
      <w:pPr>
        <w:pStyle w:val="Heading2"/>
      </w:pPr>
      <w:r>
        <w:lastRenderedPageBreak/>
        <w:t>Embedding Cognos Content</w:t>
      </w:r>
    </w:p>
    <w:p w14:paraId="0D60F5D0" w14:textId="2E70DA70" w:rsidR="00075302" w:rsidRDefault="003F06AA" w:rsidP="00FB05A0">
      <w:pPr>
        <w:pStyle w:val="StepList"/>
        <w:spacing w:before="120"/>
      </w:pPr>
      <w:r>
        <w:t xml:space="preserve">Now that you have created </w:t>
      </w:r>
      <w:r w:rsidR="00A56A99">
        <w:t xml:space="preserve">and saved </w:t>
      </w:r>
      <w:r>
        <w:t xml:space="preserve">your dashboard, you can </w:t>
      </w:r>
      <w:r w:rsidR="00A56A99">
        <w:t xml:space="preserve">Share your information to others. There are two options when sharing a link. You can either provide an HTML link to your dashboard or you can view the embedded code. You can also </w:t>
      </w:r>
      <w:r w:rsidR="00661285">
        <w:t>e</w:t>
      </w:r>
      <w:r w:rsidR="00A56A99">
        <w:t xml:space="preserve">xport your dashboard to a PDF file.  To view all these options, choose the </w:t>
      </w:r>
      <w:r w:rsidR="00A56A99" w:rsidRPr="00A56A99">
        <w:rPr>
          <w:rFonts w:ascii="Consolas" w:hAnsi="Consolas" w:cs="Consolas"/>
          <w:color w:val="2634FF"/>
        </w:rPr>
        <w:t>Share</w:t>
      </w:r>
      <w:r w:rsidR="00A56A99" w:rsidRPr="00A56A99">
        <w:rPr>
          <w:color w:val="2634FF"/>
        </w:rPr>
        <w:t xml:space="preserve"> </w:t>
      </w:r>
      <w:r w:rsidR="00A56A99">
        <w:t xml:space="preserve">button at the top left. </w:t>
      </w:r>
    </w:p>
    <w:p w14:paraId="1C430708" w14:textId="5BC2D433" w:rsidR="003F06AA" w:rsidRDefault="00A56A99" w:rsidP="00075302">
      <w:pPr>
        <w:pStyle w:val="StepList"/>
        <w:numPr>
          <w:ilvl w:val="0"/>
          <w:numId w:val="0"/>
        </w:numPr>
        <w:spacing w:before="120"/>
        <w:ind w:left="792"/>
      </w:pPr>
      <w:r w:rsidRPr="00A56A99">
        <w:rPr>
          <w:noProof/>
        </w:rPr>
        <w:drawing>
          <wp:inline distT="0" distB="0" distL="0" distR="0" wp14:anchorId="3265947B" wp14:editId="6C363B02">
            <wp:extent cx="4032986" cy="1682900"/>
            <wp:effectExtent l="0" t="0" r="5715" b="6350"/>
            <wp:docPr id="4" name="Picture 4" descr="A picture containing clock,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ock, ball&#10;&#10;Description automatically generated"/>
                    <pic:cNvPicPr/>
                  </pic:nvPicPr>
                  <pic:blipFill>
                    <a:blip r:embed="rId73"/>
                    <a:stretch>
                      <a:fillRect/>
                    </a:stretch>
                  </pic:blipFill>
                  <pic:spPr>
                    <a:xfrm>
                      <a:off x="0" y="0"/>
                      <a:ext cx="4047836" cy="1689097"/>
                    </a:xfrm>
                    <a:prstGeom prst="rect">
                      <a:avLst/>
                    </a:prstGeom>
                  </pic:spPr>
                </pic:pic>
              </a:graphicData>
            </a:graphic>
          </wp:inline>
        </w:drawing>
      </w:r>
    </w:p>
    <w:p w14:paraId="61D9FA95" w14:textId="77777777" w:rsidR="00075302" w:rsidRDefault="00A56A99" w:rsidP="00FB05A0">
      <w:pPr>
        <w:pStyle w:val="StepList"/>
        <w:spacing w:before="120"/>
      </w:pPr>
      <w:r>
        <w:t>You will then see the Link options in the flyout</w:t>
      </w:r>
    </w:p>
    <w:p w14:paraId="1E8B09FE" w14:textId="026F1254" w:rsidR="003F06AA" w:rsidRDefault="00A56A99" w:rsidP="00075302">
      <w:pPr>
        <w:pStyle w:val="StepList"/>
        <w:numPr>
          <w:ilvl w:val="0"/>
          <w:numId w:val="0"/>
        </w:numPr>
        <w:spacing w:before="120"/>
        <w:ind w:left="792"/>
      </w:pPr>
      <w:r w:rsidRPr="00A56A99">
        <w:rPr>
          <w:noProof/>
        </w:rPr>
        <w:drawing>
          <wp:inline distT="0" distB="0" distL="0" distR="0" wp14:anchorId="3926C5B8" wp14:editId="04D7A529">
            <wp:extent cx="2193996" cy="4206240"/>
            <wp:effectExtent l="0" t="0" r="317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74"/>
                    <a:stretch>
                      <a:fillRect/>
                    </a:stretch>
                  </pic:blipFill>
                  <pic:spPr>
                    <a:xfrm>
                      <a:off x="0" y="0"/>
                      <a:ext cx="2196726" cy="4211474"/>
                    </a:xfrm>
                    <a:prstGeom prst="rect">
                      <a:avLst/>
                    </a:prstGeom>
                  </pic:spPr>
                </pic:pic>
              </a:graphicData>
            </a:graphic>
          </wp:inline>
        </w:drawing>
      </w:r>
    </w:p>
    <w:p w14:paraId="7456E4F6" w14:textId="57600FFD" w:rsidR="00A56A99" w:rsidRPr="003F06AA" w:rsidRDefault="00A56A99" w:rsidP="00FB05A0">
      <w:pPr>
        <w:pStyle w:val="StepList"/>
        <w:spacing w:before="120"/>
      </w:pPr>
      <w:r>
        <w:t>Use this information to embed and link your Cognos Analytics dashboard.</w:t>
      </w:r>
    </w:p>
    <w:p w14:paraId="363B1F37" w14:textId="305F8730" w:rsidR="00761680" w:rsidRDefault="00761680" w:rsidP="001E437F">
      <w:pPr>
        <w:pStyle w:val="StepList"/>
        <w:numPr>
          <w:ilvl w:val="0"/>
          <w:numId w:val="0"/>
        </w:numPr>
        <w:spacing w:before="120"/>
        <w:ind w:left="792"/>
      </w:pPr>
    </w:p>
    <w:p w14:paraId="131D7340" w14:textId="1369E019" w:rsidR="00FB05A0" w:rsidRDefault="00FB05A0" w:rsidP="003F06AA">
      <w:pPr>
        <w:pStyle w:val="Heading2"/>
      </w:pPr>
      <w:bookmarkStart w:id="17" w:name="_Toc34114612"/>
      <w:r>
        <w:br w:type="page"/>
      </w:r>
    </w:p>
    <w:p w14:paraId="3128CE50" w14:textId="1E6B3D5A" w:rsidR="00FB006A" w:rsidRPr="00992BA3" w:rsidRDefault="00FB006A" w:rsidP="00992BA3">
      <w:pPr>
        <w:pStyle w:val="Heading2"/>
      </w:pPr>
      <w:r w:rsidRPr="00CF51BC">
        <w:lastRenderedPageBreak/>
        <w:t>Lab conclusion</w:t>
      </w:r>
      <w:bookmarkEnd w:id="17"/>
    </w:p>
    <w:p w14:paraId="65AE4E0D" w14:textId="0C39EB97" w:rsidR="008934ED" w:rsidRDefault="008934ED" w:rsidP="001E437F">
      <w:r>
        <w:t>Th</w:t>
      </w:r>
      <w:r w:rsidR="009016B7">
        <w:t>e results of this Exploration and Dashboard</w:t>
      </w:r>
      <w:r>
        <w:t xml:space="preserve"> give us a good understanding of our </w:t>
      </w:r>
      <w:r w:rsidR="00661285">
        <w:t>h</w:t>
      </w:r>
      <w:r>
        <w:t xml:space="preserve">igh </w:t>
      </w:r>
      <w:r w:rsidR="00661285">
        <w:t>c</w:t>
      </w:r>
      <w:r>
        <w:t xml:space="preserve">hurn </w:t>
      </w:r>
      <w:r w:rsidR="00661285">
        <w:t>r</w:t>
      </w:r>
      <w:r>
        <w:t xml:space="preserve">isk customers, how much they spend and where they are located.  I can make </w:t>
      </w:r>
      <w:r w:rsidR="00661285">
        <w:t>m</w:t>
      </w:r>
      <w:r>
        <w:t xml:space="preserve">arketing decisions in these areas to ensure my business is not </w:t>
      </w:r>
      <w:r w:rsidR="00661285">
        <w:t xml:space="preserve">at </w:t>
      </w:r>
      <w:r>
        <w:t>risk of losing these customers.</w:t>
      </w:r>
    </w:p>
    <w:p w14:paraId="5E4F1C88" w14:textId="250FC0D2" w:rsidR="008934ED" w:rsidRDefault="008934ED" w:rsidP="001E437F">
      <w:r>
        <w:t xml:space="preserve">You have now witnessed the ease at which IBM Cognos Analytics can create highly visual </w:t>
      </w:r>
      <w:r w:rsidR="00C654DC">
        <w:t>d</w:t>
      </w:r>
      <w:r>
        <w:t>ashboards for greater business insight…all without need to code any expressions in a secure, governed manner.</w:t>
      </w:r>
    </w:p>
    <w:p w14:paraId="0E69D74B" w14:textId="308329D9" w:rsidR="00286312" w:rsidRDefault="00286312" w:rsidP="001E437F">
      <w:r>
        <w:t>You’re off to a good start. Keep in mind, IBM Cognos Analytics offers insight and infused AI using several governed, easy to use components. Through this lab</w:t>
      </w:r>
      <w:r w:rsidR="00DB6334">
        <w:t>,</w:t>
      </w:r>
      <w:r>
        <w:t xml:space="preserve"> you have experience</w:t>
      </w:r>
      <w:r w:rsidR="00C654DC">
        <w:t>d</w:t>
      </w:r>
      <w:r>
        <w:t xml:space="preserve"> working with Data Modules, Explorations and Dashboards.  But IBM Cognos Analytics offers other areas of insight as well, such as Reports and other areas of analysis that could not fit in this lab.</w:t>
      </w:r>
    </w:p>
    <w:p w14:paraId="1C066EE4" w14:textId="4FD27373" w:rsidR="008934ED" w:rsidRDefault="00286312" w:rsidP="001E437F">
      <w:r>
        <w:t>We encourage you to delve deeper into all these other avenues of insight by taking on other online IBM Cognos Analytics workshops available to you.</w:t>
      </w:r>
    </w:p>
    <w:p w14:paraId="57A3E335" w14:textId="77777777" w:rsidR="00286312" w:rsidRDefault="00286312" w:rsidP="001E437F"/>
    <w:p w14:paraId="64100D8A" w14:textId="73FCE9B0" w:rsidR="00286312" w:rsidRDefault="008934ED" w:rsidP="001E437F">
      <w:pPr>
        <w:rPr>
          <w:rFonts w:ascii="Times New Roman" w:hAnsi="Times New Roman"/>
          <w:sz w:val="24"/>
        </w:rPr>
      </w:pPr>
      <w:r w:rsidRPr="00E57698">
        <w:rPr>
          <w:i/>
          <w:iCs/>
        </w:rPr>
        <w:t xml:space="preserve">TIP: For a more detailed workshop on IBM Cognos Analytics Dashboards, please see: </w:t>
      </w:r>
      <w:hyperlink r:id="rId75" w:history="1">
        <w:r w:rsidR="00CC050E" w:rsidRPr="004F7A14">
          <w:rPr>
            <w:rStyle w:val="Hyperlink"/>
            <w:i/>
            <w:iCs/>
          </w:rPr>
          <w:t>http://ibm.biz/Cognos-Dashboards</w:t>
        </w:r>
      </w:hyperlink>
      <w:r w:rsidR="00CC050E">
        <w:rPr>
          <w:i/>
          <w:iCs/>
        </w:rPr>
        <w:t xml:space="preserve"> </w:t>
      </w:r>
      <w:r w:rsidR="00286312">
        <w:rPr>
          <w:rStyle w:val="Hyperlink"/>
          <w:i/>
          <w:iCs/>
        </w:rPr>
        <w:br/>
      </w:r>
      <w:r w:rsidR="00286312" w:rsidRPr="00E57698">
        <w:rPr>
          <w:i/>
          <w:iCs/>
        </w:rPr>
        <w:t xml:space="preserve">TIP: For a more detailed workshop on IBM Cognos Analytics </w:t>
      </w:r>
      <w:r w:rsidR="00286312">
        <w:rPr>
          <w:i/>
          <w:iCs/>
        </w:rPr>
        <w:t>Reporting</w:t>
      </w:r>
      <w:r w:rsidR="00286312" w:rsidRPr="00E57698">
        <w:rPr>
          <w:i/>
          <w:iCs/>
        </w:rPr>
        <w:t>, please see:</w:t>
      </w:r>
      <w:r w:rsidR="00286312">
        <w:rPr>
          <w:i/>
          <w:iCs/>
        </w:rPr>
        <w:t xml:space="preserve"> </w:t>
      </w:r>
      <w:hyperlink r:id="rId76" w:history="1">
        <w:r w:rsidR="00CC050E" w:rsidRPr="004F7A14">
          <w:rPr>
            <w:rStyle w:val="Hyperlink"/>
            <w:i/>
            <w:iCs/>
          </w:rPr>
          <w:t>http://ibm.biz/Cognos-Reporting</w:t>
        </w:r>
      </w:hyperlink>
      <w:r w:rsidR="00CC050E">
        <w:rPr>
          <w:i/>
          <w:iCs/>
        </w:rPr>
        <w:t xml:space="preserve"> </w:t>
      </w:r>
    </w:p>
    <w:p w14:paraId="44245130" w14:textId="77777777" w:rsidR="008934ED" w:rsidRDefault="008934ED" w:rsidP="001E437F"/>
    <w:p w14:paraId="0EB4BB8D" w14:textId="43B69F76" w:rsidR="00D83AA7" w:rsidRDefault="00D83AA7" w:rsidP="001E437F">
      <w:pPr>
        <w:pStyle w:val="StepList313"/>
        <w:keepLines w:val="0"/>
        <w:tabs>
          <w:tab w:val="clear" w:pos="792"/>
        </w:tabs>
        <w:spacing w:before="120"/>
        <w:ind w:left="0" w:firstLine="0"/>
        <w:rPr>
          <w:b/>
          <w:bCs/>
        </w:rPr>
      </w:pPr>
      <w:r>
        <w:rPr>
          <w:b/>
          <w:bCs/>
        </w:rPr>
        <w:t>** E</w:t>
      </w:r>
      <w:r w:rsidRPr="00825A66">
        <w:rPr>
          <w:b/>
          <w:bCs/>
        </w:rPr>
        <w:t xml:space="preserve">nd of </w:t>
      </w:r>
      <w:r>
        <w:rPr>
          <w:b/>
          <w:bCs/>
        </w:rPr>
        <w:t xml:space="preserve">Lab </w:t>
      </w:r>
      <w:r w:rsidR="00F51F24">
        <w:rPr>
          <w:b/>
          <w:bCs/>
        </w:rPr>
        <w:t>09</w:t>
      </w:r>
      <w:r>
        <w:rPr>
          <w:b/>
          <w:bCs/>
        </w:rPr>
        <w:t xml:space="preserve"> –</w:t>
      </w:r>
      <w:r w:rsidRPr="00825A66">
        <w:rPr>
          <w:b/>
          <w:bCs/>
        </w:rPr>
        <w:t xml:space="preserve"> </w:t>
      </w:r>
      <w:r>
        <w:rPr>
          <w:b/>
          <w:bCs/>
        </w:rPr>
        <w:t>I</w:t>
      </w:r>
      <w:r w:rsidR="00F72497">
        <w:rPr>
          <w:b/>
          <w:bCs/>
        </w:rPr>
        <w:t xml:space="preserve">nfuse: </w:t>
      </w:r>
      <w:r>
        <w:rPr>
          <w:b/>
          <w:bCs/>
        </w:rPr>
        <w:t xml:space="preserve">Cognos Analytics </w:t>
      </w:r>
      <w:r w:rsidR="00F51F24">
        <w:rPr>
          <w:b/>
          <w:bCs/>
        </w:rPr>
        <w:t>- Introduction</w:t>
      </w:r>
    </w:p>
    <w:p w14:paraId="7BBFF4E3" w14:textId="1865C08E" w:rsidR="00983F9E" w:rsidRPr="00825A66" w:rsidRDefault="00D83AA7" w:rsidP="008B1210">
      <w:pPr>
        <w:pStyle w:val="StepList813"/>
        <w:keepLines w:val="0"/>
        <w:widowControl w:val="0"/>
        <w:spacing w:before="120"/>
        <w:rPr>
          <w:b/>
          <w:bCs/>
        </w:rPr>
      </w:pPr>
      <w:r w:rsidRPr="00CB77F4">
        <w:rPr>
          <w:bCs/>
          <w:sz w:val="16"/>
          <w:szCs w:val="16"/>
        </w:rPr>
        <w:t xml:space="preserve">    </w:t>
      </w:r>
      <w:r>
        <w:rPr>
          <w:bCs/>
          <w:sz w:val="16"/>
          <w:szCs w:val="16"/>
        </w:rPr>
        <w:t xml:space="preserve"> </w:t>
      </w:r>
      <w:r w:rsidRPr="00CB77F4">
        <w:rPr>
          <w:bCs/>
          <w:sz w:val="16"/>
          <w:szCs w:val="16"/>
        </w:rPr>
        <w:t xml:space="preserve">Lab by </w:t>
      </w:r>
      <w:r w:rsidR="00992BA3">
        <w:rPr>
          <w:bCs/>
          <w:sz w:val="16"/>
          <w:szCs w:val="16"/>
        </w:rPr>
        <w:t xml:space="preserve">Kent Rubin, </w:t>
      </w:r>
      <w:r w:rsidR="008B1210">
        <w:rPr>
          <w:bCs/>
          <w:sz w:val="16"/>
          <w:szCs w:val="16"/>
        </w:rPr>
        <w:t>IBM</w:t>
      </w:r>
    </w:p>
    <w:sectPr w:rsidR="00983F9E" w:rsidRPr="00825A66" w:rsidSect="009C28EC">
      <w:headerReference w:type="even" r:id="rId77"/>
      <w:headerReference w:type="default" r:id="rId78"/>
      <w:footerReference w:type="even" r:id="rId79"/>
      <w:footerReference w:type="default" r:id="rId80"/>
      <w:pgSz w:w="12240" w:h="15840" w:code="1"/>
      <w:pgMar w:top="1440" w:right="1008" w:bottom="1440" w:left="1008" w:header="432" w:footer="720" w:gutter="0"/>
      <w:pgNumType w:start="178"/>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E82B2" w14:textId="77777777" w:rsidR="000448F6" w:rsidRDefault="000448F6">
      <w:r>
        <w:separator/>
      </w:r>
    </w:p>
  </w:endnote>
  <w:endnote w:type="continuationSeparator" w:id="0">
    <w:p w14:paraId="0E730EF2" w14:textId="77777777" w:rsidR="000448F6" w:rsidRDefault="000448F6">
      <w:r>
        <w:continuationSeparator/>
      </w:r>
    </w:p>
  </w:endnote>
  <w:endnote w:type="continuationNotice" w:id="1">
    <w:p w14:paraId="7C1068F0" w14:textId="77777777" w:rsidR="000448F6" w:rsidRDefault="000448F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Miriam">
    <w:panose1 w:val="020B0502050101010101"/>
    <w:charset w:val="B1"/>
    <w:family w:val="swiss"/>
    <w:pitch w:val="variable"/>
    <w:sig w:usb0="00000803" w:usb1="00000000" w:usb2="00000000" w:usb3="00000000" w:csb0="00000021" w:csb1="00000000"/>
  </w:font>
  <w:font w:name="Wingdings 3">
    <w:panose1 w:val="05040102010807070707"/>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F1603A" w14:textId="45DEC2EB" w:rsidR="00171BC9" w:rsidRPr="0029742A" w:rsidRDefault="00171BC9"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40</w:t>
    </w:r>
    <w:r w:rsidRPr="00E36D1E">
      <w:rPr>
        <w:i w:val="0"/>
        <w:iCs/>
      </w:rPr>
      <w:fldChar w:fldCharType="end"/>
    </w:r>
    <w:r>
      <w:rPr>
        <w:i w:val="0"/>
        <w:iCs/>
      </w:rPr>
      <w:tab/>
    </w:r>
    <w:r w:rsidR="006C2017" w:rsidRPr="00BD3AEA">
      <w:rPr>
        <w:i w:val="0"/>
        <w:iCs/>
      </w:rPr>
      <w:t xml:space="preserve">IBM Journey to Cloud and AI: </w:t>
    </w:r>
    <w:r w:rsidR="006C2017">
      <w:rPr>
        <w:i w:val="0"/>
        <w:iCs/>
      </w:rPr>
      <w:t>Analytics</w:t>
    </w:r>
    <w:r w:rsidR="006C2017" w:rsidRPr="00BD3AEA">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C28A6" w14:textId="5F29BC98" w:rsidR="00171BC9" w:rsidRPr="00095B20" w:rsidRDefault="00171BC9" w:rsidP="0029742A">
    <w:pPr>
      <w:pStyle w:val="Footer"/>
      <w:pBdr>
        <w:top w:val="single" w:sz="4" w:space="1" w:color="auto"/>
      </w:pBdr>
      <w:tabs>
        <w:tab w:val="right" w:pos="10260"/>
      </w:tabs>
      <w:rPr>
        <w:i w:val="0"/>
        <w:iCs/>
      </w:rPr>
    </w:pPr>
    <w:r w:rsidRPr="00417BDB">
      <w:rPr>
        <w:i w:val="0"/>
        <w:iCs/>
      </w:rPr>
      <w:t xml:space="preserve">Lab </w:t>
    </w:r>
    <w:r w:rsidR="00AE6E9C">
      <w:rPr>
        <w:i w:val="0"/>
        <w:iCs/>
      </w:rPr>
      <w:t>09</w:t>
    </w:r>
    <w:r w:rsidRPr="00417BDB">
      <w:rPr>
        <w:i w:val="0"/>
        <w:iCs/>
      </w:rPr>
      <w:t xml:space="preserve"> –</w:t>
    </w:r>
    <w:r>
      <w:rPr>
        <w:i w:val="0"/>
        <w:iCs/>
      </w:rPr>
      <w:t xml:space="preserve"> I</w:t>
    </w:r>
    <w:r w:rsidR="00F72497">
      <w:rPr>
        <w:i w:val="0"/>
        <w:iCs/>
      </w:rPr>
      <w:t xml:space="preserve">nfuse: </w:t>
    </w:r>
    <w:r>
      <w:rPr>
        <w:i w:val="0"/>
        <w:iCs/>
      </w:rPr>
      <w:t xml:space="preserve">Cognos Analytics </w:t>
    </w:r>
    <w:r w:rsidR="00AE6E9C">
      <w:rPr>
        <w:i w:val="0"/>
        <w:iCs/>
      </w:rPr>
      <w:t>- Introduction</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39</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77AE0F" w14:textId="77777777" w:rsidR="000448F6" w:rsidRDefault="000448F6">
      <w:r>
        <w:separator/>
      </w:r>
    </w:p>
  </w:footnote>
  <w:footnote w:type="continuationSeparator" w:id="0">
    <w:p w14:paraId="674169D6" w14:textId="77777777" w:rsidR="000448F6" w:rsidRDefault="000448F6">
      <w:r>
        <w:continuationSeparator/>
      </w:r>
    </w:p>
  </w:footnote>
  <w:footnote w:type="continuationNotice" w:id="1">
    <w:p w14:paraId="5AC683D3" w14:textId="77777777" w:rsidR="000448F6" w:rsidRDefault="000448F6">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63FEC" w14:textId="77777777" w:rsidR="00171BC9" w:rsidRDefault="00171BC9"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59B6BC" w14:textId="77777777" w:rsidR="00171BC9" w:rsidRPr="00B705E9" w:rsidRDefault="00171BC9"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7"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1"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2"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3"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14"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16" w15:restartNumberingAfterBreak="0">
    <w:nsid w:val="435A0902"/>
    <w:multiLevelType w:val="multilevel"/>
    <w:tmpl w:val="F2E247B2"/>
    <w:lvl w:ilvl="0">
      <w:start w:val="9"/>
      <w:numFmt w:val="decimal"/>
      <w:pStyle w:val="Heading1"/>
      <w:lvlText w:val="Lab 0%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7" w15:restartNumberingAfterBreak="0">
    <w:nsid w:val="45C26998"/>
    <w:multiLevelType w:val="multilevel"/>
    <w:tmpl w:val="E77C2758"/>
    <w:lvl w:ilvl="0">
      <w:start w:val="1"/>
      <w:numFmt w:val="decimal"/>
      <w:pStyle w:val="StepList"/>
      <w:lvlText w:val="__%1. "/>
      <w:lvlJc w:val="left"/>
      <w:pPr>
        <w:tabs>
          <w:tab w:val="num" w:pos="792"/>
        </w:tabs>
        <w:ind w:left="792" w:hanging="792"/>
      </w:pPr>
      <w:rPr>
        <w:rFonts w:ascii="Arial" w:hAnsi="Arial" w:cs="Arial" w:hint="default"/>
        <w:color w:val="000000" w:themeColor="text1"/>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8"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19"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0"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21"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2"/>
  </w:num>
  <w:num w:numId="2">
    <w:abstractNumId w:val="21"/>
  </w:num>
  <w:num w:numId="3">
    <w:abstractNumId w:val="8"/>
  </w:num>
  <w:num w:numId="4">
    <w:abstractNumId w:val="15"/>
  </w:num>
  <w:num w:numId="5">
    <w:abstractNumId w:val="19"/>
  </w:num>
  <w:num w:numId="6">
    <w:abstractNumId w:val="13"/>
  </w:num>
  <w:num w:numId="7">
    <w:abstractNumId w:val="20"/>
  </w:num>
  <w:num w:numId="8">
    <w:abstractNumId w:val="4"/>
  </w:num>
  <w:num w:numId="9">
    <w:abstractNumId w:val="3"/>
  </w:num>
  <w:num w:numId="10">
    <w:abstractNumId w:val="2"/>
  </w:num>
  <w:num w:numId="11">
    <w:abstractNumId w:val="1"/>
  </w:num>
  <w:num w:numId="12">
    <w:abstractNumId w:val="0"/>
  </w:num>
  <w:num w:numId="13">
    <w:abstractNumId w:val="5"/>
  </w:num>
  <w:num w:numId="14">
    <w:abstractNumId w:val="6"/>
  </w:num>
  <w:num w:numId="15">
    <w:abstractNumId w:val="11"/>
  </w:num>
  <w:num w:numId="16">
    <w:abstractNumId w:val="18"/>
  </w:num>
  <w:num w:numId="17">
    <w:abstractNumId w:val="9"/>
  </w:num>
  <w:num w:numId="18">
    <w:abstractNumId w:val="7"/>
  </w:num>
  <w:num w:numId="19">
    <w:abstractNumId w:val="12"/>
  </w:num>
  <w:num w:numId="20">
    <w:abstractNumId w:val="23"/>
  </w:num>
  <w:num w:numId="21">
    <w:abstractNumId w:val="14"/>
  </w:num>
  <w:num w:numId="22">
    <w:abstractNumId w:val="10"/>
  </w:num>
  <w:num w:numId="23">
    <w:abstractNumId w:val="17"/>
  </w:num>
  <w:num w:numId="24">
    <w:abstractNumId w:val="16"/>
  </w:num>
  <w:num w:numId="25">
    <w:abstractNumId w:val="17"/>
  </w:num>
  <w:num w:numId="26">
    <w:abstractNumId w:val="17"/>
  </w:num>
  <w:num w:numId="27">
    <w:abstractNumId w:val="16"/>
  </w:num>
  <w:num w:numId="28">
    <w:abstractNumId w:val="16"/>
  </w:num>
  <w:num w:numId="29">
    <w:abstractNumId w:val="16"/>
  </w:num>
  <w:num w:numId="30">
    <w:abstractNumId w:val="17"/>
  </w:num>
  <w:num w:numId="31">
    <w:abstractNumId w:val="17"/>
  </w:num>
  <w:num w:numId="32">
    <w:abstractNumId w:val="17"/>
  </w:num>
  <w:num w:numId="33">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C11"/>
    <w:rsid w:val="000014B6"/>
    <w:rsid w:val="00001BB9"/>
    <w:rsid w:val="00002049"/>
    <w:rsid w:val="0000233A"/>
    <w:rsid w:val="00002864"/>
    <w:rsid w:val="00003262"/>
    <w:rsid w:val="0000331B"/>
    <w:rsid w:val="0000378E"/>
    <w:rsid w:val="00003E42"/>
    <w:rsid w:val="0000567E"/>
    <w:rsid w:val="00005F89"/>
    <w:rsid w:val="0000690B"/>
    <w:rsid w:val="00006AFA"/>
    <w:rsid w:val="00006C92"/>
    <w:rsid w:val="00006D28"/>
    <w:rsid w:val="000072DC"/>
    <w:rsid w:val="00007655"/>
    <w:rsid w:val="000077D5"/>
    <w:rsid w:val="000079E0"/>
    <w:rsid w:val="00007DCA"/>
    <w:rsid w:val="00007DE0"/>
    <w:rsid w:val="00010249"/>
    <w:rsid w:val="00010898"/>
    <w:rsid w:val="00012C2A"/>
    <w:rsid w:val="00012D05"/>
    <w:rsid w:val="00013C11"/>
    <w:rsid w:val="000149E2"/>
    <w:rsid w:val="00014CDC"/>
    <w:rsid w:val="00014DB4"/>
    <w:rsid w:val="00015FC5"/>
    <w:rsid w:val="000168E0"/>
    <w:rsid w:val="00016905"/>
    <w:rsid w:val="00016BE0"/>
    <w:rsid w:val="00017239"/>
    <w:rsid w:val="00017735"/>
    <w:rsid w:val="00020BAF"/>
    <w:rsid w:val="00020FF2"/>
    <w:rsid w:val="000215FA"/>
    <w:rsid w:val="0002169E"/>
    <w:rsid w:val="0002286A"/>
    <w:rsid w:val="00022D6A"/>
    <w:rsid w:val="00022DCB"/>
    <w:rsid w:val="00023FC1"/>
    <w:rsid w:val="0002417D"/>
    <w:rsid w:val="00024DA7"/>
    <w:rsid w:val="00026E6E"/>
    <w:rsid w:val="000276CE"/>
    <w:rsid w:val="00027D73"/>
    <w:rsid w:val="0003035D"/>
    <w:rsid w:val="0003059B"/>
    <w:rsid w:val="00030868"/>
    <w:rsid w:val="00030C46"/>
    <w:rsid w:val="00030F12"/>
    <w:rsid w:val="000320E5"/>
    <w:rsid w:val="00032122"/>
    <w:rsid w:val="0003248D"/>
    <w:rsid w:val="00034B8B"/>
    <w:rsid w:val="00035837"/>
    <w:rsid w:val="00035A75"/>
    <w:rsid w:val="00035BD0"/>
    <w:rsid w:val="00036344"/>
    <w:rsid w:val="0003667A"/>
    <w:rsid w:val="00036E85"/>
    <w:rsid w:val="00041F39"/>
    <w:rsid w:val="0004203B"/>
    <w:rsid w:val="00042672"/>
    <w:rsid w:val="00042BFD"/>
    <w:rsid w:val="00043B90"/>
    <w:rsid w:val="00043D3E"/>
    <w:rsid w:val="00044285"/>
    <w:rsid w:val="0004435E"/>
    <w:rsid w:val="0004465F"/>
    <w:rsid w:val="000448F6"/>
    <w:rsid w:val="00044985"/>
    <w:rsid w:val="00044E4E"/>
    <w:rsid w:val="0004508C"/>
    <w:rsid w:val="00045E9E"/>
    <w:rsid w:val="0004675E"/>
    <w:rsid w:val="000473C5"/>
    <w:rsid w:val="00047444"/>
    <w:rsid w:val="000518D8"/>
    <w:rsid w:val="00051E79"/>
    <w:rsid w:val="0005237B"/>
    <w:rsid w:val="00052CAF"/>
    <w:rsid w:val="00053849"/>
    <w:rsid w:val="00055123"/>
    <w:rsid w:val="00055895"/>
    <w:rsid w:val="00056111"/>
    <w:rsid w:val="000569A8"/>
    <w:rsid w:val="00056AF8"/>
    <w:rsid w:val="00056F58"/>
    <w:rsid w:val="0005763C"/>
    <w:rsid w:val="000579F2"/>
    <w:rsid w:val="00057C1A"/>
    <w:rsid w:val="00057F42"/>
    <w:rsid w:val="00060877"/>
    <w:rsid w:val="00061F3C"/>
    <w:rsid w:val="00061FA1"/>
    <w:rsid w:val="00062616"/>
    <w:rsid w:val="000628A5"/>
    <w:rsid w:val="00062A3F"/>
    <w:rsid w:val="00062BB8"/>
    <w:rsid w:val="00062BF6"/>
    <w:rsid w:val="00062F54"/>
    <w:rsid w:val="00063BE1"/>
    <w:rsid w:val="000648E9"/>
    <w:rsid w:val="00065C63"/>
    <w:rsid w:val="0006604D"/>
    <w:rsid w:val="00066694"/>
    <w:rsid w:val="00066E8A"/>
    <w:rsid w:val="00067520"/>
    <w:rsid w:val="00067597"/>
    <w:rsid w:val="00067A01"/>
    <w:rsid w:val="00070226"/>
    <w:rsid w:val="00071641"/>
    <w:rsid w:val="000732CB"/>
    <w:rsid w:val="000739E0"/>
    <w:rsid w:val="00073AC5"/>
    <w:rsid w:val="00073BF5"/>
    <w:rsid w:val="00073C64"/>
    <w:rsid w:val="00073D11"/>
    <w:rsid w:val="00075302"/>
    <w:rsid w:val="00075460"/>
    <w:rsid w:val="0007580A"/>
    <w:rsid w:val="00075B8C"/>
    <w:rsid w:val="0007607C"/>
    <w:rsid w:val="00080532"/>
    <w:rsid w:val="00080DA6"/>
    <w:rsid w:val="00081001"/>
    <w:rsid w:val="00081844"/>
    <w:rsid w:val="00081DF0"/>
    <w:rsid w:val="000822D0"/>
    <w:rsid w:val="00082B34"/>
    <w:rsid w:val="00082D63"/>
    <w:rsid w:val="00082EB0"/>
    <w:rsid w:val="0008348E"/>
    <w:rsid w:val="0008351C"/>
    <w:rsid w:val="00084161"/>
    <w:rsid w:val="000849FE"/>
    <w:rsid w:val="000853AD"/>
    <w:rsid w:val="0008582A"/>
    <w:rsid w:val="00085CD2"/>
    <w:rsid w:val="00085EC4"/>
    <w:rsid w:val="000861B9"/>
    <w:rsid w:val="000866D4"/>
    <w:rsid w:val="00087491"/>
    <w:rsid w:val="00087922"/>
    <w:rsid w:val="00091257"/>
    <w:rsid w:val="00092983"/>
    <w:rsid w:val="00092ADC"/>
    <w:rsid w:val="0009373B"/>
    <w:rsid w:val="0009375E"/>
    <w:rsid w:val="000952B3"/>
    <w:rsid w:val="0009597E"/>
    <w:rsid w:val="00095B20"/>
    <w:rsid w:val="00095C6E"/>
    <w:rsid w:val="00096493"/>
    <w:rsid w:val="000971D4"/>
    <w:rsid w:val="0009764F"/>
    <w:rsid w:val="000A00CB"/>
    <w:rsid w:val="000A0E82"/>
    <w:rsid w:val="000A104D"/>
    <w:rsid w:val="000A1188"/>
    <w:rsid w:val="000A2765"/>
    <w:rsid w:val="000A27C8"/>
    <w:rsid w:val="000A2B34"/>
    <w:rsid w:val="000A32A9"/>
    <w:rsid w:val="000A39FA"/>
    <w:rsid w:val="000A3ADE"/>
    <w:rsid w:val="000A3C6D"/>
    <w:rsid w:val="000A40B5"/>
    <w:rsid w:val="000A43A7"/>
    <w:rsid w:val="000A4A46"/>
    <w:rsid w:val="000A50CB"/>
    <w:rsid w:val="000A53FF"/>
    <w:rsid w:val="000A5A96"/>
    <w:rsid w:val="000A659B"/>
    <w:rsid w:val="000A66DE"/>
    <w:rsid w:val="000A7950"/>
    <w:rsid w:val="000B0AF7"/>
    <w:rsid w:val="000B1071"/>
    <w:rsid w:val="000B1321"/>
    <w:rsid w:val="000B2317"/>
    <w:rsid w:val="000B27C6"/>
    <w:rsid w:val="000B2AA7"/>
    <w:rsid w:val="000B2BA8"/>
    <w:rsid w:val="000B387C"/>
    <w:rsid w:val="000B4131"/>
    <w:rsid w:val="000B43FE"/>
    <w:rsid w:val="000B600C"/>
    <w:rsid w:val="000B6085"/>
    <w:rsid w:val="000B63AE"/>
    <w:rsid w:val="000B6D8C"/>
    <w:rsid w:val="000B752F"/>
    <w:rsid w:val="000B7731"/>
    <w:rsid w:val="000B7CC9"/>
    <w:rsid w:val="000C0954"/>
    <w:rsid w:val="000C0A98"/>
    <w:rsid w:val="000C0BCC"/>
    <w:rsid w:val="000C251C"/>
    <w:rsid w:val="000C2CEA"/>
    <w:rsid w:val="000C334A"/>
    <w:rsid w:val="000C3352"/>
    <w:rsid w:val="000C36C0"/>
    <w:rsid w:val="000C390D"/>
    <w:rsid w:val="000C39F6"/>
    <w:rsid w:val="000C3CFC"/>
    <w:rsid w:val="000C3DE4"/>
    <w:rsid w:val="000C4D2A"/>
    <w:rsid w:val="000C529C"/>
    <w:rsid w:val="000C5581"/>
    <w:rsid w:val="000C6BDA"/>
    <w:rsid w:val="000C7B54"/>
    <w:rsid w:val="000D01F9"/>
    <w:rsid w:val="000D0965"/>
    <w:rsid w:val="000D0B8C"/>
    <w:rsid w:val="000D0EAB"/>
    <w:rsid w:val="000D1083"/>
    <w:rsid w:val="000D10CF"/>
    <w:rsid w:val="000D1B36"/>
    <w:rsid w:val="000D2BF1"/>
    <w:rsid w:val="000D2F04"/>
    <w:rsid w:val="000D3376"/>
    <w:rsid w:val="000D34C2"/>
    <w:rsid w:val="000D39C5"/>
    <w:rsid w:val="000D42F6"/>
    <w:rsid w:val="000D5647"/>
    <w:rsid w:val="000D576F"/>
    <w:rsid w:val="000D69B9"/>
    <w:rsid w:val="000E20C5"/>
    <w:rsid w:val="000E23C7"/>
    <w:rsid w:val="000E373B"/>
    <w:rsid w:val="000E392A"/>
    <w:rsid w:val="000E4164"/>
    <w:rsid w:val="000E4E89"/>
    <w:rsid w:val="000E4FE9"/>
    <w:rsid w:val="000E5C98"/>
    <w:rsid w:val="000E5FA9"/>
    <w:rsid w:val="000E6143"/>
    <w:rsid w:val="000E690F"/>
    <w:rsid w:val="000E740C"/>
    <w:rsid w:val="000F0611"/>
    <w:rsid w:val="000F0DC8"/>
    <w:rsid w:val="000F14A4"/>
    <w:rsid w:val="000F2563"/>
    <w:rsid w:val="000F4C5D"/>
    <w:rsid w:val="000F57F9"/>
    <w:rsid w:val="000F5DD8"/>
    <w:rsid w:val="000F5E87"/>
    <w:rsid w:val="000F6564"/>
    <w:rsid w:val="000F6780"/>
    <w:rsid w:val="000F694C"/>
    <w:rsid w:val="00100695"/>
    <w:rsid w:val="00100EB9"/>
    <w:rsid w:val="001011FB"/>
    <w:rsid w:val="00101D12"/>
    <w:rsid w:val="00102938"/>
    <w:rsid w:val="00102B2B"/>
    <w:rsid w:val="00103982"/>
    <w:rsid w:val="00103B02"/>
    <w:rsid w:val="00104CE1"/>
    <w:rsid w:val="00104DC6"/>
    <w:rsid w:val="00104F25"/>
    <w:rsid w:val="00106196"/>
    <w:rsid w:val="00107046"/>
    <w:rsid w:val="001073D0"/>
    <w:rsid w:val="00107404"/>
    <w:rsid w:val="001078B3"/>
    <w:rsid w:val="00111434"/>
    <w:rsid w:val="0011151A"/>
    <w:rsid w:val="00111C32"/>
    <w:rsid w:val="001121BC"/>
    <w:rsid w:val="001149FF"/>
    <w:rsid w:val="00115D8B"/>
    <w:rsid w:val="0011658F"/>
    <w:rsid w:val="00117568"/>
    <w:rsid w:val="001208C5"/>
    <w:rsid w:val="00120F0D"/>
    <w:rsid w:val="001215E8"/>
    <w:rsid w:val="001215F8"/>
    <w:rsid w:val="0012231F"/>
    <w:rsid w:val="00122E70"/>
    <w:rsid w:val="00123A22"/>
    <w:rsid w:val="00123CD7"/>
    <w:rsid w:val="00125598"/>
    <w:rsid w:val="001263B8"/>
    <w:rsid w:val="001264A1"/>
    <w:rsid w:val="00126A07"/>
    <w:rsid w:val="00126DB8"/>
    <w:rsid w:val="0012790A"/>
    <w:rsid w:val="00127AB0"/>
    <w:rsid w:val="00127E68"/>
    <w:rsid w:val="0013031E"/>
    <w:rsid w:val="00131BE0"/>
    <w:rsid w:val="0013282D"/>
    <w:rsid w:val="00132D29"/>
    <w:rsid w:val="00132DB3"/>
    <w:rsid w:val="0013462A"/>
    <w:rsid w:val="001349E4"/>
    <w:rsid w:val="00134B71"/>
    <w:rsid w:val="00135A03"/>
    <w:rsid w:val="00136519"/>
    <w:rsid w:val="00137823"/>
    <w:rsid w:val="001415CA"/>
    <w:rsid w:val="00141876"/>
    <w:rsid w:val="00142217"/>
    <w:rsid w:val="0014422D"/>
    <w:rsid w:val="0014447F"/>
    <w:rsid w:val="00144773"/>
    <w:rsid w:val="001453B3"/>
    <w:rsid w:val="00145A0F"/>
    <w:rsid w:val="00146620"/>
    <w:rsid w:val="00146635"/>
    <w:rsid w:val="00147288"/>
    <w:rsid w:val="00147329"/>
    <w:rsid w:val="001473AE"/>
    <w:rsid w:val="0014789D"/>
    <w:rsid w:val="00150559"/>
    <w:rsid w:val="00150A35"/>
    <w:rsid w:val="00151D0E"/>
    <w:rsid w:val="00151E3D"/>
    <w:rsid w:val="00153688"/>
    <w:rsid w:val="001543F5"/>
    <w:rsid w:val="00154D27"/>
    <w:rsid w:val="00155E79"/>
    <w:rsid w:val="00155F0A"/>
    <w:rsid w:val="001568F6"/>
    <w:rsid w:val="00156CC7"/>
    <w:rsid w:val="00156DA0"/>
    <w:rsid w:val="00157601"/>
    <w:rsid w:val="0015781C"/>
    <w:rsid w:val="00157882"/>
    <w:rsid w:val="00160140"/>
    <w:rsid w:val="001606AD"/>
    <w:rsid w:val="001611CE"/>
    <w:rsid w:val="001627BE"/>
    <w:rsid w:val="001634CB"/>
    <w:rsid w:val="00163618"/>
    <w:rsid w:val="00163E6E"/>
    <w:rsid w:val="00164E69"/>
    <w:rsid w:val="00165BDD"/>
    <w:rsid w:val="00165E9C"/>
    <w:rsid w:val="00165E9E"/>
    <w:rsid w:val="00166DC8"/>
    <w:rsid w:val="00166F0A"/>
    <w:rsid w:val="00170B2A"/>
    <w:rsid w:val="00170B9C"/>
    <w:rsid w:val="00171942"/>
    <w:rsid w:val="00171BC9"/>
    <w:rsid w:val="00171CE4"/>
    <w:rsid w:val="00172086"/>
    <w:rsid w:val="00173198"/>
    <w:rsid w:val="00174793"/>
    <w:rsid w:val="00174971"/>
    <w:rsid w:val="00174F2E"/>
    <w:rsid w:val="001753FB"/>
    <w:rsid w:val="001764D7"/>
    <w:rsid w:val="001766E2"/>
    <w:rsid w:val="00177E85"/>
    <w:rsid w:val="001805B5"/>
    <w:rsid w:val="00181163"/>
    <w:rsid w:val="0018164D"/>
    <w:rsid w:val="0018242B"/>
    <w:rsid w:val="0018264F"/>
    <w:rsid w:val="00182C2F"/>
    <w:rsid w:val="00182C9D"/>
    <w:rsid w:val="0018318E"/>
    <w:rsid w:val="001834C8"/>
    <w:rsid w:val="00183B85"/>
    <w:rsid w:val="0018432A"/>
    <w:rsid w:val="001855A7"/>
    <w:rsid w:val="00185757"/>
    <w:rsid w:val="001867AF"/>
    <w:rsid w:val="00186A97"/>
    <w:rsid w:val="00186E2C"/>
    <w:rsid w:val="00186E48"/>
    <w:rsid w:val="001870F0"/>
    <w:rsid w:val="001873A5"/>
    <w:rsid w:val="00187780"/>
    <w:rsid w:val="00190400"/>
    <w:rsid w:val="00190498"/>
    <w:rsid w:val="001908D7"/>
    <w:rsid w:val="0019187D"/>
    <w:rsid w:val="001925B8"/>
    <w:rsid w:val="001935F8"/>
    <w:rsid w:val="001942D9"/>
    <w:rsid w:val="00195574"/>
    <w:rsid w:val="00196EB4"/>
    <w:rsid w:val="00197AFD"/>
    <w:rsid w:val="00197BD0"/>
    <w:rsid w:val="001A137A"/>
    <w:rsid w:val="001A1BA4"/>
    <w:rsid w:val="001A1D69"/>
    <w:rsid w:val="001A2302"/>
    <w:rsid w:val="001A2596"/>
    <w:rsid w:val="001A46F1"/>
    <w:rsid w:val="001A47A8"/>
    <w:rsid w:val="001A4CC3"/>
    <w:rsid w:val="001A54E7"/>
    <w:rsid w:val="001A5584"/>
    <w:rsid w:val="001A569C"/>
    <w:rsid w:val="001A5B63"/>
    <w:rsid w:val="001A6119"/>
    <w:rsid w:val="001A7042"/>
    <w:rsid w:val="001B1E53"/>
    <w:rsid w:val="001B1E6D"/>
    <w:rsid w:val="001B2701"/>
    <w:rsid w:val="001B2A11"/>
    <w:rsid w:val="001B2D1B"/>
    <w:rsid w:val="001B3CAD"/>
    <w:rsid w:val="001B46A6"/>
    <w:rsid w:val="001B57EF"/>
    <w:rsid w:val="001B5F80"/>
    <w:rsid w:val="001B63BD"/>
    <w:rsid w:val="001B65BE"/>
    <w:rsid w:val="001B69E0"/>
    <w:rsid w:val="001B6D10"/>
    <w:rsid w:val="001B712A"/>
    <w:rsid w:val="001B7596"/>
    <w:rsid w:val="001C1A60"/>
    <w:rsid w:val="001C1C4D"/>
    <w:rsid w:val="001C208D"/>
    <w:rsid w:val="001C22AA"/>
    <w:rsid w:val="001C2D8E"/>
    <w:rsid w:val="001C34C8"/>
    <w:rsid w:val="001C43E4"/>
    <w:rsid w:val="001C46E3"/>
    <w:rsid w:val="001C4D51"/>
    <w:rsid w:val="001C5B2F"/>
    <w:rsid w:val="001C6C85"/>
    <w:rsid w:val="001C6E32"/>
    <w:rsid w:val="001C75F4"/>
    <w:rsid w:val="001C7E90"/>
    <w:rsid w:val="001D0501"/>
    <w:rsid w:val="001D0F69"/>
    <w:rsid w:val="001D1A19"/>
    <w:rsid w:val="001D3323"/>
    <w:rsid w:val="001D3512"/>
    <w:rsid w:val="001D3599"/>
    <w:rsid w:val="001D3737"/>
    <w:rsid w:val="001D3A24"/>
    <w:rsid w:val="001D3A63"/>
    <w:rsid w:val="001D4DF6"/>
    <w:rsid w:val="001D4E2A"/>
    <w:rsid w:val="001D503B"/>
    <w:rsid w:val="001D5324"/>
    <w:rsid w:val="001D5B73"/>
    <w:rsid w:val="001D69A1"/>
    <w:rsid w:val="001D7442"/>
    <w:rsid w:val="001D752E"/>
    <w:rsid w:val="001E1331"/>
    <w:rsid w:val="001E1788"/>
    <w:rsid w:val="001E181C"/>
    <w:rsid w:val="001E1E46"/>
    <w:rsid w:val="001E1E4E"/>
    <w:rsid w:val="001E2167"/>
    <w:rsid w:val="001E2B09"/>
    <w:rsid w:val="001E38CD"/>
    <w:rsid w:val="001E3D45"/>
    <w:rsid w:val="001E3D85"/>
    <w:rsid w:val="001E437F"/>
    <w:rsid w:val="001E4E68"/>
    <w:rsid w:val="001E53AC"/>
    <w:rsid w:val="001E685E"/>
    <w:rsid w:val="001E7072"/>
    <w:rsid w:val="001E76C1"/>
    <w:rsid w:val="001F0CE9"/>
    <w:rsid w:val="001F0F71"/>
    <w:rsid w:val="001F1013"/>
    <w:rsid w:val="001F1840"/>
    <w:rsid w:val="001F2453"/>
    <w:rsid w:val="001F24E0"/>
    <w:rsid w:val="001F258F"/>
    <w:rsid w:val="001F2839"/>
    <w:rsid w:val="001F2AB4"/>
    <w:rsid w:val="001F2BC2"/>
    <w:rsid w:val="001F2F69"/>
    <w:rsid w:val="001F30D7"/>
    <w:rsid w:val="001F3848"/>
    <w:rsid w:val="001F4253"/>
    <w:rsid w:val="001F524D"/>
    <w:rsid w:val="001F57D2"/>
    <w:rsid w:val="001F7595"/>
    <w:rsid w:val="002016D8"/>
    <w:rsid w:val="00201B4D"/>
    <w:rsid w:val="00202938"/>
    <w:rsid w:val="002048D4"/>
    <w:rsid w:val="002057BB"/>
    <w:rsid w:val="00205E8E"/>
    <w:rsid w:val="0020605C"/>
    <w:rsid w:val="0020706A"/>
    <w:rsid w:val="002075F3"/>
    <w:rsid w:val="002078B9"/>
    <w:rsid w:val="00207A87"/>
    <w:rsid w:val="00210CFC"/>
    <w:rsid w:val="00210FD4"/>
    <w:rsid w:val="002118FF"/>
    <w:rsid w:val="00211DFE"/>
    <w:rsid w:val="00212A31"/>
    <w:rsid w:val="00212BBF"/>
    <w:rsid w:val="002138D2"/>
    <w:rsid w:val="00214395"/>
    <w:rsid w:val="00214D70"/>
    <w:rsid w:val="00215BD8"/>
    <w:rsid w:val="00215C87"/>
    <w:rsid w:val="002162A1"/>
    <w:rsid w:val="002166C9"/>
    <w:rsid w:val="00216F42"/>
    <w:rsid w:val="00217045"/>
    <w:rsid w:val="002170BD"/>
    <w:rsid w:val="002176B8"/>
    <w:rsid w:val="00220455"/>
    <w:rsid w:val="00220487"/>
    <w:rsid w:val="002210AA"/>
    <w:rsid w:val="002214AB"/>
    <w:rsid w:val="00222AFB"/>
    <w:rsid w:val="0022316E"/>
    <w:rsid w:val="002235F0"/>
    <w:rsid w:val="002247E5"/>
    <w:rsid w:val="002248CC"/>
    <w:rsid w:val="00224D98"/>
    <w:rsid w:val="002256EB"/>
    <w:rsid w:val="00225739"/>
    <w:rsid w:val="00226349"/>
    <w:rsid w:val="00227757"/>
    <w:rsid w:val="00230327"/>
    <w:rsid w:val="0023035F"/>
    <w:rsid w:val="00230DF3"/>
    <w:rsid w:val="002313B8"/>
    <w:rsid w:val="00231566"/>
    <w:rsid w:val="00231588"/>
    <w:rsid w:val="002316E0"/>
    <w:rsid w:val="0023262E"/>
    <w:rsid w:val="00232B3E"/>
    <w:rsid w:val="00233180"/>
    <w:rsid w:val="00233CA2"/>
    <w:rsid w:val="00233E5C"/>
    <w:rsid w:val="00233E83"/>
    <w:rsid w:val="00234AFA"/>
    <w:rsid w:val="002357E7"/>
    <w:rsid w:val="00236032"/>
    <w:rsid w:val="00236FFF"/>
    <w:rsid w:val="00237B60"/>
    <w:rsid w:val="002410AB"/>
    <w:rsid w:val="002412E3"/>
    <w:rsid w:val="00241312"/>
    <w:rsid w:val="0024173E"/>
    <w:rsid w:val="00241BF0"/>
    <w:rsid w:val="002423C3"/>
    <w:rsid w:val="00242C70"/>
    <w:rsid w:val="00242DDB"/>
    <w:rsid w:val="002437C2"/>
    <w:rsid w:val="00243F3C"/>
    <w:rsid w:val="00244870"/>
    <w:rsid w:val="00244902"/>
    <w:rsid w:val="00244C0B"/>
    <w:rsid w:val="00244D38"/>
    <w:rsid w:val="0024585E"/>
    <w:rsid w:val="00245B63"/>
    <w:rsid w:val="00245C62"/>
    <w:rsid w:val="0024633D"/>
    <w:rsid w:val="00246643"/>
    <w:rsid w:val="00246E00"/>
    <w:rsid w:val="00247416"/>
    <w:rsid w:val="0024744C"/>
    <w:rsid w:val="002477A5"/>
    <w:rsid w:val="00247A6A"/>
    <w:rsid w:val="0025034A"/>
    <w:rsid w:val="002509AC"/>
    <w:rsid w:val="00250FD4"/>
    <w:rsid w:val="00251019"/>
    <w:rsid w:val="0025199F"/>
    <w:rsid w:val="002519C1"/>
    <w:rsid w:val="00251EA2"/>
    <w:rsid w:val="00252258"/>
    <w:rsid w:val="00252B0A"/>
    <w:rsid w:val="00252D04"/>
    <w:rsid w:val="00252DFC"/>
    <w:rsid w:val="00253E09"/>
    <w:rsid w:val="00253F98"/>
    <w:rsid w:val="00254B71"/>
    <w:rsid w:val="00254C39"/>
    <w:rsid w:val="00255916"/>
    <w:rsid w:val="002561AE"/>
    <w:rsid w:val="00256237"/>
    <w:rsid w:val="00256659"/>
    <w:rsid w:val="002573FC"/>
    <w:rsid w:val="002616AB"/>
    <w:rsid w:val="00261978"/>
    <w:rsid w:val="002621DF"/>
    <w:rsid w:val="002633AC"/>
    <w:rsid w:val="00263F6F"/>
    <w:rsid w:val="002640FB"/>
    <w:rsid w:val="0026469F"/>
    <w:rsid w:val="002648C2"/>
    <w:rsid w:val="002657F3"/>
    <w:rsid w:val="00265C69"/>
    <w:rsid w:val="00265F9B"/>
    <w:rsid w:val="00266B30"/>
    <w:rsid w:val="0026790F"/>
    <w:rsid w:val="00270506"/>
    <w:rsid w:val="002715E3"/>
    <w:rsid w:val="002725EE"/>
    <w:rsid w:val="0027540D"/>
    <w:rsid w:val="00275A5F"/>
    <w:rsid w:val="00276E9A"/>
    <w:rsid w:val="00277F39"/>
    <w:rsid w:val="002806DA"/>
    <w:rsid w:val="00281935"/>
    <w:rsid w:val="00281A79"/>
    <w:rsid w:val="00282315"/>
    <w:rsid w:val="0028293C"/>
    <w:rsid w:val="00282CE8"/>
    <w:rsid w:val="00282F89"/>
    <w:rsid w:val="0028343C"/>
    <w:rsid w:val="00283517"/>
    <w:rsid w:val="0028392E"/>
    <w:rsid w:val="00283DD3"/>
    <w:rsid w:val="00283F68"/>
    <w:rsid w:val="00284D41"/>
    <w:rsid w:val="00284D71"/>
    <w:rsid w:val="00285CA3"/>
    <w:rsid w:val="0028616D"/>
    <w:rsid w:val="00286312"/>
    <w:rsid w:val="002872CA"/>
    <w:rsid w:val="00287F03"/>
    <w:rsid w:val="0029004C"/>
    <w:rsid w:val="002901FD"/>
    <w:rsid w:val="00290212"/>
    <w:rsid w:val="00290505"/>
    <w:rsid w:val="002912CE"/>
    <w:rsid w:val="00292F4A"/>
    <w:rsid w:val="0029465C"/>
    <w:rsid w:val="00295854"/>
    <w:rsid w:val="00295C7C"/>
    <w:rsid w:val="002967BB"/>
    <w:rsid w:val="00296D8E"/>
    <w:rsid w:val="00296E25"/>
    <w:rsid w:val="00296EAF"/>
    <w:rsid w:val="00296FA6"/>
    <w:rsid w:val="00297380"/>
    <w:rsid w:val="0029742A"/>
    <w:rsid w:val="00297996"/>
    <w:rsid w:val="00297CAA"/>
    <w:rsid w:val="00297D4A"/>
    <w:rsid w:val="002A0CFE"/>
    <w:rsid w:val="002A156E"/>
    <w:rsid w:val="002A168F"/>
    <w:rsid w:val="002A1A1B"/>
    <w:rsid w:val="002A1EA1"/>
    <w:rsid w:val="002A270F"/>
    <w:rsid w:val="002A2BA1"/>
    <w:rsid w:val="002A4C5F"/>
    <w:rsid w:val="002A5320"/>
    <w:rsid w:val="002A5B3C"/>
    <w:rsid w:val="002A66EE"/>
    <w:rsid w:val="002B0B63"/>
    <w:rsid w:val="002B1381"/>
    <w:rsid w:val="002B1641"/>
    <w:rsid w:val="002B20BB"/>
    <w:rsid w:val="002B23DA"/>
    <w:rsid w:val="002B36E4"/>
    <w:rsid w:val="002B3964"/>
    <w:rsid w:val="002B3D5B"/>
    <w:rsid w:val="002B411A"/>
    <w:rsid w:val="002B447B"/>
    <w:rsid w:val="002B4949"/>
    <w:rsid w:val="002B4AC2"/>
    <w:rsid w:val="002B4C40"/>
    <w:rsid w:val="002B5621"/>
    <w:rsid w:val="002B5631"/>
    <w:rsid w:val="002B57C1"/>
    <w:rsid w:val="002B5955"/>
    <w:rsid w:val="002B595D"/>
    <w:rsid w:val="002B5D31"/>
    <w:rsid w:val="002B5FE7"/>
    <w:rsid w:val="002B797F"/>
    <w:rsid w:val="002B7A92"/>
    <w:rsid w:val="002C068C"/>
    <w:rsid w:val="002C0AE2"/>
    <w:rsid w:val="002C0E09"/>
    <w:rsid w:val="002C2EF7"/>
    <w:rsid w:val="002C3893"/>
    <w:rsid w:val="002C42F4"/>
    <w:rsid w:val="002C45CD"/>
    <w:rsid w:val="002C4D6F"/>
    <w:rsid w:val="002C5319"/>
    <w:rsid w:val="002C5E7A"/>
    <w:rsid w:val="002C5FBE"/>
    <w:rsid w:val="002C66AB"/>
    <w:rsid w:val="002C676F"/>
    <w:rsid w:val="002C6F9C"/>
    <w:rsid w:val="002C7298"/>
    <w:rsid w:val="002D0240"/>
    <w:rsid w:val="002D06DB"/>
    <w:rsid w:val="002D0D93"/>
    <w:rsid w:val="002D1D57"/>
    <w:rsid w:val="002D23B2"/>
    <w:rsid w:val="002D291F"/>
    <w:rsid w:val="002D319C"/>
    <w:rsid w:val="002D39BF"/>
    <w:rsid w:val="002D3C0E"/>
    <w:rsid w:val="002D3C49"/>
    <w:rsid w:val="002D3DCD"/>
    <w:rsid w:val="002D3DDF"/>
    <w:rsid w:val="002D4213"/>
    <w:rsid w:val="002D45BC"/>
    <w:rsid w:val="002D5D81"/>
    <w:rsid w:val="002D6541"/>
    <w:rsid w:val="002D6A20"/>
    <w:rsid w:val="002E1338"/>
    <w:rsid w:val="002E15F0"/>
    <w:rsid w:val="002E2339"/>
    <w:rsid w:val="002E29AA"/>
    <w:rsid w:val="002E3A52"/>
    <w:rsid w:val="002E4ED8"/>
    <w:rsid w:val="002E5D22"/>
    <w:rsid w:val="002E7E34"/>
    <w:rsid w:val="002F0F15"/>
    <w:rsid w:val="002F1189"/>
    <w:rsid w:val="002F1756"/>
    <w:rsid w:val="002F1E7C"/>
    <w:rsid w:val="002F1F06"/>
    <w:rsid w:val="002F2385"/>
    <w:rsid w:val="002F251A"/>
    <w:rsid w:val="002F26C4"/>
    <w:rsid w:val="002F29F3"/>
    <w:rsid w:val="002F36F6"/>
    <w:rsid w:val="002F37CD"/>
    <w:rsid w:val="002F3D43"/>
    <w:rsid w:val="002F4408"/>
    <w:rsid w:val="002F4528"/>
    <w:rsid w:val="002F5071"/>
    <w:rsid w:val="002F5A95"/>
    <w:rsid w:val="002F7D0D"/>
    <w:rsid w:val="002F7D4A"/>
    <w:rsid w:val="00301587"/>
    <w:rsid w:val="003023EF"/>
    <w:rsid w:val="003029AD"/>
    <w:rsid w:val="00302D96"/>
    <w:rsid w:val="00303324"/>
    <w:rsid w:val="00303A6E"/>
    <w:rsid w:val="00304BFD"/>
    <w:rsid w:val="00304C0F"/>
    <w:rsid w:val="00304FD5"/>
    <w:rsid w:val="00305402"/>
    <w:rsid w:val="003055D5"/>
    <w:rsid w:val="00305637"/>
    <w:rsid w:val="00305A91"/>
    <w:rsid w:val="003062F8"/>
    <w:rsid w:val="0030673E"/>
    <w:rsid w:val="00310855"/>
    <w:rsid w:val="00310A5A"/>
    <w:rsid w:val="003121D9"/>
    <w:rsid w:val="003136D7"/>
    <w:rsid w:val="0031437E"/>
    <w:rsid w:val="00314EED"/>
    <w:rsid w:val="003150F4"/>
    <w:rsid w:val="003151B1"/>
    <w:rsid w:val="00315C16"/>
    <w:rsid w:val="00316A77"/>
    <w:rsid w:val="00316F0F"/>
    <w:rsid w:val="00317A0C"/>
    <w:rsid w:val="00317E76"/>
    <w:rsid w:val="00320230"/>
    <w:rsid w:val="003207B0"/>
    <w:rsid w:val="00321DA5"/>
    <w:rsid w:val="00321F1F"/>
    <w:rsid w:val="00322DF4"/>
    <w:rsid w:val="00322EE1"/>
    <w:rsid w:val="00322FE9"/>
    <w:rsid w:val="00324680"/>
    <w:rsid w:val="003247B0"/>
    <w:rsid w:val="0032485E"/>
    <w:rsid w:val="00325565"/>
    <w:rsid w:val="00326A83"/>
    <w:rsid w:val="00326C4E"/>
    <w:rsid w:val="00327B91"/>
    <w:rsid w:val="003305A7"/>
    <w:rsid w:val="00330CFF"/>
    <w:rsid w:val="00330D8B"/>
    <w:rsid w:val="003320B9"/>
    <w:rsid w:val="00332B60"/>
    <w:rsid w:val="0033378E"/>
    <w:rsid w:val="00334246"/>
    <w:rsid w:val="00334440"/>
    <w:rsid w:val="0033487C"/>
    <w:rsid w:val="00334B97"/>
    <w:rsid w:val="00334CBF"/>
    <w:rsid w:val="00334E73"/>
    <w:rsid w:val="00335015"/>
    <w:rsid w:val="003350F4"/>
    <w:rsid w:val="003362F4"/>
    <w:rsid w:val="003365CD"/>
    <w:rsid w:val="00337A8F"/>
    <w:rsid w:val="003406BE"/>
    <w:rsid w:val="00340ED4"/>
    <w:rsid w:val="003411F5"/>
    <w:rsid w:val="00342097"/>
    <w:rsid w:val="00342DEB"/>
    <w:rsid w:val="00343391"/>
    <w:rsid w:val="00343D45"/>
    <w:rsid w:val="00343DA0"/>
    <w:rsid w:val="0034554B"/>
    <w:rsid w:val="00345886"/>
    <w:rsid w:val="00346091"/>
    <w:rsid w:val="00346497"/>
    <w:rsid w:val="00347CFB"/>
    <w:rsid w:val="003500C4"/>
    <w:rsid w:val="00350340"/>
    <w:rsid w:val="003503B0"/>
    <w:rsid w:val="00350BAA"/>
    <w:rsid w:val="00350E98"/>
    <w:rsid w:val="0035179D"/>
    <w:rsid w:val="00351AAF"/>
    <w:rsid w:val="00352987"/>
    <w:rsid w:val="00352F24"/>
    <w:rsid w:val="00354490"/>
    <w:rsid w:val="00354F81"/>
    <w:rsid w:val="00355BC8"/>
    <w:rsid w:val="0035685F"/>
    <w:rsid w:val="00356F63"/>
    <w:rsid w:val="003572B9"/>
    <w:rsid w:val="003574B5"/>
    <w:rsid w:val="003600A2"/>
    <w:rsid w:val="00361ECB"/>
    <w:rsid w:val="003638BF"/>
    <w:rsid w:val="00363E96"/>
    <w:rsid w:val="00364D39"/>
    <w:rsid w:val="0036615B"/>
    <w:rsid w:val="0036737A"/>
    <w:rsid w:val="00367713"/>
    <w:rsid w:val="00367B5D"/>
    <w:rsid w:val="003704E8"/>
    <w:rsid w:val="00370B4D"/>
    <w:rsid w:val="00370BC9"/>
    <w:rsid w:val="00370F01"/>
    <w:rsid w:val="00370F02"/>
    <w:rsid w:val="00372AB9"/>
    <w:rsid w:val="0037300C"/>
    <w:rsid w:val="00373A38"/>
    <w:rsid w:val="00373ABF"/>
    <w:rsid w:val="00374C63"/>
    <w:rsid w:val="00380110"/>
    <w:rsid w:val="0038042E"/>
    <w:rsid w:val="0038091C"/>
    <w:rsid w:val="00380D6B"/>
    <w:rsid w:val="00381D4A"/>
    <w:rsid w:val="003820DB"/>
    <w:rsid w:val="003822A1"/>
    <w:rsid w:val="00382998"/>
    <w:rsid w:val="00382F27"/>
    <w:rsid w:val="00383A78"/>
    <w:rsid w:val="003840CF"/>
    <w:rsid w:val="0038444F"/>
    <w:rsid w:val="00384A81"/>
    <w:rsid w:val="00385406"/>
    <w:rsid w:val="00385DBB"/>
    <w:rsid w:val="00385FBB"/>
    <w:rsid w:val="00386050"/>
    <w:rsid w:val="003861F2"/>
    <w:rsid w:val="003863FA"/>
    <w:rsid w:val="0038715C"/>
    <w:rsid w:val="00387D02"/>
    <w:rsid w:val="003906F1"/>
    <w:rsid w:val="003909A2"/>
    <w:rsid w:val="003909FF"/>
    <w:rsid w:val="003910BC"/>
    <w:rsid w:val="00391F0B"/>
    <w:rsid w:val="00392A1F"/>
    <w:rsid w:val="00393492"/>
    <w:rsid w:val="003937A6"/>
    <w:rsid w:val="00393867"/>
    <w:rsid w:val="00393C74"/>
    <w:rsid w:val="003946FF"/>
    <w:rsid w:val="00394D56"/>
    <w:rsid w:val="00394F1D"/>
    <w:rsid w:val="0039505B"/>
    <w:rsid w:val="00395353"/>
    <w:rsid w:val="003954A5"/>
    <w:rsid w:val="003954F2"/>
    <w:rsid w:val="003959A0"/>
    <w:rsid w:val="00395B2E"/>
    <w:rsid w:val="003962BC"/>
    <w:rsid w:val="003964E6"/>
    <w:rsid w:val="00396BE0"/>
    <w:rsid w:val="00396FEB"/>
    <w:rsid w:val="00397BCE"/>
    <w:rsid w:val="003A09D8"/>
    <w:rsid w:val="003A0ABD"/>
    <w:rsid w:val="003A0D40"/>
    <w:rsid w:val="003A107E"/>
    <w:rsid w:val="003A117C"/>
    <w:rsid w:val="003A2579"/>
    <w:rsid w:val="003A2B5A"/>
    <w:rsid w:val="003A340E"/>
    <w:rsid w:val="003A38AC"/>
    <w:rsid w:val="003A3C5D"/>
    <w:rsid w:val="003A42D0"/>
    <w:rsid w:val="003A49BA"/>
    <w:rsid w:val="003A4F79"/>
    <w:rsid w:val="003A50FD"/>
    <w:rsid w:val="003A52C8"/>
    <w:rsid w:val="003A5890"/>
    <w:rsid w:val="003A5A7C"/>
    <w:rsid w:val="003A672B"/>
    <w:rsid w:val="003A6754"/>
    <w:rsid w:val="003A6940"/>
    <w:rsid w:val="003A6C18"/>
    <w:rsid w:val="003A6E47"/>
    <w:rsid w:val="003A743F"/>
    <w:rsid w:val="003B0A8D"/>
    <w:rsid w:val="003B0C23"/>
    <w:rsid w:val="003B0E24"/>
    <w:rsid w:val="003B161B"/>
    <w:rsid w:val="003B1FEE"/>
    <w:rsid w:val="003B239F"/>
    <w:rsid w:val="003B2592"/>
    <w:rsid w:val="003B31C0"/>
    <w:rsid w:val="003B3554"/>
    <w:rsid w:val="003B461C"/>
    <w:rsid w:val="003B50A7"/>
    <w:rsid w:val="003B53A5"/>
    <w:rsid w:val="003B5746"/>
    <w:rsid w:val="003B582A"/>
    <w:rsid w:val="003B60AF"/>
    <w:rsid w:val="003B6A58"/>
    <w:rsid w:val="003B7619"/>
    <w:rsid w:val="003B7962"/>
    <w:rsid w:val="003B79D1"/>
    <w:rsid w:val="003B7B38"/>
    <w:rsid w:val="003B7BCB"/>
    <w:rsid w:val="003C0559"/>
    <w:rsid w:val="003C0AD5"/>
    <w:rsid w:val="003C0B0A"/>
    <w:rsid w:val="003C0EBE"/>
    <w:rsid w:val="003C1300"/>
    <w:rsid w:val="003C13CF"/>
    <w:rsid w:val="003C1458"/>
    <w:rsid w:val="003C1CDC"/>
    <w:rsid w:val="003C283B"/>
    <w:rsid w:val="003C2A7E"/>
    <w:rsid w:val="003C502B"/>
    <w:rsid w:val="003C5052"/>
    <w:rsid w:val="003C546F"/>
    <w:rsid w:val="003C5E69"/>
    <w:rsid w:val="003C6741"/>
    <w:rsid w:val="003C75B7"/>
    <w:rsid w:val="003C7BD7"/>
    <w:rsid w:val="003D11D5"/>
    <w:rsid w:val="003D1535"/>
    <w:rsid w:val="003D26D1"/>
    <w:rsid w:val="003D278F"/>
    <w:rsid w:val="003D3175"/>
    <w:rsid w:val="003D39DE"/>
    <w:rsid w:val="003D3A7B"/>
    <w:rsid w:val="003D42BF"/>
    <w:rsid w:val="003D451A"/>
    <w:rsid w:val="003D47C9"/>
    <w:rsid w:val="003D4B7E"/>
    <w:rsid w:val="003D5388"/>
    <w:rsid w:val="003D5AF4"/>
    <w:rsid w:val="003D5F54"/>
    <w:rsid w:val="003D5F98"/>
    <w:rsid w:val="003D5FD7"/>
    <w:rsid w:val="003D659B"/>
    <w:rsid w:val="003D7079"/>
    <w:rsid w:val="003D7375"/>
    <w:rsid w:val="003E08F2"/>
    <w:rsid w:val="003E0CAA"/>
    <w:rsid w:val="003E1865"/>
    <w:rsid w:val="003E196E"/>
    <w:rsid w:val="003E2FD1"/>
    <w:rsid w:val="003E3B96"/>
    <w:rsid w:val="003E3E5F"/>
    <w:rsid w:val="003E40BD"/>
    <w:rsid w:val="003E4C30"/>
    <w:rsid w:val="003E64E8"/>
    <w:rsid w:val="003E7CE3"/>
    <w:rsid w:val="003E7E05"/>
    <w:rsid w:val="003F008E"/>
    <w:rsid w:val="003F06AA"/>
    <w:rsid w:val="003F1C2E"/>
    <w:rsid w:val="003F1E88"/>
    <w:rsid w:val="003F1F97"/>
    <w:rsid w:val="003F2B79"/>
    <w:rsid w:val="003F2F2B"/>
    <w:rsid w:val="003F3281"/>
    <w:rsid w:val="003F4139"/>
    <w:rsid w:val="003F4487"/>
    <w:rsid w:val="003F46C6"/>
    <w:rsid w:val="003F4C99"/>
    <w:rsid w:val="003F5E41"/>
    <w:rsid w:val="003F70EB"/>
    <w:rsid w:val="003F7A8B"/>
    <w:rsid w:val="00400ADB"/>
    <w:rsid w:val="00401AF8"/>
    <w:rsid w:val="004024E8"/>
    <w:rsid w:val="004028D6"/>
    <w:rsid w:val="00402E17"/>
    <w:rsid w:val="00403360"/>
    <w:rsid w:val="00403655"/>
    <w:rsid w:val="004039B7"/>
    <w:rsid w:val="00403D2E"/>
    <w:rsid w:val="00406D1F"/>
    <w:rsid w:val="00406E31"/>
    <w:rsid w:val="00406E8A"/>
    <w:rsid w:val="00406EB0"/>
    <w:rsid w:val="00410810"/>
    <w:rsid w:val="00410C4B"/>
    <w:rsid w:val="0041116F"/>
    <w:rsid w:val="0041140E"/>
    <w:rsid w:val="004118CB"/>
    <w:rsid w:val="0041346A"/>
    <w:rsid w:val="0041422D"/>
    <w:rsid w:val="00414572"/>
    <w:rsid w:val="0041472C"/>
    <w:rsid w:val="0041476F"/>
    <w:rsid w:val="004149A3"/>
    <w:rsid w:val="004149AB"/>
    <w:rsid w:val="00415508"/>
    <w:rsid w:val="0041586E"/>
    <w:rsid w:val="004161FC"/>
    <w:rsid w:val="004164E0"/>
    <w:rsid w:val="00416541"/>
    <w:rsid w:val="004179EA"/>
    <w:rsid w:val="00417BDB"/>
    <w:rsid w:val="00420190"/>
    <w:rsid w:val="00420279"/>
    <w:rsid w:val="004206C2"/>
    <w:rsid w:val="004212E1"/>
    <w:rsid w:val="0042138E"/>
    <w:rsid w:val="0042198D"/>
    <w:rsid w:val="0042229B"/>
    <w:rsid w:val="004225D1"/>
    <w:rsid w:val="004226F3"/>
    <w:rsid w:val="004227DD"/>
    <w:rsid w:val="00422966"/>
    <w:rsid w:val="004234A0"/>
    <w:rsid w:val="0042375D"/>
    <w:rsid w:val="00423D9A"/>
    <w:rsid w:val="00424992"/>
    <w:rsid w:val="004249F2"/>
    <w:rsid w:val="00424A61"/>
    <w:rsid w:val="00424A7E"/>
    <w:rsid w:val="004250AC"/>
    <w:rsid w:val="0042772C"/>
    <w:rsid w:val="00427BE0"/>
    <w:rsid w:val="00427F86"/>
    <w:rsid w:val="004306BB"/>
    <w:rsid w:val="00430B28"/>
    <w:rsid w:val="00431711"/>
    <w:rsid w:val="00431E9F"/>
    <w:rsid w:val="00432BB2"/>
    <w:rsid w:val="00432D1D"/>
    <w:rsid w:val="00432FDC"/>
    <w:rsid w:val="00433366"/>
    <w:rsid w:val="00433A49"/>
    <w:rsid w:val="00433CAD"/>
    <w:rsid w:val="00433D6C"/>
    <w:rsid w:val="004345B2"/>
    <w:rsid w:val="00437543"/>
    <w:rsid w:val="00437844"/>
    <w:rsid w:val="0043792B"/>
    <w:rsid w:val="00437A0A"/>
    <w:rsid w:val="00437A54"/>
    <w:rsid w:val="00440047"/>
    <w:rsid w:val="00440548"/>
    <w:rsid w:val="00440E87"/>
    <w:rsid w:val="00441940"/>
    <w:rsid w:val="00442011"/>
    <w:rsid w:val="004429CE"/>
    <w:rsid w:val="00443797"/>
    <w:rsid w:val="00443BB4"/>
    <w:rsid w:val="004441FD"/>
    <w:rsid w:val="0044441F"/>
    <w:rsid w:val="00444B12"/>
    <w:rsid w:val="00444D93"/>
    <w:rsid w:val="00444ECC"/>
    <w:rsid w:val="004457C8"/>
    <w:rsid w:val="00447DD2"/>
    <w:rsid w:val="00450127"/>
    <w:rsid w:val="004503D1"/>
    <w:rsid w:val="004509E6"/>
    <w:rsid w:val="00451E35"/>
    <w:rsid w:val="004529E5"/>
    <w:rsid w:val="0045436A"/>
    <w:rsid w:val="00454A6D"/>
    <w:rsid w:val="00454AC9"/>
    <w:rsid w:val="004551ED"/>
    <w:rsid w:val="00455493"/>
    <w:rsid w:val="00455DA0"/>
    <w:rsid w:val="004561C7"/>
    <w:rsid w:val="00456449"/>
    <w:rsid w:val="004567B4"/>
    <w:rsid w:val="004567D0"/>
    <w:rsid w:val="00456A78"/>
    <w:rsid w:val="00456F60"/>
    <w:rsid w:val="004575CE"/>
    <w:rsid w:val="00457764"/>
    <w:rsid w:val="00457998"/>
    <w:rsid w:val="004606AC"/>
    <w:rsid w:val="004610AB"/>
    <w:rsid w:val="00461A14"/>
    <w:rsid w:val="00461B35"/>
    <w:rsid w:val="00462923"/>
    <w:rsid w:val="00462CE3"/>
    <w:rsid w:val="00462FC2"/>
    <w:rsid w:val="004630AF"/>
    <w:rsid w:val="00463C0C"/>
    <w:rsid w:val="00464703"/>
    <w:rsid w:val="00464E54"/>
    <w:rsid w:val="00465E3F"/>
    <w:rsid w:val="0046629A"/>
    <w:rsid w:val="00466C1C"/>
    <w:rsid w:val="004709D4"/>
    <w:rsid w:val="00470E2F"/>
    <w:rsid w:val="0047146E"/>
    <w:rsid w:val="00471A2F"/>
    <w:rsid w:val="00471CB1"/>
    <w:rsid w:val="00471DEB"/>
    <w:rsid w:val="00472AAF"/>
    <w:rsid w:val="0047368C"/>
    <w:rsid w:val="00473E43"/>
    <w:rsid w:val="004755B1"/>
    <w:rsid w:val="004760F3"/>
    <w:rsid w:val="00476CBD"/>
    <w:rsid w:val="00477990"/>
    <w:rsid w:val="004800C3"/>
    <w:rsid w:val="00480382"/>
    <w:rsid w:val="004812D4"/>
    <w:rsid w:val="0048131D"/>
    <w:rsid w:val="00481566"/>
    <w:rsid w:val="004817F0"/>
    <w:rsid w:val="00482C07"/>
    <w:rsid w:val="00483685"/>
    <w:rsid w:val="00484A5C"/>
    <w:rsid w:val="00484DCB"/>
    <w:rsid w:val="00485777"/>
    <w:rsid w:val="00485E04"/>
    <w:rsid w:val="00485E22"/>
    <w:rsid w:val="00486024"/>
    <w:rsid w:val="0048649C"/>
    <w:rsid w:val="0048670F"/>
    <w:rsid w:val="0048684D"/>
    <w:rsid w:val="00487615"/>
    <w:rsid w:val="004902B6"/>
    <w:rsid w:val="00490FCD"/>
    <w:rsid w:val="00492034"/>
    <w:rsid w:val="00493B73"/>
    <w:rsid w:val="00493C8B"/>
    <w:rsid w:val="00494E2F"/>
    <w:rsid w:val="00495523"/>
    <w:rsid w:val="00495E23"/>
    <w:rsid w:val="00496398"/>
    <w:rsid w:val="00496D7E"/>
    <w:rsid w:val="00497EF1"/>
    <w:rsid w:val="004A0EB1"/>
    <w:rsid w:val="004A115B"/>
    <w:rsid w:val="004A1CDA"/>
    <w:rsid w:val="004A1DDC"/>
    <w:rsid w:val="004A1E59"/>
    <w:rsid w:val="004A2171"/>
    <w:rsid w:val="004A21EB"/>
    <w:rsid w:val="004A2D80"/>
    <w:rsid w:val="004A303C"/>
    <w:rsid w:val="004A3A7A"/>
    <w:rsid w:val="004A3F2B"/>
    <w:rsid w:val="004A4BDF"/>
    <w:rsid w:val="004A4F3B"/>
    <w:rsid w:val="004A4FFC"/>
    <w:rsid w:val="004A52E4"/>
    <w:rsid w:val="004A5FB5"/>
    <w:rsid w:val="004A60F1"/>
    <w:rsid w:val="004A6C70"/>
    <w:rsid w:val="004A7342"/>
    <w:rsid w:val="004A737F"/>
    <w:rsid w:val="004A7453"/>
    <w:rsid w:val="004A7536"/>
    <w:rsid w:val="004A75AE"/>
    <w:rsid w:val="004A7806"/>
    <w:rsid w:val="004B0059"/>
    <w:rsid w:val="004B088F"/>
    <w:rsid w:val="004B08E4"/>
    <w:rsid w:val="004B2786"/>
    <w:rsid w:val="004B2A77"/>
    <w:rsid w:val="004B2A81"/>
    <w:rsid w:val="004B30ED"/>
    <w:rsid w:val="004B3989"/>
    <w:rsid w:val="004B3B9C"/>
    <w:rsid w:val="004B3DCE"/>
    <w:rsid w:val="004B48AF"/>
    <w:rsid w:val="004B6318"/>
    <w:rsid w:val="004B795E"/>
    <w:rsid w:val="004C0707"/>
    <w:rsid w:val="004C0F38"/>
    <w:rsid w:val="004C10F3"/>
    <w:rsid w:val="004C1176"/>
    <w:rsid w:val="004C131F"/>
    <w:rsid w:val="004C16B4"/>
    <w:rsid w:val="004C187B"/>
    <w:rsid w:val="004C3CF8"/>
    <w:rsid w:val="004C41D0"/>
    <w:rsid w:val="004C45F7"/>
    <w:rsid w:val="004C5557"/>
    <w:rsid w:val="004C5AAA"/>
    <w:rsid w:val="004C6000"/>
    <w:rsid w:val="004C620E"/>
    <w:rsid w:val="004C6526"/>
    <w:rsid w:val="004C65EC"/>
    <w:rsid w:val="004C6971"/>
    <w:rsid w:val="004C69D0"/>
    <w:rsid w:val="004C7985"/>
    <w:rsid w:val="004C7A1B"/>
    <w:rsid w:val="004C7AD3"/>
    <w:rsid w:val="004C7CC1"/>
    <w:rsid w:val="004D0194"/>
    <w:rsid w:val="004D06A3"/>
    <w:rsid w:val="004D0A7E"/>
    <w:rsid w:val="004D0B1A"/>
    <w:rsid w:val="004D234E"/>
    <w:rsid w:val="004D3505"/>
    <w:rsid w:val="004D3796"/>
    <w:rsid w:val="004D380D"/>
    <w:rsid w:val="004D3A10"/>
    <w:rsid w:val="004D4A3F"/>
    <w:rsid w:val="004D513D"/>
    <w:rsid w:val="004D554D"/>
    <w:rsid w:val="004D5920"/>
    <w:rsid w:val="004D719B"/>
    <w:rsid w:val="004D7D46"/>
    <w:rsid w:val="004E0850"/>
    <w:rsid w:val="004E0CBC"/>
    <w:rsid w:val="004E15BE"/>
    <w:rsid w:val="004E1A99"/>
    <w:rsid w:val="004E3908"/>
    <w:rsid w:val="004E5375"/>
    <w:rsid w:val="004E583C"/>
    <w:rsid w:val="004E5D5A"/>
    <w:rsid w:val="004E6552"/>
    <w:rsid w:val="004E655C"/>
    <w:rsid w:val="004E6811"/>
    <w:rsid w:val="004E6F4C"/>
    <w:rsid w:val="004E6FA5"/>
    <w:rsid w:val="004E79C4"/>
    <w:rsid w:val="004E7B73"/>
    <w:rsid w:val="004E7F32"/>
    <w:rsid w:val="004F01E6"/>
    <w:rsid w:val="004F03D4"/>
    <w:rsid w:val="004F0996"/>
    <w:rsid w:val="004F0B18"/>
    <w:rsid w:val="004F159B"/>
    <w:rsid w:val="004F1BF6"/>
    <w:rsid w:val="004F2849"/>
    <w:rsid w:val="004F29A5"/>
    <w:rsid w:val="004F3235"/>
    <w:rsid w:val="004F3494"/>
    <w:rsid w:val="004F38B7"/>
    <w:rsid w:val="004F3BF8"/>
    <w:rsid w:val="004F3CA3"/>
    <w:rsid w:val="004F4F61"/>
    <w:rsid w:val="004F530E"/>
    <w:rsid w:val="004F5A29"/>
    <w:rsid w:val="004F5BB7"/>
    <w:rsid w:val="004F5D1A"/>
    <w:rsid w:val="004F60F4"/>
    <w:rsid w:val="004F62A3"/>
    <w:rsid w:val="004F6840"/>
    <w:rsid w:val="004F6B30"/>
    <w:rsid w:val="004F6D0C"/>
    <w:rsid w:val="004F6E3F"/>
    <w:rsid w:val="004F7CC3"/>
    <w:rsid w:val="004F7CE9"/>
    <w:rsid w:val="0050001E"/>
    <w:rsid w:val="005011CA"/>
    <w:rsid w:val="005026AA"/>
    <w:rsid w:val="00502A12"/>
    <w:rsid w:val="00503941"/>
    <w:rsid w:val="00503F64"/>
    <w:rsid w:val="00504186"/>
    <w:rsid w:val="00504FFC"/>
    <w:rsid w:val="0050524F"/>
    <w:rsid w:val="00505ACE"/>
    <w:rsid w:val="00505E2B"/>
    <w:rsid w:val="0050661D"/>
    <w:rsid w:val="00507982"/>
    <w:rsid w:val="00507A26"/>
    <w:rsid w:val="00510895"/>
    <w:rsid w:val="00510C8B"/>
    <w:rsid w:val="005111A1"/>
    <w:rsid w:val="0051122E"/>
    <w:rsid w:val="0051142E"/>
    <w:rsid w:val="00511A73"/>
    <w:rsid w:val="005123E6"/>
    <w:rsid w:val="005129CA"/>
    <w:rsid w:val="00512BD6"/>
    <w:rsid w:val="005130E8"/>
    <w:rsid w:val="0051366C"/>
    <w:rsid w:val="00513981"/>
    <w:rsid w:val="0051518E"/>
    <w:rsid w:val="0051571B"/>
    <w:rsid w:val="005160E7"/>
    <w:rsid w:val="005161C5"/>
    <w:rsid w:val="00516981"/>
    <w:rsid w:val="00516CC7"/>
    <w:rsid w:val="00516F8B"/>
    <w:rsid w:val="0051701B"/>
    <w:rsid w:val="00517C2C"/>
    <w:rsid w:val="005200E0"/>
    <w:rsid w:val="00521469"/>
    <w:rsid w:val="00522068"/>
    <w:rsid w:val="00522312"/>
    <w:rsid w:val="005234FE"/>
    <w:rsid w:val="005237A2"/>
    <w:rsid w:val="00524313"/>
    <w:rsid w:val="00524C44"/>
    <w:rsid w:val="00524E9C"/>
    <w:rsid w:val="00525697"/>
    <w:rsid w:val="0052645A"/>
    <w:rsid w:val="0052662E"/>
    <w:rsid w:val="00526DB0"/>
    <w:rsid w:val="005270FD"/>
    <w:rsid w:val="0052720E"/>
    <w:rsid w:val="00531083"/>
    <w:rsid w:val="005312C9"/>
    <w:rsid w:val="0053177F"/>
    <w:rsid w:val="00531893"/>
    <w:rsid w:val="00532EB3"/>
    <w:rsid w:val="00534758"/>
    <w:rsid w:val="005366B8"/>
    <w:rsid w:val="00537900"/>
    <w:rsid w:val="00537BCC"/>
    <w:rsid w:val="00537D46"/>
    <w:rsid w:val="00537E44"/>
    <w:rsid w:val="00537E59"/>
    <w:rsid w:val="00540B12"/>
    <w:rsid w:val="00542299"/>
    <w:rsid w:val="005424FD"/>
    <w:rsid w:val="0054289A"/>
    <w:rsid w:val="005431E8"/>
    <w:rsid w:val="005437BA"/>
    <w:rsid w:val="005437EB"/>
    <w:rsid w:val="00544D15"/>
    <w:rsid w:val="00546689"/>
    <w:rsid w:val="00550FF2"/>
    <w:rsid w:val="00552268"/>
    <w:rsid w:val="0055280C"/>
    <w:rsid w:val="00552B21"/>
    <w:rsid w:val="00552D08"/>
    <w:rsid w:val="005535AA"/>
    <w:rsid w:val="00553863"/>
    <w:rsid w:val="005548C4"/>
    <w:rsid w:val="00555AB4"/>
    <w:rsid w:val="00555B24"/>
    <w:rsid w:val="00555BED"/>
    <w:rsid w:val="00555CEE"/>
    <w:rsid w:val="00556073"/>
    <w:rsid w:val="005578D9"/>
    <w:rsid w:val="00560923"/>
    <w:rsid w:val="00560DCC"/>
    <w:rsid w:val="005620B2"/>
    <w:rsid w:val="0056355C"/>
    <w:rsid w:val="00563725"/>
    <w:rsid w:val="00564037"/>
    <w:rsid w:val="0056431C"/>
    <w:rsid w:val="005646A8"/>
    <w:rsid w:val="00564C02"/>
    <w:rsid w:val="0056560A"/>
    <w:rsid w:val="0056565C"/>
    <w:rsid w:val="0056568D"/>
    <w:rsid w:val="00565C3F"/>
    <w:rsid w:val="00565D62"/>
    <w:rsid w:val="005665C6"/>
    <w:rsid w:val="00567139"/>
    <w:rsid w:val="0056725A"/>
    <w:rsid w:val="00567836"/>
    <w:rsid w:val="005678D1"/>
    <w:rsid w:val="00567A34"/>
    <w:rsid w:val="00567CFD"/>
    <w:rsid w:val="00571A72"/>
    <w:rsid w:val="00571DBA"/>
    <w:rsid w:val="00572E8A"/>
    <w:rsid w:val="005742E7"/>
    <w:rsid w:val="005750FC"/>
    <w:rsid w:val="00575209"/>
    <w:rsid w:val="0057529F"/>
    <w:rsid w:val="0057532C"/>
    <w:rsid w:val="00575502"/>
    <w:rsid w:val="00575673"/>
    <w:rsid w:val="00575957"/>
    <w:rsid w:val="00575F1B"/>
    <w:rsid w:val="00577BF4"/>
    <w:rsid w:val="005804EB"/>
    <w:rsid w:val="00581629"/>
    <w:rsid w:val="00581C2F"/>
    <w:rsid w:val="0058217C"/>
    <w:rsid w:val="00583184"/>
    <w:rsid w:val="00583B12"/>
    <w:rsid w:val="00584A06"/>
    <w:rsid w:val="00584EAC"/>
    <w:rsid w:val="00587535"/>
    <w:rsid w:val="00587A91"/>
    <w:rsid w:val="0059021B"/>
    <w:rsid w:val="0059093D"/>
    <w:rsid w:val="00591BDF"/>
    <w:rsid w:val="00592405"/>
    <w:rsid w:val="005929FC"/>
    <w:rsid w:val="00592A9B"/>
    <w:rsid w:val="005938EF"/>
    <w:rsid w:val="00594369"/>
    <w:rsid w:val="00594C0C"/>
    <w:rsid w:val="00594C33"/>
    <w:rsid w:val="00594E4B"/>
    <w:rsid w:val="00595671"/>
    <w:rsid w:val="0059590B"/>
    <w:rsid w:val="00595C3E"/>
    <w:rsid w:val="005966D8"/>
    <w:rsid w:val="005966F1"/>
    <w:rsid w:val="005966F8"/>
    <w:rsid w:val="00596A1D"/>
    <w:rsid w:val="005976E6"/>
    <w:rsid w:val="00597EA9"/>
    <w:rsid w:val="005A01D7"/>
    <w:rsid w:val="005A0A07"/>
    <w:rsid w:val="005A281B"/>
    <w:rsid w:val="005A3234"/>
    <w:rsid w:val="005A326C"/>
    <w:rsid w:val="005A4B0E"/>
    <w:rsid w:val="005A4C9C"/>
    <w:rsid w:val="005A5962"/>
    <w:rsid w:val="005A5B04"/>
    <w:rsid w:val="005A5FE2"/>
    <w:rsid w:val="005A705B"/>
    <w:rsid w:val="005A7A2E"/>
    <w:rsid w:val="005B040C"/>
    <w:rsid w:val="005B08D4"/>
    <w:rsid w:val="005B105D"/>
    <w:rsid w:val="005B1B08"/>
    <w:rsid w:val="005B256B"/>
    <w:rsid w:val="005B26DF"/>
    <w:rsid w:val="005B2CD5"/>
    <w:rsid w:val="005B2F0D"/>
    <w:rsid w:val="005B38F5"/>
    <w:rsid w:val="005B3AD3"/>
    <w:rsid w:val="005B3D60"/>
    <w:rsid w:val="005B4015"/>
    <w:rsid w:val="005B48D8"/>
    <w:rsid w:val="005B4BC5"/>
    <w:rsid w:val="005B4F7C"/>
    <w:rsid w:val="005B5374"/>
    <w:rsid w:val="005B552D"/>
    <w:rsid w:val="005B5D0F"/>
    <w:rsid w:val="005C13EE"/>
    <w:rsid w:val="005C1EA0"/>
    <w:rsid w:val="005C1F01"/>
    <w:rsid w:val="005C2F18"/>
    <w:rsid w:val="005C3987"/>
    <w:rsid w:val="005C4C1B"/>
    <w:rsid w:val="005C52EE"/>
    <w:rsid w:val="005C5A92"/>
    <w:rsid w:val="005C5BB1"/>
    <w:rsid w:val="005C630B"/>
    <w:rsid w:val="005C67C3"/>
    <w:rsid w:val="005C71CD"/>
    <w:rsid w:val="005C7994"/>
    <w:rsid w:val="005D0702"/>
    <w:rsid w:val="005D0B5E"/>
    <w:rsid w:val="005D2164"/>
    <w:rsid w:val="005D22E2"/>
    <w:rsid w:val="005D2624"/>
    <w:rsid w:val="005D26EA"/>
    <w:rsid w:val="005D342B"/>
    <w:rsid w:val="005D379F"/>
    <w:rsid w:val="005D45A4"/>
    <w:rsid w:val="005D4C32"/>
    <w:rsid w:val="005D4C40"/>
    <w:rsid w:val="005D5190"/>
    <w:rsid w:val="005D646B"/>
    <w:rsid w:val="005D75FD"/>
    <w:rsid w:val="005E08CA"/>
    <w:rsid w:val="005E0AD4"/>
    <w:rsid w:val="005E0F91"/>
    <w:rsid w:val="005E19A2"/>
    <w:rsid w:val="005E26BC"/>
    <w:rsid w:val="005E2D49"/>
    <w:rsid w:val="005E319F"/>
    <w:rsid w:val="005E31AB"/>
    <w:rsid w:val="005E3318"/>
    <w:rsid w:val="005E34BF"/>
    <w:rsid w:val="005E4C5A"/>
    <w:rsid w:val="005E4CAB"/>
    <w:rsid w:val="005E5D32"/>
    <w:rsid w:val="005E5DE0"/>
    <w:rsid w:val="005E6196"/>
    <w:rsid w:val="005E6E8B"/>
    <w:rsid w:val="005E746A"/>
    <w:rsid w:val="005E76E7"/>
    <w:rsid w:val="005E7EA9"/>
    <w:rsid w:val="005E7FAE"/>
    <w:rsid w:val="005F00BA"/>
    <w:rsid w:val="005F1443"/>
    <w:rsid w:val="005F162D"/>
    <w:rsid w:val="005F1E58"/>
    <w:rsid w:val="005F276B"/>
    <w:rsid w:val="005F2825"/>
    <w:rsid w:val="005F3E69"/>
    <w:rsid w:val="005F4643"/>
    <w:rsid w:val="005F61D2"/>
    <w:rsid w:val="005F6A58"/>
    <w:rsid w:val="005F7611"/>
    <w:rsid w:val="0060029D"/>
    <w:rsid w:val="006007BD"/>
    <w:rsid w:val="0060089F"/>
    <w:rsid w:val="00600B6F"/>
    <w:rsid w:val="00601BD5"/>
    <w:rsid w:val="00601E70"/>
    <w:rsid w:val="006023CA"/>
    <w:rsid w:val="0060273D"/>
    <w:rsid w:val="006029DF"/>
    <w:rsid w:val="006031DB"/>
    <w:rsid w:val="00603305"/>
    <w:rsid w:val="00605F5C"/>
    <w:rsid w:val="00605FFB"/>
    <w:rsid w:val="006062D9"/>
    <w:rsid w:val="00606326"/>
    <w:rsid w:val="00606AD9"/>
    <w:rsid w:val="00606AF6"/>
    <w:rsid w:val="00606EB9"/>
    <w:rsid w:val="00606F1A"/>
    <w:rsid w:val="006111E9"/>
    <w:rsid w:val="00611F21"/>
    <w:rsid w:val="00612042"/>
    <w:rsid w:val="0061214F"/>
    <w:rsid w:val="006121B8"/>
    <w:rsid w:val="0061238C"/>
    <w:rsid w:val="00612441"/>
    <w:rsid w:val="0061253A"/>
    <w:rsid w:val="006135DD"/>
    <w:rsid w:val="00613697"/>
    <w:rsid w:val="0061375D"/>
    <w:rsid w:val="00613A1B"/>
    <w:rsid w:val="00613AA9"/>
    <w:rsid w:val="00614FC9"/>
    <w:rsid w:val="00616696"/>
    <w:rsid w:val="00616AB5"/>
    <w:rsid w:val="006176D1"/>
    <w:rsid w:val="00617A2A"/>
    <w:rsid w:val="00617A7C"/>
    <w:rsid w:val="00617B7E"/>
    <w:rsid w:val="0062033F"/>
    <w:rsid w:val="00622003"/>
    <w:rsid w:val="006228FD"/>
    <w:rsid w:val="00622D71"/>
    <w:rsid w:val="00622F56"/>
    <w:rsid w:val="00622F69"/>
    <w:rsid w:val="00624295"/>
    <w:rsid w:val="00624410"/>
    <w:rsid w:val="00625209"/>
    <w:rsid w:val="00625A4F"/>
    <w:rsid w:val="00625C68"/>
    <w:rsid w:val="006260BD"/>
    <w:rsid w:val="00626C68"/>
    <w:rsid w:val="00630ACD"/>
    <w:rsid w:val="00630D10"/>
    <w:rsid w:val="00630D97"/>
    <w:rsid w:val="006314E6"/>
    <w:rsid w:val="00631CDA"/>
    <w:rsid w:val="00631D60"/>
    <w:rsid w:val="00632456"/>
    <w:rsid w:val="00633451"/>
    <w:rsid w:val="00633B37"/>
    <w:rsid w:val="00633C31"/>
    <w:rsid w:val="00633D25"/>
    <w:rsid w:val="00633FD4"/>
    <w:rsid w:val="006346E0"/>
    <w:rsid w:val="00635BEF"/>
    <w:rsid w:val="0063686B"/>
    <w:rsid w:val="00636B3C"/>
    <w:rsid w:val="00636E7F"/>
    <w:rsid w:val="00640667"/>
    <w:rsid w:val="0064084F"/>
    <w:rsid w:val="00640B1A"/>
    <w:rsid w:val="0064106D"/>
    <w:rsid w:val="006412D0"/>
    <w:rsid w:val="0064144A"/>
    <w:rsid w:val="00641961"/>
    <w:rsid w:val="00642E1F"/>
    <w:rsid w:val="006448C9"/>
    <w:rsid w:val="00645320"/>
    <w:rsid w:val="00646250"/>
    <w:rsid w:val="0064673E"/>
    <w:rsid w:val="006469B4"/>
    <w:rsid w:val="00646CC3"/>
    <w:rsid w:val="006473AD"/>
    <w:rsid w:val="006505FE"/>
    <w:rsid w:val="0065062F"/>
    <w:rsid w:val="00650775"/>
    <w:rsid w:val="00650981"/>
    <w:rsid w:val="00651142"/>
    <w:rsid w:val="00651358"/>
    <w:rsid w:val="006514B9"/>
    <w:rsid w:val="00652624"/>
    <w:rsid w:val="00652A5C"/>
    <w:rsid w:val="00652DBF"/>
    <w:rsid w:val="006530AF"/>
    <w:rsid w:val="00653532"/>
    <w:rsid w:val="0065424A"/>
    <w:rsid w:val="00654915"/>
    <w:rsid w:val="006553B1"/>
    <w:rsid w:val="006553B2"/>
    <w:rsid w:val="0065557C"/>
    <w:rsid w:val="006565B4"/>
    <w:rsid w:val="006565E5"/>
    <w:rsid w:val="006577AB"/>
    <w:rsid w:val="00657AE1"/>
    <w:rsid w:val="00657C99"/>
    <w:rsid w:val="00657D4A"/>
    <w:rsid w:val="00660307"/>
    <w:rsid w:val="0066084E"/>
    <w:rsid w:val="00661285"/>
    <w:rsid w:val="006642ED"/>
    <w:rsid w:val="0066441E"/>
    <w:rsid w:val="00664B21"/>
    <w:rsid w:val="00664E4E"/>
    <w:rsid w:val="00665895"/>
    <w:rsid w:val="00665B45"/>
    <w:rsid w:val="00667024"/>
    <w:rsid w:val="006671A2"/>
    <w:rsid w:val="00670499"/>
    <w:rsid w:val="00670CA9"/>
    <w:rsid w:val="00671458"/>
    <w:rsid w:val="00671DA0"/>
    <w:rsid w:val="00671F54"/>
    <w:rsid w:val="006724B6"/>
    <w:rsid w:val="0067266B"/>
    <w:rsid w:val="0067270A"/>
    <w:rsid w:val="006732A7"/>
    <w:rsid w:val="00673C35"/>
    <w:rsid w:val="00674109"/>
    <w:rsid w:val="00674572"/>
    <w:rsid w:val="006745DB"/>
    <w:rsid w:val="00675229"/>
    <w:rsid w:val="006753AE"/>
    <w:rsid w:val="0067564D"/>
    <w:rsid w:val="00677610"/>
    <w:rsid w:val="0068038D"/>
    <w:rsid w:val="00680B9B"/>
    <w:rsid w:val="00681723"/>
    <w:rsid w:val="0068172C"/>
    <w:rsid w:val="006832AC"/>
    <w:rsid w:val="00683E01"/>
    <w:rsid w:val="0068454E"/>
    <w:rsid w:val="006873F5"/>
    <w:rsid w:val="00690B99"/>
    <w:rsid w:val="006917B5"/>
    <w:rsid w:val="00694C6A"/>
    <w:rsid w:val="00694E4D"/>
    <w:rsid w:val="006959A6"/>
    <w:rsid w:val="00696565"/>
    <w:rsid w:val="00696FCB"/>
    <w:rsid w:val="00697273"/>
    <w:rsid w:val="0069766D"/>
    <w:rsid w:val="006A0903"/>
    <w:rsid w:val="006A097E"/>
    <w:rsid w:val="006A0DCD"/>
    <w:rsid w:val="006A1B64"/>
    <w:rsid w:val="006A1B6B"/>
    <w:rsid w:val="006A2055"/>
    <w:rsid w:val="006A23FE"/>
    <w:rsid w:val="006A25E6"/>
    <w:rsid w:val="006A25F5"/>
    <w:rsid w:val="006A2656"/>
    <w:rsid w:val="006A2C9C"/>
    <w:rsid w:val="006A2F0D"/>
    <w:rsid w:val="006A3210"/>
    <w:rsid w:val="006A3692"/>
    <w:rsid w:val="006A38DD"/>
    <w:rsid w:val="006A3C19"/>
    <w:rsid w:val="006A4184"/>
    <w:rsid w:val="006A4DBC"/>
    <w:rsid w:val="006A4E1E"/>
    <w:rsid w:val="006A4FD4"/>
    <w:rsid w:val="006A592F"/>
    <w:rsid w:val="006A6171"/>
    <w:rsid w:val="006A6AC6"/>
    <w:rsid w:val="006A6E93"/>
    <w:rsid w:val="006A7867"/>
    <w:rsid w:val="006B00DE"/>
    <w:rsid w:val="006B0AAE"/>
    <w:rsid w:val="006B0CFF"/>
    <w:rsid w:val="006B1ED2"/>
    <w:rsid w:val="006B2BB7"/>
    <w:rsid w:val="006B3302"/>
    <w:rsid w:val="006B4B13"/>
    <w:rsid w:val="006B4C70"/>
    <w:rsid w:val="006B5DBF"/>
    <w:rsid w:val="006B61A4"/>
    <w:rsid w:val="006B62DF"/>
    <w:rsid w:val="006B68BF"/>
    <w:rsid w:val="006B7A38"/>
    <w:rsid w:val="006B7E09"/>
    <w:rsid w:val="006C03D3"/>
    <w:rsid w:val="006C05D4"/>
    <w:rsid w:val="006C10CA"/>
    <w:rsid w:val="006C2000"/>
    <w:rsid w:val="006C2017"/>
    <w:rsid w:val="006C47C8"/>
    <w:rsid w:val="006C47F5"/>
    <w:rsid w:val="006C5817"/>
    <w:rsid w:val="006C60C3"/>
    <w:rsid w:val="006C675E"/>
    <w:rsid w:val="006C7115"/>
    <w:rsid w:val="006C7E8B"/>
    <w:rsid w:val="006D0244"/>
    <w:rsid w:val="006D0536"/>
    <w:rsid w:val="006D0C5D"/>
    <w:rsid w:val="006D1F8B"/>
    <w:rsid w:val="006D2005"/>
    <w:rsid w:val="006D209D"/>
    <w:rsid w:val="006D2AFE"/>
    <w:rsid w:val="006D3B76"/>
    <w:rsid w:val="006D59A0"/>
    <w:rsid w:val="006D7266"/>
    <w:rsid w:val="006D7449"/>
    <w:rsid w:val="006D7DB4"/>
    <w:rsid w:val="006E026D"/>
    <w:rsid w:val="006E0338"/>
    <w:rsid w:val="006E0B6C"/>
    <w:rsid w:val="006E20A5"/>
    <w:rsid w:val="006E2280"/>
    <w:rsid w:val="006E24FA"/>
    <w:rsid w:val="006E2523"/>
    <w:rsid w:val="006E257A"/>
    <w:rsid w:val="006E26B8"/>
    <w:rsid w:val="006E27D7"/>
    <w:rsid w:val="006E295F"/>
    <w:rsid w:val="006E29EB"/>
    <w:rsid w:val="006E379E"/>
    <w:rsid w:val="006E3956"/>
    <w:rsid w:val="006E39D6"/>
    <w:rsid w:val="006E4B9A"/>
    <w:rsid w:val="006E5C14"/>
    <w:rsid w:val="006E6306"/>
    <w:rsid w:val="006E6914"/>
    <w:rsid w:val="006E75AC"/>
    <w:rsid w:val="006F015C"/>
    <w:rsid w:val="006F07D9"/>
    <w:rsid w:val="006F109C"/>
    <w:rsid w:val="006F11AE"/>
    <w:rsid w:val="006F14E3"/>
    <w:rsid w:val="006F1DDA"/>
    <w:rsid w:val="006F2D3E"/>
    <w:rsid w:val="006F442C"/>
    <w:rsid w:val="006F4656"/>
    <w:rsid w:val="006F47F7"/>
    <w:rsid w:val="006F480B"/>
    <w:rsid w:val="006F53A3"/>
    <w:rsid w:val="006F61BB"/>
    <w:rsid w:val="006F696F"/>
    <w:rsid w:val="006F72E6"/>
    <w:rsid w:val="0070061F"/>
    <w:rsid w:val="0070169F"/>
    <w:rsid w:val="0070236D"/>
    <w:rsid w:val="00702A80"/>
    <w:rsid w:val="00702E41"/>
    <w:rsid w:val="00704744"/>
    <w:rsid w:val="00704836"/>
    <w:rsid w:val="007063C3"/>
    <w:rsid w:val="0070640E"/>
    <w:rsid w:val="00706C8F"/>
    <w:rsid w:val="00707387"/>
    <w:rsid w:val="007074CF"/>
    <w:rsid w:val="0070772E"/>
    <w:rsid w:val="00711F12"/>
    <w:rsid w:val="007125B2"/>
    <w:rsid w:val="00712749"/>
    <w:rsid w:val="00713098"/>
    <w:rsid w:val="00713627"/>
    <w:rsid w:val="0071370D"/>
    <w:rsid w:val="00714353"/>
    <w:rsid w:val="007155C1"/>
    <w:rsid w:val="00716105"/>
    <w:rsid w:val="00716181"/>
    <w:rsid w:val="00716264"/>
    <w:rsid w:val="00717764"/>
    <w:rsid w:val="00717FE0"/>
    <w:rsid w:val="00720113"/>
    <w:rsid w:val="00721028"/>
    <w:rsid w:val="0072118D"/>
    <w:rsid w:val="007217BF"/>
    <w:rsid w:val="007237A5"/>
    <w:rsid w:val="007237B6"/>
    <w:rsid w:val="00723C92"/>
    <w:rsid w:val="00723EAD"/>
    <w:rsid w:val="00724CCF"/>
    <w:rsid w:val="007255D7"/>
    <w:rsid w:val="00725E95"/>
    <w:rsid w:val="00726290"/>
    <w:rsid w:val="00726A50"/>
    <w:rsid w:val="0072725C"/>
    <w:rsid w:val="00727891"/>
    <w:rsid w:val="00727A0D"/>
    <w:rsid w:val="00727ADB"/>
    <w:rsid w:val="0073041C"/>
    <w:rsid w:val="00730C14"/>
    <w:rsid w:val="00731862"/>
    <w:rsid w:val="00731F83"/>
    <w:rsid w:val="00732699"/>
    <w:rsid w:val="00732CEC"/>
    <w:rsid w:val="00733572"/>
    <w:rsid w:val="00733A42"/>
    <w:rsid w:val="00733AC9"/>
    <w:rsid w:val="00733C0A"/>
    <w:rsid w:val="00735FF5"/>
    <w:rsid w:val="00736C73"/>
    <w:rsid w:val="00737702"/>
    <w:rsid w:val="00737748"/>
    <w:rsid w:val="00737F0C"/>
    <w:rsid w:val="00740479"/>
    <w:rsid w:val="007406F8"/>
    <w:rsid w:val="00740799"/>
    <w:rsid w:val="00740869"/>
    <w:rsid w:val="00740AAD"/>
    <w:rsid w:val="00740C8A"/>
    <w:rsid w:val="00741103"/>
    <w:rsid w:val="0074136B"/>
    <w:rsid w:val="00741834"/>
    <w:rsid w:val="00741A66"/>
    <w:rsid w:val="00743FF4"/>
    <w:rsid w:val="0074414F"/>
    <w:rsid w:val="00745034"/>
    <w:rsid w:val="00745BD2"/>
    <w:rsid w:val="00745FC9"/>
    <w:rsid w:val="00746701"/>
    <w:rsid w:val="007467D3"/>
    <w:rsid w:val="00747197"/>
    <w:rsid w:val="00750156"/>
    <w:rsid w:val="0075067B"/>
    <w:rsid w:val="00750E7B"/>
    <w:rsid w:val="00751EE0"/>
    <w:rsid w:val="00752551"/>
    <w:rsid w:val="0075295E"/>
    <w:rsid w:val="007538D1"/>
    <w:rsid w:val="00754DDD"/>
    <w:rsid w:val="00755664"/>
    <w:rsid w:val="0075661D"/>
    <w:rsid w:val="00756ED5"/>
    <w:rsid w:val="00757E66"/>
    <w:rsid w:val="00760A7D"/>
    <w:rsid w:val="0076129C"/>
    <w:rsid w:val="00761680"/>
    <w:rsid w:val="00761E49"/>
    <w:rsid w:val="00761F12"/>
    <w:rsid w:val="0076238E"/>
    <w:rsid w:val="00762391"/>
    <w:rsid w:val="00762ED5"/>
    <w:rsid w:val="007631F2"/>
    <w:rsid w:val="00764B10"/>
    <w:rsid w:val="00764ED1"/>
    <w:rsid w:val="007655E5"/>
    <w:rsid w:val="00765D13"/>
    <w:rsid w:val="007660F8"/>
    <w:rsid w:val="00766A6F"/>
    <w:rsid w:val="00766BD2"/>
    <w:rsid w:val="00766E07"/>
    <w:rsid w:val="00766EFD"/>
    <w:rsid w:val="00766F03"/>
    <w:rsid w:val="0076720C"/>
    <w:rsid w:val="007674DC"/>
    <w:rsid w:val="00767569"/>
    <w:rsid w:val="007704B3"/>
    <w:rsid w:val="007710D7"/>
    <w:rsid w:val="00771660"/>
    <w:rsid w:val="00773791"/>
    <w:rsid w:val="00774B8A"/>
    <w:rsid w:val="007753C9"/>
    <w:rsid w:val="007760E0"/>
    <w:rsid w:val="007768B5"/>
    <w:rsid w:val="0077754C"/>
    <w:rsid w:val="00777658"/>
    <w:rsid w:val="007779E6"/>
    <w:rsid w:val="00777D70"/>
    <w:rsid w:val="0078012F"/>
    <w:rsid w:val="007802C2"/>
    <w:rsid w:val="00780BEC"/>
    <w:rsid w:val="00781601"/>
    <w:rsid w:val="00781AF1"/>
    <w:rsid w:val="00781F9E"/>
    <w:rsid w:val="007830B7"/>
    <w:rsid w:val="00783103"/>
    <w:rsid w:val="007837C9"/>
    <w:rsid w:val="00784E1D"/>
    <w:rsid w:val="00785F1F"/>
    <w:rsid w:val="0078622D"/>
    <w:rsid w:val="0078715B"/>
    <w:rsid w:val="0078750F"/>
    <w:rsid w:val="00787B0F"/>
    <w:rsid w:val="00790093"/>
    <w:rsid w:val="007909EE"/>
    <w:rsid w:val="00790EF9"/>
    <w:rsid w:val="00791E5F"/>
    <w:rsid w:val="0079209C"/>
    <w:rsid w:val="00792761"/>
    <w:rsid w:val="0079311B"/>
    <w:rsid w:val="00794308"/>
    <w:rsid w:val="00795E20"/>
    <w:rsid w:val="00796522"/>
    <w:rsid w:val="007972AD"/>
    <w:rsid w:val="007978BC"/>
    <w:rsid w:val="0079798F"/>
    <w:rsid w:val="007A05B8"/>
    <w:rsid w:val="007A1393"/>
    <w:rsid w:val="007A15AD"/>
    <w:rsid w:val="007A19D4"/>
    <w:rsid w:val="007A31F7"/>
    <w:rsid w:val="007A3838"/>
    <w:rsid w:val="007A38F6"/>
    <w:rsid w:val="007A4350"/>
    <w:rsid w:val="007A5D13"/>
    <w:rsid w:val="007A5E74"/>
    <w:rsid w:val="007A6EFE"/>
    <w:rsid w:val="007A7059"/>
    <w:rsid w:val="007A7097"/>
    <w:rsid w:val="007A7642"/>
    <w:rsid w:val="007A7871"/>
    <w:rsid w:val="007A795E"/>
    <w:rsid w:val="007B0895"/>
    <w:rsid w:val="007B0C93"/>
    <w:rsid w:val="007B0CA3"/>
    <w:rsid w:val="007B1667"/>
    <w:rsid w:val="007B2318"/>
    <w:rsid w:val="007B3D9D"/>
    <w:rsid w:val="007B3F5D"/>
    <w:rsid w:val="007B4580"/>
    <w:rsid w:val="007B4DEF"/>
    <w:rsid w:val="007B5593"/>
    <w:rsid w:val="007B6AB9"/>
    <w:rsid w:val="007B7749"/>
    <w:rsid w:val="007B7EDB"/>
    <w:rsid w:val="007C182E"/>
    <w:rsid w:val="007C1A04"/>
    <w:rsid w:val="007C3035"/>
    <w:rsid w:val="007C33EF"/>
    <w:rsid w:val="007C35EF"/>
    <w:rsid w:val="007C40CB"/>
    <w:rsid w:val="007C433C"/>
    <w:rsid w:val="007C4683"/>
    <w:rsid w:val="007C46F8"/>
    <w:rsid w:val="007C4F60"/>
    <w:rsid w:val="007C5609"/>
    <w:rsid w:val="007C631B"/>
    <w:rsid w:val="007C6A4F"/>
    <w:rsid w:val="007C6B9C"/>
    <w:rsid w:val="007D0FD4"/>
    <w:rsid w:val="007D13CF"/>
    <w:rsid w:val="007D167B"/>
    <w:rsid w:val="007D182F"/>
    <w:rsid w:val="007D1858"/>
    <w:rsid w:val="007D1D7D"/>
    <w:rsid w:val="007D2159"/>
    <w:rsid w:val="007D2740"/>
    <w:rsid w:val="007D2F90"/>
    <w:rsid w:val="007D4086"/>
    <w:rsid w:val="007D4F19"/>
    <w:rsid w:val="007D572A"/>
    <w:rsid w:val="007D5BF0"/>
    <w:rsid w:val="007D5E3A"/>
    <w:rsid w:val="007D66E7"/>
    <w:rsid w:val="007D6DB9"/>
    <w:rsid w:val="007D6E43"/>
    <w:rsid w:val="007D721F"/>
    <w:rsid w:val="007D77CE"/>
    <w:rsid w:val="007E02F3"/>
    <w:rsid w:val="007E1908"/>
    <w:rsid w:val="007E26CB"/>
    <w:rsid w:val="007E2739"/>
    <w:rsid w:val="007E3B65"/>
    <w:rsid w:val="007E4691"/>
    <w:rsid w:val="007E4A8E"/>
    <w:rsid w:val="007E4B74"/>
    <w:rsid w:val="007E6116"/>
    <w:rsid w:val="007E69C4"/>
    <w:rsid w:val="007E7052"/>
    <w:rsid w:val="007E7AAA"/>
    <w:rsid w:val="007F3C20"/>
    <w:rsid w:val="007F5041"/>
    <w:rsid w:val="007F5151"/>
    <w:rsid w:val="007F62D8"/>
    <w:rsid w:val="008003A9"/>
    <w:rsid w:val="00800DAD"/>
    <w:rsid w:val="00801045"/>
    <w:rsid w:val="0080109C"/>
    <w:rsid w:val="00801FA4"/>
    <w:rsid w:val="0080277A"/>
    <w:rsid w:val="00802860"/>
    <w:rsid w:val="008036CD"/>
    <w:rsid w:val="00803D1C"/>
    <w:rsid w:val="008048F3"/>
    <w:rsid w:val="008060FE"/>
    <w:rsid w:val="0080667A"/>
    <w:rsid w:val="00806736"/>
    <w:rsid w:val="00806C52"/>
    <w:rsid w:val="0080741F"/>
    <w:rsid w:val="00812E76"/>
    <w:rsid w:val="00812E7C"/>
    <w:rsid w:val="00813470"/>
    <w:rsid w:val="008135A5"/>
    <w:rsid w:val="00813FF8"/>
    <w:rsid w:val="00814FEA"/>
    <w:rsid w:val="0081591B"/>
    <w:rsid w:val="00815D58"/>
    <w:rsid w:val="00815F9E"/>
    <w:rsid w:val="0081643E"/>
    <w:rsid w:val="0082060C"/>
    <w:rsid w:val="00820D05"/>
    <w:rsid w:val="00820ECC"/>
    <w:rsid w:val="00821BD5"/>
    <w:rsid w:val="00822DFB"/>
    <w:rsid w:val="00823545"/>
    <w:rsid w:val="008237F2"/>
    <w:rsid w:val="00823BAF"/>
    <w:rsid w:val="008241E2"/>
    <w:rsid w:val="00824573"/>
    <w:rsid w:val="0082488E"/>
    <w:rsid w:val="00824FDF"/>
    <w:rsid w:val="00825726"/>
    <w:rsid w:val="00825A66"/>
    <w:rsid w:val="00825D84"/>
    <w:rsid w:val="00825F65"/>
    <w:rsid w:val="008263EC"/>
    <w:rsid w:val="00826843"/>
    <w:rsid w:val="0082726D"/>
    <w:rsid w:val="00830014"/>
    <w:rsid w:val="008315CF"/>
    <w:rsid w:val="008316E9"/>
    <w:rsid w:val="0083197A"/>
    <w:rsid w:val="00831B28"/>
    <w:rsid w:val="00831D44"/>
    <w:rsid w:val="00832084"/>
    <w:rsid w:val="0083242E"/>
    <w:rsid w:val="008325F9"/>
    <w:rsid w:val="00832D18"/>
    <w:rsid w:val="00833295"/>
    <w:rsid w:val="008336C8"/>
    <w:rsid w:val="00834593"/>
    <w:rsid w:val="00834AA9"/>
    <w:rsid w:val="00834C93"/>
    <w:rsid w:val="00835090"/>
    <w:rsid w:val="00835228"/>
    <w:rsid w:val="00835269"/>
    <w:rsid w:val="00835819"/>
    <w:rsid w:val="0083603D"/>
    <w:rsid w:val="0083632E"/>
    <w:rsid w:val="008366FE"/>
    <w:rsid w:val="00836A4A"/>
    <w:rsid w:val="00836DC5"/>
    <w:rsid w:val="00836F3A"/>
    <w:rsid w:val="008372F4"/>
    <w:rsid w:val="008373A0"/>
    <w:rsid w:val="0083775E"/>
    <w:rsid w:val="00837EDF"/>
    <w:rsid w:val="00837FFB"/>
    <w:rsid w:val="0084042C"/>
    <w:rsid w:val="00840A40"/>
    <w:rsid w:val="00840EAF"/>
    <w:rsid w:val="0084116F"/>
    <w:rsid w:val="00842ACE"/>
    <w:rsid w:val="00842C38"/>
    <w:rsid w:val="00842CE1"/>
    <w:rsid w:val="008438F1"/>
    <w:rsid w:val="00843CA5"/>
    <w:rsid w:val="00844E98"/>
    <w:rsid w:val="00844F43"/>
    <w:rsid w:val="008455E2"/>
    <w:rsid w:val="00845EF2"/>
    <w:rsid w:val="00846436"/>
    <w:rsid w:val="0084656C"/>
    <w:rsid w:val="008469E8"/>
    <w:rsid w:val="00846B25"/>
    <w:rsid w:val="00846D24"/>
    <w:rsid w:val="00847294"/>
    <w:rsid w:val="00847645"/>
    <w:rsid w:val="008509E9"/>
    <w:rsid w:val="00850AAD"/>
    <w:rsid w:val="008521CC"/>
    <w:rsid w:val="008530CB"/>
    <w:rsid w:val="008540FD"/>
    <w:rsid w:val="0085440E"/>
    <w:rsid w:val="008551F8"/>
    <w:rsid w:val="00855220"/>
    <w:rsid w:val="00855252"/>
    <w:rsid w:val="00855D22"/>
    <w:rsid w:val="00855F36"/>
    <w:rsid w:val="008563B0"/>
    <w:rsid w:val="008605F0"/>
    <w:rsid w:val="00860C85"/>
    <w:rsid w:val="00861044"/>
    <w:rsid w:val="0086171B"/>
    <w:rsid w:val="00861D24"/>
    <w:rsid w:val="00862170"/>
    <w:rsid w:val="008625BB"/>
    <w:rsid w:val="00862D69"/>
    <w:rsid w:val="00862DAE"/>
    <w:rsid w:val="00863002"/>
    <w:rsid w:val="00863905"/>
    <w:rsid w:val="00863FEF"/>
    <w:rsid w:val="00864274"/>
    <w:rsid w:val="008645A8"/>
    <w:rsid w:val="00864668"/>
    <w:rsid w:val="008646B3"/>
    <w:rsid w:val="00864A11"/>
    <w:rsid w:val="0086525C"/>
    <w:rsid w:val="00865442"/>
    <w:rsid w:val="00865C87"/>
    <w:rsid w:val="00866733"/>
    <w:rsid w:val="00866FC8"/>
    <w:rsid w:val="008703B6"/>
    <w:rsid w:val="008708CB"/>
    <w:rsid w:val="00870945"/>
    <w:rsid w:val="00870B57"/>
    <w:rsid w:val="00871BE1"/>
    <w:rsid w:val="00871E7F"/>
    <w:rsid w:val="00873D78"/>
    <w:rsid w:val="00873F07"/>
    <w:rsid w:val="008753A5"/>
    <w:rsid w:val="008753BC"/>
    <w:rsid w:val="0087559E"/>
    <w:rsid w:val="0087576F"/>
    <w:rsid w:val="00875CDF"/>
    <w:rsid w:val="00876846"/>
    <w:rsid w:val="00880FAE"/>
    <w:rsid w:val="00881A85"/>
    <w:rsid w:val="008820A4"/>
    <w:rsid w:val="00882344"/>
    <w:rsid w:val="00882A12"/>
    <w:rsid w:val="00884187"/>
    <w:rsid w:val="00884347"/>
    <w:rsid w:val="00884495"/>
    <w:rsid w:val="00884540"/>
    <w:rsid w:val="00884D77"/>
    <w:rsid w:val="00884EAD"/>
    <w:rsid w:val="00885B85"/>
    <w:rsid w:val="0088616D"/>
    <w:rsid w:val="00887823"/>
    <w:rsid w:val="00887C82"/>
    <w:rsid w:val="00887E33"/>
    <w:rsid w:val="00887F86"/>
    <w:rsid w:val="00890241"/>
    <w:rsid w:val="008903D8"/>
    <w:rsid w:val="00890D15"/>
    <w:rsid w:val="0089214B"/>
    <w:rsid w:val="00893467"/>
    <w:rsid w:val="008934ED"/>
    <w:rsid w:val="00893637"/>
    <w:rsid w:val="008947FC"/>
    <w:rsid w:val="00895C1B"/>
    <w:rsid w:val="008966CA"/>
    <w:rsid w:val="00896810"/>
    <w:rsid w:val="008968A8"/>
    <w:rsid w:val="0089709E"/>
    <w:rsid w:val="00897ACD"/>
    <w:rsid w:val="008A0776"/>
    <w:rsid w:val="008A1B26"/>
    <w:rsid w:val="008A20E3"/>
    <w:rsid w:val="008A22FD"/>
    <w:rsid w:val="008A45F1"/>
    <w:rsid w:val="008A5073"/>
    <w:rsid w:val="008A53E5"/>
    <w:rsid w:val="008A545D"/>
    <w:rsid w:val="008A567A"/>
    <w:rsid w:val="008A5A57"/>
    <w:rsid w:val="008A5C6B"/>
    <w:rsid w:val="008A5E14"/>
    <w:rsid w:val="008A605B"/>
    <w:rsid w:val="008A637B"/>
    <w:rsid w:val="008A6808"/>
    <w:rsid w:val="008A6FA4"/>
    <w:rsid w:val="008B0769"/>
    <w:rsid w:val="008B1210"/>
    <w:rsid w:val="008B176D"/>
    <w:rsid w:val="008B1E10"/>
    <w:rsid w:val="008B2091"/>
    <w:rsid w:val="008B3ED2"/>
    <w:rsid w:val="008B4025"/>
    <w:rsid w:val="008B431F"/>
    <w:rsid w:val="008B52AB"/>
    <w:rsid w:val="008B5427"/>
    <w:rsid w:val="008B5DDC"/>
    <w:rsid w:val="008B6502"/>
    <w:rsid w:val="008B65B4"/>
    <w:rsid w:val="008B7161"/>
    <w:rsid w:val="008B7E2B"/>
    <w:rsid w:val="008C04F5"/>
    <w:rsid w:val="008C05F1"/>
    <w:rsid w:val="008C1149"/>
    <w:rsid w:val="008C1381"/>
    <w:rsid w:val="008C1B5F"/>
    <w:rsid w:val="008C23B4"/>
    <w:rsid w:val="008C372C"/>
    <w:rsid w:val="008C45CD"/>
    <w:rsid w:val="008C5004"/>
    <w:rsid w:val="008C5459"/>
    <w:rsid w:val="008C5D86"/>
    <w:rsid w:val="008C6F08"/>
    <w:rsid w:val="008C717E"/>
    <w:rsid w:val="008C79D9"/>
    <w:rsid w:val="008C7A29"/>
    <w:rsid w:val="008C7FDF"/>
    <w:rsid w:val="008D01E9"/>
    <w:rsid w:val="008D059A"/>
    <w:rsid w:val="008D1458"/>
    <w:rsid w:val="008D1582"/>
    <w:rsid w:val="008D17E6"/>
    <w:rsid w:val="008D20CD"/>
    <w:rsid w:val="008D290A"/>
    <w:rsid w:val="008D466F"/>
    <w:rsid w:val="008D499A"/>
    <w:rsid w:val="008D50D4"/>
    <w:rsid w:val="008D57EF"/>
    <w:rsid w:val="008D5CA5"/>
    <w:rsid w:val="008D635B"/>
    <w:rsid w:val="008D64ED"/>
    <w:rsid w:val="008D67FB"/>
    <w:rsid w:val="008D6CBB"/>
    <w:rsid w:val="008D77F5"/>
    <w:rsid w:val="008D7C56"/>
    <w:rsid w:val="008E03CC"/>
    <w:rsid w:val="008E0905"/>
    <w:rsid w:val="008E116D"/>
    <w:rsid w:val="008E18B9"/>
    <w:rsid w:val="008E211E"/>
    <w:rsid w:val="008E268C"/>
    <w:rsid w:val="008E2AB2"/>
    <w:rsid w:val="008E30CC"/>
    <w:rsid w:val="008E44BE"/>
    <w:rsid w:val="008E4E9D"/>
    <w:rsid w:val="008E5589"/>
    <w:rsid w:val="008E5A0D"/>
    <w:rsid w:val="008E64DC"/>
    <w:rsid w:val="008E6D95"/>
    <w:rsid w:val="008E75F1"/>
    <w:rsid w:val="008E7E83"/>
    <w:rsid w:val="008F0024"/>
    <w:rsid w:val="008F1F95"/>
    <w:rsid w:val="008F2440"/>
    <w:rsid w:val="008F29EC"/>
    <w:rsid w:val="008F3EFD"/>
    <w:rsid w:val="008F56F1"/>
    <w:rsid w:val="008F681D"/>
    <w:rsid w:val="008F694A"/>
    <w:rsid w:val="008F6B4E"/>
    <w:rsid w:val="008F6DF3"/>
    <w:rsid w:val="008F7DBE"/>
    <w:rsid w:val="0090030F"/>
    <w:rsid w:val="00900537"/>
    <w:rsid w:val="009016B7"/>
    <w:rsid w:val="009036F6"/>
    <w:rsid w:val="00904660"/>
    <w:rsid w:val="00904D18"/>
    <w:rsid w:val="00905440"/>
    <w:rsid w:val="0090647D"/>
    <w:rsid w:val="00907CF6"/>
    <w:rsid w:val="00907D5A"/>
    <w:rsid w:val="00910438"/>
    <w:rsid w:val="00910AFA"/>
    <w:rsid w:val="00911287"/>
    <w:rsid w:val="00912A56"/>
    <w:rsid w:val="00912CA7"/>
    <w:rsid w:val="009130C8"/>
    <w:rsid w:val="009147BF"/>
    <w:rsid w:val="00914E68"/>
    <w:rsid w:val="0091565B"/>
    <w:rsid w:val="00915A34"/>
    <w:rsid w:val="00916336"/>
    <w:rsid w:val="00916C69"/>
    <w:rsid w:val="00917311"/>
    <w:rsid w:val="00917327"/>
    <w:rsid w:val="009200B1"/>
    <w:rsid w:val="009200F2"/>
    <w:rsid w:val="00920953"/>
    <w:rsid w:val="00920B73"/>
    <w:rsid w:val="00921583"/>
    <w:rsid w:val="009219B4"/>
    <w:rsid w:val="00921A52"/>
    <w:rsid w:val="009229E5"/>
    <w:rsid w:val="00923CC1"/>
    <w:rsid w:val="00924F8A"/>
    <w:rsid w:val="00925AB6"/>
    <w:rsid w:val="00925C09"/>
    <w:rsid w:val="00925C77"/>
    <w:rsid w:val="00925CA3"/>
    <w:rsid w:val="00926598"/>
    <w:rsid w:val="00926DEF"/>
    <w:rsid w:val="00926F3C"/>
    <w:rsid w:val="00930B35"/>
    <w:rsid w:val="00931581"/>
    <w:rsid w:val="00932DCB"/>
    <w:rsid w:val="0093300B"/>
    <w:rsid w:val="00933AD1"/>
    <w:rsid w:val="00934442"/>
    <w:rsid w:val="00934F62"/>
    <w:rsid w:val="009353DC"/>
    <w:rsid w:val="009359D2"/>
    <w:rsid w:val="00935E22"/>
    <w:rsid w:val="00935E4A"/>
    <w:rsid w:val="00935F6D"/>
    <w:rsid w:val="00936015"/>
    <w:rsid w:val="00936198"/>
    <w:rsid w:val="00936CD4"/>
    <w:rsid w:val="00937B76"/>
    <w:rsid w:val="0094075B"/>
    <w:rsid w:val="00940A39"/>
    <w:rsid w:val="00940F2B"/>
    <w:rsid w:val="00941595"/>
    <w:rsid w:val="00941733"/>
    <w:rsid w:val="0094180B"/>
    <w:rsid w:val="00941827"/>
    <w:rsid w:val="00941F83"/>
    <w:rsid w:val="0094412F"/>
    <w:rsid w:val="00944A81"/>
    <w:rsid w:val="00944A86"/>
    <w:rsid w:val="00944DD2"/>
    <w:rsid w:val="009452C2"/>
    <w:rsid w:val="0094535E"/>
    <w:rsid w:val="009455CE"/>
    <w:rsid w:val="0094560F"/>
    <w:rsid w:val="009456FA"/>
    <w:rsid w:val="00945E0A"/>
    <w:rsid w:val="00945F60"/>
    <w:rsid w:val="009467E8"/>
    <w:rsid w:val="00946A7E"/>
    <w:rsid w:val="00947600"/>
    <w:rsid w:val="0094788E"/>
    <w:rsid w:val="00947EE0"/>
    <w:rsid w:val="00950822"/>
    <w:rsid w:val="00950E1A"/>
    <w:rsid w:val="00951219"/>
    <w:rsid w:val="00951C84"/>
    <w:rsid w:val="00952424"/>
    <w:rsid w:val="00954293"/>
    <w:rsid w:val="0095473C"/>
    <w:rsid w:val="00954E89"/>
    <w:rsid w:val="00955E40"/>
    <w:rsid w:val="00955EC4"/>
    <w:rsid w:val="00957136"/>
    <w:rsid w:val="009571EB"/>
    <w:rsid w:val="00957DD8"/>
    <w:rsid w:val="00960A11"/>
    <w:rsid w:val="0096198A"/>
    <w:rsid w:val="00961C23"/>
    <w:rsid w:val="00962023"/>
    <w:rsid w:val="00962993"/>
    <w:rsid w:val="00962AC0"/>
    <w:rsid w:val="00962B9C"/>
    <w:rsid w:val="009630CD"/>
    <w:rsid w:val="0096402C"/>
    <w:rsid w:val="00964731"/>
    <w:rsid w:val="00964FF3"/>
    <w:rsid w:val="009652BE"/>
    <w:rsid w:val="00965457"/>
    <w:rsid w:val="009654D1"/>
    <w:rsid w:val="00965A9D"/>
    <w:rsid w:val="00967AA1"/>
    <w:rsid w:val="0097008F"/>
    <w:rsid w:val="009701BD"/>
    <w:rsid w:val="009705D6"/>
    <w:rsid w:val="00970892"/>
    <w:rsid w:val="00970986"/>
    <w:rsid w:val="0097143E"/>
    <w:rsid w:val="009718EC"/>
    <w:rsid w:val="0097198E"/>
    <w:rsid w:val="0097474D"/>
    <w:rsid w:val="009756A7"/>
    <w:rsid w:val="00976961"/>
    <w:rsid w:val="009770BB"/>
    <w:rsid w:val="009772EB"/>
    <w:rsid w:val="00977394"/>
    <w:rsid w:val="0097785C"/>
    <w:rsid w:val="009779A8"/>
    <w:rsid w:val="009802A6"/>
    <w:rsid w:val="00981089"/>
    <w:rsid w:val="0098137E"/>
    <w:rsid w:val="009824B1"/>
    <w:rsid w:val="0098260B"/>
    <w:rsid w:val="009826CE"/>
    <w:rsid w:val="009829E7"/>
    <w:rsid w:val="00982F80"/>
    <w:rsid w:val="00983C82"/>
    <w:rsid w:val="00983CDA"/>
    <w:rsid w:val="00983F9E"/>
    <w:rsid w:val="00984F3C"/>
    <w:rsid w:val="0098571A"/>
    <w:rsid w:val="00985773"/>
    <w:rsid w:val="009859A4"/>
    <w:rsid w:val="00985A9C"/>
    <w:rsid w:val="00985FCF"/>
    <w:rsid w:val="00987310"/>
    <w:rsid w:val="00987570"/>
    <w:rsid w:val="00987844"/>
    <w:rsid w:val="0098792B"/>
    <w:rsid w:val="00987F99"/>
    <w:rsid w:val="00991434"/>
    <w:rsid w:val="00991B9A"/>
    <w:rsid w:val="00991D7D"/>
    <w:rsid w:val="00992318"/>
    <w:rsid w:val="00992764"/>
    <w:rsid w:val="00992855"/>
    <w:rsid w:val="00992BA3"/>
    <w:rsid w:val="00993865"/>
    <w:rsid w:val="009945E8"/>
    <w:rsid w:val="009947C5"/>
    <w:rsid w:val="00994E67"/>
    <w:rsid w:val="0099579F"/>
    <w:rsid w:val="009957EF"/>
    <w:rsid w:val="00995818"/>
    <w:rsid w:val="00995DFE"/>
    <w:rsid w:val="00996026"/>
    <w:rsid w:val="00997F12"/>
    <w:rsid w:val="009A05A9"/>
    <w:rsid w:val="009A187D"/>
    <w:rsid w:val="009A28EF"/>
    <w:rsid w:val="009A4E4C"/>
    <w:rsid w:val="009A5506"/>
    <w:rsid w:val="009A5C2C"/>
    <w:rsid w:val="009A5D1C"/>
    <w:rsid w:val="009A6926"/>
    <w:rsid w:val="009A6DCB"/>
    <w:rsid w:val="009A77D4"/>
    <w:rsid w:val="009A7BEB"/>
    <w:rsid w:val="009B0E6D"/>
    <w:rsid w:val="009B1E27"/>
    <w:rsid w:val="009B1FC7"/>
    <w:rsid w:val="009B271A"/>
    <w:rsid w:val="009B2A70"/>
    <w:rsid w:val="009B2F37"/>
    <w:rsid w:val="009B469F"/>
    <w:rsid w:val="009B49D4"/>
    <w:rsid w:val="009B59BF"/>
    <w:rsid w:val="009B6954"/>
    <w:rsid w:val="009B6A81"/>
    <w:rsid w:val="009B6BCE"/>
    <w:rsid w:val="009B6C2A"/>
    <w:rsid w:val="009B6EB0"/>
    <w:rsid w:val="009B70A5"/>
    <w:rsid w:val="009B73DD"/>
    <w:rsid w:val="009C1898"/>
    <w:rsid w:val="009C1BB7"/>
    <w:rsid w:val="009C28EC"/>
    <w:rsid w:val="009C2D60"/>
    <w:rsid w:val="009C3BE7"/>
    <w:rsid w:val="009C45EA"/>
    <w:rsid w:val="009C4C17"/>
    <w:rsid w:val="009C51D3"/>
    <w:rsid w:val="009C60AA"/>
    <w:rsid w:val="009C6110"/>
    <w:rsid w:val="009C69A9"/>
    <w:rsid w:val="009C6BEE"/>
    <w:rsid w:val="009C7BDD"/>
    <w:rsid w:val="009D0FA1"/>
    <w:rsid w:val="009D2D7C"/>
    <w:rsid w:val="009D2FB1"/>
    <w:rsid w:val="009D334A"/>
    <w:rsid w:val="009D334E"/>
    <w:rsid w:val="009D38FD"/>
    <w:rsid w:val="009D4C50"/>
    <w:rsid w:val="009D5626"/>
    <w:rsid w:val="009D568B"/>
    <w:rsid w:val="009D5DF1"/>
    <w:rsid w:val="009D63FA"/>
    <w:rsid w:val="009D6EDB"/>
    <w:rsid w:val="009D702A"/>
    <w:rsid w:val="009D720C"/>
    <w:rsid w:val="009D77A7"/>
    <w:rsid w:val="009E04C4"/>
    <w:rsid w:val="009E07AB"/>
    <w:rsid w:val="009E0B59"/>
    <w:rsid w:val="009E1816"/>
    <w:rsid w:val="009E1A08"/>
    <w:rsid w:val="009E1A4E"/>
    <w:rsid w:val="009E1EFF"/>
    <w:rsid w:val="009E55BB"/>
    <w:rsid w:val="009E68FC"/>
    <w:rsid w:val="009E6DEC"/>
    <w:rsid w:val="009E70D3"/>
    <w:rsid w:val="009F0D62"/>
    <w:rsid w:val="009F123F"/>
    <w:rsid w:val="009F242A"/>
    <w:rsid w:val="009F2C11"/>
    <w:rsid w:val="009F351B"/>
    <w:rsid w:val="009F3749"/>
    <w:rsid w:val="009F4837"/>
    <w:rsid w:val="009F4DAD"/>
    <w:rsid w:val="009F529B"/>
    <w:rsid w:val="009F54BB"/>
    <w:rsid w:val="009F59CE"/>
    <w:rsid w:val="009F665D"/>
    <w:rsid w:val="009F6E1F"/>
    <w:rsid w:val="009F7062"/>
    <w:rsid w:val="009F7E81"/>
    <w:rsid w:val="00A0125C"/>
    <w:rsid w:val="00A02B66"/>
    <w:rsid w:val="00A02CA4"/>
    <w:rsid w:val="00A02F2C"/>
    <w:rsid w:val="00A0335F"/>
    <w:rsid w:val="00A0339E"/>
    <w:rsid w:val="00A03898"/>
    <w:rsid w:val="00A03903"/>
    <w:rsid w:val="00A039C5"/>
    <w:rsid w:val="00A03AB3"/>
    <w:rsid w:val="00A03B70"/>
    <w:rsid w:val="00A03C5B"/>
    <w:rsid w:val="00A05946"/>
    <w:rsid w:val="00A05D29"/>
    <w:rsid w:val="00A05DD9"/>
    <w:rsid w:val="00A06B3B"/>
    <w:rsid w:val="00A06F41"/>
    <w:rsid w:val="00A077BD"/>
    <w:rsid w:val="00A1042B"/>
    <w:rsid w:val="00A10DD6"/>
    <w:rsid w:val="00A10F10"/>
    <w:rsid w:val="00A11DB6"/>
    <w:rsid w:val="00A12DF8"/>
    <w:rsid w:val="00A13387"/>
    <w:rsid w:val="00A13566"/>
    <w:rsid w:val="00A139D1"/>
    <w:rsid w:val="00A14A8A"/>
    <w:rsid w:val="00A1526E"/>
    <w:rsid w:val="00A16BD6"/>
    <w:rsid w:val="00A16CBF"/>
    <w:rsid w:val="00A170C7"/>
    <w:rsid w:val="00A17908"/>
    <w:rsid w:val="00A20F7A"/>
    <w:rsid w:val="00A21931"/>
    <w:rsid w:val="00A21D27"/>
    <w:rsid w:val="00A21F05"/>
    <w:rsid w:val="00A21F42"/>
    <w:rsid w:val="00A22D47"/>
    <w:rsid w:val="00A23059"/>
    <w:rsid w:val="00A235FF"/>
    <w:rsid w:val="00A2419A"/>
    <w:rsid w:val="00A24337"/>
    <w:rsid w:val="00A24C47"/>
    <w:rsid w:val="00A24E92"/>
    <w:rsid w:val="00A2548F"/>
    <w:rsid w:val="00A2632F"/>
    <w:rsid w:val="00A275C0"/>
    <w:rsid w:val="00A305DA"/>
    <w:rsid w:val="00A3083A"/>
    <w:rsid w:val="00A31132"/>
    <w:rsid w:val="00A314FA"/>
    <w:rsid w:val="00A31521"/>
    <w:rsid w:val="00A32745"/>
    <w:rsid w:val="00A32C79"/>
    <w:rsid w:val="00A337A1"/>
    <w:rsid w:val="00A3399A"/>
    <w:rsid w:val="00A342A8"/>
    <w:rsid w:val="00A34BC9"/>
    <w:rsid w:val="00A35E5A"/>
    <w:rsid w:val="00A3628B"/>
    <w:rsid w:val="00A3708D"/>
    <w:rsid w:val="00A37156"/>
    <w:rsid w:val="00A37611"/>
    <w:rsid w:val="00A40050"/>
    <w:rsid w:val="00A4034F"/>
    <w:rsid w:val="00A40ACA"/>
    <w:rsid w:val="00A41314"/>
    <w:rsid w:val="00A4183C"/>
    <w:rsid w:val="00A4189A"/>
    <w:rsid w:val="00A41CA1"/>
    <w:rsid w:val="00A431EB"/>
    <w:rsid w:val="00A43FAF"/>
    <w:rsid w:val="00A443E4"/>
    <w:rsid w:val="00A448B1"/>
    <w:rsid w:val="00A449D6"/>
    <w:rsid w:val="00A45160"/>
    <w:rsid w:val="00A45BFD"/>
    <w:rsid w:val="00A45F7A"/>
    <w:rsid w:val="00A46389"/>
    <w:rsid w:val="00A467FC"/>
    <w:rsid w:val="00A46C18"/>
    <w:rsid w:val="00A47BB9"/>
    <w:rsid w:val="00A5067B"/>
    <w:rsid w:val="00A51E15"/>
    <w:rsid w:val="00A51FAC"/>
    <w:rsid w:val="00A52A6C"/>
    <w:rsid w:val="00A53A50"/>
    <w:rsid w:val="00A53AD1"/>
    <w:rsid w:val="00A5422C"/>
    <w:rsid w:val="00A5551A"/>
    <w:rsid w:val="00A559E0"/>
    <w:rsid w:val="00A56A99"/>
    <w:rsid w:val="00A56E64"/>
    <w:rsid w:val="00A57732"/>
    <w:rsid w:val="00A57E2E"/>
    <w:rsid w:val="00A60B21"/>
    <w:rsid w:val="00A60C28"/>
    <w:rsid w:val="00A613A3"/>
    <w:rsid w:val="00A62334"/>
    <w:rsid w:val="00A643A8"/>
    <w:rsid w:val="00A64FC7"/>
    <w:rsid w:val="00A65460"/>
    <w:rsid w:val="00A65637"/>
    <w:rsid w:val="00A6586D"/>
    <w:rsid w:val="00A65A64"/>
    <w:rsid w:val="00A66488"/>
    <w:rsid w:val="00A665E4"/>
    <w:rsid w:val="00A66D3C"/>
    <w:rsid w:val="00A67226"/>
    <w:rsid w:val="00A6731F"/>
    <w:rsid w:val="00A675B1"/>
    <w:rsid w:val="00A67D3F"/>
    <w:rsid w:val="00A67FEF"/>
    <w:rsid w:val="00A71040"/>
    <w:rsid w:val="00A716AD"/>
    <w:rsid w:val="00A72897"/>
    <w:rsid w:val="00A73143"/>
    <w:rsid w:val="00A73154"/>
    <w:rsid w:val="00A735A6"/>
    <w:rsid w:val="00A73ECE"/>
    <w:rsid w:val="00A74144"/>
    <w:rsid w:val="00A74CE1"/>
    <w:rsid w:val="00A74D42"/>
    <w:rsid w:val="00A750BB"/>
    <w:rsid w:val="00A75E67"/>
    <w:rsid w:val="00A76EE7"/>
    <w:rsid w:val="00A804AC"/>
    <w:rsid w:val="00A804E9"/>
    <w:rsid w:val="00A81608"/>
    <w:rsid w:val="00A818F6"/>
    <w:rsid w:val="00A819B9"/>
    <w:rsid w:val="00A81A28"/>
    <w:rsid w:val="00A81AF6"/>
    <w:rsid w:val="00A8251C"/>
    <w:rsid w:val="00A8299A"/>
    <w:rsid w:val="00A834DF"/>
    <w:rsid w:val="00A8376E"/>
    <w:rsid w:val="00A839E4"/>
    <w:rsid w:val="00A83A2B"/>
    <w:rsid w:val="00A83A66"/>
    <w:rsid w:val="00A83CD8"/>
    <w:rsid w:val="00A85877"/>
    <w:rsid w:val="00A86FAD"/>
    <w:rsid w:val="00A879A2"/>
    <w:rsid w:val="00A87B47"/>
    <w:rsid w:val="00A92638"/>
    <w:rsid w:val="00A93FA6"/>
    <w:rsid w:val="00A94491"/>
    <w:rsid w:val="00A950F2"/>
    <w:rsid w:val="00A957EE"/>
    <w:rsid w:val="00A95810"/>
    <w:rsid w:val="00A95AC4"/>
    <w:rsid w:val="00A95B0B"/>
    <w:rsid w:val="00A95C73"/>
    <w:rsid w:val="00A9626B"/>
    <w:rsid w:val="00A96D9F"/>
    <w:rsid w:val="00A972C7"/>
    <w:rsid w:val="00A97558"/>
    <w:rsid w:val="00AA0865"/>
    <w:rsid w:val="00AA0970"/>
    <w:rsid w:val="00AA0FD5"/>
    <w:rsid w:val="00AA1813"/>
    <w:rsid w:val="00AA1D34"/>
    <w:rsid w:val="00AA20C8"/>
    <w:rsid w:val="00AA21ED"/>
    <w:rsid w:val="00AA3B4A"/>
    <w:rsid w:val="00AA6D89"/>
    <w:rsid w:val="00AA7E8D"/>
    <w:rsid w:val="00AB0687"/>
    <w:rsid w:val="00AB0690"/>
    <w:rsid w:val="00AB18A6"/>
    <w:rsid w:val="00AB1BEE"/>
    <w:rsid w:val="00AB1E93"/>
    <w:rsid w:val="00AB3DA3"/>
    <w:rsid w:val="00AB4127"/>
    <w:rsid w:val="00AB41A7"/>
    <w:rsid w:val="00AB42E5"/>
    <w:rsid w:val="00AB4721"/>
    <w:rsid w:val="00AB638A"/>
    <w:rsid w:val="00AB6C9A"/>
    <w:rsid w:val="00AB71A5"/>
    <w:rsid w:val="00AB7C1D"/>
    <w:rsid w:val="00AB7D5A"/>
    <w:rsid w:val="00AC02EF"/>
    <w:rsid w:val="00AC09C4"/>
    <w:rsid w:val="00AC0F54"/>
    <w:rsid w:val="00AC0FE9"/>
    <w:rsid w:val="00AC18A7"/>
    <w:rsid w:val="00AC1C56"/>
    <w:rsid w:val="00AC23AD"/>
    <w:rsid w:val="00AC32EF"/>
    <w:rsid w:val="00AC3B12"/>
    <w:rsid w:val="00AC43DC"/>
    <w:rsid w:val="00AC5191"/>
    <w:rsid w:val="00AC5954"/>
    <w:rsid w:val="00AC5D1E"/>
    <w:rsid w:val="00AC618D"/>
    <w:rsid w:val="00AC6940"/>
    <w:rsid w:val="00AC6D91"/>
    <w:rsid w:val="00AC6DE5"/>
    <w:rsid w:val="00AC74CD"/>
    <w:rsid w:val="00AC7F4A"/>
    <w:rsid w:val="00AD0451"/>
    <w:rsid w:val="00AD22C3"/>
    <w:rsid w:val="00AD3B34"/>
    <w:rsid w:val="00AD3E1D"/>
    <w:rsid w:val="00AD4E9F"/>
    <w:rsid w:val="00AD5525"/>
    <w:rsid w:val="00AD6640"/>
    <w:rsid w:val="00AD69EE"/>
    <w:rsid w:val="00AD6BBA"/>
    <w:rsid w:val="00AD7A71"/>
    <w:rsid w:val="00AE0124"/>
    <w:rsid w:val="00AE03CF"/>
    <w:rsid w:val="00AE106E"/>
    <w:rsid w:val="00AE11F8"/>
    <w:rsid w:val="00AE1491"/>
    <w:rsid w:val="00AE1E34"/>
    <w:rsid w:val="00AE207D"/>
    <w:rsid w:val="00AE2113"/>
    <w:rsid w:val="00AE2377"/>
    <w:rsid w:val="00AE2DDF"/>
    <w:rsid w:val="00AE3327"/>
    <w:rsid w:val="00AE33AF"/>
    <w:rsid w:val="00AE3966"/>
    <w:rsid w:val="00AE3C9D"/>
    <w:rsid w:val="00AE4F0C"/>
    <w:rsid w:val="00AE50DF"/>
    <w:rsid w:val="00AE5EBC"/>
    <w:rsid w:val="00AE6E9C"/>
    <w:rsid w:val="00AF056E"/>
    <w:rsid w:val="00AF0819"/>
    <w:rsid w:val="00AF0EE3"/>
    <w:rsid w:val="00AF1454"/>
    <w:rsid w:val="00AF1AB6"/>
    <w:rsid w:val="00AF2074"/>
    <w:rsid w:val="00AF2D13"/>
    <w:rsid w:val="00AF2F7E"/>
    <w:rsid w:val="00AF3A5E"/>
    <w:rsid w:val="00AF4476"/>
    <w:rsid w:val="00AF527D"/>
    <w:rsid w:val="00AF5755"/>
    <w:rsid w:val="00AF5870"/>
    <w:rsid w:val="00AF5CDA"/>
    <w:rsid w:val="00AF6088"/>
    <w:rsid w:val="00AF69EC"/>
    <w:rsid w:val="00AF6DEA"/>
    <w:rsid w:val="00B001CE"/>
    <w:rsid w:val="00B00289"/>
    <w:rsid w:val="00B0183E"/>
    <w:rsid w:val="00B028DD"/>
    <w:rsid w:val="00B0361D"/>
    <w:rsid w:val="00B03990"/>
    <w:rsid w:val="00B04AAE"/>
    <w:rsid w:val="00B04BEE"/>
    <w:rsid w:val="00B04D8F"/>
    <w:rsid w:val="00B05780"/>
    <w:rsid w:val="00B05AF6"/>
    <w:rsid w:val="00B05BF6"/>
    <w:rsid w:val="00B065DD"/>
    <w:rsid w:val="00B072C9"/>
    <w:rsid w:val="00B11320"/>
    <w:rsid w:val="00B124DB"/>
    <w:rsid w:val="00B12F29"/>
    <w:rsid w:val="00B13628"/>
    <w:rsid w:val="00B137F2"/>
    <w:rsid w:val="00B13CBA"/>
    <w:rsid w:val="00B14572"/>
    <w:rsid w:val="00B14D68"/>
    <w:rsid w:val="00B14D7C"/>
    <w:rsid w:val="00B16127"/>
    <w:rsid w:val="00B16216"/>
    <w:rsid w:val="00B17639"/>
    <w:rsid w:val="00B201D3"/>
    <w:rsid w:val="00B21223"/>
    <w:rsid w:val="00B2150A"/>
    <w:rsid w:val="00B21AA5"/>
    <w:rsid w:val="00B232EA"/>
    <w:rsid w:val="00B2331C"/>
    <w:rsid w:val="00B239A4"/>
    <w:rsid w:val="00B23BE3"/>
    <w:rsid w:val="00B23D73"/>
    <w:rsid w:val="00B25136"/>
    <w:rsid w:val="00B2551E"/>
    <w:rsid w:val="00B25DB5"/>
    <w:rsid w:val="00B25F30"/>
    <w:rsid w:val="00B26F75"/>
    <w:rsid w:val="00B2773C"/>
    <w:rsid w:val="00B304B4"/>
    <w:rsid w:val="00B304FF"/>
    <w:rsid w:val="00B305DC"/>
    <w:rsid w:val="00B30A75"/>
    <w:rsid w:val="00B3136C"/>
    <w:rsid w:val="00B316DD"/>
    <w:rsid w:val="00B3189C"/>
    <w:rsid w:val="00B32324"/>
    <w:rsid w:val="00B324C4"/>
    <w:rsid w:val="00B3268F"/>
    <w:rsid w:val="00B32CF8"/>
    <w:rsid w:val="00B33264"/>
    <w:rsid w:val="00B33F50"/>
    <w:rsid w:val="00B3467A"/>
    <w:rsid w:val="00B34FF4"/>
    <w:rsid w:val="00B35113"/>
    <w:rsid w:val="00B351BF"/>
    <w:rsid w:val="00B358C5"/>
    <w:rsid w:val="00B35FCA"/>
    <w:rsid w:val="00B36D16"/>
    <w:rsid w:val="00B377F5"/>
    <w:rsid w:val="00B40118"/>
    <w:rsid w:val="00B40361"/>
    <w:rsid w:val="00B40806"/>
    <w:rsid w:val="00B418B0"/>
    <w:rsid w:val="00B419AE"/>
    <w:rsid w:val="00B419C1"/>
    <w:rsid w:val="00B41F57"/>
    <w:rsid w:val="00B42582"/>
    <w:rsid w:val="00B42629"/>
    <w:rsid w:val="00B42A87"/>
    <w:rsid w:val="00B42DB9"/>
    <w:rsid w:val="00B43746"/>
    <w:rsid w:val="00B44D0D"/>
    <w:rsid w:val="00B44EA8"/>
    <w:rsid w:val="00B458A9"/>
    <w:rsid w:val="00B46409"/>
    <w:rsid w:val="00B46B92"/>
    <w:rsid w:val="00B47266"/>
    <w:rsid w:val="00B47A82"/>
    <w:rsid w:val="00B47EE5"/>
    <w:rsid w:val="00B50993"/>
    <w:rsid w:val="00B510CA"/>
    <w:rsid w:val="00B512B0"/>
    <w:rsid w:val="00B516EA"/>
    <w:rsid w:val="00B51895"/>
    <w:rsid w:val="00B51DC9"/>
    <w:rsid w:val="00B52338"/>
    <w:rsid w:val="00B523DD"/>
    <w:rsid w:val="00B5298C"/>
    <w:rsid w:val="00B52D9B"/>
    <w:rsid w:val="00B5302E"/>
    <w:rsid w:val="00B53551"/>
    <w:rsid w:val="00B53D0B"/>
    <w:rsid w:val="00B541F9"/>
    <w:rsid w:val="00B546E7"/>
    <w:rsid w:val="00B54AB5"/>
    <w:rsid w:val="00B54E75"/>
    <w:rsid w:val="00B551A7"/>
    <w:rsid w:val="00B563C7"/>
    <w:rsid w:val="00B56BDD"/>
    <w:rsid w:val="00B56E5F"/>
    <w:rsid w:val="00B57DBD"/>
    <w:rsid w:val="00B609DB"/>
    <w:rsid w:val="00B60B86"/>
    <w:rsid w:val="00B6103F"/>
    <w:rsid w:val="00B61211"/>
    <w:rsid w:val="00B62C04"/>
    <w:rsid w:val="00B62D4A"/>
    <w:rsid w:val="00B6391A"/>
    <w:rsid w:val="00B63DF5"/>
    <w:rsid w:val="00B63E0A"/>
    <w:rsid w:val="00B6417A"/>
    <w:rsid w:val="00B6419B"/>
    <w:rsid w:val="00B64450"/>
    <w:rsid w:val="00B6450D"/>
    <w:rsid w:val="00B64C34"/>
    <w:rsid w:val="00B64D39"/>
    <w:rsid w:val="00B650BB"/>
    <w:rsid w:val="00B6536A"/>
    <w:rsid w:val="00B66AFC"/>
    <w:rsid w:val="00B6755B"/>
    <w:rsid w:val="00B675F4"/>
    <w:rsid w:val="00B6773F"/>
    <w:rsid w:val="00B6799B"/>
    <w:rsid w:val="00B67A36"/>
    <w:rsid w:val="00B70223"/>
    <w:rsid w:val="00B705E9"/>
    <w:rsid w:val="00B7064A"/>
    <w:rsid w:val="00B70720"/>
    <w:rsid w:val="00B71788"/>
    <w:rsid w:val="00B717AA"/>
    <w:rsid w:val="00B71950"/>
    <w:rsid w:val="00B71D32"/>
    <w:rsid w:val="00B727DE"/>
    <w:rsid w:val="00B7334F"/>
    <w:rsid w:val="00B73ADB"/>
    <w:rsid w:val="00B73C1A"/>
    <w:rsid w:val="00B7447A"/>
    <w:rsid w:val="00B757A3"/>
    <w:rsid w:val="00B77F4E"/>
    <w:rsid w:val="00B77F5A"/>
    <w:rsid w:val="00B80E8F"/>
    <w:rsid w:val="00B8200E"/>
    <w:rsid w:val="00B8328B"/>
    <w:rsid w:val="00B84437"/>
    <w:rsid w:val="00B8465A"/>
    <w:rsid w:val="00B84FE4"/>
    <w:rsid w:val="00B86DA5"/>
    <w:rsid w:val="00B86F6F"/>
    <w:rsid w:val="00B870BC"/>
    <w:rsid w:val="00B874CD"/>
    <w:rsid w:val="00B87931"/>
    <w:rsid w:val="00B903B3"/>
    <w:rsid w:val="00B90A13"/>
    <w:rsid w:val="00B90B6A"/>
    <w:rsid w:val="00B90B7B"/>
    <w:rsid w:val="00B90FC9"/>
    <w:rsid w:val="00B91181"/>
    <w:rsid w:val="00B911CE"/>
    <w:rsid w:val="00B919F0"/>
    <w:rsid w:val="00B93252"/>
    <w:rsid w:val="00B94C3E"/>
    <w:rsid w:val="00B94D3E"/>
    <w:rsid w:val="00B95494"/>
    <w:rsid w:val="00B95EEF"/>
    <w:rsid w:val="00B95FBD"/>
    <w:rsid w:val="00B97068"/>
    <w:rsid w:val="00B97166"/>
    <w:rsid w:val="00B97216"/>
    <w:rsid w:val="00BA0157"/>
    <w:rsid w:val="00BA0B01"/>
    <w:rsid w:val="00BA16AC"/>
    <w:rsid w:val="00BA19CA"/>
    <w:rsid w:val="00BA2343"/>
    <w:rsid w:val="00BA2450"/>
    <w:rsid w:val="00BA25B6"/>
    <w:rsid w:val="00BA2675"/>
    <w:rsid w:val="00BA3630"/>
    <w:rsid w:val="00BA3E92"/>
    <w:rsid w:val="00BA40F0"/>
    <w:rsid w:val="00BA449B"/>
    <w:rsid w:val="00BA456E"/>
    <w:rsid w:val="00BA4DF9"/>
    <w:rsid w:val="00BA5239"/>
    <w:rsid w:val="00BA5A2F"/>
    <w:rsid w:val="00BA6226"/>
    <w:rsid w:val="00BA6547"/>
    <w:rsid w:val="00BA6656"/>
    <w:rsid w:val="00BA6851"/>
    <w:rsid w:val="00BA695B"/>
    <w:rsid w:val="00BA7483"/>
    <w:rsid w:val="00BA76C9"/>
    <w:rsid w:val="00BB0536"/>
    <w:rsid w:val="00BB0E6C"/>
    <w:rsid w:val="00BB0FA2"/>
    <w:rsid w:val="00BB16E0"/>
    <w:rsid w:val="00BB1E3B"/>
    <w:rsid w:val="00BB2364"/>
    <w:rsid w:val="00BB37FC"/>
    <w:rsid w:val="00BB5152"/>
    <w:rsid w:val="00BB678B"/>
    <w:rsid w:val="00BB6815"/>
    <w:rsid w:val="00BB69BA"/>
    <w:rsid w:val="00BB6B55"/>
    <w:rsid w:val="00BB7778"/>
    <w:rsid w:val="00BB7935"/>
    <w:rsid w:val="00BC0FE5"/>
    <w:rsid w:val="00BC1E39"/>
    <w:rsid w:val="00BC2A18"/>
    <w:rsid w:val="00BC2C18"/>
    <w:rsid w:val="00BC2FBA"/>
    <w:rsid w:val="00BC41CD"/>
    <w:rsid w:val="00BC4254"/>
    <w:rsid w:val="00BC4AB9"/>
    <w:rsid w:val="00BC50DC"/>
    <w:rsid w:val="00BC5460"/>
    <w:rsid w:val="00BC59EA"/>
    <w:rsid w:val="00BC5A93"/>
    <w:rsid w:val="00BC5F3E"/>
    <w:rsid w:val="00BC60B8"/>
    <w:rsid w:val="00BC6154"/>
    <w:rsid w:val="00BC641E"/>
    <w:rsid w:val="00BC7335"/>
    <w:rsid w:val="00BC7484"/>
    <w:rsid w:val="00BD0704"/>
    <w:rsid w:val="00BD0B84"/>
    <w:rsid w:val="00BD0C55"/>
    <w:rsid w:val="00BD2DD1"/>
    <w:rsid w:val="00BD3A1A"/>
    <w:rsid w:val="00BD41A9"/>
    <w:rsid w:val="00BD4B2F"/>
    <w:rsid w:val="00BD4CF5"/>
    <w:rsid w:val="00BD5027"/>
    <w:rsid w:val="00BD52E4"/>
    <w:rsid w:val="00BD5E42"/>
    <w:rsid w:val="00BD6962"/>
    <w:rsid w:val="00BD6FEF"/>
    <w:rsid w:val="00BD7113"/>
    <w:rsid w:val="00BD7276"/>
    <w:rsid w:val="00BD7990"/>
    <w:rsid w:val="00BE1473"/>
    <w:rsid w:val="00BE1D3E"/>
    <w:rsid w:val="00BE1D90"/>
    <w:rsid w:val="00BE27B8"/>
    <w:rsid w:val="00BE49B0"/>
    <w:rsid w:val="00BE516E"/>
    <w:rsid w:val="00BE59E6"/>
    <w:rsid w:val="00BE696D"/>
    <w:rsid w:val="00BE7285"/>
    <w:rsid w:val="00BF05EA"/>
    <w:rsid w:val="00BF065E"/>
    <w:rsid w:val="00BF1292"/>
    <w:rsid w:val="00BF21C0"/>
    <w:rsid w:val="00BF26F5"/>
    <w:rsid w:val="00BF2B10"/>
    <w:rsid w:val="00BF44B2"/>
    <w:rsid w:val="00BF586B"/>
    <w:rsid w:val="00BF6848"/>
    <w:rsid w:val="00BF69A6"/>
    <w:rsid w:val="00BF6C84"/>
    <w:rsid w:val="00BF6CB9"/>
    <w:rsid w:val="00BF6D4E"/>
    <w:rsid w:val="00BF76E9"/>
    <w:rsid w:val="00BF7E1E"/>
    <w:rsid w:val="00C002E4"/>
    <w:rsid w:val="00C00645"/>
    <w:rsid w:val="00C0080C"/>
    <w:rsid w:val="00C0115D"/>
    <w:rsid w:val="00C01F0F"/>
    <w:rsid w:val="00C01FCE"/>
    <w:rsid w:val="00C03AD4"/>
    <w:rsid w:val="00C04EE1"/>
    <w:rsid w:val="00C05470"/>
    <w:rsid w:val="00C058DD"/>
    <w:rsid w:val="00C07230"/>
    <w:rsid w:val="00C07AE2"/>
    <w:rsid w:val="00C105EF"/>
    <w:rsid w:val="00C107FD"/>
    <w:rsid w:val="00C108EA"/>
    <w:rsid w:val="00C10DBD"/>
    <w:rsid w:val="00C116C8"/>
    <w:rsid w:val="00C11E18"/>
    <w:rsid w:val="00C130BD"/>
    <w:rsid w:val="00C1441E"/>
    <w:rsid w:val="00C14548"/>
    <w:rsid w:val="00C15208"/>
    <w:rsid w:val="00C157DF"/>
    <w:rsid w:val="00C15CF1"/>
    <w:rsid w:val="00C1667A"/>
    <w:rsid w:val="00C175C8"/>
    <w:rsid w:val="00C17C0A"/>
    <w:rsid w:val="00C17CE0"/>
    <w:rsid w:val="00C2034B"/>
    <w:rsid w:val="00C20487"/>
    <w:rsid w:val="00C20DEE"/>
    <w:rsid w:val="00C20E15"/>
    <w:rsid w:val="00C21085"/>
    <w:rsid w:val="00C21225"/>
    <w:rsid w:val="00C21E98"/>
    <w:rsid w:val="00C22AFB"/>
    <w:rsid w:val="00C22B0D"/>
    <w:rsid w:val="00C22D2D"/>
    <w:rsid w:val="00C22F12"/>
    <w:rsid w:val="00C23C11"/>
    <w:rsid w:val="00C248B7"/>
    <w:rsid w:val="00C24B9A"/>
    <w:rsid w:val="00C24E60"/>
    <w:rsid w:val="00C24FE8"/>
    <w:rsid w:val="00C25DB9"/>
    <w:rsid w:val="00C2644F"/>
    <w:rsid w:val="00C267F5"/>
    <w:rsid w:val="00C271E9"/>
    <w:rsid w:val="00C2764A"/>
    <w:rsid w:val="00C302BC"/>
    <w:rsid w:val="00C309FC"/>
    <w:rsid w:val="00C31D6E"/>
    <w:rsid w:val="00C32031"/>
    <w:rsid w:val="00C324B4"/>
    <w:rsid w:val="00C325FD"/>
    <w:rsid w:val="00C328C7"/>
    <w:rsid w:val="00C333B0"/>
    <w:rsid w:val="00C3374D"/>
    <w:rsid w:val="00C34674"/>
    <w:rsid w:val="00C34948"/>
    <w:rsid w:val="00C34D41"/>
    <w:rsid w:val="00C3583A"/>
    <w:rsid w:val="00C35B89"/>
    <w:rsid w:val="00C36333"/>
    <w:rsid w:val="00C37332"/>
    <w:rsid w:val="00C40D05"/>
    <w:rsid w:val="00C412E7"/>
    <w:rsid w:val="00C41665"/>
    <w:rsid w:val="00C422B9"/>
    <w:rsid w:val="00C428B5"/>
    <w:rsid w:val="00C43767"/>
    <w:rsid w:val="00C43F60"/>
    <w:rsid w:val="00C44549"/>
    <w:rsid w:val="00C45435"/>
    <w:rsid w:val="00C47682"/>
    <w:rsid w:val="00C51452"/>
    <w:rsid w:val="00C519C0"/>
    <w:rsid w:val="00C51FC3"/>
    <w:rsid w:val="00C52269"/>
    <w:rsid w:val="00C527B5"/>
    <w:rsid w:val="00C52E31"/>
    <w:rsid w:val="00C52F13"/>
    <w:rsid w:val="00C53137"/>
    <w:rsid w:val="00C53568"/>
    <w:rsid w:val="00C53A99"/>
    <w:rsid w:val="00C55716"/>
    <w:rsid w:val="00C56BF6"/>
    <w:rsid w:val="00C577DA"/>
    <w:rsid w:val="00C60741"/>
    <w:rsid w:val="00C61169"/>
    <w:rsid w:val="00C611F8"/>
    <w:rsid w:val="00C613A5"/>
    <w:rsid w:val="00C61DEE"/>
    <w:rsid w:val="00C61FE8"/>
    <w:rsid w:val="00C6227C"/>
    <w:rsid w:val="00C62B55"/>
    <w:rsid w:val="00C62EAE"/>
    <w:rsid w:val="00C630FE"/>
    <w:rsid w:val="00C63C01"/>
    <w:rsid w:val="00C6403A"/>
    <w:rsid w:val="00C64686"/>
    <w:rsid w:val="00C6468C"/>
    <w:rsid w:val="00C648D5"/>
    <w:rsid w:val="00C649ED"/>
    <w:rsid w:val="00C654DC"/>
    <w:rsid w:val="00C65722"/>
    <w:rsid w:val="00C6590B"/>
    <w:rsid w:val="00C660FD"/>
    <w:rsid w:val="00C661A6"/>
    <w:rsid w:val="00C66398"/>
    <w:rsid w:val="00C663E4"/>
    <w:rsid w:val="00C66B1E"/>
    <w:rsid w:val="00C6717A"/>
    <w:rsid w:val="00C6779F"/>
    <w:rsid w:val="00C67A4C"/>
    <w:rsid w:val="00C70A32"/>
    <w:rsid w:val="00C71064"/>
    <w:rsid w:val="00C71900"/>
    <w:rsid w:val="00C72512"/>
    <w:rsid w:val="00C741DB"/>
    <w:rsid w:val="00C74DEF"/>
    <w:rsid w:val="00C751ED"/>
    <w:rsid w:val="00C757A3"/>
    <w:rsid w:val="00C757EC"/>
    <w:rsid w:val="00C75B4F"/>
    <w:rsid w:val="00C80B51"/>
    <w:rsid w:val="00C80F36"/>
    <w:rsid w:val="00C8199F"/>
    <w:rsid w:val="00C81CAB"/>
    <w:rsid w:val="00C81F4D"/>
    <w:rsid w:val="00C82417"/>
    <w:rsid w:val="00C82E35"/>
    <w:rsid w:val="00C83B02"/>
    <w:rsid w:val="00C83E20"/>
    <w:rsid w:val="00C84EC7"/>
    <w:rsid w:val="00C85013"/>
    <w:rsid w:val="00C85123"/>
    <w:rsid w:val="00C85985"/>
    <w:rsid w:val="00C85DB9"/>
    <w:rsid w:val="00C86EC5"/>
    <w:rsid w:val="00C87B4A"/>
    <w:rsid w:val="00C91BA6"/>
    <w:rsid w:val="00C91E6C"/>
    <w:rsid w:val="00C924EB"/>
    <w:rsid w:val="00C93634"/>
    <w:rsid w:val="00C93B2E"/>
    <w:rsid w:val="00C93BED"/>
    <w:rsid w:val="00C93D06"/>
    <w:rsid w:val="00C94A30"/>
    <w:rsid w:val="00C95520"/>
    <w:rsid w:val="00C95E01"/>
    <w:rsid w:val="00C9684F"/>
    <w:rsid w:val="00C96B87"/>
    <w:rsid w:val="00C972B8"/>
    <w:rsid w:val="00C97B05"/>
    <w:rsid w:val="00C97CA7"/>
    <w:rsid w:val="00CA0DAB"/>
    <w:rsid w:val="00CA1607"/>
    <w:rsid w:val="00CA1DF3"/>
    <w:rsid w:val="00CA252E"/>
    <w:rsid w:val="00CA29E4"/>
    <w:rsid w:val="00CA32A5"/>
    <w:rsid w:val="00CA3DFF"/>
    <w:rsid w:val="00CA40AC"/>
    <w:rsid w:val="00CA5183"/>
    <w:rsid w:val="00CA5AEC"/>
    <w:rsid w:val="00CA68BA"/>
    <w:rsid w:val="00CA72B1"/>
    <w:rsid w:val="00CA7CC2"/>
    <w:rsid w:val="00CB086D"/>
    <w:rsid w:val="00CB08CD"/>
    <w:rsid w:val="00CB0AAE"/>
    <w:rsid w:val="00CB0DD4"/>
    <w:rsid w:val="00CB1BD4"/>
    <w:rsid w:val="00CB227A"/>
    <w:rsid w:val="00CB2C82"/>
    <w:rsid w:val="00CB3458"/>
    <w:rsid w:val="00CB362E"/>
    <w:rsid w:val="00CB3C42"/>
    <w:rsid w:val="00CB3F78"/>
    <w:rsid w:val="00CB4372"/>
    <w:rsid w:val="00CB45E6"/>
    <w:rsid w:val="00CB4867"/>
    <w:rsid w:val="00CB5442"/>
    <w:rsid w:val="00CB651B"/>
    <w:rsid w:val="00CB6AE1"/>
    <w:rsid w:val="00CB6E7F"/>
    <w:rsid w:val="00CB6F95"/>
    <w:rsid w:val="00CB723A"/>
    <w:rsid w:val="00CB77F4"/>
    <w:rsid w:val="00CB7CD5"/>
    <w:rsid w:val="00CC050E"/>
    <w:rsid w:val="00CC05F0"/>
    <w:rsid w:val="00CC06E4"/>
    <w:rsid w:val="00CC0A6B"/>
    <w:rsid w:val="00CC13B7"/>
    <w:rsid w:val="00CC1CC0"/>
    <w:rsid w:val="00CC2982"/>
    <w:rsid w:val="00CC29C4"/>
    <w:rsid w:val="00CC3583"/>
    <w:rsid w:val="00CC61F1"/>
    <w:rsid w:val="00CC7348"/>
    <w:rsid w:val="00CC7C05"/>
    <w:rsid w:val="00CC7C2F"/>
    <w:rsid w:val="00CD035A"/>
    <w:rsid w:val="00CD158A"/>
    <w:rsid w:val="00CD1FEB"/>
    <w:rsid w:val="00CD2553"/>
    <w:rsid w:val="00CD2B72"/>
    <w:rsid w:val="00CD31FF"/>
    <w:rsid w:val="00CD3774"/>
    <w:rsid w:val="00CD45D0"/>
    <w:rsid w:val="00CD633B"/>
    <w:rsid w:val="00CD6E8F"/>
    <w:rsid w:val="00CD6F1B"/>
    <w:rsid w:val="00CD72B4"/>
    <w:rsid w:val="00CE00B8"/>
    <w:rsid w:val="00CE0EC0"/>
    <w:rsid w:val="00CE14DC"/>
    <w:rsid w:val="00CE2038"/>
    <w:rsid w:val="00CE2254"/>
    <w:rsid w:val="00CE2EB5"/>
    <w:rsid w:val="00CE302E"/>
    <w:rsid w:val="00CE3263"/>
    <w:rsid w:val="00CE34A2"/>
    <w:rsid w:val="00CE3749"/>
    <w:rsid w:val="00CE3ABC"/>
    <w:rsid w:val="00CE3F2D"/>
    <w:rsid w:val="00CE451B"/>
    <w:rsid w:val="00CE557C"/>
    <w:rsid w:val="00CE5F6F"/>
    <w:rsid w:val="00CE6AE1"/>
    <w:rsid w:val="00CE6EE6"/>
    <w:rsid w:val="00CE7BCD"/>
    <w:rsid w:val="00CF0245"/>
    <w:rsid w:val="00CF08C8"/>
    <w:rsid w:val="00CF1F85"/>
    <w:rsid w:val="00CF3507"/>
    <w:rsid w:val="00CF4C35"/>
    <w:rsid w:val="00CF51BC"/>
    <w:rsid w:val="00CF56EF"/>
    <w:rsid w:val="00CF6778"/>
    <w:rsid w:val="00CF6900"/>
    <w:rsid w:val="00CF6F59"/>
    <w:rsid w:val="00D00EEA"/>
    <w:rsid w:val="00D00F4C"/>
    <w:rsid w:val="00D011CF"/>
    <w:rsid w:val="00D016AB"/>
    <w:rsid w:val="00D01F24"/>
    <w:rsid w:val="00D02044"/>
    <w:rsid w:val="00D0275B"/>
    <w:rsid w:val="00D028EF"/>
    <w:rsid w:val="00D02B7B"/>
    <w:rsid w:val="00D0365A"/>
    <w:rsid w:val="00D03A90"/>
    <w:rsid w:val="00D04BAA"/>
    <w:rsid w:val="00D05341"/>
    <w:rsid w:val="00D0590B"/>
    <w:rsid w:val="00D06107"/>
    <w:rsid w:val="00D0666F"/>
    <w:rsid w:val="00D06B78"/>
    <w:rsid w:val="00D10737"/>
    <w:rsid w:val="00D1206C"/>
    <w:rsid w:val="00D12AD1"/>
    <w:rsid w:val="00D139FB"/>
    <w:rsid w:val="00D141B9"/>
    <w:rsid w:val="00D14298"/>
    <w:rsid w:val="00D1624E"/>
    <w:rsid w:val="00D200DF"/>
    <w:rsid w:val="00D2021B"/>
    <w:rsid w:val="00D213C5"/>
    <w:rsid w:val="00D218E7"/>
    <w:rsid w:val="00D22BFB"/>
    <w:rsid w:val="00D23F34"/>
    <w:rsid w:val="00D23FE7"/>
    <w:rsid w:val="00D243F2"/>
    <w:rsid w:val="00D25D41"/>
    <w:rsid w:val="00D2711B"/>
    <w:rsid w:val="00D3024A"/>
    <w:rsid w:val="00D302D8"/>
    <w:rsid w:val="00D31168"/>
    <w:rsid w:val="00D3146E"/>
    <w:rsid w:val="00D31F4B"/>
    <w:rsid w:val="00D3266A"/>
    <w:rsid w:val="00D332DF"/>
    <w:rsid w:val="00D3392C"/>
    <w:rsid w:val="00D3411B"/>
    <w:rsid w:val="00D34306"/>
    <w:rsid w:val="00D3445C"/>
    <w:rsid w:val="00D344AA"/>
    <w:rsid w:val="00D3457E"/>
    <w:rsid w:val="00D34979"/>
    <w:rsid w:val="00D34C71"/>
    <w:rsid w:val="00D34CC2"/>
    <w:rsid w:val="00D35089"/>
    <w:rsid w:val="00D35159"/>
    <w:rsid w:val="00D35707"/>
    <w:rsid w:val="00D35E5A"/>
    <w:rsid w:val="00D3610C"/>
    <w:rsid w:val="00D3674A"/>
    <w:rsid w:val="00D36F85"/>
    <w:rsid w:val="00D37C20"/>
    <w:rsid w:val="00D403E3"/>
    <w:rsid w:val="00D40929"/>
    <w:rsid w:val="00D4093D"/>
    <w:rsid w:val="00D41923"/>
    <w:rsid w:val="00D4253C"/>
    <w:rsid w:val="00D42894"/>
    <w:rsid w:val="00D43135"/>
    <w:rsid w:val="00D4573F"/>
    <w:rsid w:val="00D45F53"/>
    <w:rsid w:val="00D46054"/>
    <w:rsid w:val="00D462D6"/>
    <w:rsid w:val="00D50BE4"/>
    <w:rsid w:val="00D5110A"/>
    <w:rsid w:val="00D51BE8"/>
    <w:rsid w:val="00D5208A"/>
    <w:rsid w:val="00D52098"/>
    <w:rsid w:val="00D535F7"/>
    <w:rsid w:val="00D54499"/>
    <w:rsid w:val="00D54D6A"/>
    <w:rsid w:val="00D553C1"/>
    <w:rsid w:val="00D55585"/>
    <w:rsid w:val="00D55652"/>
    <w:rsid w:val="00D559BF"/>
    <w:rsid w:val="00D55EC2"/>
    <w:rsid w:val="00D55FA3"/>
    <w:rsid w:val="00D60457"/>
    <w:rsid w:val="00D60EAC"/>
    <w:rsid w:val="00D60F7D"/>
    <w:rsid w:val="00D614DE"/>
    <w:rsid w:val="00D6218B"/>
    <w:rsid w:val="00D62B31"/>
    <w:rsid w:val="00D6305C"/>
    <w:rsid w:val="00D634EA"/>
    <w:rsid w:val="00D64359"/>
    <w:rsid w:val="00D64E66"/>
    <w:rsid w:val="00D661D3"/>
    <w:rsid w:val="00D66B2F"/>
    <w:rsid w:val="00D6793D"/>
    <w:rsid w:val="00D67A0E"/>
    <w:rsid w:val="00D67D7E"/>
    <w:rsid w:val="00D7041E"/>
    <w:rsid w:val="00D70F1E"/>
    <w:rsid w:val="00D71FE1"/>
    <w:rsid w:val="00D736C8"/>
    <w:rsid w:val="00D747C5"/>
    <w:rsid w:val="00D74B22"/>
    <w:rsid w:val="00D74CE6"/>
    <w:rsid w:val="00D74E97"/>
    <w:rsid w:val="00D74F96"/>
    <w:rsid w:val="00D7566A"/>
    <w:rsid w:val="00D758EF"/>
    <w:rsid w:val="00D76145"/>
    <w:rsid w:val="00D7739C"/>
    <w:rsid w:val="00D77B5D"/>
    <w:rsid w:val="00D817AD"/>
    <w:rsid w:val="00D8222C"/>
    <w:rsid w:val="00D824B6"/>
    <w:rsid w:val="00D83AA7"/>
    <w:rsid w:val="00D83C78"/>
    <w:rsid w:val="00D840A9"/>
    <w:rsid w:val="00D843EB"/>
    <w:rsid w:val="00D8448C"/>
    <w:rsid w:val="00D85AE3"/>
    <w:rsid w:val="00D86AE5"/>
    <w:rsid w:val="00D87268"/>
    <w:rsid w:val="00D87E29"/>
    <w:rsid w:val="00D9052F"/>
    <w:rsid w:val="00D90927"/>
    <w:rsid w:val="00D90A19"/>
    <w:rsid w:val="00D90DEF"/>
    <w:rsid w:val="00D915F1"/>
    <w:rsid w:val="00D9240C"/>
    <w:rsid w:val="00D925AD"/>
    <w:rsid w:val="00D92866"/>
    <w:rsid w:val="00D92A5E"/>
    <w:rsid w:val="00D936EA"/>
    <w:rsid w:val="00D93F55"/>
    <w:rsid w:val="00D94B79"/>
    <w:rsid w:val="00D9543D"/>
    <w:rsid w:val="00D95C03"/>
    <w:rsid w:val="00D960C2"/>
    <w:rsid w:val="00D96217"/>
    <w:rsid w:val="00D9635E"/>
    <w:rsid w:val="00D97A1D"/>
    <w:rsid w:val="00D97E37"/>
    <w:rsid w:val="00DA01DA"/>
    <w:rsid w:val="00DA01F9"/>
    <w:rsid w:val="00DA27CD"/>
    <w:rsid w:val="00DA34D2"/>
    <w:rsid w:val="00DA3A24"/>
    <w:rsid w:val="00DA3BB5"/>
    <w:rsid w:val="00DA3EEB"/>
    <w:rsid w:val="00DA4427"/>
    <w:rsid w:val="00DA453C"/>
    <w:rsid w:val="00DA473A"/>
    <w:rsid w:val="00DA4A20"/>
    <w:rsid w:val="00DA4D6A"/>
    <w:rsid w:val="00DA5370"/>
    <w:rsid w:val="00DA57A4"/>
    <w:rsid w:val="00DA6FC7"/>
    <w:rsid w:val="00DA74D5"/>
    <w:rsid w:val="00DA7590"/>
    <w:rsid w:val="00DA7B6B"/>
    <w:rsid w:val="00DA7CC9"/>
    <w:rsid w:val="00DA7E40"/>
    <w:rsid w:val="00DB08E6"/>
    <w:rsid w:val="00DB134C"/>
    <w:rsid w:val="00DB15C7"/>
    <w:rsid w:val="00DB1772"/>
    <w:rsid w:val="00DB187A"/>
    <w:rsid w:val="00DB3175"/>
    <w:rsid w:val="00DB3F00"/>
    <w:rsid w:val="00DB3FF4"/>
    <w:rsid w:val="00DB4AE2"/>
    <w:rsid w:val="00DB5BB7"/>
    <w:rsid w:val="00DB6087"/>
    <w:rsid w:val="00DB61F6"/>
    <w:rsid w:val="00DB6334"/>
    <w:rsid w:val="00DB7234"/>
    <w:rsid w:val="00DB7373"/>
    <w:rsid w:val="00DB77F9"/>
    <w:rsid w:val="00DB7AA1"/>
    <w:rsid w:val="00DC0E6E"/>
    <w:rsid w:val="00DC1572"/>
    <w:rsid w:val="00DC2083"/>
    <w:rsid w:val="00DC2179"/>
    <w:rsid w:val="00DC2C74"/>
    <w:rsid w:val="00DC2F31"/>
    <w:rsid w:val="00DC337E"/>
    <w:rsid w:val="00DC3D77"/>
    <w:rsid w:val="00DC4112"/>
    <w:rsid w:val="00DC51B7"/>
    <w:rsid w:val="00DC771C"/>
    <w:rsid w:val="00DC7DFC"/>
    <w:rsid w:val="00DD042E"/>
    <w:rsid w:val="00DD077C"/>
    <w:rsid w:val="00DD09C8"/>
    <w:rsid w:val="00DD29DF"/>
    <w:rsid w:val="00DD3E08"/>
    <w:rsid w:val="00DD4162"/>
    <w:rsid w:val="00DD4DCD"/>
    <w:rsid w:val="00DD53DF"/>
    <w:rsid w:val="00DD54A6"/>
    <w:rsid w:val="00DD5908"/>
    <w:rsid w:val="00DD5D9F"/>
    <w:rsid w:val="00DD6255"/>
    <w:rsid w:val="00DD62DE"/>
    <w:rsid w:val="00DD6313"/>
    <w:rsid w:val="00DD6779"/>
    <w:rsid w:val="00DD69B5"/>
    <w:rsid w:val="00DD7F48"/>
    <w:rsid w:val="00DE0DEB"/>
    <w:rsid w:val="00DE0E1C"/>
    <w:rsid w:val="00DE13C3"/>
    <w:rsid w:val="00DE1707"/>
    <w:rsid w:val="00DE1F4B"/>
    <w:rsid w:val="00DE23DC"/>
    <w:rsid w:val="00DE3C1B"/>
    <w:rsid w:val="00DE43E9"/>
    <w:rsid w:val="00DE4A82"/>
    <w:rsid w:val="00DE54D6"/>
    <w:rsid w:val="00DE5C3D"/>
    <w:rsid w:val="00DE5FE9"/>
    <w:rsid w:val="00DE677B"/>
    <w:rsid w:val="00DF00B5"/>
    <w:rsid w:val="00DF0411"/>
    <w:rsid w:val="00DF1301"/>
    <w:rsid w:val="00DF1581"/>
    <w:rsid w:val="00DF169A"/>
    <w:rsid w:val="00DF1823"/>
    <w:rsid w:val="00DF20E5"/>
    <w:rsid w:val="00DF2739"/>
    <w:rsid w:val="00DF4738"/>
    <w:rsid w:val="00DF51D8"/>
    <w:rsid w:val="00DF65AF"/>
    <w:rsid w:val="00DF67BB"/>
    <w:rsid w:val="00DF6CB5"/>
    <w:rsid w:val="00DF6EC2"/>
    <w:rsid w:val="00DF7127"/>
    <w:rsid w:val="00DF7F48"/>
    <w:rsid w:val="00E00330"/>
    <w:rsid w:val="00E006CA"/>
    <w:rsid w:val="00E01103"/>
    <w:rsid w:val="00E0120E"/>
    <w:rsid w:val="00E01B23"/>
    <w:rsid w:val="00E03816"/>
    <w:rsid w:val="00E03975"/>
    <w:rsid w:val="00E03A14"/>
    <w:rsid w:val="00E03A2F"/>
    <w:rsid w:val="00E03BB0"/>
    <w:rsid w:val="00E03D3F"/>
    <w:rsid w:val="00E04C0D"/>
    <w:rsid w:val="00E04C65"/>
    <w:rsid w:val="00E04D78"/>
    <w:rsid w:val="00E05293"/>
    <w:rsid w:val="00E05715"/>
    <w:rsid w:val="00E06916"/>
    <w:rsid w:val="00E0692E"/>
    <w:rsid w:val="00E07636"/>
    <w:rsid w:val="00E07F08"/>
    <w:rsid w:val="00E07F0C"/>
    <w:rsid w:val="00E1018E"/>
    <w:rsid w:val="00E1050D"/>
    <w:rsid w:val="00E10926"/>
    <w:rsid w:val="00E10B18"/>
    <w:rsid w:val="00E10E76"/>
    <w:rsid w:val="00E1161B"/>
    <w:rsid w:val="00E11A15"/>
    <w:rsid w:val="00E11A72"/>
    <w:rsid w:val="00E123FA"/>
    <w:rsid w:val="00E1267D"/>
    <w:rsid w:val="00E12E0D"/>
    <w:rsid w:val="00E13261"/>
    <w:rsid w:val="00E13A9B"/>
    <w:rsid w:val="00E13B4C"/>
    <w:rsid w:val="00E1401E"/>
    <w:rsid w:val="00E14044"/>
    <w:rsid w:val="00E14DD8"/>
    <w:rsid w:val="00E15E68"/>
    <w:rsid w:val="00E16848"/>
    <w:rsid w:val="00E16BFF"/>
    <w:rsid w:val="00E16F70"/>
    <w:rsid w:val="00E170D1"/>
    <w:rsid w:val="00E17404"/>
    <w:rsid w:val="00E17C88"/>
    <w:rsid w:val="00E20837"/>
    <w:rsid w:val="00E2090D"/>
    <w:rsid w:val="00E210E0"/>
    <w:rsid w:val="00E21F47"/>
    <w:rsid w:val="00E2204E"/>
    <w:rsid w:val="00E220C9"/>
    <w:rsid w:val="00E22904"/>
    <w:rsid w:val="00E229EB"/>
    <w:rsid w:val="00E22B9D"/>
    <w:rsid w:val="00E23417"/>
    <w:rsid w:val="00E238FD"/>
    <w:rsid w:val="00E23C9D"/>
    <w:rsid w:val="00E24232"/>
    <w:rsid w:val="00E255E1"/>
    <w:rsid w:val="00E2632F"/>
    <w:rsid w:val="00E266B9"/>
    <w:rsid w:val="00E27057"/>
    <w:rsid w:val="00E270BE"/>
    <w:rsid w:val="00E27163"/>
    <w:rsid w:val="00E271B0"/>
    <w:rsid w:val="00E27687"/>
    <w:rsid w:val="00E30492"/>
    <w:rsid w:val="00E30F7E"/>
    <w:rsid w:val="00E31134"/>
    <w:rsid w:val="00E311D7"/>
    <w:rsid w:val="00E312D7"/>
    <w:rsid w:val="00E32610"/>
    <w:rsid w:val="00E32AC2"/>
    <w:rsid w:val="00E339AB"/>
    <w:rsid w:val="00E33F57"/>
    <w:rsid w:val="00E34189"/>
    <w:rsid w:val="00E34332"/>
    <w:rsid w:val="00E3441C"/>
    <w:rsid w:val="00E34422"/>
    <w:rsid w:val="00E3599B"/>
    <w:rsid w:val="00E360D3"/>
    <w:rsid w:val="00E367B5"/>
    <w:rsid w:val="00E36859"/>
    <w:rsid w:val="00E36C40"/>
    <w:rsid w:val="00E36D1E"/>
    <w:rsid w:val="00E36FFE"/>
    <w:rsid w:val="00E3733D"/>
    <w:rsid w:val="00E3755D"/>
    <w:rsid w:val="00E3792E"/>
    <w:rsid w:val="00E379C6"/>
    <w:rsid w:val="00E403E9"/>
    <w:rsid w:val="00E40617"/>
    <w:rsid w:val="00E40A3D"/>
    <w:rsid w:val="00E42866"/>
    <w:rsid w:val="00E43A2F"/>
    <w:rsid w:val="00E43D5C"/>
    <w:rsid w:val="00E43FEB"/>
    <w:rsid w:val="00E44E7D"/>
    <w:rsid w:val="00E45A41"/>
    <w:rsid w:val="00E45C3D"/>
    <w:rsid w:val="00E46540"/>
    <w:rsid w:val="00E46836"/>
    <w:rsid w:val="00E4686B"/>
    <w:rsid w:val="00E46DA8"/>
    <w:rsid w:val="00E47259"/>
    <w:rsid w:val="00E475CA"/>
    <w:rsid w:val="00E51031"/>
    <w:rsid w:val="00E5169D"/>
    <w:rsid w:val="00E516D4"/>
    <w:rsid w:val="00E51FF1"/>
    <w:rsid w:val="00E52356"/>
    <w:rsid w:val="00E524DF"/>
    <w:rsid w:val="00E526C3"/>
    <w:rsid w:val="00E529E8"/>
    <w:rsid w:val="00E53640"/>
    <w:rsid w:val="00E53E27"/>
    <w:rsid w:val="00E53F35"/>
    <w:rsid w:val="00E5429D"/>
    <w:rsid w:val="00E54E56"/>
    <w:rsid w:val="00E55036"/>
    <w:rsid w:val="00E5571C"/>
    <w:rsid w:val="00E56D1A"/>
    <w:rsid w:val="00E56D7C"/>
    <w:rsid w:val="00E570DD"/>
    <w:rsid w:val="00E578BE"/>
    <w:rsid w:val="00E57B2B"/>
    <w:rsid w:val="00E57E2C"/>
    <w:rsid w:val="00E60B75"/>
    <w:rsid w:val="00E60FCA"/>
    <w:rsid w:val="00E629BA"/>
    <w:rsid w:val="00E6361C"/>
    <w:rsid w:val="00E63CB3"/>
    <w:rsid w:val="00E643BA"/>
    <w:rsid w:val="00E64863"/>
    <w:rsid w:val="00E64BBC"/>
    <w:rsid w:val="00E65697"/>
    <w:rsid w:val="00E65D62"/>
    <w:rsid w:val="00E66404"/>
    <w:rsid w:val="00E67984"/>
    <w:rsid w:val="00E67D6E"/>
    <w:rsid w:val="00E67F50"/>
    <w:rsid w:val="00E70396"/>
    <w:rsid w:val="00E704ED"/>
    <w:rsid w:val="00E71517"/>
    <w:rsid w:val="00E71941"/>
    <w:rsid w:val="00E720AC"/>
    <w:rsid w:val="00E72902"/>
    <w:rsid w:val="00E72D8C"/>
    <w:rsid w:val="00E72EAD"/>
    <w:rsid w:val="00E72F93"/>
    <w:rsid w:val="00E7349B"/>
    <w:rsid w:val="00E735EC"/>
    <w:rsid w:val="00E74272"/>
    <w:rsid w:val="00E74587"/>
    <w:rsid w:val="00E74BC8"/>
    <w:rsid w:val="00E75DBD"/>
    <w:rsid w:val="00E763D3"/>
    <w:rsid w:val="00E763F4"/>
    <w:rsid w:val="00E77883"/>
    <w:rsid w:val="00E778CF"/>
    <w:rsid w:val="00E77E93"/>
    <w:rsid w:val="00E77EC5"/>
    <w:rsid w:val="00E803BE"/>
    <w:rsid w:val="00E81129"/>
    <w:rsid w:val="00E812F3"/>
    <w:rsid w:val="00E81980"/>
    <w:rsid w:val="00E8255F"/>
    <w:rsid w:val="00E82B98"/>
    <w:rsid w:val="00E82ECD"/>
    <w:rsid w:val="00E83450"/>
    <w:rsid w:val="00E83A60"/>
    <w:rsid w:val="00E84F01"/>
    <w:rsid w:val="00E8501C"/>
    <w:rsid w:val="00E85188"/>
    <w:rsid w:val="00E85728"/>
    <w:rsid w:val="00E85A5E"/>
    <w:rsid w:val="00E85F98"/>
    <w:rsid w:val="00E864E5"/>
    <w:rsid w:val="00E866A6"/>
    <w:rsid w:val="00E870F3"/>
    <w:rsid w:val="00E87172"/>
    <w:rsid w:val="00E8795F"/>
    <w:rsid w:val="00E90323"/>
    <w:rsid w:val="00E90484"/>
    <w:rsid w:val="00E90984"/>
    <w:rsid w:val="00E90D99"/>
    <w:rsid w:val="00E9129A"/>
    <w:rsid w:val="00E912EE"/>
    <w:rsid w:val="00E92181"/>
    <w:rsid w:val="00E92279"/>
    <w:rsid w:val="00E9275F"/>
    <w:rsid w:val="00E92A50"/>
    <w:rsid w:val="00E93A4A"/>
    <w:rsid w:val="00E93DFF"/>
    <w:rsid w:val="00E9426A"/>
    <w:rsid w:val="00E94938"/>
    <w:rsid w:val="00E94BBE"/>
    <w:rsid w:val="00E94C0B"/>
    <w:rsid w:val="00E95759"/>
    <w:rsid w:val="00E958AC"/>
    <w:rsid w:val="00E95C2F"/>
    <w:rsid w:val="00E96378"/>
    <w:rsid w:val="00E9671B"/>
    <w:rsid w:val="00E969E3"/>
    <w:rsid w:val="00E96E99"/>
    <w:rsid w:val="00E9705B"/>
    <w:rsid w:val="00E9716F"/>
    <w:rsid w:val="00E975DA"/>
    <w:rsid w:val="00EA0052"/>
    <w:rsid w:val="00EA08FE"/>
    <w:rsid w:val="00EA0CC7"/>
    <w:rsid w:val="00EA0ED7"/>
    <w:rsid w:val="00EA4791"/>
    <w:rsid w:val="00EA4E68"/>
    <w:rsid w:val="00EA5501"/>
    <w:rsid w:val="00EA566B"/>
    <w:rsid w:val="00EA5B06"/>
    <w:rsid w:val="00EA6019"/>
    <w:rsid w:val="00EA6F0F"/>
    <w:rsid w:val="00EB00E2"/>
    <w:rsid w:val="00EB0771"/>
    <w:rsid w:val="00EB0C50"/>
    <w:rsid w:val="00EB17D2"/>
    <w:rsid w:val="00EB1B1B"/>
    <w:rsid w:val="00EB3381"/>
    <w:rsid w:val="00EB3705"/>
    <w:rsid w:val="00EB44FE"/>
    <w:rsid w:val="00EB4A46"/>
    <w:rsid w:val="00EB4ACB"/>
    <w:rsid w:val="00EB4EEC"/>
    <w:rsid w:val="00EB4FAF"/>
    <w:rsid w:val="00EB52EA"/>
    <w:rsid w:val="00EB52FD"/>
    <w:rsid w:val="00EB542E"/>
    <w:rsid w:val="00EB6B90"/>
    <w:rsid w:val="00EB7197"/>
    <w:rsid w:val="00EB777C"/>
    <w:rsid w:val="00EB7C94"/>
    <w:rsid w:val="00EB7D51"/>
    <w:rsid w:val="00EB7ECC"/>
    <w:rsid w:val="00EC0355"/>
    <w:rsid w:val="00EC0782"/>
    <w:rsid w:val="00EC0924"/>
    <w:rsid w:val="00EC1EF9"/>
    <w:rsid w:val="00EC2909"/>
    <w:rsid w:val="00EC2A4D"/>
    <w:rsid w:val="00EC2B54"/>
    <w:rsid w:val="00EC3A99"/>
    <w:rsid w:val="00EC40F8"/>
    <w:rsid w:val="00EC43BD"/>
    <w:rsid w:val="00EC448A"/>
    <w:rsid w:val="00EC4B33"/>
    <w:rsid w:val="00EC5070"/>
    <w:rsid w:val="00EC538C"/>
    <w:rsid w:val="00EC53BB"/>
    <w:rsid w:val="00EC5F22"/>
    <w:rsid w:val="00EC6364"/>
    <w:rsid w:val="00EC72C9"/>
    <w:rsid w:val="00EC775C"/>
    <w:rsid w:val="00EC7974"/>
    <w:rsid w:val="00ED0AD5"/>
    <w:rsid w:val="00ED12F4"/>
    <w:rsid w:val="00ED16EA"/>
    <w:rsid w:val="00ED2864"/>
    <w:rsid w:val="00ED2979"/>
    <w:rsid w:val="00ED2B76"/>
    <w:rsid w:val="00ED2F91"/>
    <w:rsid w:val="00ED34BC"/>
    <w:rsid w:val="00ED3749"/>
    <w:rsid w:val="00ED3DB6"/>
    <w:rsid w:val="00ED4112"/>
    <w:rsid w:val="00ED4279"/>
    <w:rsid w:val="00ED4B35"/>
    <w:rsid w:val="00ED50B4"/>
    <w:rsid w:val="00ED5223"/>
    <w:rsid w:val="00ED52E7"/>
    <w:rsid w:val="00ED68AB"/>
    <w:rsid w:val="00EE0AE2"/>
    <w:rsid w:val="00EE0BE9"/>
    <w:rsid w:val="00EE0C23"/>
    <w:rsid w:val="00EE16D5"/>
    <w:rsid w:val="00EE1E89"/>
    <w:rsid w:val="00EE2455"/>
    <w:rsid w:val="00EE2B40"/>
    <w:rsid w:val="00EE3D10"/>
    <w:rsid w:val="00EE42C9"/>
    <w:rsid w:val="00EE5870"/>
    <w:rsid w:val="00EE5969"/>
    <w:rsid w:val="00EE5DF8"/>
    <w:rsid w:val="00EE6626"/>
    <w:rsid w:val="00EF0263"/>
    <w:rsid w:val="00EF0F28"/>
    <w:rsid w:val="00EF12D0"/>
    <w:rsid w:val="00EF155E"/>
    <w:rsid w:val="00EF1832"/>
    <w:rsid w:val="00EF2480"/>
    <w:rsid w:val="00EF28DD"/>
    <w:rsid w:val="00EF4003"/>
    <w:rsid w:val="00EF47B9"/>
    <w:rsid w:val="00EF5642"/>
    <w:rsid w:val="00EF5C9D"/>
    <w:rsid w:val="00EF5CB6"/>
    <w:rsid w:val="00EF67AA"/>
    <w:rsid w:val="00EF6801"/>
    <w:rsid w:val="00EF6CEE"/>
    <w:rsid w:val="00F00010"/>
    <w:rsid w:val="00F0050F"/>
    <w:rsid w:val="00F0053B"/>
    <w:rsid w:val="00F00F18"/>
    <w:rsid w:val="00F0156D"/>
    <w:rsid w:val="00F025A9"/>
    <w:rsid w:val="00F02618"/>
    <w:rsid w:val="00F035B0"/>
    <w:rsid w:val="00F038ED"/>
    <w:rsid w:val="00F03DF3"/>
    <w:rsid w:val="00F06891"/>
    <w:rsid w:val="00F06AEF"/>
    <w:rsid w:val="00F10234"/>
    <w:rsid w:val="00F10588"/>
    <w:rsid w:val="00F114E6"/>
    <w:rsid w:val="00F116AB"/>
    <w:rsid w:val="00F11ED3"/>
    <w:rsid w:val="00F1270B"/>
    <w:rsid w:val="00F1336B"/>
    <w:rsid w:val="00F140B4"/>
    <w:rsid w:val="00F14B06"/>
    <w:rsid w:val="00F14B5F"/>
    <w:rsid w:val="00F155F0"/>
    <w:rsid w:val="00F15E3A"/>
    <w:rsid w:val="00F15E89"/>
    <w:rsid w:val="00F1687C"/>
    <w:rsid w:val="00F168A8"/>
    <w:rsid w:val="00F1712A"/>
    <w:rsid w:val="00F17E03"/>
    <w:rsid w:val="00F20725"/>
    <w:rsid w:val="00F2078A"/>
    <w:rsid w:val="00F20BD1"/>
    <w:rsid w:val="00F20CB8"/>
    <w:rsid w:val="00F20CFD"/>
    <w:rsid w:val="00F20D3A"/>
    <w:rsid w:val="00F218F5"/>
    <w:rsid w:val="00F22D60"/>
    <w:rsid w:val="00F237E7"/>
    <w:rsid w:val="00F239D1"/>
    <w:rsid w:val="00F246C7"/>
    <w:rsid w:val="00F24E51"/>
    <w:rsid w:val="00F257FF"/>
    <w:rsid w:val="00F26267"/>
    <w:rsid w:val="00F26BB3"/>
    <w:rsid w:val="00F27861"/>
    <w:rsid w:val="00F27D00"/>
    <w:rsid w:val="00F300DD"/>
    <w:rsid w:val="00F30347"/>
    <w:rsid w:val="00F313D9"/>
    <w:rsid w:val="00F31FF3"/>
    <w:rsid w:val="00F3276C"/>
    <w:rsid w:val="00F32D78"/>
    <w:rsid w:val="00F33318"/>
    <w:rsid w:val="00F338FE"/>
    <w:rsid w:val="00F33D3C"/>
    <w:rsid w:val="00F33D9B"/>
    <w:rsid w:val="00F347D6"/>
    <w:rsid w:val="00F34AFB"/>
    <w:rsid w:val="00F34B6B"/>
    <w:rsid w:val="00F34C1D"/>
    <w:rsid w:val="00F3508C"/>
    <w:rsid w:val="00F35870"/>
    <w:rsid w:val="00F3595C"/>
    <w:rsid w:val="00F35E7A"/>
    <w:rsid w:val="00F35F64"/>
    <w:rsid w:val="00F36799"/>
    <w:rsid w:val="00F3764A"/>
    <w:rsid w:val="00F4076C"/>
    <w:rsid w:val="00F40794"/>
    <w:rsid w:val="00F40B9A"/>
    <w:rsid w:val="00F41B3B"/>
    <w:rsid w:val="00F41E28"/>
    <w:rsid w:val="00F42B6A"/>
    <w:rsid w:val="00F4322D"/>
    <w:rsid w:val="00F437F7"/>
    <w:rsid w:val="00F43E8B"/>
    <w:rsid w:val="00F44184"/>
    <w:rsid w:val="00F443E9"/>
    <w:rsid w:val="00F44534"/>
    <w:rsid w:val="00F44920"/>
    <w:rsid w:val="00F45405"/>
    <w:rsid w:val="00F456F8"/>
    <w:rsid w:val="00F4580F"/>
    <w:rsid w:val="00F47692"/>
    <w:rsid w:val="00F47EAE"/>
    <w:rsid w:val="00F47FD9"/>
    <w:rsid w:val="00F5013D"/>
    <w:rsid w:val="00F50253"/>
    <w:rsid w:val="00F5067B"/>
    <w:rsid w:val="00F50BDE"/>
    <w:rsid w:val="00F51693"/>
    <w:rsid w:val="00F51D1B"/>
    <w:rsid w:val="00F51F24"/>
    <w:rsid w:val="00F52CA3"/>
    <w:rsid w:val="00F52DBE"/>
    <w:rsid w:val="00F53997"/>
    <w:rsid w:val="00F5529D"/>
    <w:rsid w:val="00F552A4"/>
    <w:rsid w:val="00F553DB"/>
    <w:rsid w:val="00F556FE"/>
    <w:rsid w:val="00F5713A"/>
    <w:rsid w:val="00F572EC"/>
    <w:rsid w:val="00F578A5"/>
    <w:rsid w:val="00F622A7"/>
    <w:rsid w:val="00F622BF"/>
    <w:rsid w:val="00F63BA8"/>
    <w:rsid w:val="00F63C5D"/>
    <w:rsid w:val="00F63F1D"/>
    <w:rsid w:val="00F64966"/>
    <w:rsid w:val="00F649A5"/>
    <w:rsid w:val="00F64ACB"/>
    <w:rsid w:val="00F65E11"/>
    <w:rsid w:val="00F671F4"/>
    <w:rsid w:val="00F673C7"/>
    <w:rsid w:val="00F674F9"/>
    <w:rsid w:val="00F67652"/>
    <w:rsid w:val="00F67844"/>
    <w:rsid w:val="00F679F9"/>
    <w:rsid w:val="00F702E7"/>
    <w:rsid w:val="00F70458"/>
    <w:rsid w:val="00F70FAA"/>
    <w:rsid w:val="00F7155F"/>
    <w:rsid w:val="00F72497"/>
    <w:rsid w:val="00F72FC2"/>
    <w:rsid w:val="00F7403B"/>
    <w:rsid w:val="00F74318"/>
    <w:rsid w:val="00F745FD"/>
    <w:rsid w:val="00F74771"/>
    <w:rsid w:val="00F75810"/>
    <w:rsid w:val="00F76269"/>
    <w:rsid w:val="00F7675E"/>
    <w:rsid w:val="00F76E4A"/>
    <w:rsid w:val="00F773A2"/>
    <w:rsid w:val="00F774EC"/>
    <w:rsid w:val="00F80199"/>
    <w:rsid w:val="00F81CE5"/>
    <w:rsid w:val="00F821A6"/>
    <w:rsid w:val="00F827E3"/>
    <w:rsid w:val="00F82B68"/>
    <w:rsid w:val="00F8388B"/>
    <w:rsid w:val="00F83C8B"/>
    <w:rsid w:val="00F85457"/>
    <w:rsid w:val="00F85C00"/>
    <w:rsid w:val="00F86836"/>
    <w:rsid w:val="00F86FFC"/>
    <w:rsid w:val="00F87275"/>
    <w:rsid w:val="00F878A3"/>
    <w:rsid w:val="00F87D99"/>
    <w:rsid w:val="00F90157"/>
    <w:rsid w:val="00F90432"/>
    <w:rsid w:val="00F90D94"/>
    <w:rsid w:val="00F90E05"/>
    <w:rsid w:val="00F91177"/>
    <w:rsid w:val="00F9128C"/>
    <w:rsid w:val="00F91761"/>
    <w:rsid w:val="00F92AF7"/>
    <w:rsid w:val="00F92B9E"/>
    <w:rsid w:val="00F934F3"/>
    <w:rsid w:val="00F93867"/>
    <w:rsid w:val="00F9389B"/>
    <w:rsid w:val="00F93958"/>
    <w:rsid w:val="00F940D5"/>
    <w:rsid w:val="00F9440E"/>
    <w:rsid w:val="00F946F7"/>
    <w:rsid w:val="00F94722"/>
    <w:rsid w:val="00F9477D"/>
    <w:rsid w:val="00F95028"/>
    <w:rsid w:val="00F9534B"/>
    <w:rsid w:val="00F95B88"/>
    <w:rsid w:val="00F96207"/>
    <w:rsid w:val="00F963BF"/>
    <w:rsid w:val="00F970A7"/>
    <w:rsid w:val="00F97B6D"/>
    <w:rsid w:val="00FA02F2"/>
    <w:rsid w:val="00FA0476"/>
    <w:rsid w:val="00FA0B47"/>
    <w:rsid w:val="00FA125B"/>
    <w:rsid w:val="00FA170E"/>
    <w:rsid w:val="00FA199F"/>
    <w:rsid w:val="00FA1F2D"/>
    <w:rsid w:val="00FA35AA"/>
    <w:rsid w:val="00FA35CA"/>
    <w:rsid w:val="00FA3AA9"/>
    <w:rsid w:val="00FA3DBE"/>
    <w:rsid w:val="00FA54B8"/>
    <w:rsid w:val="00FA5A28"/>
    <w:rsid w:val="00FA6541"/>
    <w:rsid w:val="00FA6D70"/>
    <w:rsid w:val="00FA7142"/>
    <w:rsid w:val="00FB006A"/>
    <w:rsid w:val="00FB05A0"/>
    <w:rsid w:val="00FB135D"/>
    <w:rsid w:val="00FB1D7B"/>
    <w:rsid w:val="00FB1FA1"/>
    <w:rsid w:val="00FB22CD"/>
    <w:rsid w:val="00FB2C93"/>
    <w:rsid w:val="00FB36F1"/>
    <w:rsid w:val="00FB40BA"/>
    <w:rsid w:val="00FB4876"/>
    <w:rsid w:val="00FB530E"/>
    <w:rsid w:val="00FB5E48"/>
    <w:rsid w:val="00FB605D"/>
    <w:rsid w:val="00FB631B"/>
    <w:rsid w:val="00FB649B"/>
    <w:rsid w:val="00FB6E5E"/>
    <w:rsid w:val="00FB6F3B"/>
    <w:rsid w:val="00FB77A1"/>
    <w:rsid w:val="00FB7F6F"/>
    <w:rsid w:val="00FC22B4"/>
    <w:rsid w:val="00FC23DD"/>
    <w:rsid w:val="00FC2953"/>
    <w:rsid w:val="00FC3B5F"/>
    <w:rsid w:val="00FC3B60"/>
    <w:rsid w:val="00FC3D99"/>
    <w:rsid w:val="00FC443D"/>
    <w:rsid w:val="00FC472F"/>
    <w:rsid w:val="00FC49BD"/>
    <w:rsid w:val="00FC5A45"/>
    <w:rsid w:val="00FC5F27"/>
    <w:rsid w:val="00FC6721"/>
    <w:rsid w:val="00FC6E6F"/>
    <w:rsid w:val="00FC7D53"/>
    <w:rsid w:val="00FD0B2A"/>
    <w:rsid w:val="00FD1021"/>
    <w:rsid w:val="00FD119A"/>
    <w:rsid w:val="00FD20B0"/>
    <w:rsid w:val="00FD215A"/>
    <w:rsid w:val="00FD2465"/>
    <w:rsid w:val="00FD31FC"/>
    <w:rsid w:val="00FD335C"/>
    <w:rsid w:val="00FD4537"/>
    <w:rsid w:val="00FD495C"/>
    <w:rsid w:val="00FD4A9D"/>
    <w:rsid w:val="00FD58AA"/>
    <w:rsid w:val="00FD66FF"/>
    <w:rsid w:val="00FD6712"/>
    <w:rsid w:val="00FD7260"/>
    <w:rsid w:val="00FD7674"/>
    <w:rsid w:val="00FE036F"/>
    <w:rsid w:val="00FE0E0B"/>
    <w:rsid w:val="00FE10C6"/>
    <w:rsid w:val="00FE1822"/>
    <w:rsid w:val="00FE1ADE"/>
    <w:rsid w:val="00FE2C95"/>
    <w:rsid w:val="00FE3A56"/>
    <w:rsid w:val="00FE3B38"/>
    <w:rsid w:val="00FE403A"/>
    <w:rsid w:val="00FE4329"/>
    <w:rsid w:val="00FE4807"/>
    <w:rsid w:val="00FE49B2"/>
    <w:rsid w:val="00FE76F4"/>
    <w:rsid w:val="00FF12C5"/>
    <w:rsid w:val="00FF141C"/>
    <w:rsid w:val="00FF231A"/>
    <w:rsid w:val="00FF2C98"/>
    <w:rsid w:val="00FF3EDF"/>
    <w:rsid w:val="00FF50A9"/>
    <w:rsid w:val="00FF5D01"/>
    <w:rsid w:val="00FF6409"/>
    <w:rsid w:val="00FF644E"/>
    <w:rsid w:val="00FF7092"/>
    <w:rsid w:val="191551CD"/>
    <w:rsid w:val="55E08E7E"/>
    <w:rsid w:val="658AE145"/>
    <w:rsid w:val="7578C8E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B83402"/>
  <w15:chartTrackingRefBased/>
  <w15:docId w15:val="{4D813B30-2F11-45B7-A955-88A0093C8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qFormat/>
    <w:rsid w:val="0029742A"/>
    <w:pPr>
      <w:outlineLvl w:val="5"/>
    </w:pPr>
    <w:rPr>
      <w:bCs/>
      <w:sz w:val="24"/>
      <w:szCs w:val="24"/>
      <w:lang w:eastAsia="en-US"/>
    </w:rPr>
  </w:style>
  <w:style w:type="paragraph" w:styleId="Heading7">
    <w:name w:val="heading 7"/>
    <w:basedOn w:val="Normal"/>
    <w:next w:val="Normal"/>
    <w:qFormat/>
    <w:rsid w:val="00F03DF3"/>
    <w:pPr>
      <w:spacing w:before="240" w:after="60"/>
      <w:outlineLvl w:val="6"/>
    </w:pPr>
    <w:rPr>
      <w:rFonts w:ascii="Times New Roman" w:hAnsi="Times New Roman"/>
      <w:sz w:val="24"/>
    </w:rPr>
  </w:style>
  <w:style w:type="paragraph" w:styleId="Heading8">
    <w:name w:val="heading 8"/>
    <w:basedOn w:val="Normal"/>
    <w:next w:val="Normal"/>
    <w:qFormat/>
    <w:rsid w:val="00F03DF3"/>
    <w:pPr>
      <w:spacing w:before="240" w:after="60"/>
      <w:outlineLvl w:val="7"/>
    </w:pPr>
    <w:rPr>
      <w:rFonts w:ascii="Times New Roman" w:hAnsi="Times New Roman"/>
      <w:i/>
      <w:iCs/>
      <w:sz w:val="24"/>
    </w:rPr>
  </w:style>
  <w:style w:type="paragraph" w:styleId="Heading9">
    <w:name w:val="heading 9"/>
    <w:basedOn w:val="Normal"/>
    <w:next w:val="Normal"/>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
    <w:basedOn w:val="TableNormal"/>
    <w:semiHidden/>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uiPriority w:val="99"/>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uiPriority w:val="39"/>
    <w:rsid w:val="00F03DF3"/>
    <w:pPr>
      <w:tabs>
        <w:tab w:val="left" w:pos="1620"/>
      </w:tabs>
      <w:ind w:hanging="1620"/>
    </w:pPr>
    <w:rPr>
      <w:rFonts w:eastAsia="SimSun"/>
    </w:rPr>
  </w:style>
  <w:style w:type="paragraph" w:styleId="TOC2">
    <w:name w:val="toc 2"/>
    <w:basedOn w:val="Normal"/>
    <w:next w:val="Normal"/>
    <w:autoRedefine/>
    <w:uiPriority w:val="39"/>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uiPriority w:val="99"/>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uiPriority w:val="39"/>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semiHidden/>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semiHidden/>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semiHidden/>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semiHidden/>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F03DF3"/>
    <w:pPr>
      <w:ind w:left="1680"/>
    </w:pPr>
  </w:style>
  <w:style w:type="paragraph" w:styleId="TOC9">
    <w:name w:val="toc 9"/>
    <w:basedOn w:val="Normal"/>
    <w:next w:val="Normal"/>
    <w:autoRedefine/>
    <w:semiHidden/>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tabs>
        <w:tab w:val="clear" w:pos="1080"/>
        <w:tab w:val="num" w:pos="792"/>
      </w:tabs>
      <w:adjustRightInd w:val="0"/>
      <w:snapToGrid w:val="0"/>
      <w:ind w:left="792" w:hanging="792"/>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tabs>
        <w:tab w:val="clear" w:pos="360"/>
        <w:tab w:val="num" w:pos="1008"/>
      </w:tabs>
      <w:ind w:left="0" w:firstLine="0"/>
    </w:pPr>
    <w:rPr>
      <w:rFonts w:eastAsia="SimSun"/>
    </w:rPr>
  </w:style>
  <w:style w:type="paragraph" w:customStyle="1" w:styleId="StepList">
    <w:name w:val="Step List"/>
    <w:basedOn w:val="Normal"/>
    <w:link w:val="StepListChar"/>
    <w:uiPriority w:val="99"/>
    <w:rsid w:val="00F03DF3"/>
    <w:pPr>
      <w:keepLines/>
      <w:numPr>
        <w:numId w:val="23"/>
      </w:numPr>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sz w:val="20"/>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rsid w:val="0029742A"/>
    <w:rPr>
      <w:rFonts w:ascii="Arial" w:hAnsi="Arial"/>
      <w:b/>
      <w:bCs/>
      <w:kern w:val="32"/>
      <w:sz w:val="32"/>
      <w:szCs w:val="32"/>
      <w:lang w:bidi="ar-SA"/>
    </w:rPr>
  </w:style>
  <w:style w:type="paragraph" w:styleId="FootnoteText">
    <w:name w:val="footnote text"/>
    <w:basedOn w:val="Normal"/>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uiPriority w:val="99"/>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semiHidden/>
    <w:rsid w:val="00F03DF3"/>
    <w:pPr>
      <w:shd w:val="clear" w:color="auto" w:fill="000080"/>
    </w:pPr>
    <w:rPr>
      <w:rFonts w:ascii="Tahoma" w:hAnsi="Tahoma" w:cs="Tahoma"/>
    </w:rPr>
  </w:style>
  <w:style w:type="character" w:styleId="PageNumber">
    <w:name w:val="page number"/>
    <w:basedOn w:val="DefaultParagraphFont"/>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semiHidden/>
    <w:rsid w:val="00F03DF3"/>
    <w:pPr>
      <w:spacing w:line="480" w:lineRule="auto"/>
    </w:pPr>
  </w:style>
  <w:style w:type="paragraph" w:styleId="BodyTextIndent">
    <w:name w:val="Body Text Indent"/>
    <w:basedOn w:val="Normal"/>
    <w:semiHidden/>
    <w:rsid w:val="00F03DF3"/>
    <w:pPr>
      <w:ind w:left="360"/>
    </w:pPr>
  </w:style>
  <w:style w:type="paragraph" w:styleId="BodyText3">
    <w:name w:val="Body Text 3"/>
    <w:basedOn w:val="Normal"/>
    <w:semiHidden/>
    <w:rsid w:val="00F03DF3"/>
    <w:rPr>
      <w:sz w:val="16"/>
      <w:szCs w:val="16"/>
    </w:rPr>
  </w:style>
  <w:style w:type="paragraph" w:styleId="BodyTextIndent2">
    <w:name w:val="Body Text Indent 2"/>
    <w:basedOn w:val="Normal"/>
    <w:semiHidden/>
    <w:rsid w:val="00F03DF3"/>
    <w:pPr>
      <w:spacing w:line="480" w:lineRule="auto"/>
      <w:ind w:left="360"/>
    </w:pPr>
  </w:style>
  <w:style w:type="paragraph" w:styleId="BodyTextIndent3">
    <w:name w:val="Body Text Indent 3"/>
    <w:basedOn w:val="Normal"/>
    <w:semiHidden/>
    <w:rsid w:val="00F03DF3"/>
    <w:pPr>
      <w:ind w:left="360"/>
    </w:pPr>
    <w:rPr>
      <w:sz w:val="16"/>
      <w:szCs w:val="16"/>
    </w:rPr>
  </w:style>
  <w:style w:type="paragraph" w:styleId="Closing">
    <w:name w:val="Closing"/>
    <w:basedOn w:val="Normal"/>
    <w:semiHidden/>
    <w:rsid w:val="00F03DF3"/>
    <w:pPr>
      <w:ind w:left="4320"/>
    </w:pPr>
  </w:style>
  <w:style w:type="paragraph" w:styleId="Date">
    <w:name w:val="Date"/>
    <w:basedOn w:val="Normal"/>
    <w:next w:val="Normal"/>
    <w:semiHidden/>
    <w:rsid w:val="00F03DF3"/>
  </w:style>
  <w:style w:type="paragraph" w:styleId="E-mailSignature">
    <w:name w:val="E-mail Signature"/>
    <w:basedOn w:val="Normal"/>
    <w:semiHidden/>
    <w:rsid w:val="00F03DF3"/>
  </w:style>
  <w:style w:type="paragraph" w:styleId="BodyTextFirstIndent">
    <w:name w:val="Body Text First Indent"/>
    <w:basedOn w:val="BodyText"/>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semiHidden/>
    <w:rsid w:val="00F03DF3"/>
    <w:rPr>
      <w:i/>
      <w:iCs/>
    </w:rPr>
  </w:style>
  <w:style w:type="character" w:styleId="HTMLCite">
    <w:name w:val="HTML Cite"/>
    <w:semiHidden/>
    <w:rsid w:val="00F03DF3"/>
    <w:rPr>
      <w:i/>
      <w:iCs/>
    </w:rPr>
  </w:style>
  <w:style w:type="character" w:styleId="HTMLCode">
    <w:name w:val="HTML Code"/>
    <w:uiPriority w:val="99"/>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semiHidden/>
    <w:rsid w:val="00F03DF3"/>
    <w:rPr>
      <w:rFonts w:ascii="Courier New" w:hAnsi="Courier New"/>
      <w:sz w:val="20"/>
      <w:szCs w:val="20"/>
    </w:rPr>
  </w:style>
  <w:style w:type="paragraph" w:styleId="Salutation">
    <w:name w:val="Salutation"/>
    <w:basedOn w:val="Normal"/>
    <w:next w:val="Normal"/>
    <w:semiHidden/>
    <w:rsid w:val="00F03DF3"/>
  </w:style>
  <w:style w:type="paragraph" w:styleId="Signature">
    <w:name w:val="Signature"/>
    <w:basedOn w:val="Normal"/>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D218E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CommentText">
    <w:name w:val="annotation text"/>
    <w:basedOn w:val="Normal"/>
    <w:link w:val="CommentTextChar"/>
    <w:uiPriority w:val="99"/>
    <w:semiHidden/>
    <w:unhideWhenUsed/>
    <w:rsid w:val="006111E9"/>
    <w:rPr>
      <w:sz w:val="20"/>
      <w:szCs w:val="20"/>
    </w:rPr>
  </w:style>
  <w:style w:type="character" w:customStyle="1" w:styleId="CommentTextChar">
    <w:name w:val="Comment Text Char"/>
    <w:basedOn w:val="DefaultParagraphFont"/>
    <w:link w:val="CommentText"/>
    <w:uiPriority w:val="99"/>
    <w:semiHidden/>
    <w:rsid w:val="006111E9"/>
    <w:rPr>
      <w:rFonts w:ascii="Arial" w:hAnsi="Arial"/>
      <w:lang w:bidi="ar-SA"/>
    </w:rPr>
  </w:style>
  <w:style w:type="paragraph" w:styleId="CommentSubject">
    <w:name w:val="annotation subject"/>
    <w:basedOn w:val="CommentText"/>
    <w:next w:val="CommentText"/>
    <w:link w:val="CommentSubjectChar"/>
    <w:uiPriority w:val="99"/>
    <w:semiHidden/>
    <w:unhideWhenUsed/>
    <w:rsid w:val="006111E9"/>
    <w:rPr>
      <w:b/>
      <w:bCs/>
    </w:rPr>
  </w:style>
  <w:style w:type="character" w:customStyle="1" w:styleId="CommentSubjectChar">
    <w:name w:val="Comment Subject Char"/>
    <w:basedOn w:val="CommentTextChar"/>
    <w:link w:val="CommentSubject"/>
    <w:uiPriority w:val="99"/>
    <w:semiHidden/>
    <w:rsid w:val="006111E9"/>
    <w:rPr>
      <w:rFonts w:ascii="Arial" w:hAnsi="Arial"/>
      <w:b/>
      <w:bCs/>
      <w:lang w:bidi="ar-SA"/>
    </w:rPr>
  </w:style>
  <w:style w:type="paragraph" w:customStyle="1" w:styleId="Code-Bluestyle">
    <w:name w:val="Code - Blue style"/>
    <w:basedOn w:val="Normal"/>
    <w:next w:val="BodyText"/>
    <w:rsid w:val="00FF7092"/>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FF7092"/>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character" w:styleId="PlaceholderText">
    <w:name w:val="Placeholder Text"/>
    <w:basedOn w:val="DefaultParagraphFont"/>
    <w:uiPriority w:val="99"/>
    <w:semiHidden/>
    <w:rsid w:val="0014447F"/>
    <w:rPr>
      <w:color w:val="808080"/>
    </w:rPr>
  </w:style>
  <w:style w:type="character" w:customStyle="1" w:styleId="HeaderChar">
    <w:name w:val="Header Char"/>
    <w:basedOn w:val="DefaultParagraphFont"/>
    <w:link w:val="Header"/>
    <w:uiPriority w:val="99"/>
    <w:rsid w:val="00992764"/>
    <w:rPr>
      <w:rFonts w:ascii="Arial" w:hAnsi="Arial"/>
      <w:szCs w:val="24"/>
      <w:lang w:bidi="ar-SA"/>
    </w:rPr>
  </w:style>
  <w:style w:type="character" w:customStyle="1" w:styleId="FooterChar">
    <w:name w:val="Footer Char"/>
    <w:basedOn w:val="DefaultParagraphFont"/>
    <w:link w:val="Footer"/>
    <w:uiPriority w:val="99"/>
    <w:rsid w:val="00992764"/>
    <w:rPr>
      <w:rFonts w:ascii="Arial" w:hAnsi="Arial"/>
      <w:i/>
      <w:szCs w:val="24"/>
      <w:lang w:bidi="ar-SA"/>
    </w:rPr>
  </w:style>
  <w:style w:type="character" w:customStyle="1" w:styleId="Heading2Char">
    <w:name w:val="Heading 2 Char"/>
    <w:basedOn w:val="DefaultParagraphFont"/>
    <w:link w:val="Heading2"/>
    <w:rsid w:val="00992764"/>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992764"/>
    <w:rPr>
      <w:rFonts w:ascii="Arial Bold" w:eastAsia="Arial Unicode MS" w:hAnsi="Arial Bold" w:cs="Arial Bold"/>
      <w:kern w:val="32"/>
      <w:sz w:val="24"/>
      <w:szCs w:val="28"/>
      <w:lang w:eastAsia="zh-CN" w:bidi="ar-SA"/>
    </w:rPr>
  </w:style>
  <w:style w:type="paragraph" w:customStyle="1" w:styleId="StepList30">
    <w:name w:val="Step List3"/>
    <w:basedOn w:val="Normal"/>
    <w:rsid w:val="00992764"/>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
    <w:name w:val="Step List31"/>
    <w:basedOn w:val="Normal"/>
    <w:rsid w:val="0061369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
    <w:name w:val="Step List41"/>
    <w:basedOn w:val="Normal"/>
    <w:rsid w:val="00D67A0E"/>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
    <w:name w:val="Step List11"/>
    <w:basedOn w:val="Normal"/>
    <w:rsid w:val="00E643BA"/>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
    <w:name w:val="Step List81"/>
    <w:basedOn w:val="Normal"/>
    <w:rsid w:val="00983F9E"/>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4">
    <w:name w:val="Step List4"/>
    <w:basedOn w:val="Normal"/>
    <w:rsid w:val="00352F24"/>
    <w:pPr>
      <w:keepLines/>
      <w:tabs>
        <w:tab w:val="num" w:pos="864"/>
        <w:tab w:val="left" w:pos="1354"/>
        <w:tab w:val="left" w:pos="2218"/>
        <w:tab w:val="left" w:pos="2794"/>
        <w:tab w:val="left" w:pos="2880"/>
        <w:tab w:val="left" w:pos="3456"/>
        <w:tab w:val="left" w:pos="4032"/>
        <w:tab w:val="left" w:pos="4464"/>
        <w:tab w:val="left" w:pos="5184"/>
      </w:tabs>
      <w:spacing w:before="240"/>
      <w:ind w:left="864"/>
    </w:pPr>
    <w:rPr>
      <w:rFonts w:eastAsiaTheme="minorHAnsi" w:cstheme="minorBidi"/>
      <w:szCs w:val="22"/>
    </w:rPr>
  </w:style>
  <w:style w:type="paragraph" w:customStyle="1" w:styleId="StepList313">
    <w:name w:val="Step List313"/>
    <w:basedOn w:val="Normal"/>
    <w:rsid w:val="00352F24"/>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3">
    <w:name w:val="Step List113"/>
    <w:basedOn w:val="Normal"/>
    <w:rsid w:val="00352F24"/>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3">
    <w:name w:val="Step List813"/>
    <w:basedOn w:val="Normal"/>
    <w:rsid w:val="00352F24"/>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styleId="IntenseReference">
    <w:name w:val="Intense Reference"/>
    <w:basedOn w:val="DefaultParagraphFont"/>
    <w:uiPriority w:val="32"/>
    <w:qFormat/>
    <w:rsid w:val="00352F24"/>
    <w:rPr>
      <w:b/>
      <w:bCs/>
      <w:smallCaps/>
      <w:color w:val="4472C4" w:themeColor="accent1"/>
      <w:spacing w:val="5"/>
    </w:rPr>
  </w:style>
  <w:style w:type="character" w:styleId="UnresolvedMention">
    <w:name w:val="Unresolved Mention"/>
    <w:basedOn w:val="DefaultParagraphFont"/>
    <w:uiPriority w:val="99"/>
    <w:semiHidden/>
    <w:unhideWhenUsed/>
    <w:rsid w:val="004A4FFC"/>
    <w:rPr>
      <w:color w:val="605E5C"/>
      <w:shd w:val="clear" w:color="auto" w:fill="E1DFDD"/>
    </w:rPr>
  </w:style>
  <w:style w:type="paragraph" w:customStyle="1" w:styleId="StepList61">
    <w:name w:val="Step List61"/>
    <w:basedOn w:val="Normal"/>
    <w:rsid w:val="00BC2FBA"/>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2">
    <w:name w:val="Step List312"/>
    <w:basedOn w:val="Normal"/>
    <w:rsid w:val="00464E54"/>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styleId="IntenseQuote">
    <w:name w:val="Intense Quote"/>
    <w:basedOn w:val="Normal"/>
    <w:next w:val="Normal"/>
    <w:link w:val="IntenseQuoteChar"/>
    <w:uiPriority w:val="30"/>
    <w:qFormat/>
    <w:rsid w:val="00A95C7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95C73"/>
    <w:rPr>
      <w:rFonts w:ascii="Arial" w:hAnsi="Arial"/>
      <w:i/>
      <w:iCs/>
      <w:color w:val="4472C4" w:themeColor="accent1"/>
      <w:sz w:val="22"/>
      <w:szCs w:val="24"/>
      <w:lang w:bidi="ar-SA"/>
    </w:rPr>
  </w:style>
  <w:style w:type="character" w:styleId="SubtleReference">
    <w:name w:val="Subtle Reference"/>
    <w:basedOn w:val="DefaultParagraphFont"/>
    <w:uiPriority w:val="31"/>
    <w:qFormat/>
    <w:rsid w:val="00A95C73"/>
    <w:rPr>
      <w:smallCaps/>
      <w:color w:val="5A5A5A" w:themeColor="text1" w:themeTint="A5"/>
    </w:rPr>
  </w:style>
  <w:style w:type="paragraph" w:styleId="TOCHeading">
    <w:name w:val="TOC Heading"/>
    <w:basedOn w:val="Heading1"/>
    <w:next w:val="Normal"/>
    <w:uiPriority w:val="39"/>
    <w:semiHidden/>
    <w:unhideWhenUsed/>
    <w:qFormat/>
    <w:rsid w:val="00441940"/>
    <w:pPr>
      <w:keepNext/>
      <w:keepLines/>
      <w:pageBreakBefore w:val="0"/>
      <w:numPr>
        <w:numId w:val="0"/>
      </w:numPr>
      <w:pBdr>
        <w:top w:val="none" w:sz="0" w:space="0" w:color="auto"/>
      </w:pBdr>
      <w:spacing w:before="240" w:after="0"/>
      <w:outlineLvl w:val="9"/>
    </w:pPr>
    <w:rPr>
      <w:rFonts w:asciiTheme="majorHAnsi" w:eastAsiaTheme="majorEastAsia" w:hAnsiTheme="majorHAnsi" w:cstheme="majorBidi"/>
      <w:b w:val="0"/>
      <w:bCs w:val="0"/>
      <w:color w:val="2F5496" w:themeColor="accent1" w:themeShade="BF"/>
      <w:kern w:val="0"/>
    </w:rPr>
  </w:style>
  <w:style w:type="paragraph" w:customStyle="1" w:styleId="StepList412">
    <w:name w:val="Step List412"/>
    <w:basedOn w:val="Normal"/>
    <w:rsid w:val="00B32CF8"/>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1117217258">
      <w:bodyDiv w:val="1"/>
      <w:marLeft w:val="0"/>
      <w:marRight w:val="0"/>
      <w:marTop w:val="0"/>
      <w:marBottom w:val="0"/>
      <w:divBdr>
        <w:top w:val="none" w:sz="0" w:space="0" w:color="auto"/>
        <w:left w:val="none" w:sz="0" w:space="0" w:color="auto"/>
        <w:bottom w:val="none" w:sz="0" w:space="0" w:color="auto"/>
        <w:right w:val="none" w:sz="0" w:space="0" w:color="auto"/>
      </w:divBdr>
    </w:div>
    <w:div w:id="1665088750">
      <w:bodyDiv w:val="1"/>
      <w:marLeft w:val="0"/>
      <w:marRight w:val="0"/>
      <w:marTop w:val="0"/>
      <w:marBottom w:val="0"/>
      <w:divBdr>
        <w:top w:val="none" w:sz="0" w:space="0" w:color="auto"/>
        <w:left w:val="none" w:sz="0" w:space="0" w:color="auto"/>
        <w:bottom w:val="none" w:sz="0" w:space="0" w:color="auto"/>
        <w:right w:val="none" w:sz="0" w:space="0" w:color="auto"/>
      </w:divBdr>
    </w:div>
    <w:div w:id="1786344165">
      <w:bodyDiv w:val="1"/>
      <w:marLeft w:val="0"/>
      <w:marRight w:val="0"/>
      <w:marTop w:val="0"/>
      <w:marBottom w:val="0"/>
      <w:divBdr>
        <w:top w:val="none" w:sz="0" w:space="0" w:color="auto"/>
        <w:left w:val="none" w:sz="0" w:space="0" w:color="auto"/>
        <w:bottom w:val="none" w:sz="0" w:space="0" w:color="auto"/>
        <w:right w:val="none" w:sz="0" w:space="0" w:color="auto"/>
      </w:divBdr>
    </w:div>
    <w:div w:id="2103867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hyperlink" Target="http://ibm.biz/Churn-Demographic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ibm.biz/Cognos-Dashboards"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ibm.biz/Cognos-Reporting" TargetMode="Externa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E3A60-610F-8B43-AA0A-2DCF0175F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3</TotalTime>
  <Pages>30</Pages>
  <Words>2366</Words>
  <Characters>13488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15823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 Vikram Khatri</dc:creator>
  <cp:keywords>Data Studio, DB2</cp:keywords>
  <dc:description>Version 1.2 Dated 08-10-2008</dc:description>
  <cp:lastModifiedBy>John Lucas</cp:lastModifiedBy>
  <cp:revision>3</cp:revision>
  <cp:lastPrinted>2020-03-03T16:21:00Z</cp:lastPrinted>
  <dcterms:created xsi:type="dcterms:W3CDTF">2020-09-14T14:14:00Z</dcterms:created>
  <dcterms:modified xsi:type="dcterms:W3CDTF">2020-10-26T14:05:00Z</dcterms:modified>
</cp:coreProperties>
</file>