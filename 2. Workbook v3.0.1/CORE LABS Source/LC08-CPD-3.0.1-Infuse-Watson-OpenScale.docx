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FCE977" w14:textId="59A3AE74" w:rsidR="008A3A93" w:rsidRPr="00E5712C" w:rsidRDefault="008A3A93" w:rsidP="00D51242">
      <w:pPr>
        <w:pStyle w:val="Heading1"/>
        <w:rPr>
          <w:color w:val="4472C4" w:themeColor="accent1"/>
        </w:rPr>
      </w:pPr>
      <w:bookmarkStart w:id="0" w:name="OLE_LINK17"/>
      <w:r w:rsidRPr="00E5712C">
        <w:rPr>
          <w:color w:val="4472C4" w:themeColor="accent1"/>
        </w:rPr>
        <w:t>Infuse</w:t>
      </w:r>
      <w:r w:rsidR="00C94846" w:rsidRPr="00E5712C">
        <w:rPr>
          <w:color w:val="4472C4" w:themeColor="accent1"/>
        </w:rPr>
        <w:t>: Watson OpenScale</w:t>
      </w:r>
    </w:p>
    <w:p w14:paraId="5ED16A1C" w14:textId="7E047859" w:rsidR="00576E6D" w:rsidRDefault="00576E6D" w:rsidP="00576E6D">
      <w:pPr>
        <w:pStyle w:val="Heading2"/>
        <w:spacing w:before="120" w:after="120"/>
        <w:ind w:left="0" w:firstLine="0"/>
      </w:pPr>
      <w:r>
        <w:t>Lab overview</w:t>
      </w:r>
    </w:p>
    <w:p w14:paraId="22E0A40B" w14:textId="7BFF1895" w:rsidR="00576E6D" w:rsidRDefault="00576E6D" w:rsidP="00576E6D">
      <w:pPr>
        <w:pStyle w:val="StepList81"/>
        <w:spacing w:before="120"/>
        <w:jc w:val="both"/>
      </w:pPr>
      <w:r>
        <w:t xml:space="preserve">Business value is achieved when a model is infused into an application, regularly monitored and updated. But most organizations need help with that. They </w:t>
      </w:r>
      <w:r w:rsidR="007774EB">
        <w:t xml:space="preserve">want </w:t>
      </w:r>
      <w:r>
        <w:t xml:space="preserve">to know when the accuracy of a model begins to decline so it can automatically be corrected. They also want </w:t>
      </w:r>
      <w:r w:rsidR="007774EB">
        <w:t xml:space="preserve">to know </w:t>
      </w:r>
      <w:r>
        <w:t xml:space="preserve">how their models make decisions, and make sure they eliminate bias. </w:t>
      </w:r>
    </w:p>
    <w:p w14:paraId="20E65B81" w14:textId="413A0CA6" w:rsidR="00927F74" w:rsidRDefault="00927F74" w:rsidP="00927F74">
      <w:pPr>
        <w:pStyle w:val="StepList81"/>
        <w:spacing w:before="120"/>
        <w:jc w:val="both"/>
      </w:pPr>
      <w:r>
        <w:t>The first part of this lab will leave the Trad</w:t>
      </w:r>
      <w:r w:rsidR="00283E78">
        <w:t>e</w:t>
      </w:r>
      <w:r>
        <w:t xml:space="preserve"> Co. use case to focus on a Credit Risk use case demo that is built into Watson OpenScale. It </w:t>
      </w:r>
      <w:r w:rsidR="007774EB">
        <w:t>shows</w:t>
      </w:r>
      <w:r>
        <w:t xml:space="preserve"> how OpenScale can detect and mitigate bias while providing explainable output for the model’s decision.</w:t>
      </w:r>
    </w:p>
    <w:p w14:paraId="447C0C66" w14:textId="4A222CF0" w:rsidR="00283E78" w:rsidRDefault="00283E78" w:rsidP="00927F74">
      <w:pPr>
        <w:pStyle w:val="StepList81"/>
        <w:spacing w:before="120"/>
        <w:jc w:val="both"/>
      </w:pPr>
      <w:r>
        <w:tab/>
      </w:r>
      <w:r>
        <w:tab/>
      </w:r>
      <w:r>
        <w:tab/>
      </w:r>
      <w:r>
        <w:tab/>
      </w:r>
      <w:r>
        <w:tab/>
      </w:r>
      <w:r>
        <w:tab/>
      </w:r>
      <w:r>
        <w:tab/>
      </w:r>
      <w:r>
        <w:rPr>
          <w:noProof/>
        </w:rPr>
        <w:drawing>
          <wp:inline distT="0" distB="0" distL="0" distR="0" wp14:anchorId="68978497" wp14:editId="0F18EBFE">
            <wp:extent cx="533400" cy="4318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3400" cy="431800"/>
                    </a:xfrm>
                    <a:prstGeom prst="rect">
                      <a:avLst/>
                    </a:prstGeom>
                    <a:noFill/>
                    <a:ln>
                      <a:noFill/>
                    </a:ln>
                  </pic:spPr>
                </pic:pic>
              </a:graphicData>
            </a:graphic>
          </wp:inline>
        </w:drawing>
      </w:r>
    </w:p>
    <w:p w14:paraId="151EA995" w14:textId="58C45E7F" w:rsidR="005A09F3" w:rsidRDefault="008A3A93" w:rsidP="00A045D9">
      <w:pPr>
        <w:pStyle w:val="StepList81"/>
        <w:spacing w:before="120"/>
        <w:jc w:val="both"/>
      </w:pPr>
      <w:r>
        <w:t xml:space="preserve">In this </w:t>
      </w:r>
      <w:r>
        <w:rPr>
          <w:rFonts w:ascii="Consolas" w:hAnsi="Consolas" w:cs="Consolas"/>
          <w:color w:val="0000FF"/>
        </w:rPr>
        <w:t>Infuse</w:t>
      </w:r>
      <w:r>
        <w:t xml:space="preserve"> lab you will learn how </w:t>
      </w:r>
      <w:r w:rsidR="006A264A">
        <w:t>Watson OpenScale</w:t>
      </w:r>
      <w:r>
        <w:t xml:space="preserve"> assists you in th</w:t>
      </w:r>
      <w:r w:rsidR="006F313A">
        <w:t>is</w:t>
      </w:r>
      <w:r>
        <w:t>.</w:t>
      </w:r>
    </w:p>
    <w:p w14:paraId="508116AD" w14:textId="77777777" w:rsidR="008A3A93" w:rsidRDefault="008A3A93" w:rsidP="008A3A93">
      <w:pPr>
        <w:pStyle w:val="Heading2"/>
        <w:spacing w:before="120" w:after="120"/>
        <w:ind w:left="0" w:firstLine="0"/>
        <w:jc w:val="both"/>
      </w:pPr>
      <w:r>
        <w:t>Persona represented in this lab</w:t>
      </w:r>
    </w:p>
    <w:p w14:paraId="034FC836" w14:textId="4CB7E2D0" w:rsidR="008A3A93" w:rsidRPr="007A7059" w:rsidRDefault="008A3A93" w:rsidP="00A045D9">
      <w:pPr>
        <w:pStyle w:val="StepList81"/>
        <w:keepLines w:val="0"/>
        <w:spacing w:before="120"/>
        <w:jc w:val="both"/>
      </w:pPr>
      <w:r>
        <w:t xml:space="preserve">The </w:t>
      </w:r>
      <w:r>
        <w:rPr>
          <w:rFonts w:ascii="Consolas" w:hAnsi="Consolas" w:cs="Consolas"/>
          <w:color w:val="0000FF"/>
        </w:rPr>
        <w:t>Developer</w:t>
      </w:r>
      <w:r>
        <w:t xml:space="preserve"> persona is the likely </w:t>
      </w:r>
      <w:r w:rsidR="00D1364E">
        <w:t>role</w:t>
      </w:r>
      <w:r>
        <w:t xml:space="preserve"> to perform the various </w:t>
      </w:r>
      <w:r>
        <w:rPr>
          <w:rFonts w:ascii="Consolas" w:hAnsi="Consolas" w:cs="Consolas"/>
          <w:color w:val="0000FF"/>
        </w:rPr>
        <w:t>Infuse</w:t>
      </w:r>
      <w:r>
        <w:t xml:space="preserve"> tasks in this lab. However, the </w:t>
      </w:r>
      <w:r w:rsidRPr="00C578E3">
        <w:t>Data</w:t>
      </w:r>
      <w:r>
        <w:t xml:space="preserve"> </w:t>
      </w:r>
      <w:r w:rsidRPr="00C578E3">
        <w:t>Scientist</w:t>
      </w:r>
      <w:r>
        <w:t xml:space="preserve"> persona could perform the</w:t>
      </w:r>
      <w:r w:rsidR="00EE64EB">
        <w:t>se</w:t>
      </w:r>
      <w:r>
        <w:t xml:space="preserve"> tasks as well.</w:t>
      </w:r>
    </w:p>
    <w:tbl>
      <w:tblPr>
        <w:tblW w:w="10260" w:type="dxa"/>
        <w:tblInd w:w="-5"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420" w:firstRow="1" w:lastRow="0" w:firstColumn="0" w:lastColumn="0" w:noHBand="0" w:noVBand="1"/>
      </w:tblPr>
      <w:tblGrid>
        <w:gridCol w:w="1800"/>
        <w:gridCol w:w="8460"/>
      </w:tblGrid>
      <w:tr w:rsidR="008A3A93" w:rsidRPr="00D80569" w14:paraId="30786392" w14:textId="77777777" w:rsidTr="00BA04C3">
        <w:trPr>
          <w:trHeight w:val="350"/>
        </w:trPr>
        <w:tc>
          <w:tcPr>
            <w:tcW w:w="1800" w:type="dxa"/>
            <w:tcBorders>
              <w:bottom w:val="single" w:sz="12" w:space="0" w:color="8EAADB"/>
            </w:tcBorders>
            <w:shd w:val="clear" w:color="auto" w:fill="000000"/>
          </w:tcPr>
          <w:p w14:paraId="26C07F88" w14:textId="77777777" w:rsidR="008A3A93" w:rsidRPr="00D80569" w:rsidRDefault="008A3A93" w:rsidP="00653D43">
            <w:pPr>
              <w:pStyle w:val="StepList81"/>
              <w:spacing w:before="120"/>
              <w:jc w:val="center"/>
              <w:rPr>
                <w:b/>
                <w:bCs/>
              </w:rPr>
            </w:pPr>
            <w:r>
              <w:br w:type="page"/>
            </w:r>
            <w:r>
              <w:rPr>
                <w:b/>
                <w:bCs/>
              </w:rPr>
              <w:t>Persona (Role)</w:t>
            </w:r>
          </w:p>
        </w:tc>
        <w:tc>
          <w:tcPr>
            <w:tcW w:w="8460" w:type="dxa"/>
            <w:tcBorders>
              <w:bottom w:val="single" w:sz="12" w:space="0" w:color="8EAADB"/>
            </w:tcBorders>
            <w:shd w:val="clear" w:color="auto" w:fill="000000"/>
          </w:tcPr>
          <w:p w14:paraId="41E95BED" w14:textId="77777777" w:rsidR="008A3A93" w:rsidRPr="00D80569" w:rsidRDefault="008A3A93" w:rsidP="00653D43">
            <w:pPr>
              <w:pStyle w:val="StepList81"/>
              <w:spacing w:before="120"/>
              <w:jc w:val="center"/>
              <w:rPr>
                <w:b/>
                <w:bCs/>
              </w:rPr>
            </w:pPr>
            <w:r w:rsidRPr="00D80569">
              <w:rPr>
                <w:b/>
                <w:bCs/>
              </w:rPr>
              <w:t>Capabilities</w:t>
            </w:r>
          </w:p>
        </w:tc>
      </w:tr>
      <w:tr w:rsidR="008A3A93" w:rsidRPr="00477C19" w14:paraId="7FF0A595" w14:textId="77777777" w:rsidTr="00090C5B">
        <w:trPr>
          <w:trHeight w:val="890"/>
        </w:trPr>
        <w:tc>
          <w:tcPr>
            <w:tcW w:w="1800" w:type="dxa"/>
            <w:shd w:val="clear" w:color="auto" w:fill="auto"/>
            <w:vAlign w:val="center"/>
          </w:tcPr>
          <w:p w14:paraId="1590B507" w14:textId="77777777" w:rsidR="008A3A93" w:rsidRDefault="008A3A93" w:rsidP="00653D43">
            <w:pPr>
              <w:pStyle w:val="StepList81"/>
              <w:spacing w:before="120"/>
              <w:jc w:val="center"/>
              <w:rPr>
                <w:noProof/>
                <w:sz w:val="20"/>
                <w:szCs w:val="20"/>
              </w:rPr>
            </w:pPr>
            <w:r>
              <w:rPr>
                <w:noProof/>
                <w:sz w:val="20"/>
                <w:szCs w:val="20"/>
              </w:rPr>
              <w:drawing>
                <wp:inline distT="0" distB="0" distL="0" distR="0" wp14:anchorId="363D699E" wp14:editId="312FEC43">
                  <wp:extent cx="316753" cy="316753"/>
                  <wp:effectExtent l="0" t="0" r="0" b="7620"/>
                  <wp:docPr id="474" name="Picture 474" descr="A close up of sunglasses&#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eveloper.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7855" cy="317855"/>
                          </a:xfrm>
                          <a:prstGeom prst="rect">
                            <a:avLst/>
                          </a:prstGeom>
                        </pic:spPr>
                      </pic:pic>
                    </a:graphicData>
                  </a:graphic>
                </wp:inline>
              </w:drawing>
            </w:r>
          </w:p>
          <w:p w14:paraId="6B7D90FA" w14:textId="77777777" w:rsidR="008A3A93" w:rsidRDefault="008A3A93" w:rsidP="00653D43">
            <w:pPr>
              <w:pStyle w:val="StepList81"/>
              <w:spacing w:before="120"/>
              <w:jc w:val="center"/>
              <w:rPr>
                <w:noProof/>
                <w:sz w:val="20"/>
                <w:szCs w:val="20"/>
              </w:rPr>
            </w:pPr>
            <w:r>
              <w:rPr>
                <w:noProof/>
                <w:sz w:val="20"/>
                <w:szCs w:val="20"/>
              </w:rPr>
              <w:t>Developer</w:t>
            </w:r>
          </w:p>
        </w:tc>
        <w:tc>
          <w:tcPr>
            <w:tcW w:w="8460" w:type="dxa"/>
            <w:shd w:val="clear" w:color="auto" w:fill="auto"/>
            <w:vAlign w:val="center"/>
          </w:tcPr>
          <w:p w14:paraId="4B2FB2F1" w14:textId="77777777" w:rsidR="008A3A93" w:rsidRPr="008567CF" w:rsidRDefault="008A3A93" w:rsidP="00B73337">
            <w:pPr>
              <w:pStyle w:val="TableText5"/>
              <w:spacing w:before="120" w:after="120"/>
              <w:rPr>
                <w:sz w:val="20"/>
                <w:szCs w:val="20"/>
              </w:rPr>
            </w:pPr>
            <w:r w:rsidRPr="008567CF">
              <w:rPr>
                <w:sz w:val="20"/>
                <w:szCs w:val="20"/>
              </w:rPr>
              <w:t>Developers create and maintain the end-user applications that utilize the output from all the other personas on the CPD platform.</w:t>
            </w:r>
          </w:p>
        </w:tc>
      </w:tr>
    </w:tbl>
    <w:p w14:paraId="7B6F45AD" w14:textId="71E8E0CD" w:rsidR="00B641A7" w:rsidRPr="003362F4" w:rsidRDefault="00B641A7" w:rsidP="00B641A7">
      <w:pPr>
        <w:pStyle w:val="Heading2"/>
        <w:keepNext w:val="0"/>
        <w:widowControl w:val="0"/>
        <w:spacing w:before="120" w:after="120"/>
      </w:pPr>
      <w:r>
        <w:t>Log</w:t>
      </w:r>
      <w:r w:rsidR="008835E5">
        <w:t>ging</w:t>
      </w:r>
      <w:r>
        <w:t xml:space="preserve"> into the CPD web client (if you have not already done so)</w:t>
      </w:r>
    </w:p>
    <w:p w14:paraId="7C5D3AA9" w14:textId="77777777" w:rsidR="00C4474D" w:rsidRDefault="00C4474D" w:rsidP="00C4474D">
      <w:pPr>
        <w:pStyle w:val="StepList31"/>
        <w:keepLines w:val="0"/>
        <w:numPr>
          <w:ilvl w:val="0"/>
          <w:numId w:val="23"/>
        </w:numPr>
        <w:spacing w:before="120"/>
      </w:pPr>
      <w:r>
        <w:t>If you are starting this lab stand-alone (without going through previous labs) do the following:</w:t>
      </w:r>
    </w:p>
    <w:p w14:paraId="1FA04F92" w14:textId="7685D912" w:rsidR="00C4474D" w:rsidRDefault="00D60D0E" w:rsidP="00C4474D">
      <w:pPr>
        <w:pStyle w:val="StepList31"/>
        <w:keepLines w:val="0"/>
        <w:numPr>
          <w:ilvl w:val="0"/>
          <w:numId w:val="23"/>
        </w:numPr>
        <w:spacing w:before="120"/>
      </w:pPr>
      <w:r>
        <w:t>Double-click</w:t>
      </w:r>
      <w:r w:rsidR="00C4474D">
        <w:t xml:space="preserve"> the desktop icon: </w:t>
      </w:r>
      <w:r w:rsidR="00C4474D" w:rsidRPr="00ED2B76">
        <w:rPr>
          <w:rFonts w:ascii="Consolas" w:hAnsi="Consolas" w:cs="Consolas"/>
          <w:color w:val="0000FF"/>
        </w:rPr>
        <w:t xml:space="preserve">Cloud Pak for Data </w:t>
      </w:r>
      <w:r w:rsidR="00C4474D">
        <w:rPr>
          <w:rFonts w:ascii="Consolas" w:hAnsi="Consolas" w:cs="Consolas"/>
          <w:color w:val="0000FF"/>
        </w:rPr>
        <w:t>W</w:t>
      </w:r>
      <w:r w:rsidR="00C4474D" w:rsidRPr="00ED2B76">
        <w:rPr>
          <w:rFonts w:ascii="Consolas" w:hAnsi="Consolas" w:cs="Consolas"/>
          <w:color w:val="0000FF"/>
        </w:rPr>
        <w:t xml:space="preserve">eb </w:t>
      </w:r>
      <w:r w:rsidR="00C4474D">
        <w:rPr>
          <w:rFonts w:ascii="Consolas" w:hAnsi="Consolas" w:cs="Consolas"/>
          <w:color w:val="0000FF"/>
        </w:rPr>
        <w:t>C</w:t>
      </w:r>
      <w:r w:rsidR="00C4474D" w:rsidRPr="00ED2B76">
        <w:rPr>
          <w:rFonts w:ascii="Consolas" w:hAnsi="Consolas" w:cs="Consolas"/>
          <w:color w:val="0000FF"/>
        </w:rPr>
        <w:t>lient</w:t>
      </w:r>
      <w:r w:rsidR="00F31B7B">
        <w:rPr>
          <w:rFonts w:ascii="Consolas" w:hAnsi="Consolas" w:cs="Consolas"/>
          <w:color w:val="0000FF"/>
        </w:rPr>
        <w:t>.</w:t>
      </w:r>
      <w:r w:rsidR="00C4474D">
        <w:t xml:space="preserve"> </w:t>
      </w:r>
    </w:p>
    <w:p w14:paraId="64195659" w14:textId="431CD622" w:rsidR="00C4474D" w:rsidRDefault="0097034B" w:rsidP="00C4474D">
      <w:pPr>
        <w:pStyle w:val="StepList31"/>
        <w:keepLines w:val="0"/>
        <w:tabs>
          <w:tab w:val="clear" w:pos="792"/>
        </w:tabs>
        <w:spacing w:before="120"/>
        <w:ind w:firstLine="0"/>
      </w:pPr>
      <w:r w:rsidRPr="007A5E86">
        <w:rPr>
          <w:noProof/>
          <w:color w:val="FF0000"/>
        </w:rPr>
        <w:drawing>
          <wp:inline distT="0" distB="0" distL="0" distR="0" wp14:anchorId="444FBAC1" wp14:editId="4CBB5C39">
            <wp:extent cx="502170" cy="566966"/>
            <wp:effectExtent l="0" t="0" r="6350" b="5080"/>
            <wp:docPr id="2" name="Picture 2"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7980" cy="607397"/>
                    </a:xfrm>
                    <a:prstGeom prst="rect">
                      <a:avLst/>
                    </a:prstGeom>
                  </pic:spPr>
                </pic:pic>
              </a:graphicData>
            </a:graphic>
          </wp:inline>
        </w:drawing>
      </w:r>
    </w:p>
    <w:p w14:paraId="33CC892A" w14:textId="77777777" w:rsidR="007A7262" w:rsidRPr="00955966" w:rsidRDefault="007A7262" w:rsidP="007A7262">
      <w:pPr>
        <w:pStyle w:val="StepList16"/>
        <w:keepLines w:val="0"/>
        <w:widowControl w:val="0"/>
        <w:numPr>
          <w:ilvl w:val="0"/>
          <w:numId w:val="23"/>
        </w:numPr>
        <w:spacing w:before="120"/>
        <w:rPr>
          <w:rFonts w:ascii="IBM Plex Sans" w:hAnsi="IBM Plex Sans" w:cs="Arial"/>
        </w:rPr>
      </w:pPr>
      <w:r w:rsidRPr="00955966">
        <w:rPr>
          <w:rFonts w:ascii="IBM Plex Sans" w:hAnsi="IBM Plex Sans" w:cs="Arial"/>
        </w:rPr>
        <w:t xml:space="preserve">The CPD web client GUI displays as shown. Use </w:t>
      </w:r>
      <w:proofErr w:type="spellStart"/>
      <w:r w:rsidRPr="00955966">
        <w:rPr>
          <w:rFonts w:ascii="Consolas" w:hAnsi="Consolas" w:cs="Consolas"/>
          <w:color w:val="0000FF"/>
        </w:rPr>
        <w:t>cpduser</w:t>
      </w:r>
      <w:proofErr w:type="spellEnd"/>
      <w:r w:rsidRPr="00955966">
        <w:rPr>
          <w:rFonts w:ascii="IBM Plex Sans" w:hAnsi="IBM Plex Sans" w:cs="Arial"/>
        </w:rPr>
        <w:t xml:space="preserve"> and </w:t>
      </w:r>
      <w:proofErr w:type="spellStart"/>
      <w:r w:rsidRPr="00955966">
        <w:rPr>
          <w:rFonts w:ascii="Consolas" w:hAnsi="Consolas" w:cs="Consolas"/>
          <w:color w:val="0000FF"/>
        </w:rPr>
        <w:t>cpdaccess</w:t>
      </w:r>
      <w:proofErr w:type="spellEnd"/>
      <w:r w:rsidRPr="00955966">
        <w:rPr>
          <w:rFonts w:ascii="IBM Plex Sans" w:hAnsi="IBM Plex Sans" w:cs="Arial"/>
        </w:rPr>
        <w:t xml:space="preserve"> for the </w:t>
      </w:r>
      <w:r w:rsidRPr="00955966">
        <w:rPr>
          <w:rFonts w:ascii="IBM Plex Sans" w:hAnsi="IBM Plex Sans" w:cs="Arial"/>
          <w:i/>
          <w:iCs/>
        </w:rPr>
        <w:t>Username</w:t>
      </w:r>
      <w:r w:rsidRPr="00955966">
        <w:rPr>
          <w:rFonts w:ascii="IBM Plex Sans" w:hAnsi="IBM Plex Sans" w:cs="Arial"/>
        </w:rPr>
        <w:t xml:space="preserve"> and </w:t>
      </w:r>
      <w:r w:rsidRPr="00955966">
        <w:rPr>
          <w:rFonts w:ascii="IBM Plex Sans" w:hAnsi="IBM Plex Sans" w:cs="Arial"/>
          <w:i/>
          <w:iCs/>
        </w:rPr>
        <w:t>Password</w:t>
      </w:r>
      <w:r w:rsidRPr="00955966">
        <w:rPr>
          <w:rFonts w:ascii="IBM Plex Sans" w:hAnsi="IBM Plex Sans" w:cs="Arial"/>
        </w:rPr>
        <w:t xml:space="preserve"> and click </w:t>
      </w:r>
      <w:r w:rsidRPr="00955966">
        <w:rPr>
          <w:rFonts w:ascii="Consolas" w:hAnsi="Consolas" w:cs="Consolas"/>
          <w:color w:val="0000FF"/>
        </w:rPr>
        <w:t>Sign in</w:t>
      </w:r>
      <w:r w:rsidRPr="00955966">
        <w:rPr>
          <w:rFonts w:ascii="IBM Plex Sans" w:hAnsi="IBM Plex Sans" w:cs="Arial"/>
        </w:rPr>
        <w:t>.</w:t>
      </w:r>
    </w:p>
    <w:p w14:paraId="457A5BA2" w14:textId="518454B7" w:rsidR="002B1258" w:rsidRPr="007A7262" w:rsidRDefault="007A7262" w:rsidP="007A7262">
      <w:pPr>
        <w:pStyle w:val="StepList117"/>
        <w:keepLines w:val="0"/>
        <w:widowControl w:val="0"/>
        <w:tabs>
          <w:tab w:val="clear" w:pos="792"/>
        </w:tabs>
        <w:spacing w:before="120"/>
        <w:ind w:firstLine="0"/>
        <w:rPr>
          <w:rFonts w:ascii="IBM Plex Sans" w:hAnsi="IBM Plex Sans" w:cs="Arial"/>
        </w:rPr>
      </w:pPr>
      <w:r w:rsidRPr="00955966">
        <w:rPr>
          <w:rFonts w:ascii="IBM Plex Sans" w:hAnsi="IBM Plex Sans" w:cs="Arial"/>
          <w:noProof/>
        </w:rPr>
        <w:drawing>
          <wp:inline distT="0" distB="0" distL="0" distR="0" wp14:anchorId="2C53B1DA" wp14:editId="37018CD3">
            <wp:extent cx="1326629" cy="1744031"/>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02080" cy="1843221"/>
                    </a:xfrm>
                    <a:prstGeom prst="rect">
                      <a:avLst/>
                    </a:prstGeom>
                  </pic:spPr>
                </pic:pic>
              </a:graphicData>
            </a:graphic>
          </wp:inline>
        </w:drawing>
      </w:r>
      <w:r w:rsidR="002B1258">
        <w:br w:type="page"/>
      </w:r>
    </w:p>
    <w:p w14:paraId="0AD7AABE" w14:textId="40F1F12F" w:rsidR="00A53A88" w:rsidRDefault="00A53A88" w:rsidP="000E447D">
      <w:pPr>
        <w:pStyle w:val="Heading2"/>
        <w:spacing w:before="120" w:after="120"/>
        <w:ind w:left="0" w:firstLine="0"/>
      </w:pPr>
      <w:r>
        <w:lastRenderedPageBreak/>
        <w:t>Credit Risk built-in demo</w:t>
      </w:r>
    </w:p>
    <w:p w14:paraId="13AC9C1C" w14:textId="484328CF" w:rsidR="000E447D" w:rsidRPr="00D2585E" w:rsidRDefault="000E447D" w:rsidP="00A53A88">
      <w:pPr>
        <w:pStyle w:val="Heading3"/>
        <w:rPr>
          <w:b/>
          <w:bCs/>
        </w:rPr>
      </w:pPr>
      <w:r w:rsidRPr="00D2585E">
        <w:rPr>
          <w:b/>
          <w:bCs/>
        </w:rPr>
        <w:t>Run OpenScale Auto setup</w:t>
      </w:r>
    </w:p>
    <w:p w14:paraId="38E641B3" w14:textId="2D3ACE84" w:rsidR="001810A8" w:rsidRPr="001810A8" w:rsidRDefault="001810A8" w:rsidP="001810A8">
      <w:pPr>
        <w:pStyle w:val="StepList81"/>
        <w:spacing w:before="120"/>
        <w:ind w:left="792"/>
      </w:pPr>
      <w:r w:rsidRPr="001810A8">
        <w:t>Watson OpenScale provides a quick setup utility that will automatically set up a data</w:t>
      </w:r>
      <w:r>
        <w:t xml:space="preserve"> </w:t>
      </w:r>
      <w:r w:rsidRPr="001810A8">
        <w:t>mart, create a model, and record seven days’ worth of measurements into the OpenScale monitors.</w:t>
      </w:r>
      <w:r w:rsidR="008547D9">
        <w:t xml:space="preserve"> This creates the Credit Risk demo that we will go through in this lab.</w:t>
      </w:r>
    </w:p>
    <w:p w14:paraId="2499DE9C" w14:textId="0DAC06DB" w:rsidR="003C199D" w:rsidRDefault="003C199D" w:rsidP="00BA2BF3">
      <w:pPr>
        <w:pStyle w:val="StepList31"/>
        <w:keepLines w:val="0"/>
        <w:numPr>
          <w:ilvl w:val="0"/>
          <w:numId w:val="23"/>
        </w:numPr>
        <w:spacing w:before="120"/>
      </w:pPr>
      <w:r>
        <w:t xml:space="preserve">Start by first retrieving the Db2 </w:t>
      </w:r>
      <w:r w:rsidR="0004253C">
        <w:t>Advanced Edition</w:t>
      </w:r>
      <w:r>
        <w:t xml:space="preserve"> connection information.</w:t>
      </w:r>
    </w:p>
    <w:p w14:paraId="13B398C1" w14:textId="753CFEE7" w:rsidR="002B2AC2" w:rsidRDefault="793087A8" w:rsidP="002B2AC2">
      <w:pPr>
        <w:pStyle w:val="StepList111"/>
        <w:keepLines w:val="0"/>
        <w:widowControl w:val="0"/>
        <w:tabs>
          <w:tab w:val="clear" w:pos="792"/>
        </w:tabs>
        <w:spacing w:before="120"/>
        <w:ind w:firstLine="0"/>
        <w:rPr>
          <w:rFonts w:cs="Arial"/>
        </w:rPr>
      </w:pPr>
      <w:r w:rsidRPr="793087A8">
        <w:rPr>
          <w:rFonts w:cs="Arial"/>
        </w:rPr>
        <w:t xml:space="preserve">Click on the </w:t>
      </w:r>
      <w:r w:rsidRPr="793087A8">
        <w:rPr>
          <w:rFonts w:ascii="Consolas" w:hAnsi="Consolas" w:cs="Consolas"/>
          <w:color w:val="0000FF"/>
        </w:rPr>
        <w:t>Navigation Menu</w:t>
      </w:r>
      <w:r w:rsidRPr="793087A8">
        <w:rPr>
          <w:rFonts w:cs="Arial"/>
        </w:rPr>
        <w:t xml:space="preserve"> (“hamburger” icon) at the top left of the screen</w:t>
      </w:r>
      <w:r w:rsidR="00FD691D">
        <w:rPr>
          <w:rFonts w:cs="Arial"/>
        </w:rPr>
        <w:t>.</w:t>
      </w:r>
    </w:p>
    <w:p w14:paraId="6BF7EFDD" w14:textId="66EBC93A" w:rsidR="002B2AC2" w:rsidRDefault="002B2AC2" w:rsidP="002B2AC2">
      <w:pPr>
        <w:pStyle w:val="StepList111"/>
        <w:keepLines w:val="0"/>
        <w:widowControl w:val="0"/>
        <w:tabs>
          <w:tab w:val="clear" w:pos="792"/>
        </w:tabs>
        <w:spacing w:before="120"/>
        <w:ind w:firstLine="0"/>
      </w:pPr>
      <w:r>
        <w:rPr>
          <w:noProof/>
        </w:rPr>
        <w:drawing>
          <wp:inline distT="0" distB="0" distL="0" distR="0" wp14:anchorId="13FF897F" wp14:editId="01EF59AA">
            <wp:extent cx="1231323" cy="1033895"/>
            <wp:effectExtent l="0" t="0" r="0" b="0"/>
            <wp:docPr id="843539627" name="Picture 84353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1231323" cy="1033895"/>
                    </a:xfrm>
                    <a:prstGeom prst="rect">
                      <a:avLst/>
                    </a:prstGeom>
                  </pic:spPr>
                </pic:pic>
              </a:graphicData>
            </a:graphic>
          </wp:inline>
        </w:drawing>
      </w:r>
    </w:p>
    <w:p w14:paraId="661C2743" w14:textId="4E1E4785" w:rsidR="003C199D" w:rsidRPr="00717881" w:rsidRDefault="003C199D" w:rsidP="003C199D">
      <w:pPr>
        <w:pStyle w:val="StepList31"/>
        <w:keepLines w:val="0"/>
        <w:numPr>
          <w:ilvl w:val="0"/>
          <w:numId w:val="23"/>
        </w:numPr>
        <w:spacing w:before="120"/>
      </w:pPr>
      <w:r>
        <w:t xml:space="preserve">Click </w:t>
      </w:r>
      <w:r w:rsidRPr="003C199D">
        <w:rPr>
          <w:rFonts w:ascii="Consolas" w:hAnsi="Consolas" w:cs="Consolas"/>
          <w:color w:val="0000FF"/>
        </w:rPr>
        <w:t>Collect</w:t>
      </w:r>
      <w:r>
        <w:t xml:space="preserve"> </w:t>
      </w:r>
      <w:r>
        <w:rPr>
          <w:rFonts w:ascii="Wingdings 3" w:eastAsia="Wingdings 3" w:hAnsi="Wingdings 3" w:cs="Wingdings 3"/>
        </w:rPr>
        <w:t></w:t>
      </w:r>
      <w:r>
        <w:t xml:space="preserve"> </w:t>
      </w:r>
      <w:r w:rsidRPr="003C199D">
        <w:rPr>
          <w:rFonts w:ascii="Consolas" w:hAnsi="Consolas" w:cs="Consolas"/>
          <w:color w:val="0000FF"/>
        </w:rPr>
        <w:t>My Data</w:t>
      </w:r>
      <w:r>
        <w:t xml:space="preserve"> </w:t>
      </w:r>
      <w:r>
        <w:rPr>
          <w:rFonts w:ascii="Wingdings 3" w:eastAsia="Wingdings 3" w:hAnsi="Wingdings 3" w:cs="Wingdings 3"/>
        </w:rPr>
        <w:t></w:t>
      </w:r>
      <w:r>
        <w:t xml:space="preserve"> </w:t>
      </w:r>
      <w:r w:rsidRPr="003C199D">
        <w:rPr>
          <w:rFonts w:ascii="Consolas" w:hAnsi="Consolas" w:cs="Consolas"/>
          <w:color w:val="0000FF"/>
        </w:rPr>
        <w:t xml:space="preserve">Databases </w:t>
      </w:r>
      <w:r>
        <w:rPr>
          <w:rFonts w:ascii="Wingdings 3" w:eastAsia="Wingdings 3" w:hAnsi="Wingdings 3" w:cs="Wingdings 3"/>
        </w:rPr>
        <w:t></w:t>
      </w:r>
      <w:r>
        <w:t xml:space="preserve"> </w:t>
      </w:r>
      <w:r w:rsidRPr="003C199D">
        <w:rPr>
          <w:rFonts w:ascii="Consolas" w:hAnsi="Consolas" w:cs="Consolas"/>
          <w:color w:val="0000FF"/>
        </w:rPr>
        <w:t xml:space="preserve">Db2 </w:t>
      </w:r>
      <w:r w:rsidR="0004253C">
        <w:rPr>
          <w:rFonts w:ascii="Consolas" w:hAnsi="Consolas" w:cs="Consolas"/>
          <w:color w:val="0000FF"/>
        </w:rPr>
        <w:t>Advanced Edition</w:t>
      </w:r>
      <w:r w:rsidRPr="003C199D">
        <w:rPr>
          <w:rFonts w:ascii="Consolas" w:hAnsi="Consolas" w:cs="Consolas"/>
          <w:color w:val="0000FF"/>
        </w:rPr>
        <w:t xml:space="preserve"> </w:t>
      </w:r>
      <w:r>
        <w:rPr>
          <w:rFonts w:ascii="Wingdings 3" w:eastAsia="Wingdings 3" w:hAnsi="Wingdings 3" w:cs="Wingdings 3"/>
        </w:rPr>
        <w:t></w:t>
      </w:r>
      <w:r>
        <w:t xml:space="preserve"> </w:t>
      </w:r>
      <w:r w:rsidRPr="003C199D">
        <w:rPr>
          <w:rFonts w:ascii="Consolas" w:hAnsi="Consolas" w:cs="Consolas"/>
          <w:color w:val="0000FF"/>
        </w:rPr>
        <w:t xml:space="preserve">ellipsis </w:t>
      </w:r>
      <w:r>
        <w:rPr>
          <w:noProof/>
        </w:rPr>
        <w:drawing>
          <wp:inline distT="0" distB="0" distL="0" distR="0" wp14:anchorId="26867F34" wp14:editId="10CABB4B">
            <wp:extent cx="107956" cy="152408"/>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7956" cy="152408"/>
                    </a:xfrm>
                    <a:prstGeom prst="rect">
                      <a:avLst/>
                    </a:prstGeom>
                  </pic:spPr>
                </pic:pic>
              </a:graphicData>
            </a:graphic>
          </wp:inline>
        </w:drawing>
      </w:r>
      <w:r>
        <w:t xml:space="preserve"> </w:t>
      </w:r>
      <w:r>
        <w:rPr>
          <w:rFonts w:ascii="Wingdings 3" w:eastAsia="Wingdings 3" w:hAnsi="Wingdings 3" w:cs="Wingdings 3"/>
        </w:rPr>
        <w:t></w:t>
      </w:r>
      <w:r>
        <w:t xml:space="preserve"> </w:t>
      </w:r>
      <w:r w:rsidRPr="003C199D">
        <w:rPr>
          <w:rFonts w:ascii="Consolas" w:hAnsi="Consolas" w:cs="Consolas"/>
          <w:color w:val="0000FF"/>
        </w:rPr>
        <w:t>Details</w:t>
      </w:r>
      <w:r w:rsidR="00FD691D">
        <w:rPr>
          <w:rFonts w:ascii="Consolas" w:hAnsi="Consolas" w:cs="Consolas"/>
          <w:color w:val="0000FF"/>
        </w:rPr>
        <w:t>.</w:t>
      </w:r>
    </w:p>
    <w:p w14:paraId="09CB778A" w14:textId="7759A372" w:rsidR="00717881" w:rsidRPr="003C199D" w:rsidRDefault="002E5294" w:rsidP="00717881">
      <w:pPr>
        <w:pStyle w:val="StepList31"/>
        <w:keepLines w:val="0"/>
        <w:tabs>
          <w:tab w:val="clear" w:pos="792"/>
        </w:tabs>
        <w:spacing w:before="120"/>
        <w:ind w:firstLine="0"/>
      </w:pPr>
      <w:r w:rsidRPr="002E5294">
        <w:rPr>
          <w:noProof/>
        </w:rPr>
        <w:drawing>
          <wp:inline distT="0" distB="0" distL="0" distR="0" wp14:anchorId="5F2250B0" wp14:editId="29E92748">
            <wp:extent cx="1056806" cy="115599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17418" cy="1222291"/>
                    </a:xfrm>
                    <a:prstGeom prst="rect">
                      <a:avLst/>
                    </a:prstGeom>
                  </pic:spPr>
                </pic:pic>
              </a:graphicData>
            </a:graphic>
          </wp:inline>
        </w:drawing>
      </w:r>
    </w:p>
    <w:p w14:paraId="0989447B" w14:textId="3992C470" w:rsidR="006E0033" w:rsidRDefault="00272DFF" w:rsidP="006E0033">
      <w:pPr>
        <w:pStyle w:val="StepList4"/>
        <w:keepLines w:val="0"/>
        <w:tabs>
          <w:tab w:val="clear" w:pos="864"/>
        </w:tabs>
        <w:spacing w:before="120"/>
        <w:ind w:left="792"/>
        <w:rPr>
          <w:rFonts w:ascii="Consolas" w:hAnsi="Consolas" w:cs="Consolas"/>
          <w:color w:val="0000FF"/>
        </w:rPr>
      </w:pPr>
      <w:r w:rsidRPr="00272DFF">
        <w:rPr>
          <w:rFonts w:ascii="Consolas" w:hAnsi="Consolas" w:cs="Consolas"/>
          <w:noProof/>
          <w:color w:val="0000FF"/>
        </w:rPr>
        <w:drawing>
          <wp:inline distT="0" distB="0" distL="0" distR="0" wp14:anchorId="2824648B" wp14:editId="4E86E24A">
            <wp:extent cx="2358189" cy="2062493"/>
            <wp:effectExtent l="0" t="0" r="4445"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ell phone&#10;&#10;Description automatically generated"/>
                    <pic:cNvPicPr/>
                  </pic:nvPicPr>
                  <pic:blipFill>
                    <a:blip r:embed="rId16"/>
                    <a:stretch>
                      <a:fillRect/>
                    </a:stretch>
                  </pic:blipFill>
                  <pic:spPr>
                    <a:xfrm>
                      <a:off x="0" y="0"/>
                      <a:ext cx="2390618" cy="2090856"/>
                    </a:xfrm>
                    <a:prstGeom prst="rect">
                      <a:avLst/>
                    </a:prstGeom>
                  </pic:spPr>
                </pic:pic>
              </a:graphicData>
            </a:graphic>
          </wp:inline>
        </w:drawing>
      </w:r>
    </w:p>
    <w:p w14:paraId="46D48F80" w14:textId="6EE5F2AE" w:rsidR="003C199D" w:rsidRDefault="793087A8" w:rsidP="003C199D">
      <w:pPr>
        <w:pStyle w:val="StepList31"/>
        <w:keepLines w:val="0"/>
        <w:numPr>
          <w:ilvl w:val="0"/>
          <w:numId w:val="23"/>
        </w:numPr>
        <w:spacing w:before="120"/>
      </w:pPr>
      <w:r>
        <w:t>Scroll to find the Access Information. Notice Username, Password, Host, Port and Database</w:t>
      </w:r>
      <w:r w:rsidR="00FD691D">
        <w:t>.</w:t>
      </w:r>
    </w:p>
    <w:p w14:paraId="19FB89F9" w14:textId="1AAF18EE" w:rsidR="006E0033" w:rsidRDefault="006E0033" w:rsidP="002E5294">
      <w:pPr>
        <w:pStyle w:val="StepList31"/>
        <w:keepLines w:val="0"/>
        <w:tabs>
          <w:tab w:val="clear" w:pos="792"/>
        </w:tabs>
        <w:spacing w:before="120"/>
        <w:ind w:firstLine="0"/>
      </w:pPr>
      <w:r>
        <w:rPr>
          <w:noProof/>
        </w:rPr>
        <w:drawing>
          <wp:inline distT="0" distB="0" distL="0" distR="0" wp14:anchorId="0999ECC1" wp14:editId="57CBCC1B">
            <wp:extent cx="3524250" cy="1366229"/>
            <wp:effectExtent l="0" t="0" r="0" b="0"/>
            <wp:docPr id="781153485" name="Picture 781153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524250" cy="1366229"/>
                    </a:xfrm>
                    <a:prstGeom prst="rect">
                      <a:avLst/>
                    </a:prstGeom>
                  </pic:spPr>
                </pic:pic>
              </a:graphicData>
            </a:graphic>
          </wp:inline>
        </w:drawing>
      </w:r>
      <w:r>
        <w:br w:type="page"/>
      </w:r>
    </w:p>
    <w:p w14:paraId="46A0D4CD" w14:textId="400BD5BC" w:rsidR="00717881" w:rsidRDefault="00272DFF" w:rsidP="000E447D">
      <w:pPr>
        <w:pStyle w:val="StepList81"/>
        <w:numPr>
          <w:ilvl w:val="0"/>
          <w:numId w:val="23"/>
        </w:numPr>
        <w:spacing w:before="120"/>
      </w:pPr>
      <w:r>
        <w:lastRenderedPageBreak/>
        <w:t>If you are using the remote</w:t>
      </w:r>
      <w:r w:rsidR="008029AE">
        <w:t xml:space="preserve"> desktop, click on the icon for </w:t>
      </w:r>
      <w:r w:rsidR="008029AE" w:rsidRPr="008029AE">
        <w:rPr>
          <w:rFonts w:ascii="Consolas" w:hAnsi="Consolas" w:cs="Consolas"/>
          <w:color w:val="0000FF"/>
        </w:rPr>
        <w:t>Cloud Pak for Data Web Client</w:t>
      </w:r>
      <w:r w:rsidR="00FD691D">
        <w:rPr>
          <w:rFonts w:ascii="Consolas" w:hAnsi="Consolas" w:cs="Consolas"/>
          <w:color w:val="0000FF"/>
        </w:rPr>
        <w:t>;</w:t>
      </w:r>
      <w:r>
        <w:rPr>
          <w:rFonts w:cs="Arial"/>
        </w:rPr>
        <w:t xml:space="preserve"> otherwise, duplicate your existing browser tab</w:t>
      </w:r>
      <w:r w:rsidR="00FD691D">
        <w:rPr>
          <w:rFonts w:cs="Arial"/>
        </w:rPr>
        <w:t>.</w:t>
      </w:r>
    </w:p>
    <w:p w14:paraId="3B2F0E4A" w14:textId="4DE5342B" w:rsidR="008029AE" w:rsidRDefault="002E5294" w:rsidP="008029AE">
      <w:pPr>
        <w:pStyle w:val="StepList81"/>
        <w:spacing w:before="120"/>
        <w:ind w:left="792"/>
      </w:pPr>
      <w:r w:rsidRPr="007A5E86">
        <w:rPr>
          <w:noProof/>
          <w:color w:val="FF0000"/>
        </w:rPr>
        <w:drawing>
          <wp:inline distT="0" distB="0" distL="0" distR="0" wp14:anchorId="144A5477" wp14:editId="0297090A">
            <wp:extent cx="502170" cy="566966"/>
            <wp:effectExtent l="0" t="0" r="6350" b="5080"/>
            <wp:docPr id="7" name="Picture 7"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7980" cy="607397"/>
                    </a:xfrm>
                    <a:prstGeom prst="rect">
                      <a:avLst/>
                    </a:prstGeom>
                  </pic:spPr>
                </pic:pic>
              </a:graphicData>
            </a:graphic>
          </wp:inline>
        </w:drawing>
      </w:r>
      <w:r w:rsidR="00272DFF">
        <w:t xml:space="preserve"> or </w:t>
      </w:r>
      <w:r w:rsidR="00272DFF" w:rsidRPr="00272DFF">
        <w:rPr>
          <w:noProof/>
        </w:rPr>
        <w:drawing>
          <wp:inline distT="0" distB="0" distL="0" distR="0" wp14:anchorId="6D0F44AA" wp14:editId="31506936">
            <wp:extent cx="1328287" cy="561248"/>
            <wp:effectExtent l="0" t="0" r="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ell phone&#10;&#10;Description automatically generated"/>
                    <pic:cNvPicPr/>
                  </pic:nvPicPr>
                  <pic:blipFill>
                    <a:blip r:embed="rId18"/>
                    <a:stretch>
                      <a:fillRect/>
                    </a:stretch>
                  </pic:blipFill>
                  <pic:spPr>
                    <a:xfrm>
                      <a:off x="0" y="0"/>
                      <a:ext cx="1387452" cy="586247"/>
                    </a:xfrm>
                    <a:prstGeom prst="rect">
                      <a:avLst/>
                    </a:prstGeom>
                  </pic:spPr>
                </pic:pic>
              </a:graphicData>
            </a:graphic>
          </wp:inline>
        </w:drawing>
      </w:r>
    </w:p>
    <w:p w14:paraId="23937287" w14:textId="4DD1EDB5" w:rsidR="002F0151" w:rsidRDefault="008029AE" w:rsidP="002F0151">
      <w:pPr>
        <w:pStyle w:val="StepList81"/>
        <w:numPr>
          <w:ilvl w:val="0"/>
          <w:numId w:val="23"/>
        </w:numPr>
        <w:spacing w:before="120"/>
      </w:pPr>
      <w:r>
        <w:t xml:space="preserve">There </w:t>
      </w:r>
      <w:r w:rsidR="00DC0179">
        <w:t>should now be</w:t>
      </w:r>
      <w:r>
        <w:t xml:space="preserve"> two web client</w:t>
      </w:r>
      <w:r w:rsidR="002F0151">
        <w:t xml:space="preserve"> browser</w:t>
      </w:r>
      <w:r w:rsidR="00D51F23">
        <w:t xml:space="preserve"> tabs</w:t>
      </w:r>
      <w:r w:rsidR="002F0151">
        <w:t xml:space="preserve"> open. The first</w:t>
      </w:r>
      <w:r w:rsidR="006B4E93">
        <w:t xml:space="preserve"> tab </w:t>
      </w:r>
      <w:r w:rsidR="00D51F23">
        <w:t>has</w:t>
      </w:r>
      <w:r w:rsidR="002F0151">
        <w:t xml:space="preserve"> the </w:t>
      </w:r>
      <w:r w:rsidR="002F0151" w:rsidRPr="00292216">
        <w:rPr>
          <w:rFonts w:ascii="Consolas" w:hAnsi="Consolas" w:cs="Consolas"/>
          <w:color w:val="0000FF"/>
        </w:rPr>
        <w:t>Details Screen</w:t>
      </w:r>
      <w:r w:rsidR="002F0151">
        <w:t xml:space="preserve"> for the Db2 </w:t>
      </w:r>
      <w:r w:rsidR="0004253C">
        <w:t>Advanced Edition</w:t>
      </w:r>
      <w:r w:rsidR="00B81939">
        <w:t xml:space="preserve"> just reviewed</w:t>
      </w:r>
      <w:r w:rsidR="00292216">
        <w:t>. The second is the new web client browser page</w:t>
      </w:r>
      <w:r w:rsidR="006B4E93">
        <w:t xml:space="preserve"> just launched</w:t>
      </w:r>
      <w:r w:rsidR="00292216">
        <w:t>.</w:t>
      </w:r>
    </w:p>
    <w:p w14:paraId="0B1FEE87" w14:textId="4633BA44" w:rsidR="008029AE" w:rsidRDefault="0014668D" w:rsidP="002F0151">
      <w:pPr>
        <w:pStyle w:val="StepList81"/>
        <w:spacing w:before="120"/>
        <w:ind w:left="792"/>
      </w:pPr>
      <w:r w:rsidRPr="0002636A">
        <w:rPr>
          <w:noProof/>
        </w:rPr>
        <w:drawing>
          <wp:inline distT="0" distB="0" distL="0" distR="0" wp14:anchorId="50042A4D" wp14:editId="497DA263">
            <wp:extent cx="2998032" cy="880291"/>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ell phone&#10;&#10;Description automatically generated"/>
                    <pic:cNvPicPr/>
                  </pic:nvPicPr>
                  <pic:blipFill>
                    <a:blip r:embed="rId19"/>
                    <a:stretch>
                      <a:fillRect/>
                    </a:stretch>
                  </pic:blipFill>
                  <pic:spPr>
                    <a:xfrm>
                      <a:off x="0" y="0"/>
                      <a:ext cx="3029892" cy="889646"/>
                    </a:xfrm>
                    <a:prstGeom prst="rect">
                      <a:avLst/>
                    </a:prstGeom>
                  </pic:spPr>
                </pic:pic>
              </a:graphicData>
            </a:graphic>
          </wp:inline>
        </w:drawing>
      </w:r>
    </w:p>
    <w:p w14:paraId="5DFEF6EB" w14:textId="4A9138BC" w:rsidR="000E447D" w:rsidRDefault="002F0151" w:rsidP="008659BE">
      <w:pPr>
        <w:pStyle w:val="StepList81"/>
        <w:numPr>
          <w:ilvl w:val="0"/>
          <w:numId w:val="23"/>
        </w:numPr>
        <w:spacing w:before="120"/>
      </w:pPr>
      <w:r>
        <w:t>From the second (new) web client</w:t>
      </w:r>
      <w:r w:rsidR="00434D84">
        <w:t xml:space="preserve"> browser tab</w:t>
      </w:r>
      <w:r>
        <w:t>, c</w:t>
      </w:r>
      <w:r w:rsidR="001810A8">
        <w:t xml:space="preserve">lick the icon for </w:t>
      </w:r>
      <w:r w:rsidR="001810A8" w:rsidRPr="002F0151">
        <w:rPr>
          <w:rFonts w:ascii="Consolas" w:hAnsi="Consolas" w:cs="Consolas"/>
          <w:color w:val="0000FF"/>
        </w:rPr>
        <w:t xml:space="preserve">Services </w:t>
      </w:r>
      <w:r w:rsidR="001810A8">
        <w:t>(at the top right corner of the screen)</w:t>
      </w:r>
    </w:p>
    <w:p w14:paraId="5414939B" w14:textId="7D7C1A93" w:rsidR="001810A8" w:rsidRPr="000E447D" w:rsidRDefault="0014668D" w:rsidP="001810A8">
      <w:pPr>
        <w:pStyle w:val="StepList81"/>
        <w:spacing w:before="120"/>
        <w:ind w:left="792"/>
      </w:pPr>
      <w:r w:rsidRPr="002A53ED">
        <w:rPr>
          <w:noProof/>
        </w:rPr>
        <w:drawing>
          <wp:inline distT="0" distB="0" distL="0" distR="0" wp14:anchorId="0F8693A9" wp14:editId="1D1475B6">
            <wp:extent cx="1888760" cy="929508"/>
            <wp:effectExtent l="0" t="0" r="3810" b="0"/>
            <wp:docPr id="18" name="Picture 18" descr="A picture containing dark, player,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ark, player, clock&#10;&#10;Description automatically generated"/>
                    <pic:cNvPicPr/>
                  </pic:nvPicPr>
                  <pic:blipFill>
                    <a:blip r:embed="rId20"/>
                    <a:stretch>
                      <a:fillRect/>
                    </a:stretch>
                  </pic:blipFill>
                  <pic:spPr>
                    <a:xfrm>
                      <a:off x="0" y="0"/>
                      <a:ext cx="1910262" cy="940090"/>
                    </a:xfrm>
                    <a:prstGeom prst="rect">
                      <a:avLst/>
                    </a:prstGeom>
                  </pic:spPr>
                </pic:pic>
              </a:graphicData>
            </a:graphic>
          </wp:inline>
        </w:drawing>
      </w:r>
    </w:p>
    <w:p w14:paraId="65D0E12C" w14:textId="211363D7" w:rsidR="001810A8" w:rsidRPr="00434D84" w:rsidRDefault="00434D84" w:rsidP="000E447D">
      <w:pPr>
        <w:pStyle w:val="StepList81"/>
        <w:numPr>
          <w:ilvl w:val="0"/>
          <w:numId w:val="23"/>
        </w:numPr>
        <w:spacing w:before="120"/>
      </w:pPr>
      <w:r>
        <w:t xml:space="preserve">In the search window, type </w:t>
      </w:r>
      <w:proofErr w:type="spellStart"/>
      <w:r>
        <w:rPr>
          <w:rFonts w:ascii="Consolas" w:hAnsi="Consolas" w:cs="Consolas"/>
          <w:color w:val="0000FF"/>
        </w:rPr>
        <w:t>openscale</w:t>
      </w:r>
      <w:proofErr w:type="spellEnd"/>
      <w:r w:rsidR="00FD691D">
        <w:rPr>
          <w:rFonts w:ascii="Consolas" w:hAnsi="Consolas" w:cs="Consolas"/>
          <w:color w:val="0000FF"/>
        </w:rPr>
        <w:t>.</w:t>
      </w:r>
    </w:p>
    <w:p w14:paraId="73D7C898" w14:textId="1B8B641B" w:rsidR="00434D84" w:rsidRDefault="00434D84" w:rsidP="00434D84">
      <w:pPr>
        <w:pStyle w:val="StepList81"/>
        <w:spacing w:before="120"/>
        <w:ind w:left="792"/>
      </w:pPr>
      <w:r w:rsidRPr="00434D84">
        <w:t>Click on tile</w:t>
      </w:r>
      <w:r>
        <w:rPr>
          <w:rFonts w:ascii="Consolas" w:hAnsi="Consolas" w:cs="Consolas"/>
          <w:color w:val="0000FF"/>
        </w:rPr>
        <w:t xml:space="preserve"> Watson OpenScale</w:t>
      </w:r>
      <w:r w:rsidR="00FD691D">
        <w:rPr>
          <w:rFonts w:ascii="Consolas" w:hAnsi="Consolas" w:cs="Consolas"/>
          <w:color w:val="0000FF"/>
        </w:rPr>
        <w:t>.</w:t>
      </w:r>
    </w:p>
    <w:p w14:paraId="7732696F" w14:textId="6244112C" w:rsidR="001810A8" w:rsidRDefault="0014668D" w:rsidP="002764FC">
      <w:pPr>
        <w:pStyle w:val="StepList81"/>
        <w:spacing w:before="120"/>
        <w:ind w:left="792"/>
      </w:pPr>
      <w:r w:rsidRPr="002A53ED">
        <w:rPr>
          <w:noProof/>
        </w:rPr>
        <w:drawing>
          <wp:inline distT="0" distB="0" distL="0" distR="0" wp14:anchorId="751C952E" wp14:editId="68DD259C">
            <wp:extent cx="2271562" cy="1940515"/>
            <wp:effectExtent l="0" t="0" r="1905" b="3175"/>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social media post&#10;&#10;Description automatically generated"/>
                    <pic:cNvPicPr/>
                  </pic:nvPicPr>
                  <pic:blipFill>
                    <a:blip r:embed="rId21"/>
                    <a:stretch>
                      <a:fillRect/>
                    </a:stretch>
                  </pic:blipFill>
                  <pic:spPr>
                    <a:xfrm>
                      <a:off x="0" y="0"/>
                      <a:ext cx="2333573" cy="1993489"/>
                    </a:xfrm>
                    <a:prstGeom prst="rect">
                      <a:avLst/>
                    </a:prstGeom>
                  </pic:spPr>
                </pic:pic>
              </a:graphicData>
            </a:graphic>
          </wp:inline>
        </w:drawing>
      </w:r>
    </w:p>
    <w:p w14:paraId="52D7DDB5" w14:textId="4D8C2BEF" w:rsidR="001810A8" w:rsidRDefault="00434D84" w:rsidP="000E447D">
      <w:pPr>
        <w:pStyle w:val="StepList81"/>
        <w:numPr>
          <w:ilvl w:val="0"/>
          <w:numId w:val="23"/>
        </w:numPr>
        <w:spacing w:before="120"/>
      </w:pPr>
      <w:r>
        <w:t>C</w:t>
      </w:r>
      <w:r w:rsidR="002764FC">
        <w:t xml:space="preserve">lick </w:t>
      </w:r>
      <w:r w:rsidR="002764FC" w:rsidRPr="002764FC">
        <w:rPr>
          <w:rFonts w:ascii="Consolas" w:hAnsi="Consolas" w:cs="Consolas"/>
          <w:color w:val="0000FF"/>
        </w:rPr>
        <w:t>Open</w:t>
      </w:r>
      <w:r w:rsidR="00FD691D">
        <w:rPr>
          <w:rFonts w:ascii="Consolas" w:hAnsi="Consolas" w:cs="Consolas"/>
          <w:color w:val="0000FF"/>
        </w:rPr>
        <w:t>.</w:t>
      </w:r>
    </w:p>
    <w:p w14:paraId="7FF4215F" w14:textId="78BD1373" w:rsidR="002764FC" w:rsidRDefault="0014668D" w:rsidP="00033BF9">
      <w:pPr>
        <w:pStyle w:val="StepList81"/>
        <w:spacing w:before="120"/>
        <w:ind w:left="792"/>
      </w:pPr>
      <w:r w:rsidRPr="002A53ED">
        <w:rPr>
          <w:noProof/>
        </w:rPr>
        <w:drawing>
          <wp:inline distT="0" distB="0" distL="0" distR="0" wp14:anchorId="15A0C783" wp14:editId="54129CF5">
            <wp:extent cx="2331822" cy="1461541"/>
            <wp:effectExtent l="0" t="0" r="508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ell phone&#10;&#10;Description automatically generated"/>
                    <pic:cNvPicPr/>
                  </pic:nvPicPr>
                  <pic:blipFill>
                    <a:blip r:embed="rId22"/>
                    <a:stretch>
                      <a:fillRect/>
                    </a:stretch>
                  </pic:blipFill>
                  <pic:spPr>
                    <a:xfrm>
                      <a:off x="0" y="0"/>
                      <a:ext cx="2446163" cy="1533208"/>
                    </a:xfrm>
                    <a:prstGeom prst="rect">
                      <a:avLst/>
                    </a:prstGeom>
                  </pic:spPr>
                </pic:pic>
              </a:graphicData>
            </a:graphic>
          </wp:inline>
        </w:drawing>
      </w:r>
    </w:p>
    <w:p w14:paraId="30783647" w14:textId="157E5EA5" w:rsidR="00927F74" w:rsidRDefault="00FE02A2" w:rsidP="00927F74">
      <w:pPr>
        <w:pStyle w:val="Columntext"/>
        <w:numPr>
          <w:ilvl w:val="0"/>
          <w:numId w:val="23"/>
        </w:numPr>
        <w:rPr>
          <w:rFonts w:ascii="Verdana" w:hAnsi="Verdana"/>
        </w:rPr>
      </w:pPr>
      <w:r>
        <w:rPr>
          <w:rFonts w:cs="Times New Roman"/>
          <w:sz w:val="22"/>
          <w:szCs w:val="22"/>
          <w:lang w:bidi="ar-SA"/>
        </w:rPr>
        <w:lastRenderedPageBreak/>
        <w:t>C</w:t>
      </w:r>
      <w:r w:rsidR="00927F74" w:rsidRPr="00CF18C4">
        <w:rPr>
          <w:rFonts w:cs="Times New Roman"/>
          <w:sz w:val="22"/>
          <w:szCs w:val="22"/>
          <w:lang w:bidi="ar-SA"/>
        </w:rPr>
        <w:t>lick</w:t>
      </w:r>
      <w:r w:rsidR="00927F74">
        <w:rPr>
          <w:rFonts w:ascii="Verdana" w:hAnsi="Verdana"/>
        </w:rPr>
        <w:t xml:space="preserve"> </w:t>
      </w:r>
      <w:r w:rsidR="00927F74" w:rsidRPr="00927F74">
        <w:rPr>
          <w:rFonts w:ascii="Consolas" w:hAnsi="Consolas" w:cs="Consolas"/>
          <w:color w:val="0000FF"/>
          <w:sz w:val="22"/>
          <w:szCs w:val="22"/>
          <w:lang w:bidi="ar-SA"/>
        </w:rPr>
        <w:t>Auto setup</w:t>
      </w:r>
      <w:r>
        <w:rPr>
          <w:rFonts w:ascii="Consolas" w:hAnsi="Consolas" w:cs="Consolas"/>
          <w:color w:val="0000FF"/>
          <w:sz w:val="22"/>
          <w:szCs w:val="22"/>
          <w:lang w:bidi="ar-SA"/>
        </w:rPr>
        <w:t xml:space="preserve"> </w:t>
      </w:r>
      <w:r>
        <w:rPr>
          <w:rFonts w:ascii="Wingdings 3" w:eastAsia="Wingdings 3" w:hAnsi="Wingdings 3" w:cs="Wingdings 3"/>
        </w:rPr>
        <w:t></w:t>
      </w:r>
      <w:r>
        <w:rPr>
          <w:rFonts w:ascii="Consolas" w:hAnsi="Consolas" w:cs="Consolas"/>
          <w:color w:val="0000FF"/>
          <w:sz w:val="22"/>
          <w:szCs w:val="22"/>
          <w:lang w:bidi="ar-SA"/>
        </w:rPr>
        <w:t xml:space="preserve"> </w:t>
      </w:r>
      <w:r w:rsidRPr="00B6378A">
        <w:rPr>
          <w:rFonts w:ascii="Consolas" w:hAnsi="Consolas" w:cs="Consolas"/>
          <w:color w:val="0000FF"/>
          <w:sz w:val="22"/>
          <w:szCs w:val="22"/>
          <w:lang w:bidi="ar-SA"/>
        </w:rPr>
        <w:t>Next</w:t>
      </w:r>
      <w:r w:rsidR="00FD691D">
        <w:rPr>
          <w:rFonts w:ascii="Consolas" w:hAnsi="Consolas" w:cs="Consolas"/>
          <w:color w:val="0000FF"/>
          <w:sz w:val="22"/>
          <w:szCs w:val="22"/>
          <w:lang w:bidi="ar-SA"/>
        </w:rPr>
        <w:t>.</w:t>
      </w:r>
    </w:p>
    <w:p w14:paraId="23BDEC8A" w14:textId="2D3DF4EF" w:rsidR="00927F74" w:rsidRPr="00927F74" w:rsidRDefault="0014668D" w:rsidP="00927F74">
      <w:pPr>
        <w:pStyle w:val="Columntext"/>
        <w:ind w:left="792" w:firstLine="0"/>
        <w:rPr>
          <w:rFonts w:ascii="Verdana" w:hAnsi="Verdana"/>
        </w:rPr>
      </w:pPr>
      <w:r w:rsidRPr="0014668D">
        <w:rPr>
          <w:rFonts w:ascii="Verdana" w:hAnsi="Verdana"/>
          <w:noProof/>
        </w:rPr>
        <w:drawing>
          <wp:inline distT="0" distB="0" distL="0" distR="0" wp14:anchorId="32A8B00F" wp14:editId="52161FF9">
            <wp:extent cx="2465882" cy="3072567"/>
            <wp:effectExtent l="0" t="0" r="0" b="127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ell phone&#10;&#10;Description automatically generated"/>
                    <pic:cNvPicPr/>
                  </pic:nvPicPr>
                  <pic:blipFill>
                    <a:blip r:embed="rId23"/>
                    <a:stretch>
                      <a:fillRect/>
                    </a:stretch>
                  </pic:blipFill>
                  <pic:spPr>
                    <a:xfrm>
                      <a:off x="0" y="0"/>
                      <a:ext cx="2484503" cy="3095769"/>
                    </a:xfrm>
                    <a:prstGeom prst="rect">
                      <a:avLst/>
                    </a:prstGeom>
                  </pic:spPr>
                </pic:pic>
              </a:graphicData>
            </a:graphic>
          </wp:inline>
        </w:drawing>
      </w:r>
      <w:r w:rsidR="00FE02A2">
        <w:rPr>
          <w:rFonts w:ascii="Verdana" w:hAnsi="Verdana"/>
        </w:rPr>
        <w:t xml:space="preserve"> </w:t>
      </w:r>
      <w:r w:rsidR="00437874" w:rsidRPr="00437874">
        <w:rPr>
          <w:rFonts w:ascii="Verdana" w:hAnsi="Verdana"/>
          <w:noProof/>
        </w:rPr>
        <w:drawing>
          <wp:inline distT="0" distB="0" distL="0" distR="0" wp14:anchorId="3CEA4838" wp14:editId="707C1D86">
            <wp:extent cx="2438165" cy="3075251"/>
            <wp:effectExtent l="0" t="0" r="635"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ell phone&#10;&#10;Description automatically generated"/>
                    <pic:cNvPicPr/>
                  </pic:nvPicPr>
                  <pic:blipFill>
                    <a:blip r:embed="rId24"/>
                    <a:stretch>
                      <a:fillRect/>
                    </a:stretch>
                  </pic:blipFill>
                  <pic:spPr>
                    <a:xfrm>
                      <a:off x="0" y="0"/>
                      <a:ext cx="2478163" cy="3125701"/>
                    </a:xfrm>
                    <a:prstGeom prst="rect">
                      <a:avLst/>
                    </a:prstGeom>
                  </pic:spPr>
                </pic:pic>
              </a:graphicData>
            </a:graphic>
          </wp:inline>
        </w:drawing>
      </w:r>
    </w:p>
    <w:p w14:paraId="242D7B08" w14:textId="14F2FB21" w:rsidR="00292216" w:rsidRDefault="00B6378A" w:rsidP="00AA0FB2">
      <w:pPr>
        <w:pStyle w:val="Columntext"/>
        <w:numPr>
          <w:ilvl w:val="0"/>
          <w:numId w:val="23"/>
        </w:numPr>
        <w:rPr>
          <w:rFonts w:cs="Times New Roman"/>
          <w:sz w:val="22"/>
          <w:szCs w:val="22"/>
          <w:lang w:bidi="ar-SA"/>
        </w:rPr>
      </w:pPr>
      <w:r>
        <w:rPr>
          <w:rFonts w:cs="Times New Roman"/>
          <w:sz w:val="22"/>
          <w:szCs w:val="22"/>
          <w:lang w:bidi="ar-SA"/>
        </w:rPr>
        <w:t xml:space="preserve">Fill in the connection information here from the </w:t>
      </w:r>
      <w:r w:rsidRPr="00B6378A">
        <w:rPr>
          <w:rFonts w:ascii="Consolas" w:hAnsi="Consolas" w:cs="Consolas"/>
          <w:color w:val="0000FF"/>
          <w:sz w:val="22"/>
          <w:szCs w:val="22"/>
          <w:lang w:bidi="ar-SA"/>
        </w:rPr>
        <w:t xml:space="preserve">Db2 </w:t>
      </w:r>
      <w:r w:rsidR="0004253C">
        <w:rPr>
          <w:rFonts w:ascii="Consolas" w:hAnsi="Consolas" w:cs="Consolas"/>
          <w:color w:val="0000FF"/>
          <w:sz w:val="22"/>
          <w:szCs w:val="22"/>
          <w:lang w:bidi="ar-SA"/>
        </w:rPr>
        <w:t>Advanced Edition</w:t>
      </w:r>
      <w:r w:rsidRPr="00B6378A">
        <w:rPr>
          <w:rFonts w:ascii="Consolas" w:hAnsi="Consolas" w:cs="Consolas"/>
          <w:color w:val="0000FF"/>
          <w:sz w:val="22"/>
          <w:szCs w:val="22"/>
          <w:lang w:bidi="ar-SA"/>
        </w:rPr>
        <w:t xml:space="preserve"> Details</w:t>
      </w:r>
      <w:r>
        <w:rPr>
          <w:rFonts w:cs="Times New Roman"/>
          <w:sz w:val="22"/>
          <w:szCs w:val="22"/>
          <w:lang w:bidi="ar-SA"/>
        </w:rPr>
        <w:t xml:space="preserve"> screen</w:t>
      </w:r>
      <w:r w:rsidR="00B81939">
        <w:rPr>
          <w:rFonts w:cs="Times New Roman"/>
          <w:sz w:val="22"/>
          <w:szCs w:val="22"/>
          <w:lang w:bidi="ar-SA"/>
        </w:rPr>
        <w:t xml:space="preserve"> you have opened in the other tab</w:t>
      </w:r>
      <w:r>
        <w:rPr>
          <w:rFonts w:cs="Times New Roman"/>
          <w:sz w:val="22"/>
          <w:szCs w:val="22"/>
          <w:lang w:bidi="ar-SA"/>
        </w:rPr>
        <w:t>.</w:t>
      </w:r>
      <w:r w:rsidR="00272DFF">
        <w:rPr>
          <w:rFonts w:cs="Times New Roman"/>
          <w:sz w:val="22"/>
          <w:szCs w:val="22"/>
          <w:lang w:bidi="ar-SA"/>
        </w:rPr>
        <w:t xml:space="preserve"> (</w:t>
      </w:r>
      <w:r w:rsidR="00272DFF" w:rsidRPr="00272DFF">
        <w:rPr>
          <w:rFonts w:cs="Times New Roman"/>
          <w:i/>
          <w:iCs/>
          <w:sz w:val="22"/>
          <w:szCs w:val="22"/>
          <w:lang w:bidi="ar-SA"/>
        </w:rPr>
        <w:t>Note: Your hostname may vary.</w:t>
      </w:r>
      <w:r w:rsidR="00272DFF">
        <w:rPr>
          <w:rFonts w:cs="Times New Roman"/>
          <w:sz w:val="22"/>
          <w:szCs w:val="22"/>
          <w:lang w:bidi="ar-SA"/>
        </w:rPr>
        <w:t>)</w:t>
      </w:r>
    </w:p>
    <w:p w14:paraId="658B1142" w14:textId="2C01AC38" w:rsidR="00380842" w:rsidRDefault="793087A8" w:rsidP="00380842">
      <w:pPr>
        <w:pStyle w:val="Columntext"/>
        <w:ind w:left="792" w:firstLine="0"/>
        <w:rPr>
          <w:rFonts w:cs="Times New Roman"/>
          <w:sz w:val="22"/>
          <w:szCs w:val="22"/>
          <w:lang w:bidi="ar-SA"/>
        </w:rPr>
      </w:pPr>
      <w:r w:rsidRPr="793087A8">
        <w:rPr>
          <w:rFonts w:cs="Times New Roman"/>
          <w:sz w:val="22"/>
          <w:szCs w:val="22"/>
          <w:lang w:bidi="ar-SA"/>
        </w:rPr>
        <w:t xml:space="preserve">When all filed in, click </w:t>
      </w:r>
      <w:r w:rsidRPr="793087A8">
        <w:rPr>
          <w:rFonts w:ascii="Consolas" w:hAnsi="Consolas" w:cs="Consolas"/>
          <w:color w:val="0000FF"/>
          <w:sz w:val="22"/>
          <w:szCs w:val="22"/>
          <w:lang w:bidi="ar-SA"/>
        </w:rPr>
        <w:t>Prepare</w:t>
      </w:r>
      <w:r w:rsidR="00FD691D">
        <w:rPr>
          <w:rFonts w:ascii="Consolas" w:hAnsi="Consolas" w:cs="Consolas"/>
          <w:color w:val="0000FF"/>
          <w:sz w:val="22"/>
          <w:szCs w:val="22"/>
          <w:lang w:bidi="ar-SA"/>
        </w:rPr>
        <w:t>.</w:t>
      </w:r>
    </w:p>
    <w:p w14:paraId="408B2F00" w14:textId="720E8005" w:rsidR="006B0358" w:rsidRPr="00967DB1" w:rsidRDefault="00967DB1" w:rsidP="00967DB1">
      <w:pPr>
        <w:pStyle w:val="Columntext"/>
        <w:ind w:left="792" w:firstLine="0"/>
        <w:rPr>
          <w:rFonts w:cs="Times New Roman"/>
          <w:sz w:val="22"/>
          <w:szCs w:val="22"/>
          <w:lang w:bidi="ar-SA"/>
        </w:rPr>
      </w:pPr>
      <w:r w:rsidRPr="00967DB1">
        <w:rPr>
          <w:noProof/>
        </w:rPr>
        <w:drawing>
          <wp:inline distT="0" distB="0" distL="0" distR="0" wp14:anchorId="7C06C1F8" wp14:editId="5F24A7BF">
            <wp:extent cx="2954866" cy="4104390"/>
            <wp:effectExtent l="0" t="0" r="4445" b="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ell phone&#10;&#10;Description automatically generated"/>
                    <pic:cNvPicPr/>
                  </pic:nvPicPr>
                  <pic:blipFill>
                    <a:blip r:embed="rId25"/>
                    <a:stretch>
                      <a:fillRect/>
                    </a:stretch>
                  </pic:blipFill>
                  <pic:spPr>
                    <a:xfrm>
                      <a:off x="0" y="0"/>
                      <a:ext cx="2979699" cy="4138884"/>
                    </a:xfrm>
                    <a:prstGeom prst="rect">
                      <a:avLst/>
                    </a:prstGeom>
                  </pic:spPr>
                </pic:pic>
              </a:graphicData>
            </a:graphic>
          </wp:inline>
        </w:drawing>
      </w:r>
      <w:r w:rsidR="00682317" w:rsidRPr="00682317">
        <w:rPr>
          <w:noProof/>
        </w:rPr>
        <w:drawing>
          <wp:inline distT="0" distB="0" distL="0" distR="0" wp14:anchorId="577399FB" wp14:editId="5EBC6E2F">
            <wp:extent cx="1237137" cy="813732"/>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ell phone&#10;&#10;Description automatically generated"/>
                    <pic:cNvPicPr/>
                  </pic:nvPicPr>
                  <pic:blipFill>
                    <a:blip r:embed="rId26"/>
                    <a:stretch>
                      <a:fillRect/>
                    </a:stretch>
                  </pic:blipFill>
                  <pic:spPr>
                    <a:xfrm>
                      <a:off x="0" y="0"/>
                      <a:ext cx="1253439" cy="824455"/>
                    </a:xfrm>
                    <a:prstGeom prst="rect">
                      <a:avLst/>
                    </a:prstGeom>
                  </pic:spPr>
                </pic:pic>
              </a:graphicData>
            </a:graphic>
          </wp:inline>
        </w:drawing>
      </w:r>
    </w:p>
    <w:p w14:paraId="16C7DEC2" w14:textId="38B53724" w:rsidR="00B635A2" w:rsidRPr="00663BF0" w:rsidRDefault="00927F74" w:rsidP="00663BF0">
      <w:pPr>
        <w:pStyle w:val="Columntext"/>
        <w:numPr>
          <w:ilvl w:val="0"/>
          <w:numId w:val="23"/>
        </w:numPr>
        <w:rPr>
          <w:rFonts w:cs="Times New Roman"/>
          <w:sz w:val="22"/>
          <w:szCs w:val="22"/>
          <w:lang w:bidi="ar-SA"/>
        </w:rPr>
      </w:pPr>
      <w:r w:rsidRPr="00CF18C4">
        <w:rPr>
          <w:rFonts w:cs="Times New Roman"/>
          <w:sz w:val="22"/>
          <w:szCs w:val="22"/>
          <w:lang w:bidi="ar-SA"/>
        </w:rPr>
        <w:lastRenderedPageBreak/>
        <w:t xml:space="preserve">The </w:t>
      </w:r>
      <w:r w:rsidR="00570465">
        <w:rPr>
          <w:rFonts w:cs="Times New Roman"/>
          <w:sz w:val="22"/>
          <w:szCs w:val="22"/>
          <w:lang w:bidi="ar-SA"/>
        </w:rPr>
        <w:t>A</w:t>
      </w:r>
      <w:r w:rsidRPr="00CF18C4">
        <w:rPr>
          <w:rFonts w:cs="Times New Roman"/>
          <w:sz w:val="22"/>
          <w:szCs w:val="22"/>
          <w:lang w:bidi="ar-SA"/>
        </w:rPr>
        <w:t xml:space="preserve">uto setup will take </w:t>
      </w:r>
      <w:r w:rsidR="00272DFF">
        <w:rPr>
          <w:rFonts w:cs="Times New Roman"/>
          <w:sz w:val="22"/>
          <w:szCs w:val="22"/>
          <w:lang w:bidi="ar-SA"/>
        </w:rPr>
        <w:t>20</w:t>
      </w:r>
      <w:r w:rsidRPr="00CF18C4">
        <w:rPr>
          <w:rFonts w:cs="Times New Roman"/>
          <w:sz w:val="22"/>
          <w:szCs w:val="22"/>
          <w:lang w:bidi="ar-SA"/>
        </w:rPr>
        <w:t xml:space="preserve"> minutes</w:t>
      </w:r>
      <w:r w:rsidR="0000351D">
        <w:rPr>
          <w:rFonts w:cs="Times New Roman"/>
          <w:sz w:val="22"/>
          <w:szCs w:val="22"/>
          <w:lang w:bidi="ar-SA"/>
        </w:rPr>
        <w:t xml:space="preserve"> or so</w:t>
      </w:r>
      <w:r w:rsidRPr="00CF18C4">
        <w:rPr>
          <w:rFonts w:cs="Times New Roman"/>
          <w:sz w:val="22"/>
          <w:szCs w:val="22"/>
          <w:lang w:bidi="ar-SA"/>
        </w:rPr>
        <w:t xml:space="preserve"> to run</w:t>
      </w:r>
      <w:r w:rsidR="00B635A2">
        <w:rPr>
          <w:rFonts w:cs="Times New Roman"/>
          <w:sz w:val="22"/>
          <w:szCs w:val="22"/>
          <w:lang w:bidi="ar-SA"/>
        </w:rPr>
        <w:t>. During this</w:t>
      </w:r>
      <w:r w:rsidRPr="00CF18C4">
        <w:rPr>
          <w:rFonts w:cs="Times New Roman"/>
          <w:sz w:val="22"/>
          <w:szCs w:val="22"/>
          <w:lang w:bidi="ar-SA"/>
        </w:rPr>
        <w:t xml:space="preserve"> time</w:t>
      </w:r>
      <w:r w:rsidR="00B635A2">
        <w:rPr>
          <w:rFonts w:cs="Times New Roman"/>
          <w:sz w:val="22"/>
          <w:szCs w:val="22"/>
          <w:lang w:bidi="ar-SA"/>
        </w:rPr>
        <w:t>,</w:t>
      </w:r>
      <w:r w:rsidRPr="00CF18C4">
        <w:rPr>
          <w:rFonts w:cs="Times New Roman"/>
          <w:sz w:val="22"/>
          <w:szCs w:val="22"/>
          <w:lang w:bidi="ar-SA"/>
        </w:rPr>
        <w:t xml:space="preserve"> read about the OpenScale monitors and the </w:t>
      </w:r>
      <w:r w:rsidR="0000351D">
        <w:rPr>
          <w:rFonts w:cs="Times New Roman"/>
          <w:sz w:val="22"/>
          <w:szCs w:val="22"/>
          <w:lang w:bidi="ar-SA"/>
        </w:rPr>
        <w:t xml:space="preserve">Credit Risk </w:t>
      </w:r>
      <w:r w:rsidRPr="00CF18C4">
        <w:rPr>
          <w:rFonts w:cs="Times New Roman"/>
          <w:sz w:val="22"/>
          <w:szCs w:val="22"/>
          <w:lang w:bidi="ar-SA"/>
        </w:rPr>
        <w:t>scenario</w:t>
      </w:r>
      <w:r w:rsidR="00995015">
        <w:rPr>
          <w:rFonts w:cs="Times New Roman"/>
          <w:sz w:val="22"/>
          <w:szCs w:val="22"/>
          <w:lang w:bidi="ar-SA"/>
        </w:rPr>
        <w:t xml:space="preserve"> it is creating</w:t>
      </w:r>
      <w:r w:rsidR="00B635A2">
        <w:rPr>
          <w:rFonts w:cs="Times New Roman"/>
          <w:sz w:val="22"/>
          <w:szCs w:val="22"/>
          <w:lang w:bidi="ar-SA"/>
        </w:rPr>
        <w:t xml:space="preserve"> as it </w:t>
      </w:r>
      <w:r w:rsidR="0000351D">
        <w:rPr>
          <w:rFonts w:cs="Times New Roman"/>
          <w:sz w:val="22"/>
          <w:szCs w:val="22"/>
          <w:lang w:bidi="ar-SA"/>
        </w:rPr>
        <w:t>goes through</w:t>
      </w:r>
      <w:r w:rsidR="00B635A2">
        <w:rPr>
          <w:rFonts w:cs="Times New Roman"/>
          <w:sz w:val="22"/>
          <w:szCs w:val="22"/>
          <w:lang w:bidi="ar-SA"/>
        </w:rPr>
        <w:t xml:space="preserve"> the</w:t>
      </w:r>
      <w:r w:rsidR="002C423A">
        <w:rPr>
          <w:rFonts w:cs="Times New Roman"/>
          <w:sz w:val="22"/>
          <w:szCs w:val="22"/>
          <w:lang w:bidi="ar-SA"/>
        </w:rPr>
        <w:t xml:space="preserve"> </w:t>
      </w:r>
      <w:r w:rsidR="00F73FDE">
        <w:rPr>
          <w:rFonts w:cs="Times New Roman"/>
          <w:sz w:val="22"/>
          <w:szCs w:val="22"/>
          <w:lang w:bidi="ar-SA"/>
        </w:rPr>
        <w:t>2</w:t>
      </w:r>
      <w:r w:rsidR="002C423A">
        <w:rPr>
          <w:rFonts w:cs="Times New Roman"/>
          <w:sz w:val="22"/>
          <w:szCs w:val="22"/>
          <w:lang w:bidi="ar-SA"/>
        </w:rPr>
        <w:t>7</w:t>
      </w:r>
      <w:r w:rsidR="00995015">
        <w:rPr>
          <w:rFonts w:cs="Times New Roman"/>
          <w:sz w:val="22"/>
          <w:szCs w:val="22"/>
          <w:lang w:bidi="ar-SA"/>
        </w:rPr>
        <w:t>-</w:t>
      </w:r>
      <w:r w:rsidR="002C423A">
        <w:rPr>
          <w:rFonts w:cs="Times New Roman"/>
          <w:sz w:val="22"/>
          <w:szCs w:val="22"/>
          <w:lang w:bidi="ar-SA"/>
        </w:rPr>
        <w:t>step</w:t>
      </w:r>
      <w:r w:rsidR="00B635A2">
        <w:rPr>
          <w:rFonts w:cs="Times New Roman"/>
          <w:sz w:val="22"/>
          <w:szCs w:val="22"/>
          <w:lang w:bidi="ar-SA"/>
        </w:rPr>
        <w:t xml:space="preserve"> setup</w:t>
      </w:r>
      <w:r w:rsidR="00663BF0">
        <w:rPr>
          <w:rFonts w:cs="Times New Roman"/>
          <w:sz w:val="22"/>
          <w:szCs w:val="22"/>
          <w:lang w:bidi="ar-SA"/>
        </w:rPr>
        <w:t>.</w:t>
      </w:r>
      <w:r w:rsidR="00B635A2">
        <w:rPr>
          <w:rFonts w:cs="Times New Roman"/>
          <w:sz w:val="22"/>
          <w:szCs w:val="22"/>
          <w:lang w:bidi="ar-SA"/>
        </w:rPr>
        <w:t xml:space="preserve"> </w:t>
      </w:r>
    </w:p>
    <w:p w14:paraId="782BC9D0" w14:textId="0F2D4F43" w:rsidR="00BB56DC" w:rsidRPr="007D4367" w:rsidRDefault="00F73FDE" w:rsidP="00927F74">
      <w:pPr>
        <w:pStyle w:val="Columntext"/>
        <w:ind w:left="792" w:firstLine="0"/>
        <w:rPr>
          <w:rStyle w:val="Hyperlink"/>
          <w:rFonts w:cs="Times New Roman"/>
          <w:color w:val="auto"/>
          <w:sz w:val="22"/>
          <w:szCs w:val="22"/>
          <w:u w:val="none"/>
          <w:lang w:bidi="ar-SA"/>
        </w:rPr>
      </w:pPr>
      <w:r>
        <w:rPr>
          <w:noProof/>
        </w:rPr>
        <w:drawing>
          <wp:inline distT="0" distB="0" distL="0" distR="0" wp14:anchorId="79582F49" wp14:editId="6818EFDC">
            <wp:extent cx="1356776" cy="130287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79876" cy="1325052"/>
                    </a:xfrm>
                    <a:prstGeom prst="rect">
                      <a:avLst/>
                    </a:prstGeom>
                    <a:noFill/>
                    <a:ln>
                      <a:noFill/>
                    </a:ln>
                  </pic:spPr>
                </pic:pic>
              </a:graphicData>
            </a:graphic>
          </wp:inline>
        </w:drawing>
      </w:r>
      <w:r>
        <w:rPr>
          <w:noProof/>
        </w:rPr>
        <w:drawing>
          <wp:inline distT="0" distB="0" distL="0" distR="0" wp14:anchorId="48BC58BA" wp14:editId="2200D698">
            <wp:extent cx="1371703" cy="1380565"/>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93637" cy="1402640"/>
                    </a:xfrm>
                    <a:prstGeom prst="rect">
                      <a:avLst/>
                    </a:prstGeom>
                    <a:noFill/>
                    <a:ln>
                      <a:noFill/>
                    </a:ln>
                  </pic:spPr>
                </pic:pic>
              </a:graphicData>
            </a:graphic>
          </wp:inline>
        </w:drawing>
      </w:r>
    </w:p>
    <w:tbl>
      <w:tblPr>
        <w:tblW w:w="0" w:type="auto"/>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29" w:type="dxa"/>
          <w:left w:w="115" w:type="dxa"/>
          <w:bottom w:w="29" w:type="dxa"/>
          <w:right w:w="115" w:type="dxa"/>
        </w:tblCellMar>
        <w:tblLook w:val="01E0" w:firstRow="1" w:lastRow="1" w:firstColumn="1" w:lastColumn="1" w:noHBand="0" w:noVBand="0"/>
      </w:tblPr>
      <w:tblGrid>
        <w:gridCol w:w="812"/>
        <w:gridCol w:w="9404"/>
      </w:tblGrid>
      <w:tr w:rsidR="007D4367" w:rsidRPr="00296D8E" w14:paraId="0034E9AF" w14:textId="77777777" w:rsidTr="00724079">
        <w:trPr>
          <w:cantSplit/>
          <w:trHeight w:val="676"/>
        </w:trPr>
        <w:tc>
          <w:tcPr>
            <w:tcW w:w="810" w:type="dxa"/>
            <w:shd w:val="clear" w:color="auto" w:fill="E0E0E0"/>
            <w:vAlign w:val="center"/>
          </w:tcPr>
          <w:p w14:paraId="00679A76" w14:textId="77777777" w:rsidR="007D4367" w:rsidRDefault="007D4367" w:rsidP="00724079">
            <w:pPr>
              <w:pStyle w:val="StepList81"/>
              <w:spacing w:before="120"/>
              <w:jc w:val="center"/>
            </w:pPr>
            <w:r>
              <w:rPr>
                <w:noProof/>
              </w:rPr>
              <w:drawing>
                <wp:inline distT="0" distB="0" distL="0" distR="0" wp14:anchorId="08F58564" wp14:editId="4E0B0440">
                  <wp:extent cx="369988" cy="369988"/>
                  <wp:effectExtent l="0" t="0" r="0" b="0"/>
                  <wp:docPr id="38" name="Picture 38" descr="A close up of sunglasses&#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velop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3722" cy="393722"/>
                          </a:xfrm>
                          <a:prstGeom prst="rect">
                            <a:avLst/>
                          </a:prstGeom>
                        </pic:spPr>
                      </pic:pic>
                    </a:graphicData>
                  </a:graphic>
                </wp:inline>
              </w:drawing>
            </w:r>
          </w:p>
          <w:p w14:paraId="219D5B77" w14:textId="77777777" w:rsidR="007D4367" w:rsidRPr="00685822" w:rsidRDefault="007D4367" w:rsidP="00724079">
            <w:pPr>
              <w:pStyle w:val="StepList81"/>
              <w:spacing w:before="120"/>
              <w:jc w:val="center"/>
              <w:rPr>
                <w:sz w:val="12"/>
                <w:szCs w:val="12"/>
              </w:rPr>
            </w:pPr>
            <w:r w:rsidRPr="00685822">
              <w:rPr>
                <w:color w:val="000000" w:themeColor="text1"/>
                <w:sz w:val="12"/>
                <w:szCs w:val="12"/>
              </w:rPr>
              <w:t>Developer</w:t>
            </w:r>
          </w:p>
        </w:tc>
        <w:tc>
          <w:tcPr>
            <w:tcW w:w="9406" w:type="dxa"/>
            <w:shd w:val="clear" w:color="auto" w:fill="E0E0E0"/>
            <w:vAlign w:val="center"/>
          </w:tcPr>
          <w:p w14:paraId="5EA4950F" w14:textId="7FEA0113" w:rsidR="007D4367" w:rsidRDefault="007D4367" w:rsidP="00724079">
            <w:pPr>
              <w:pStyle w:val="StepList81"/>
              <w:spacing w:before="120"/>
              <w:rPr>
                <w:rStyle w:val="Hyperlink"/>
                <w:sz w:val="20"/>
                <w:szCs w:val="20"/>
              </w:rPr>
            </w:pPr>
            <w:r w:rsidRPr="007D4367">
              <w:rPr>
                <w:bCs/>
                <w:sz w:val="20"/>
                <w:szCs w:val="20"/>
              </w:rPr>
              <w:t>For this demo, you will be monitoring a model that attempts to predict credit risk based on demographic data as well as credit history, residence information, age, employment status, and more. The scenario and model use synthetic data based on the</w:t>
            </w:r>
            <w:r w:rsidRPr="00CF18C4">
              <w:t xml:space="preserve"> </w:t>
            </w:r>
            <w:hyperlink r:id="rId30" w:history="1">
              <w:r w:rsidRPr="007D4367">
                <w:rPr>
                  <w:rStyle w:val="Hyperlink"/>
                  <w:sz w:val="20"/>
                  <w:szCs w:val="20"/>
                </w:rPr>
                <w:t>UCI German Credit dataset</w:t>
              </w:r>
            </w:hyperlink>
            <w:r w:rsidR="00FD691D">
              <w:rPr>
                <w:rStyle w:val="Hyperlink"/>
                <w:sz w:val="20"/>
                <w:szCs w:val="20"/>
              </w:rPr>
              <w:t>.</w:t>
            </w:r>
          </w:p>
          <w:p w14:paraId="48264BC0" w14:textId="6AF75C4E" w:rsidR="007D4367" w:rsidRPr="00296D8E" w:rsidRDefault="007D4367" w:rsidP="007D4367">
            <w:pPr>
              <w:pStyle w:val="StepList81"/>
              <w:spacing w:before="120"/>
              <w:jc w:val="center"/>
              <w:rPr>
                <w:bCs/>
              </w:rPr>
            </w:pPr>
            <w:r>
              <w:rPr>
                <w:noProof/>
              </w:rPr>
              <w:drawing>
                <wp:inline distT="0" distB="0" distL="0" distR="0" wp14:anchorId="2E9CFFD8" wp14:editId="668F8E3F">
                  <wp:extent cx="4655020" cy="21463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28699" cy="2180272"/>
                          </a:xfrm>
                          <a:prstGeom prst="rect">
                            <a:avLst/>
                          </a:prstGeom>
                        </pic:spPr>
                      </pic:pic>
                    </a:graphicData>
                  </a:graphic>
                </wp:inline>
              </w:drawing>
            </w:r>
          </w:p>
        </w:tc>
      </w:tr>
    </w:tbl>
    <w:p w14:paraId="2EC2ADAE" w14:textId="5478B87C" w:rsidR="00927F74" w:rsidRDefault="00927F74" w:rsidP="00927F74">
      <w:pPr>
        <w:pStyle w:val="Columntext"/>
        <w:ind w:left="792" w:firstLine="0"/>
        <w:rPr>
          <w:rFonts w:ascii="Verdana" w:hAnsi="Verdana"/>
        </w:rPr>
      </w:pPr>
    </w:p>
    <w:tbl>
      <w:tblPr>
        <w:tblW w:w="0" w:type="auto"/>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29" w:type="dxa"/>
          <w:left w:w="115" w:type="dxa"/>
          <w:bottom w:w="29" w:type="dxa"/>
          <w:right w:w="115" w:type="dxa"/>
        </w:tblCellMar>
        <w:tblLook w:val="01E0" w:firstRow="1" w:lastRow="1" w:firstColumn="1" w:lastColumn="1" w:noHBand="0" w:noVBand="0"/>
      </w:tblPr>
      <w:tblGrid>
        <w:gridCol w:w="812"/>
        <w:gridCol w:w="9404"/>
      </w:tblGrid>
      <w:tr w:rsidR="00B635A2" w:rsidRPr="00296D8E" w14:paraId="1ABD6570" w14:textId="77777777" w:rsidTr="0031212D">
        <w:trPr>
          <w:cantSplit/>
          <w:trHeight w:val="676"/>
        </w:trPr>
        <w:tc>
          <w:tcPr>
            <w:tcW w:w="812" w:type="dxa"/>
            <w:shd w:val="clear" w:color="auto" w:fill="E0E0E0"/>
            <w:vAlign w:val="center"/>
          </w:tcPr>
          <w:p w14:paraId="329E6E65" w14:textId="77777777" w:rsidR="00B635A2" w:rsidRDefault="00B635A2" w:rsidP="00DB33E0">
            <w:pPr>
              <w:pStyle w:val="StepList81"/>
              <w:spacing w:before="120"/>
              <w:jc w:val="center"/>
            </w:pPr>
            <w:bookmarkStart w:id="1" w:name="_Hlk27551715"/>
            <w:r>
              <w:rPr>
                <w:noProof/>
              </w:rPr>
              <w:drawing>
                <wp:inline distT="0" distB="0" distL="0" distR="0" wp14:anchorId="6EE94B35" wp14:editId="06F72213">
                  <wp:extent cx="369988" cy="369988"/>
                  <wp:effectExtent l="0" t="0" r="0" b="0"/>
                  <wp:docPr id="15" name="Picture 15" descr="A close up of sunglasses&#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velop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3722" cy="393722"/>
                          </a:xfrm>
                          <a:prstGeom prst="rect">
                            <a:avLst/>
                          </a:prstGeom>
                        </pic:spPr>
                      </pic:pic>
                    </a:graphicData>
                  </a:graphic>
                </wp:inline>
              </w:drawing>
            </w:r>
          </w:p>
          <w:p w14:paraId="02FDE5A6" w14:textId="77777777" w:rsidR="00B635A2" w:rsidRPr="00685822" w:rsidRDefault="00B635A2" w:rsidP="00DB33E0">
            <w:pPr>
              <w:pStyle w:val="StepList81"/>
              <w:spacing w:before="120"/>
              <w:jc w:val="center"/>
              <w:rPr>
                <w:sz w:val="12"/>
                <w:szCs w:val="12"/>
              </w:rPr>
            </w:pPr>
            <w:r w:rsidRPr="00685822">
              <w:rPr>
                <w:color w:val="000000" w:themeColor="text1"/>
                <w:sz w:val="12"/>
                <w:szCs w:val="12"/>
              </w:rPr>
              <w:t>Developer</w:t>
            </w:r>
          </w:p>
        </w:tc>
        <w:tc>
          <w:tcPr>
            <w:tcW w:w="9404" w:type="dxa"/>
            <w:shd w:val="clear" w:color="auto" w:fill="E0E0E0"/>
            <w:vAlign w:val="center"/>
          </w:tcPr>
          <w:p w14:paraId="615FB352" w14:textId="77777777" w:rsidR="00B635A2" w:rsidRPr="006D0D0E" w:rsidRDefault="00B635A2" w:rsidP="00DB33E0">
            <w:pPr>
              <w:pStyle w:val="StepList81"/>
              <w:spacing w:before="120"/>
              <w:rPr>
                <w:bCs/>
                <w:sz w:val="20"/>
                <w:szCs w:val="20"/>
              </w:rPr>
            </w:pPr>
            <w:r w:rsidRPr="006D0D0E">
              <w:rPr>
                <w:bCs/>
                <w:sz w:val="20"/>
                <w:szCs w:val="20"/>
              </w:rPr>
              <w:t>Credit lenders can monitor risk models for performance, bias and explainability to limit risk exposure from regulations and create more fair and explainable outcomes for customers</w:t>
            </w:r>
            <w:r>
              <w:rPr>
                <w:bCs/>
                <w:sz w:val="20"/>
                <w:szCs w:val="20"/>
              </w:rPr>
              <w:t>.</w:t>
            </w:r>
          </w:p>
          <w:p w14:paraId="2F6F3C77" w14:textId="77777777" w:rsidR="00B635A2" w:rsidRDefault="00B635A2" w:rsidP="00DB33E0">
            <w:pPr>
              <w:pStyle w:val="StepList81"/>
              <w:spacing w:before="120"/>
              <w:rPr>
                <w:bCs/>
                <w:sz w:val="20"/>
                <w:szCs w:val="20"/>
              </w:rPr>
            </w:pPr>
            <w:r w:rsidRPr="006D0D0E">
              <w:rPr>
                <w:bCs/>
                <w:sz w:val="20"/>
                <w:szCs w:val="20"/>
              </w:rPr>
              <w:t>Traditional lenders are under pressure to expand their digital portfolio of financial services to a larger and more diverse audience, which requires a new approach to credit risk modeling. Their data science teams currently rely on standard modeling techniques - like decision trees and logistic regression - which work well for moderate datasets and make recommendations that can be easily explained. This satisfies regulatory requirements that credit lending decisions must be transparent and explainable.</w:t>
            </w:r>
          </w:p>
          <w:p w14:paraId="596F6C62" w14:textId="77777777" w:rsidR="00B635A2" w:rsidRDefault="00B635A2" w:rsidP="00DB33E0">
            <w:pPr>
              <w:pStyle w:val="StepList81"/>
              <w:spacing w:before="120"/>
              <w:rPr>
                <w:bCs/>
                <w:sz w:val="20"/>
                <w:szCs w:val="20"/>
              </w:rPr>
            </w:pPr>
            <w:r w:rsidRPr="006D0D0E">
              <w:rPr>
                <w:bCs/>
                <w:sz w:val="20"/>
                <w:szCs w:val="20"/>
              </w:rPr>
              <w:t xml:space="preserve">To provide credit access to a wider and riskier population, applicant credit histories must expand beyond traditional credit, like mortgages and car loans, to alternate credit sources like utility and mobile phone plan payment histories, plus education and job titles. These new data sources offer promise, but also introduce risk by increasing the likelihood of unexpected correlations which introduce bias based on an applicant’s age, gender, or other personal traits. </w:t>
            </w:r>
          </w:p>
          <w:p w14:paraId="229DCC90" w14:textId="77777777" w:rsidR="00B635A2" w:rsidRPr="00296D8E" w:rsidRDefault="00B635A2" w:rsidP="00DB33E0">
            <w:pPr>
              <w:pStyle w:val="StepList81"/>
              <w:spacing w:before="120"/>
              <w:rPr>
                <w:bCs/>
              </w:rPr>
            </w:pPr>
            <w:r w:rsidRPr="006D0D0E">
              <w:rPr>
                <w:bCs/>
                <w:sz w:val="20"/>
                <w:szCs w:val="20"/>
              </w:rPr>
              <w:t>The data science techniques most suited to these diverse datasets, such as gradient boosted trees and neural networks, can generate highly accurate risk models, but at a cost. Such "black box" models generate opaque predictions that must somehow become transparent, to ensure regulatory approval such as Article 22 of the General Data Protection Regulation (GDPR), or the federal Fair Credit Reporting Act (FCRA) managed by the Consumer Financial Protection Bureau.</w:t>
            </w:r>
          </w:p>
        </w:tc>
      </w:tr>
    </w:tbl>
    <w:bookmarkEnd w:id="1"/>
    <w:p w14:paraId="4B687D44" w14:textId="14745CE1" w:rsidR="00927F74" w:rsidRDefault="00927F74" w:rsidP="00927F74">
      <w:pPr>
        <w:pStyle w:val="Columntext"/>
        <w:numPr>
          <w:ilvl w:val="0"/>
          <w:numId w:val="23"/>
        </w:numPr>
        <w:rPr>
          <w:rFonts w:ascii="Verdana" w:hAnsi="Verdana"/>
        </w:rPr>
      </w:pPr>
      <w:r w:rsidRPr="00CF18C4">
        <w:rPr>
          <w:rFonts w:cs="Arial"/>
          <w:sz w:val="22"/>
          <w:szCs w:val="22"/>
        </w:rPr>
        <w:lastRenderedPageBreak/>
        <w:t xml:space="preserve">When the </w:t>
      </w:r>
      <w:r w:rsidR="00995015">
        <w:rPr>
          <w:rFonts w:cs="Arial"/>
          <w:sz w:val="22"/>
          <w:szCs w:val="22"/>
        </w:rPr>
        <w:t>A</w:t>
      </w:r>
      <w:r w:rsidRPr="00CF18C4">
        <w:rPr>
          <w:rFonts w:cs="Arial"/>
          <w:sz w:val="22"/>
          <w:szCs w:val="22"/>
        </w:rPr>
        <w:t>uto</w:t>
      </w:r>
      <w:r w:rsidR="00995015">
        <w:rPr>
          <w:rFonts w:cs="Arial"/>
          <w:sz w:val="22"/>
          <w:szCs w:val="22"/>
        </w:rPr>
        <w:t xml:space="preserve"> </w:t>
      </w:r>
      <w:r w:rsidRPr="00CF18C4">
        <w:rPr>
          <w:rFonts w:cs="Arial"/>
          <w:sz w:val="22"/>
          <w:szCs w:val="22"/>
        </w:rPr>
        <w:t>setup has completed, click</w:t>
      </w:r>
      <w:r>
        <w:rPr>
          <w:rFonts w:ascii="Verdana" w:hAnsi="Verdana"/>
        </w:rPr>
        <w:t xml:space="preserve"> </w:t>
      </w:r>
      <w:r w:rsidR="00272DFF">
        <w:rPr>
          <w:rFonts w:ascii="Consolas" w:hAnsi="Consolas" w:cs="Consolas"/>
          <w:color w:val="0000FF"/>
          <w:sz w:val="22"/>
          <w:szCs w:val="22"/>
          <w:lang w:bidi="ar-SA"/>
        </w:rPr>
        <w:t>Let’s go</w:t>
      </w:r>
      <w:r>
        <w:rPr>
          <w:rFonts w:ascii="Verdana" w:hAnsi="Verdana"/>
        </w:rPr>
        <w:t>.</w:t>
      </w:r>
      <w:r w:rsidR="00272DFF">
        <w:rPr>
          <w:rFonts w:ascii="Verdana" w:hAnsi="Verdana"/>
        </w:rPr>
        <w:t xml:space="preserve">  </w:t>
      </w:r>
      <w:r w:rsidR="00272DFF" w:rsidRPr="00272DFF">
        <w:rPr>
          <w:rFonts w:cs="Arial"/>
        </w:rPr>
        <w:t>You need not go through the Guided Tour, but you can if you have the time.</w:t>
      </w:r>
    </w:p>
    <w:p w14:paraId="7CC210F9" w14:textId="31523F1F" w:rsidR="00927F74" w:rsidRDefault="007A7262" w:rsidP="00BB56DC">
      <w:pPr>
        <w:pStyle w:val="Columntext"/>
        <w:ind w:left="792" w:firstLine="0"/>
        <w:rPr>
          <w:rFonts w:ascii="Verdana" w:hAnsi="Verdana"/>
        </w:rPr>
      </w:pPr>
      <w:r w:rsidRPr="007A7262">
        <w:rPr>
          <w:rFonts w:ascii="Verdana" w:hAnsi="Verdana"/>
          <w:noProof/>
        </w:rPr>
        <w:drawing>
          <wp:inline distT="0" distB="0" distL="0" distR="0" wp14:anchorId="2E0D0483" wp14:editId="7BC96A4B">
            <wp:extent cx="2229335" cy="2398426"/>
            <wp:effectExtent l="0" t="0" r="6350" b="190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32"/>
                    <a:stretch>
                      <a:fillRect/>
                    </a:stretch>
                  </pic:blipFill>
                  <pic:spPr>
                    <a:xfrm>
                      <a:off x="0" y="0"/>
                      <a:ext cx="2236601" cy="2406243"/>
                    </a:xfrm>
                    <a:prstGeom prst="rect">
                      <a:avLst/>
                    </a:prstGeom>
                  </pic:spPr>
                </pic:pic>
              </a:graphicData>
            </a:graphic>
          </wp:inline>
        </w:drawing>
      </w:r>
    </w:p>
    <w:p w14:paraId="3868C09F" w14:textId="51A5C3B6" w:rsidR="00050E88" w:rsidRPr="00D2585E" w:rsidRDefault="00050E88" w:rsidP="00A53A88">
      <w:pPr>
        <w:pStyle w:val="Heading3"/>
        <w:rPr>
          <w:b/>
          <w:bCs/>
        </w:rPr>
      </w:pPr>
      <w:r w:rsidRPr="00D2585E">
        <w:rPr>
          <w:b/>
          <w:bCs/>
        </w:rPr>
        <w:t>Explore the fairness and quality monitors</w:t>
      </w:r>
    </w:p>
    <w:p w14:paraId="7A6F6772" w14:textId="77777777" w:rsidR="00244302" w:rsidRDefault="002A45B2" w:rsidP="00DB1132">
      <w:pPr>
        <w:pStyle w:val="StepList81"/>
        <w:spacing w:before="120"/>
        <w:ind w:left="792"/>
        <w:rPr>
          <w:iCs/>
        </w:rPr>
      </w:pPr>
      <w:r w:rsidRPr="002A45B2">
        <w:rPr>
          <w:iCs/>
        </w:rPr>
        <w:t>Watson OpenScale provides two types of monitors: application monitors, and model monitors.</w:t>
      </w:r>
    </w:p>
    <w:p w14:paraId="5516F87B" w14:textId="1EE06FAF" w:rsidR="002A45B2" w:rsidRPr="002A45B2" w:rsidRDefault="002A45B2" w:rsidP="00DB1132">
      <w:pPr>
        <w:pStyle w:val="StepList81"/>
        <w:spacing w:before="120"/>
        <w:ind w:left="792"/>
      </w:pPr>
      <w:r w:rsidRPr="002A45B2">
        <w:rPr>
          <w:iCs/>
        </w:rPr>
        <w:t xml:space="preserve">We will begin with the model monitors. </w:t>
      </w:r>
      <w:r w:rsidRPr="002A45B2">
        <w:t>The model monitors section of the Insights Dashboard provides an overview of all the models being monitored by OpenScale.</w:t>
      </w:r>
    </w:p>
    <w:p w14:paraId="6D475D00" w14:textId="77777777" w:rsidR="002A45B2" w:rsidRPr="002A45B2" w:rsidRDefault="002A45B2" w:rsidP="00DB1132">
      <w:pPr>
        <w:pStyle w:val="StepList81"/>
        <w:spacing w:before="120"/>
        <w:ind w:left="792"/>
        <w:rPr>
          <w:iCs/>
        </w:rPr>
      </w:pPr>
      <w:r w:rsidRPr="002A45B2">
        <w:t xml:space="preserve">You can monitor models hosted with Watson Machine Learning on public or private clouds, Microsoft Azure, Amazon </w:t>
      </w:r>
      <w:proofErr w:type="spellStart"/>
      <w:r w:rsidRPr="002A45B2">
        <w:t>SageMaker</w:t>
      </w:r>
      <w:proofErr w:type="spellEnd"/>
      <w:r w:rsidRPr="002A45B2">
        <w:t>, or custom models that provide JSON prediction output.</w:t>
      </w:r>
    </w:p>
    <w:p w14:paraId="157C2D82" w14:textId="77777777" w:rsidR="00531847" w:rsidRDefault="00272DFF" w:rsidP="001F4552">
      <w:pPr>
        <w:pStyle w:val="ListParagraph"/>
        <w:numPr>
          <w:ilvl w:val="0"/>
          <w:numId w:val="23"/>
        </w:numPr>
        <w:rPr>
          <w:szCs w:val="22"/>
        </w:rPr>
      </w:pPr>
      <w:r>
        <w:rPr>
          <w:szCs w:val="22"/>
        </w:rPr>
        <w:t>T</w:t>
      </w:r>
      <w:r w:rsidRPr="00CF18C4">
        <w:rPr>
          <w:szCs w:val="22"/>
        </w:rPr>
        <w:t>he dashboard shows how many deployments are currently being monitored, as well as an overview of the alerts from those models. Below, each model is represented by a tile showing the machine learning provider and alerts for that model.</w:t>
      </w:r>
      <w:r>
        <w:rPr>
          <w:szCs w:val="22"/>
        </w:rPr>
        <w:t xml:space="preserve"> </w:t>
      </w:r>
      <w:r w:rsidRPr="0058703B">
        <w:rPr>
          <w:szCs w:val="22"/>
        </w:rPr>
        <w:t>The left side of the screen shows all of the active monitors for the model</w:t>
      </w:r>
      <w:r>
        <w:rPr>
          <w:szCs w:val="22"/>
        </w:rPr>
        <w:t>s</w:t>
      </w:r>
      <w:r w:rsidRPr="0058703B">
        <w:rPr>
          <w:szCs w:val="22"/>
        </w:rPr>
        <w:t xml:space="preserve">, divided into sections for </w:t>
      </w:r>
      <w:r w:rsidRPr="0058703B">
        <w:rPr>
          <w:rFonts w:ascii="Consolas" w:hAnsi="Consolas" w:cs="Consolas"/>
          <w:color w:val="0000FF"/>
          <w:szCs w:val="22"/>
        </w:rPr>
        <w:t>Fairness</w:t>
      </w:r>
      <w:r w:rsidRPr="0058703B">
        <w:rPr>
          <w:szCs w:val="22"/>
        </w:rPr>
        <w:t xml:space="preserve">, </w:t>
      </w:r>
      <w:r w:rsidRPr="0058703B">
        <w:rPr>
          <w:rFonts w:ascii="Consolas" w:hAnsi="Consolas" w:cs="Consolas"/>
          <w:color w:val="0000FF"/>
          <w:szCs w:val="22"/>
        </w:rPr>
        <w:t>Quality</w:t>
      </w:r>
      <w:r w:rsidRPr="0058703B">
        <w:rPr>
          <w:szCs w:val="22"/>
        </w:rPr>
        <w:t xml:space="preserve">, and </w:t>
      </w:r>
      <w:r w:rsidRPr="0058703B">
        <w:rPr>
          <w:rFonts w:ascii="Consolas" w:hAnsi="Consolas" w:cs="Consolas"/>
          <w:color w:val="0000FF"/>
          <w:szCs w:val="22"/>
        </w:rPr>
        <w:t>Drift</w:t>
      </w:r>
      <w:r w:rsidRPr="0058703B">
        <w:rPr>
          <w:szCs w:val="22"/>
        </w:rPr>
        <w:t>.</w:t>
      </w:r>
    </w:p>
    <w:p w14:paraId="7CB868FD" w14:textId="49A0A90C" w:rsidR="00531847" w:rsidRDefault="00682317" w:rsidP="00531847">
      <w:pPr>
        <w:pStyle w:val="ListParagraph"/>
        <w:ind w:left="792"/>
        <w:rPr>
          <w:b/>
          <w:bCs/>
          <w:i/>
          <w:iCs/>
          <w:szCs w:val="22"/>
        </w:rPr>
      </w:pPr>
      <w:r w:rsidRPr="00682317">
        <w:rPr>
          <w:noProof/>
          <w:szCs w:val="22"/>
        </w:rPr>
        <w:drawing>
          <wp:inline distT="0" distB="0" distL="0" distR="0" wp14:anchorId="798A8C4A" wp14:editId="4653BF56">
            <wp:extent cx="3825380" cy="2822640"/>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ell phone&#10;&#10;Description automatically generated"/>
                    <pic:cNvPicPr/>
                  </pic:nvPicPr>
                  <pic:blipFill>
                    <a:blip r:embed="rId33"/>
                    <a:stretch>
                      <a:fillRect/>
                    </a:stretch>
                  </pic:blipFill>
                  <pic:spPr>
                    <a:xfrm>
                      <a:off x="0" y="0"/>
                      <a:ext cx="3839594" cy="2833128"/>
                    </a:xfrm>
                    <a:prstGeom prst="rect">
                      <a:avLst/>
                    </a:prstGeom>
                  </pic:spPr>
                </pic:pic>
              </a:graphicData>
            </a:graphic>
          </wp:inline>
        </w:drawing>
      </w:r>
      <w:r w:rsidR="0081438A" w:rsidRPr="001F4552">
        <w:rPr>
          <w:szCs w:val="22"/>
        </w:rPr>
        <w:br/>
      </w:r>
      <w:r w:rsidR="001F4552" w:rsidRPr="001F4552">
        <w:rPr>
          <w:b/>
          <w:bCs/>
          <w:i/>
          <w:iCs/>
          <w:szCs w:val="22"/>
        </w:rPr>
        <w:t>NOTE: Your actual values may vary slightly from what is shown in these lab screen shots as the data source has some randomness built into it</w:t>
      </w:r>
      <w:r w:rsidR="001F4552">
        <w:rPr>
          <w:b/>
          <w:bCs/>
          <w:i/>
          <w:iCs/>
          <w:szCs w:val="22"/>
        </w:rPr>
        <w:t>.</w:t>
      </w:r>
      <w:r w:rsidR="00531847">
        <w:rPr>
          <w:b/>
          <w:bCs/>
          <w:i/>
          <w:iCs/>
          <w:szCs w:val="22"/>
        </w:rPr>
        <w:br w:type="page"/>
      </w:r>
    </w:p>
    <w:p w14:paraId="377C94C9" w14:textId="423C5383" w:rsidR="0058703B" w:rsidRDefault="00CF18C4" w:rsidP="0058703B">
      <w:pPr>
        <w:pStyle w:val="ListParagraph"/>
        <w:numPr>
          <w:ilvl w:val="0"/>
          <w:numId w:val="23"/>
        </w:numPr>
        <w:rPr>
          <w:szCs w:val="22"/>
        </w:rPr>
      </w:pPr>
      <w:r w:rsidRPr="00CF18C4">
        <w:rPr>
          <w:szCs w:val="22"/>
        </w:rPr>
        <w:lastRenderedPageBreak/>
        <w:t>Click on the</w:t>
      </w:r>
      <w:r w:rsidR="00AD5DDD">
        <w:rPr>
          <w:szCs w:val="22"/>
        </w:rPr>
        <w:t xml:space="preserve"> tile</w:t>
      </w:r>
      <w:r w:rsidRPr="00CF18C4">
        <w:rPr>
          <w:szCs w:val="22"/>
        </w:rPr>
        <w:t xml:space="preserve"> </w:t>
      </w:r>
      <w:proofErr w:type="spellStart"/>
      <w:r w:rsidRPr="00AD5DDD">
        <w:rPr>
          <w:rFonts w:ascii="Consolas" w:hAnsi="Consolas" w:cs="Consolas"/>
          <w:color w:val="0000FF"/>
          <w:szCs w:val="22"/>
        </w:rPr>
        <w:t>GermanCreditRiskModel</w:t>
      </w:r>
      <w:r w:rsidR="00636C77">
        <w:rPr>
          <w:rFonts w:ascii="Consolas" w:hAnsi="Consolas" w:cs="Consolas"/>
          <w:color w:val="0000FF"/>
          <w:szCs w:val="22"/>
        </w:rPr>
        <w:t>ICP</w:t>
      </w:r>
      <w:proofErr w:type="spellEnd"/>
      <w:r w:rsidR="00FD691D">
        <w:rPr>
          <w:rFonts w:ascii="Consolas" w:hAnsi="Consolas" w:cs="Consolas"/>
          <w:color w:val="0000FF"/>
          <w:szCs w:val="22"/>
        </w:rPr>
        <w:t>.</w:t>
      </w:r>
      <w:r w:rsidRPr="00CF18C4">
        <w:rPr>
          <w:szCs w:val="22"/>
        </w:rPr>
        <w:t xml:space="preserve"> </w:t>
      </w:r>
    </w:p>
    <w:p w14:paraId="77E5F15D" w14:textId="3B4C531E" w:rsidR="00636C77" w:rsidRDefault="00682317" w:rsidP="0058703B">
      <w:pPr>
        <w:pStyle w:val="ListParagraph"/>
        <w:ind w:left="792"/>
        <w:rPr>
          <w:szCs w:val="22"/>
        </w:rPr>
      </w:pPr>
      <w:r w:rsidRPr="00682317">
        <w:rPr>
          <w:noProof/>
          <w:szCs w:val="22"/>
        </w:rPr>
        <w:drawing>
          <wp:inline distT="0" distB="0" distL="0" distR="0" wp14:anchorId="1AA071D1" wp14:editId="1BA26EBF">
            <wp:extent cx="1412967" cy="1610686"/>
            <wp:effectExtent l="0" t="0" r="0" b="254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34"/>
                    <a:stretch>
                      <a:fillRect/>
                    </a:stretch>
                  </pic:blipFill>
                  <pic:spPr>
                    <a:xfrm>
                      <a:off x="0" y="0"/>
                      <a:ext cx="1438380" cy="1639655"/>
                    </a:xfrm>
                    <a:prstGeom prst="rect">
                      <a:avLst/>
                    </a:prstGeom>
                  </pic:spPr>
                </pic:pic>
              </a:graphicData>
            </a:graphic>
          </wp:inline>
        </w:drawing>
      </w:r>
    </w:p>
    <w:p w14:paraId="466B4381" w14:textId="77777777" w:rsidR="00531847" w:rsidRDefault="00A04F4A" w:rsidP="00DB1132">
      <w:pPr>
        <w:pStyle w:val="ListParagraph"/>
        <w:numPr>
          <w:ilvl w:val="0"/>
          <w:numId w:val="23"/>
        </w:numPr>
        <w:rPr>
          <w:szCs w:val="22"/>
        </w:rPr>
      </w:pPr>
      <w:r>
        <w:rPr>
          <w:szCs w:val="22"/>
        </w:rPr>
        <w:t xml:space="preserve">You are presented with a dashboard of your model evaluations. Select the </w:t>
      </w:r>
      <w:r w:rsidR="001F4552">
        <w:rPr>
          <w:rFonts w:ascii="Consolas" w:hAnsi="Consolas" w:cs="Consolas"/>
          <w:color w:val="2634FF"/>
          <w:szCs w:val="22"/>
        </w:rPr>
        <w:t>Fairness percentage value link</w:t>
      </w:r>
      <w:r w:rsidRPr="00A04F4A">
        <w:rPr>
          <w:color w:val="2634FF"/>
          <w:szCs w:val="22"/>
        </w:rPr>
        <w:t xml:space="preserve"> </w:t>
      </w:r>
      <w:r>
        <w:rPr>
          <w:szCs w:val="22"/>
        </w:rPr>
        <w:t xml:space="preserve">in the Fairness </w:t>
      </w:r>
      <w:r w:rsidR="001F4552">
        <w:rPr>
          <w:szCs w:val="22"/>
        </w:rPr>
        <w:t>tile</w:t>
      </w:r>
      <w:r>
        <w:rPr>
          <w:szCs w:val="22"/>
        </w:rPr>
        <w:t>.</w:t>
      </w:r>
    </w:p>
    <w:p w14:paraId="518DF954" w14:textId="1C098375" w:rsidR="00531847" w:rsidRDefault="00A04F4A" w:rsidP="00531847">
      <w:pPr>
        <w:pStyle w:val="ListParagraph"/>
        <w:ind w:left="792"/>
        <w:rPr>
          <w:szCs w:val="22"/>
        </w:rPr>
      </w:pPr>
      <w:r w:rsidRPr="00A04F4A">
        <w:rPr>
          <w:noProof/>
          <w:szCs w:val="22"/>
        </w:rPr>
        <w:drawing>
          <wp:inline distT="0" distB="0" distL="0" distR="0" wp14:anchorId="3AE2FB01" wp14:editId="10A62189">
            <wp:extent cx="5832168" cy="3112316"/>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ell phone&#10;&#10;Description automatically generated"/>
                    <pic:cNvPicPr/>
                  </pic:nvPicPr>
                  <pic:blipFill>
                    <a:blip r:embed="rId35"/>
                    <a:stretch>
                      <a:fillRect/>
                    </a:stretch>
                  </pic:blipFill>
                  <pic:spPr>
                    <a:xfrm>
                      <a:off x="0" y="0"/>
                      <a:ext cx="5891763" cy="3144119"/>
                    </a:xfrm>
                    <a:prstGeom prst="rect">
                      <a:avLst/>
                    </a:prstGeom>
                  </pic:spPr>
                </pic:pic>
              </a:graphicData>
            </a:graphic>
          </wp:inline>
        </w:drawing>
      </w:r>
    </w:p>
    <w:p w14:paraId="52E23821" w14:textId="77777777" w:rsidR="00531847" w:rsidRDefault="00531847">
      <w:pPr>
        <w:spacing w:before="0" w:after="0"/>
        <w:rPr>
          <w:szCs w:val="22"/>
        </w:rPr>
      </w:pPr>
      <w:r>
        <w:rPr>
          <w:szCs w:val="22"/>
        </w:rPr>
        <w:br w:type="page"/>
      </w:r>
    </w:p>
    <w:p w14:paraId="7B2E8AC6" w14:textId="2D96F6BF" w:rsidR="00531847" w:rsidRDefault="00A04F4A" w:rsidP="00A04F4A">
      <w:pPr>
        <w:pStyle w:val="ListParagraph"/>
        <w:numPr>
          <w:ilvl w:val="0"/>
          <w:numId w:val="23"/>
        </w:numPr>
        <w:rPr>
          <w:szCs w:val="22"/>
        </w:rPr>
      </w:pPr>
      <w:r w:rsidRPr="00CF18C4">
        <w:rPr>
          <w:szCs w:val="22"/>
        </w:rPr>
        <w:lastRenderedPageBreak/>
        <w:t xml:space="preserve">In the Fairness section, you can see </w:t>
      </w:r>
      <w:r w:rsidR="00FD691D">
        <w:rPr>
          <w:szCs w:val="22"/>
        </w:rPr>
        <w:t xml:space="preserve">that </w:t>
      </w:r>
      <w:r w:rsidRPr="00CF18C4">
        <w:rPr>
          <w:szCs w:val="22"/>
        </w:rPr>
        <w:t>we have chosen to model two features, Age and Sex, for fairness. Additionally, you can see that we have an alert for the Sex feature.</w:t>
      </w:r>
    </w:p>
    <w:p w14:paraId="787D78A3" w14:textId="438ED0D4" w:rsidR="00A04F4A" w:rsidRDefault="00A04F4A" w:rsidP="00531847">
      <w:pPr>
        <w:pStyle w:val="ListParagraph"/>
        <w:ind w:left="792"/>
        <w:rPr>
          <w:szCs w:val="22"/>
        </w:rPr>
      </w:pPr>
      <w:r w:rsidRPr="00A04F4A">
        <w:rPr>
          <w:noProof/>
          <w:szCs w:val="22"/>
        </w:rPr>
        <w:drawing>
          <wp:inline distT="0" distB="0" distL="0" distR="0" wp14:anchorId="3F4297C0" wp14:editId="7DE33084">
            <wp:extent cx="5423858" cy="2650921"/>
            <wp:effectExtent l="0" t="0" r="0" b="381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ell phone&#10;&#10;Description automatically generated"/>
                    <pic:cNvPicPr/>
                  </pic:nvPicPr>
                  <pic:blipFill>
                    <a:blip r:embed="rId36"/>
                    <a:stretch>
                      <a:fillRect/>
                    </a:stretch>
                  </pic:blipFill>
                  <pic:spPr>
                    <a:xfrm>
                      <a:off x="0" y="0"/>
                      <a:ext cx="5452591" cy="2664964"/>
                    </a:xfrm>
                    <a:prstGeom prst="rect">
                      <a:avLst/>
                    </a:prstGeom>
                  </pic:spPr>
                </pic:pic>
              </a:graphicData>
            </a:graphic>
          </wp:inline>
        </w:drawing>
      </w:r>
    </w:p>
    <w:p w14:paraId="5208F268" w14:textId="1384D1C2" w:rsidR="00DB1132" w:rsidRPr="00A04F4A" w:rsidRDefault="00CF18C4" w:rsidP="00A04F4A">
      <w:pPr>
        <w:pStyle w:val="ListParagraph"/>
        <w:numPr>
          <w:ilvl w:val="0"/>
          <w:numId w:val="23"/>
        </w:numPr>
        <w:rPr>
          <w:szCs w:val="22"/>
        </w:rPr>
      </w:pPr>
      <w:r w:rsidRPr="00A04F4A">
        <w:rPr>
          <w:szCs w:val="22"/>
        </w:rPr>
        <w:t>Click on the</w:t>
      </w:r>
      <w:r w:rsidR="00C90002" w:rsidRPr="00A04F4A">
        <w:rPr>
          <w:szCs w:val="22"/>
        </w:rPr>
        <w:t xml:space="preserve"> fairness monitor</w:t>
      </w:r>
      <w:r w:rsidRPr="00A04F4A">
        <w:rPr>
          <w:szCs w:val="22"/>
        </w:rPr>
        <w:t xml:space="preserve"> </w:t>
      </w:r>
      <w:r w:rsidRPr="00A04F4A">
        <w:rPr>
          <w:rFonts w:ascii="Consolas" w:hAnsi="Consolas" w:cs="Consolas"/>
          <w:color w:val="0000FF"/>
          <w:szCs w:val="22"/>
        </w:rPr>
        <w:t>Sex</w:t>
      </w:r>
      <w:r w:rsidR="00FD691D">
        <w:rPr>
          <w:rFonts w:ascii="Consolas" w:hAnsi="Consolas" w:cs="Consolas"/>
          <w:color w:val="0000FF"/>
          <w:szCs w:val="22"/>
        </w:rPr>
        <w:t>.</w:t>
      </w:r>
    </w:p>
    <w:p w14:paraId="5286FD7F" w14:textId="7A1D6AFB" w:rsidR="005E7A4E" w:rsidRDefault="00A04F4A" w:rsidP="005E7A4E">
      <w:pPr>
        <w:pStyle w:val="ListParagraph"/>
        <w:ind w:left="792"/>
        <w:rPr>
          <w:szCs w:val="22"/>
        </w:rPr>
      </w:pPr>
      <w:r w:rsidRPr="00A04F4A">
        <w:rPr>
          <w:noProof/>
          <w:szCs w:val="22"/>
        </w:rPr>
        <w:drawing>
          <wp:inline distT="0" distB="0" distL="0" distR="0" wp14:anchorId="4B498366" wp14:editId="264BF99F">
            <wp:extent cx="2508308" cy="2075608"/>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ell phone&#10;&#10;Description automatically generated"/>
                    <pic:cNvPicPr/>
                  </pic:nvPicPr>
                  <pic:blipFill>
                    <a:blip r:embed="rId37"/>
                    <a:stretch>
                      <a:fillRect/>
                    </a:stretch>
                  </pic:blipFill>
                  <pic:spPr>
                    <a:xfrm>
                      <a:off x="0" y="0"/>
                      <a:ext cx="2519142" cy="2084573"/>
                    </a:xfrm>
                    <a:prstGeom prst="rect">
                      <a:avLst/>
                    </a:prstGeom>
                  </pic:spPr>
                </pic:pic>
              </a:graphicData>
            </a:graphic>
          </wp:inline>
        </w:drawing>
      </w:r>
    </w:p>
    <w:p w14:paraId="442DE580" w14:textId="77777777" w:rsidR="005E7A4E" w:rsidRDefault="005E7A4E">
      <w:pPr>
        <w:spacing w:before="0" w:after="0"/>
        <w:rPr>
          <w:szCs w:val="22"/>
        </w:rPr>
      </w:pPr>
      <w:r>
        <w:rPr>
          <w:szCs w:val="22"/>
        </w:rPr>
        <w:br w:type="page"/>
      </w:r>
    </w:p>
    <w:p w14:paraId="54888847" w14:textId="77777777" w:rsidR="00B15BF6" w:rsidRDefault="004A2B2A" w:rsidP="004A2B2A">
      <w:pPr>
        <w:pStyle w:val="ListParagraph"/>
        <w:numPr>
          <w:ilvl w:val="0"/>
          <w:numId w:val="23"/>
        </w:numPr>
        <w:rPr>
          <w:szCs w:val="22"/>
        </w:rPr>
      </w:pPr>
      <w:r w:rsidRPr="004A2B2A">
        <w:rPr>
          <w:szCs w:val="22"/>
        </w:rPr>
        <w:lastRenderedPageBreak/>
        <w:t xml:space="preserve">Note the time frame above the graph. We are looking at hourly data from the past week, but the time frame can be adjusted as necessary. The graph shows the fairness score for females as a </w:t>
      </w:r>
      <w:r w:rsidR="00B15BF6">
        <w:rPr>
          <w:szCs w:val="22"/>
        </w:rPr>
        <w:t>green</w:t>
      </w:r>
      <w:r w:rsidRPr="004A2B2A">
        <w:rPr>
          <w:szCs w:val="22"/>
        </w:rPr>
        <w:t xml:space="preserve"> line. The threshold we have set for an alert is shown by the red line. </w:t>
      </w:r>
    </w:p>
    <w:p w14:paraId="1673DFE2" w14:textId="750A48CD" w:rsidR="00B15BF6" w:rsidRDefault="004A2B2A" w:rsidP="00B15BF6">
      <w:pPr>
        <w:pStyle w:val="ListParagraph"/>
        <w:ind w:left="792"/>
        <w:rPr>
          <w:szCs w:val="22"/>
        </w:rPr>
      </w:pPr>
      <w:r w:rsidRPr="004A2B2A">
        <w:rPr>
          <w:szCs w:val="22"/>
        </w:rPr>
        <w:t xml:space="preserve">As you can see, the fairness score has dropped beneath the threshold consistently over the past week, alerting us to a potential unfair bias issue with the model. </w:t>
      </w:r>
      <w:r w:rsidR="00A04F4A">
        <w:rPr>
          <w:szCs w:val="22"/>
        </w:rPr>
        <w:t xml:space="preserve">As you </w:t>
      </w:r>
      <w:r w:rsidR="00A04F4A" w:rsidRPr="00A04F4A">
        <w:rPr>
          <w:rFonts w:ascii="Consolas" w:hAnsi="Consolas" w:cs="Consolas"/>
          <w:color w:val="2634FF"/>
          <w:szCs w:val="22"/>
        </w:rPr>
        <w:t>move your cursor inside that date range</w:t>
      </w:r>
      <w:r w:rsidR="00A04F4A">
        <w:rPr>
          <w:szCs w:val="22"/>
        </w:rPr>
        <w:t>, values are updated to show</w:t>
      </w:r>
      <w:r w:rsidR="00FD691D">
        <w:rPr>
          <w:szCs w:val="22"/>
        </w:rPr>
        <w:t xml:space="preserve"> the</w:t>
      </w:r>
      <w:r w:rsidR="00A04F4A">
        <w:rPr>
          <w:szCs w:val="22"/>
        </w:rPr>
        <w:t xml:space="preserve"> Fairness Score for that date and time.</w:t>
      </w:r>
    </w:p>
    <w:p w14:paraId="1509DDF9" w14:textId="051A0CE8" w:rsidR="00DB1132" w:rsidRDefault="00C86952" w:rsidP="00DB1132">
      <w:pPr>
        <w:pStyle w:val="ListParagraph"/>
        <w:ind w:left="792"/>
        <w:rPr>
          <w:szCs w:val="22"/>
        </w:rPr>
      </w:pPr>
      <w:r w:rsidRPr="00C86952">
        <w:rPr>
          <w:noProof/>
          <w:szCs w:val="22"/>
        </w:rPr>
        <w:drawing>
          <wp:inline distT="0" distB="0" distL="0" distR="0" wp14:anchorId="536DD3D5" wp14:editId="273A7138">
            <wp:extent cx="6002020" cy="2980463"/>
            <wp:effectExtent l="0" t="0" r="5080" b="4445"/>
            <wp:docPr id="28" name="Picture 2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 screen&#10;&#10;Description automatically generated"/>
                    <pic:cNvPicPr/>
                  </pic:nvPicPr>
                  <pic:blipFill>
                    <a:blip r:embed="rId38"/>
                    <a:stretch>
                      <a:fillRect/>
                    </a:stretch>
                  </pic:blipFill>
                  <pic:spPr>
                    <a:xfrm>
                      <a:off x="0" y="0"/>
                      <a:ext cx="6021357" cy="2990065"/>
                    </a:xfrm>
                    <a:prstGeom prst="rect">
                      <a:avLst/>
                    </a:prstGeom>
                  </pic:spPr>
                </pic:pic>
              </a:graphicData>
            </a:graphic>
          </wp:inline>
        </w:drawing>
      </w:r>
    </w:p>
    <w:p w14:paraId="6059231B" w14:textId="4F382B2A" w:rsidR="006001E4" w:rsidRPr="006001E4" w:rsidRDefault="0073496E" w:rsidP="0057580F">
      <w:pPr>
        <w:pStyle w:val="ListParagraph"/>
        <w:numPr>
          <w:ilvl w:val="0"/>
          <w:numId w:val="23"/>
        </w:numPr>
        <w:rPr>
          <w:szCs w:val="22"/>
        </w:rPr>
      </w:pPr>
      <w:r>
        <w:rPr>
          <w:szCs w:val="22"/>
        </w:rPr>
        <w:t xml:space="preserve">Move your mouse </w:t>
      </w:r>
      <w:r w:rsidR="00CF18C4" w:rsidRPr="00CF18C4">
        <w:rPr>
          <w:szCs w:val="22"/>
        </w:rPr>
        <w:t xml:space="preserve">on the chart </w:t>
      </w:r>
      <w:r w:rsidR="00FD691D">
        <w:rPr>
          <w:szCs w:val="22"/>
        </w:rPr>
        <w:t>to</w:t>
      </w:r>
      <w:r w:rsidR="00FD691D" w:rsidRPr="00CF18C4">
        <w:rPr>
          <w:szCs w:val="22"/>
        </w:rPr>
        <w:t xml:space="preserve"> </w:t>
      </w:r>
      <w:r w:rsidR="00CF18C4" w:rsidRPr="00CF18C4">
        <w:rPr>
          <w:szCs w:val="22"/>
        </w:rPr>
        <w:t>the point where fairness</w:t>
      </w:r>
      <w:r>
        <w:rPr>
          <w:szCs w:val="22"/>
        </w:rPr>
        <w:t xml:space="preserve"> score</w:t>
      </w:r>
      <w:r w:rsidR="00CF18C4" w:rsidRPr="00CF18C4">
        <w:rPr>
          <w:szCs w:val="22"/>
        </w:rPr>
        <w:t xml:space="preserve"> was at its lowest </w:t>
      </w:r>
      <w:r w:rsidR="00CF18C4" w:rsidRPr="0057580F">
        <w:rPr>
          <w:rFonts w:ascii="Consolas" w:hAnsi="Consolas" w:cs="Consolas"/>
          <w:color w:val="0000FF"/>
          <w:szCs w:val="22"/>
        </w:rPr>
        <w:t>(8</w:t>
      </w:r>
      <w:r w:rsidR="00C86952">
        <w:rPr>
          <w:rFonts w:ascii="Consolas" w:hAnsi="Consolas" w:cs="Consolas"/>
          <w:color w:val="0000FF"/>
          <w:szCs w:val="22"/>
        </w:rPr>
        <w:t>4</w:t>
      </w:r>
      <w:r w:rsidR="00CF18C4" w:rsidRPr="0057580F">
        <w:rPr>
          <w:rFonts w:ascii="Consolas" w:hAnsi="Consolas" w:cs="Consolas"/>
          <w:color w:val="0000FF"/>
          <w:szCs w:val="22"/>
        </w:rPr>
        <w:t>%)</w:t>
      </w:r>
    </w:p>
    <w:p w14:paraId="7DC84162" w14:textId="20AB5D44" w:rsidR="006001E4" w:rsidRDefault="00C86952" w:rsidP="006001E4">
      <w:pPr>
        <w:pStyle w:val="ListParagraph"/>
        <w:ind w:left="792"/>
        <w:rPr>
          <w:szCs w:val="22"/>
        </w:rPr>
      </w:pPr>
      <w:r w:rsidRPr="00C86952">
        <w:rPr>
          <w:noProof/>
          <w:szCs w:val="22"/>
        </w:rPr>
        <w:drawing>
          <wp:inline distT="0" distB="0" distL="0" distR="0" wp14:anchorId="6925BA37" wp14:editId="41B5A0BD">
            <wp:extent cx="6002316" cy="2986481"/>
            <wp:effectExtent l="0" t="0" r="508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 screen&#10;&#10;Description automatically generated"/>
                    <pic:cNvPicPr/>
                  </pic:nvPicPr>
                  <pic:blipFill>
                    <a:blip r:embed="rId39"/>
                    <a:stretch>
                      <a:fillRect/>
                    </a:stretch>
                  </pic:blipFill>
                  <pic:spPr>
                    <a:xfrm>
                      <a:off x="0" y="0"/>
                      <a:ext cx="6017402" cy="2993987"/>
                    </a:xfrm>
                    <a:prstGeom prst="rect">
                      <a:avLst/>
                    </a:prstGeom>
                  </pic:spPr>
                </pic:pic>
              </a:graphicData>
            </a:graphic>
          </wp:inline>
        </w:drawing>
      </w:r>
    </w:p>
    <w:p w14:paraId="78DF0131" w14:textId="1F23F115" w:rsidR="006001E4" w:rsidRDefault="00CF18C4" w:rsidP="006001E4">
      <w:pPr>
        <w:pStyle w:val="ListParagraph"/>
        <w:ind w:left="792"/>
        <w:rPr>
          <w:szCs w:val="22"/>
        </w:rPr>
      </w:pPr>
      <w:r w:rsidRPr="006001E4">
        <w:rPr>
          <w:szCs w:val="22"/>
        </w:rPr>
        <w:t xml:space="preserve">This screen shows us fairness details for this particular time period. OpenScale calculates its fairness score using a combination of actual predictions (payload data) and perturbed data, </w:t>
      </w:r>
      <w:r w:rsidRPr="006001E4">
        <w:rPr>
          <w:szCs w:val="22"/>
        </w:rPr>
        <w:lastRenderedPageBreak/>
        <w:t>generated when the prediction probability is close to 50%. OpenScale will flip the monitored feature to see how it affects the prediction outcome.</w:t>
      </w:r>
    </w:p>
    <w:p w14:paraId="40E4705F" w14:textId="576464E9" w:rsidR="00582BC7" w:rsidRPr="00B7547D" w:rsidRDefault="006637B5" w:rsidP="00582BC7">
      <w:pPr>
        <w:pStyle w:val="ListParagraph"/>
        <w:numPr>
          <w:ilvl w:val="0"/>
          <w:numId w:val="23"/>
        </w:numPr>
        <w:rPr>
          <w:szCs w:val="22"/>
        </w:rPr>
      </w:pPr>
      <w:r>
        <w:rPr>
          <w:szCs w:val="22"/>
        </w:rPr>
        <w:t>Click on that lowest score line when it says</w:t>
      </w:r>
      <w:r w:rsidR="00582BC7">
        <w:rPr>
          <w:szCs w:val="22"/>
        </w:rPr>
        <w:t xml:space="preserve">: </w:t>
      </w:r>
      <w:r w:rsidR="00582BC7" w:rsidRPr="00582BC7">
        <w:rPr>
          <w:rFonts w:ascii="Consolas" w:hAnsi="Consolas" w:cs="Consolas"/>
          <w:color w:val="0000FF"/>
          <w:szCs w:val="22"/>
        </w:rPr>
        <w:t>Click to view details</w:t>
      </w:r>
      <w:r w:rsidR="006318A0">
        <w:rPr>
          <w:rFonts w:ascii="Consolas" w:hAnsi="Consolas" w:cs="Consolas"/>
          <w:color w:val="0000FF"/>
          <w:szCs w:val="22"/>
        </w:rPr>
        <w:t>.</w:t>
      </w:r>
    </w:p>
    <w:p w14:paraId="56A325D0" w14:textId="559E0B27" w:rsidR="00B7547D" w:rsidRDefault="00C86952" w:rsidP="00B7547D">
      <w:pPr>
        <w:pStyle w:val="ListParagraph"/>
        <w:ind w:left="792"/>
        <w:rPr>
          <w:szCs w:val="22"/>
        </w:rPr>
      </w:pPr>
      <w:r w:rsidRPr="00C86952">
        <w:rPr>
          <w:noProof/>
          <w:szCs w:val="22"/>
        </w:rPr>
        <w:drawing>
          <wp:inline distT="0" distB="0" distL="0" distR="0" wp14:anchorId="41FC3B01" wp14:editId="504D564D">
            <wp:extent cx="1736521" cy="1240397"/>
            <wp:effectExtent l="0" t="0" r="3810" b="4445"/>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social media post&#10;&#10;Description automatically generated"/>
                    <pic:cNvPicPr/>
                  </pic:nvPicPr>
                  <pic:blipFill>
                    <a:blip r:embed="rId40"/>
                    <a:stretch>
                      <a:fillRect/>
                    </a:stretch>
                  </pic:blipFill>
                  <pic:spPr>
                    <a:xfrm>
                      <a:off x="0" y="0"/>
                      <a:ext cx="1771061" cy="1265069"/>
                    </a:xfrm>
                    <a:prstGeom prst="rect">
                      <a:avLst/>
                    </a:prstGeom>
                  </pic:spPr>
                </pic:pic>
              </a:graphicData>
            </a:graphic>
          </wp:inline>
        </w:drawing>
      </w:r>
    </w:p>
    <w:p w14:paraId="435672A8" w14:textId="56B52CA1" w:rsidR="006B5BFB" w:rsidRPr="00B7547D" w:rsidRDefault="00CF18C4" w:rsidP="00B7547D">
      <w:pPr>
        <w:pStyle w:val="ListParagraph"/>
        <w:numPr>
          <w:ilvl w:val="0"/>
          <w:numId w:val="23"/>
        </w:numPr>
        <w:rPr>
          <w:szCs w:val="22"/>
        </w:rPr>
      </w:pPr>
      <w:r w:rsidRPr="006001E4">
        <w:rPr>
          <w:szCs w:val="22"/>
        </w:rPr>
        <w:t>The fairness score is reached by dividing the percentage of positive outcomes for the monitored group (females, 67%) by the percentage of positive outcomes for the reference group (males, 80%).</w:t>
      </w:r>
    </w:p>
    <w:p w14:paraId="37DFD88C" w14:textId="4884CB67" w:rsidR="006B5BFB" w:rsidRDefault="00CF18C4" w:rsidP="00B7547D">
      <w:pPr>
        <w:pStyle w:val="ListParagraph"/>
        <w:ind w:left="792"/>
        <w:rPr>
          <w:szCs w:val="22"/>
        </w:rPr>
      </w:pPr>
      <w:r w:rsidRPr="00CF18C4">
        <w:rPr>
          <w:szCs w:val="22"/>
        </w:rPr>
        <w:t>The graph shows the breakdown of positive and negative predictions for our two groups. You can use the radio button at the top to view payload and perturbed data, actual payload (prediction) data, and training data.</w:t>
      </w:r>
    </w:p>
    <w:p w14:paraId="297C1C57" w14:textId="6F02FE05" w:rsidR="002657A6" w:rsidRDefault="002657A6" w:rsidP="00B7547D">
      <w:pPr>
        <w:pStyle w:val="ListParagraph"/>
        <w:ind w:left="792"/>
        <w:rPr>
          <w:szCs w:val="22"/>
        </w:rPr>
      </w:pPr>
      <w:r>
        <w:rPr>
          <w:noProof/>
        </w:rPr>
        <w:drawing>
          <wp:inline distT="0" distB="0" distL="0" distR="0" wp14:anchorId="0A3637C1" wp14:editId="72B5675A">
            <wp:extent cx="5570290" cy="2785145"/>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57914" cy="2828957"/>
                    </a:xfrm>
                    <a:prstGeom prst="rect">
                      <a:avLst/>
                    </a:prstGeom>
                    <a:noFill/>
                    <a:ln>
                      <a:noFill/>
                    </a:ln>
                  </pic:spPr>
                </pic:pic>
              </a:graphicData>
            </a:graphic>
          </wp:inline>
        </w:drawing>
      </w:r>
    </w:p>
    <w:p w14:paraId="1993EA8C" w14:textId="1AAB317F" w:rsidR="006B5BFB" w:rsidRDefault="00CF18C4" w:rsidP="00DB1132">
      <w:pPr>
        <w:pStyle w:val="ListParagraph"/>
        <w:numPr>
          <w:ilvl w:val="0"/>
          <w:numId w:val="23"/>
        </w:numPr>
        <w:rPr>
          <w:szCs w:val="22"/>
        </w:rPr>
      </w:pPr>
      <w:r w:rsidRPr="00CF18C4">
        <w:rPr>
          <w:szCs w:val="22"/>
        </w:rPr>
        <w:t>Click</w:t>
      </w:r>
      <w:r w:rsidR="00CC423A">
        <w:rPr>
          <w:szCs w:val="22"/>
        </w:rPr>
        <w:t xml:space="preserve"> data set (</w:t>
      </w:r>
      <w:r w:rsidR="00967DB1">
        <w:rPr>
          <w:szCs w:val="22"/>
        </w:rPr>
        <w:t xml:space="preserve">radio </w:t>
      </w:r>
      <w:r w:rsidR="00CC423A">
        <w:rPr>
          <w:szCs w:val="22"/>
        </w:rPr>
        <w:t>button)</w:t>
      </w:r>
      <w:r w:rsidRPr="00CF18C4">
        <w:rPr>
          <w:szCs w:val="22"/>
        </w:rPr>
        <w:t xml:space="preserve"> </w:t>
      </w:r>
      <w:r w:rsidRPr="00CC423A">
        <w:rPr>
          <w:rFonts w:ascii="Consolas" w:hAnsi="Consolas" w:cs="Consolas"/>
          <w:color w:val="0000FF"/>
          <w:szCs w:val="22"/>
        </w:rPr>
        <w:t xml:space="preserve">Training </w:t>
      </w:r>
      <w:r w:rsidRPr="00CF18C4">
        <w:rPr>
          <w:szCs w:val="22"/>
        </w:rPr>
        <w:t>to view the training data breakdown.</w:t>
      </w:r>
    </w:p>
    <w:p w14:paraId="4115F5D6" w14:textId="77777777" w:rsidR="006B5BFB" w:rsidRDefault="00CF18C4" w:rsidP="006B5BFB">
      <w:pPr>
        <w:pStyle w:val="ListParagraph"/>
        <w:ind w:left="792"/>
        <w:rPr>
          <w:szCs w:val="22"/>
        </w:rPr>
      </w:pPr>
      <w:r w:rsidRPr="00CF18C4">
        <w:rPr>
          <w:szCs w:val="22"/>
        </w:rPr>
        <w:t>As you can see, our training data had significantly more records for males than for females, which may be a potential source of our unfair bias against females.</w:t>
      </w:r>
    </w:p>
    <w:p w14:paraId="404CA39D" w14:textId="2B1ECDA2" w:rsidR="006B5BFB" w:rsidRDefault="00C86952" w:rsidP="00C86952">
      <w:pPr>
        <w:pStyle w:val="ListParagraph"/>
        <w:ind w:left="792"/>
        <w:rPr>
          <w:szCs w:val="22"/>
        </w:rPr>
      </w:pPr>
      <w:r w:rsidRPr="00C86952">
        <w:rPr>
          <w:noProof/>
          <w:szCs w:val="22"/>
        </w:rPr>
        <w:lastRenderedPageBreak/>
        <w:drawing>
          <wp:inline distT="0" distB="0" distL="0" distR="0" wp14:anchorId="3C2B5EFB" wp14:editId="77A9637C">
            <wp:extent cx="3842158" cy="2009015"/>
            <wp:effectExtent l="0" t="0" r="0" b="0"/>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social media post&#10;&#10;Description automatically generated"/>
                    <pic:cNvPicPr/>
                  </pic:nvPicPr>
                  <pic:blipFill>
                    <a:blip r:embed="rId42"/>
                    <a:stretch>
                      <a:fillRect/>
                    </a:stretch>
                  </pic:blipFill>
                  <pic:spPr>
                    <a:xfrm>
                      <a:off x="0" y="0"/>
                      <a:ext cx="3877886" cy="2027697"/>
                    </a:xfrm>
                    <a:prstGeom prst="rect">
                      <a:avLst/>
                    </a:prstGeom>
                  </pic:spPr>
                </pic:pic>
              </a:graphicData>
            </a:graphic>
          </wp:inline>
        </w:drawing>
      </w:r>
    </w:p>
    <w:p w14:paraId="0962E402" w14:textId="4180346F" w:rsidR="006B5BFB" w:rsidRDefault="00CF18C4" w:rsidP="00DB1132">
      <w:pPr>
        <w:pStyle w:val="ListParagraph"/>
        <w:numPr>
          <w:ilvl w:val="0"/>
          <w:numId w:val="23"/>
        </w:numPr>
        <w:rPr>
          <w:szCs w:val="22"/>
        </w:rPr>
      </w:pPr>
      <w:r w:rsidRPr="00CF18C4">
        <w:rPr>
          <w:szCs w:val="22"/>
        </w:rPr>
        <w:t>Click the</w:t>
      </w:r>
      <w:r w:rsidR="00CC423A">
        <w:rPr>
          <w:szCs w:val="22"/>
        </w:rPr>
        <w:t xml:space="preserve"> data set (button)</w:t>
      </w:r>
      <w:r w:rsidRPr="00CF18C4">
        <w:rPr>
          <w:szCs w:val="22"/>
        </w:rPr>
        <w:t xml:space="preserve"> </w:t>
      </w:r>
      <w:r w:rsidRPr="00CC423A">
        <w:rPr>
          <w:rFonts w:ascii="Consolas" w:hAnsi="Consolas" w:cs="Consolas"/>
          <w:color w:val="0000FF"/>
          <w:szCs w:val="22"/>
        </w:rPr>
        <w:t>Debiased</w:t>
      </w:r>
      <w:r w:rsidR="006318A0">
        <w:rPr>
          <w:rFonts w:ascii="Consolas" w:hAnsi="Consolas" w:cs="Consolas"/>
          <w:color w:val="0000FF"/>
          <w:szCs w:val="22"/>
        </w:rPr>
        <w:t>.</w:t>
      </w:r>
    </w:p>
    <w:p w14:paraId="7B394724" w14:textId="38DCCE70" w:rsidR="00CF18C4" w:rsidRDefault="00CF18C4" w:rsidP="006B5BFB">
      <w:pPr>
        <w:pStyle w:val="ListParagraph"/>
        <w:ind w:left="792"/>
        <w:rPr>
          <w:szCs w:val="22"/>
        </w:rPr>
      </w:pPr>
      <w:r w:rsidRPr="00CF18C4">
        <w:rPr>
          <w:szCs w:val="22"/>
        </w:rPr>
        <w:t xml:space="preserve">OpenScale can create a sort of “corrective lens” to reduce or remove unfair model bias. It does this by training another model to predict when an outcome of the production model is likely to be unfairly </w:t>
      </w:r>
      <w:r w:rsidR="006318A0" w:rsidRPr="00CF18C4">
        <w:rPr>
          <w:szCs w:val="22"/>
        </w:rPr>
        <w:t>biased</w:t>
      </w:r>
      <w:r w:rsidR="006318A0">
        <w:rPr>
          <w:szCs w:val="22"/>
        </w:rPr>
        <w:t>,</w:t>
      </w:r>
      <w:r w:rsidRPr="00CF18C4">
        <w:rPr>
          <w:szCs w:val="22"/>
        </w:rPr>
        <w:t xml:space="preserve"> flipping the feature value from the monitored group (female) to the reference group (male) and returning this prediction. On this screen, you can see how using this model will affect the fairness scores for other features.</w:t>
      </w:r>
    </w:p>
    <w:p w14:paraId="6076BD16" w14:textId="3404DFF1" w:rsidR="00CC0AB2" w:rsidRPr="00CF18C4" w:rsidRDefault="00C86952" w:rsidP="006B5BFB">
      <w:pPr>
        <w:pStyle w:val="ListParagraph"/>
        <w:ind w:left="792"/>
        <w:rPr>
          <w:szCs w:val="22"/>
        </w:rPr>
      </w:pPr>
      <w:r w:rsidRPr="00C86952">
        <w:rPr>
          <w:noProof/>
          <w:szCs w:val="22"/>
        </w:rPr>
        <w:drawing>
          <wp:inline distT="0" distB="0" distL="0" distR="0" wp14:anchorId="08D025FB" wp14:editId="432596C2">
            <wp:extent cx="6023295" cy="3155985"/>
            <wp:effectExtent l="0" t="0" r="0" b="0"/>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social media post&#10;&#10;Description automatically generated"/>
                    <pic:cNvPicPr/>
                  </pic:nvPicPr>
                  <pic:blipFill>
                    <a:blip r:embed="rId43"/>
                    <a:stretch>
                      <a:fillRect/>
                    </a:stretch>
                  </pic:blipFill>
                  <pic:spPr>
                    <a:xfrm>
                      <a:off x="0" y="0"/>
                      <a:ext cx="6062208" cy="3176374"/>
                    </a:xfrm>
                    <a:prstGeom prst="rect">
                      <a:avLst/>
                    </a:prstGeom>
                  </pic:spPr>
                </pic:pic>
              </a:graphicData>
            </a:graphic>
          </wp:inline>
        </w:drawing>
      </w:r>
    </w:p>
    <w:p w14:paraId="133C1209" w14:textId="77777777" w:rsidR="00531847" w:rsidRDefault="00CF18C4" w:rsidP="00DB1132">
      <w:pPr>
        <w:pStyle w:val="ListParagraph"/>
        <w:numPr>
          <w:ilvl w:val="0"/>
          <w:numId w:val="23"/>
        </w:numPr>
        <w:rPr>
          <w:szCs w:val="22"/>
        </w:rPr>
      </w:pPr>
      <w:r w:rsidRPr="00CF18C4">
        <w:rPr>
          <w:szCs w:val="22"/>
        </w:rPr>
        <w:t xml:space="preserve">Click the </w:t>
      </w:r>
      <w:r w:rsidRPr="00CC423A">
        <w:rPr>
          <w:rFonts w:ascii="Consolas" w:hAnsi="Consolas" w:cs="Consolas"/>
          <w:color w:val="0000FF"/>
          <w:szCs w:val="22"/>
        </w:rPr>
        <w:t>back arrow</w:t>
      </w:r>
      <w:r w:rsidRPr="00CF18C4">
        <w:rPr>
          <w:szCs w:val="22"/>
        </w:rPr>
        <w:t xml:space="preserve"> to return to the model dashboard.</w:t>
      </w:r>
    </w:p>
    <w:p w14:paraId="5F6B2304" w14:textId="028CA596" w:rsidR="00CF18C4" w:rsidRPr="00CF18C4" w:rsidRDefault="00C86952" w:rsidP="00531847">
      <w:pPr>
        <w:pStyle w:val="ListParagraph"/>
        <w:ind w:left="792"/>
        <w:rPr>
          <w:szCs w:val="22"/>
        </w:rPr>
      </w:pPr>
      <w:r w:rsidRPr="00C86952">
        <w:rPr>
          <w:noProof/>
          <w:szCs w:val="22"/>
        </w:rPr>
        <w:drawing>
          <wp:inline distT="0" distB="0" distL="0" distR="0" wp14:anchorId="7E77ED74" wp14:editId="127CE047">
            <wp:extent cx="3078759" cy="907608"/>
            <wp:effectExtent l="0" t="0" r="0" b="0"/>
            <wp:docPr id="32" name="Picture 32" descr="A picture containing bird,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bird, flower&#10;&#10;Description automatically generated"/>
                    <pic:cNvPicPr/>
                  </pic:nvPicPr>
                  <pic:blipFill>
                    <a:blip r:embed="rId44"/>
                    <a:stretch>
                      <a:fillRect/>
                    </a:stretch>
                  </pic:blipFill>
                  <pic:spPr>
                    <a:xfrm>
                      <a:off x="0" y="0"/>
                      <a:ext cx="3109349" cy="916626"/>
                    </a:xfrm>
                    <a:prstGeom prst="rect">
                      <a:avLst/>
                    </a:prstGeom>
                  </pic:spPr>
                </pic:pic>
              </a:graphicData>
            </a:graphic>
          </wp:inline>
        </w:drawing>
      </w:r>
    </w:p>
    <w:p w14:paraId="3FB86AC8" w14:textId="521EC337" w:rsidR="00057FA2" w:rsidRPr="00057FA2" w:rsidRDefault="00CF18C4" w:rsidP="00057FA2">
      <w:pPr>
        <w:pStyle w:val="ListParagraph"/>
        <w:numPr>
          <w:ilvl w:val="0"/>
          <w:numId w:val="23"/>
        </w:numPr>
        <w:rPr>
          <w:szCs w:val="22"/>
        </w:rPr>
      </w:pPr>
      <w:r w:rsidRPr="00CF18C4">
        <w:rPr>
          <w:szCs w:val="22"/>
        </w:rPr>
        <w:t>Click the</w:t>
      </w:r>
      <w:r w:rsidR="00CC423A">
        <w:rPr>
          <w:szCs w:val="22"/>
        </w:rPr>
        <w:t xml:space="preserve"> monitor</w:t>
      </w:r>
      <w:r w:rsidRPr="00CF18C4">
        <w:rPr>
          <w:szCs w:val="22"/>
        </w:rPr>
        <w:t xml:space="preserve"> </w:t>
      </w:r>
      <w:r w:rsidRPr="00CC423A">
        <w:rPr>
          <w:rFonts w:ascii="Consolas" w:hAnsi="Consolas" w:cs="Consolas"/>
          <w:color w:val="0000FF"/>
          <w:szCs w:val="22"/>
        </w:rPr>
        <w:t>Area under ROC</w:t>
      </w:r>
      <w:r w:rsidRPr="00CF18C4">
        <w:rPr>
          <w:szCs w:val="22"/>
        </w:rPr>
        <w:t xml:space="preserve"> in the</w:t>
      </w:r>
      <w:r w:rsidR="00CC423A">
        <w:rPr>
          <w:szCs w:val="22"/>
        </w:rPr>
        <w:t xml:space="preserve"> section</w:t>
      </w:r>
      <w:r w:rsidRPr="00CF18C4">
        <w:rPr>
          <w:szCs w:val="22"/>
        </w:rPr>
        <w:t xml:space="preserve"> </w:t>
      </w:r>
      <w:r w:rsidRPr="00CC423A">
        <w:rPr>
          <w:rFonts w:ascii="Consolas" w:hAnsi="Consolas" w:cs="Consolas"/>
          <w:color w:val="0000FF"/>
          <w:szCs w:val="22"/>
        </w:rPr>
        <w:t>Quality</w:t>
      </w:r>
      <w:r w:rsidR="006318A0">
        <w:rPr>
          <w:rFonts w:ascii="Consolas" w:hAnsi="Consolas" w:cs="Consolas"/>
          <w:color w:val="0000FF"/>
          <w:szCs w:val="22"/>
        </w:rPr>
        <w:t>.</w:t>
      </w:r>
    </w:p>
    <w:p w14:paraId="69288500" w14:textId="07392264" w:rsidR="000328BA" w:rsidRPr="000328BA" w:rsidRDefault="00C86952" w:rsidP="00C86952">
      <w:pPr>
        <w:pStyle w:val="ListParagraph"/>
        <w:ind w:left="792"/>
        <w:rPr>
          <w:szCs w:val="22"/>
        </w:rPr>
      </w:pPr>
      <w:r w:rsidRPr="00C86952">
        <w:rPr>
          <w:noProof/>
          <w:szCs w:val="22"/>
        </w:rPr>
        <w:lastRenderedPageBreak/>
        <w:drawing>
          <wp:inline distT="0" distB="0" distL="0" distR="0" wp14:anchorId="557B33A8" wp14:editId="7C10CB28">
            <wp:extent cx="2502624" cy="2281805"/>
            <wp:effectExtent l="0" t="0" r="0" b="4445"/>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ell phone&#10;&#10;Description automatically generated"/>
                    <pic:cNvPicPr/>
                  </pic:nvPicPr>
                  <pic:blipFill>
                    <a:blip r:embed="rId45"/>
                    <a:stretch>
                      <a:fillRect/>
                    </a:stretch>
                  </pic:blipFill>
                  <pic:spPr>
                    <a:xfrm>
                      <a:off x="0" y="0"/>
                      <a:ext cx="2563117" cy="2336960"/>
                    </a:xfrm>
                    <a:prstGeom prst="rect">
                      <a:avLst/>
                    </a:prstGeom>
                  </pic:spPr>
                </pic:pic>
              </a:graphicData>
            </a:graphic>
          </wp:inline>
        </w:drawing>
      </w:r>
    </w:p>
    <w:p w14:paraId="7EAC1305" w14:textId="2A629BB5" w:rsidR="000328BA" w:rsidRDefault="000328BA" w:rsidP="00DB1132">
      <w:pPr>
        <w:pStyle w:val="ListParagraph"/>
        <w:numPr>
          <w:ilvl w:val="0"/>
          <w:numId w:val="23"/>
        </w:numPr>
        <w:rPr>
          <w:szCs w:val="22"/>
        </w:rPr>
      </w:pPr>
      <w:r w:rsidRPr="00CF18C4">
        <w:rPr>
          <w:szCs w:val="22"/>
        </w:rPr>
        <w:t xml:space="preserve">OpenScale provides several different quality measurements. For our binary classification model, </w:t>
      </w:r>
      <w:r w:rsidRPr="000328BA">
        <w:rPr>
          <w:i/>
          <w:iCs/>
          <w:szCs w:val="22"/>
        </w:rPr>
        <w:t>Area under ROC</w:t>
      </w:r>
      <w:r w:rsidRPr="00CF18C4">
        <w:rPr>
          <w:szCs w:val="22"/>
        </w:rPr>
        <w:t xml:space="preserve"> provides the best standard for model quality. These scores are generated by providing ground truth feedback data to the model, either via CSV upload or using a RESTful endpoint provided by OpenScale.</w:t>
      </w:r>
    </w:p>
    <w:p w14:paraId="5109445B" w14:textId="59F03CDE" w:rsidR="000328BA" w:rsidRDefault="000328BA" w:rsidP="000328BA">
      <w:pPr>
        <w:pStyle w:val="ListParagraph"/>
        <w:ind w:left="792"/>
        <w:rPr>
          <w:szCs w:val="22"/>
        </w:rPr>
      </w:pPr>
      <w:r>
        <w:rPr>
          <w:noProof/>
        </w:rPr>
        <w:drawing>
          <wp:inline distT="0" distB="0" distL="0" distR="0" wp14:anchorId="7C52F1D5" wp14:editId="1F270DEE">
            <wp:extent cx="6006312" cy="3657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24348" cy="3668583"/>
                    </a:xfrm>
                    <a:prstGeom prst="rect">
                      <a:avLst/>
                    </a:prstGeom>
                    <a:noFill/>
                    <a:ln>
                      <a:noFill/>
                    </a:ln>
                  </pic:spPr>
                </pic:pic>
              </a:graphicData>
            </a:graphic>
          </wp:inline>
        </w:drawing>
      </w:r>
    </w:p>
    <w:p w14:paraId="2C2B42DF" w14:textId="71A25404" w:rsidR="00CF18C4" w:rsidRPr="000328BA" w:rsidRDefault="00CF18C4" w:rsidP="000328BA">
      <w:pPr>
        <w:pStyle w:val="ListParagraph"/>
        <w:ind w:left="792"/>
        <w:rPr>
          <w:szCs w:val="22"/>
        </w:rPr>
      </w:pPr>
      <w:r w:rsidRPr="000328BA">
        <w:rPr>
          <w:szCs w:val="22"/>
        </w:rPr>
        <w:t xml:space="preserve">As with the fairness monitor, the chart in the middle of the screen shows model performance over an adjustable time window, with the relevant measurement shown as the </w:t>
      </w:r>
      <w:r w:rsidR="000328BA">
        <w:rPr>
          <w:szCs w:val="22"/>
        </w:rPr>
        <w:t>green</w:t>
      </w:r>
      <w:r w:rsidRPr="000328BA">
        <w:rPr>
          <w:szCs w:val="22"/>
        </w:rPr>
        <w:t xml:space="preserve"> line and the alert threshold represented by the red line. As you can see, our model quality has consistently been above the threshold until the most recent measurement, represented by the right-most portion of the chart.</w:t>
      </w:r>
    </w:p>
    <w:p w14:paraId="60B41CCD" w14:textId="1BD07A21" w:rsidR="00157DA3" w:rsidRDefault="00CF18C4" w:rsidP="00DB1132">
      <w:pPr>
        <w:pStyle w:val="ListParagraph"/>
        <w:numPr>
          <w:ilvl w:val="0"/>
          <w:numId w:val="23"/>
        </w:numPr>
        <w:rPr>
          <w:szCs w:val="22"/>
        </w:rPr>
      </w:pPr>
      <w:r w:rsidRPr="00CF18C4">
        <w:rPr>
          <w:szCs w:val="22"/>
        </w:rPr>
        <w:t xml:space="preserve">Click on the right-most portion of the chart, where Area under ROC drops to </w:t>
      </w:r>
      <w:r w:rsidRPr="006B1B4A">
        <w:rPr>
          <w:rFonts w:ascii="Consolas" w:hAnsi="Consolas" w:cs="Consolas"/>
          <w:color w:val="0000FF"/>
          <w:szCs w:val="22"/>
        </w:rPr>
        <w:t>0.</w:t>
      </w:r>
      <w:r w:rsidR="00157DA3">
        <w:rPr>
          <w:rFonts w:ascii="Consolas" w:hAnsi="Consolas" w:cs="Consolas"/>
          <w:color w:val="0000FF"/>
          <w:szCs w:val="22"/>
        </w:rPr>
        <w:t>7</w:t>
      </w:r>
      <w:r w:rsidR="0081438A">
        <w:rPr>
          <w:rFonts w:ascii="Consolas" w:hAnsi="Consolas" w:cs="Consolas"/>
          <w:color w:val="0000FF"/>
          <w:szCs w:val="22"/>
        </w:rPr>
        <w:t>3</w:t>
      </w:r>
      <w:r w:rsidRPr="00CF18C4">
        <w:rPr>
          <w:szCs w:val="22"/>
        </w:rPr>
        <w:t>.</w:t>
      </w:r>
    </w:p>
    <w:p w14:paraId="0552219C" w14:textId="57C379FF" w:rsidR="006B1B4A" w:rsidRPr="00F141F1" w:rsidRDefault="0081438A" w:rsidP="00F141F1">
      <w:pPr>
        <w:pStyle w:val="ListParagraph"/>
        <w:ind w:left="792"/>
        <w:rPr>
          <w:szCs w:val="22"/>
        </w:rPr>
      </w:pPr>
      <w:r w:rsidRPr="0081438A">
        <w:rPr>
          <w:noProof/>
          <w:szCs w:val="22"/>
        </w:rPr>
        <w:lastRenderedPageBreak/>
        <w:drawing>
          <wp:inline distT="0" distB="0" distL="0" distR="0" wp14:anchorId="6C68F878" wp14:editId="6DA6F3DB">
            <wp:extent cx="3565321" cy="2650627"/>
            <wp:effectExtent l="0" t="0" r="3810" b="381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ell phone&#10;&#10;Description automatically generated"/>
                    <pic:cNvPicPr/>
                  </pic:nvPicPr>
                  <pic:blipFill>
                    <a:blip r:embed="rId47"/>
                    <a:stretch>
                      <a:fillRect/>
                    </a:stretch>
                  </pic:blipFill>
                  <pic:spPr>
                    <a:xfrm>
                      <a:off x="0" y="0"/>
                      <a:ext cx="3739702" cy="2780270"/>
                    </a:xfrm>
                    <a:prstGeom prst="rect">
                      <a:avLst/>
                    </a:prstGeom>
                  </pic:spPr>
                </pic:pic>
              </a:graphicData>
            </a:graphic>
          </wp:inline>
        </w:drawing>
      </w:r>
    </w:p>
    <w:p w14:paraId="7FD263B1" w14:textId="10E6DC7A" w:rsidR="006B1B4A" w:rsidRDefault="00CF18C4" w:rsidP="00F141F1">
      <w:pPr>
        <w:pStyle w:val="ListParagraph"/>
        <w:numPr>
          <w:ilvl w:val="0"/>
          <w:numId w:val="23"/>
        </w:numPr>
        <w:rPr>
          <w:szCs w:val="22"/>
        </w:rPr>
      </w:pPr>
      <w:r w:rsidRPr="006B1B4A">
        <w:rPr>
          <w:szCs w:val="22"/>
        </w:rPr>
        <w:t>Here we can see a further breakdown of the feedback data and the various accuracy scores, and the number of feedback records evaluated.</w:t>
      </w:r>
    </w:p>
    <w:p w14:paraId="080EAF2A" w14:textId="012C03AE" w:rsidR="00F141F1" w:rsidRDefault="0081438A" w:rsidP="006B1B4A">
      <w:pPr>
        <w:pStyle w:val="ListParagraph"/>
        <w:ind w:left="792"/>
        <w:rPr>
          <w:szCs w:val="22"/>
        </w:rPr>
      </w:pPr>
      <w:r w:rsidRPr="0081438A">
        <w:rPr>
          <w:noProof/>
          <w:szCs w:val="22"/>
        </w:rPr>
        <w:drawing>
          <wp:inline distT="0" distB="0" distL="0" distR="0" wp14:anchorId="2D42FD31" wp14:editId="1615995F">
            <wp:extent cx="4840447" cy="2041945"/>
            <wp:effectExtent l="0" t="0" r="0" b="3175"/>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48"/>
                    <a:stretch>
                      <a:fillRect/>
                    </a:stretch>
                  </pic:blipFill>
                  <pic:spPr>
                    <a:xfrm>
                      <a:off x="0" y="0"/>
                      <a:ext cx="4872313" cy="2055388"/>
                    </a:xfrm>
                    <a:prstGeom prst="rect">
                      <a:avLst/>
                    </a:prstGeom>
                  </pic:spPr>
                </pic:pic>
              </a:graphicData>
            </a:graphic>
          </wp:inline>
        </w:drawing>
      </w:r>
    </w:p>
    <w:p w14:paraId="06F2DEE3" w14:textId="12F32B0B" w:rsidR="00C5298D" w:rsidRDefault="00CF18C4" w:rsidP="0012279E">
      <w:pPr>
        <w:pStyle w:val="ListParagraph"/>
        <w:numPr>
          <w:ilvl w:val="0"/>
          <w:numId w:val="23"/>
        </w:numPr>
        <w:rPr>
          <w:szCs w:val="22"/>
        </w:rPr>
      </w:pPr>
      <w:r w:rsidRPr="006B1B4A">
        <w:rPr>
          <w:szCs w:val="22"/>
        </w:rPr>
        <w:t xml:space="preserve">Click on the </w:t>
      </w:r>
      <w:r w:rsidR="003657F4">
        <w:rPr>
          <w:rFonts w:ascii="Consolas" w:hAnsi="Consolas" w:cs="Consolas"/>
          <w:color w:val="0000FF"/>
          <w:szCs w:val="22"/>
        </w:rPr>
        <w:t>Quality</w:t>
      </w:r>
      <w:r w:rsidRPr="006B1B4A">
        <w:rPr>
          <w:szCs w:val="22"/>
        </w:rPr>
        <w:t xml:space="preserve"> </w:t>
      </w:r>
      <w:r w:rsidR="003657F4">
        <w:rPr>
          <w:szCs w:val="22"/>
        </w:rPr>
        <w:t xml:space="preserve">link to return to the </w:t>
      </w:r>
      <w:proofErr w:type="spellStart"/>
      <w:r w:rsidR="003657F4">
        <w:rPr>
          <w:szCs w:val="22"/>
        </w:rPr>
        <w:t>GermanCreditRiskModelICP</w:t>
      </w:r>
      <w:proofErr w:type="spellEnd"/>
      <w:r w:rsidR="003657F4">
        <w:rPr>
          <w:szCs w:val="22"/>
        </w:rPr>
        <w:t xml:space="preserve"> </w:t>
      </w:r>
      <w:r w:rsidRPr="00C5298D">
        <w:rPr>
          <w:rFonts w:ascii="Consolas" w:hAnsi="Consolas" w:cs="Consolas"/>
          <w:color w:val="0000FF"/>
          <w:szCs w:val="22"/>
        </w:rPr>
        <w:t>Dashboard.</w:t>
      </w:r>
    </w:p>
    <w:p w14:paraId="311ECCE6" w14:textId="1095EE19" w:rsidR="00CF18C4" w:rsidRPr="006B1B4A" w:rsidRDefault="003657F4" w:rsidP="00C5298D">
      <w:pPr>
        <w:pStyle w:val="ListParagraph"/>
        <w:ind w:left="792"/>
        <w:rPr>
          <w:szCs w:val="22"/>
        </w:rPr>
      </w:pPr>
      <w:r w:rsidRPr="003657F4">
        <w:rPr>
          <w:noProof/>
        </w:rPr>
        <w:drawing>
          <wp:inline distT="0" distB="0" distL="0" distR="0" wp14:anchorId="7D008184" wp14:editId="1F1ED33C">
            <wp:extent cx="1652631" cy="1201913"/>
            <wp:effectExtent l="0" t="0" r="0" b="508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ell phone&#10;&#10;Description automatically generated"/>
                    <pic:cNvPicPr/>
                  </pic:nvPicPr>
                  <pic:blipFill>
                    <a:blip r:embed="rId49"/>
                    <a:stretch>
                      <a:fillRect/>
                    </a:stretch>
                  </pic:blipFill>
                  <pic:spPr>
                    <a:xfrm>
                      <a:off x="0" y="0"/>
                      <a:ext cx="1682572" cy="1223688"/>
                    </a:xfrm>
                    <a:prstGeom prst="rect">
                      <a:avLst/>
                    </a:prstGeom>
                  </pic:spPr>
                </pic:pic>
              </a:graphicData>
            </a:graphic>
          </wp:inline>
        </w:drawing>
      </w:r>
    </w:p>
    <w:p w14:paraId="19FD259A" w14:textId="1E54FAB1" w:rsidR="004A2C9C" w:rsidRPr="004A2C9C" w:rsidRDefault="00931DB3" w:rsidP="008B0A5F">
      <w:pPr>
        <w:pStyle w:val="ListParagraph"/>
        <w:numPr>
          <w:ilvl w:val="0"/>
          <w:numId w:val="23"/>
        </w:numPr>
        <w:spacing w:before="0" w:after="0"/>
        <w:rPr>
          <w:rStyle w:val="Emphasis"/>
          <w:rFonts w:cs="Arial"/>
          <w:i w:val="0"/>
          <w:iCs w:val="0"/>
          <w:szCs w:val="22"/>
        </w:rPr>
      </w:pPr>
      <w:r>
        <w:rPr>
          <w:rStyle w:val="Emphasis"/>
          <w:rFonts w:cs="Arial"/>
          <w:i w:val="0"/>
          <w:szCs w:val="22"/>
        </w:rPr>
        <w:t xml:space="preserve">The </w:t>
      </w:r>
      <w:r w:rsidR="00123410" w:rsidRPr="001378FE">
        <w:rPr>
          <w:rStyle w:val="Emphasis"/>
          <w:rFonts w:cs="Arial"/>
          <w:i w:val="0"/>
          <w:szCs w:val="22"/>
        </w:rPr>
        <w:t xml:space="preserve">OpenScale drift monitor is a separate linear regression drift model, trained to determine which types of data the production model struggles to correctly predict. This drift model allows OpenScale to forecast potentially costly drops in model accuracy without requiring additional feedback data. </w:t>
      </w:r>
    </w:p>
    <w:p w14:paraId="486A8376" w14:textId="77777777" w:rsidR="004A2C9C" w:rsidRPr="004A2C9C" w:rsidRDefault="00123410" w:rsidP="004A2C9C">
      <w:pPr>
        <w:pStyle w:val="ListParagraph"/>
        <w:ind w:left="792"/>
        <w:rPr>
          <w:rStyle w:val="Emphasis"/>
          <w:rFonts w:cs="Arial"/>
          <w:i w:val="0"/>
          <w:iCs w:val="0"/>
          <w:szCs w:val="22"/>
        </w:rPr>
      </w:pPr>
      <w:r w:rsidRPr="001378FE">
        <w:rPr>
          <w:rStyle w:val="Emphasis"/>
          <w:rFonts w:cs="Arial"/>
          <w:i w:val="0"/>
          <w:szCs w:val="22"/>
        </w:rPr>
        <w:t>Additionally, the drift monitor compares incoming prediction requests with the training data to identify changes in data consistency that also may affect model output.</w:t>
      </w:r>
    </w:p>
    <w:p w14:paraId="54DA018A" w14:textId="62DD6FE4" w:rsidR="004A2C9C" w:rsidRPr="004A2C9C" w:rsidRDefault="00123410" w:rsidP="004A2C9C">
      <w:pPr>
        <w:pStyle w:val="ListParagraph"/>
        <w:ind w:left="792"/>
        <w:rPr>
          <w:rStyle w:val="Emphasis"/>
          <w:rFonts w:cs="Arial"/>
          <w:i w:val="0"/>
          <w:szCs w:val="22"/>
        </w:rPr>
      </w:pPr>
      <w:r w:rsidRPr="001378FE">
        <w:rPr>
          <w:rStyle w:val="Emphasis"/>
          <w:rFonts w:cs="Arial"/>
          <w:i w:val="0"/>
          <w:szCs w:val="22"/>
        </w:rPr>
        <w:lastRenderedPageBreak/>
        <w:t xml:space="preserve">These two measurements are shown on the drift monitor screen. Estimated drop in accuracy is represented by the </w:t>
      </w:r>
      <w:r w:rsidR="002A7250">
        <w:rPr>
          <w:rStyle w:val="Emphasis"/>
          <w:rFonts w:cs="Arial"/>
          <w:i w:val="0"/>
          <w:szCs w:val="22"/>
        </w:rPr>
        <w:t>black</w:t>
      </w:r>
      <w:r w:rsidRPr="001378FE">
        <w:rPr>
          <w:rStyle w:val="Emphasis"/>
          <w:rFonts w:cs="Arial"/>
          <w:i w:val="0"/>
          <w:szCs w:val="22"/>
        </w:rPr>
        <w:t xml:space="preserve"> line, drop in data consistency by the </w:t>
      </w:r>
      <w:r w:rsidR="00E7670A">
        <w:rPr>
          <w:rStyle w:val="Emphasis"/>
          <w:rFonts w:cs="Arial"/>
          <w:i w:val="0"/>
          <w:szCs w:val="22"/>
        </w:rPr>
        <w:t>gree</w:t>
      </w:r>
      <w:r w:rsidR="002A7250">
        <w:rPr>
          <w:rStyle w:val="Emphasis"/>
          <w:rFonts w:cs="Arial"/>
          <w:i w:val="0"/>
          <w:szCs w:val="22"/>
        </w:rPr>
        <w:t>n</w:t>
      </w:r>
      <w:r w:rsidRPr="001378FE">
        <w:rPr>
          <w:rStyle w:val="Emphasis"/>
          <w:rFonts w:cs="Arial"/>
          <w:i w:val="0"/>
          <w:szCs w:val="22"/>
        </w:rPr>
        <w:t xml:space="preserve"> line, and alert threshold by the red line.</w:t>
      </w:r>
    </w:p>
    <w:p w14:paraId="795F70EA" w14:textId="77777777" w:rsidR="00BB1EA8" w:rsidRDefault="00BB1EA8">
      <w:pPr>
        <w:spacing w:before="0" w:after="0"/>
        <w:rPr>
          <w:rStyle w:val="Emphasis"/>
          <w:rFonts w:cs="Arial"/>
          <w:i w:val="0"/>
          <w:iCs w:val="0"/>
          <w:szCs w:val="22"/>
        </w:rPr>
      </w:pPr>
      <w:r>
        <w:rPr>
          <w:rStyle w:val="Emphasis"/>
          <w:rFonts w:cs="Arial"/>
          <w:i w:val="0"/>
          <w:iCs w:val="0"/>
          <w:szCs w:val="22"/>
        </w:rPr>
        <w:br w:type="page"/>
      </w:r>
    </w:p>
    <w:p w14:paraId="1F78D232" w14:textId="09E872E9" w:rsidR="00531847" w:rsidRDefault="003657F4" w:rsidP="004A2C9C">
      <w:pPr>
        <w:pStyle w:val="ListParagraph"/>
        <w:numPr>
          <w:ilvl w:val="0"/>
          <w:numId w:val="23"/>
        </w:numPr>
        <w:rPr>
          <w:rStyle w:val="Emphasis"/>
          <w:rFonts w:cs="Arial"/>
          <w:i w:val="0"/>
          <w:iCs w:val="0"/>
          <w:szCs w:val="22"/>
        </w:rPr>
      </w:pPr>
      <w:r>
        <w:rPr>
          <w:rStyle w:val="Emphasis"/>
          <w:rFonts w:cs="Arial"/>
          <w:i w:val="0"/>
          <w:iCs w:val="0"/>
          <w:szCs w:val="22"/>
        </w:rPr>
        <w:lastRenderedPageBreak/>
        <w:t xml:space="preserve">Select the </w:t>
      </w:r>
      <w:proofErr w:type="gramStart"/>
      <w:r w:rsidRPr="003657F4">
        <w:rPr>
          <w:rStyle w:val="Emphasis"/>
          <w:rFonts w:ascii="Consolas" w:hAnsi="Consolas" w:cs="Consolas"/>
          <w:i w:val="0"/>
          <w:iCs w:val="0"/>
          <w:color w:val="2634FF"/>
          <w:szCs w:val="22"/>
        </w:rPr>
        <w:t>Drop</w:t>
      </w:r>
      <w:r w:rsidR="00041FB1">
        <w:rPr>
          <w:rStyle w:val="Emphasis"/>
          <w:rFonts w:ascii="Consolas" w:hAnsi="Consolas" w:cs="Consolas"/>
          <w:i w:val="0"/>
          <w:iCs w:val="0"/>
          <w:color w:val="2634FF"/>
          <w:szCs w:val="22"/>
        </w:rPr>
        <w:t xml:space="preserve"> </w:t>
      </w:r>
      <w:r w:rsidRPr="003657F4">
        <w:rPr>
          <w:rStyle w:val="Emphasis"/>
          <w:rFonts w:ascii="Consolas" w:hAnsi="Consolas" w:cs="Consolas"/>
          <w:i w:val="0"/>
          <w:iCs w:val="0"/>
          <w:color w:val="2634FF"/>
          <w:szCs w:val="22"/>
        </w:rPr>
        <w:t>in</w:t>
      </w:r>
      <w:proofErr w:type="gramEnd"/>
      <w:r w:rsidRPr="003657F4">
        <w:rPr>
          <w:rStyle w:val="Emphasis"/>
          <w:rFonts w:ascii="Consolas" w:hAnsi="Consolas" w:cs="Consolas"/>
          <w:i w:val="0"/>
          <w:iCs w:val="0"/>
          <w:color w:val="2634FF"/>
          <w:szCs w:val="22"/>
        </w:rPr>
        <w:t xml:space="preserve"> accuracy</w:t>
      </w:r>
      <w:r>
        <w:rPr>
          <w:rStyle w:val="Emphasis"/>
          <w:rFonts w:cs="Arial"/>
          <w:i w:val="0"/>
          <w:iCs w:val="0"/>
          <w:szCs w:val="22"/>
        </w:rPr>
        <w:t xml:space="preserve"> link</w:t>
      </w:r>
      <w:r w:rsidR="00041FB1">
        <w:rPr>
          <w:rStyle w:val="Emphasis"/>
          <w:rFonts w:cs="Arial"/>
          <w:i w:val="0"/>
          <w:iCs w:val="0"/>
          <w:szCs w:val="22"/>
        </w:rPr>
        <w:t>.</w:t>
      </w:r>
    </w:p>
    <w:p w14:paraId="373AB27D" w14:textId="08FB44FE" w:rsidR="003657F4" w:rsidRPr="003657F4" w:rsidRDefault="003657F4" w:rsidP="00531847">
      <w:pPr>
        <w:pStyle w:val="ListParagraph"/>
        <w:ind w:left="792"/>
        <w:rPr>
          <w:rStyle w:val="Emphasis"/>
          <w:rFonts w:cs="Arial"/>
          <w:i w:val="0"/>
          <w:iCs w:val="0"/>
          <w:szCs w:val="22"/>
        </w:rPr>
      </w:pPr>
      <w:r w:rsidRPr="003657F4">
        <w:rPr>
          <w:rStyle w:val="Emphasis"/>
          <w:rFonts w:cs="Arial"/>
          <w:i w:val="0"/>
          <w:iCs w:val="0"/>
          <w:noProof/>
          <w:szCs w:val="22"/>
        </w:rPr>
        <w:drawing>
          <wp:inline distT="0" distB="0" distL="0" distR="0" wp14:anchorId="334CE253" wp14:editId="33100A28">
            <wp:extent cx="5816600" cy="3114247"/>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ell phone&#10;&#10;Description automatically generated"/>
                    <pic:cNvPicPr/>
                  </pic:nvPicPr>
                  <pic:blipFill>
                    <a:blip r:embed="rId50"/>
                    <a:stretch>
                      <a:fillRect/>
                    </a:stretch>
                  </pic:blipFill>
                  <pic:spPr>
                    <a:xfrm>
                      <a:off x="0" y="0"/>
                      <a:ext cx="5962454" cy="3192338"/>
                    </a:xfrm>
                    <a:prstGeom prst="rect">
                      <a:avLst/>
                    </a:prstGeom>
                  </pic:spPr>
                </pic:pic>
              </a:graphicData>
            </a:graphic>
          </wp:inline>
        </w:drawing>
      </w:r>
    </w:p>
    <w:p w14:paraId="6217AEEE" w14:textId="59CA8F07" w:rsidR="005C1950" w:rsidRPr="00BB1EA8" w:rsidRDefault="00123410" w:rsidP="004A2C9C">
      <w:pPr>
        <w:pStyle w:val="ListParagraph"/>
        <w:numPr>
          <w:ilvl w:val="0"/>
          <w:numId w:val="23"/>
        </w:numPr>
        <w:rPr>
          <w:rFonts w:cs="Arial"/>
          <w:szCs w:val="22"/>
        </w:rPr>
      </w:pPr>
      <w:r w:rsidRPr="001378FE">
        <w:rPr>
          <w:rStyle w:val="Emphasis"/>
          <w:rFonts w:cs="Arial"/>
          <w:i w:val="0"/>
          <w:szCs w:val="22"/>
        </w:rPr>
        <w:t xml:space="preserve">Click the chart where the </w:t>
      </w:r>
      <w:proofErr w:type="gramStart"/>
      <w:r w:rsidRPr="001378FE">
        <w:rPr>
          <w:rStyle w:val="Emphasis"/>
          <w:rFonts w:cs="Arial"/>
          <w:i w:val="0"/>
          <w:szCs w:val="22"/>
        </w:rPr>
        <w:t>drop in</w:t>
      </w:r>
      <w:proofErr w:type="gramEnd"/>
      <w:r w:rsidRPr="001378FE">
        <w:rPr>
          <w:rStyle w:val="Emphasis"/>
          <w:rFonts w:cs="Arial"/>
          <w:i w:val="0"/>
          <w:szCs w:val="22"/>
        </w:rPr>
        <w:t xml:space="preserve"> accuracy is at its greatest </w:t>
      </w:r>
      <w:r w:rsidRPr="00E50516">
        <w:rPr>
          <w:rFonts w:ascii="Consolas" w:hAnsi="Consolas" w:cs="Consolas"/>
          <w:iCs/>
          <w:color w:val="0000FF"/>
        </w:rPr>
        <w:t>(</w:t>
      </w:r>
      <w:r w:rsidRPr="00E50516">
        <w:rPr>
          <w:rFonts w:ascii="Consolas" w:hAnsi="Consolas" w:cs="Consolas"/>
          <w:color w:val="0000FF"/>
        </w:rPr>
        <w:t>8</w:t>
      </w:r>
      <w:r w:rsidR="00BB1EA8">
        <w:rPr>
          <w:rFonts w:ascii="Consolas" w:hAnsi="Consolas" w:cs="Consolas"/>
          <w:color w:val="0000FF"/>
        </w:rPr>
        <w:t>.4</w:t>
      </w:r>
      <w:r w:rsidRPr="00E50516">
        <w:rPr>
          <w:rFonts w:ascii="Consolas" w:hAnsi="Consolas" w:cs="Consolas"/>
          <w:color w:val="0000FF"/>
        </w:rPr>
        <w:t>%</w:t>
      </w:r>
      <w:r w:rsidR="00041FB1">
        <w:rPr>
          <w:rFonts w:cs="Arial"/>
        </w:rPr>
        <w:t>).</w:t>
      </w:r>
    </w:p>
    <w:p w14:paraId="092E70F3" w14:textId="575E4B5F" w:rsidR="005C1950" w:rsidRPr="005C1950" w:rsidRDefault="00BB1EA8" w:rsidP="00972C63">
      <w:pPr>
        <w:pStyle w:val="ListParagraph"/>
        <w:ind w:left="792"/>
        <w:rPr>
          <w:rStyle w:val="Emphasis"/>
          <w:rFonts w:cs="Arial"/>
          <w:i w:val="0"/>
          <w:iCs w:val="0"/>
          <w:szCs w:val="22"/>
        </w:rPr>
      </w:pPr>
      <w:r w:rsidRPr="00BB1EA8">
        <w:rPr>
          <w:rStyle w:val="Emphasis"/>
          <w:rFonts w:cs="Arial"/>
          <w:i w:val="0"/>
          <w:iCs w:val="0"/>
          <w:noProof/>
          <w:szCs w:val="22"/>
        </w:rPr>
        <w:drawing>
          <wp:inline distT="0" distB="0" distL="0" distR="0" wp14:anchorId="577E708C" wp14:editId="779E21CC">
            <wp:extent cx="5816600" cy="3109127"/>
            <wp:effectExtent l="0" t="0" r="0" b="254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ell phone&#10;&#10;Description automatically generated"/>
                    <pic:cNvPicPr/>
                  </pic:nvPicPr>
                  <pic:blipFill>
                    <a:blip r:embed="rId51"/>
                    <a:stretch>
                      <a:fillRect/>
                    </a:stretch>
                  </pic:blipFill>
                  <pic:spPr>
                    <a:xfrm>
                      <a:off x="0" y="0"/>
                      <a:ext cx="5829983" cy="3116280"/>
                    </a:xfrm>
                    <a:prstGeom prst="rect">
                      <a:avLst/>
                    </a:prstGeom>
                  </pic:spPr>
                </pic:pic>
              </a:graphicData>
            </a:graphic>
          </wp:inline>
        </w:drawing>
      </w:r>
    </w:p>
    <w:p w14:paraId="0C6A7DF0" w14:textId="78CDEC5A" w:rsidR="00543344" w:rsidRPr="00BB1EA8" w:rsidRDefault="00BB1EA8">
      <w:pPr>
        <w:spacing w:before="0" w:after="0"/>
        <w:rPr>
          <w:rStyle w:val="Emphasis"/>
          <w:rFonts w:cs="Arial"/>
          <w:b/>
          <w:bCs/>
          <w:iCs w:val="0"/>
          <w:szCs w:val="22"/>
        </w:rPr>
      </w:pPr>
      <w:r w:rsidRPr="00BB1EA8">
        <w:rPr>
          <w:rStyle w:val="Emphasis"/>
          <w:rFonts w:cs="Arial"/>
          <w:b/>
          <w:bCs/>
          <w:iCs w:val="0"/>
          <w:szCs w:val="22"/>
        </w:rPr>
        <w:t>NOTE: Your values may be slightly different than shown due to randomness in data used for training</w:t>
      </w:r>
      <w:r w:rsidR="00041FB1">
        <w:rPr>
          <w:rStyle w:val="Emphasis"/>
          <w:rFonts w:cs="Arial"/>
          <w:b/>
          <w:bCs/>
          <w:iCs w:val="0"/>
          <w:szCs w:val="22"/>
        </w:rPr>
        <w:t>.</w:t>
      </w:r>
      <w:r w:rsidR="00543344" w:rsidRPr="00BB1EA8">
        <w:rPr>
          <w:rStyle w:val="Emphasis"/>
          <w:rFonts w:cs="Arial"/>
          <w:b/>
          <w:bCs/>
          <w:iCs w:val="0"/>
          <w:szCs w:val="22"/>
        </w:rPr>
        <w:br w:type="page"/>
      </w:r>
    </w:p>
    <w:p w14:paraId="15094E13" w14:textId="0FF51E71" w:rsidR="00123410" w:rsidRPr="001721C1" w:rsidRDefault="00123410" w:rsidP="00543344">
      <w:pPr>
        <w:pStyle w:val="ListParagraph"/>
        <w:numPr>
          <w:ilvl w:val="0"/>
          <w:numId w:val="23"/>
        </w:numPr>
        <w:rPr>
          <w:rStyle w:val="Emphasis"/>
          <w:rFonts w:cs="Arial"/>
          <w:i w:val="0"/>
          <w:iCs w:val="0"/>
          <w:szCs w:val="22"/>
        </w:rPr>
      </w:pPr>
      <w:r w:rsidRPr="001378FE">
        <w:rPr>
          <w:rStyle w:val="Emphasis"/>
          <w:rFonts w:cs="Arial"/>
          <w:i w:val="0"/>
          <w:szCs w:val="22"/>
        </w:rPr>
        <w:lastRenderedPageBreak/>
        <w:t>Here, we can get a detailed view of the transactions responsible for estimated drops in accuracy, data consistency, or both.</w:t>
      </w:r>
    </w:p>
    <w:p w14:paraId="499DA0BA" w14:textId="2B7A7B83" w:rsidR="001721C1" w:rsidRPr="001378FE" w:rsidRDefault="001721C1" w:rsidP="001721C1">
      <w:pPr>
        <w:pStyle w:val="ListParagraph"/>
        <w:ind w:left="792"/>
        <w:rPr>
          <w:rStyle w:val="Emphasis"/>
          <w:rFonts w:cs="Arial"/>
          <w:i w:val="0"/>
          <w:iCs w:val="0"/>
          <w:szCs w:val="22"/>
        </w:rPr>
      </w:pPr>
      <w:r>
        <w:rPr>
          <w:noProof/>
        </w:rPr>
        <w:drawing>
          <wp:inline distT="0" distB="0" distL="0" distR="0" wp14:anchorId="20BAE3EB" wp14:editId="77D6FD8A">
            <wp:extent cx="5943372" cy="1402715"/>
            <wp:effectExtent l="0" t="0" r="635" b="698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56799" cy="1405884"/>
                    </a:xfrm>
                    <a:prstGeom prst="rect">
                      <a:avLst/>
                    </a:prstGeom>
                    <a:noFill/>
                    <a:ln>
                      <a:noFill/>
                    </a:ln>
                  </pic:spPr>
                </pic:pic>
              </a:graphicData>
            </a:graphic>
          </wp:inline>
        </w:drawing>
      </w:r>
    </w:p>
    <w:p w14:paraId="697F8121" w14:textId="4ADDED50" w:rsidR="00531847" w:rsidRDefault="00123410" w:rsidP="00972C63">
      <w:pPr>
        <w:pStyle w:val="ListParagraph"/>
        <w:numPr>
          <w:ilvl w:val="0"/>
          <w:numId w:val="23"/>
        </w:numPr>
        <w:rPr>
          <w:rStyle w:val="Emphasis"/>
          <w:rFonts w:cs="Arial"/>
          <w:i w:val="0"/>
          <w:szCs w:val="22"/>
        </w:rPr>
      </w:pPr>
      <w:r w:rsidRPr="001378FE">
        <w:rPr>
          <w:rStyle w:val="Emphasis"/>
          <w:rFonts w:cs="Arial"/>
          <w:i w:val="0"/>
          <w:szCs w:val="22"/>
        </w:rPr>
        <w:t xml:space="preserve">Click </w:t>
      </w:r>
      <w:r w:rsidRPr="00972C63">
        <w:rPr>
          <w:rFonts w:ascii="Consolas" w:hAnsi="Consolas" w:cs="Consolas"/>
          <w:iCs/>
          <w:color w:val="0000FF"/>
        </w:rPr>
        <w:t>Transactions responsible for drop in accuracy</w:t>
      </w:r>
      <w:r w:rsidR="00041FB1">
        <w:rPr>
          <w:rFonts w:ascii="Consolas" w:hAnsi="Consolas" w:cs="Consolas"/>
          <w:iCs/>
          <w:color w:val="0000FF"/>
        </w:rPr>
        <w:t>.</w:t>
      </w:r>
    </w:p>
    <w:p w14:paraId="180C100E" w14:textId="5B89B2CB" w:rsidR="00972C63" w:rsidRDefault="00BB1EA8" w:rsidP="00531847">
      <w:pPr>
        <w:pStyle w:val="ListParagraph"/>
        <w:ind w:left="792"/>
        <w:rPr>
          <w:rStyle w:val="Emphasis"/>
          <w:rFonts w:cs="Arial"/>
          <w:i w:val="0"/>
          <w:szCs w:val="22"/>
        </w:rPr>
      </w:pPr>
      <w:r w:rsidRPr="00BB1EA8">
        <w:rPr>
          <w:rStyle w:val="Emphasis"/>
          <w:rFonts w:cs="Arial"/>
          <w:i w:val="0"/>
          <w:noProof/>
          <w:szCs w:val="22"/>
        </w:rPr>
        <w:drawing>
          <wp:inline distT="0" distB="0" distL="0" distR="0" wp14:anchorId="0E9F14A4" wp14:editId="31B82C00">
            <wp:extent cx="5872293" cy="3181974"/>
            <wp:effectExtent l="0" t="0" r="0" b="635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ell phone&#10;&#10;Description automatically generated"/>
                    <pic:cNvPicPr/>
                  </pic:nvPicPr>
                  <pic:blipFill>
                    <a:blip r:embed="rId53"/>
                    <a:stretch>
                      <a:fillRect/>
                    </a:stretch>
                  </pic:blipFill>
                  <pic:spPr>
                    <a:xfrm>
                      <a:off x="0" y="0"/>
                      <a:ext cx="5879030" cy="3185625"/>
                    </a:xfrm>
                    <a:prstGeom prst="rect">
                      <a:avLst/>
                    </a:prstGeom>
                  </pic:spPr>
                </pic:pic>
              </a:graphicData>
            </a:graphic>
          </wp:inline>
        </w:drawing>
      </w:r>
    </w:p>
    <w:p w14:paraId="2104DD96" w14:textId="21D0A63B" w:rsidR="00123410" w:rsidRPr="00972C63" w:rsidRDefault="00123410" w:rsidP="00972C63">
      <w:pPr>
        <w:pStyle w:val="ListParagraph"/>
        <w:ind w:left="792"/>
        <w:rPr>
          <w:rStyle w:val="Emphasis"/>
          <w:rFonts w:cs="Arial"/>
          <w:i w:val="0"/>
          <w:szCs w:val="22"/>
        </w:rPr>
      </w:pPr>
      <w:r w:rsidRPr="001378FE">
        <w:rPr>
          <w:rStyle w:val="Emphasis"/>
          <w:rFonts w:cs="Arial"/>
          <w:i w:val="0"/>
          <w:szCs w:val="22"/>
        </w:rPr>
        <w:t>OpenScale divides transactions (predictions) that are affecting model accuracy into groups that share feature characteristics, providing a view of which feature values are causing our drift and how much influence each is having.</w:t>
      </w:r>
    </w:p>
    <w:p w14:paraId="5BAE96DC" w14:textId="396A3EF1" w:rsidR="00972C63" w:rsidRPr="00E84F1C" w:rsidRDefault="00123410" w:rsidP="00972C63">
      <w:pPr>
        <w:pStyle w:val="ListParagraph"/>
        <w:numPr>
          <w:ilvl w:val="0"/>
          <w:numId w:val="23"/>
        </w:numPr>
        <w:rPr>
          <w:rStyle w:val="Emphasis"/>
          <w:rFonts w:cs="Arial"/>
          <w:i w:val="0"/>
          <w:iCs w:val="0"/>
          <w:szCs w:val="22"/>
        </w:rPr>
      </w:pPr>
      <w:r w:rsidRPr="001378FE">
        <w:rPr>
          <w:rStyle w:val="Emphasis"/>
          <w:rFonts w:cs="Arial"/>
          <w:i w:val="0"/>
          <w:szCs w:val="22"/>
        </w:rPr>
        <w:t xml:space="preserve">Click on one of the tiles for a </w:t>
      </w:r>
      <w:r w:rsidRPr="00972C63">
        <w:rPr>
          <w:rFonts w:ascii="Consolas" w:hAnsi="Consolas" w:cs="Consolas"/>
          <w:color w:val="0000FF"/>
        </w:rPr>
        <w:t>transaction grouping</w:t>
      </w:r>
      <w:r w:rsidRPr="001378FE">
        <w:rPr>
          <w:rStyle w:val="Emphasis"/>
          <w:rFonts w:cs="Arial"/>
          <w:i w:val="0"/>
          <w:szCs w:val="22"/>
        </w:rPr>
        <w:t>.</w:t>
      </w:r>
    </w:p>
    <w:p w14:paraId="3BFD8422" w14:textId="051629FD" w:rsidR="00E84F1C" w:rsidRPr="00BB67C0" w:rsidRDefault="00BB1EA8" w:rsidP="00E84F1C">
      <w:pPr>
        <w:pStyle w:val="ListParagraph"/>
        <w:ind w:left="792"/>
        <w:rPr>
          <w:rStyle w:val="Emphasis"/>
          <w:rFonts w:cs="Arial"/>
          <w:i w:val="0"/>
          <w:iCs w:val="0"/>
          <w:szCs w:val="22"/>
        </w:rPr>
      </w:pPr>
      <w:r w:rsidRPr="00BB1EA8">
        <w:rPr>
          <w:noProof/>
        </w:rPr>
        <w:t xml:space="preserve"> </w:t>
      </w:r>
      <w:r w:rsidRPr="00BB1EA8">
        <w:rPr>
          <w:rStyle w:val="Emphasis"/>
          <w:rFonts w:cs="Arial"/>
          <w:i w:val="0"/>
          <w:iCs w:val="0"/>
          <w:noProof/>
          <w:szCs w:val="22"/>
        </w:rPr>
        <w:drawing>
          <wp:inline distT="0" distB="0" distL="0" distR="0" wp14:anchorId="173F4583" wp14:editId="73D3D971">
            <wp:extent cx="1501629" cy="1941761"/>
            <wp:effectExtent l="0" t="0" r="0" b="1905"/>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ell phone&#10;&#10;Description automatically generated"/>
                    <pic:cNvPicPr/>
                  </pic:nvPicPr>
                  <pic:blipFill>
                    <a:blip r:embed="rId54"/>
                    <a:stretch>
                      <a:fillRect/>
                    </a:stretch>
                  </pic:blipFill>
                  <pic:spPr>
                    <a:xfrm>
                      <a:off x="0" y="0"/>
                      <a:ext cx="1535453" cy="1985499"/>
                    </a:xfrm>
                    <a:prstGeom prst="rect">
                      <a:avLst/>
                    </a:prstGeom>
                  </pic:spPr>
                </pic:pic>
              </a:graphicData>
            </a:graphic>
          </wp:inline>
        </w:drawing>
      </w:r>
    </w:p>
    <w:p w14:paraId="6364DB45" w14:textId="60613DA2" w:rsidR="00BB67C0" w:rsidRDefault="00BB67C0" w:rsidP="00E84F1C">
      <w:pPr>
        <w:pStyle w:val="ListParagraph"/>
        <w:numPr>
          <w:ilvl w:val="0"/>
          <w:numId w:val="23"/>
        </w:numPr>
        <w:rPr>
          <w:rStyle w:val="Emphasis"/>
          <w:rFonts w:cs="Arial"/>
          <w:i w:val="0"/>
          <w:szCs w:val="22"/>
        </w:rPr>
      </w:pPr>
      <w:r w:rsidRPr="001378FE">
        <w:rPr>
          <w:rStyle w:val="Emphasis"/>
          <w:rFonts w:cs="Arial"/>
          <w:i w:val="0"/>
          <w:szCs w:val="22"/>
        </w:rPr>
        <w:lastRenderedPageBreak/>
        <w:t xml:space="preserve">Here, OpenScale provides a detailed summary of how the values are affecting the model, as well as recommendations for how to address the issues with corrected training data. </w:t>
      </w:r>
    </w:p>
    <w:p w14:paraId="0D864F17" w14:textId="0E4FAFFA" w:rsidR="00E84F1C" w:rsidRDefault="00E84F1C" w:rsidP="00E84F1C">
      <w:pPr>
        <w:pStyle w:val="ListParagraph"/>
        <w:ind w:left="792"/>
        <w:rPr>
          <w:rStyle w:val="Emphasis"/>
          <w:rFonts w:cs="Arial"/>
          <w:i w:val="0"/>
          <w:szCs w:val="22"/>
        </w:rPr>
      </w:pPr>
      <w:r>
        <w:rPr>
          <w:rStyle w:val="Emphasis"/>
          <w:rFonts w:cs="Arial"/>
          <w:i w:val="0"/>
          <w:szCs w:val="22"/>
        </w:rPr>
        <w:t xml:space="preserve">OpenScale </w:t>
      </w:r>
      <w:r w:rsidRPr="001378FE">
        <w:rPr>
          <w:rStyle w:val="Emphasis"/>
          <w:rFonts w:cs="Arial"/>
          <w:i w:val="0"/>
          <w:szCs w:val="22"/>
        </w:rPr>
        <w:t>lists the predictions and feature values for this grouping.</w:t>
      </w:r>
    </w:p>
    <w:p w14:paraId="58D412D9" w14:textId="13194A8D" w:rsidR="00E84F1C" w:rsidRDefault="00BB1EA8" w:rsidP="00E84F1C">
      <w:pPr>
        <w:pStyle w:val="ListParagraph"/>
        <w:ind w:left="792"/>
        <w:rPr>
          <w:rStyle w:val="Emphasis"/>
          <w:rFonts w:cs="Arial"/>
          <w:i w:val="0"/>
          <w:szCs w:val="22"/>
        </w:rPr>
      </w:pPr>
      <w:r w:rsidRPr="00BB1EA8">
        <w:rPr>
          <w:noProof/>
        </w:rPr>
        <w:drawing>
          <wp:inline distT="0" distB="0" distL="0" distR="0" wp14:anchorId="1EC28F91" wp14:editId="3A957794">
            <wp:extent cx="5949315" cy="2691274"/>
            <wp:effectExtent l="0" t="0" r="0" b="1270"/>
            <wp:docPr id="471" name="Picture 47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A screenshot of a social media post&#10;&#10;Description automatically generated"/>
                    <pic:cNvPicPr/>
                  </pic:nvPicPr>
                  <pic:blipFill>
                    <a:blip r:embed="rId55"/>
                    <a:stretch>
                      <a:fillRect/>
                    </a:stretch>
                  </pic:blipFill>
                  <pic:spPr>
                    <a:xfrm>
                      <a:off x="0" y="0"/>
                      <a:ext cx="5956433" cy="2694494"/>
                    </a:xfrm>
                    <a:prstGeom prst="rect">
                      <a:avLst/>
                    </a:prstGeom>
                  </pic:spPr>
                </pic:pic>
              </a:graphicData>
            </a:graphic>
          </wp:inline>
        </w:drawing>
      </w:r>
    </w:p>
    <w:p w14:paraId="62FD2E92" w14:textId="59B0C0A5" w:rsidR="00033BF9" w:rsidRPr="00D2585E" w:rsidRDefault="00153562" w:rsidP="00A53A88">
      <w:pPr>
        <w:pStyle w:val="Heading3"/>
        <w:rPr>
          <w:b/>
          <w:bCs/>
        </w:rPr>
      </w:pPr>
      <w:r w:rsidRPr="00D2585E">
        <w:rPr>
          <w:b/>
          <w:bCs/>
        </w:rPr>
        <w:t>Explain an individual prediction</w:t>
      </w:r>
    </w:p>
    <w:p w14:paraId="4E46F375" w14:textId="132D16ED" w:rsidR="00153562" w:rsidRPr="00224118" w:rsidRDefault="00153562" w:rsidP="00153562">
      <w:pPr>
        <w:pStyle w:val="StepList81"/>
        <w:spacing w:before="120"/>
        <w:ind w:left="792"/>
        <w:rPr>
          <w:rFonts w:cs="Arial"/>
        </w:rPr>
      </w:pPr>
      <w:r w:rsidRPr="00224118">
        <w:rPr>
          <w:rFonts w:cs="Arial"/>
        </w:rPr>
        <w:t xml:space="preserve">Using a variety of open source algorithms, OpenScale can provide </w:t>
      </w:r>
      <w:r w:rsidR="00797D53" w:rsidRPr="00224118">
        <w:rPr>
          <w:rFonts w:cs="Arial"/>
        </w:rPr>
        <w:t>highly detailed</w:t>
      </w:r>
      <w:r w:rsidRPr="00224118">
        <w:rPr>
          <w:rFonts w:cs="Arial"/>
        </w:rPr>
        <w:t xml:space="preserve"> explanations of the predictions your model has made.</w:t>
      </w:r>
    </w:p>
    <w:p w14:paraId="2158A5A1" w14:textId="6119B737" w:rsidR="00401D2C" w:rsidRDefault="00153562" w:rsidP="00224118">
      <w:pPr>
        <w:pStyle w:val="StepList81"/>
        <w:numPr>
          <w:ilvl w:val="0"/>
          <w:numId w:val="23"/>
        </w:numPr>
        <w:spacing w:before="120"/>
        <w:rPr>
          <w:rFonts w:cs="Arial"/>
        </w:rPr>
      </w:pPr>
      <w:r w:rsidRPr="00153562">
        <w:rPr>
          <w:rFonts w:cs="Arial"/>
        </w:rPr>
        <w:t xml:space="preserve">Click the </w:t>
      </w:r>
      <w:r w:rsidRPr="00224118">
        <w:rPr>
          <w:rFonts w:cs="Arial"/>
          <w:iCs/>
          <w:color w:val="0000FF"/>
        </w:rPr>
        <w:t>Explain prediction</w:t>
      </w:r>
      <w:r w:rsidRPr="00153562">
        <w:rPr>
          <w:rFonts w:cs="Arial"/>
        </w:rPr>
        <w:t xml:space="preserve"> link in the </w:t>
      </w:r>
      <w:r w:rsidRPr="00224118">
        <w:rPr>
          <w:rFonts w:cs="Arial"/>
          <w:iCs/>
          <w:color w:val="0000FF"/>
        </w:rPr>
        <w:t>Actions</w:t>
      </w:r>
      <w:r w:rsidRPr="00153562">
        <w:rPr>
          <w:rFonts w:cs="Arial"/>
        </w:rPr>
        <w:t xml:space="preserve"> column of the transactions table</w:t>
      </w:r>
      <w:r w:rsidR="00041FB1">
        <w:rPr>
          <w:rFonts w:cs="Arial"/>
        </w:rPr>
        <w:t>.</w:t>
      </w:r>
    </w:p>
    <w:p w14:paraId="5AEDF6CC" w14:textId="47C6E6AD" w:rsidR="003F46DF" w:rsidRDefault="00BB1EA8" w:rsidP="003F46DF">
      <w:pPr>
        <w:pStyle w:val="StepList81"/>
        <w:spacing w:before="120"/>
        <w:ind w:left="792"/>
        <w:rPr>
          <w:rFonts w:cs="Arial"/>
        </w:rPr>
      </w:pPr>
      <w:r w:rsidRPr="00BB1EA8">
        <w:rPr>
          <w:rFonts w:cs="Arial"/>
          <w:noProof/>
        </w:rPr>
        <w:drawing>
          <wp:inline distT="0" distB="0" distL="0" distR="0" wp14:anchorId="348C641F" wp14:editId="1BD31791">
            <wp:extent cx="4530059" cy="2944536"/>
            <wp:effectExtent l="0" t="0" r="4445" b="1905"/>
            <wp:docPr id="473" name="Picture 47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A screenshot of a social media post&#10;&#10;Description automatically generated"/>
                    <pic:cNvPicPr/>
                  </pic:nvPicPr>
                  <pic:blipFill>
                    <a:blip r:embed="rId56"/>
                    <a:stretch>
                      <a:fillRect/>
                    </a:stretch>
                  </pic:blipFill>
                  <pic:spPr>
                    <a:xfrm>
                      <a:off x="0" y="0"/>
                      <a:ext cx="4621477" cy="3003958"/>
                    </a:xfrm>
                    <a:prstGeom prst="rect">
                      <a:avLst/>
                    </a:prstGeom>
                  </pic:spPr>
                </pic:pic>
              </a:graphicData>
            </a:graphic>
          </wp:inline>
        </w:drawing>
      </w:r>
    </w:p>
    <w:p w14:paraId="7F883371" w14:textId="1423B6BE" w:rsidR="003F46DF" w:rsidRDefault="00401D2C" w:rsidP="00E62B17">
      <w:pPr>
        <w:pStyle w:val="StepList81"/>
        <w:numPr>
          <w:ilvl w:val="0"/>
          <w:numId w:val="23"/>
        </w:numPr>
        <w:spacing w:before="120"/>
        <w:rPr>
          <w:rFonts w:cs="Arial"/>
        </w:rPr>
      </w:pPr>
      <w:r w:rsidRPr="003F46DF">
        <w:rPr>
          <w:rFonts w:cs="Arial"/>
        </w:rPr>
        <w:lastRenderedPageBreak/>
        <w:t xml:space="preserve">The </w:t>
      </w:r>
      <w:r w:rsidR="00153562" w:rsidRPr="003F46DF">
        <w:rPr>
          <w:rFonts w:cs="Arial"/>
        </w:rPr>
        <w:t>OpenScale explanation feature</w:t>
      </w:r>
      <w:r w:rsidRPr="003F46DF">
        <w:rPr>
          <w:rFonts w:cs="Arial"/>
        </w:rPr>
        <w:t xml:space="preserve"> </w:t>
      </w:r>
      <w:r w:rsidR="00153562" w:rsidRPr="003F46DF">
        <w:rPr>
          <w:rFonts w:cs="Arial"/>
        </w:rPr>
        <w:t>work</w:t>
      </w:r>
      <w:r w:rsidRPr="003F46DF">
        <w:rPr>
          <w:rFonts w:cs="Arial"/>
        </w:rPr>
        <w:t>s</w:t>
      </w:r>
      <w:r w:rsidR="00153562" w:rsidRPr="003F46DF">
        <w:rPr>
          <w:rFonts w:cs="Arial"/>
        </w:rPr>
        <w:t xml:space="preserve"> by slightly perturbing the feature values from the original prediction, sending these values to the production model, and measuring the impact the changes have on the outcome. By sending thousands of perturbed requests, OpenScale can gain a detailed picture of feature importance for not only relatively simple models like linear regression or decision tree classifiers, but also complex neural networks and image recognition models.</w:t>
      </w:r>
      <w:r w:rsidR="003874F7">
        <w:rPr>
          <w:rFonts w:cs="Arial"/>
        </w:rPr>
        <w:t xml:space="preserve"> (It can take a minute or two for the details to be calculated, </w:t>
      </w:r>
      <w:r w:rsidR="00AC4D19">
        <w:rPr>
          <w:rFonts w:cs="Arial"/>
        </w:rPr>
        <w:t xml:space="preserve">so </w:t>
      </w:r>
      <w:r w:rsidR="003874F7">
        <w:rPr>
          <w:rFonts w:cs="Arial"/>
        </w:rPr>
        <w:t>please be patient.)</w:t>
      </w:r>
    </w:p>
    <w:p w14:paraId="74D1EBF2" w14:textId="1DACE285" w:rsidR="003F46DF" w:rsidRDefault="003874F7" w:rsidP="003F46DF">
      <w:pPr>
        <w:pStyle w:val="StepList81"/>
        <w:spacing w:before="120"/>
        <w:ind w:left="792"/>
        <w:rPr>
          <w:rFonts w:cs="Arial"/>
        </w:rPr>
      </w:pPr>
      <w:r>
        <w:rPr>
          <w:noProof/>
        </w:rPr>
        <w:drawing>
          <wp:inline distT="0" distB="0" distL="0" distR="0" wp14:anchorId="001E9171" wp14:editId="3B3D4F31">
            <wp:extent cx="5932170" cy="955623"/>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63221" cy="960625"/>
                    </a:xfrm>
                    <a:prstGeom prst="rect">
                      <a:avLst/>
                    </a:prstGeom>
                    <a:noFill/>
                    <a:ln>
                      <a:noFill/>
                    </a:ln>
                  </pic:spPr>
                </pic:pic>
              </a:graphicData>
            </a:graphic>
          </wp:inline>
        </w:drawing>
      </w:r>
    </w:p>
    <w:p w14:paraId="6622F6C4" w14:textId="77777777" w:rsidR="003F46DF" w:rsidRDefault="00153562" w:rsidP="003F46DF">
      <w:pPr>
        <w:pStyle w:val="StepList81"/>
        <w:spacing w:before="120"/>
        <w:ind w:left="792"/>
        <w:rPr>
          <w:rFonts w:cs="Arial"/>
        </w:rPr>
      </w:pPr>
      <w:r w:rsidRPr="003F46DF">
        <w:rPr>
          <w:rFonts w:cs="Arial"/>
        </w:rPr>
        <w:t xml:space="preserve">The upper portion of the screen shows information on the model and original prediction, as well as IBM’s contrastive explanation technology. The </w:t>
      </w:r>
      <w:r w:rsidRPr="003F46DF">
        <w:rPr>
          <w:rFonts w:cs="Arial"/>
          <w:iCs/>
          <w:color w:val="0000FF"/>
        </w:rPr>
        <w:t>Minimum changes for No Risk outcome</w:t>
      </w:r>
      <w:r w:rsidRPr="003F46DF">
        <w:rPr>
          <w:rFonts w:cs="Arial"/>
        </w:rPr>
        <w:t xml:space="preserve"> show the Pertinent Negative values, or the least amount the feature values for the transaction can be changed to get a different outcome.</w:t>
      </w:r>
    </w:p>
    <w:p w14:paraId="62E7713F" w14:textId="53CFCE1C" w:rsidR="003F46DF" w:rsidRPr="003F46DF" w:rsidRDefault="00153562" w:rsidP="003F46DF">
      <w:pPr>
        <w:pStyle w:val="StepList81"/>
        <w:spacing w:before="120"/>
        <w:ind w:left="792"/>
        <w:rPr>
          <w:rFonts w:cs="Arial"/>
        </w:rPr>
      </w:pPr>
      <w:r w:rsidRPr="003F46DF">
        <w:rPr>
          <w:rFonts w:cs="Arial"/>
        </w:rPr>
        <w:t xml:space="preserve">The </w:t>
      </w:r>
      <w:r w:rsidRPr="003F46DF">
        <w:rPr>
          <w:rFonts w:cs="Arial"/>
          <w:iCs/>
          <w:color w:val="0000FF"/>
        </w:rPr>
        <w:t>Maximum changes allowed for the same outcome</w:t>
      </w:r>
      <w:r w:rsidRPr="003F46DF">
        <w:rPr>
          <w:rFonts w:cs="Arial"/>
        </w:rPr>
        <w:t xml:space="preserve"> show the Pertinent Positive values, or how much the feature values can change and still have the model make the same prediction.</w:t>
      </w:r>
    </w:p>
    <w:p w14:paraId="79E07552" w14:textId="4182F3C4" w:rsidR="003F46DF" w:rsidRDefault="00153562" w:rsidP="003F46DF">
      <w:pPr>
        <w:pStyle w:val="StepList81"/>
        <w:numPr>
          <w:ilvl w:val="0"/>
          <w:numId w:val="23"/>
        </w:numPr>
        <w:spacing w:before="120"/>
        <w:rPr>
          <w:rFonts w:cs="Arial"/>
        </w:rPr>
      </w:pPr>
      <w:r w:rsidRPr="003F46DF">
        <w:rPr>
          <w:rFonts w:cs="Arial"/>
        </w:rPr>
        <w:t>Scroll down to see the factors that influenced the prediction.</w:t>
      </w:r>
    </w:p>
    <w:p w14:paraId="739097B2" w14:textId="7901107C" w:rsidR="003F46DF" w:rsidRDefault="00153562" w:rsidP="00A463B1">
      <w:pPr>
        <w:pStyle w:val="StepList81"/>
        <w:spacing w:before="120"/>
        <w:ind w:left="792"/>
        <w:rPr>
          <w:rFonts w:cs="Arial"/>
        </w:rPr>
      </w:pPr>
      <w:r w:rsidRPr="003F46DF">
        <w:rPr>
          <w:rFonts w:cs="Arial"/>
        </w:rPr>
        <w:t>Here, you can see the confidence the model has in its prediction as well as a quick summary of the most important factors that led the model to make a prediction that this particular loan application represents a risky one.</w:t>
      </w:r>
    </w:p>
    <w:p w14:paraId="1F697286" w14:textId="77777777" w:rsidR="003F46DF" w:rsidRDefault="00153562" w:rsidP="003F46DF">
      <w:pPr>
        <w:pStyle w:val="StepList81"/>
        <w:spacing w:before="120"/>
        <w:ind w:left="792"/>
        <w:rPr>
          <w:rFonts w:cs="Arial"/>
        </w:rPr>
      </w:pPr>
      <w:r w:rsidRPr="003F46DF">
        <w:rPr>
          <w:rFonts w:cs="Arial"/>
        </w:rPr>
        <w:t>The chart at the bottom of the screen shows the feature values for this prediction, whether they contributed to a No Risk or Risk prediction, and how much they influenced the model.</w:t>
      </w:r>
    </w:p>
    <w:p w14:paraId="673ADC33" w14:textId="0A5DE88F" w:rsidR="00AB6BBE" w:rsidRDefault="00E74819" w:rsidP="003F46DF">
      <w:pPr>
        <w:pStyle w:val="StepList81"/>
        <w:spacing w:before="120"/>
        <w:ind w:left="792"/>
        <w:rPr>
          <w:rFonts w:cs="Arial"/>
        </w:rPr>
      </w:pPr>
      <w:r>
        <w:rPr>
          <w:noProof/>
        </w:rPr>
        <w:drawing>
          <wp:inline distT="0" distB="0" distL="0" distR="0" wp14:anchorId="720D3D68" wp14:editId="333D243E">
            <wp:extent cx="5994400" cy="3239931"/>
            <wp:effectExtent l="0" t="0" r="635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97507" cy="3241610"/>
                    </a:xfrm>
                    <a:prstGeom prst="rect">
                      <a:avLst/>
                    </a:prstGeom>
                    <a:noFill/>
                    <a:ln>
                      <a:noFill/>
                    </a:ln>
                  </pic:spPr>
                </pic:pic>
              </a:graphicData>
            </a:graphic>
          </wp:inline>
        </w:drawing>
      </w:r>
    </w:p>
    <w:p w14:paraId="4FAF677A" w14:textId="77777777" w:rsidR="00AB6BBE" w:rsidRDefault="00AB6BBE">
      <w:pPr>
        <w:spacing w:before="0" w:after="0"/>
        <w:rPr>
          <w:rFonts w:cs="Arial"/>
          <w:szCs w:val="22"/>
        </w:rPr>
      </w:pPr>
      <w:r>
        <w:rPr>
          <w:rFonts w:cs="Arial"/>
        </w:rPr>
        <w:br w:type="page"/>
      </w:r>
    </w:p>
    <w:p w14:paraId="0F1A58DA" w14:textId="77777777" w:rsidR="003F46DF" w:rsidRDefault="00153562" w:rsidP="003F46DF">
      <w:pPr>
        <w:pStyle w:val="StepList81"/>
        <w:spacing w:before="120"/>
        <w:ind w:left="792"/>
        <w:rPr>
          <w:rFonts w:cs="Arial"/>
        </w:rPr>
      </w:pPr>
      <w:r w:rsidRPr="003F46DF">
        <w:rPr>
          <w:rFonts w:cs="Arial"/>
        </w:rPr>
        <w:lastRenderedPageBreak/>
        <w:t>This detailed information allows you to ensure that your models are making predictions grounded in reality, as well as providing full explainability for predictions in case of an external audit or internal review of the model.</w:t>
      </w:r>
    </w:p>
    <w:p w14:paraId="1EAB4589" w14:textId="47ABBB9F" w:rsidR="00153562" w:rsidRDefault="00153562" w:rsidP="003F46DF">
      <w:pPr>
        <w:pStyle w:val="StepList81"/>
        <w:spacing w:before="120"/>
        <w:ind w:left="792"/>
        <w:rPr>
          <w:rFonts w:cs="Arial"/>
        </w:rPr>
      </w:pPr>
      <w:r w:rsidRPr="003F46DF">
        <w:rPr>
          <w:rFonts w:cs="Arial"/>
        </w:rPr>
        <w:t>Finally, the data from this explanation is stored in</w:t>
      </w:r>
      <w:r w:rsidR="00C92991">
        <w:rPr>
          <w:rFonts w:cs="Arial"/>
        </w:rPr>
        <w:t xml:space="preserve"> the</w:t>
      </w:r>
      <w:r w:rsidRPr="003F46DF">
        <w:rPr>
          <w:rFonts w:cs="Arial"/>
        </w:rPr>
        <w:t xml:space="preserve"> OpenScale</w:t>
      </w:r>
      <w:r w:rsidR="00C92991">
        <w:rPr>
          <w:rFonts w:cs="Arial"/>
        </w:rPr>
        <w:t xml:space="preserve"> </w:t>
      </w:r>
      <w:r w:rsidRPr="003F46DF">
        <w:rPr>
          <w:rFonts w:cs="Arial"/>
        </w:rPr>
        <w:t>data</w:t>
      </w:r>
      <w:r w:rsidR="00C92991">
        <w:rPr>
          <w:rFonts w:cs="Arial"/>
        </w:rPr>
        <w:t xml:space="preserve"> </w:t>
      </w:r>
      <w:r w:rsidRPr="003F46DF">
        <w:rPr>
          <w:rFonts w:cs="Arial"/>
        </w:rPr>
        <w:t>mart, where it, along with all other metrics, can be retrieved via API and surfaced to business users or even customers via dashboards or other applications.</w:t>
      </w:r>
    </w:p>
    <w:p w14:paraId="150A157F" w14:textId="3926604E" w:rsidR="00BB1EA8" w:rsidRDefault="00BB1EA8" w:rsidP="00BB1EA8">
      <w:pPr>
        <w:pStyle w:val="StepList81"/>
        <w:numPr>
          <w:ilvl w:val="0"/>
          <w:numId w:val="23"/>
        </w:numPr>
        <w:spacing w:before="120"/>
        <w:rPr>
          <w:rFonts w:cs="Arial"/>
        </w:rPr>
      </w:pPr>
      <w:r>
        <w:rPr>
          <w:rFonts w:cs="Arial"/>
        </w:rPr>
        <w:t xml:space="preserve">Return to the </w:t>
      </w:r>
      <w:r w:rsidRPr="00A05F23">
        <w:rPr>
          <w:rFonts w:cs="Arial"/>
          <w:iCs/>
          <w:color w:val="0000FF"/>
        </w:rPr>
        <w:t>Insights Dashboard</w:t>
      </w:r>
      <w:r>
        <w:rPr>
          <w:rFonts w:cs="Arial"/>
          <w:iCs/>
          <w:color w:val="0000FF"/>
        </w:rPr>
        <w:t xml:space="preserve"> </w:t>
      </w:r>
      <w:r>
        <w:rPr>
          <w:rFonts w:ascii="Wingdings 3" w:eastAsia="Wingdings 3" w:hAnsi="Wingdings 3" w:cs="Wingdings 3"/>
        </w:rPr>
        <w:t></w:t>
      </w:r>
      <w:r w:rsidRPr="00814FDE">
        <w:rPr>
          <w:rFonts w:cs="Arial"/>
          <w:iCs/>
          <w:color w:val="0000FF"/>
        </w:rPr>
        <w:t xml:space="preserve"> </w:t>
      </w:r>
      <w:r>
        <w:rPr>
          <w:rFonts w:cs="Arial"/>
          <w:iCs/>
          <w:color w:val="0000FF"/>
        </w:rPr>
        <w:t>Model Monitors</w:t>
      </w:r>
      <w:r w:rsidR="00AC4D19">
        <w:rPr>
          <w:rFonts w:cs="Arial"/>
          <w:iCs/>
          <w:color w:val="0000FF"/>
        </w:rPr>
        <w:t>.</w:t>
      </w:r>
    </w:p>
    <w:p w14:paraId="3EE75652" w14:textId="77777777" w:rsidR="00BB1EA8" w:rsidRDefault="00BB1EA8" w:rsidP="00BB1EA8">
      <w:pPr>
        <w:pStyle w:val="StepList81"/>
        <w:spacing w:before="120"/>
        <w:ind w:left="792"/>
        <w:rPr>
          <w:noProof/>
        </w:rPr>
      </w:pPr>
      <w:r w:rsidRPr="00BB1EA8">
        <w:rPr>
          <w:noProof/>
        </w:rPr>
        <w:drawing>
          <wp:inline distT="0" distB="0" distL="0" distR="0" wp14:anchorId="4BE74F92" wp14:editId="03E46E55">
            <wp:extent cx="2340528" cy="1092246"/>
            <wp:effectExtent l="0" t="0" r="0" b="0"/>
            <wp:docPr id="479" name="Picture 4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A screenshot of a cell phone&#10;&#10;Description automatically generated"/>
                    <pic:cNvPicPr/>
                  </pic:nvPicPr>
                  <pic:blipFill>
                    <a:blip r:embed="rId59"/>
                    <a:stretch>
                      <a:fillRect/>
                    </a:stretch>
                  </pic:blipFill>
                  <pic:spPr>
                    <a:xfrm>
                      <a:off x="0" y="0"/>
                      <a:ext cx="2360258" cy="1101453"/>
                    </a:xfrm>
                    <a:prstGeom prst="rect">
                      <a:avLst/>
                    </a:prstGeom>
                  </pic:spPr>
                </pic:pic>
              </a:graphicData>
            </a:graphic>
          </wp:inline>
        </w:drawing>
      </w:r>
      <w:r w:rsidRPr="00170236">
        <w:rPr>
          <w:noProof/>
        </w:rPr>
        <w:t xml:space="preserve"> </w:t>
      </w:r>
    </w:p>
    <w:p w14:paraId="6102C6DB" w14:textId="7B82BE82" w:rsidR="00BB1EA8" w:rsidRPr="00531847" w:rsidRDefault="00BB1EA8" w:rsidP="00BB1EA8">
      <w:pPr>
        <w:pStyle w:val="Heading3"/>
        <w:rPr>
          <w:b/>
          <w:bCs/>
          <w:noProof/>
        </w:rPr>
      </w:pPr>
      <w:r w:rsidRPr="00531847">
        <w:rPr>
          <w:b/>
          <w:bCs/>
          <w:noProof/>
        </w:rPr>
        <w:t>Comparing PreProduction Models</w:t>
      </w:r>
    </w:p>
    <w:p w14:paraId="61360345" w14:textId="1B085126" w:rsidR="005A3B62" w:rsidRDefault="0062294A" w:rsidP="005B46FA">
      <w:pPr>
        <w:pStyle w:val="StepList81"/>
        <w:numPr>
          <w:ilvl w:val="0"/>
          <w:numId w:val="23"/>
        </w:numPr>
        <w:spacing w:before="120"/>
        <w:rPr>
          <w:rFonts w:cs="Arial"/>
        </w:rPr>
      </w:pPr>
      <w:r>
        <w:rPr>
          <w:rFonts w:cs="Arial"/>
        </w:rPr>
        <w:t xml:space="preserve">You can also compare how pre-production models are performing. To do this, select the </w:t>
      </w:r>
      <w:proofErr w:type="spellStart"/>
      <w:r w:rsidRPr="0062294A">
        <w:rPr>
          <w:rFonts w:ascii="Consolas" w:hAnsi="Consolas" w:cs="Consolas"/>
          <w:color w:val="2634FF"/>
        </w:rPr>
        <w:t>GermanCreditRiskModelChallengerICP</w:t>
      </w:r>
      <w:proofErr w:type="spellEnd"/>
      <w:r w:rsidRPr="0062294A">
        <w:rPr>
          <w:rFonts w:cs="Arial"/>
          <w:color w:val="2634FF"/>
        </w:rPr>
        <w:t xml:space="preserve"> </w:t>
      </w:r>
      <w:r>
        <w:rPr>
          <w:rFonts w:cs="Arial"/>
        </w:rPr>
        <w:t>box.</w:t>
      </w:r>
    </w:p>
    <w:p w14:paraId="4A192CE8" w14:textId="34794992" w:rsidR="00531847" w:rsidRDefault="0062294A" w:rsidP="005A3B62">
      <w:pPr>
        <w:pStyle w:val="StepList81"/>
        <w:spacing w:before="120"/>
        <w:ind w:left="792"/>
        <w:rPr>
          <w:rFonts w:cs="Arial"/>
        </w:rPr>
      </w:pPr>
      <w:r w:rsidRPr="00BB1EA8">
        <w:rPr>
          <w:rFonts w:cs="Arial"/>
          <w:noProof/>
        </w:rPr>
        <w:drawing>
          <wp:inline distT="0" distB="0" distL="0" distR="0" wp14:anchorId="29FCC23A" wp14:editId="60B3ED01">
            <wp:extent cx="2533475" cy="4228440"/>
            <wp:effectExtent l="0" t="0" r="0" b="1270"/>
            <wp:docPr id="485" name="Picture 4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A screenshot of a cell phone&#10;&#10;Description automatically generated"/>
                    <pic:cNvPicPr/>
                  </pic:nvPicPr>
                  <pic:blipFill>
                    <a:blip r:embed="rId60"/>
                    <a:stretch>
                      <a:fillRect/>
                    </a:stretch>
                  </pic:blipFill>
                  <pic:spPr>
                    <a:xfrm>
                      <a:off x="0" y="0"/>
                      <a:ext cx="2554721" cy="4263900"/>
                    </a:xfrm>
                    <a:prstGeom prst="rect">
                      <a:avLst/>
                    </a:prstGeom>
                  </pic:spPr>
                </pic:pic>
              </a:graphicData>
            </a:graphic>
          </wp:inline>
        </w:drawing>
      </w:r>
    </w:p>
    <w:p w14:paraId="2C0834DD" w14:textId="77777777" w:rsidR="00531847" w:rsidRDefault="00531847">
      <w:pPr>
        <w:spacing w:before="0" w:after="0"/>
        <w:rPr>
          <w:rFonts w:cs="Arial"/>
          <w:szCs w:val="22"/>
        </w:rPr>
      </w:pPr>
      <w:r>
        <w:rPr>
          <w:rFonts w:cs="Arial"/>
        </w:rPr>
        <w:br w:type="page"/>
      </w:r>
    </w:p>
    <w:p w14:paraId="7924D2B5" w14:textId="77777777" w:rsidR="00531847" w:rsidRDefault="0062294A" w:rsidP="005B46FA">
      <w:pPr>
        <w:pStyle w:val="StepList81"/>
        <w:numPr>
          <w:ilvl w:val="0"/>
          <w:numId w:val="23"/>
        </w:numPr>
        <w:spacing w:before="120"/>
        <w:rPr>
          <w:rFonts w:cs="Arial"/>
        </w:rPr>
      </w:pPr>
      <w:r>
        <w:rPr>
          <w:rFonts w:cs="Arial"/>
        </w:rPr>
        <w:lastRenderedPageBreak/>
        <w:t xml:space="preserve">Once opened, select </w:t>
      </w:r>
      <w:r w:rsidRPr="001F4552">
        <w:rPr>
          <w:rFonts w:ascii="Consolas" w:hAnsi="Consolas" w:cs="Consolas"/>
          <w:color w:val="2634FF"/>
        </w:rPr>
        <w:t>Actions – Compare</w:t>
      </w:r>
      <w:r>
        <w:rPr>
          <w:rFonts w:cs="Arial"/>
        </w:rPr>
        <w:t xml:space="preserve"> options from the list.</w:t>
      </w:r>
    </w:p>
    <w:p w14:paraId="197F8588" w14:textId="14B453DB" w:rsidR="00BB1EA8" w:rsidRDefault="0062294A" w:rsidP="00531847">
      <w:pPr>
        <w:pStyle w:val="StepList81"/>
        <w:spacing w:before="120"/>
        <w:ind w:left="792"/>
        <w:rPr>
          <w:rFonts w:cs="Arial"/>
        </w:rPr>
      </w:pPr>
      <w:r w:rsidRPr="0062294A">
        <w:rPr>
          <w:rFonts w:cs="Arial"/>
          <w:noProof/>
        </w:rPr>
        <w:drawing>
          <wp:inline distT="0" distB="0" distL="0" distR="0" wp14:anchorId="00CB3DF5" wp14:editId="708CF150">
            <wp:extent cx="2080469" cy="3411969"/>
            <wp:effectExtent l="0" t="0" r="2540" b="4445"/>
            <wp:docPr id="486" name="Picture 4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A screenshot of a cell phone&#10;&#10;Description automatically generated"/>
                    <pic:cNvPicPr/>
                  </pic:nvPicPr>
                  <pic:blipFill>
                    <a:blip r:embed="rId61"/>
                    <a:stretch>
                      <a:fillRect/>
                    </a:stretch>
                  </pic:blipFill>
                  <pic:spPr>
                    <a:xfrm>
                      <a:off x="0" y="0"/>
                      <a:ext cx="2089310" cy="3426468"/>
                    </a:xfrm>
                    <a:prstGeom prst="rect">
                      <a:avLst/>
                    </a:prstGeom>
                  </pic:spPr>
                </pic:pic>
              </a:graphicData>
            </a:graphic>
          </wp:inline>
        </w:drawing>
      </w:r>
    </w:p>
    <w:p w14:paraId="6696A22D" w14:textId="10495C8B" w:rsidR="00531847" w:rsidRDefault="0062294A" w:rsidP="005B46FA">
      <w:pPr>
        <w:pStyle w:val="StepList81"/>
        <w:numPr>
          <w:ilvl w:val="0"/>
          <w:numId w:val="23"/>
        </w:numPr>
        <w:spacing w:before="120"/>
        <w:rPr>
          <w:rFonts w:cs="Arial"/>
        </w:rPr>
      </w:pPr>
      <w:r>
        <w:rPr>
          <w:rFonts w:cs="Arial"/>
        </w:rPr>
        <w:t xml:space="preserve">Select the other pre-production model </w:t>
      </w:r>
      <w:proofErr w:type="spellStart"/>
      <w:r w:rsidRPr="0062294A">
        <w:rPr>
          <w:rFonts w:ascii="Consolas" w:hAnsi="Consolas" w:cs="Consolas"/>
          <w:color w:val="2634FF"/>
        </w:rPr>
        <w:t>GermanCreditRiskModelPreProdICP</w:t>
      </w:r>
      <w:proofErr w:type="spellEnd"/>
      <w:r w:rsidRPr="0062294A">
        <w:rPr>
          <w:rFonts w:cs="Arial"/>
          <w:color w:val="2634FF"/>
        </w:rPr>
        <w:t xml:space="preserve"> </w:t>
      </w:r>
      <w:r>
        <w:rPr>
          <w:rFonts w:cs="Arial"/>
        </w:rPr>
        <w:t>from the list</w:t>
      </w:r>
      <w:r w:rsidR="00AC4D19">
        <w:rPr>
          <w:rFonts w:cs="Arial"/>
        </w:rPr>
        <w:t>.</w:t>
      </w:r>
    </w:p>
    <w:p w14:paraId="262B52C5" w14:textId="160174DC" w:rsidR="00531847" w:rsidRDefault="0062294A" w:rsidP="00531847">
      <w:pPr>
        <w:pStyle w:val="StepList81"/>
        <w:spacing w:before="120"/>
        <w:ind w:left="792"/>
        <w:rPr>
          <w:rFonts w:cs="Arial"/>
        </w:rPr>
      </w:pPr>
      <w:r w:rsidRPr="0062294A">
        <w:rPr>
          <w:rFonts w:cs="Arial"/>
          <w:noProof/>
        </w:rPr>
        <w:drawing>
          <wp:inline distT="0" distB="0" distL="0" distR="0" wp14:anchorId="0AEC423C" wp14:editId="7E75D965">
            <wp:extent cx="3498209" cy="1504120"/>
            <wp:effectExtent l="0" t="0" r="0" b="0"/>
            <wp:docPr id="491" name="Picture 4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A screenshot of a cell phone&#10;&#10;Description automatically generated"/>
                    <pic:cNvPicPr/>
                  </pic:nvPicPr>
                  <pic:blipFill>
                    <a:blip r:embed="rId62"/>
                    <a:stretch>
                      <a:fillRect/>
                    </a:stretch>
                  </pic:blipFill>
                  <pic:spPr>
                    <a:xfrm>
                      <a:off x="0" y="0"/>
                      <a:ext cx="3584771" cy="1541339"/>
                    </a:xfrm>
                    <a:prstGeom prst="rect">
                      <a:avLst/>
                    </a:prstGeom>
                  </pic:spPr>
                </pic:pic>
              </a:graphicData>
            </a:graphic>
          </wp:inline>
        </w:drawing>
      </w:r>
    </w:p>
    <w:p w14:paraId="50ECCC40" w14:textId="77777777" w:rsidR="00531847" w:rsidRDefault="00531847">
      <w:pPr>
        <w:spacing w:before="0" w:after="0"/>
        <w:rPr>
          <w:rFonts w:cs="Arial"/>
          <w:szCs w:val="22"/>
        </w:rPr>
      </w:pPr>
      <w:r>
        <w:rPr>
          <w:rFonts w:cs="Arial"/>
        </w:rPr>
        <w:br w:type="page"/>
      </w:r>
    </w:p>
    <w:p w14:paraId="1B08C04B" w14:textId="77777777" w:rsidR="00531847" w:rsidRDefault="0062294A" w:rsidP="005B46FA">
      <w:pPr>
        <w:pStyle w:val="StepList81"/>
        <w:numPr>
          <w:ilvl w:val="0"/>
          <w:numId w:val="23"/>
        </w:numPr>
        <w:spacing w:before="120"/>
        <w:rPr>
          <w:rFonts w:cs="Arial"/>
        </w:rPr>
      </w:pPr>
      <w:r>
        <w:rPr>
          <w:rFonts w:cs="Arial"/>
        </w:rPr>
        <w:lastRenderedPageBreak/>
        <w:t xml:space="preserve">Examine the comparative results of both models. </w:t>
      </w:r>
    </w:p>
    <w:p w14:paraId="115D0E1E" w14:textId="39C5AFD3" w:rsidR="0062294A" w:rsidRDefault="0062294A" w:rsidP="00531847">
      <w:pPr>
        <w:pStyle w:val="StepList81"/>
        <w:spacing w:before="120"/>
        <w:ind w:left="792"/>
        <w:rPr>
          <w:rFonts w:cs="Arial"/>
        </w:rPr>
      </w:pPr>
      <w:r w:rsidRPr="0062294A">
        <w:rPr>
          <w:rFonts w:cs="Arial"/>
          <w:noProof/>
        </w:rPr>
        <w:drawing>
          <wp:inline distT="0" distB="0" distL="0" distR="0" wp14:anchorId="2F102500" wp14:editId="1A513A07">
            <wp:extent cx="2974207" cy="3671795"/>
            <wp:effectExtent l="0" t="0" r="0" b="0"/>
            <wp:docPr id="495" name="Picture 4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A screenshot of a cell phone&#10;&#10;Description automatically generated"/>
                    <pic:cNvPicPr/>
                  </pic:nvPicPr>
                  <pic:blipFill>
                    <a:blip r:embed="rId63"/>
                    <a:stretch>
                      <a:fillRect/>
                    </a:stretch>
                  </pic:blipFill>
                  <pic:spPr>
                    <a:xfrm>
                      <a:off x="0" y="0"/>
                      <a:ext cx="3010539" cy="3716649"/>
                    </a:xfrm>
                    <a:prstGeom prst="rect">
                      <a:avLst/>
                    </a:prstGeom>
                  </pic:spPr>
                </pic:pic>
              </a:graphicData>
            </a:graphic>
          </wp:inline>
        </w:drawing>
      </w:r>
    </w:p>
    <w:p w14:paraId="520CA2B8" w14:textId="696FE98E" w:rsidR="00531847" w:rsidRDefault="0062294A" w:rsidP="005B46FA">
      <w:pPr>
        <w:pStyle w:val="StepList81"/>
        <w:numPr>
          <w:ilvl w:val="0"/>
          <w:numId w:val="23"/>
        </w:numPr>
        <w:spacing w:before="120"/>
        <w:rPr>
          <w:rFonts w:cs="Arial"/>
        </w:rPr>
      </w:pPr>
      <w:r>
        <w:rPr>
          <w:rFonts w:cs="Arial"/>
        </w:rPr>
        <w:t xml:space="preserve">Select the </w:t>
      </w:r>
      <w:r w:rsidRPr="0062294A">
        <w:rPr>
          <w:rFonts w:ascii="Consolas" w:hAnsi="Consolas" w:cs="Consolas"/>
          <w:color w:val="2634FF"/>
        </w:rPr>
        <w:t>X</w:t>
      </w:r>
      <w:r w:rsidRPr="0062294A">
        <w:rPr>
          <w:rFonts w:cs="Arial"/>
          <w:color w:val="2634FF"/>
        </w:rPr>
        <w:t xml:space="preserve"> </w:t>
      </w:r>
      <w:r>
        <w:rPr>
          <w:rFonts w:cs="Arial"/>
        </w:rPr>
        <w:t>to close the comparison</w:t>
      </w:r>
      <w:r w:rsidR="00AC4D19">
        <w:rPr>
          <w:rFonts w:cs="Arial"/>
        </w:rPr>
        <w:t>.</w:t>
      </w:r>
    </w:p>
    <w:p w14:paraId="529C5696" w14:textId="49CB4C01" w:rsidR="0062294A" w:rsidRDefault="0062294A" w:rsidP="00531847">
      <w:pPr>
        <w:pStyle w:val="StepList81"/>
        <w:spacing w:before="120"/>
        <w:ind w:left="792"/>
        <w:rPr>
          <w:rFonts w:cs="Arial"/>
        </w:rPr>
      </w:pPr>
      <w:r w:rsidRPr="0062294A">
        <w:rPr>
          <w:rFonts w:cs="Arial"/>
          <w:noProof/>
        </w:rPr>
        <w:drawing>
          <wp:inline distT="0" distB="0" distL="0" distR="0" wp14:anchorId="732997CB" wp14:editId="236ED3B6">
            <wp:extent cx="849385" cy="805343"/>
            <wp:effectExtent l="0" t="0" r="1905" b="0"/>
            <wp:docPr id="496" name="Picture 49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A picture containing drawing&#10;&#10;Description automatically generated"/>
                    <pic:cNvPicPr/>
                  </pic:nvPicPr>
                  <pic:blipFill>
                    <a:blip r:embed="rId64"/>
                    <a:stretch>
                      <a:fillRect/>
                    </a:stretch>
                  </pic:blipFill>
                  <pic:spPr>
                    <a:xfrm>
                      <a:off x="0" y="0"/>
                      <a:ext cx="857714" cy="813240"/>
                    </a:xfrm>
                    <a:prstGeom prst="rect">
                      <a:avLst/>
                    </a:prstGeom>
                  </pic:spPr>
                </pic:pic>
              </a:graphicData>
            </a:graphic>
          </wp:inline>
        </w:drawing>
      </w:r>
    </w:p>
    <w:p w14:paraId="76C59369" w14:textId="77777777" w:rsidR="00531847" w:rsidRDefault="0062294A" w:rsidP="005B46FA">
      <w:pPr>
        <w:pStyle w:val="StepList81"/>
        <w:numPr>
          <w:ilvl w:val="0"/>
          <w:numId w:val="23"/>
        </w:numPr>
        <w:spacing w:before="120"/>
        <w:rPr>
          <w:rFonts w:cs="Arial"/>
        </w:rPr>
      </w:pPr>
      <w:r>
        <w:rPr>
          <w:rFonts w:cs="Arial"/>
        </w:rPr>
        <w:t xml:space="preserve">One final step you can do is to deliver everything you have generated in a single PDF report.  From the </w:t>
      </w:r>
      <w:r w:rsidRPr="0062294A">
        <w:rPr>
          <w:rFonts w:ascii="Consolas" w:hAnsi="Consolas" w:cs="Consolas"/>
          <w:color w:val="2634FF"/>
        </w:rPr>
        <w:t>Actions</w:t>
      </w:r>
      <w:r w:rsidRPr="0062294A">
        <w:rPr>
          <w:rFonts w:cs="Arial"/>
          <w:color w:val="2634FF"/>
        </w:rPr>
        <w:t xml:space="preserve"> </w:t>
      </w:r>
      <w:r>
        <w:rPr>
          <w:rFonts w:cs="Arial"/>
        </w:rPr>
        <w:t xml:space="preserve">menu, select </w:t>
      </w:r>
      <w:r w:rsidRPr="0062294A">
        <w:rPr>
          <w:rFonts w:ascii="Consolas" w:hAnsi="Consolas" w:cs="Consolas"/>
          <w:color w:val="2634FF"/>
        </w:rPr>
        <w:t>Download report PDF</w:t>
      </w:r>
      <w:r>
        <w:rPr>
          <w:rFonts w:cs="Arial"/>
        </w:rPr>
        <w:t>.  It may take a minute to prepare.</w:t>
      </w:r>
    </w:p>
    <w:p w14:paraId="31EAC5A9" w14:textId="2ED2C416" w:rsidR="00531847" w:rsidRDefault="0062294A" w:rsidP="00531847">
      <w:pPr>
        <w:pStyle w:val="StepList81"/>
        <w:spacing w:before="120"/>
        <w:ind w:left="792"/>
        <w:rPr>
          <w:rFonts w:cs="Arial"/>
        </w:rPr>
      </w:pPr>
      <w:r w:rsidRPr="0062294A">
        <w:rPr>
          <w:rFonts w:cs="Arial"/>
          <w:noProof/>
        </w:rPr>
        <w:drawing>
          <wp:inline distT="0" distB="0" distL="0" distR="0" wp14:anchorId="350D49EA" wp14:editId="45572CA8">
            <wp:extent cx="1568741" cy="2454070"/>
            <wp:effectExtent l="0" t="0" r="6350" b="0"/>
            <wp:docPr id="502" name="Picture 5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A screenshot of a cell phone&#10;&#10;Description automatically generated"/>
                    <pic:cNvPicPr/>
                  </pic:nvPicPr>
                  <pic:blipFill>
                    <a:blip r:embed="rId65"/>
                    <a:stretch>
                      <a:fillRect/>
                    </a:stretch>
                  </pic:blipFill>
                  <pic:spPr>
                    <a:xfrm>
                      <a:off x="0" y="0"/>
                      <a:ext cx="1577323" cy="2467495"/>
                    </a:xfrm>
                    <a:prstGeom prst="rect">
                      <a:avLst/>
                    </a:prstGeom>
                  </pic:spPr>
                </pic:pic>
              </a:graphicData>
            </a:graphic>
          </wp:inline>
        </w:drawing>
      </w:r>
    </w:p>
    <w:p w14:paraId="66B93C88" w14:textId="77777777" w:rsidR="00531847" w:rsidRDefault="00531847">
      <w:pPr>
        <w:spacing w:before="0" w:after="0"/>
        <w:rPr>
          <w:rFonts w:cs="Arial"/>
          <w:szCs w:val="22"/>
        </w:rPr>
      </w:pPr>
      <w:r>
        <w:rPr>
          <w:rFonts w:cs="Arial"/>
        </w:rPr>
        <w:br w:type="page"/>
      </w:r>
    </w:p>
    <w:p w14:paraId="010F2E90" w14:textId="77777777" w:rsidR="00531847" w:rsidRDefault="0062294A" w:rsidP="005B46FA">
      <w:pPr>
        <w:pStyle w:val="StepList81"/>
        <w:numPr>
          <w:ilvl w:val="0"/>
          <w:numId w:val="23"/>
        </w:numPr>
        <w:spacing w:before="120"/>
        <w:rPr>
          <w:rFonts w:cs="Arial"/>
        </w:rPr>
      </w:pPr>
      <w:r>
        <w:rPr>
          <w:rFonts w:cs="Arial"/>
        </w:rPr>
        <w:lastRenderedPageBreak/>
        <w:t xml:space="preserve">If you are using the remote desktop experience, Select to </w:t>
      </w:r>
      <w:r w:rsidRPr="0062294A">
        <w:rPr>
          <w:rFonts w:ascii="Consolas" w:hAnsi="Consolas" w:cs="Consolas"/>
          <w:color w:val="2634FF"/>
        </w:rPr>
        <w:t>Open the document</w:t>
      </w:r>
      <w:r w:rsidRPr="0062294A">
        <w:rPr>
          <w:rFonts w:cs="Arial"/>
          <w:color w:val="2634FF"/>
        </w:rPr>
        <w:t xml:space="preserve"> </w:t>
      </w:r>
      <w:r>
        <w:rPr>
          <w:rFonts w:cs="Arial"/>
        </w:rPr>
        <w:t>with the default Document Viewer. If you are using a browser, simply download and open on your own machine.</w:t>
      </w:r>
    </w:p>
    <w:p w14:paraId="54EF03A3" w14:textId="3E7A020F" w:rsidR="0062294A" w:rsidRDefault="0062294A" w:rsidP="00531847">
      <w:pPr>
        <w:pStyle w:val="StepList81"/>
        <w:spacing w:before="120"/>
        <w:ind w:left="792"/>
        <w:rPr>
          <w:rFonts w:cs="Arial"/>
        </w:rPr>
      </w:pPr>
      <w:r w:rsidRPr="0062294A">
        <w:rPr>
          <w:rFonts w:cs="Arial"/>
          <w:noProof/>
        </w:rPr>
        <w:drawing>
          <wp:inline distT="0" distB="0" distL="0" distR="0" wp14:anchorId="7FB011DF" wp14:editId="21BD4F04">
            <wp:extent cx="3145871" cy="2434078"/>
            <wp:effectExtent l="0" t="0" r="3810" b="4445"/>
            <wp:docPr id="503" name="Picture 50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A screenshot of a social media post&#10;&#10;Description automatically generated"/>
                    <pic:cNvPicPr/>
                  </pic:nvPicPr>
                  <pic:blipFill>
                    <a:blip r:embed="rId66"/>
                    <a:stretch>
                      <a:fillRect/>
                    </a:stretch>
                  </pic:blipFill>
                  <pic:spPr>
                    <a:xfrm>
                      <a:off x="0" y="0"/>
                      <a:ext cx="3158774" cy="2444062"/>
                    </a:xfrm>
                    <a:prstGeom prst="rect">
                      <a:avLst/>
                    </a:prstGeom>
                  </pic:spPr>
                </pic:pic>
              </a:graphicData>
            </a:graphic>
          </wp:inline>
        </w:drawing>
      </w:r>
    </w:p>
    <w:p w14:paraId="365D60F4" w14:textId="3EE5F3E0" w:rsidR="00531847" w:rsidRDefault="0062294A" w:rsidP="00733B04">
      <w:pPr>
        <w:pStyle w:val="StepList81"/>
        <w:numPr>
          <w:ilvl w:val="0"/>
          <w:numId w:val="23"/>
        </w:numPr>
        <w:spacing w:before="120"/>
        <w:rPr>
          <w:rFonts w:cs="Arial"/>
        </w:rPr>
      </w:pPr>
      <w:r>
        <w:rPr>
          <w:rFonts w:cs="Arial"/>
        </w:rPr>
        <w:t xml:space="preserve">Browse through </w:t>
      </w:r>
      <w:r w:rsidR="00AC4D19">
        <w:rPr>
          <w:rFonts w:cs="Arial"/>
        </w:rPr>
        <w:t xml:space="preserve">the report </w:t>
      </w:r>
      <w:r>
        <w:rPr>
          <w:rFonts w:cs="Arial"/>
        </w:rPr>
        <w:t>you have created!</w:t>
      </w:r>
    </w:p>
    <w:p w14:paraId="3206C2BB" w14:textId="375D3D4B" w:rsidR="00170236" w:rsidRPr="00733B04" w:rsidRDefault="0062294A" w:rsidP="00531847">
      <w:pPr>
        <w:pStyle w:val="StepList81"/>
        <w:spacing w:before="120"/>
        <w:ind w:left="792"/>
        <w:rPr>
          <w:rFonts w:cs="Arial"/>
        </w:rPr>
      </w:pPr>
      <w:r w:rsidRPr="0062294A">
        <w:rPr>
          <w:rFonts w:cs="Arial"/>
          <w:noProof/>
        </w:rPr>
        <w:drawing>
          <wp:inline distT="0" distB="0" distL="0" distR="0" wp14:anchorId="4DEAA3C2" wp14:editId="4F3D3DC4">
            <wp:extent cx="5685891" cy="4965700"/>
            <wp:effectExtent l="0" t="0" r="3810" b="0"/>
            <wp:docPr id="506" name="Picture 5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A screenshot of a computer&#10;&#10;Description automatically generated"/>
                    <pic:cNvPicPr/>
                  </pic:nvPicPr>
                  <pic:blipFill>
                    <a:blip r:embed="rId67"/>
                    <a:stretch>
                      <a:fillRect/>
                    </a:stretch>
                  </pic:blipFill>
                  <pic:spPr>
                    <a:xfrm>
                      <a:off x="0" y="0"/>
                      <a:ext cx="5759943" cy="5030373"/>
                    </a:xfrm>
                    <a:prstGeom prst="rect">
                      <a:avLst/>
                    </a:prstGeom>
                  </pic:spPr>
                </pic:pic>
              </a:graphicData>
            </a:graphic>
          </wp:inline>
        </w:drawing>
      </w:r>
    </w:p>
    <w:bookmarkEnd w:id="0"/>
    <w:p w14:paraId="394A7CE5" w14:textId="5DA247F8" w:rsidR="003D4E5D" w:rsidRDefault="00153562" w:rsidP="003D4E5D">
      <w:pPr>
        <w:pStyle w:val="Heading2"/>
        <w:spacing w:before="120" w:after="120"/>
        <w:ind w:left="0" w:firstLine="0"/>
      </w:pPr>
      <w:r>
        <w:br w:type="page"/>
      </w:r>
      <w:r w:rsidR="003D4E5D">
        <w:lastRenderedPageBreak/>
        <w:t>Monitoring the AutoAI model in OpenScale</w:t>
      </w:r>
    </w:p>
    <w:p w14:paraId="6A63EB34" w14:textId="5BB7B01F" w:rsidR="00DE5870" w:rsidRPr="00423ABE" w:rsidRDefault="00DE5870" w:rsidP="00DE5870">
      <w:pPr>
        <w:pStyle w:val="StepList81"/>
        <w:spacing w:before="120"/>
        <w:ind w:left="792"/>
        <w:rPr>
          <w:color w:val="FF0000"/>
        </w:rPr>
      </w:pPr>
      <w:r w:rsidRPr="00531847">
        <w:rPr>
          <w:color w:val="000000" w:themeColor="text1"/>
        </w:rPr>
        <w:t xml:space="preserve">Note: </w:t>
      </w:r>
      <w:r w:rsidRPr="00423ABE">
        <w:rPr>
          <w:color w:val="000000" w:themeColor="text1"/>
        </w:rPr>
        <w:t xml:space="preserve">this section can only be </w:t>
      </w:r>
      <w:r w:rsidR="002C2CEB" w:rsidRPr="00423ABE">
        <w:rPr>
          <w:color w:val="000000" w:themeColor="text1"/>
        </w:rPr>
        <w:t>completed as-is</w:t>
      </w:r>
      <w:r w:rsidRPr="00423ABE">
        <w:rPr>
          <w:color w:val="000000" w:themeColor="text1"/>
        </w:rPr>
        <w:t xml:space="preserve"> if you have previously completed the Analyze: AutoAI </w:t>
      </w:r>
      <w:r w:rsidR="00A62E4C" w:rsidRPr="00423ABE">
        <w:rPr>
          <w:color w:val="000000" w:themeColor="text1"/>
        </w:rPr>
        <w:t xml:space="preserve">and Deploy </w:t>
      </w:r>
      <w:r w:rsidRPr="00423ABE">
        <w:rPr>
          <w:color w:val="000000" w:themeColor="text1"/>
        </w:rPr>
        <w:t>lab</w:t>
      </w:r>
      <w:r w:rsidR="00A62E4C" w:rsidRPr="00423ABE">
        <w:rPr>
          <w:color w:val="000000" w:themeColor="text1"/>
        </w:rPr>
        <w:t>s</w:t>
      </w:r>
      <w:r w:rsidRPr="00423ABE">
        <w:rPr>
          <w:color w:val="000000" w:themeColor="text1"/>
        </w:rPr>
        <w:t>.</w:t>
      </w:r>
    </w:p>
    <w:p w14:paraId="79A62E43" w14:textId="6122843B" w:rsidR="003D4E5D" w:rsidRPr="00531847" w:rsidRDefault="003D4E5D" w:rsidP="003D4E5D">
      <w:pPr>
        <w:pStyle w:val="Heading3"/>
        <w:rPr>
          <w:b/>
          <w:bCs/>
        </w:rPr>
      </w:pPr>
      <w:r w:rsidRPr="00531847">
        <w:rPr>
          <w:b/>
          <w:bCs/>
        </w:rPr>
        <w:t>Associate the model with the new deployment space</w:t>
      </w:r>
    </w:p>
    <w:p w14:paraId="7749AEB5" w14:textId="346622AA" w:rsidR="003D4E5D" w:rsidRPr="001810A8" w:rsidRDefault="003D4E5D" w:rsidP="003D4E5D">
      <w:pPr>
        <w:pStyle w:val="StepList81"/>
        <w:spacing w:before="120"/>
        <w:ind w:left="792"/>
      </w:pPr>
      <w:r>
        <w:t>Before</w:t>
      </w:r>
      <w:r w:rsidR="00CC09B9">
        <w:t xml:space="preserve"> you</w:t>
      </w:r>
      <w:r>
        <w:t xml:space="preserve"> can monitor </w:t>
      </w:r>
      <w:r w:rsidR="00CC09B9">
        <w:t xml:space="preserve">the </w:t>
      </w:r>
      <w:r>
        <w:t>AutoAI model</w:t>
      </w:r>
      <w:r w:rsidR="00CC09B9">
        <w:t xml:space="preserve"> in OpenS</w:t>
      </w:r>
      <w:r w:rsidR="00B5160D">
        <w:t>cale</w:t>
      </w:r>
      <w:r w:rsidR="00CC09B9">
        <w:t xml:space="preserve"> that you create</w:t>
      </w:r>
      <w:r w:rsidR="00E108A0">
        <w:t>d</w:t>
      </w:r>
      <w:r w:rsidR="00CC09B9">
        <w:t xml:space="preserve"> in a previous lab</w:t>
      </w:r>
      <w:r>
        <w:t xml:space="preserve">, </w:t>
      </w:r>
      <w:r w:rsidR="00CC09B9">
        <w:t>you need to</w:t>
      </w:r>
      <w:r>
        <w:t xml:space="preserve"> do a bit of housekeeping first</w:t>
      </w:r>
      <w:r w:rsidR="00A73875">
        <w:t xml:space="preserve"> to associate that model to the OpenScale deployment.</w:t>
      </w:r>
    </w:p>
    <w:p w14:paraId="2D4119F2" w14:textId="4D4CB2FE" w:rsidR="00531847" w:rsidRDefault="00733B04" w:rsidP="003D4E5D">
      <w:pPr>
        <w:pStyle w:val="StepList817"/>
        <w:numPr>
          <w:ilvl w:val="0"/>
          <w:numId w:val="23"/>
        </w:numPr>
        <w:spacing w:before="120"/>
      </w:pPr>
      <w:r w:rsidRPr="00733B04">
        <w:rPr>
          <w:rFonts w:ascii="Consolas" w:hAnsi="Consolas" w:cs="Consolas"/>
          <w:color w:val="2634FF"/>
        </w:rPr>
        <w:t>Close the current browser tab</w:t>
      </w:r>
      <w:r>
        <w:t xml:space="preserve"> and select your open </w:t>
      </w:r>
      <w:r w:rsidRPr="00733B04">
        <w:rPr>
          <w:rFonts w:ascii="Consolas" w:hAnsi="Consolas" w:cs="Consolas"/>
          <w:color w:val="2634FF"/>
        </w:rPr>
        <w:t>IBM Cloud Pak for Data</w:t>
      </w:r>
      <w:r>
        <w:t xml:space="preserve"> tab</w:t>
      </w:r>
      <w:r w:rsidR="00E108A0">
        <w:t>.</w:t>
      </w:r>
    </w:p>
    <w:p w14:paraId="4AB34668" w14:textId="358D2DA9" w:rsidR="00733B04" w:rsidRDefault="00733B04" w:rsidP="00531847">
      <w:pPr>
        <w:pStyle w:val="StepList817"/>
        <w:spacing w:before="120"/>
        <w:ind w:left="792"/>
      </w:pPr>
      <w:r w:rsidRPr="00733B04">
        <w:rPr>
          <w:noProof/>
        </w:rPr>
        <w:drawing>
          <wp:inline distT="0" distB="0" distL="0" distR="0" wp14:anchorId="7684EB73" wp14:editId="77FC25B3">
            <wp:extent cx="4379053" cy="1021950"/>
            <wp:effectExtent l="0" t="0" r="2540" b="0"/>
            <wp:docPr id="507" name="Picture 50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A screenshot of a cell phone&#10;&#10;Description automatically generated"/>
                    <pic:cNvPicPr/>
                  </pic:nvPicPr>
                  <pic:blipFill>
                    <a:blip r:embed="rId68"/>
                    <a:stretch>
                      <a:fillRect/>
                    </a:stretch>
                  </pic:blipFill>
                  <pic:spPr>
                    <a:xfrm>
                      <a:off x="0" y="0"/>
                      <a:ext cx="4396377" cy="1025993"/>
                    </a:xfrm>
                    <a:prstGeom prst="rect">
                      <a:avLst/>
                    </a:prstGeom>
                  </pic:spPr>
                </pic:pic>
              </a:graphicData>
            </a:graphic>
          </wp:inline>
        </w:drawing>
      </w:r>
    </w:p>
    <w:p w14:paraId="24C4D62A" w14:textId="4F686073" w:rsidR="003D4E5D" w:rsidRPr="00B0564A" w:rsidRDefault="003D4E5D" w:rsidP="003D4E5D">
      <w:pPr>
        <w:pStyle w:val="StepList817"/>
        <w:numPr>
          <w:ilvl w:val="0"/>
          <w:numId w:val="23"/>
        </w:numPr>
        <w:spacing w:before="120"/>
      </w:pPr>
      <w:r>
        <w:t xml:space="preserve">Click </w:t>
      </w:r>
      <w:r w:rsidRPr="00B0564A">
        <w:rPr>
          <w:rFonts w:ascii="Consolas" w:hAnsi="Consolas" w:cs="Consolas"/>
          <w:color w:val="0000FF"/>
        </w:rPr>
        <w:t xml:space="preserve">Navigation menu </w:t>
      </w:r>
      <w:r>
        <w:rPr>
          <w:rFonts w:ascii="Wingdings 3" w:eastAsia="Wingdings 3" w:hAnsi="Wingdings 3" w:cs="Wingdings 3"/>
        </w:rPr>
        <w:t></w:t>
      </w:r>
      <w:r>
        <w:t xml:space="preserve"> </w:t>
      </w:r>
      <w:r w:rsidRPr="00B0564A">
        <w:rPr>
          <w:rFonts w:ascii="Consolas" w:hAnsi="Consolas" w:cs="Consolas"/>
          <w:color w:val="0000FF"/>
        </w:rPr>
        <w:t xml:space="preserve">Analyze </w:t>
      </w:r>
      <w:r>
        <w:rPr>
          <w:rFonts w:ascii="Wingdings 3" w:eastAsia="Wingdings 3" w:hAnsi="Wingdings 3" w:cs="Wingdings 3"/>
        </w:rPr>
        <w:t></w:t>
      </w:r>
      <w:r>
        <w:t xml:space="preserve"> </w:t>
      </w:r>
      <w:r w:rsidRPr="00B0564A">
        <w:rPr>
          <w:rFonts w:ascii="Consolas" w:hAnsi="Consolas" w:cs="Consolas"/>
          <w:color w:val="0000FF"/>
        </w:rPr>
        <w:t>Analytics deployments</w:t>
      </w:r>
      <w:r w:rsidR="00E108A0">
        <w:rPr>
          <w:rFonts w:ascii="Consolas" w:hAnsi="Consolas" w:cs="Consolas"/>
          <w:color w:val="0000FF"/>
        </w:rPr>
        <w:t>,</w:t>
      </w:r>
    </w:p>
    <w:p w14:paraId="22BF6CFC" w14:textId="31BE5C3E" w:rsidR="003D4E5D" w:rsidRDefault="00733B04" w:rsidP="003D4E5D">
      <w:pPr>
        <w:pStyle w:val="StepList817"/>
        <w:spacing w:before="120"/>
        <w:ind w:left="792"/>
      </w:pPr>
      <w:r w:rsidRPr="00733B04">
        <w:rPr>
          <w:noProof/>
        </w:rPr>
        <w:drawing>
          <wp:inline distT="0" distB="0" distL="0" distR="0" wp14:anchorId="12ED633F" wp14:editId="4BE3A81B">
            <wp:extent cx="1409350" cy="2100298"/>
            <wp:effectExtent l="0" t="0" r="635" b="0"/>
            <wp:docPr id="508" name="Picture 5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A screenshot of a cell phone&#10;&#10;Description automatically generated"/>
                    <pic:cNvPicPr/>
                  </pic:nvPicPr>
                  <pic:blipFill>
                    <a:blip r:embed="rId69"/>
                    <a:stretch>
                      <a:fillRect/>
                    </a:stretch>
                  </pic:blipFill>
                  <pic:spPr>
                    <a:xfrm>
                      <a:off x="0" y="0"/>
                      <a:ext cx="1418698" cy="2114229"/>
                    </a:xfrm>
                    <a:prstGeom prst="rect">
                      <a:avLst/>
                    </a:prstGeom>
                  </pic:spPr>
                </pic:pic>
              </a:graphicData>
            </a:graphic>
          </wp:inline>
        </w:drawing>
      </w:r>
    </w:p>
    <w:p w14:paraId="3FFC2128" w14:textId="29279722" w:rsidR="003D4E5D" w:rsidRDefault="00C55C66" w:rsidP="003D4E5D">
      <w:pPr>
        <w:pStyle w:val="StepList31"/>
        <w:keepLines w:val="0"/>
        <w:numPr>
          <w:ilvl w:val="0"/>
          <w:numId w:val="23"/>
        </w:numPr>
        <w:spacing w:before="120"/>
      </w:pPr>
      <w:r>
        <w:t>Select</w:t>
      </w:r>
      <w:r w:rsidR="003D4E5D">
        <w:t xml:space="preserve"> </w:t>
      </w:r>
      <w:r>
        <w:t xml:space="preserve">deployment space </w:t>
      </w:r>
      <w:r>
        <w:rPr>
          <w:rFonts w:ascii="Consolas" w:hAnsi="Consolas" w:cs="Consolas"/>
          <w:color w:val="0000FF"/>
        </w:rPr>
        <w:t>deployment-space-analytics-project-workshop</w:t>
      </w:r>
      <w:r w:rsidR="00E108A0">
        <w:rPr>
          <w:rFonts w:ascii="Consolas" w:hAnsi="Consolas" w:cs="Consolas"/>
          <w:color w:val="0000FF"/>
        </w:rPr>
        <w:t>.</w:t>
      </w:r>
    </w:p>
    <w:p w14:paraId="24A67D5D" w14:textId="6EE58F16" w:rsidR="00C55C66" w:rsidRDefault="00733B04" w:rsidP="006968DE">
      <w:pPr>
        <w:pStyle w:val="StepList31"/>
        <w:keepLines w:val="0"/>
        <w:tabs>
          <w:tab w:val="clear" w:pos="792"/>
        </w:tabs>
        <w:spacing w:before="120"/>
        <w:ind w:firstLine="0"/>
      </w:pPr>
      <w:r w:rsidRPr="00733B04">
        <w:rPr>
          <w:noProof/>
        </w:rPr>
        <w:drawing>
          <wp:inline distT="0" distB="0" distL="0" distR="0" wp14:anchorId="60F6837A" wp14:editId="7C6FA80E">
            <wp:extent cx="3276861" cy="2692866"/>
            <wp:effectExtent l="0" t="0" r="0" b="0"/>
            <wp:docPr id="509" name="Picture 5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A screenshot of a cell phone&#10;&#10;Description automatically generated"/>
                    <pic:cNvPicPr/>
                  </pic:nvPicPr>
                  <pic:blipFill>
                    <a:blip r:embed="rId70"/>
                    <a:stretch>
                      <a:fillRect/>
                    </a:stretch>
                  </pic:blipFill>
                  <pic:spPr>
                    <a:xfrm>
                      <a:off x="0" y="0"/>
                      <a:ext cx="3297338" cy="2709694"/>
                    </a:xfrm>
                    <a:prstGeom prst="rect">
                      <a:avLst/>
                    </a:prstGeom>
                  </pic:spPr>
                </pic:pic>
              </a:graphicData>
            </a:graphic>
          </wp:inline>
        </w:drawing>
      </w:r>
    </w:p>
    <w:p w14:paraId="4D70FE98" w14:textId="3FB2372E" w:rsidR="00C55C66" w:rsidRDefault="000922B6" w:rsidP="003D4E5D">
      <w:pPr>
        <w:pStyle w:val="StepList31"/>
        <w:keepLines w:val="0"/>
        <w:numPr>
          <w:ilvl w:val="0"/>
          <w:numId w:val="23"/>
        </w:numPr>
        <w:spacing w:before="120"/>
      </w:pPr>
      <w:r>
        <w:lastRenderedPageBreak/>
        <w:t>Select</w:t>
      </w:r>
      <w:r w:rsidR="00F47CFC">
        <w:t xml:space="preserve"> </w:t>
      </w:r>
      <w:r w:rsidR="00F47CFC" w:rsidRPr="00E62778">
        <w:rPr>
          <w:rFonts w:ascii="Consolas" w:hAnsi="Consolas" w:cs="Consolas"/>
          <w:color w:val="0000FF"/>
        </w:rPr>
        <w:t>Deployments</w:t>
      </w:r>
      <w:r>
        <w:t xml:space="preserve"> tab,</w:t>
      </w:r>
      <w:r w:rsidR="00F47CFC">
        <w:t xml:space="preserve"> </w:t>
      </w:r>
      <w:r>
        <w:t xml:space="preserve">then </w:t>
      </w:r>
      <w:r w:rsidR="00F47CFC">
        <w:t>select</w:t>
      </w:r>
      <w:r w:rsidR="00E108A0">
        <w:t xml:space="preserve"> the</w:t>
      </w:r>
      <w:r w:rsidR="00F47CFC">
        <w:t xml:space="preserve"> </w:t>
      </w:r>
      <w:r w:rsidR="00F47CFC" w:rsidRPr="00E62778">
        <w:rPr>
          <w:rFonts w:ascii="Consolas" w:hAnsi="Consolas" w:cs="Consolas"/>
          <w:color w:val="0000FF"/>
        </w:rPr>
        <w:t>ellipses</w:t>
      </w:r>
      <w:r w:rsidR="00F47CFC">
        <w:t xml:space="preserve"> next to every deployment and delete them all.</w:t>
      </w:r>
    </w:p>
    <w:p w14:paraId="35495134" w14:textId="392BE666" w:rsidR="00F47CFC" w:rsidRDefault="00733B04" w:rsidP="00F47CFC">
      <w:pPr>
        <w:pStyle w:val="StepList31"/>
        <w:keepLines w:val="0"/>
        <w:tabs>
          <w:tab w:val="clear" w:pos="792"/>
        </w:tabs>
        <w:spacing w:before="120"/>
        <w:ind w:firstLine="0"/>
      </w:pPr>
      <w:r w:rsidRPr="00733B04">
        <w:rPr>
          <w:noProof/>
        </w:rPr>
        <w:drawing>
          <wp:inline distT="0" distB="0" distL="0" distR="0" wp14:anchorId="0432D6D3" wp14:editId="5C5CBC8F">
            <wp:extent cx="6172961" cy="2063691"/>
            <wp:effectExtent l="0" t="0" r="0" b="0"/>
            <wp:docPr id="511" name="Picture 5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A screenshot of a social media post&#10;&#10;Description automatically generated"/>
                    <pic:cNvPicPr/>
                  </pic:nvPicPr>
                  <pic:blipFill>
                    <a:blip r:embed="rId71"/>
                    <a:stretch>
                      <a:fillRect/>
                    </a:stretch>
                  </pic:blipFill>
                  <pic:spPr>
                    <a:xfrm>
                      <a:off x="0" y="0"/>
                      <a:ext cx="6216226" cy="2078155"/>
                    </a:xfrm>
                    <a:prstGeom prst="rect">
                      <a:avLst/>
                    </a:prstGeom>
                  </pic:spPr>
                </pic:pic>
              </a:graphicData>
            </a:graphic>
          </wp:inline>
        </w:drawing>
      </w:r>
    </w:p>
    <w:p w14:paraId="1564EB4B" w14:textId="32FBAE76" w:rsidR="006968DE" w:rsidRDefault="00F47CFC" w:rsidP="003D4E5D">
      <w:pPr>
        <w:pStyle w:val="StepList31"/>
        <w:keepLines w:val="0"/>
        <w:numPr>
          <w:ilvl w:val="0"/>
          <w:numId w:val="23"/>
        </w:numPr>
        <w:spacing w:before="120"/>
      </w:pPr>
      <w:r>
        <w:t xml:space="preserve">Return to </w:t>
      </w:r>
      <w:r w:rsidRPr="00E62778">
        <w:rPr>
          <w:rFonts w:ascii="Consolas" w:hAnsi="Consolas" w:cs="Consolas"/>
          <w:color w:val="0000FF"/>
        </w:rPr>
        <w:t>Analytics deployment spaces</w:t>
      </w:r>
      <w:r w:rsidR="00A73875">
        <w:rPr>
          <w:rFonts w:ascii="Consolas" w:hAnsi="Consolas" w:cs="Consolas"/>
          <w:color w:val="0000FF"/>
        </w:rPr>
        <w:t xml:space="preserve"> </w:t>
      </w:r>
      <w:r w:rsidR="00A73875" w:rsidRPr="00A73875">
        <w:t>(us</w:t>
      </w:r>
      <w:r w:rsidR="00081C3E">
        <w:t>ing</w:t>
      </w:r>
      <w:r w:rsidR="00A73875" w:rsidRPr="00A73875">
        <w:t xml:space="preserve"> the breadcrumb</w:t>
      </w:r>
      <w:r w:rsidR="00A73875">
        <w:t xml:space="preserve"> </w:t>
      </w:r>
      <w:r w:rsidR="00081C3E">
        <w:t>on the page</w:t>
      </w:r>
      <w:r w:rsidR="00A73875" w:rsidRPr="00A73875">
        <w:t>)</w:t>
      </w:r>
      <w:r w:rsidR="00E108A0">
        <w:t>.</w:t>
      </w:r>
    </w:p>
    <w:p w14:paraId="6316F7F1" w14:textId="52D13E74" w:rsidR="002220A1" w:rsidRDefault="00733B04" w:rsidP="00733B04">
      <w:pPr>
        <w:pStyle w:val="StepList31"/>
        <w:keepLines w:val="0"/>
        <w:tabs>
          <w:tab w:val="clear" w:pos="792"/>
        </w:tabs>
        <w:spacing w:before="120"/>
        <w:ind w:firstLine="0"/>
      </w:pPr>
      <w:r w:rsidRPr="00733B04">
        <w:rPr>
          <w:noProof/>
        </w:rPr>
        <w:drawing>
          <wp:inline distT="0" distB="0" distL="0" distR="0" wp14:anchorId="4998C16E" wp14:editId="48E47D93">
            <wp:extent cx="2625754" cy="1220047"/>
            <wp:effectExtent l="0" t="0" r="3175" b="0"/>
            <wp:docPr id="781153472" name="Picture 7811534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53472" name="Picture 781153472" descr="A screenshot of a cell phone&#10;&#10;Description automatically generated"/>
                    <pic:cNvPicPr/>
                  </pic:nvPicPr>
                  <pic:blipFill>
                    <a:blip r:embed="rId72"/>
                    <a:stretch>
                      <a:fillRect/>
                    </a:stretch>
                  </pic:blipFill>
                  <pic:spPr>
                    <a:xfrm>
                      <a:off x="0" y="0"/>
                      <a:ext cx="2638445" cy="1225944"/>
                    </a:xfrm>
                    <a:prstGeom prst="rect">
                      <a:avLst/>
                    </a:prstGeom>
                  </pic:spPr>
                </pic:pic>
              </a:graphicData>
            </a:graphic>
          </wp:inline>
        </w:drawing>
      </w:r>
    </w:p>
    <w:p w14:paraId="5CA22E8E" w14:textId="7C60BB08" w:rsidR="00905762" w:rsidRPr="00905762" w:rsidRDefault="00EF6391" w:rsidP="003D4E5D">
      <w:pPr>
        <w:pStyle w:val="StepList31"/>
        <w:keepLines w:val="0"/>
        <w:numPr>
          <w:ilvl w:val="0"/>
          <w:numId w:val="23"/>
        </w:numPr>
        <w:spacing w:before="120"/>
      </w:pPr>
      <w:r>
        <w:t>With no deployment in it,</w:t>
      </w:r>
      <w:r w:rsidR="002220A1">
        <w:t xml:space="preserve"> you can </w:t>
      </w:r>
      <w:r>
        <w:t xml:space="preserve">now </w:t>
      </w:r>
      <w:r w:rsidR="002220A1">
        <w:t>delete th</w:t>
      </w:r>
      <w:r w:rsidR="00905762">
        <w:t>e</w:t>
      </w:r>
      <w:r w:rsidR="002220A1">
        <w:t xml:space="preserve"> deployment space </w:t>
      </w:r>
      <w:r w:rsidR="002220A1">
        <w:rPr>
          <w:rFonts w:ascii="Consolas" w:hAnsi="Consolas" w:cs="Consolas"/>
          <w:color w:val="0000FF"/>
        </w:rPr>
        <w:t>deployment-space-analytics-project-workshop</w:t>
      </w:r>
      <w:r w:rsidR="00E108A0">
        <w:rPr>
          <w:rFonts w:ascii="Consolas" w:hAnsi="Consolas" w:cs="Consolas"/>
          <w:color w:val="0000FF"/>
        </w:rPr>
        <w:t>.</w:t>
      </w:r>
      <w:r w:rsidR="004F6D52">
        <w:rPr>
          <w:rFonts w:ascii="Consolas" w:hAnsi="Consolas" w:cs="Consolas"/>
          <w:color w:val="0000FF"/>
        </w:rPr>
        <w:t xml:space="preserve"> </w:t>
      </w:r>
    </w:p>
    <w:p w14:paraId="5145DFCF" w14:textId="25F41DC4" w:rsidR="006968DE" w:rsidRDefault="00905762" w:rsidP="00905762">
      <w:pPr>
        <w:pStyle w:val="StepList31"/>
        <w:keepLines w:val="0"/>
        <w:tabs>
          <w:tab w:val="clear" w:pos="792"/>
        </w:tabs>
        <w:spacing w:before="120"/>
        <w:ind w:firstLine="0"/>
      </w:pPr>
      <w:r>
        <w:t>C</w:t>
      </w:r>
      <w:r w:rsidR="004F6D52" w:rsidRPr="004F6D52">
        <w:t>lick</w:t>
      </w:r>
      <w:r>
        <w:t xml:space="preserve"> on the deployment, then</w:t>
      </w:r>
      <w:r w:rsidR="004F6D52" w:rsidRPr="004F6D52">
        <w:t xml:space="preserve"> </w:t>
      </w:r>
      <w:r w:rsidR="004F6D52">
        <w:rPr>
          <w:rFonts w:ascii="Consolas" w:hAnsi="Consolas" w:cs="Consolas"/>
          <w:color w:val="0000FF"/>
        </w:rPr>
        <w:t>ellipses</w:t>
      </w:r>
      <w:r w:rsidR="00C24508">
        <w:rPr>
          <w:rFonts w:ascii="Consolas" w:hAnsi="Consolas" w:cs="Consolas"/>
          <w:color w:val="0000FF"/>
        </w:rPr>
        <w:t xml:space="preserve"> </w:t>
      </w:r>
      <w:r w:rsidR="00C24508">
        <w:rPr>
          <w:rFonts w:ascii="Wingdings 3" w:eastAsia="Wingdings 3" w:hAnsi="Wingdings 3" w:cs="Wingdings 3"/>
        </w:rPr>
        <w:t></w:t>
      </w:r>
      <w:r w:rsidR="00C24508">
        <w:t xml:space="preserve"> </w:t>
      </w:r>
      <w:r w:rsidR="004F6D52">
        <w:rPr>
          <w:rFonts w:ascii="Consolas" w:hAnsi="Consolas" w:cs="Consolas"/>
          <w:color w:val="0000FF"/>
        </w:rPr>
        <w:t>Delete</w:t>
      </w:r>
      <w:r w:rsidR="00E108A0">
        <w:rPr>
          <w:rFonts w:ascii="Consolas" w:hAnsi="Consolas" w:cs="Consolas"/>
          <w:color w:val="0000FF"/>
        </w:rPr>
        <w:t>.</w:t>
      </w:r>
    </w:p>
    <w:p w14:paraId="047B0C02" w14:textId="189BC298" w:rsidR="00531847" w:rsidRDefault="00733B04" w:rsidP="003D3D51">
      <w:pPr>
        <w:pStyle w:val="StepList31"/>
        <w:keepLines w:val="0"/>
        <w:tabs>
          <w:tab w:val="clear" w:pos="792"/>
        </w:tabs>
        <w:spacing w:before="120"/>
        <w:ind w:firstLine="0"/>
      </w:pPr>
      <w:r w:rsidRPr="00733B04">
        <w:rPr>
          <w:noProof/>
        </w:rPr>
        <w:drawing>
          <wp:inline distT="0" distB="0" distL="0" distR="0" wp14:anchorId="57043F7D" wp14:editId="56DD87E2">
            <wp:extent cx="5895703" cy="1765137"/>
            <wp:effectExtent l="0" t="0" r="0" b="635"/>
            <wp:docPr id="781153473" name="Picture 78115347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53473" name="Picture 781153473" descr="A screenshot of a social media post&#10;&#10;Description automatically generated"/>
                    <pic:cNvPicPr/>
                  </pic:nvPicPr>
                  <pic:blipFill>
                    <a:blip r:embed="rId73"/>
                    <a:stretch>
                      <a:fillRect/>
                    </a:stretch>
                  </pic:blipFill>
                  <pic:spPr>
                    <a:xfrm>
                      <a:off x="0" y="0"/>
                      <a:ext cx="5954087" cy="1782617"/>
                    </a:xfrm>
                    <a:prstGeom prst="rect">
                      <a:avLst/>
                    </a:prstGeom>
                  </pic:spPr>
                </pic:pic>
              </a:graphicData>
            </a:graphic>
          </wp:inline>
        </w:drawing>
      </w:r>
    </w:p>
    <w:p w14:paraId="2A84F778" w14:textId="77777777" w:rsidR="00531847" w:rsidRDefault="00531847">
      <w:pPr>
        <w:spacing w:before="0" w:after="0"/>
        <w:rPr>
          <w:szCs w:val="22"/>
        </w:rPr>
      </w:pPr>
      <w:r>
        <w:br w:type="page"/>
      </w:r>
    </w:p>
    <w:p w14:paraId="3263B395" w14:textId="77777777" w:rsidR="00531847" w:rsidRDefault="003D3D51" w:rsidP="0004171B">
      <w:pPr>
        <w:pStyle w:val="StepList31"/>
        <w:keepLines w:val="0"/>
        <w:numPr>
          <w:ilvl w:val="0"/>
          <w:numId w:val="23"/>
        </w:numPr>
        <w:spacing w:before="120"/>
      </w:pPr>
      <w:r>
        <w:lastRenderedPageBreak/>
        <w:t xml:space="preserve">Click </w:t>
      </w:r>
      <w:r w:rsidRPr="00EF6391">
        <w:rPr>
          <w:rFonts w:ascii="Consolas" w:hAnsi="Consolas" w:cs="Consolas"/>
          <w:color w:val="0000FF"/>
        </w:rPr>
        <w:t>Delete</w:t>
      </w:r>
      <w:r w:rsidR="00905762">
        <w:rPr>
          <w:rFonts w:ascii="Consolas" w:hAnsi="Consolas" w:cs="Consolas"/>
          <w:color w:val="0000FF"/>
        </w:rPr>
        <w:t xml:space="preserve"> </w:t>
      </w:r>
      <w:r w:rsidR="00905762" w:rsidRPr="00905762">
        <w:t>(to confirm)</w:t>
      </w:r>
      <w:r w:rsidR="00462D2D">
        <w:t>. You should see the message as below.</w:t>
      </w:r>
    </w:p>
    <w:p w14:paraId="198F5222" w14:textId="7874C2D7" w:rsidR="0004171B" w:rsidRDefault="000922B6" w:rsidP="00531847">
      <w:pPr>
        <w:pStyle w:val="StepList31"/>
        <w:keepLines w:val="0"/>
        <w:tabs>
          <w:tab w:val="clear" w:pos="792"/>
        </w:tabs>
        <w:spacing w:before="120"/>
        <w:ind w:firstLine="0"/>
      </w:pPr>
      <w:r w:rsidRPr="000922B6">
        <w:rPr>
          <w:noProof/>
        </w:rPr>
        <w:drawing>
          <wp:inline distT="0" distB="0" distL="0" distR="0" wp14:anchorId="12897B92" wp14:editId="3F5659FE">
            <wp:extent cx="4064000" cy="904304"/>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pic:nvPicPr>
                  <pic:blipFill>
                    <a:blip r:embed="rId74"/>
                    <a:stretch>
                      <a:fillRect/>
                    </a:stretch>
                  </pic:blipFill>
                  <pic:spPr>
                    <a:xfrm>
                      <a:off x="0" y="0"/>
                      <a:ext cx="4111470" cy="914867"/>
                    </a:xfrm>
                    <a:prstGeom prst="rect">
                      <a:avLst/>
                    </a:prstGeom>
                  </pic:spPr>
                </pic:pic>
              </a:graphicData>
            </a:graphic>
          </wp:inline>
        </w:drawing>
      </w:r>
      <w:r w:rsidRPr="000922B6">
        <w:rPr>
          <w:noProof/>
        </w:rPr>
        <w:drawing>
          <wp:inline distT="0" distB="0" distL="0" distR="0" wp14:anchorId="0A0E4DD1" wp14:editId="3434E17E">
            <wp:extent cx="2142067" cy="667080"/>
            <wp:effectExtent l="0" t="0" r="4445" b="635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ell phone&#10;&#10;Description automatically generated"/>
                    <pic:cNvPicPr/>
                  </pic:nvPicPr>
                  <pic:blipFill>
                    <a:blip r:embed="rId75"/>
                    <a:stretch>
                      <a:fillRect/>
                    </a:stretch>
                  </pic:blipFill>
                  <pic:spPr>
                    <a:xfrm>
                      <a:off x="0" y="0"/>
                      <a:ext cx="2163631" cy="673795"/>
                    </a:xfrm>
                    <a:prstGeom prst="rect">
                      <a:avLst/>
                    </a:prstGeom>
                  </pic:spPr>
                </pic:pic>
              </a:graphicData>
            </a:graphic>
          </wp:inline>
        </w:drawing>
      </w:r>
    </w:p>
    <w:p w14:paraId="47A8076A" w14:textId="6AA80446" w:rsidR="00D501E6" w:rsidRPr="004753DB" w:rsidRDefault="00D501E6" w:rsidP="0004171B">
      <w:pPr>
        <w:pStyle w:val="StepList31"/>
        <w:keepLines w:val="0"/>
        <w:numPr>
          <w:ilvl w:val="0"/>
          <w:numId w:val="23"/>
        </w:numPr>
        <w:spacing w:before="120"/>
      </w:pPr>
      <w:r>
        <w:t xml:space="preserve">Go to the </w:t>
      </w:r>
      <w:r w:rsidRPr="0004171B">
        <w:rPr>
          <w:rFonts w:ascii="Consolas" w:hAnsi="Consolas" w:cs="Consolas"/>
          <w:color w:val="0000FF"/>
        </w:rPr>
        <w:t xml:space="preserve">Navigation Menu </w:t>
      </w:r>
      <w:r w:rsidRPr="0004171B">
        <w:rPr>
          <w:rFonts w:ascii="Wingdings 3" w:eastAsia="Wingdings 3" w:hAnsi="Wingdings 3" w:cs="Wingdings 3"/>
        </w:rPr>
        <w:t></w:t>
      </w:r>
      <w:r>
        <w:t xml:space="preserve"> </w:t>
      </w:r>
      <w:r w:rsidRPr="0004171B">
        <w:rPr>
          <w:rFonts w:ascii="Consolas" w:hAnsi="Consolas" w:cs="Consolas"/>
          <w:color w:val="0000FF"/>
        </w:rPr>
        <w:t>Projects</w:t>
      </w:r>
      <w:r w:rsidR="00E108A0">
        <w:rPr>
          <w:rFonts w:ascii="Consolas" w:hAnsi="Consolas" w:cs="Consolas"/>
          <w:color w:val="0000FF"/>
        </w:rPr>
        <w:t>.</w:t>
      </w:r>
    </w:p>
    <w:p w14:paraId="3F492D00" w14:textId="77AF33A7" w:rsidR="00D501E6" w:rsidRDefault="003A5FDA" w:rsidP="00D501E6">
      <w:pPr>
        <w:pStyle w:val="StepList415"/>
        <w:keepLines w:val="0"/>
        <w:widowControl w:val="0"/>
        <w:tabs>
          <w:tab w:val="clear" w:pos="792"/>
        </w:tabs>
        <w:spacing w:before="120"/>
        <w:ind w:firstLine="0"/>
      </w:pPr>
      <w:r w:rsidRPr="003A5FDA">
        <w:rPr>
          <w:noProof/>
        </w:rPr>
        <w:drawing>
          <wp:inline distT="0" distB="0" distL="0" distR="0" wp14:anchorId="77ADA8C8" wp14:editId="1596F84A">
            <wp:extent cx="2394857" cy="2178617"/>
            <wp:effectExtent l="0" t="0" r="5715" b="6350"/>
            <wp:docPr id="781153475" name="Picture 7811534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53475" name="Picture 781153475" descr="A screenshot of a cell phone&#10;&#10;Description automatically generated"/>
                    <pic:cNvPicPr/>
                  </pic:nvPicPr>
                  <pic:blipFill>
                    <a:blip r:embed="rId76"/>
                    <a:stretch>
                      <a:fillRect/>
                    </a:stretch>
                  </pic:blipFill>
                  <pic:spPr>
                    <a:xfrm>
                      <a:off x="0" y="0"/>
                      <a:ext cx="2411072" cy="2193368"/>
                    </a:xfrm>
                    <a:prstGeom prst="rect">
                      <a:avLst/>
                    </a:prstGeom>
                  </pic:spPr>
                </pic:pic>
              </a:graphicData>
            </a:graphic>
          </wp:inline>
        </w:drawing>
      </w:r>
    </w:p>
    <w:p w14:paraId="755022BA" w14:textId="4AB8F05C" w:rsidR="00D501E6" w:rsidRDefault="00D501E6" w:rsidP="00D501E6">
      <w:pPr>
        <w:pStyle w:val="StepList415"/>
        <w:keepLines w:val="0"/>
        <w:widowControl w:val="0"/>
        <w:numPr>
          <w:ilvl w:val="0"/>
          <w:numId w:val="23"/>
        </w:numPr>
        <w:spacing w:before="120"/>
      </w:pPr>
      <w:r>
        <w:t xml:space="preserve">Select the project: </w:t>
      </w:r>
      <w:r>
        <w:rPr>
          <w:rFonts w:ascii="Consolas" w:hAnsi="Consolas" w:cs="Consolas"/>
          <w:color w:val="0000FF"/>
        </w:rPr>
        <w:t>CPD Workshop Analytics Project</w:t>
      </w:r>
      <w:r w:rsidR="00E108A0">
        <w:rPr>
          <w:rFonts w:ascii="Consolas" w:hAnsi="Consolas" w:cs="Consolas"/>
          <w:color w:val="0000FF"/>
        </w:rPr>
        <w:t>.</w:t>
      </w:r>
    </w:p>
    <w:p w14:paraId="1E512F96" w14:textId="175D86D4" w:rsidR="00531847" w:rsidRDefault="003A5FDA" w:rsidP="00D501E6">
      <w:pPr>
        <w:pStyle w:val="StepList415"/>
        <w:keepLines w:val="0"/>
        <w:widowControl w:val="0"/>
        <w:tabs>
          <w:tab w:val="clear" w:pos="792"/>
        </w:tabs>
        <w:spacing w:before="120"/>
        <w:ind w:firstLine="0"/>
        <w:rPr>
          <w:noProof/>
        </w:rPr>
      </w:pPr>
      <w:r w:rsidRPr="003A5FDA">
        <w:rPr>
          <w:noProof/>
        </w:rPr>
        <w:drawing>
          <wp:inline distT="0" distB="0" distL="0" distR="0" wp14:anchorId="4A68BE88" wp14:editId="42A7DC46">
            <wp:extent cx="3213463" cy="2390925"/>
            <wp:effectExtent l="0" t="0" r="0" b="0"/>
            <wp:docPr id="781153476" name="Picture 7811534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53476" name="Picture 781153476" descr="A screenshot of a cell phone&#10;&#10;Description automatically generated"/>
                    <pic:cNvPicPr/>
                  </pic:nvPicPr>
                  <pic:blipFill>
                    <a:blip r:embed="rId77"/>
                    <a:stretch>
                      <a:fillRect/>
                    </a:stretch>
                  </pic:blipFill>
                  <pic:spPr>
                    <a:xfrm>
                      <a:off x="0" y="0"/>
                      <a:ext cx="3228864" cy="2402384"/>
                    </a:xfrm>
                    <a:prstGeom prst="rect">
                      <a:avLst/>
                    </a:prstGeom>
                  </pic:spPr>
                </pic:pic>
              </a:graphicData>
            </a:graphic>
          </wp:inline>
        </w:drawing>
      </w:r>
    </w:p>
    <w:p w14:paraId="129F2C2A" w14:textId="77777777" w:rsidR="00531847" w:rsidRDefault="00531847">
      <w:pPr>
        <w:spacing w:before="0" w:after="0"/>
        <w:rPr>
          <w:noProof/>
          <w:szCs w:val="22"/>
        </w:rPr>
      </w:pPr>
      <w:r>
        <w:rPr>
          <w:noProof/>
        </w:rPr>
        <w:br w:type="page"/>
      </w:r>
    </w:p>
    <w:p w14:paraId="2B9B4444" w14:textId="33E9C7B9" w:rsidR="00D501E6" w:rsidRDefault="00D501E6" w:rsidP="00D501E6">
      <w:pPr>
        <w:pStyle w:val="StepList415"/>
        <w:keepLines w:val="0"/>
        <w:widowControl w:val="0"/>
        <w:numPr>
          <w:ilvl w:val="0"/>
          <w:numId w:val="23"/>
        </w:numPr>
        <w:spacing w:before="120"/>
      </w:pPr>
      <w:r>
        <w:lastRenderedPageBreak/>
        <w:t xml:space="preserve">Click </w:t>
      </w:r>
      <w:r w:rsidR="0099151C">
        <w:t>tab</w:t>
      </w:r>
      <w:r>
        <w:t xml:space="preserve"> </w:t>
      </w:r>
      <w:r w:rsidRPr="00C07D36">
        <w:rPr>
          <w:rFonts w:ascii="Consolas" w:hAnsi="Consolas" w:cs="Consolas"/>
          <w:color w:val="0000FF"/>
        </w:rPr>
        <w:t>Settings</w:t>
      </w:r>
      <w:r w:rsidR="00E108A0">
        <w:rPr>
          <w:rFonts w:ascii="Consolas" w:hAnsi="Consolas" w:cs="Consolas"/>
          <w:color w:val="0000FF"/>
        </w:rPr>
        <w:t>.</w:t>
      </w:r>
    </w:p>
    <w:p w14:paraId="7E96B612" w14:textId="7A0A41E9" w:rsidR="00D501E6" w:rsidRDefault="003A5FDA" w:rsidP="00D501E6">
      <w:pPr>
        <w:pStyle w:val="StepList817"/>
        <w:spacing w:before="120"/>
        <w:ind w:left="792"/>
      </w:pPr>
      <w:r w:rsidRPr="003A5FDA">
        <w:rPr>
          <w:noProof/>
        </w:rPr>
        <w:drawing>
          <wp:inline distT="0" distB="0" distL="0" distR="0" wp14:anchorId="3B01F528" wp14:editId="0DE51430">
            <wp:extent cx="4356100" cy="1253913"/>
            <wp:effectExtent l="0" t="0" r="0" b="3810"/>
            <wp:docPr id="781153477" name="Picture 781153477" descr="A picture containing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53477" name="Picture 781153477" descr="A picture containing monitor&#10;&#10;Description automatically generated"/>
                    <pic:cNvPicPr/>
                  </pic:nvPicPr>
                  <pic:blipFill>
                    <a:blip r:embed="rId78"/>
                    <a:stretch>
                      <a:fillRect/>
                    </a:stretch>
                  </pic:blipFill>
                  <pic:spPr>
                    <a:xfrm>
                      <a:off x="0" y="0"/>
                      <a:ext cx="4459021" cy="1283539"/>
                    </a:xfrm>
                    <a:prstGeom prst="rect">
                      <a:avLst/>
                    </a:prstGeom>
                  </pic:spPr>
                </pic:pic>
              </a:graphicData>
            </a:graphic>
          </wp:inline>
        </w:drawing>
      </w:r>
    </w:p>
    <w:p w14:paraId="387D0971" w14:textId="2A9FD6EE" w:rsidR="00D501E6" w:rsidRPr="00CF1D19" w:rsidRDefault="00D501E6" w:rsidP="00D501E6">
      <w:pPr>
        <w:pStyle w:val="StepList817"/>
        <w:numPr>
          <w:ilvl w:val="0"/>
          <w:numId w:val="23"/>
        </w:numPr>
        <w:spacing w:before="120"/>
      </w:pPr>
      <w:r>
        <w:t xml:space="preserve">Scroll down to find </w:t>
      </w:r>
      <w:r w:rsidRPr="00CF1D19">
        <w:rPr>
          <w:rFonts w:ascii="Consolas" w:hAnsi="Consolas" w:cs="Consolas"/>
          <w:color w:val="0000FF"/>
        </w:rPr>
        <w:t>Associated deployment space</w:t>
      </w:r>
      <w:r w:rsidR="00E108A0">
        <w:rPr>
          <w:rFonts w:ascii="Consolas" w:hAnsi="Consolas" w:cs="Consolas"/>
          <w:color w:val="0000FF"/>
        </w:rPr>
        <w:t>.</w:t>
      </w:r>
    </w:p>
    <w:p w14:paraId="2FE00559" w14:textId="55FD50FE" w:rsidR="00D501E6" w:rsidRDefault="00D501E6" w:rsidP="00D501E6">
      <w:pPr>
        <w:pStyle w:val="StepList817"/>
        <w:spacing w:before="120"/>
        <w:ind w:left="792"/>
      </w:pPr>
      <w:r w:rsidRPr="00CF1D19">
        <w:t xml:space="preserve">Notice it says this project </w:t>
      </w:r>
      <w:r w:rsidR="00802B6F">
        <w:t>no longer is</w:t>
      </w:r>
      <w:r w:rsidRPr="00CF1D19">
        <w:t xml:space="preserve"> associated with a deployment spac</w:t>
      </w:r>
      <w:r w:rsidR="00802B6F">
        <w:t>e</w:t>
      </w:r>
      <w:r>
        <w:t>.</w:t>
      </w:r>
    </w:p>
    <w:p w14:paraId="403A043E" w14:textId="51053051" w:rsidR="00D501E6" w:rsidRDefault="00D501E6" w:rsidP="00D501E6">
      <w:pPr>
        <w:pStyle w:val="StepList817"/>
        <w:spacing w:before="120"/>
        <w:ind w:left="792"/>
      </w:pPr>
      <w:r>
        <w:t xml:space="preserve">Click </w:t>
      </w:r>
      <w:r w:rsidRPr="00CF1D19">
        <w:rPr>
          <w:rFonts w:ascii="Consolas" w:hAnsi="Consolas" w:cs="Consolas"/>
          <w:color w:val="0000FF"/>
        </w:rPr>
        <w:t>Associate a deployment space</w:t>
      </w:r>
      <w:r w:rsidR="00E108A0">
        <w:rPr>
          <w:rFonts w:ascii="Consolas" w:hAnsi="Consolas" w:cs="Consolas"/>
          <w:color w:val="0000FF"/>
        </w:rPr>
        <w:t>.</w:t>
      </w:r>
    </w:p>
    <w:p w14:paraId="0CC1A15B" w14:textId="768F921C" w:rsidR="00D501E6" w:rsidRDefault="003A5FDA" w:rsidP="00D501E6">
      <w:pPr>
        <w:pStyle w:val="StepList817"/>
        <w:spacing w:before="120"/>
        <w:ind w:left="792"/>
      </w:pPr>
      <w:r w:rsidRPr="003A5FDA">
        <w:rPr>
          <w:noProof/>
        </w:rPr>
        <w:drawing>
          <wp:inline distT="0" distB="0" distL="0" distR="0" wp14:anchorId="33C45E86" wp14:editId="16F1055D">
            <wp:extent cx="5676265" cy="828344"/>
            <wp:effectExtent l="0" t="0" r="635" b="0"/>
            <wp:docPr id="781153478" name="Picture 7811534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53478" name="Picture 781153478" descr="A screenshot of a cell phone&#10;&#10;Description automatically generated"/>
                    <pic:cNvPicPr/>
                  </pic:nvPicPr>
                  <pic:blipFill>
                    <a:blip r:embed="rId79"/>
                    <a:stretch>
                      <a:fillRect/>
                    </a:stretch>
                  </pic:blipFill>
                  <pic:spPr>
                    <a:xfrm>
                      <a:off x="0" y="0"/>
                      <a:ext cx="5775053" cy="842760"/>
                    </a:xfrm>
                    <a:prstGeom prst="rect">
                      <a:avLst/>
                    </a:prstGeom>
                  </pic:spPr>
                </pic:pic>
              </a:graphicData>
            </a:graphic>
          </wp:inline>
        </w:drawing>
      </w:r>
    </w:p>
    <w:p w14:paraId="7B57E9EF" w14:textId="4F1B74AF" w:rsidR="00D501E6" w:rsidRDefault="00D501E6" w:rsidP="0050006C">
      <w:pPr>
        <w:pStyle w:val="StepList817"/>
        <w:numPr>
          <w:ilvl w:val="0"/>
          <w:numId w:val="23"/>
        </w:numPr>
        <w:spacing w:before="120"/>
      </w:pPr>
      <w:r>
        <w:t xml:space="preserve">Click section </w:t>
      </w:r>
      <w:r w:rsidRPr="00F04DDE">
        <w:rPr>
          <w:rFonts w:ascii="Consolas" w:hAnsi="Consolas" w:cs="Consolas"/>
          <w:color w:val="0000FF"/>
        </w:rPr>
        <w:t>Existing</w:t>
      </w:r>
      <w:r w:rsidR="00E108A0">
        <w:rPr>
          <w:rFonts w:ascii="Consolas" w:hAnsi="Consolas" w:cs="Consolas"/>
          <w:color w:val="0000FF"/>
        </w:rPr>
        <w:t>.</w:t>
      </w:r>
      <w:r w:rsidR="0050006C">
        <w:rPr>
          <w:rFonts w:ascii="Consolas" w:hAnsi="Consolas" w:cs="Consolas"/>
          <w:color w:val="0000FF"/>
        </w:rPr>
        <w:t xml:space="preserve"> </w:t>
      </w:r>
      <w:r w:rsidR="0050006C" w:rsidRPr="0050006C">
        <w:t xml:space="preserve"> </w:t>
      </w:r>
    </w:p>
    <w:p w14:paraId="76B679C5" w14:textId="6B582E92" w:rsidR="00D501E6" w:rsidRDefault="00D501E6" w:rsidP="0050006C">
      <w:pPr>
        <w:pStyle w:val="StepList817"/>
        <w:spacing w:before="120"/>
        <w:ind w:left="792"/>
        <w:rPr>
          <w:rFonts w:ascii="Consolas" w:hAnsi="Consolas" w:cs="Consolas"/>
          <w:color w:val="0000FF"/>
        </w:rPr>
      </w:pPr>
      <w:r>
        <w:t xml:space="preserve">Click on Deployment Space </w:t>
      </w:r>
      <w:proofErr w:type="spellStart"/>
      <w:r>
        <w:rPr>
          <w:rFonts w:ascii="Consolas" w:hAnsi="Consolas" w:cs="Consolas"/>
          <w:color w:val="0000FF"/>
        </w:rPr>
        <w:t>openscale</w:t>
      </w:r>
      <w:proofErr w:type="spellEnd"/>
      <w:r>
        <w:rPr>
          <w:rFonts w:ascii="Consolas" w:hAnsi="Consolas" w:cs="Consolas"/>
          <w:color w:val="0000FF"/>
        </w:rPr>
        <w:t>-fast-path</w:t>
      </w:r>
      <w:r w:rsidR="008B1CE7">
        <w:rPr>
          <w:rFonts w:ascii="Consolas" w:hAnsi="Consolas" w:cs="Consolas"/>
          <w:color w:val="0000FF"/>
        </w:rPr>
        <w:t xml:space="preserve"> </w:t>
      </w:r>
      <w:r w:rsidR="008B1CE7">
        <w:rPr>
          <w:rFonts w:ascii="Wingdings 3" w:eastAsia="Wingdings 3" w:hAnsi="Wingdings 3" w:cs="Wingdings 3"/>
        </w:rPr>
        <w:t></w:t>
      </w:r>
      <w:r>
        <w:rPr>
          <w:rFonts w:ascii="Consolas" w:hAnsi="Consolas" w:cs="Consolas"/>
          <w:color w:val="0000FF"/>
        </w:rPr>
        <w:t xml:space="preserve"> Associate</w:t>
      </w:r>
      <w:r w:rsidR="00E108A0">
        <w:rPr>
          <w:rFonts w:ascii="Consolas" w:hAnsi="Consolas" w:cs="Consolas"/>
          <w:color w:val="0000FF"/>
        </w:rPr>
        <w:t>.</w:t>
      </w:r>
    </w:p>
    <w:p w14:paraId="5C564EC7" w14:textId="7F671658" w:rsidR="00D501E6" w:rsidRDefault="003A5FDA" w:rsidP="00D501E6">
      <w:pPr>
        <w:pStyle w:val="StepList817"/>
        <w:spacing w:before="120"/>
        <w:ind w:left="792"/>
      </w:pPr>
      <w:r w:rsidRPr="003A5FDA">
        <w:rPr>
          <w:noProof/>
        </w:rPr>
        <w:drawing>
          <wp:inline distT="0" distB="0" distL="0" distR="0" wp14:anchorId="2622CDAB" wp14:editId="2DBE123E">
            <wp:extent cx="3199259" cy="2412274"/>
            <wp:effectExtent l="0" t="0" r="1270" b="1270"/>
            <wp:docPr id="781153479" name="Picture 7811534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53479" name="Picture 781153479" descr="A screenshot of a cell phone&#10;&#10;Description automatically generated"/>
                    <pic:cNvPicPr/>
                  </pic:nvPicPr>
                  <pic:blipFill>
                    <a:blip r:embed="rId80"/>
                    <a:stretch>
                      <a:fillRect/>
                    </a:stretch>
                  </pic:blipFill>
                  <pic:spPr>
                    <a:xfrm>
                      <a:off x="0" y="0"/>
                      <a:ext cx="3209469" cy="2419973"/>
                    </a:xfrm>
                    <a:prstGeom prst="rect">
                      <a:avLst/>
                    </a:prstGeom>
                  </pic:spPr>
                </pic:pic>
              </a:graphicData>
            </a:graphic>
          </wp:inline>
        </w:drawing>
      </w:r>
      <w:r w:rsidRPr="003A5FDA">
        <w:rPr>
          <w:noProof/>
        </w:rPr>
        <w:t xml:space="preserve"> </w:t>
      </w:r>
      <w:r w:rsidRPr="003A5FDA">
        <w:rPr>
          <w:noProof/>
        </w:rPr>
        <w:drawing>
          <wp:inline distT="0" distB="0" distL="0" distR="0" wp14:anchorId="0803E79E" wp14:editId="21259A7E">
            <wp:extent cx="1933302" cy="621902"/>
            <wp:effectExtent l="0" t="0" r="0" b="635"/>
            <wp:docPr id="781153481" name="Picture 78115348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53481" name="Picture 781153481" descr="A picture containing drawing&#10;&#10;Description automatically generated"/>
                    <pic:cNvPicPr/>
                  </pic:nvPicPr>
                  <pic:blipFill>
                    <a:blip r:embed="rId81"/>
                    <a:stretch>
                      <a:fillRect/>
                    </a:stretch>
                  </pic:blipFill>
                  <pic:spPr>
                    <a:xfrm>
                      <a:off x="0" y="0"/>
                      <a:ext cx="1974104" cy="635027"/>
                    </a:xfrm>
                    <a:prstGeom prst="rect">
                      <a:avLst/>
                    </a:prstGeom>
                  </pic:spPr>
                </pic:pic>
              </a:graphicData>
            </a:graphic>
          </wp:inline>
        </w:drawing>
      </w:r>
    </w:p>
    <w:p w14:paraId="0817C684" w14:textId="30FF7E71" w:rsidR="0050006C" w:rsidRDefault="0000797F" w:rsidP="0000797F">
      <w:pPr>
        <w:pStyle w:val="StepList817"/>
        <w:numPr>
          <w:ilvl w:val="0"/>
          <w:numId w:val="23"/>
        </w:numPr>
        <w:spacing w:before="120"/>
      </w:pPr>
      <w:r>
        <w:t>While remaining in th</w:t>
      </w:r>
      <w:r w:rsidR="00042EF1">
        <w:t>is</w:t>
      </w:r>
      <w:r>
        <w:t xml:space="preserve"> project, go the tab </w:t>
      </w:r>
      <w:r w:rsidRPr="0000797F">
        <w:rPr>
          <w:rFonts w:ascii="Consolas" w:hAnsi="Consolas" w:cs="Consolas"/>
          <w:color w:val="0000FF"/>
        </w:rPr>
        <w:t>Assets</w:t>
      </w:r>
      <w:r w:rsidR="00E108A0">
        <w:rPr>
          <w:rFonts w:ascii="Consolas" w:hAnsi="Consolas" w:cs="Consolas"/>
          <w:color w:val="0000FF"/>
        </w:rPr>
        <w:t>,</w:t>
      </w:r>
    </w:p>
    <w:p w14:paraId="55C1EB62" w14:textId="30D13690" w:rsidR="00531847" w:rsidRDefault="003A5FDA" w:rsidP="00D501E6">
      <w:pPr>
        <w:pStyle w:val="StepList817"/>
        <w:spacing w:before="120"/>
        <w:ind w:left="792"/>
        <w:rPr>
          <w:noProof/>
        </w:rPr>
      </w:pPr>
      <w:r w:rsidRPr="003A5FDA">
        <w:rPr>
          <w:noProof/>
        </w:rPr>
        <w:drawing>
          <wp:inline distT="0" distB="0" distL="0" distR="0" wp14:anchorId="174790AC" wp14:editId="2DAA14CD">
            <wp:extent cx="3744686" cy="1366532"/>
            <wp:effectExtent l="0" t="0" r="1905" b="5080"/>
            <wp:docPr id="781153482" name="Picture 7811534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53482" name="Picture 781153482" descr="A screenshot of a cell phone&#10;&#10;Description automatically generated"/>
                    <pic:cNvPicPr/>
                  </pic:nvPicPr>
                  <pic:blipFill>
                    <a:blip r:embed="rId82"/>
                    <a:stretch>
                      <a:fillRect/>
                    </a:stretch>
                  </pic:blipFill>
                  <pic:spPr>
                    <a:xfrm>
                      <a:off x="0" y="0"/>
                      <a:ext cx="3749636" cy="1368338"/>
                    </a:xfrm>
                    <a:prstGeom prst="rect">
                      <a:avLst/>
                    </a:prstGeom>
                  </pic:spPr>
                </pic:pic>
              </a:graphicData>
            </a:graphic>
          </wp:inline>
        </w:drawing>
      </w:r>
    </w:p>
    <w:p w14:paraId="524D1C3A" w14:textId="77777777" w:rsidR="00531847" w:rsidRDefault="00531847">
      <w:pPr>
        <w:spacing w:before="0" w:after="0"/>
        <w:rPr>
          <w:noProof/>
          <w:szCs w:val="22"/>
        </w:rPr>
      </w:pPr>
      <w:r>
        <w:rPr>
          <w:noProof/>
        </w:rPr>
        <w:br w:type="page"/>
      </w:r>
    </w:p>
    <w:p w14:paraId="7996D2BC" w14:textId="7248FDDB" w:rsidR="0050006C" w:rsidRDefault="0000797F" w:rsidP="0000797F">
      <w:pPr>
        <w:pStyle w:val="StepList817"/>
        <w:numPr>
          <w:ilvl w:val="0"/>
          <w:numId w:val="23"/>
        </w:numPr>
        <w:spacing w:before="120"/>
      </w:pPr>
      <w:r>
        <w:lastRenderedPageBreak/>
        <w:t xml:space="preserve">Scroll to find section </w:t>
      </w:r>
      <w:r w:rsidRPr="0000797F">
        <w:rPr>
          <w:rFonts w:ascii="Consolas" w:hAnsi="Consolas" w:cs="Consolas"/>
          <w:color w:val="0000FF"/>
        </w:rPr>
        <w:t>Models</w:t>
      </w:r>
      <w:r w:rsidR="00F652A0">
        <w:rPr>
          <w:rFonts w:ascii="Consolas" w:hAnsi="Consolas" w:cs="Consolas"/>
          <w:color w:val="0000FF"/>
        </w:rPr>
        <w:t>.</w:t>
      </w:r>
    </w:p>
    <w:p w14:paraId="294C017D" w14:textId="3BD588F4" w:rsidR="0000797F" w:rsidRDefault="0000797F" w:rsidP="003A5FDA">
      <w:pPr>
        <w:pStyle w:val="StepList817"/>
        <w:numPr>
          <w:ilvl w:val="0"/>
          <w:numId w:val="23"/>
        </w:numPr>
        <w:spacing w:before="120"/>
      </w:pPr>
      <w:r>
        <w:t xml:space="preserve">Select </w:t>
      </w:r>
      <w:r w:rsidR="00F652A0">
        <w:t xml:space="preserve">the </w:t>
      </w:r>
      <w:r>
        <w:t xml:space="preserve">ellipses next to the model </w:t>
      </w:r>
      <w:r w:rsidRPr="0000797F">
        <w:rPr>
          <w:rFonts w:ascii="Consolas" w:hAnsi="Consolas" w:cs="Consolas"/>
          <w:color w:val="0000FF"/>
        </w:rPr>
        <w:t xml:space="preserve">ChurnRisk AutoAI Experiment – P4 </w:t>
      </w:r>
      <w:proofErr w:type="spellStart"/>
      <w:r w:rsidR="00971A70">
        <w:rPr>
          <w:rFonts w:ascii="Consolas" w:hAnsi="Consolas" w:cs="Consolas"/>
          <w:color w:val="0000FF"/>
        </w:rPr>
        <w:t>RandomForestClassifierEstimator</w:t>
      </w:r>
      <w:proofErr w:type="spellEnd"/>
      <w:r>
        <w:rPr>
          <w:rFonts w:ascii="Consolas" w:hAnsi="Consolas" w:cs="Consolas"/>
          <w:color w:val="0000FF"/>
        </w:rPr>
        <w:t xml:space="preserve"> </w:t>
      </w:r>
      <w:r w:rsidR="003A5FDA">
        <w:t>– then c</w:t>
      </w:r>
      <w:r w:rsidR="002A5298" w:rsidRPr="002A5298">
        <w:t>lick</w:t>
      </w:r>
      <w:r w:rsidRPr="003A5FDA">
        <w:rPr>
          <w:rFonts w:ascii="Consolas" w:hAnsi="Consolas" w:cs="Consolas"/>
          <w:color w:val="0000FF"/>
        </w:rPr>
        <w:t xml:space="preserve"> Promote</w:t>
      </w:r>
      <w:r w:rsidR="00F652A0">
        <w:rPr>
          <w:rFonts w:ascii="Consolas" w:hAnsi="Consolas" w:cs="Consolas"/>
          <w:color w:val="0000FF"/>
        </w:rPr>
        <w:t>.</w:t>
      </w:r>
    </w:p>
    <w:p w14:paraId="25C54224" w14:textId="6527113F" w:rsidR="00E628D7" w:rsidRDefault="003A5FDA" w:rsidP="003A5FDA">
      <w:pPr>
        <w:pStyle w:val="StepList817"/>
        <w:spacing w:before="120"/>
        <w:ind w:left="792"/>
      </w:pPr>
      <w:r w:rsidRPr="003A5FDA">
        <w:rPr>
          <w:noProof/>
        </w:rPr>
        <w:drawing>
          <wp:inline distT="0" distB="0" distL="0" distR="0" wp14:anchorId="51C041AE" wp14:editId="4F9A0E23">
            <wp:extent cx="4824548" cy="1266067"/>
            <wp:effectExtent l="0" t="0" r="1905" b="4445"/>
            <wp:docPr id="781153483" name="Picture 7811534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53483" name="Picture 781153483" descr="A screenshot of a cell phone&#10;&#10;Description automatically generated"/>
                    <pic:cNvPicPr/>
                  </pic:nvPicPr>
                  <pic:blipFill>
                    <a:blip r:embed="rId83"/>
                    <a:stretch>
                      <a:fillRect/>
                    </a:stretch>
                  </pic:blipFill>
                  <pic:spPr>
                    <a:xfrm>
                      <a:off x="0" y="0"/>
                      <a:ext cx="4936543" cy="1295457"/>
                    </a:xfrm>
                    <a:prstGeom prst="rect">
                      <a:avLst/>
                    </a:prstGeom>
                  </pic:spPr>
                </pic:pic>
              </a:graphicData>
            </a:graphic>
          </wp:inline>
        </w:drawing>
      </w:r>
    </w:p>
    <w:p w14:paraId="4E3681BA" w14:textId="62D76C7B" w:rsidR="008635B6" w:rsidRDefault="008635B6" w:rsidP="0000797F">
      <w:pPr>
        <w:pStyle w:val="StepList817"/>
        <w:numPr>
          <w:ilvl w:val="0"/>
          <w:numId w:val="23"/>
        </w:numPr>
        <w:spacing w:before="120"/>
      </w:pPr>
      <w:r>
        <w:t xml:space="preserve">Choose </w:t>
      </w:r>
      <w:r w:rsidRPr="00DE6225">
        <w:rPr>
          <w:rFonts w:ascii="Consolas" w:hAnsi="Consolas" w:cs="Consolas"/>
          <w:color w:val="0000FF"/>
        </w:rPr>
        <w:t>Promote to space</w:t>
      </w:r>
      <w:r w:rsidR="00F652A0">
        <w:rPr>
          <w:rFonts w:ascii="Consolas" w:hAnsi="Consolas" w:cs="Consolas"/>
          <w:color w:val="0000FF"/>
        </w:rPr>
        <w:t>.</w:t>
      </w:r>
    </w:p>
    <w:p w14:paraId="01C2C371" w14:textId="535F933F" w:rsidR="008635B6" w:rsidRDefault="008635B6" w:rsidP="008635B6">
      <w:pPr>
        <w:pStyle w:val="StepList817"/>
        <w:spacing w:before="120"/>
        <w:ind w:left="792"/>
      </w:pPr>
      <w:r>
        <w:rPr>
          <w:noProof/>
        </w:rPr>
        <w:drawing>
          <wp:inline distT="0" distB="0" distL="0" distR="0" wp14:anchorId="0DB70B4B" wp14:editId="087942E2">
            <wp:extent cx="4679950" cy="1281676"/>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00815" cy="1287390"/>
                    </a:xfrm>
                    <a:prstGeom prst="rect">
                      <a:avLst/>
                    </a:prstGeom>
                    <a:noFill/>
                    <a:ln>
                      <a:noFill/>
                    </a:ln>
                  </pic:spPr>
                </pic:pic>
              </a:graphicData>
            </a:graphic>
          </wp:inline>
        </w:drawing>
      </w:r>
    </w:p>
    <w:p w14:paraId="0CC85A70" w14:textId="4268EC1A" w:rsidR="0000797F" w:rsidRDefault="00E628D7" w:rsidP="0000797F">
      <w:pPr>
        <w:pStyle w:val="StepList817"/>
        <w:numPr>
          <w:ilvl w:val="0"/>
          <w:numId w:val="23"/>
        </w:numPr>
        <w:spacing w:before="120"/>
      </w:pPr>
      <w:r>
        <w:t xml:space="preserve">The model is now promoted to </w:t>
      </w:r>
      <w:r w:rsidR="00B06966">
        <w:t>the OpenScale</w:t>
      </w:r>
      <w:r>
        <w:t xml:space="preserve"> deployment space</w:t>
      </w:r>
      <w:r w:rsidR="00155356">
        <w:t xml:space="preserve"> the project is associated with.</w:t>
      </w:r>
    </w:p>
    <w:p w14:paraId="7F7052A4" w14:textId="51B4D85E" w:rsidR="00E628D7" w:rsidRDefault="004C039B" w:rsidP="00E628D7">
      <w:pPr>
        <w:pStyle w:val="StepList817"/>
        <w:spacing w:before="120"/>
        <w:ind w:left="792"/>
      </w:pPr>
      <w:r w:rsidRPr="004C039B">
        <w:rPr>
          <w:noProof/>
        </w:rPr>
        <w:drawing>
          <wp:inline distT="0" distB="0" distL="0" distR="0" wp14:anchorId="5B935944" wp14:editId="21DD5C3A">
            <wp:extent cx="1540933" cy="703817"/>
            <wp:effectExtent l="0" t="0" r="0" b="0"/>
            <wp:docPr id="450" name="Picture 4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A screenshot of a cell phone&#10;&#10;Description automatically generated"/>
                    <pic:cNvPicPr/>
                  </pic:nvPicPr>
                  <pic:blipFill>
                    <a:blip r:embed="rId85"/>
                    <a:stretch>
                      <a:fillRect/>
                    </a:stretch>
                  </pic:blipFill>
                  <pic:spPr>
                    <a:xfrm>
                      <a:off x="0" y="0"/>
                      <a:ext cx="1548270" cy="707168"/>
                    </a:xfrm>
                    <a:prstGeom prst="rect">
                      <a:avLst/>
                    </a:prstGeom>
                  </pic:spPr>
                </pic:pic>
              </a:graphicData>
            </a:graphic>
          </wp:inline>
        </w:drawing>
      </w:r>
    </w:p>
    <w:p w14:paraId="58C0E931" w14:textId="7F0A977F" w:rsidR="00B0360D" w:rsidRPr="00D2585E" w:rsidRDefault="00B0360D" w:rsidP="00B0360D">
      <w:pPr>
        <w:pStyle w:val="Heading3"/>
        <w:rPr>
          <w:b/>
          <w:bCs/>
        </w:rPr>
      </w:pPr>
      <w:r w:rsidRPr="00D2585E">
        <w:rPr>
          <w:b/>
          <w:bCs/>
        </w:rPr>
        <w:t xml:space="preserve">Deploy the model </w:t>
      </w:r>
      <w:r w:rsidR="001916C4" w:rsidRPr="00D2585E">
        <w:rPr>
          <w:b/>
          <w:bCs/>
        </w:rPr>
        <w:t>in</w:t>
      </w:r>
      <w:r w:rsidRPr="00D2585E">
        <w:rPr>
          <w:b/>
          <w:bCs/>
        </w:rPr>
        <w:t xml:space="preserve"> the new deployment space</w:t>
      </w:r>
    </w:p>
    <w:p w14:paraId="336CF1A8" w14:textId="6F4D6680" w:rsidR="0000797F" w:rsidRDefault="000728C2" w:rsidP="00B0360D">
      <w:pPr>
        <w:pStyle w:val="StepList817"/>
        <w:spacing w:before="120"/>
        <w:ind w:left="792"/>
      </w:pPr>
      <w:r>
        <w:t xml:space="preserve">Now you can </w:t>
      </w:r>
      <w:r w:rsidR="00B0360D">
        <w:t xml:space="preserve">go </w:t>
      </w:r>
      <w:r w:rsidR="00E628D7">
        <w:t>to that deployment space</w:t>
      </w:r>
      <w:r w:rsidR="005C0598">
        <w:t xml:space="preserve"> to deploy the model</w:t>
      </w:r>
      <w:r>
        <w:t>.</w:t>
      </w:r>
    </w:p>
    <w:p w14:paraId="6E02C834" w14:textId="5581EE10" w:rsidR="008A03BA" w:rsidRPr="00DE6225" w:rsidRDefault="008A03BA" w:rsidP="008A03BA">
      <w:pPr>
        <w:pStyle w:val="StepList817"/>
        <w:numPr>
          <w:ilvl w:val="0"/>
          <w:numId w:val="23"/>
        </w:numPr>
        <w:spacing w:before="120"/>
      </w:pPr>
      <w:r>
        <w:t xml:space="preserve">Click </w:t>
      </w:r>
      <w:r w:rsidRPr="00B0564A">
        <w:rPr>
          <w:rFonts w:ascii="Consolas" w:hAnsi="Consolas" w:cs="Consolas"/>
          <w:color w:val="0000FF"/>
        </w:rPr>
        <w:t xml:space="preserve">Navigation menu </w:t>
      </w:r>
      <w:r>
        <w:rPr>
          <w:rFonts w:ascii="Wingdings 3" w:eastAsia="Wingdings 3" w:hAnsi="Wingdings 3" w:cs="Wingdings 3"/>
        </w:rPr>
        <w:t></w:t>
      </w:r>
      <w:r>
        <w:t xml:space="preserve"> </w:t>
      </w:r>
      <w:r w:rsidRPr="00B0564A">
        <w:rPr>
          <w:rFonts w:ascii="Consolas" w:hAnsi="Consolas" w:cs="Consolas"/>
          <w:color w:val="0000FF"/>
        </w:rPr>
        <w:t xml:space="preserve">Analyze </w:t>
      </w:r>
      <w:r>
        <w:rPr>
          <w:rFonts w:ascii="Wingdings 3" w:eastAsia="Wingdings 3" w:hAnsi="Wingdings 3" w:cs="Wingdings 3"/>
        </w:rPr>
        <w:t></w:t>
      </w:r>
      <w:r>
        <w:t xml:space="preserve"> </w:t>
      </w:r>
      <w:r w:rsidRPr="00B0564A">
        <w:rPr>
          <w:rFonts w:ascii="Consolas" w:hAnsi="Consolas" w:cs="Consolas"/>
          <w:color w:val="0000FF"/>
        </w:rPr>
        <w:t>Analytics deployments</w:t>
      </w:r>
      <w:r>
        <w:rPr>
          <w:rFonts w:ascii="Consolas" w:hAnsi="Consolas" w:cs="Consolas"/>
          <w:color w:val="0000FF"/>
        </w:rPr>
        <w:t xml:space="preserve"> </w:t>
      </w:r>
      <w:r>
        <w:rPr>
          <w:rFonts w:ascii="Wingdings 3" w:eastAsia="Wingdings 3" w:hAnsi="Wingdings 3" w:cs="Wingdings 3"/>
        </w:rPr>
        <w:t></w:t>
      </w:r>
      <w:r>
        <w:t xml:space="preserve"> </w:t>
      </w:r>
      <w:proofErr w:type="spellStart"/>
      <w:r>
        <w:rPr>
          <w:rFonts w:ascii="Consolas" w:hAnsi="Consolas" w:cs="Consolas"/>
          <w:color w:val="0000FF"/>
        </w:rPr>
        <w:t>openscale</w:t>
      </w:r>
      <w:proofErr w:type="spellEnd"/>
      <w:r>
        <w:rPr>
          <w:rFonts w:ascii="Consolas" w:hAnsi="Consolas" w:cs="Consolas"/>
          <w:color w:val="0000FF"/>
        </w:rPr>
        <w:t>-fast-path</w:t>
      </w:r>
      <w:r w:rsidR="00F652A0">
        <w:rPr>
          <w:rFonts w:ascii="Consolas" w:hAnsi="Consolas" w:cs="Consolas"/>
          <w:color w:val="0000FF"/>
        </w:rPr>
        <w:t>.</w:t>
      </w:r>
    </w:p>
    <w:p w14:paraId="545B95F8" w14:textId="7D54FD54" w:rsidR="00D2585E" w:rsidRDefault="00DE6225" w:rsidP="00DE6225">
      <w:pPr>
        <w:pStyle w:val="StepList817"/>
        <w:spacing w:before="120"/>
        <w:ind w:left="792"/>
      </w:pPr>
      <w:r w:rsidRPr="00955966">
        <w:rPr>
          <w:rFonts w:ascii="IBM Plex Sans" w:hAnsi="IBM Plex Sans" w:cs="Arial"/>
          <w:noProof/>
        </w:rPr>
        <w:drawing>
          <wp:inline distT="0" distB="0" distL="0" distR="0" wp14:anchorId="58953651" wp14:editId="6F51987D">
            <wp:extent cx="1214204" cy="1042970"/>
            <wp:effectExtent l="0" t="0" r="0" b="0"/>
            <wp:docPr id="448" name="Picture 448" descr="A picture containing clock,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247918" cy="1071929"/>
                    </a:xfrm>
                    <a:prstGeom prst="rect">
                      <a:avLst/>
                    </a:prstGeom>
                  </pic:spPr>
                </pic:pic>
              </a:graphicData>
            </a:graphic>
          </wp:inline>
        </w:drawing>
      </w:r>
      <w:r w:rsidRPr="00955966">
        <w:rPr>
          <w:rFonts w:ascii="IBM Plex Sans" w:hAnsi="IBM Plex Sans"/>
          <w:noProof/>
        </w:rPr>
        <w:drawing>
          <wp:inline distT="0" distB="0" distL="0" distR="0" wp14:anchorId="2853F629" wp14:editId="38175B63">
            <wp:extent cx="1434621" cy="1671403"/>
            <wp:effectExtent l="0" t="0" r="635" b="5080"/>
            <wp:docPr id="449" name="Picture 4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464761" cy="1706518"/>
                    </a:xfrm>
                    <a:prstGeom prst="rect">
                      <a:avLst/>
                    </a:prstGeom>
                  </pic:spPr>
                </pic:pic>
              </a:graphicData>
            </a:graphic>
          </wp:inline>
        </w:drawing>
      </w:r>
      <w:r w:rsidRPr="00DE6225">
        <w:t xml:space="preserve"> </w:t>
      </w:r>
      <w:r w:rsidR="00F505A4">
        <w:rPr>
          <w:noProof/>
        </w:rPr>
        <w:drawing>
          <wp:inline distT="0" distB="0" distL="0" distR="0" wp14:anchorId="4D93B8BF" wp14:editId="491B323D">
            <wp:extent cx="1600200" cy="473726"/>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28221" cy="482021"/>
                    </a:xfrm>
                    <a:prstGeom prst="rect">
                      <a:avLst/>
                    </a:prstGeom>
                    <a:noFill/>
                    <a:ln>
                      <a:noFill/>
                    </a:ln>
                  </pic:spPr>
                </pic:pic>
              </a:graphicData>
            </a:graphic>
          </wp:inline>
        </w:drawing>
      </w:r>
    </w:p>
    <w:p w14:paraId="4087753A" w14:textId="77777777" w:rsidR="00D2585E" w:rsidRDefault="00D2585E">
      <w:pPr>
        <w:spacing w:before="0" w:after="0"/>
        <w:rPr>
          <w:szCs w:val="22"/>
        </w:rPr>
      </w:pPr>
      <w:r>
        <w:br w:type="page"/>
      </w:r>
    </w:p>
    <w:p w14:paraId="22B4B019" w14:textId="58DC2300" w:rsidR="00A30197" w:rsidRDefault="00FD5087" w:rsidP="00FD5087">
      <w:pPr>
        <w:pStyle w:val="StepList31"/>
        <w:keepLines w:val="0"/>
        <w:numPr>
          <w:ilvl w:val="0"/>
          <w:numId w:val="23"/>
        </w:numPr>
        <w:spacing w:before="120"/>
      </w:pPr>
      <w:r>
        <w:lastRenderedPageBreak/>
        <w:t xml:space="preserve">Under the tab </w:t>
      </w:r>
      <w:r w:rsidRPr="00FD5087">
        <w:rPr>
          <w:rFonts w:ascii="Consolas" w:hAnsi="Consolas" w:cs="Consolas"/>
          <w:color w:val="0000FF"/>
        </w:rPr>
        <w:t>Assets</w:t>
      </w:r>
      <w:r>
        <w:t xml:space="preserve">, </w:t>
      </w:r>
      <w:r w:rsidR="00F505A4" w:rsidRPr="004C039B">
        <w:rPr>
          <w:u w:val="single"/>
        </w:rPr>
        <w:t>hover</w:t>
      </w:r>
      <w:r>
        <w:t xml:space="preserve"> on the </w:t>
      </w:r>
      <w:r w:rsidR="00F505A4">
        <w:rPr>
          <w:rFonts w:ascii="Consolas" w:hAnsi="Consolas" w:cs="Consolas"/>
          <w:color w:val="0000FF"/>
        </w:rPr>
        <w:t>launch</w:t>
      </w:r>
      <w:r>
        <w:t xml:space="preserve"> </w:t>
      </w:r>
      <w:r w:rsidR="00F505A4">
        <w:t>(rocket) icon for</w:t>
      </w:r>
      <w:r>
        <w:t xml:space="preserve"> the model</w:t>
      </w:r>
      <w:r w:rsidR="006072F4">
        <w:t xml:space="preserve"> </w:t>
      </w:r>
      <w:r w:rsidR="006072F4" w:rsidRPr="0005041B">
        <w:rPr>
          <w:rFonts w:ascii="Consolas" w:hAnsi="Consolas" w:cs="Consolas"/>
          <w:color w:val="0000FF"/>
        </w:rPr>
        <w:t>ChurnRisk</w:t>
      </w:r>
      <w:r w:rsidR="00F505A4">
        <w:rPr>
          <w:rFonts w:ascii="Consolas" w:hAnsi="Consolas" w:cs="Consolas"/>
          <w:color w:val="0000FF"/>
        </w:rPr>
        <w:t xml:space="preserve"> </w:t>
      </w:r>
      <w:r w:rsidR="006072F4" w:rsidRPr="0005041B">
        <w:rPr>
          <w:rFonts w:ascii="Consolas" w:hAnsi="Consolas" w:cs="Consolas"/>
          <w:color w:val="0000FF"/>
        </w:rPr>
        <w:t>AutoA</w:t>
      </w:r>
      <w:r w:rsidR="004C039B">
        <w:rPr>
          <w:rFonts w:ascii="Consolas" w:hAnsi="Consolas" w:cs="Consolas"/>
          <w:color w:val="0000FF"/>
        </w:rPr>
        <w:t xml:space="preserve">I experiment – P4 </w:t>
      </w:r>
      <w:proofErr w:type="spellStart"/>
      <w:r w:rsidR="004C039B">
        <w:rPr>
          <w:rFonts w:ascii="Consolas" w:hAnsi="Consolas" w:cs="Consolas"/>
          <w:color w:val="0000FF"/>
        </w:rPr>
        <w:t>RandomForestClassifierEstimator</w:t>
      </w:r>
      <w:proofErr w:type="spellEnd"/>
      <w:r w:rsidR="00F652A0">
        <w:rPr>
          <w:rFonts w:ascii="Consolas" w:hAnsi="Consolas" w:cs="Consolas"/>
          <w:color w:val="0000FF"/>
        </w:rPr>
        <w:t>.</w:t>
      </w:r>
    </w:p>
    <w:p w14:paraId="6B24634F" w14:textId="10379171" w:rsidR="008A03BA" w:rsidRDefault="00A30197" w:rsidP="00A30197">
      <w:pPr>
        <w:pStyle w:val="StepList31"/>
        <w:keepLines w:val="0"/>
        <w:tabs>
          <w:tab w:val="clear" w:pos="792"/>
        </w:tabs>
        <w:spacing w:before="120"/>
        <w:ind w:firstLine="0"/>
      </w:pPr>
      <w:r>
        <w:t xml:space="preserve">Click </w:t>
      </w:r>
      <w:r>
        <w:rPr>
          <w:rFonts w:ascii="Consolas" w:hAnsi="Consolas" w:cs="Consolas"/>
          <w:color w:val="0000FF"/>
        </w:rPr>
        <w:t>D</w:t>
      </w:r>
      <w:r w:rsidR="00FD5087" w:rsidRPr="00FD5087">
        <w:rPr>
          <w:rFonts w:ascii="Consolas" w:hAnsi="Consolas" w:cs="Consolas"/>
          <w:color w:val="0000FF"/>
        </w:rPr>
        <w:t>eploy</w:t>
      </w:r>
      <w:r w:rsidR="00F652A0">
        <w:rPr>
          <w:rFonts w:ascii="Consolas" w:hAnsi="Consolas" w:cs="Consolas"/>
          <w:color w:val="0000FF"/>
        </w:rPr>
        <w:t>.</w:t>
      </w:r>
    </w:p>
    <w:p w14:paraId="5C31768D" w14:textId="2D2F79CE" w:rsidR="00FD5087" w:rsidRDefault="00F505A4" w:rsidP="00FB7E41">
      <w:pPr>
        <w:pStyle w:val="StepList817"/>
        <w:spacing w:before="120"/>
        <w:ind w:left="792"/>
      </w:pPr>
      <w:r>
        <w:rPr>
          <w:noProof/>
        </w:rPr>
        <w:drawing>
          <wp:inline distT="0" distB="0" distL="0" distR="0" wp14:anchorId="531E89BB" wp14:editId="6AF0C004">
            <wp:extent cx="6051550" cy="1339462"/>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83290" cy="1346487"/>
                    </a:xfrm>
                    <a:prstGeom prst="rect">
                      <a:avLst/>
                    </a:prstGeom>
                    <a:noFill/>
                    <a:ln>
                      <a:noFill/>
                    </a:ln>
                  </pic:spPr>
                </pic:pic>
              </a:graphicData>
            </a:graphic>
          </wp:inline>
        </w:drawing>
      </w:r>
    </w:p>
    <w:p w14:paraId="7D0B777A" w14:textId="3ED358BE" w:rsidR="00702122" w:rsidRDefault="00702122" w:rsidP="00052DFE">
      <w:pPr>
        <w:pStyle w:val="StepList817"/>
        <w:numPr>
          <w:ilvl w:val="0"/>
          <w:numId w:val="23"/>
        </w:numPr>
        <w:spacing w:before="120"/>
      </w:pPr>
      <w:r>
        <w:t xml:space="preserve">Select </w:t>
      </w:r>
      <w:r w:rsidRPr="00702122">
        <w:rPr>
          <w:rFonts w:ascii="Consolas" w:hAnsi="Consolas" w:cs="Consolas"/>
          <w:color w:val="0000FF"/>
        </w:rPr>
        <w:t>Online</w:t>
      </w:r>
      <w:r w:rsidR="00F652A0">
        <w:rPr>
          <w:rFonts w:ascii="Consolas" w:hAnsi="Consolas" w:cs="Consolas"/>
          <w:color w:val="0000FF"/>
        </w:rPr>
        <w:t>.</w:t>
      </w:r>
    </w:p>
    <w:p w14:paraId="63059292" w14:textId="4D004FCF" w:rsidR="00E628D7" w:rsidRDefault="005C3C1B" w:rsidP="00702122">
      <w:pPr>
        <w:pStyle w:val="StepList817"/>
        <w:spacing w:before="120"/>
        <w:ind w:left="792"/>
      </w:pPr>
      <w:r>
        <w:t xml:space="preserve">Fill in Name: </w:t>
      </w:r>
      <w:r w:rsidRPr="005C3C1B">
        <w:rPr>
          <w:rFonts w:ascii="Consolas" w:hAnsi="Consolas" w:cs="Consolas"/>
          <w:color w:val="0000FF"/>
        </w:rPr>
        <w:t>ChurnRisk AutoAI Experiment Deployment</w:t>
      </w:r>
      <w:r w:rsidR="00F652A0">
        <w:rPr>
          <w:rFonts w:ascii="Consolas" w:hAnsi="Consolas" w:cs="Consolas"/>
          <w:color w:val="0000FF"/>
        </w:rPr>
        <w:t>.</w:t>
      </w:r>
    </w:p>
    <w:p w14:paraId="2895017A" w14:textId="2002896C" w:rsidR="005C3C1B" w:rsidRDefault="005C3C1B" w:rsidP="005C3C1B">
      <w:pPr>
        <w:pStyle w:val="StepList817"/>
        <w:spacing w:before="120"/>
        <w:ind w:left="792"/>
      </w:pPr>
      <w:r>
        <w:t xml:space="preserve">Click </w:t>
      </w:r>
      <w:r w:rsidRPr="005C3C1B">
        <w:rPr>
          <w:rFonts w:ascii="Consolas" w:hAnsi="Consolas" w:cs="Consolas"/>
          <w:color w:val="0000FF"/>
        </w:rPr>
        <w:t>Create</w:t>
      </w:r>
      <w:r w:rsidR="00F652A0">
        <w:rPr>
          <w:rFonts w:ascii="Consolas" w:hAnsi="Consolas" w:cs="Consolas"/>
          <w:color w:val="0000FF"/>
        </w:rPr>
        <w:t>.</w:t>
      </w:r>
    </w:p>
    <w:p w14:paraId="22105890" w14:textId="04792E80" w:rsidR="00D2585E" w:rsidRDefault="004C039B" w:rsidP="005C3C1B">
      <w:pPr>
        <w:pStyle w:val="StepList817"/>
        <w:spacing w:before="120"/>
        <w:ind w:left="792"/>
      </w:pPr>
      <w:r w:rsidRPr="004C039B">
        <w:rPr>
          <w:noProof/>
        </w:rPr>
        <w:drawing>
          <wp:inline distT="0" distB="0" distL="0" distR="0" wp14:anchorId="081E54CE" wp14:editId="04479908">
            <wp:extent cx="3384326" cy="3606800"/>
            <wp:effectExtent l="0" t="0" r="0" b="0"/>
            <wp:docPr id="451" name="Picture 45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A screenshot of a social media post&#10;&#10;Description automatically generated"/>
                    <pic:cNvPicPr/>
                  </pic:nvPicPr>
                  <pic:blipFill>
                    <a:blip r:embed="rId90"/>
                    <a:stretch>
                      <a:fillRect/>
                    </a:stretch>
                  </pic:blipFill>
                  <pic:spPr>
                    <a:xfrm>
                      <a:off x="0" y="0"/>
                      <a:ext cx="3442443" cy="3668737"/>
                    </a:xfrm>
                    <a:prstGeom prst="rect">
                      <a:avLst/>
                    </a:prstGeom>
                  </pic:spPr>
                </pic:pic>
              </a:graphicData>
            </a:graphic>
          </wp:inline>
        </w:drawing>
      </w:r>
      <w:r w:rsidRPr="004C039B">
        <w:rPr>
          <w:noProof/>
        </w:rPr>
        <w:drawing>
          <wp:inline distT="0" distB="0" distL="0" distR="0" wp14:anchorId="04782FC5" wp14:editId="03422420">
            <wp:extent cx="1109134" cy="501164"/>
            <wp:effectExtent l="0" t="0" r="0" b="0"/>
            <wp:docPr id="452" name="Picture 45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A close up of a logo&#10;&#10;Description automatically generated"/>
                    <pic:cNvPicPr/>
                  </pic:nvPicPr>
                  <pic:blipFill>
                    <a:blip r:embed="rId91"/>
                    <a:stretch>
                      <a:fillRect/>
                    </a:stretch>
                  </pic:blipFill>
                  <pic:spPr>
                    <a:xfrm>
                      <a:off x="0" y="0"/>
                      <a:ext cx="1116986" cy="504712"/>
                    </a:xfrm>
                    <a:prstGeom prst="rect">
                      <a:avLst/>
                    </a:prstGeom>
                  </pic:spPr>
                </pic:pic>
              </a:graphicData>
            </a:graphic>
          </wp:inline>
        </w:drawing>
      </w:r>
    </w:p>
    <w:p w14:paraId="37F99E6C" w14:textId="77777777" w:rsidR="00D2585E" w:rsidRDefault="00D2585E">
      <w:pPr>
        <w:spacing w:before="0" w:after="0"/>
        <w:rPr>
          <w:szCs w:val="22"/>
        </w:rPr>
      </w:pPr>
      <w:r>
        <w:br w:type="page"/>
      </w:r>
    </w:p>
    <w:p w14:paraId="57894F82" w14:textId="1C5ECA2E" w:rsidR="00FB7E41" w:rsidRDefault="00FA07D5" w:rsidP="0000797F">
      <w:pPr>
        <w:pStyle w:val="StepList817"/>
        <w:numPr>
          <w:ilvl w:val="0"/>
          <w:numId w:val="23"/>
        </w:numPr>
        <w:spacing w:before="120"/>
      </w:pPr>
      <w:r>
        <w:lastRenderedPageBreak/>
        <w:t xml:space="preserve">You will see it as an </w:t>
      </w:r>
      <w:r w:rsidRPr="00BC44E0">
        <w:rPr>
          <w:rFonts w:ascii="Consolas" w:hAnsi="Consolas" w:cs="Consolas"/>
          <w:color w:val="0000FF"/>
        </w:rPr>
        <w:t>Online</w:t>
      </w:r>
      <w:r>
        <w:t xml:space="preserve"> deployment that is</w:t>
      </w:r>
      <w:r w:rsidR="00297A15">
        <w:t xml:space="preserve"> first:</w:t>
      </w:r>
      <w:r>
        <w:t xml:space="preserve"> </w:t>
      </w:r>
      <w:r w:rsidRPr="00BC44E0">
        <w:rPr>
          <w:rFonts w:ascii="Consolas" w:hAnsi="Consolas" w:cs="Consolas"/>
          <w:color w:val="0000FF"/>
        </w:rPr>
        <w:t>In-progress</w:t>
      </w:r>
      <w:r w:rsidR="00F652A0">
        <w:rPr>
          <w:rFonts w:ascii="Consolas" w:hAnsi="Consolas" w:cs="Consolas"/>
          <w:color w:val="0000FF"/>
        </w:rPr>
        <w:t>.</w:t>
      </w:r>
    </w:p>
    <w:p w14:paraId="0B83CE57" w14:textId="02C66695" w:rsidR="00FA07D5" w:rsidRDefault="00AE757F" w:rsidP="00FA07D5">
      <w:pPr>
        <w:pStyle w:val="StepList817"/>
        <w:spacing w:before="120"/>
        <w:ind w:left="792"/>
      </w:pPr>
      <w:r>
        <w:rPr>
          <w:noProof/>
        </w:rPr>
        <w:drawing>
          <wp:inline distT="0" distB="0" distL="0" distR="0" wp14:anchorId="25AD1E5D" wp14:editId="1D207B39">
            <wp:extent cx="4635500" cy="15016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93622" cy="1520468"/>
                    </a:xfrm>
                    <a:prstGeom prst="rect">
                      <a:avLst/>
                    </a:prstGeom>
                    <a:noFill/>
                    <a:ln>
                      <a:noFill/>
                    </a:ln>
                  </pic:spPr>
                </pic:pic>
              </a:graphicData>
            </a:graphic>
          </wp:inline>
        </w:drawing>
      </w:r>
    </w:p>
    <w:p w14:paraId="1DE5AA1C" w14:textId="7B7F074C" w:rsidR="005C3C1B" w:rsidRDefault="00FA07D5" w:rsidP="00557F02">
      <w:pPr>
        <w:pStyle w:val="StepList817"/>
        <w:spacing w:before="120"/>
        <w:ind w:left="792"/>
      </w:pPr>
      <w:r>
        <w:t>…</w:t>
      </w:r>
      <w:r w:rsidR="004C039B">
        <w:t xml:space="preserve">in a minute or two, </w:t>
      </w:r>
      <w:r w:rsidR="003144A6">
        <w:t xml:space="preserve">it </w:t>
      </w:r>
      <w:r w:rsidR="004C039B">
        <w:t>will</w:t>
      </w:r>
      <w:r w:rsidR="003144A6">
        <w:t xml:space="preserve"> show as:</w:t>
      </w:r>
      <w:r>
        <w:t xml:space="preserve"> </w:t>
      </w:r>
      <w:r w:rsidRPr="00BC44E0">
        <w:rPr>
          <w:rFonts w:ascii="Consolas" w:hAnsi="Consolas" w:cs="Consolas"/>
          <w:color w:val="0000FF"/>
        </w:rPr>
        <w:t>Deployed</w:t>
      </w:r>
      <w:r w:rsidR="00F652A0">
        <w:rPr>
          <w:rFonts w:ascii="Consolas" w:hAnsi="Consolas" w:cs="Consolas"/>
          <w:color w:val="0000FF"/>
        </w:rPr>
        <w:t>.</w:t>
      </w:r>
    </w:p>
    <w:p w14:paraId="4221316D" w14:textId="5B89F207" w:rsidR="00D23B3A" w:rsidRPr="004C039B" w:rsidRDefault="00AE757F" w:rsidP="004C039B">
      <w:pPr>
        <w:pStyle w:val="StepList817"/>
        <w:spacing w:before="120"/>
        <w:ind w:left="792"/>
      </w:pPr>
      <w:r>
        <w:rPr>
          <w:noProof/>
        </w:rPr>
        <w:drawing>
          <wp:inline distT="0" distB="0" distL="0" distR="0" wp14:anchorId="204B96BC" wp14:editId="18BD1791">
            <wp:extent cx="4534611" cy="1562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63983" cy="1572218"/>
                    </a:xfrm>
                    <a:prstGeom prst="rect">
                      <a:avLst/>
                    </a:prstGeom>
                    <a:noFill/>
                    <a:ln>
                      <a:noFill/>
                    </a:ln>
                  </pic:spPr>
                </pic:pic>
              </a:graphicData>
            </a:graphic>
          </wp:inline>
        </w:drawing>
      </w:r>
    </w:p>
    <w:p w14:paraId="210E99E5" w14:textId="293DC7A8" w:rsidR="001163B2" w:rsidRPr="00D2585E" w:rsidRDefault="001163B2" w:rsidP="001163B2">
      <w:pPr>
        <w:pStyle w:val="Heading3"/>
        <w:rPr>
          <w:b/>
          <w:bCs/>
        </w:rPr>
      </w:pPr>
      <w:r w:rsidRPr="00D2585E">
        <w:rPr>
          <w:b/>
          <w:bCs/>
        </w:rPr>
        <w:t>Monitor the model in OpenScale</w:t>
      </w:r>
    </w:p>
    <w:p w14:paraId="48329865" w14:textId="5347DE7A" w:rsidR="001163B2" w:rsidRDefault="001163B2" w:rsidP="001163B2">
      <w:pPr>
        <w:pStyle w:val="StepList817"/>
        <w:spacing w:before="120"/>
        <w:ind w:left="792"/>
      </w:pPr>
      <w:r>
        <w:t xml:space="preserve">Now you </w:t>
      </w:r>
      <w:r w:rsidR="00820AB7">
        <w:t>will be able</w:t>
      </w:r>
      <w:r>
        <w:t xml:space="preserve"> configure the monitoring</w:t>
      </w:r>
      <w:r w:rsidR="00820AB7">
        <w:t xml:space="preserve"> of that model</w:t>
      </w:r>
      <w:r>
        <w:t xml:space="preserve"> in Watson OpenScale</w:t>
      </w:r>
      <w:r w:rsidR="00F652A0">
        <w:t>.</w:t>
      </w:r>
    </w:p>
    <w:p w14:paraId="3E31095D" w14:textId="072ECF82" w:rsidR="00605A82" w:rsidRDefault="00605A82" w:rsidP="00605A82">
      <w:pPr>
        <w:pStyle w:val="StepList81"/>
        <w:numPr>
          <w:ilvl w:val="0"/>
          <w:numId w:val="23"/>
        </w:numPr>
        <w:spacing w:before="120"/>
      </w:pPr>
      <w:r>
        <w:t xml:space="preserve">From the web client, click the icon for </w:t>
      </w:r>
      <w:r w:rsidRPr="002F0151">
        <w:rPr>
          <w:rFonts w:ascii="Consolas" w:hAnsi="Consolas" w:cs="Consolas"/>
          <w:color w:val="0000FF"/>
        </w:rPr>
        <w:t xml:space="preserve">Services </w:t>
      </w:r>
      <w:r>
        <w:t>(at the top right corner of the screen)</w:t>
      </w:r>
      <w:r w:rsidR="00F652A0">
        <w:t>.</w:t>
      </w:r>
    </w:p>
    <w:p w14:paraId="7A40F9B7" w14:textId="49C65593" w:rsidR="00605A82" w:rsidRPr="000E447D" w:rsidRDefault="00F25FF8" w:rsidP="00605A82">
      <w:pPr>
        <w:pStyle w:val="StepList81"/>
        <w:spacing w:before="120"/>
        <w:ind w:left="792"/>
      </w:pPr>
      <w:r w:rsidRPr="00F25FF8">
        <w:rPr>
          <w:noProof/>
        </w:rPr>
        <w:drawing>
          <wp:inline distT="0" distB="0" distL="0" distR="0" wp14:anchorId="58CDD413" wp14:editId="261F27B2">
            <wp:extent cx="2241029" cy="822313"/>
            <wp:effectExtent l="0" t="0" r="0" b="3810"/>
            <wp:docPr id="11" name="Picture 11"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64724" cy="831008"/>
                    </a:xfrm>
                    <a:prstGeom prst="rect">
                      <a:avLst/>
                    </a:prstGeom>
                  </pic:spPr>
                </pic:pic>
              </a:graphicData>
            </a:graphic>
          </wp:inline>
        </w:drawing>
      </w:r>
    </w:p>
    <w:p w14:paraId="29B8E5E1" w14:textId="2F78E046" w:rsidR="00605A82" w:rsidRDefault="00605A82" w:rsidP="00605A82">
      <w:pPr>
        <w:pStyle w:val="StepList81"/>
        <w:numPr>
          <w:ilvl w:val="0"/>
          <w:numId w:val="23"/>
        </w:numPr>
        <w:spacing w:before="120"/>
      </w:pPr>
      <w:r>
        <w:t xml:space="preserve">Click </w:t>
      </w:r>
      <w:r w:rsidRPr="008F4E95">
        <w:rPr>
          <w:rFonts w:ascii="Consolas" w:hAnsi="Consolas" w:cs="Consolas"/>
          <w:color w:val="0000FF"/>
        </w:rPr>
        <w:t xml:space="preserve">Services </w:t>
      </w:r>
      <w:r w:rsidR="008F4E95" w:rsidRPr="008F4E95">
        <w:rPr>
          <w:rFonts w:ascii="Consolas" w:hAnsi="Consolas" w:cs="Consolas"/>
          <w:color w:val="0000FF"/>
        </w:rPr>
        <w:t>C</w:t>
      </w:r>
      <w:r w:rsidRPr="008F4E95">
        <w:rPr>
          <w:rFonts w:ascii="Consolas" w:hAnsi="Consolas" w:cs="Consolas"/>
          <w:color w:val="0000FF"/>
        </w:rPr>
        <w:t>ategory</w:t>
      </w:r>
      <w:r>
        <w:t xml:space="preserve"> </w:t>
      </w:r>
      <w:r w:rsidR="008F4E95">
        <w:rPr>
          <w:rFonts w:ascii="Wingdings 3" w:eastAsia="Wingdings 3" w:hAnsi="Wingdings 3" w:cs="Wingdings 3"/>
        </w:rPr>
        <w:t></w:t>
      </w:r>
      <w:r w:rsidR="008F4E95" w:rsidRPr="001810A8">
        <w:rPr>
          <w:rFonts w:ascii="Consolas" w:hAnsi="Consolas" w:cs="Consolas"/>
          <w:color w:val="0000FF"/>
        </w:rPr>
        <w:t xml:space="preserve"> </w:t>
      </w:r>
      <w:r w:rsidRPr="001810A8">
        <w:rPr>
          <w:rFonts w:ascii="Consolas" w:hAnsi="Consolas" w:cs="Consolas"/>
          <w:color w:val="0000FF"/>
        </w:rPr>
        <w:t>AI</w:t>
      </w:r>
      <w:r w:rsidR="00F652A0">
        <w:rPr>
          <w:rFonts w:ascii="Consolas" w:hAnsi="Consolas" w:cs="Consolas"/>
          <w:color w:val="0000FF"/>
        </w:rPr>
        <w:t>.</w:t>
      </w:r>
    </w:p>
    <w:p w14:paraId="3557C114" w14:textId="77D4DD25" w:rsidR="00D2585E" w:rsidRDefault="008F4E95" w:rsidP="00605A82">
      <w:pPr>
        <w:pStyle w:val="StepList81"/>
        <w:spacing w:before="120"/>
        <w:ind w:left="792"/>
      </w:pPr>
      <w:r>
        <w:rPr>
          <w:noProof/>
        </w:rPr>
        <w:drawing>
          <wp:inline distT="0" distB="0" distL="0" distR="0" wp14:anchorId="49B772BD" wp14:editId="753DFF9B">
            <wp:extent cx="2698750" cy="143510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98750" cy="1435100"/>
                    </a:xfrm>
                    <a:prstGeom prst="rect">
                      <a:avLst/>
                    </a:prstGeom>
                    <a:noFill/>
                    <a:ln>
                      <a:noFill/>
                    </a:ln>
                  </pic:spPr>
                </pic:pic>
              </a:graphicData>
            </a:graphic>
          </wp:inline>
        </w:drawing>
      </w:r>
    </w:p>
    <w:p w14:paraId="3C34B9AC" w14:textId="77777777" w:rsidR="00D2585E" w:rsidRDefault="00D2585E">
      <w:pPr>
        <w:spacing w:before="0" w:after="0"/>
        <w:rPr>
          <w:szCs w:val="22"/>
        </w:rPr>
      </w:pPr>
      <w:r>
        <w:br w:type="page"/>
      </w:r>
    </w:p>
    <w:p w14:paraId="60BB8F4B" w14:textId="4B40A955" w:rsidR="002538AA" w:rsidRDefault="00605A82" w:rsidP="00605A82">
      <w:pPr>
        <w:pStyle w:val="StepList81"/>
        <w:numPr>
          <w:ilvl w:val="0"/>
          <w:numId w:val="23"/>
        </w:numPr>
        <w:spacing w:before="120"/>
      </w:pPr>
      <w:r>
        <w:lastRenderedPageBreak/>
        <w:t>Find</w:t>
      </w:r>
      <w:r w:rsidR="002538AA">
        <w:t xml:space="preserve"> and click on tile</w:t>
      </w:r>
      <w:r>
        <w:t xml:space="preserve"> </w:t>
      </w:r>
      <w:r w:rsidRPr="00CE1558">
        <w:rPr>
          <w:rFonts w:ascii="Consolas" w:hAnsi="Consolas" w:cs="Consolas"/>
          <w:color w:val="0000FF"/>
        </w:rPr>
        <w:t>Watson OpenScale</w:t>
      </w:r>
      <w:r w:rsidR="00F652A0">
        <w:rPr>
          <w:rFonts w:ascii="Consolas" w:hAnsi="Consolas" w:cs="Consolas"/>
          <w:color w:val="0000FF"/>
        </w:rPr>
        <w:t>.</w:t>
      </w:r>
      <w:r>
        <w:t xml:space="preserve"> </w:t>
      </w:r>
    </w:p>
    <w:p w14:paraId="28019DC4" w14:textId="525A99F7" w:rsidR="002538AA" w:rsidRDefault="002538AA" w:rsidP="002538AA">
      <w:pPr>
        <w:pStyle w:val="StepList81"/>
        <w:spacing w:before="120"/>
        <w:ind w:left="792"/>
      </w:pPr>
      <w:r>
        <w:rPr>
          <w:noProof/>
        </w:rPr>
        <w:drawing>
          <wp:inline distT="0" distB="0" distL="0" distR="0" wp14:anchorId="63E462D8" wp14:editId="547DA054">
            <wp:extent cx="1822450" cy="1607378"/>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29350" cy="1613464"/>
                    </a:xfrm>
                    <a:prstGeom prst="rect">
                      <a:avLst/>
                    </a:prstGeom>
                    <a:noFill/>
                    <a:ln>
                      <a:noFill/>
                    </a:ln>
                  </pic:spPr>
                </pic:pic>
              </a:graphicData>
            </a:graphic>
          </wp:inline>
        </w:drawing>
      </w:r>
    </w:p>
    <w:p w14:paraId="0296FC07" w14:textId="0AACFBCC" w:rsidR="00605A82" w:rsidRDefault="002538AA" w:rsidP="00605A82">
      <w:pPr>
        <w:pStyle w:val="StepList81"/>
        <w:numPr>
          <w:ilvl w:val="0"/>
          <w:numId w:val="23"/>
        </w:numPr>
        <w:spacing w:before="120"/>
      </w:pPr>
      <w:r>
        <w:t>C</w:t>
      </w:r>
      <w:r w:rsidR="00605A82">
        <w:t>lick</w:t>
      </w:r>
      <w:r>
        <w:t xml:space="preserve"> (top right corner) </w:t>
      </w:r>
      <w:r w:rsidR="00605A82" w:rsidRPr="002764FC">
        <w:rPr>
          <w:rFonts w:ascii="Consolas" w:hAnsi="Consolas" w:cs="Consolas"/>
          <w:color w:val="0000FF"/>
        </w:rPr>
        <w:t>Open</w:t>
      </w:r>
      <w:r w:rsidR="00F652A0">
        <w:rPr>
          <w:rFonts w:ascii="Consolas" w:hAnsi="Consolas" w:cs="Consolas"/>
          <w:color w:val="0000FF"/>
        </w:rPr>
        <w:t>.</w:t>
      </w:r>
    </w:p>
    <w:p w14:paraId="754F5143" w14:textId="2CF285E1" w:rsidR="00605A82" w:rsidRDefault="002538AA" w:rsidP="00605A82">
      <w:pPr>
        <w:pStyle w:val="StepList81"/>
        <w:spacing w:before="120"/>
        <w:ind w:left="792"/>
      </w:pPr>
      <w:r>
        <w:rPr>
          <w:noProof/>
        </w:rPr>
        <w:drawing>
          <wp:inline distT="0" distB="0" distL="0" distR="0" wp14:anchorId="3B6FD6A5" wp14:editId="788C8BAB">
            <wp:extent cx="927100" cy="47625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937473" cy="481579"/>
                    </a:xfrm>
                    <a:prstGeom prst="rect">
                      <a:avLst/>
                    </a:prstGeom>
                    <a:noFill/>
                    <a:ln>
                      <a:noFill/>
                    </a:ln>
                  </pic:spPr>
                </pic:pic>
              </a:graphicData>
            </a:graphic>
          </wp:inline>
        </w:drawing>
      </w:r>
    </w:p>
    <w:p w14:paraId="7EED646F" w14:textId="29447363" w:rsidR="00605A82" w:rsidRPr="002059AC" w:rsidRDefault="00BC0A48" w:rsidP="00605A82">
      <w:pPr>
        <w:pStyle w:val="Columntext"/>
        <w:numPr>
          <w:ilvl w:val="0"/>
          <w:numId w:val="23"/>
        </w:numPr>
        <w:rPr>
          <w:rFonts w:ascii="Verdana" w:hAnsi="Verdana"/>
        </w:rPr>
      </w:pPr>
      <w:r>
        <w:rPr>
          <w:rFonts w:cs="Times New Roman"/>
          <w:sz w:val="22"/>
          <w:szCs w:val="22"/>
          <w:lang w:bidi="ar-SA"/>
        </w:rPr>
        <w:t xml:space="preserve">Click (top right corner) </w:t>
      </w:r>
      <w:r>
        <w:rPr>
          <w:rFonts w:ascii="Consolas" w:hAnsi="Consolas" w:cs="Consolas"/>
          <w:color w:val="0000FF"/>
          <w:sz w:val="22"/>
          <w:szCs w:val="22"/>
          <w:lang w:bidi="ar-SA"/>
        </w:rPr>
        <w:t>Add</w:t>
      </w:r>
      <w:r w:rsidR="003279C6">
        <w:rPr>
          <w:rFonts w:ascii="Consolas" w:hAnsi="Consolas" w:cs="Consolas"/>
          <w:color w:val="0000FF"/>
          <w:sz w:val="22"/>
          <w:szCs w:val="22"/>
          <w:lang w:bidi="ar-SA"/>
        </w:rPr>
        <w:t xml:space="preserve"> to dashboard</w:t>
      </w:r>
      <w:r w:rsidR="00F652A0">
        <w:rPr>
          <w:rFonts w:ascii="Consolas" w:hAnsi="Consolas" w:cs="Consolas"/>
          <w:color w:val="0000FF"/>
          <w:sz w:val="22"/>
          <w:szCs w:val="22"/>
          <w:lang w:bidi="ar-SA"/>
        </w:rPr>
        <w:t>.</w:t>
      </w:r>
    </w:p>
    <w:p w14:paraId="2AE0F304" w14:textId="26CD7D0C" w:rsidR="002059AC" w:rsidRDefault="004C039B" w:rsidP="002059AC">
      <w:pPr>
        <w:pStyle w:val="Columntext"/>
        <w:ind w:left="792" w:firstLine="0"/>
        <w:rPr>
          <w:rFonts w:ascii="Verdana" w:hAnsi="Verdana"/>
        </w:rPr>
      </w:pPr>
      <w:r w:rsidRPr="004C039B">
        <w:rPr>
          <w:rFonts w:ascii="Verdana" w:hAnsi="Verdana"/>
          <w:noProof/>
        </w:rPr>
        <w:drawing>
          <wp:inline distT="0" distB="0" distL="0" distR="0" wp14:anchorId="687EB5AC" wp14:editId="248A3286">
            <wp:extent cx="1532467" cy="458822"/>
            <wp:effectExtent l="0" t="0" r="4445" b="0"/>
            <wp:docPr id="453" name="Picture 453" descr="A picture containing monitor, screen, blue,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A picture containing monitor, screen, blue, holding&#10;&#10;Description automatically generated"/>
                    <pic:cNvPicPr/>
                  </pic:nvPicPr>
                  <pic:blipFill>
                    <a:blip r:embed="rId98"/>
                    <a:stretch>
                      <a:fillRect/>
                    </a:stretch>
                  </pic:blipFill>
                  <pic:spPr>
                    <a:xfrm>
                      <a:off x="0" y="0"/>
                      <a:ext cx="1565558" cy="468730"/>
                    </a:xfrm>
                    <a:prstGeom prst="rect">
                      <a:avLst/>
                    </a:prstGeom>
                  </pic:spPr>
                </pic:pic>
              </a:graphicData>
            </a:graphic>
          </wp:inline>
        </w:drawing>
      </w:r>
    </w:p>
    <w:p w14:paraId="5CCC6C3F" w14:textId="420B723C" w:rsidR="002059AC" w:rsidRDefault="00781232" w:rsidP="00605A82">
      <w:pPr>
        <w:pStyle w:val="Columntext"/>
        <w:numPr>
          <w:ilvl w:val="0"/>
          <w:numId w:val="23"/>
        </w:numPr>
        <w:rPr>
          <w:rFonts w:ascii="Verdana" w:hAnsi="Verdana"/>
        </w:rPr>
      </w:pPr>
      <w:r>
        <w:rPr>
          <w:rFonts w:ascii="Verdana" w:hAnsi="Verdana"/>
        </w:rPr>
        <w:t xml:space="preserve">Select the Deployment: </w:t>
      </w:r>
      <w:r w:rsidRPr="00781232">
        <w:rPr>
          <w:rFonts w:ascii="Consolas" w:hAnsi="Consolas" w:cs="Consolas"/>
          <w:color w:val="0000FF"/>
          <w:sz w:val="22"/>
          <w:szCs w:val="22"/>
          <w:lang w:bidi="ar-SA"/>
        </w:rPr>
        <w:t xml:space="preserve">ChurnRisk AutoAI Experiment Deployment </w:t>
      </w:r>
      <w:r>
        <w:rPr>
          <w:rFonts w:ascii="Wingdings 3" w:eastAsia="Wingdings 3" w:hAnsi="Wingdings 3" w:cs="Wingdings 3"/>
        </w:rPr>
        <w:t></w:t>
      </w:r>
      <w:r>
        <w:rPr>
          <w:rFonts w:ascii="Consolas" w:hAnsi="Consolas" w:cs="Consolas"/>
          <w:color w:val="0000FF"/>
          <w:sz w:val="22"/>
          <w:szCs w:val="22"/>
          <w:lang w:bidi="ar-SA"/>
        </w:rPr>
        <w:t xml:space="preserve"> </w:t>
      </w:r>
      <w:r w:rsidRPr="00781232">
        <w:rPr>
          <w:rFonts w:ascii="Consolas" w:hAnsi="Consolas" w:cs="Consolas"/>
          <w:color w:val="0000FF"/>
          <w:sz w:val="22"/>
          <w:szCs w:val="22"/>
          <w:lang w:bidi="ar-SA"/>
        </w:rPr>
        <w:t>Configure</w:t>
      </w:r>
      <w:r w:rsidR="00F652A0">
        <w:rPr>
          <w:rFonts w:ascii="Consolas" w:hAnsi="Consolas" w:cs="Consolas"/>
          <w:color w:val="0000FF"/>
          <w:sz w:val="22"/>
          <w:szCs w:val="22"/>
          <w:lang w:bidi="ar-SA"/>
        </w:rPr>
        <w:t>.</w:t>
      </w:r>
    </w:p>
    <w:p w14:paraId="17CDC9F2" w14:textId="23B0144E" w:rsidR="00781232" w:rsidRDefault="004C039B" w:rsidP="003544C5">
      <w:pPr>
        <w:pStyle w:val="Columntext"/>
        <w:ind w:left="792" w:firstLine="0"/>
        <w:rPr>
          <w:rFonts w:ascii="Verdana" w:hAnsi="Verdana"/>
        </w:rPr>
      </w:pPr>
      <w:r w:rsidRPr="004C039B">
        <w:rPr>
          <w:rFonts w:ascii="Verdana" w:hAnsi="Verdana"/>
          <w:noProof/>
        </w:rPr>
        <w:drawing>
          <wp:inline distT="0" distB="0" distL="0" distR="0" wp14:anchorId="2C138FC1" wp14:editId="144FAF1A">
            <wp:extent cx="5499208" cy="2125133"/>
            <wp:effectExtent l="0" t="0" r="0" b="0"/>
            <wp:docPr id="454" name="Picture 4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A screenshot of a cell phone&#10;&#10;Description automatically generated"/>
                    <pic:cNvPicPr/>
                  </pic:nvPicPr>
                  <pic:blipFill>
                    <a:blip r:embed="rId99"/>
                    <a:stretch>
                      <a:fillRect/>
                    </a:stretch>
                  </pic:blipFill>
                  <pic:spPr>
                    <a:xfrm>
                      <a:off x="0" y="0"/>
                      <a:ext cx="5558452" cy="2148028"/>
                    </a:xfrm>
                    <a:prstGeom prst="rect">
                      <a:avLst/>
                    </a:prstGeom>
                  </pic:spPr>
                </pic:pic>
              </a:graphicData>
            </a:graphic>
          </wp:inline>
        </w:drawing>
      </w:r>
    </w:p>
    <w:p w14:paraId="3B942A8C" w14:textId="4C2A3665" w:rsidR="00605A82" w:rsidRDefault="003544C5" w:rsidP="001163B2">
      <w:pPr>
        <w:pStyle w:val="StepList817"/>
        <w:numPr>
          <w:ilvl w:val="0"/>
          <w:numId w:val="23"/>
        </w:numPr>
        <w:spacing w:before="120"/>
      </w:pPr>
      <w:r>
        <w:t xml:space="preserve">Click </w:t>
      </w:r>
      <w:r w:rsidRPr="003544C5">
        <w:rPr>
          <w:rFonts w:ascii="Consolas" w:hAnsi="Consolas" w:cs="Consolas"/>
          <w:color w:val="0000FF"/>
        </w:rPr>
        <w:t>Configure monitors</w:t>
      </w:r>
      <w:r w:rsidR="00F652A0">
        <w:rPr>
          <w:rFonts w:ascii="Consolas" w:hAnsi="Consolas" w:cs="Consolas"/>
          <w:color w:val="0000FF"/>
        </w:rPr>
        <w:t>.</w:t>
      </w:r>
    </w:p>
    <w:p w14:paraId="45DDBA80" w14:textId="1E7D9125" w:rsidR="00D2585E" w:rsidRDefault="004C039B" w:rsidP="007201B9">
      <w:pPr>
        <w:pStyle w:val="StepList817"/>
        <w:spacing w:before="120"/>
        <w:ind w:left="792"/>
      </w:pPr>
      <w:r w:rsidRPr="004C039B">
        <w:rPr>
          <w:noProof/>
        </w:rPr>
        <w:drawing>
          <wp:inline distT="0" distB="0" distL="0" distR="0" wp14:anchorId="266718C8" wp14:editId="09092363">
            <wp:extent cx="1998133" cy="486941"/>
            <wp:effectExtent l="0" t="0" r="0" b="0"/>
            <wp:docPr id="460" name="Picture 460" descr="A picture containing person,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A picture containing person, holding&#10;&#10;Description automatically generated"/>
                    <pic:cNvPicPr/>
                  </pic:nvPicPr>
                  <pic:blipFill>
                    <a:blip r:embed="rId100"/>
                    <a:stretch>
                      <a:fillRect/>
                    </a:stretch>
                  </pic:blipFill>
                  <pic:spPr>
                    <a:xfrm>
                      <a:off x="0" y="0"/>
                      <a:ext cx="2092730" cy="509994"/>
                    </a:xfrm>
                    <a:prstGeom prst="rect">
                      <a:avLst/>
                    </a:prstGeom>
                  </pic:spPr>
                </pic:pic>
              </a:graphicData>
            </a:graphic>
          </wp:inline>
        </w:drawing>
      </w:r>
    </w:p>
    <w:p w14:paraId="523605C4" w14:textId="77777777" w:rsidR="00D2585E" w:rsidRDefault="00D2585E">
      <w:pPr>
        <w:spacing w:before="0" w:after="0"/>
        <w:rPr>
          <w:szCs w:val="22"/>
        </w:rPr>
      </w:pPr>
      <w:r>
        <w:br w:type="page"/>
      </w:r>
    </w:p>
    <w:p w14:paraId="7DC98DCD" w14:textId="0FAC731B" w:rsidR="007201B9" w:rsidRDefault="002A07C2" w:rsidP="002A07C2">
      <w:pPr>
        <w:pStyle w:val="StepList817"/>
        <w:numPr>
          <w:ilvl w:val="0"/>
          <w:numId w:val="23"/>
        </w:numPr>
        <w:spacing w:before="120"/>
      </w:pPr>
      <w:r>
        <w:lastRenderedPageBreak/>
        <w:t>Next</w:t>
      </w:r>
      <w:r w:rsidR="00E8712D">
        <w:t xml:space="preserve"> you</w:t>
      </w:r>
      <w:r>
        <w:t xml:space="preserve"> will</w:t>
      </w:r>
      <w:r w:rsidR="00E8712D">
        <w:t xml:space="preserve"> need to do at least one test (or payload log action) to activate the monitor</w:t>
      </w:r>
      <w:r>
        <w:t>.</w:t>
      </w:r>
    </w:p>
    <w:p w14:paraId="0CD36CED" w14:textId="3E1629C5" w:rsidR="0098565E" w:rsidRDefault="001F4552" w:rsidP="002A07C2">
      <w:pPr>
        <w:pStyle w:val="StepList817"/>
        <w:spacing w:before="120"/>
        <w:ind w:left="792"/>
      </w:pPr>
      <w:r>
        <w:t>If you are using the</w:t>
      </w:r>
      <w:r w:rsidR="00967189">
        <w:t xml:space="preserve"> </w:t>
      </w:r>
      <w:r>
        <w:t xml:space="preserve">remote </w:t>
      </w:r>
      <w:r w:rsidR="00967189">
        <w:t xml:space="preserve">desktop, click the </w:t>
      </w:r>
      <w:r w:rsidR="00967189" w:rsidRPr="00967189">
        <w:rPr>
          <w:rFonts w:ascii="Consolas" w:hAnsi="Consolas" w:cs="Consolas"/>
          <w:color w:val="0000FF"/>
        </w:rPr>
        <w:t>Cloud Pak for Data web client</w:t>
      </w:r>
      <w:r w:rsidR="00967189">
        <w:t xml:space="preserve"> </w:t>
      </w:r>
      <w:r w:rsidR="002A07C2">
        <w:t xml:space="preserve">to open a </w:t>
      </w:r>
      <w:r w:rsidR="00967189">
        <w:t>new browser tab</w:t>
      </w:r>
      <w:r>
        <w:t xml:space="preserve"> or duplicate your browser tab.  If you are using your browser, duplicate the tab.</w:t>
      </w:r>
    </w:p>
    <w:p w14:paraId="017B7FC8" w14:textId="2379739B" w:rsidR="00E8712D" w:rsidRDefault="0098565E" w:rsidP="002A07C2">
      <w:pPr>
        <w:pStyle w:val="StepList817"/>
        <w:spacing w:before="120"/>
        <w:ind w:left="792"/>
      </w:pPr>
      <w:r>
        <w:t>From that tab</w:t>
      </w:r>
      <w:r w:rsidR="002A07C2">
        <w:t xml:space="preserve"> </w:t>
      </w:r>
      <w:r w:rsidR="00967189">
        <w:t xml:space="preserve">return to </w:t>
      </w:r>
      <w:r w:rsidR="00967189" w:rsidRPr="007156A7">
        <w:rPr>
          <w:rFonts w:ascii="Consolas" w:hAnsi="Consolas" w:cs="Consolas"/>
          <w:color w:val="0000FF"/>
        </w:rPr>
        <w:t>deployment</w:t>
      </w:r>
      <w:r w:rsidR="007156A7" w:rsidRPr="007156A7">
        <w:rPr>
          <w:rFonts w:ascii="Consolas" w:hAnsi="Consolas" w:cs="Consolas"/>
          <w:color w:val="0000FF"/>
        </w:rPr>
        <w:t xml:space="preserve"> spaces </w:t>
      </w:r>
      <w:r w:rsidR="007156A7">
        <w:rPr>
          <w:rFonts w:ascii="Wingdings 3" w:eastAsia="Wingdings 3" w:hAnsi="Wingdings 3" w:cs="Wingdings 3"/>
        </w:rPr>
        <w:t></w:t>
      </w:r>
      <w:r w:rsidR="007156A7">
        <w:t xml:space="preserve"> </w:t>
      </w:r>
      <w:proofErr w:type="spellStart"/>
      <w:r w:rsidR="007156A7" w:rsidRPr="007156A7">
        <w:rPr>
          <w:rFonts w:ascii="Consolas" w:hAnsi="Consolas" w:cs="Consolas"/>
          <w:color w:val="0000FF"/>
        </w:rPr>
        <w:t>openscale</w:t>
      </w:r>
      <w:proofErr w:type="spellEnd"/>
      <w:r w:rsidR="007156A7" w:rsidRPr="007156A7">
        <w:rPr>
          <w:rFonts w:ascii="Consolas" w:hAnsi="Consolas" w:cs="Consolas"/>
          <w:color w:val="0000FF"/>
        </w:rPr>
        <w:t>-fast-path</w:t>
      </w:r>
      <w:r w:rsidR="0023417D">
        <w:rPr>
          <w:rFonts w:ascii="Consolas" w:hAnsi="Consolas" w:cs="Consolas"/>
          <w:color w:val="0000FF"/>
        </w:rPr>
        <w:t>.</w:t>
      </w:r>
    </w:p>
    <w:p w14:paraId="54973673" w14:textId="77777777" w:rsidR="00987B26" w:rsidRPr="00955966" w:rsidRDefault="00987B26" w:rsidP="00987B26">
      <w:pPr>
        <w:pStyle w:val="StepList817"/>
        <w:spacing w:before="120"/>
        <w:ind w:left="792"/>
        <w:rPr>
          <w:rFonts w:ascii="IBM Plex Sans" w:hAnsi="IBM Plex Sans"/>
        </w:rPr>
      </w:pPr>
      <w:r w:rsidRPr="00955966">
        <w:rPr>
          <w:rFonts w:ascii="IBM Plex Sans" w:hAnsi="IBM Plex Sans" w:cs="Arial"/>
          <w:noProof/>
        </w:rPr>
        <w:drawing>
          <wp:inline distT="0" distB="0" distL="0" distR="0" wp14:anchorId="4810CCDE" wp14:editId="47903A7D">
            <wp:extent cx="1214204" cy="1042970"/>
            <wp:effectExtent l="0" t="0" r="0" b="0"/>
            <wp:docPr id="53" name="Picture 53" descr="A picture containing clock,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247918" cy="1071929"/>
                    </a:xfrm>
                    <a:prstGeom prst="rect">
                      <a:avLst/>
                    </a:prstGeom>
                  </pic:spPr>
                </pic:pic>
              </a:graphicData>
            </a:graphic>
          </wp:inline>
        </w:drawing>
      </w:r>
      <w:r w:rsidRPr="00955966">
        <w:rPr>
          <w:rFonts w:ascii="IBM Plex Sans" w:hAnsi="IBM Plex Sans"/>
          <w:noProof/>
        </w:rPr>
        <w:drawing>
          <wp:inline distT="0" distB="0" distL="0" distR="0" wp14:anchorId="03209F16" wp14:editId="1583C205">
            <wp:extent cx="1434621" cy="1671403"/>
            <wp:effectExtent l="0" t="0" r="635" b="508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464761" cy="1706518"/>
                    </a:xfrm>
                    <a:prstGeom prst="rect">
                      <a:avLst/>
                    </a:prstGeom>
                  </pic:spPr>
                </pic:pic>
              </a:graphicData>
            </a:graphic>
          </wp:inline>
        </w:drawing>
      </w:r>
      <w:r w:rsidRPr="00DE6225">
        <w:t xml:space="preserve"> </w:t>
      </w:r>
      <w:r>
        <w:rPr>
          <w:noProof/>
        </w:rPr>
        <w:drawing>
          <wp:inline distT="0" distB="0" distL="0" distR="0" wp14:anchorId="7AB7080A" wp14:editId="5ABC70C0">
            <wp:extent cx="1600200" cy="473726"/>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28221" cy="482021"/>
                    </a:xfrm>
                    <a:prstGeom prst="rect">
                      <a:avLst/>
                    </a:prstGeom>
                    <a:noFill/>
                    <a:ln>
                      <a:noFill/>
                    </a:ln>
                  </pic:spPr>
                </pic:pic>
              </a:graphicData>
            </a:graphic>
          </wp:inline>
        </w:drawing>
      </w:r>
      <w:r>
        <w:rPr>
          <w:noProof/>
        </w:rPr>
        <w:t xml:space="preserve"> </w:t>
      </w:r>
    </w:p>
    <w:p w14:paraId="4474842E" w14:textId="3F8B0DA5" w:rsidR="007156A7" w:rsidRDefault="007156A7" w:rsidP="007156A7">
      <w:pPr>
        <w:pStyle w:val="StepList817"/>
        <w:spacing w:before="120"/>
        <w:ind w:left="792"/>
      </w:pPr>
    </w:p>
    <w:p w14:paraId="2D2327EC" w14:textId="0554C007" w:rsidR="007156A7" w:rsidRPr="005A7A4B" w:rsidRDefault="007156A7" w:rsidP="001163B2">
      <w:pPr>
        <w:pStyle w:val="StepList817"/>
        <w:numPr>
          <w:ilvl w:val="0"/>
          <w:numId w:val="23"/>
        </w:numPr>
        <w:spacing w:before="120"/>
      </w:pPr>
      <w:r>
        <w:t xml:space="preserve">Choose deployment </w:t>
      </w:r>
      <w:r w:rsidRPr="005A7A4B">
        <w:rPr>
          <w:rFonts w:ascii="Consolas" w:hAnsi="Consolas" w:cs="Consolas"/>
          <w:color w:val="0000FF"/>
        </w:rPr>
        <w:t>ChurnRisk AutoAI Experiment Deployment</w:t>
      </w:r>
      <w:r w:rsidR="0023417D">
        <w:rPr>
          <w:rFonts w:ascii="Consolas" w:hAnsi="Consolas" w:cs="Consolas"/>
          <w:color w:val="0000FF"/>
        </w:rPr>
        <w:t>.</w:t>
      </w:r>
    </w:p>
    <w:p w14:paraId="0FFC3397" w14:textId="34430310" w:rsidR="00D2585E" w:rsidRDefault="001F4552" w:rsidP="001F4552">
      <w:pPr>
        <w:pStyle w:val="StepList817"/>
        <w:spacing w:before="120"/>
        <w:ind w:left="792"/>
        <w:rPr>
          <w:noProof/>
        </w:rPr>
      </w:pPr>
      <w:r w:rsidRPr="001F4552">
        <w:rPr>
          <w:noProof/>
        </w:rPr>
        <w:drawing>
          <wp:inline distT="0" distB="0" distL="0" distR="0" wp14:anchorId="7586F077" wp14:editId="4A36E380">
            <wp:extent cx="4222750" cy="1754110"/>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ell phone&#10;&#10;Description automatically generated"/>
                    <pic:cNvPicPr/>
                  </pic:nvPicPr>
                  <pic:blipFill>
                    <a:blip r:embed="rId101"/>
                    <a:stretch>
                      <a:fillRect/>
                    </a:stretch>
                  </pic:blipFill>
                  <pic:spPr>
                    <a:xfrm>
                      <a:off x="0" y="0"/>
                      <a:ext cx="4260286" cy="1769702"/>
                    </a:xfrm>
                    <a:prstGeom prst="rect">
                      <a:avLst/>
                    </a:prstGeom>
                  </pic:spPr>
                </pic:pic>
              </a:graphicData>
            </a:graphic>
          </wp:inline>
        </w:drawing>
      </w:r>
    </w:p>
    <w:p w14:paraId="7BEBCFAD" w14:textId="77777777" w:rsidR="00D2585E" w:rsidRDefault="00D2585E">
      <w:pPr>
        <w:spacing w:before="0" w:after="0"/>
        <w:rPr>
          <w:noProof/>
          <w:szCs w:val="22"/>
        </w:rPr>
      </w:pPr>
      <w:r>
        <w:rPr>
          <w:noProof/>
        </w:rPr>
        <w:br w:type="page"/>
      </w:r>
    </w:p>
    <w:p w14:paraId="2501293F" w14:textId="1F57814B" w:rsidR="00285448" w:rsidRPr="00285448" w:rsidRDefault="005A7A4B" w:rsidP="00D2585E">
      <w:pPr>
        <w:pStyle w:val="StepList817"/>
        <w:numPr>
          <w:ilvl w:val="0"/>
          <w:numId w:val="23"/>
        </w:numPr>
        <w:spacing w:before="120"/>
      </w:pPr>
      <w:r>
        <w:lastRenderedPageBreak/>
        <w:t xml:space="preserve">Under tab </w:t>
      </w:r>
      <w:r>
        <w:rPr>
          <w:rFonts w:ascii="Consolas" w:hAnsi="Consolas" w:cs="Consolas"/>
          <w:color w:val="0000FF"/>
        </w:rPr>
        <w:t>T</w:t>
      </w:r>
      <w:r w:rsidRPr="005A7A4B">
        <w:rPr>
          <w:rFonts w:ascii="Consolas" w:hAnsi="Consolas" w:cs="Consolas"/>
          <w:color w:val="0000FF"/>
        </w:rPr>
        <w:t>est</w:t>
      </w:r>
      <w:r>
        <w:t xml:space="preserve"> enter the information shown below</w:t>
      </w:r>
      <w:r w:rsidR="00D2585E">
        <w:t xml:space="preserve"> </w:t>
      </w:r>
      <w:r w:rsidR="002C6F16">
        <w:t xml:space="preserve">Click </w:t>
      </w:r>
      <w:r w:rsidRPr="00D2585E">
        <w:rPr>
          <w:rFonts w:ascii="Consolas" w:hAnsi="Consolas" w:cs="Consolas"/>
          <w:color w:val="0000FF"/>
        </w:rPr>
        <w:t>Predict</w:t>
      </w:r>
      <w:r w:rsidR="0023417D">
        <w:rPr>
          <w:rFonts w:ascii="Consolas" w:hAnsi="Consolas" w:cs="Consolas"/>
          <w:color w:val="0000FF"/>
        </w:rPr>
        <w:t>.</w:t>
      </w:r>
    </w:p>
    <w:p w14:paraId="47843E01" w14:textId="51075D12" w:rsidR="007156A7" w:rsidRDefault="005A7A4B" w:rsidP="00285448">
      <w:pPr>
        <w:pStyle w:val="StepList817"/>
        <w:spacing w:before="120"/>
        <w:ind w:left="792"/>
      </w:pPr>
      <w:r w:rsidRPr="00423DB4">
        <w:t>(N</w:t>
      </w:r>
      <w:r w:rsidR="00423DB4">
        <w:t>ote: you don’t have to fill in all the features</w:t>
      </w:r>
      <w:r w:rsidR="00F84F96">
        <w:t xml:space="preserve"> (input data)</w:t>
      </w:r>
      <w:r w:rsidR="00423DB4">
        <w:t xml:space="preserve"> for this test, just the four values shown</w:t>
      </w:r>
      <w:r w:rsidR="002B0CB0">
        <w:t>.</w:t>
      </w:r>
      <w:r w:rsidR="005950F4">
        <w:t xml:space="preserve"> This provides at least one payload log action</w:t>
      </w:r>
      <w:r w:rsidR="00F84F96">
        <w:t>… the prediction</w:t>
      </w:r>
      <w:r w:rsidR="000522AB">
        <w:t xml:space="preserve"> itself</w:t>
      </w:r>
      <w:r w:rsidR="00F84F96">
        <w:t xml:space="preserve"> is</w:t>
      </w:r>
      <w:r w:rsidR="000522AB">
        <w:t xml:space="preserve"> not</w:t>
      </w:r>
      <w:r w:rsidR="00F84F96">
        <w:t xml:space="preserve"> relevant here</w:t>
      </w:r>
      <w:r w:rsidR="002B0CB0">
        <w:t>.)</w:t>
      </w:r>
    </w:p>
    <w:p w14:paraId="737ECFE4" w14:textId="09D93E27" w:rsidR="007156A7" w:rsidRDefault="00FA22CC" w:rsidP="005950F4">
      <w:pPr>
        <w:pStyle w:val="StepList817"/>
        <w:spacing w:before="120"/>
        <w:ind w:left="792"/>
      </w:pPr>
      <w:r w:rsidRPr="00FA22CC">
        <w:rPr>
          <w:noProof/>
        </w:rPr>
        <w:drawing>
          <wp:inline distT="0" distB="0" distL="0" distR="0" wp14:anchorId="670B1D73" wp14:editId="32F1F746">
            <wp:extent cx="3917950" cy="2958131"/>
            <wp:effectExtent l="0" t="0" r="0" b="127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ell phone&#10;&#10;Description automatically generated"/>
                    <pic:cNvPicPr/>
                  </pic:nvPicPr>
                  <pic:blipFill>
                    <a:blip r:embed="rId102"/>
                    <a:stretch>
                      <a:fillRect/>
                    </a:stretch>
                  </pic:blipFill>
                  <pic:spPr>
                    <a:xfrm>
                      <a:off x="0" y="0"/>
                      <a:ext cx="3951779" cy="2983673"/>
                    </a:xfrm>
                    <a:prstGeom prst="rect">
                      <a:avLst/>
                    </a:prstGeom>
                  </pic:spPr>
                </pic:pic>
              </a:graphicData>
            </a:graphic>
          </wp:inline>
        </w:drawing>
      </w:r>
    </w:p>
    <w:p w14:paraId="0FD44E83" w14:textId="2ACBF633" w:rsidR="001F11D7" w:rsidRDefault="005950F4" w:rsidP="005950F4">
      <w:pPr>
        <w:pStyle w:val="StepList817"/>
        <w:numPr>
          <w:ilvl w:val="0"/>
          <w:numId w:val="23"/>
        </w:numPr>
        <w:spacing w:before="120"/>
      </w:pPr>
      <w:r>
        <w:t xml:space="preserve">Return to </w:t>
      </w:r>
      <w:r w:rsidR="0077336E">
        <w:t xml:space="preserve">the </w:t>
      </w:r>
      <w:r>
        <w:t xml:space="preserve">OpenScale </w:t>
      </w:r>
      <w:r w:rsidR="00DF0338">
        <w:t xml:space="preserve">browser </w:t>
      </w:r>
      <w:r w:rsidR="0077336E">
        <w:t xml:space="preserve">tab </w:t>
      </w:r>
      <w:r>
        <w:t>and click</w:t>
      </w:r>
      <w:r w:rsidR="001F11D7">
        <w:t xml:space="preserve"> the </w:t>
      </w:r>
      <w:r w:rsidR="001F11D7" w:rsidRPr="001F11D7">
        <w:rPr>
          <w:rFonts w:ascii="Consolas" w:hAnsi="Consolas" w:cs="Consolas"/>
          <w:color w:val="0000FF"/>
        </w:rPr>
        <w:t>edit</w:t>
      </w:r>
      <w:r w:rsidR="001F11D7">
        <w:t xml:space="preserve"> (pencil) icon in the tile </w:t>
      </w:r>
      <w:r w:rsidR="001F11D7" w:rsidRPr="001F11D7">
        <w:rPr>
          <w:rFonts w:ascii="Consolas" w:hAnsi="Consolas" w:cs="Consolas"/>
          <w:color w:val="0000FF"/>
        </w:rPr>
        <w:t>Model Input</w:t>
      </w:r>
      <w:r w:rsidR="00BD14A8">
        <w:rPr>
          <w:rFonts w:ascii="Consolas" w:hAnsi="Consolas" w:cs="Consolas"/>
          <w:color w:val="0000FF"/>
        </w:rPr>
        <w:t>.</w:t>
      </w:r>
      <w:r w:rsidR="001F11D7">
        <w:t xml:space="preserve"> </w:t>
      </w:r>
    </w:p>
    <w:p w14:paraId="1DC23339" w14:textId="6E3220A0" w:rsidR="001F11D7" w:rsidRDefault="00CF0729" w:rsidP="001F11D7">
      <w:pPr>
        <w:pStyle w:val="StepList817"/>
        <w:spacing w:before="120"/>
        <w:ind w:left="792"/>
      </w:pPr>
      <w:r w:rsidRPr="00CF0729">
        <w:rPr>
          <w:noProof/>
        </w:rPr>
        <w:drawing>
          <wp:inline distT="0" distB="0" distL="0" distR="0" wp14:anchorId="3FE7FF19" wp14:editId="618AF69C">
            <wp:extent cx="4436828" cy="838415"/>
            <wp:effectExtent l="0" t="0" r="0" b="0"/>
            <wp:docPr id="455" name="Picture 4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A screenshot of a cell phone&#10;&#10;Description automatically generated"/>
                    <pic:cNvPicPr/>
                  </pic:nvPicPr>
                  <pic:blipFill>
                    <a:blip r:embed="rId103"/>
                    <a:stretch>
                      <a:fillRect/>
                    </a:stretch>
                  </pic:blipFill>
                  <pic:spPr>
                    <a:xfrm>
                      <a:off x="0" y="0"/>
                      <a:ext cx="4591598" cy="867661"/>
                    </a:xfrm>
                    <a:prstGeom prst="rect">
                      <a:avLst/>
                    </a:prstGeom>
                  </pic:spPr>
                </pic:pic>
              </a:graphicData>
            </a:graphic>
          </wp:inline>
        </w:drawing>
      </w:r>
    </w:p>
    <w:p w14:paraId="16B73D39" w14:textId="6DB0CD87" w:rsidR="004301ED" w:rsidRDefault="004301ED" w:rsidP="004301ED">
      <w:pPr>
        <w:pStyle w:val="StepList817"/>
        <w:numPr>
          <w:ilvl w:val="0"/>
          <w:numId w:val="23"/>
        </w:numPr>
        <w:spacing w:before="120"/>
      </w:pPr>
      <w:r>
        <w:t xml:space="preserve">Under </w:t>
      </w:r>
      <w:r w:rsidRPr="004301ED">
        <w:rPr>
          <w:rFonts w:ascii="Consolas" w:hAnsi="Consolas" w:cs="Consolas"/>
          <w:color w:val="0000FF"/>
        </w:rPr>
        <w:t>Select data type</w:t>
      </w:r>
      <w:r>
        <w:t xml:space="preserve">, choose </w:t>
      </w:r>
      <w:r w:rsidRPr="004301ED">
        <w:rPr>
          <w:rFonts w:ascii="Consolas" w:hAnsi="Consolas" w:cs="Consolas"/>
          <w:color w:val="0000FF"/>
        </w:rPr>
        <w:t>Numerical/categorical</w:t>
      </w:r>
      <w:r w:rsidR="00BD14A8">
        <w:rPr>
          <w:rFonts w:ascii="Consolas" w:hAnsi="Consolas" w:cs="Consolas"/>
          <w:color w:val="0000FF"/>
        </w:rPr>
        <w:t>.</w:t>
      </w:r>
    </w:p>
    <w:p w14:paraId="7A38C43F" w14:textId="141A9EC0" w:rsidR="004301ED" w:rsidRDefault="00A90536" w:rsidP="004301ED">
      <w:pPr>
        <w:pStyle w:val="StepList817"/>
        <w:spacing w:before="120"/>
        <w:ind w:left="792"/>
      </w:pPr>
      <w:r w:rsidRPr="00A90536">
        <w:rPr>
          <w:noProof/>
        </w:rPr>
        <w:drawing>
          <wp:inline distT="0" distB="0" distL="0" distR="0" wp14:anchorId="19927615" wp14:editId="26D8CF27">
            <wp:extent cx="4038600" cy="881666"/>
            <wp:effectExtent l="0" t="0" r="0" b="0"/>
            <wp:docPr id="456" name="Picture 45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A close up of a logo&#10;&#10;Description automatically generated"/>
                    <pic:cNvPicPr/>
                  </pic:nvPicPr>
                  <pic:blipFill>
                    <a:blip r:embed="rId104"/>
                    <a:stretch>
                      <a:fillRect/>
                    </a:stretch>
                  </pic:blipFill>
                  <pic:spPr>
                    <a:xfrm>
                      <a:off x="0" y="0"/>
                      <a:ext cx="4100789" cy="895242"/>
                    </a:xfrm>
                    <a:prstGeom prst="rect">
                      <a:avLst/>
                    </a:prstGeom>
                  </pic:spPr>
                </pic:pic>
              </a:graphicData>
            </a:graphic>
          </wp:inline>
        </w:drawing>
      </w:r>
    </w:p>
    <w:p w14:paraId="32582391" w14:textId="32C9AD6E" w:rsidR="004301ED" w:rsidRDefault="00C46B40" w:rsidP="004301ED">
      <w:pPr>
        <w:pStyle w:val="StepList817"/>
        <w:numPr>
          <w:ilvl w:val="0"/>
          <w:numId w:val="23"/>
        </w:numPr>
        <w:spacing w:before="120"/>
      </w:pPr>
      <w:r>
        <w:t xml:space="preserve">Under </w:t>
      </w:r>
      <w:r w:rsidRPr="00C46B40">
        <w:rPr>
          <w:rFonts w:ascii="Consolas" w:hAnsi="Consolas" w:cs="Consolas"/>
          <w:color w:val="0000FF"/>
        </w:rPr>
        <w:t>Select algorithm type</w:t>
      </w:r>
      <w:r>
        <w:t xml:space="preserve">, choose </w:t>
      </w:r>
      <w:r w:rsidRPr="00C46B40">
        <w:rPr>
          <w:rFonts w:ascii="Consolas" w:hAnsi="Consolas" w:cs="Consolas"/>
          <w:color w:val="0000FF"/>
        </w:rPr>
        <w:t>Multi-class classification</w:t>
      </w:r>
      <w:r w:rsidR="00BD14A8">
        <w:rPr>
          <w:rFonts w:ascii="Consolas" w:hAnsi="Consolas" w:cs="Consolas"/>
          <w:color w:val="0000FF"/>
        </w:rPr>
        <w:t>.</w:t>
      </w:r>
    </w:p>
    <w:p w14:paraId="74CB0E35" w14:textId="5C48F2B5" w:rsidR="00C46B40" w:rsidRDefault="00A90536" w:rsidP="00C46B40">
      <w:pPr>
        <w:pStyle w:val="StepList817"/>
        <w:spacing w:before="120"/>
        <w:ind w:left="792"/>
      </w:pPr>
      <w:r w:rsidRPr="00A90536">
        <w:rPr>
          <w:noProof/>
        </w:rPr>
        <w:drawing>
          <wp:inline distT="0" distB="0" distL="0" distR="0" wp14:anchorId="4E9C1685" wp14:editId="5A4AD232">
            <wp:extent cx="4086970" cy="974973"/>
            <wp:effectExtent l="0" t="0" r="2540" b="3175"/>
            <wp:docPr id="457" name="Picture 45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A close up of a logo&#10;&#10;Description automatically generated"/>
                    <pic:cNvPicPr/>
                  </pic:nvPicPr>
                  <pic:blipFill>
                    <a:blip r:embed="rId105"/>
                    <a:stretch>
                      <a:fillRect/>
                    </a:stretch>
                  </pic:blipFill>
                  <pic:spPr>
                    <a:xfrm>
                      <a:off x="0" y="0"/>
                      <a:ext cx="4127134" cy="984554"/>
                    </a:xfrm>
                    <a:prstGeom prst="rect">
                      <a:avLst/>
                    </a:prstGeom>
                  </pic:spPr>
                </pic:pic>
              </a:graphicData>
            </a:graphic>
          </wp:inline>
        </w:drawing>
      </w:r>
    </w:p>
    <w:p w14:paraId="465C3330" w14:textId="77777777" w:rsidR="000758DA" w:rsidRDefault="000758DA">
      <w:pPr>
        <w:spacing w:before="0" w:after="0"/>
        <w:rPr>
          <w:szCs w:val="22"/>
        </w:rPr>
      </w:pPr>
      <w:r>
        <w:br w:type="page"/>
      </w:r>
    </w:p>
    <w:p w14:paraId="061A3807" w14:textId="7E0F1253" w:rsidR="00E8712D" w:rsidRPr="000758DA" w:rsidRDefault="00912A13" w:rsidP="005950F4">
      <w:pPr>
        <w:pStyle w:val="StepList817"/>
        <w:numPr>
          <w:ilvl w:val="0"/>
          <w:numId w:val="23"/>
        </w:numPr>
        <w:spacing w:before="120"/>
      </w:pPr>
      <w:r>
        <w:lastRenderedPageBreak/>
        <w:t>Click</w:t>
      </w:r>
      <w:r w:rsidR="00967189">
        <w:t xml:space="preserve"> </w:t>
      </w:r>
      <w:r w:rsidR="000758DA">
        <w:rPr>
          <w:rFonts w:ascii="Consolas" w:hAnsi="Consolas" w:cs="Consolas"/>
          <w:color w:val="0000FF"/>
        </w:rPr>
        <w:t>Save and continue</w:t>
      </w:r>
      <w:r w:rsidR="00BD14A8">
        <w:rPr>
          <w:rFonts w:ascii="Consolas" w:hAnsi="Consolas" w:cs="Consolas"/>
          <w:color w:val="0000FF"/>
        </w:rPr>
        <w:t>.</w:t>
      </w:r>
    </w:p>
    <w:p w14:paraId="3B11D9FB" w14:textId="7593E41D" w:rsidR="000758DA" w:rsidRDefault="004A6228" w:rsidP="000758DA">
      <w:pPr>
        <w:pStyle w:val="StepList817"/>
        <w:spacing w:before="120"/>
        <w:ind w:left="792"/>
      </w:pPr>
      <w:r w:rsidRPr="004A6228">
        <w:rPr>
          <w:noProof/>
        </w:rPr>
        <w:drawing>
          <wp:inline distT="0" distB="0" distL="0" distR="0" wp14:anchorId="74738185" wp14:editId="715C02D7">
            <wp:extent cx="4174435" cy="2921370"/>
            <wp:effectExtent l="0" t="0" r="4445" b="0"/>
            <wp:docPr id="458" name="Picture 4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A screenshot of a cell phone&#10;&#10;Description automatically generated"/>
                    <pic:cNvPicPr/>
                  </pic:nvPicPr>
                  <pic:blipFill>
                    <a:blip r:embed="rId106"/>
                    <a:stretch>
                      <a:fillRect/>
                    </a:stretch>
                  </pic:blipFill>
                  <pic:spPr>
                    <a:xfrm>
                      <a:off x="0" y="0"/>
                      <a:ext cx="4189787" cy="2932114"/>
                    </a:xfrm>
                    <a:prstGeom prst="rect">
                      <a:avLst/>
                    </a:prstGeom>
                  </pic:spPr>
                </pic:pic>
              </a:graphicData>
            </a:graphic>
          </wp:inline>
        </w:drawing>
      </w:r>
    </w:p>
    <w:p w14:paraId="645A97F8" w14:textId="233EF14A" w:rsidR="000758DA" w:rsidRDefault="00912A13" w:rsidP="005950F4">
      <w:pPr>
        <w:pStyle w:val="StepList817"/>
        <w:numPr>
          <w:ilvl w:val="0"/>
          <w:numId w:val="23"/>
        </w:numPr>
        <w:spacing w:before="120"/>
      </w:pPr>
      <w:r>
        <w:t xml:space="preserve">Click </w:t>
      </w:r>
      <w:r w:rsidRPr="00912A13">
        <w:rPr>
          <w:rFonts w:ascii="Consolas" w:hAnsi="Consolas" w:cs="Consolas"/>
          <w:color w:val="0000FF"/>
        </w:rPr>
        <w:t>Go to model summary</w:t>
      </w:r>
      <w:r w:rsidR="00BD14A8">
        <w:rPr>
          <w:rFonts w:ascii="Consolas" w:hAnsi="Consolas" w:cs="Consolas"/>
          <w:color w:val="0000FF"/>
        </w:rPr>
        <w:t>.</w:t>
      </w:r>
    </w:p>
    <w:p w14:paraId="77ACD007" w14:textId="45A32EFC" w:rsidR="00A667CB" w:rsidRDefault="004A6228" w:rsidP="00912A13">
      <w:pPr>
        <w:pStyle w:val="StepList817"/>
        <w:spacing w:before="120"/>
        <w:ind w:left="792"/>
      </w:pPr>
      <w:r w:rsidRPr="004A6228">
        <w:rPr>
          <w:noProof/>
        </w:rPr>
        <w:drawing>
          <wp:inline distT="0" distB="0" distL="0" distR="0" wp14:anchorId="460BF6F5" wp14:editId="6360E2C5">
            <wp:extent cx="1510748" cy="1541423"/>
            <wp:effectExtent l="0" t="0" r="635" b="0"/>
            <wp:docPr id="459" name="Picture 45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A close up of text on a white background&#10;&#10;Description automatically generated"/>
                    <pic:cNvPicPr/>
                  </pic:nvPicPr>
                  <pic:blipFill>
                    <a:blip r:embed="rId107"/>
                    <a:stretch>
                      <a:fillRect/>
                    </a:stretch>
                  </pic:blipFill>
                  <pic:spPr>
                    <a:xfrm>
                      <a:off x="0" y="0"/>
                      <a:ext cx="1519486" cy="1550339"/>
                    </a:xfrm>
                    <a:prstGeom prst="rect">
                      <a:avLst/>
                    </a:prstGeom>
                  </pic:spPr>
                </pic:pic>
              </a:graphicData>
            </a:graphic>
          </wp:inline>
        </w:drawing>
      </w:r>
    </w:p>
    <w:p w14:paraId="665CE410" w14:textId="77777777" w:rsidR="00DF0338" w:rsidRDefault="00A05151" w:rsidP="008D5336">
      <w:pPr>
        <w:pStyle w:val="StepList817"/>
        <w:spacing w:before="120"/>
        <w:ind w:left="792"/>
      </w:pPr>
      <w:r>
        <w:t xml:space="preserve">For the </w:t>
      </w:r>
      <w:r w:rsidR="008D5336">
        <w:t>remainder</w:t>
      </w:r>
      <w:r>
        <w:t xml:space="preserve"> of the lab, </w:t>
      </w:r>
      <w:r w:rsidR="008D5336">
        <w:t xml:space="preserve">try to </w:t>
      </w:r>
      <w:r>
        <w:t>complete the rest of the</w:t>
      </w:r>
      <w:r w:rsidR="00DF0338">
        <w:t xml:space="preserve"> configuration</w:t>
      </w:r>
      <w:r>
        <w:t xml:space="preserve"> tabs yourself.  </w:t>
      </w:r>
    </w:p>
    <w:p w14:paraId="2FE1F75B" w14:textId="1B5A302A" w:rsidR="008D5336" w:rsidRDefault="00A05151" w:rsidP="008D5336">
      <w:pPr>
        <w:pStyle w:val="StepList817"/>
        <w:spacing w:before="120"/>
        <w:ind w:left="792"/>
      </w:pPr>
      <w:r>
        <w:t>The purpose of this exercise was to show you how to get started with model monitoring in Watson OpenScale</w:t>
      </w:r>
      <w:r w:rsidR="00DF0338">
        <w:t xml:space="preserve"> with your own model. How to c</w:t>
      </w:r>
      <w:r w:rsidR="008D5336">
        <w:t>onfigur</w:t>
      </w:r>
      <w:r w:rsidR="00DF0338">
        <w:t>e</w:t>
      </w:r>
      <w:r w:rsidR="008D5336">
        <w:t xml:space="preserve"> all of the options is </w:t>
      </w:r>
      <w:r w:rsidR="00DF0338">
        <w:t xml:space="preserve">probably </w:t>
      </w:r>
      <w:r w:rsidR="008D5336">
        <w:t xml:space="preserve">best suited for a </w:t>
      </w:r>
      <w:r w:rsidR="00DF0338">
        <w:t xml:space="preserve">future </w:t>
      </w:r>
      <w:r w:rsidR="008D5336">
        <w:t>Deep Dive lab.</w:t>
      </w:r>
    </w:p>
    <w:p w14:paraId="7273B96F" w14:textId="77777777" w:rsidR="0050006C" w:rsidRDefault="0050006C" w:rsidP="00D501E6">
      <w:pPr>
        <w:pStyle w:val="StepList817"/>
        <w:spacing w:before="120"/>
        <w:ind w:left="792"/>
      </w:pPr>
    </w:p>
    <w:p w14:paraId="15E8BBBA" w14:textId="77777777" w:rsidR="008D5336" w:rsidRDefault="008D5336">
      <w:pPr>
        <w:spacing w:before="0" w:after="0"/>
        <w:rPr>
          <w:rFonts w:ascii="Arial Bold" w:eastAsia="Arial Unicode MS" w:hAnsi="Arial Bold" w:cs="Arial Bold"/>
          <w:b/>
          <w:bCs/>
          <w:iCs/>
          <w:kern w:val="32"/>
          <w:sz w:val="28"/>
          <w:szCs w:val="28"/>
          <w:lang w:eastAsia="zh-CN"/>
        </w:rPr>
      </w:pPr>
      <w:r>
        <w:br w:type="page"/>
      </w:r>
    </w:p>
    <w:p w14:paraId="49B53FD3" w14:textId="67C544AE" w:rsidR="008A3A93" w:rsidRDefault="008A3A93" w:rsidP="00856EC2">
      <w:pPr>
        <w:pStyle w:val="Heading2"/>
        <w:keepNext w:val="0"/>
        <w:widowControl w:val="0"/>
        <w:spacing w:before="120" w:after="120"/>
      </w:pPr>
      <w:r>
        <w:lastRenderedPageBreak/>
        <w:t>Lab conclusion</w:t>
      </w:r>
    </w:p>
    <w:p w14:paraId="45363372" w14:textId="2E8A3DB0" w:rsidR="008A3A93" w:rsidRDefault="00856EC2" w:rsidP="00653D43">
      <w:pPr>
        <w:pStyle w:val="StepList81"/>
        <w:spacing w:before="120"/>
      </w:pPr>
      <w:r>
        <w:t>Watson OpenScale</w:t>
      </w:r>
      <w:r w:rsidR="00F97459">
        <w:t xml:space="preserve"> is an enterprise-grade environment to help your organization</w:t>
      </w:r>
      <w:r>
        <w:t xml:space="preserve"> infuse your AI with trust and transparency</w:t>
      </w:r>
      <w:r w:rsidR="00212530">
        <w:t xml:space="preserve"> at scale, delivering a quick return on investment.</w:t>
      </w:r>
    </w:p>
    <w:p w14:paraId="32DDF26A" w14:textId="6B952C58" w:rsidR="00212530" w:rsidRDefault="00212530" w:rsidP="00653D43">
      <w:pPr>
        <w:pStyle w:val="StepList81"/>
        <w:spacing w:before="120"/>
      </w:pPr>
      <w:r>
        <w:t xml:space="preserve">This Cloud Pak for Data service understands your models, </w:t>
      </w:r>
      <w:r w:rsidR="00FB37C3">
        <w:t xml:space="preserve">detects and mitigates drift, and </w:t>
      </w:r>
      <w:r>
        <w:t xml:space="preserve">delivers </w:t>
      </w:r>
      <w:r w:rsidR="00CC1929">
        <w:t>explainable outcomes that are free from bias.</w:t>
      </w:r>
    </w:p>
    <w:p w14:paraId="54D32906" w14:textId="17E69682" w:rsidR="00E67CC2" w:rsidRDefault="00E67CC2" w:rsidP="00653D43">
      <w:pPr>
        <w:pStyle w:val="StepList81"/>
        <w:spacing w:before="120"/>
      </w:pPr>
      <w:r>
        <w:t>With this feature, Trade Co. is able to stay ahead of the curve.</w:t>
      </w:r>
    </w:p>
    <w:p w14:paraId="0428BA32" w14:textId="060E0438" w:rsidR="00E67CC2" w:rsidRDefault="00E67CC2" w:rsidP="00653D43">
      <w:pPr>
        <w:pStyle w:val="StepList81"/>
        <w:spacing w:before="120"/>
      </w:pPr>
      <w:r>
        <w:tab/>
      </w:r>
      <w:r>
        <w:tab/>
      </w:r>
      <w:r>
        <w:tab/>
      </w:r>
      <w:r>
        <w:tab/>
      </w:r>
      <w:r>
        <w:tab/>
      </w:r>
      <w:r>
        <w:tab/>
      </w:r>
      <w:r>
        <w:tab/>
      </w:r>
      <w:r>
        <w:rPr>
          <w:noProof/>
        </w:rPr>
        <w:drawing>
          <wp:inline distT="0" distB="0" distL="0" distR="0" wp14:anchorId="305598FB" wp14:editId="155C03E4">
            <wp:extent cx="533400" cy="4318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3400" cy="431800"/>
                    </a:xfrm>
                    <a:prstGeom prst="rect">
                      <a:avLst/>
                    </a:prstGeom>
                    <a:noFill/>
                    <a:ln>
                      <a:noFill/>
                    </a:ln>
                  </pic:spPr>
                </pic:pic>
              </a:graphicData>
            </a:graphic>
          </wp:inline>
        </w:drawing>
      </w:r>
    </w:p>
    <w:p w14:paraId="235CCC6B" w14:textId="100F1F5F" w:rsidR="00F33227" w:rsidRDefault="00F33227" w:rsidP="00653D43">
      <w:pPr>
        <w:pStyle w:val="StepList81"/>
        <w:spacing w:before="120"/>
      </w:pPr>
      <w:r>
        <w:t>**</w:t>
      </w:r>
    </w:p>
    <w:p w14:paraId="720D379B" w14:textId="40BB7687" w:rsidR="00127901" w:rsidRDefault="00127901" w:rsidP="00653D43">
      <w:pPr>
        <w:pStyle w:val="StepList81"/>
        <w:spacing w:before="120"/>
      </w:pPr>
      <w:r>
        <w:t>Read</w:t>
      </w:r>
      <w:r w:rsidR="00F33227">
        <w:t xml:space="preserve"> here</w:t>
      </w:r>
      <w:r>
        <w:t xml:space="preserve"> about how Watson OpenScale won a 451 Firestarter award in</w:t>
      </w:r>
      <w:r w:rsidR="00AF46D0">
        <w:t xml:space="preserve"> Q2</w:t>
      </w:r>
      <w:r>
        <w:t xml:space="preserve"> 2019</w:t>
      </w:r>
      <w:r w:rsidR="00BD14A8">
        <w:t>.</w:t>
      </w:r>
    </w:p>
    <w:p w14:paraId="11F72E63" w14:textId="52BB39AC" w:rsidR="00127901" w:rsidRDefault="002E60A2" w:rsidP="00653D43">
      <w:pPr>
        <w:pStyle w:val="StepList81"/>
        <w:spacing w:before="120"/>
      </w:pPr>
      <w:hyperlink r:id="rId108" w:history="1">
        <w:r w:rsidR="00127901" w:rsidRPr="00127901">
          <w:rPr>
            <w:rStyle w:val="Hyperlink"/>
          </w:rPr>
          <w:t>http://ibm.biz/openscale_award</w:t>
        </w:r>
      </w:hyperlink>
    </w:p>
    <w:p w14:paraId="16A9E8D5" w14:textId="1312490B" w:rsidR="00127901" w:rsidRDefault="00127901" w:rsidP="00653D43">
      <w:pPr>
        <w:pStyle w:val="StepList81"/>
        <w:spacing w:before="120"/>
      </w:pPr>
      <w:r>
        <w:rPr>
          <w:noProof/>
        </w:rPr>
        <w:drawing>
          <wp:inline distT="0" distB="0" distL="0" distR="0" wp14:anchorId="27129A0D" wp14:editId="606DAAC2">
            <wp:extent cx="6492240" cy="1018540"/>
            <wp:effectExtent l="0" t="0" r="3810" b="0"/>
            <wp:docPr id="1" name="Picture 1" descr="C:\Users\BURTVI~1\AppData\Local\Temp\SNAGHTML9b4f3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URTVI~1\AppData\Local\Temp\SNAGHTML9b4f385.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92240" cy="1018540"/>
                    </a:xfrm>
                    <a:prstGeom prst="rect">
                      <a:avLst/>
                    </a:prstGeom>
                    <a:noFill/>
                    <a:ln>
                      <a:noFill/>
                    </a:ln>
                  </pic:spPr>
                </pic:pic>
              </a:graphicData>
            </a:graphic>
          </wp:inline>
        </w:drawing>
      </w:r>
    </w:p>
    <w:p w14:paraId="27E7B44B" w14:textId="77777777" w:rsidR="00CC1929" w:rsidRDefault="00CC1929" w:rsidP="00653D43">
      <w:pPr>
        <w:pStyle w:val="StepList81"/>
        <w:spacing w:before="120"/>
      </w:pPr>
    </w:p>
    <w:p w14:paraId="3909371B" w14:textId="77777777" w:rsidR="00A25356" w:rsidRDefault="008A3A93" w:rsidP="00F25DB8">
      <w:pPr>
        <w:pStyle w:val="StepList81"/>
        <w:keepLines w:val="0"/>
        <w:widowControl w:val="0"/>
        <w:spacing w:before="120"/>
        <w:rPr>
          <w:b/>
          <w:bCs/>
        </w:rPr>
      </w:pPr>
      <w:r>
        <w:rPr>
          <w:b/>
          <w:bCs/>
        </w:rPr>
        <w:t>** E</w:t>
      </w:r>
      <w:r w:rsidRPr="00825A66">
        <w:rPr>
          <w:b/>
          <w:bCs/>
        </w:rPr>
        <w:t xml:space="preserve">nd of </w:t>
      </w:r>
      <w:r>
        <w:rPr>
          <w:b/>
          <w:bCs/>
        </w:rPr>
        <w:t>Lab 0</w:t>
      </w:r>
      <w:r w:rsidR="00D51242">
        <w:rPr>
          <w:b/>
          <w:bCs/>
        </w:rPr>
        <w:t>8</w:t>
      </w:r>
      <w:r w:rsidR="00027CC8">
        <w:rPr>
          <w:b/>
          <w:bCs/>
        </w:rPr>
        <w:t xml:space="preserve"> </w:t>
      </w:r>
      <w:r w:rsidR="005660A2">
        <w:rPr>
          <w:b/>
          <w:bCs/>
        </w:rPr>
        <w:t>–</w:t>
      </w:r>
      <w:r w:rsidRPr="00825A66">
        <w:rPr>
          <w:b/>
          <w:bCs/>
        </w:rPr>
        <w:t xml:space="preserve"> </w:t>
      </w:r>
      <w:r>
        <w:rPr>
          <w:b/>
          <w:bCs/>
        </w:rPr>
        <w:t>Infuse</w:t>
      </w:r>
      <w:r w:rsidR="005660A2">
        <w:rPr>
          <w:b/>
          <w:bCs/>
        </w:rPr>
        <w:t>: Watson OpenScale</w:t>
      </w:r>
      <w:r w:rsidR="00F02F60">
        <w:rPr>
          <w:b/>
          <w:bCs/>
        </w:rPr>
        <w:t xml:space="preserve"> </w:t>
      </w:r>
    </w:p>
    <w:p w14:paraId="6D71F303" w14:textId="23F334F5" w:rsidR="00F02F60" w:rsidRPr="00BC150A" w:rsidRDefault="00BB50B7" w:rsidP="00F25DB8">
      <w:pPr>
        <w:pStyle w:val="StepList81"/>
        <w:keepLines w:val="0"/>
        <w:widowControl w:val="0"/>
        <w:spacing w:before="120"/>
        <w:rPr>
          <w:bCs/>
          <w:sz w:val="16"/>
          <w:szCs w:val="16"/>
        </w:rPr>
      </w:pPr>
      <w:r w:rsidRPr="00BC150A">
        <w:rPr>
          <w:bCs/>
          <w:sz w:val="16"/>
          <w:szCs w:val="16"/>
        </w:rPr>
        <w:t xml:space="preserve">  </w:t>
      </w:r>
      <w:r w:rsidR="00BC150A">
        <w:rPr>
          <w:bCs/>
          <w:sz w:val="16"/>
          <w:szCs w:val="16"/>
        </w:rPr>
        <w:t xml:space="preserve">  </w:t>
      </w:r>
      <w:r w:rsidRPr="00BC150A">
        <w:rPr>
          <w:bCs/>
          <w:sz w:val="16"/>
          <w:szCs w:val="16"/>
        </w:rPr>
        <w:t xml:space="preserve"> Lab by</w:t>
      </w:r>
      <w:r w:rsidR="00F02F60" w:rsidRPr="00BC150A">
        <w:rPr>
          <w:bCs/>
          <w:sz w:val="16"/>
          <w:szCs w:val="16"/>
        </w:rPr>
        <w:t xml:space="preserve"> Eric Mart</w:t>
      </w:r>
      <w:r w:rsidR="003158EF">
        <w:rPr>
          <w:bCs/>
          <w:sz w:val="16"/>
          <w:szCs w:val="16"/>
        </w:rPr>
        <w:t>e</w:t>
      </w:r>
      <w:r w:rsidR="00F02F60" w:rsidRPr="00BC150A">
        <w:rPr>
          <w:bCs/>
          <w:sz w:val="16"/>
          <w:szCs w:val="16"/>
        </w:rPr>
        <w:t>ns</w:t>
      </w:r>
      <w:r w:rsidR="00A25356" w:rsidRPr="00BC150A">
        <w:rPr>
          <w:bCs/>
          <w:sz w:val="16"/>
          <w:szCs w:val="16"/>
        </w:rPr>
        <w:t xml:space="preserve">, </w:t>
      </w:r>
      <w:r w:rsidR="000E6EDF" w:rsidRPr="00BC150A">
        <w:rPr>
          <w:bCs/>
          <w:sz w:val="16"/>
          <w:szCs w:val="16"/>
        </w:rPr>
        <w:t xml:space="preserve">Burt </w:t>
      </w:r>
      <w:proofErr w:type="spellStart"/>
      <w:r w:rsidR="000E6EDF" w:rsidRPr="00BC150A">
        <w:rPr>
          <w:bCs/>
          <w:sz w:val="16"/>
          <w:szCs w:val="16"/>
        </w:rPr>
        <w:t>Vialpando</w:t>
      </w:r>
      <w:proofErr w:type="spellEnd"/>
      <w:r w:rsidR="00F25FF8">
        <w:rPr>
          <w:bCs/>
          <w:sz w:val="16"/>
          <w:szCs w:val="16"/>
        </w:rPr>
        <w:t xml:space="preserve"> and Kent Rubin</w:t>
      </w:r>
      <w:r w:rsidR="00A25356" w:rsidRPr="00BC150A">
        <w:rPr>
          <w:bCs/>
          <w:sz w:val="16"/>
          <w:szCs w:val="16"/>
        </w:rPr>
        <w:t xml:space="preserve"> </w:t>
      </w:r>
      <w:r w:rsidR="00F25FF8">
        <w:rPr>
          <w:bCs/>
          <w:sz w:val="16"/>
          <w:szCs w:val="16"/>
        </w:rPr>
        <w:t xml:space="preserve">- </w:t>
      </w:r>
      <w:r w:rsidR="002676BA" w:rsidRPr="00BC150A">
        <w:rPr>
          <w:bCs/>
          <w:sz w:val="16"/>
          <w:szCs w:val="16"/>
        </w:rPr>
        <w:t>IBM</w:t>
      </w:r>
    </w:p>
    <w:sectPr w:rsidR="00F02F60" w:rsidRPr="00BC150A" w:rsidSect="001B0952">
      <w:headerReference w:type="even" r:id="rId110"/>
      <w:headerReference w:type="default" r:id="rId111"/>
      <w:footerReference w:type="even" r:id="rId112"/>
      <w:footerReference w:type="default" r:id="rId113"/>
      <w:pgSz w:w="12240" w:h="15840" w:code="1"/>
      <w:pgMar w:top="1440" w:right="1008" w:bottom="1440" w:left="1008" w:header="432" w:footer="720" w:gutter="0"/>
      <w:pgNumType w:start="144"/>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3BC">
      <wne:macro wne:macroName="PROJECT.NEWMACROS.CODE"/>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66AA2A" w14:textId="77777777" w:rsidR="002E60A2" w:rsidRDefault="002E60A2">
      <w:r>
        <w:separator/>
      </w:r>
    </w:p>
  </w:endnote>
  <w:endnote w:type="continuationSeparator" w:id="0">
    <w:p w14:paraId="1C6A8C41" w14:textId="77777777" w:rsidR="002E60A2" w:rsidRDefault="002E60A2">
      <w:r>
        <w:continuationSeparator/>
      </w:r>
    </w:p>
  </w:endnote>
  <w:endnote w:type="continuationNotice" w:id="1">
    <w:p w14:paraId="3590CB0D" w14:textId="77777777" w:rsidR="002E60A2" w:rsidRDefault="002E60A2">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Bold">
    <w:altName w:val="Arial"/>
    <w:panose1 w:val="020B0604020202020204"/>
    <w:charset w:val="00"/>
    <w:family w:val="auto"/>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onsolas">
    <w:panose1 w:val="020B0609020204030204"/>
    <w:charset w:val="00"/>
    <w:family w:val="modern"/>
    <w:pitch w:val="fixed"/>
    <w:sig w:usb0="E10006FF" w:usb1="4000FCFF" w:usb2="00000009" w:usb3="00000000" w:csb0="0000019F" w:csb1="00000000"/>
  </w:font>
  <w:font w:name="Calibri">
    <w:panose1 w:val="020F0502020204030204"/>
    <w:charset w:val="00"/>
    <w:family w:val="swiss"/>
    <w:pitch w:val="variable"/>
    <w:sig w:usb0="E0002AFF" w:usb1="C000247B" w:usb2="00000009" w:usb3="00000000" w:csb0="000001FF" w:csb1="00000000"/>
  </w:font>
  <w:font w:name="IBM Plex Sans">
    <w:panose1 w:val="020B0503050203000203"/>
    <w:charset w:val="00"/>
    <w:family w:val="swiss"/>
    <w:pitch w:val="variable"/>
    <w:sig w:usb0="A00002EF" w:usb1="5000207B" w:usb2="00000000" w:usb3="00000000" w:csb0="0000019F" w:csb1="00000000"/>
  </w:font>
  <w:font w:name="Wingdings 3">
    <w:panose1 w:val="05040102010807070707"/>
    <w:charset w:val="4D"/>
    <w:family w:val="decorative"/>
    <w:pitch w:val="variable"/>
    <w:sig w:usb0="00000003" w:usb1="10000000" w:usb2="00000000" w:usb3="00000000" w:csb0="8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F13472" w14:textId="1358F11E" w:rsidR="006024D6" w:rsidRPr="0029742A" w:rsidRDefault="006024D6" w:rsidP="0029742A">
    <w:pPr>
      <w:pStyle w:val="Footer"/>
      <w:pBdr>
        <w:top w:val="single" w:sz="4" w:space="1" w:color="auto"/>
      </w:pBdr>
      <w:tabs>
        <w:tab w:val="right" w:pos="10260"/>
      </w:tabs>
      <w:rPr>
        <w:i w:val="0"/>
        <w:iCs/>
      </w:rPr>
    </w:pPr>
    <w:r>
      <w:rPr>
        <w:i w:val="0"/>
        <w:iCs/>
      </w:rPr>
      <w:t xml:space="preserve">Page </w:t>
    </w:r>
    <w:r w:rsidRPr="00E36D1E">
      <w:rPr>
        <w:i w:val="0"/>
        <w:iCs/>
      </w:rPr>
      <w:fldChar w:fldCharType="begin"/>
    </w:r>
    <w:r w:rsidRPr="00E36D1E">
      <w:rPr>
        <w:i w:val="0"/>
        <w:iCs/>
      </w:rPr>
      <w:instrText xml:space="preserve"> PAGE   \* MERGEFORMAT </w:instrText>
    </w:r>
    <w:r w:rsidRPr="00E36D1E">
      <w:rPr>
        <w:i w:val="0"/>
        <w:iCs/>
      </w:rPr>
      <w:fldChar w:fldCharType="separate"/>
    </w:r>
    <w:r w:rsidR="000346A8">
      <w:rPr>
        <w:i w:val="0"/>
        <w:iCs/>
        <w:noProof/>
      </w:rPr>
      <w:t>112</w:t>
    </w:r>
    <w:r w:rsidRPr="00E36D1E">
      <w:rPr>
        <w:i w:val="0"/>
        <w:iCs/>
      </w:rPr>
      <w:fldChar w:fldCharType="end"/>
    </w:r>
    <w:r>
      <w:rPr>
        <w:i w:val="0"/>
        <w:iCs/>
      </w:rPr>
      <w:tab/>
    </w:r>
    <w:r w:rsidR="00BD3AEA" w:rsidRPr="00BD3AEA">
      <w:rPr>
        <w:i w:val="0"/>
        <w:iCs/>
      </w:rPr>
      <w:t xml:space="preserve">IBM Journey to Cloud and AI: </w:t>
    </w:r>
    <w:r w:rsidR="001452AD">
      <w:rPr>
        <w:i w:val="0"/>
        <w:iCs/>
      </w:rPr>
      <w:t>Analytics</w:t>
    </w:r>
    <w:r w:rsidR="00BD3AEA" w:rsidRPr="00BD3AEA">
      <w:rPr>
        <w:i w:val="0"/>
        <w:iCs/>
      </w:rPr>
      <w:t xml:space="preserve"> Modernization Workshop</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FC8D5D" w14:textId="3693AB61" w:rsidR="006024D6" w:rsidRPr="00095B20" w:rsidRDefault="006024D6" w:rsidP="0029742A">
    <w:pPr>
      <w:pStyle w:val="Footer"/>
      <w:pBdr>
        <w:top w:val="single" w:sz="4" w:space="1" w:color="auto"/>
      </w:pBdr>
      <w:tabs>
        <w:tab w:val="right" w:pos="10260"/>
      </w:tabs>
      <w:rPr>
        <w:i w:val="0"/>
        <w:iCs/>
      </w:rPr>
    </w:pPr>
    <w:r w:rsidRPr="00417BDB">
      <w:rPr>
        <w:i w:val="0"/>
        <w:iCs/>
      </w:rPr>
      <w:t>Lab 0</w:t>
    </w:r>
    <w:r w:rsidR="00D51242">
      <w:rPr>
        <w:i w:val="0"/>
        <w:iCs/>
      </w:rPr>
      <w:t>8</w:t>
    </w:r>
    <w:r w:rsidRPr="00417BDB">
      <w:rPr>
        <w:i w:val="0"/>
        <w:iCs/>
      </w:rPr>
      <w:t xml:space="preserve"> –</w:t>
    </w:r>
    <w:r w:rsidR="002D412E">
      <w:rPr>
        <w:i w:val="0"/>
        <w:iCs/>
      </w:rPr>
      <w:t xml:space="preserve"> </w:t>
    </w:r>
    <w:r w:rsidR="00340BF6">
      <w:rPr>
        <w:i w:val="0"/>
        <w:iCs/>
      </w:rPr>
      <w:t>Infuse</w:t>
    </w:r>
    <w:r w:rsidR="00606DDC">
      <w:rPr>
        <w:i w:val="0"/>
        <w:iCs/>
      </w:rPr>
      <w:t>: Watson OpenScale</w:t>
    </w:r>
    <w:r w:rsidRPr="00095B20">
      <w:rPr>
        <w:i w:val="0"/>
        <w:iCs/>
      </w:rPr>
      <w:tab/>
      <w:t xml:space="preserve">Page </w:t>
    </w:r>
    <w:r w:rsidRPr="00E36D1E">
      <w:rPr>
        <w:i w:val="0"/>
        <w:iCs/>
      </w:rPr>
      <w:fldChar w:fldCharType="begin"/>
    </w:r>
    <w:r w:rsidRPr="00E36D1E">
      <w:rPr>
        <w:i w:val="0"/>
        <w:iCs/>
      </w:rPr>
      <w:instrText xml:space="preserve"> PAGE   \* MERGEFORMAT </w:instrText>
    </w:r>
    <w:r w:rsidRPr="00E36D1E">
      <w:rPr>
        <w:i w:val="0"/>
        <w:iCs/>
      </w:rPr>
      <w:fldChar w:fldCharType="separate"/>
    </w:r>
    <w:r w:rsidR="000346A8">
      <w:rPr>
        <w:i w:val="0"/>
        <w:iCs/>
        <w:noProof/>
      </w:rPr>
      <w:t>111</w:t>
    </w:r>
    <w:r w:rsidRPr="00E36D1E">
      <w:rPr>
        <w:i w:val="0"/>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2FCE7B" w14:textId="77777777" w:rsidR="002E60A2" w:rsidRDefault="002E60A2">
      <w:r>
        <w:separator/>
      </w:r>
    </w:p>
  </w:footnote>
  <w:footnote w:type="continuationSeparator" w:id="0">
    <w:p w14:paraId="0A78EDA7" w14:textId="77777777" w:rsidR="002E60A2" w:rsidRDefault="002E60A2">
      <w:r>
        <w:continuationSeparator/>
      </w:r>
    </w:p>
  </w:footnote>
  <w:footnote w:type="continuationNotice" w:id="1">
    <w:p w14:paraId="62067E5D" w14:textId="77777777" w:rsidR="002E60A2" w:rsidRDefault="002E60A2">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9475BB" w14:textId="77777777" w:rsidR="006024D6" w:rsidRDefault="006024D6" w:rsidP="0029742A">
    <w:pPr>
      <w:pStyle w:val="Header"/>
      <w:tabs>
        <w:tab w:val="clear" w:pos="4320"/>
        <w:tab w:val="clear" w:pos="8640"/>
        <w:tab w:val="right" w:pos="10260"/>
      </w:tabs>
    </w:pPr>
    <w:r>
      <w:t>IBM Software</w:t>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92EEAD" w14:textId="77777777" w:rsidR="006024D6" w:rsidRPr="00B705E9" w:rsidRDefault="006024D6" w:rsidP="0029742A">
    <w:pPr>
      <w:pStyle w:val="Header"/>
      <w:tabs>
        <w:tab w:val="clear" w:pos="4320"/>
        <w:tab w:val="clear" w:pos="8640"/>
        <w:tab w:val="right" w:pos="10260"/>
      </w:tabs>
      <w:jc w:val="right"/>
    </w:pPr>
    <w:r>
      <w:tab/>
    </w:r>
    <w:r w:rsidRPr="00095B20">
      <w:t xml:space="preserve"> </w:t>
    </w:r>
    <w:r>
      <w:t>IBM Software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73FCF14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862CD20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CC4637D6"/>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AB78CC80"/>
    <w:lvl w:ilvl="0">
      <w:start w:val="1"/>
      <w:numFmt w:val="decimal"/>
      <w:pStyle w:val="ListNumber2"/>
      <w:lvlText w:val="%1."/>
      <w:lvlJc w:val="left"/>
      <w:pPr>
        <w:tabs>
          <w:tab w:val="num" w:pos="720"/>
        </w:tabs>
        <w:ind w:left="720" w:hanging="360"/>
      </w:pPr>
    </w:lvl>
  </w:abstractNum>
  <w:abstractNum w:abstractNumId="4" w15:restartNumberingAfterBreak="0">
    <w:nsid w:val="FFFFFF88"/>
    <w:multiLevelType w:val="singleLevel"/>
    <w:tmpl w:val="465CA8F2"/>
    <w:lvl w:ilvl="0">
      <w:start w:val="1"/>
      <w:numFmt w:val="decimal"/>
      <w:pStyle w:val="ListNumber"/>
      <w:lvlText w:val="%1."/>
      <w:lvlJc w:val="left"/>
      <w:pPr>
        <w:tabs>
          <w:tab w:val="num" w:pos="360"/>
        </w:tabs>
        <w:ind w:left="360" w:hanging="360"/>
      </w:pPr>
    </w:lvl>
  </w:abstractNum>
  <w:abstractNum w:abstractNumId="5" w15:restartNumberingAfterBreak="0">
    <w:nsid w:val="077C53B9"/>
    <w:multiLevelType w:val="multilevel"/>
    <w:tmpl w:val="3FF045CE"/>
    <w:styleLink w:val="StyleNumberedLeft0Hanging025"/>
    <w:lvl w:ilvl="0">
      <w:start w:val="1"/>
      <w:numFmt w:val="decimal"/>
      <w:lvlText w:val="□  %1."/>
      <w:lvlJc w:val="left"/>
      <w:pPr>
        <w:tabs>
          <w:tab w:val="num" w:pos="720"/>
        </w:tabs>
        <w:ind w:left="720" w:hanging="720"/>
      </w:pPr>
      <w:rPr>
        <w:rFonts w:ascii="Arial" w:hAnsi="Arial" w:hint="default"/>
        <w:sz w:val="24"/>
        <w:szCs w:val="24"/>
      </w:rPr>
    </w:lvl>
    <w:lvl w:ilvl="1">
      <w:start w:val="1"/>
      <w:numFmt w:val="lowerLetter"/>
      <w:lvlText w:val="%2."/>
      <w:lvlJc w:val="left"/>
      <w:pPr>
        <w:tabs>
          <w:tab w:val="num" w:pos="1440"/>
        </w:tabs>
        <w:ind w:left="1440" w:hanging="360"/>
      </w:pPr>
      <w:rPr>
        <w:rFonts w:ascii="Arial" w:hAnsi="Arial"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6" w15:restartNumberingAfterBreak="0">
    <w:nsid w:val="08E44C93"/>
    <w:multiLevelType w:val="hybridMultilevel"/>
    <w:tmpl w:val="6BA04B68"/>
    <w:lvl w:ilvl="0" w:tplc="DDF21980">
      <w:start w:val="1"/>
      <w:numFmt w:val="decimal"/>
      <w:pStyle w:val="TableNumber"/>
      <w:lvlText w:val="%1."/>
      <w:lvlJc w:val="left"/>
      <w:pPr>
        <w:tabs>
          <w:tab w:val="num" w:pos="0"/>
        </w:tabs>
        <w:ind w:left="0" w:firstLine="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A350CC76" w:tentative="1">
      <w:start w:val="1"/>
      <w:numFmt w:val="lowerLetter"/>
      <w:lvlText w:val="%2."/>
      <w:lvlJc w:val="left"/>
      <w:pPr>
        <w:tabs>
          <w:tab w:val="num" w:pos="1440"/>
        </w:tabs>
        <w:ind w:left="1440" w:hanging="360"/>
      </w:pPr>
    </w:lvl>
    <w:lvl w:ilvl="2" w:tplc="3F4E0B9A" w:tentative="1">
      <w:start w:val="1"/>
      <w:numFmt w:val="lowerRoman"/>
      <w:lvlText w:val="%3."/>
      <w:lvlJc w:val="right"/>
      <w:pPr>
        <w:tabs>
          <w:tab w:val="num" w:pos="2160"/>
        </w:tabs>
        <w:ind w:left="2160" w:hanging="180"/>
      </w:pPr>
    </w:lvl>
    <w:lvl w:ilvl="3" w:tplc="7B82A53E" w:tentative="1">
      <w:start w:val="1"/>
      <w:numFmt w:val="decimal"/>
      <w:lvlText w:val="%4."/>
      <w:lvlJc w:val="left"/>
      <w:pPr>
        <w:tabs>
          <w:tab w:val="num" w:pos="2880"/>
        </w:tabs>
        <w:ind w:left="2880" w:hanging="360"/>
      </w:pPr>
    </w:lvl>
    <w:lvl w:ilvl="4" w:tplc="B382F1F0" w:tentative="1">
      <w:start w:val="1"/>
      <w:numFmt w:val="lowerLetter"/>
      <w:lvlText w:val="%5."/>
      <w:lvlJc w:val="left"/>
      <w:pPr>
        <w:tabs>
          <w:tab w:val="num" w:pos="3600"/>
        </w:tabs>
        <w:ind w:left="3600" w:hanging="360"/>
      </w:pPr>
    </w:lvl>
    <w:lvl w:ilvl="5" w:tplc="406A7D84" w:tentative="1">
      <w:start w:val="1"/>
      <w:numFmt w:val="lowerRoman"/>
      <w:lvlText w:val="%6."/>
      <w:lvlJc w:val="right"/>
      <w:pPr>
        <w:tabs>
          <w:tab w:val="num" w:pos="4320"/>
        </w:tabs>
        <w:ind w:left="4320" w:hanging="180"/>
      </w:pPr>
    </w:lvl>
    <w:lvl w:ilvl="6" w:tplc="D2164716" w:tentative="1">
      <w:start w:val="1"/>
      <w:numFmt w:val="decimal"/>
      <w:lvlText w:val="%7."/>
      <w:lvlJc w:val="left"/>
      <w:pPr>
        <w:tabs>
          <w:tab w:val="num" w:pos="5040"/>
        </w:tabs>
        <w:ind w:left="5040" w:hanging="360"/>
      </w:pPr>
    </w:lvl>
    <w:lvl w:ilvl="7" w:tplc="66D0916A" w:tentative="1">
      <w:start w:val="1"/>
      <w:numFmt w:val="lowerLetter"/>
      <w:lvlText w:val="%8."/>
      <w:lvlJc w:val="left"/>
      <w:pPr>
        <w:tabs>
          <w:tab w:val="num" w:pos="5760"/>
        </w:tabs>
        <w:ind w:left="5760" w:hanging="360"/>
      </w:pPr>
    </w:lvl>
    <w:lvl w:ilvl="8" w:tplc="25A80630" w:tentative="1">
      <w:start w:val="1"/>
      <w:numFmt w:val="lowerRoman"/>
      <w:lvlText w:val="%9."/>
      <w:lvlJc w:val="right"/>
      <w:pPr>
        <w:tabs>
          <w:tab w:val="num" w:pos="6480"/>
        </w:tabs>
        <w:ind w:left="6480" w:hanging="180"/>
      </w:pPr>
    </w:lvl>
  </w:abstractNum>
  <w:abstractNum w:abstractNumId="7" w15:restartNumberingAfterBreak="0">
    <w:nsid w:val="103C00FF"/>
    <w:multiLevelType w:val="multilevel"/>
    <w:tmpl w:val="09D479A4"/>
    <w:styleLink w:val="StyleBulleted"/>
    <w:lvl w:ilvl="0">
      <w:start w:val="1"/>
      <w:numFmt w:val="bullet"/>
      <w:lvlText w:val=""/>
      <w:lvlJc w:val="left"/>
      <w:pPr>
        <w:tabs>
          <w:tab w:val="num" w:pos="720"/>
        </w:tabs>
        <w:ind w:left="720" w:hanging="360"/>
      </w:pPr>
      <w:rPr>
        <w:rFonts w:ascii="Symbol" w:hAnsi="Symbol"/>
        <w:sz w:val="22"/>
        <w:szCs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2FD39A7"/>
    <w:multiLevelType w:val="hybridMultilevel"/>
    <w:tmpl w:val="FCB65860"/>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9" w15:restartNumberingAfterBreak="0">
    <w:nsid w:val="185249E3"/>
    <w:multiLevelType w:val="hybridMultilevel"/>
    <w:tmpl w:val="FA484FDE"/>
    <w:lvl w:ilvl="0" w:tplc="0409000F">
      <w:start w:val="1"/>
      <w:numFmt w:val="decimal"/>
      <w:lvlText w:val="%1."/>
      <w:lvlJc w:val="left"/>
      <w:pPr>
        <w:ind w:left="504" w:hanging="360"/>
      </w:pPr>
    </w:lvl>
    <w:lvl w:ilvl="1" w:tplc="04090019">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10" w15:restartNumberingAfterBreak="0">
    <w:nsid w:val="18970492"/>
    <w:multiLevelType w:val="hybridMultilevel"/>
    <w:tmpl w:val="3AA889DE"/>
    <w:lvl w:ilvl="0" w:tplc="85709D44">
      <w:start w:val="1"/>
      <w:numFmt w:val="bullet"/>
      <w:pStyle w:val="TableBullet"/>
      <w:lvlText w:val=""/>
      <w:lvlJc w:val="left"/>
      <w:pPr>
        <w:tabs>
          <w:tab w:val="num" w:pos="720"/>
        </w:tabs>
        <w:ind w:left="720" w:hanging="360"/>
      </w:pPr>
      <w:rPr>
        <w:rFonts w:ascii="Wingdings" w:hAnsi="Wingdings" w:hint="default"/>
      </w:rPr>
    </w:lvl>
    <w:lvl w:ilvl="1" w:tplc="04090019">
      <w:start w:val="1"/>
      <w:numFmt w:val="bullet"/>
      <w:lvlText w:val=""/>
      <w:lvlJc w:val="left"/>
      <w:pPr>
        <w:tabs>
          <w:tab w:val="num" w:pos="1440"/>
        </w:tabs>
        <w:ind w:left="1440" w:hanging="360"/>
      </w:pPr>
      <w:rPr>
        <w:rFonts w:ascii="Wingdings" w:hAnsi="Wingdings"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Wingdings" w:hAnsi="Wingdings" w:hint="default"/>
      </w:rPr>
    </w:lvl>
    <w:lvl w:ilvl="4" w:tplc="04090019" w:tentative="1">
      <w:start w:val="1"/>
      <w:numFmt w:val="bullet"/>
      <w:lvlText w:val=""/>
      <w:lvlJc w:val="left"/>
      <w:pPr>
        <w:tabs>
          <w:tab w:val="num" w:pos="3600"/>
        </w:tabs>
        <w:ind w:left="3600" w:hanging="360"/>
      </w:pPr>
      <w:rPr>
        <w:rFonts w:ascii="Wingdings" w:hAnsi="Wingdings"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Wingdings" w:hAnsi="Wingdings" w:hint="default"/>
      </w:rPr>
    </w:lvl>
    <w:lvl w:ilvl="7" w:tplc="04090019" w:tentative="1">
      <w:start w:val="1"/>
      <w:numFmt w:val="bullet"/>
      <w:lvlText w:val=""/>
      <w:lvlJc w:val="left"/>
      <w:pPr>
        <w:tabs>
          <w:tab w:val="num" w:pos="5760"/>
        </w:tabs>
        <w:ind w:left="5760" w:hanging="360"/>
      </w:pPr>
      <w:rPr>
        <w:rFonts w:ascii="Wingdings" w:hAnsi="Wingdings"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C077A57"/>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20C5596B"/>
    <w:multiLevelType w:val="hybridMultilevel"/>
    <w:tmpl w:val="64B4DE60"/>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3" w15:restartNumberingAfterBreak="0">
    <w:nsid w:val="257B1FF8"/>
    <w:multiLevelType w:val="multilevel"/>
    <w:tmpl w:val="3AB4976E"/>
    <w:lvl w:ilvl="0">
      <w:start w:val="1"/>
      <w:numFmt w:val="bullet"/>
      <w:pStyle w:val="ListBullet"/>
      <w:lvlText w:val="●"/>
      <w:lvlJc w:val="left"/>
      <w:pPr>
        <w:tabs>
          <w:tab w:val="num" w:pos="1008"/>
        </w:tabs>
        <w:ind w:left="1008" w:hanging="216"/>
      </w:pPr>
      <w:rPr>
        <w:rFonts w:ascii="Arial" w:hAnsi="Arial" w:cs="Times New Roman" w:hint="default"/>
        <w:sz w:val="16"/>
        <w:szCs w:val="20"/>
      </w:rPr>
    </w:lvl>
    <w:lvl w:ilvl="1">
      <w:start w:val="1"/>
      <w:numFmt w:val="bullet"/>
      <w:pStyle w:val="ListBullet2"/>
      <w:lvlText w:val=""/>
      <w:lvlJc w:val="left"/>
      <w:pPr>
        <w:tabs>
          <w:tab w:val="num" w:pos="1224"/>
        </w:tabs>
        <w:ind w:left="1224" w:hanging="216"/>
      </w:pPr>
      <w:rPr>
        <w:rFonts w:ascii="Wingdings" w:hAnsi="Wingdings" w:cs="Times New Roman" w:hint="default"/>
        <w:sz w:val="16"/>
        <w:szCs w:val="20"/>
      </w:rPr>
    </w:lvl>
    <w:lvl w:ilvl="2">
      <w:start w:val="1"/>
      <w:numFmt w:val="bullet"/>
      <w:pStyle w:val="ListBullet3"/>
      <w:lvlText w:val=""/>
      <w:lvlJc w:val="left"/>
      <w:pPr>
        <w:tabs>
          <w:tab w:val="num" w:pos="1440"/>
        </w:tabs>
        <w:ind w:left="1440" w:hanging="216"/>
      </w:pPr>
      <w:rPr>
        <w:rFonts w:ascii="Symbol" w:hAnsi="Symbol" w:cs="Times New Roman" w:hint="default"/>
        <w:sz w:val="16"/>
        <w:szCs w:val="16"/>
      </w:rPr>
    </w:lvl>
    <w:lvl w:ilvl="3">
      <w:start w:val="1"/>
      <w:numFmt w:val="bullet"/>
      <w:pStyle w:val="ListBullet4"/>
      <w:lvlText w:val="◊"/>
      <w:lvlJc w:val="left"/>
      <w:pPr>
        <w:tabs>
          <w:tab w:val="num" w:pos="1656"/>
        </w:tabs>
        <w:ind w:left="1656" w:hanging="216"/>
      </w:pPr>
      <w:rPr>
        <w:rFonts w:ascii="Arial" w:hAnsi="Arial" w:cs="Times New Roman" w:hint="default"/>
        <w:sz w:val="16"/>
        <w:szCs w:val="16"/>
      </w:rPr>
    </w:lvl>
    <w:lvl w:ilvl="4">
      <w:start w:val="1"/>
      <w:numFmt w:val="bullet"/>
      <w:pStyle w:val="ListBullet5"/>
      <w:lvlText w:val=""/>
      <w:lvlJc w:val="left"/>
      <w:pPr>
        <w:tabs>
          <w:tab w:val="num" w:pos="1944"/>
        </w:tabs>
        <w:ind w:left="1944" w:hanging="216"/>
      </w:pPr>
      <w:rPr>
        <w:rFonts w:ascii="Wingdings" w:hAnsi="Wingdings" w:cs="Times New Roman" w:hint="default"/>
        <w:sz w:val="16"/>
        <w:szCs w:val="16"/>
      </w:rPr>
    </w:lvl>
    <w:lvl w:ilvl="5">
      <w:start w:val="1"/>
      <w:numFmt w:val="none"/>
      <w:lvlText w:val=""/>
      <w:lvlJc w:val="left"/>
      <w:pPr>
        <w:tabs>
          <w:tab w:val="num" w:pos="2160"/>
        </w:tabs>
        <w:ind w:left="2160" w:hanging="216"/>
      </w:pPr>
      <w:rPr>
        <w:rFonts w:hint="default"/>
      </w:rPr>
    </w:lvl>
    <w:lvl w:ilvl="6">
      <w:start w:val="1"/>
      <w:numFmt w:val="none"/>
      <w:lvlText w:val=""/>
      <w:lvlJc w:val="left"/>
      <w:pPr>
        <w:tabs>
          <w:tab w:val="num" w:pos="2376"/>
        </w:tabs>
        <w:ind w:left="2376" w:hanging="216"/>
      </w:pPr>
      <w:rPr>
        <w:rFonts w:hint="default"/>
      </w:rPr>
    </w:lvl>
    <w:lvl w:ilvl="7">
      <w:start w:val="1"/>
      <w:numFmt w:val="none"/>
      <w:lvlText w:val=""/>
      <w:lvlJc w:val="left"/>
      <w:pPr>
        <w:tabs>
          <w:tab w:val="num" w:pos="2592"/>
        </w:tabs>
        <w:ind w:left="2592" w:hanging="216"/>
      </w:pPr>
      <w:rPr>
        <w:rFonts w:hint="default"/>
      </w:rPr>
    </w:lvl>
    <w:lvl w:ilvl="8">
      <w:start w:val="1"/>
      <w:numFmt w:val="none"/>
      <w:lvlText w:val=""/>
      <w:lvlJc w:val="left"/>
      <w:pPr>
        <w:tabs>
          <w:tab w:val="num" w:pos="2808"/>
        </w:tabs>
        <w:ind w:left="2808" w:hanging="216"/>
      </w:pPr>
      <w:rPr>
        <w:rFonts w:hint="default"/>
      </w:rPr>
    </w:lvl>
  </w:abstractNum>
  <w:abstractNum w:abstractNumId="14" w15:restartNumberingAfterBreak="0">
    <w:nsid w:val="28F20117"/>
    <w:multiLevelType w:val="singleLevel"/>
    <w:tmpl w:val="73FCF14E"/>
    <w:styleLink w:val="ArticleSection"/>
    <w:lvl w:ilvl="0">
      <w:start w:val="1"/>
      <w:numFmt w:val="decimal"/>
      <w:lvlText w:val="%1."/>
      <w:lvlJc w:val="left"/>
      <w:pPr>
        <w:tabs>
          <w:tab w:val="num" w:pos="1800"/>
        </w:tabs>
        <w:ind w:left="1800" w:hanging="360"/>
      </w:pPr>
    </w:lvl>
  </w:abstractNum>
  <w:abstractNum w:abstractNumId="15" w15:restartNumberingAfterBreak="0">
    <w:nsid w:val="2F697E66"/>
    <w:multiLevelType w:val="multilevel"/>
    <w:tmpl w:val="E3E08DBE"/>
    <w:lvl w:ilvl="0">
      <w:start w:val="1"/>
      <w:numFmt w:val="decimal"/>
      <w:lvlText w:val="__%1. "/>
      <w:lvlJc w:val="left"/>
      <w:pPr>
        <w:tabs>
          <w:tab w:val="num" w:pos="792"/>
        </w:tabs>
        <w:ind w:left="792" w:hanging="792"/>
      </w:pPr>
      <w:rPr>
        <w:rFonts w:ascii="Arial" w:hAnsi="Arial" w:cs="Arial" w:hint="default"/>
        <w:sz w:val="22"/>
        <w:szCs w:val="22"/>
      </w:rPr>
    </w:lvl>
    <w:lvl w:ilvl="1">
      <w:start w:val="1"/>
      <w:numFmt w:val="bullet"/>
      <w:lvlText w:val=""/>
      <w:lvlJc w:val="left"/>
      <w:pPr>
        <w:tabs>
          <w:tab w:val="num" w:pos="648"/>
        </w:tabs>
        <w:ind w:left="1354" w:hanging="562"/>
      </w:pPr>
      <w:rPr>
        <w:rFonts w:ascii="Symbol" w:hAnsi="Symbol" w:hint="default"/>
        <w:color w:val="auto"/>
      </w:rPr>
    </w:lvl>
    <w:lvl w:ilvl="2">
      <w:start w:val="1"/>
      <w:numFmt w:val="lowerRoman"/>
      <w:lvlText w:val="__%3. "/>
      <w:lvlJc w:val="left"/>
      <w:pPr>
        <w:tabs>
          <w:tab w:val="num" w:pos="1368"/>
        </w:tabs>
        <w:ind w:left="2218" w:hanging="850"/>
      </w:pPr>
      <w:rPr>
        <w:rFonts w:hint="default"/>
      </w:rPr>
    </w:lvl>
    <w:lvl w:ilvl="3">
      <w:start w:val="1"/>
      <w:numFmt w:val="decimal"/>
      <w:lvlText w:val="(%4) "/>
      <w:lvlJc w:val="left"/>
      <w:pPr>
        <w:tabs>
          <w:tab w:val="num" w:pos="2016"/>
        </w:tabs>
        <w:ind w:left="2794" w:hanging="576"/>
      </w:pPr>
      <w:rPr>
        <w:rFonts w:hint="default"/>
      </w:rPr>
    </w:lvl>
    <w:lvl w:ilvl="4">
      <w:start w:val="1"/>
      <w:numFmt w:val="bullet"/>
      <w:lvlText w:val=""/>
      <w:lvlJc w:val="left"/>
      <w:pPr>
        <w:tabs>
          <w:tab w:val="num" w:pos="-144"/>
        </w:tabs>
        <w:ind w:left="2880" w:hanging="288"/>
      </w:pPr>
      <w:rPr>
        <w:rFonts w:ascii="Symbol" w:hAnsi="Symbol"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16" w15:restartNumberingAfterBreak="0">
    <w:nsid w:val="35C74A30"/>
    <w:multiLevelType w:val="multilevel"/>
    <w:tmpl w:val="79120ADC"/>
    <w:lvl w:ilvl="0">
      <w:start w:val="1"/>
      <w:numFmt w:val="none"/>
      <w:pStyle w:val="StepListContinued-nonumber"/>
      <w:suff w:val="nothing"/>
      <w:lvlText w:val=""/>
      <w:lvlJc w:val="left"/>
      <w:pPr>
        <w:ind w:left="792" w:firstLine="0"/>
      </w:pPr>
      <w:rPr>
        <w:rFonts w:ascii="Arial" w:hAnsi="Arial" w:hint="default"/>
        <w:b w:val="0"/>
        <w:i w:val="0"/>
        <w:sz w:val="22"/>
        <w:szCs w:val="22"/>
      </w:rPr>
    </w:lvl>
    <w:lvl w:ilvl="1">
      <w:start w:val="1"/>
      <w:numFmt w:val="none"/>
      <w:suff w:val="nothing"/>
      <w:lvlText w:val=""/>
      <w:lvlJc w:val="left"/>
      <w:pPr>
        <w:ind w:left="1354" w:firstLine="0"/>
      </w:pPr>
      <w:rPr>
        <w:rFonts w:hint="default"/>
        <w:color w:val="auto"/>
      </w:rPr>
    </w:lvl>
    <w:lvl w:ilvl="2">
      <w:start w:val="1"/>
      <w:numFmt w:val="none"/>
      <w:suff w:val="nothing"/>
      <w:lvlText w:val=""/>
      <w:lvlJc w:val="left"/>
      <w:pPr>
        <w:ind w:left="2218" w:firstLine="0"/>
      </w:pPr>
      <w:rPr>
        <w:rFonts w:hint="default"/>
      </w:rPr>
    </w:lvl>
    <w:lvl w:ilvl="3">
      <w:start w:val="1"/>
      <w:numFmt w:val="none"/>
      <w:suff w:val="nothing"/>
      <w:lvlText w:val=""/>
      <w:lvlJc w:val="left"/>
      <w:pPr>
        <w:ind w:left="2794" w:firstLine="0"/>
      </w:pPr>
      <w:rPr>
        <w:rFonts w:hint="default"/>
      </w:rPr>
    </w:lvl>
    <w:lvl w:ilvl="4">
      <w:start w:val="1"/>
      <w:numFmt w:val="none"/>
      <w:suff w:val="nothing"/>
      <w:lvlText w:val=""/>
      <w:lvlJc w:val="left"/>
      <w:pPr>
        <w:ind w:left="2880" w:firstLine="0"/>
      </w:pPr>
      <w:rPr>
        <w:rFonts w:hint="default"/>
      </w:rPr>
    </w:lvl>
    <w:lvl w:ilvl="5">
      <w:start w:val="1"/>
      <w:numFmt w:val="none"/>
      <w:suff w:val="nothing"/>
      <w:lvlText w:val=""/>
      <w:lvlJc w:val="left"/>
      <w:pPr>
        <w:ind w:left="3456" w:firstLine="0"/>
      </w:pPr>
      <w:rPr>
        <w:rFonts w:hint="default"/>
      </w:rPr>
    </w:lvl>
    <w:lvl w:ilvl="6">
      <w:start w:val="1"/>
      <w:numFmt w:val="none"/>
      <w:suff w:val="nothing"/>
      <w:lvlText w:val="%7"/>
      <w:lvlJc w:val="left"/>
      <w:pPr>
        <w:ind w:left="4032" w:firstLine="0"/>
      </w:pPr>
      <w:rPr>
        <w:rFonts w:hint="default"/>
      </w:rPr>
    </w:lvl>
    <w:lvl w:ilvl="7">
      <w:start w:val="1"/>
      <w:numFmt w:val="none"/>
      <w:suff w:val="nothing"/>
      <w:lvlText w:val="%8"/>
      <w:lvlJc w:val="left"/>
      <w:pPr>
        <w:ind w:left="4464" w:firstLine="0"/>
      </w:pPr>
      <w:rPr>
        <w:rFonts w:hint="default"/>
      </w:rPr>
    </w:lvl>
    <w:lvl w:ilvl="8">
      <w:start w:val="1"/>
      <w:numFmt w:val="none"/>
      <w:suff w:val="nothing"/>
      <w:lvlText w:val="%9"/>
      <w:lvlJc w:val="left"/>
      <w:pPr>
        <w:ind w:left="5184" w:firstLine="0"/>
      </w:pPr>
      <w:rPr>
        <w:rFonts w:hint="default"/>
      </w:rPr>
    </w:lvl>
  </w:abstractNum>
  <w:abstractNum w:abstractNumId="17" w15:restartNumberingAfterBreak="0">
    <w:nsid w:val="366033BF"/>
    <w:multiLevelType w:val="hybridMultilevel"/>
    <w:tmpl w:val="CFF0AE50"/>
    <w:lvl w:ilvl="0" w:tplc="73483352">
      <w:start w:val="1"/>
      <w:numFmt w:val="lowerLetter"/>
      <w:pStyle w:val="Numbereda"/>
      <w:lvlText w:val="%1."/>
      <w:lvlJc w:val="left"/>
      <w:pPr>
        <w:tabs>
          <w:tab w:val="num" w:pos="2160"/>
        </w:tabs>
        <w:ind w:left="2160" w:hanging="360"/>
      </w:pPr>
      <w:rPr>
        <w:rFonts w:hint="default"/>
      </w:rPr>
    </w:lvl>
    <w:lvl w:ilvl="1" w:tplc="04090003" w:tentative="1">
      <w:start w:val="1"/>
      <w:numFmt w:val="lowerLetter"/>
      <w:lvlText w:val="%2."/>
      <w:lvlJc w:val="left"/>
      <w:pPr>
        <w:tabs>
          <w:tab w:val="num" w:pos="2160"/>
        </w:tabs>
        <w:ind w:left="2160" w:hanging="360"/>
      </w:pPr>
    </w:lvl>
    <w:lvl w:ilvl="2" w:tplc="04090005" w:tentative="1">
      <w:start w:val="1"/>
      <w:numFmt w:val="lowerRoman"/>
      <w:lvlText w:val="%3."/>
      <w:lvlJc w:val="right"/>
      <w:pPr>
        <w:tabs>
          <w:tab w:val="num" w:pos="2880"/>
        </w:tabs>
        <w:ind w:left="2880" w:hanging="180"/>
      </w:pPr>
    </w:lvl>
    <w:lvl w:ilvl="3" w:tplc="04090001" w:tentative="1">
      <w:start w:val="1"/>
      <w:numFmt w:val="decimal"/>
      <w:lvlText w:val="%4."/>
      <w:lvlJc w:val="left"/>
      <w:pPr>
        <w:tabs>
          <w:tab w:val="num" w:pos="3600"/>
        </w:tabs>
        <w:ind w:left="3600" w:hanging="360"/>
      </w:pPr>
    </w:lvl>
    <w:lvl w:ilvl="4" w:tplc="04090003" w:tentative="1">
      <w:start w:val="1"/>
      <w:numFmt w:val="lowerLetter"/>
      <w:lvlText w:val="%5."/>
      <w:lvlJc w:val="left"/>
      <w:pPr>
        <w:tabs>
          <w:tab w:val="num" w:pos="4320"/>
        </w:tabs>
        <w:ind w:left="4320" w:hanging="360"/>
      </w:pPr>
    </w:lvl>
    <w:lvl w:ilvl="5" w:tplc="04090005" w:tentative="1">
      <w:start w:val="1"/>
      <w:numFmt w:val="lowerRoman"/>
      <w:lvlText w:val="%6."/>
      <w:lvlJc w:val="right"/>
      <w:pPr>
        <w:tabs>
          <w:tab w:val="num" w:pos="5040"/>
        </w:tabs>
        <w:ind w:left="5040" w:hanging="180"/>
      </w:pPr>
    </w:lvl>
    <w:lvl w:ilvl="6" w:tplc="04090001" w:tentative="1">
      <w:start w:val="1"/>
      <w:numFmt w:val="decimal"/>
      <w:lvlText w:val="%7."/>
      <w:lvlJc w:val="left"/>
      <w:pPr>
        <w:tabs>
          <w:tab w:val="num" w:pos="5760"/>
        </w:tabs>
        <w:ind w:left="5760" w:hanging="360"/>
      </w:pPr>
    </w:lvl>
    <w:lvl w:ilvl="7" w:tplc="04090003" w:tentative="1">
      <w:start w:val="1"/>
      <w:numFmt w:val="lowerLetter"/>
      <w:lvlText w:val="%8."/>
      <w:lvlJc w:val="left"/>
      <w:pPr>
        <w:tabs>
          <w:tab w:val="num" w:pos="6480"/>
        </w:tabs>
        <w:ind w:left="6480" w:hanging="360"/>
      </w:pPr>
    </w:lvl>
    <w:lvl w:ilvl="8" w:tplc="04090005" w:tentative="1">
      <w:start w:val="1"/>
      <w:numFmt w:val="lowerRoman"/>
      <w:lvlText w:val="%9."/>
      <w:lvlJc w:val="right"/>
      <w:pPr>
        <w:tabs>
          <w:tab w:val="num" w:pos="7200"/>
        </w:tabs>
        <w:ind w:left="7200" w:hanging="180"/>
      </w:pPr>
    </w:lvl>
  </w:abstractNum>
  <w:abstractNum w:abstractNumId="18" w15:restartNumberingAfterBreak="0">
    <w:nsid w:val="398A2277"/>
    <w:multiLevelType w:val="hybridMultilevel"/>
    <w:tmpl w:val="154446E0"/>
    <w:lvl w:ilvl="0" w:tplc="04090001">
      <w:start w:val="1"/>
      <w:numFmt w:val="bullet"/>
      <w:pStyle w:val="Bullet1"/>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9" w15:restartNumberingAfterBreak="0">
    <w:nsid w:val="3AE35CD3"/>
    <w:multiLevelType w:val="hybridMultilevel"/>
    <w:tmpl w:val="3F9CCFE4"/>
    <w:lvl w:ilvl="0" w:tplc="65E464B0">
      <w:start w:val="1"/>
      <w:numFmt w:val="upperLetter"/>
      <w:pStyle w:val="Appendixheader"/>
      <w:lvlText w:val="Appendix %1."/>
      <w:lvlJc w:val="left"/>
      <w:pPr>
        <w:tabs>
          <w:tab w:val="num" w:pos="72"/>
        </w:tabs>
        <w:ind w:left="0" w:firstLine="0"/>
      </w:pPr>
      <w:rPr>
        <w:rFonts w:hint="default"/>
      </w:rPr>
    </w:lvl>
    <w:lvl w:ilvl="1" w:tplc="3636298C">
      <w:start w:val="1"/>
      <w:numFmt w:val="bullet"/>
      <w:lvlText w:val=""/>
      <w:lvlJc w:val="left"/>
      <w:pPr>
        <w:tabs>
          <w:tab w:val="num" w:pos="1440"/>
        </w:tabs>
        <w:ind w:left="1440" w:hanging="360"/>
      </w:pPr>
      <w:rPr>
        <w:rFonts w:ascii="Symbol" w:hAnsi="Symbol" w:hint="default"/>
        <w:color w:val="auto"/>
        <w:sz w:val="18"/>
      </w:rPr>
    </w:lvl>
    <w:lvl w:ilvl="2" w:tplc="2A7E9356" w:tentative="1">
      <w:start w:val="1"/>
      <w:numFmt w:val="lowerRoman"/>
      <w:lvlText w:val="%3."/>
      <w:lvlJc w:val="right"/>
      <w:pPr>
        <w:tabs>
          <w:tab w:val="num" w:pos="2160"/>
        </w:tabs>
        <w:ind w:left="2160" w:hanging="180"/>
      </w:pPr>
    </w:lvl>
    <w:lvl w:ilvl="3" w:tplc="B28C5A88" w:tentative="1">
      <w:start w:val="1"/>
      <w:numFmt w:val="decimal"/>
      <w:lvlText w:val="%4."/>
      <w:lvlJc w:val="left"/>
      <w:pPr>
        <w:tabs>
          <w:tab w:val="num" w:pos="2880"/>
        </w:tabs>
        <w:ind w:left="2880" w:hanging="360"/>
      </w:pPr>
    </w:lvl>
    <w:lvl w:ilvl="4" w:tplc="6FA6979C" w:tentative="1">
      <w:start w:val="1"/>
      <w:numFmt w:val="lowerLetter"/>
      <w:lvlText w:val="%5."/>
      <w:lvlJc w:val="left"/>
      <w:pPr>
        <w:tabs>
          <w:tab w:val="num" w:pos="3600"/>
        </w:tabs>
        <w:ind w:left="3600" w:hanging="360"/>
      </w:pPr>
    </w:lvl>
    <w:lvl w:ilvl="5" w:tplc="BF944960" w:tentative="1">
      <w:start w:val="1"/>
      <w:numFmt w:val="lowerRoman"/>
      <w:lvlText w:val="%6."/>
      <w:lvlJc w:val="right"/>
      <w:pPr>
        <w:tabs>
          <w:tab w:val="num" w:pos="4320"/>
        </w:tabs>
        <w:ind w:left="4320" w:hanging="180"/>
      </w:pPr>
    </w:lvl>
    <w:lvl w:ilvl="6" w:tplc="69E4E7FE" w:tentative="1">
      <w:start w:val="1"/>
      <w:numFmt w:val="decimal"/>
      <w:lvlText w:val="%7."/>
      <w:lvlJc w:val="left"/>
      <w:pPr>
        <w:tabs>
          <w:tab w:val="num" w:pos="5040"/>
        </w:tabs>
        <w:ind w:left="5040" w:hanging="360"/>
      </w:pPr>
    </w:lvl>
    <w:lvl w:ilvl="7" w:tplc="8A649132" w:tentative="1">
      <w:start w:val="1"/>
      <w:numFmt w:val="lowerLetter"/>
      <w:lvlText w:val="%8."/>
      <w:lvlJc w:val="left"/>
      <w:pPr>
        <w:tabs>
          <w:tab w:val="num" w:pos="5760"/>
        </w:tabs>
        <w:ind w:left="5760" w:hanging="360"/>
      </w:pPr>
    </w:lvl>
    <w:lvl w:ilvl="8" w:tplc="C194D970" w:tentative="1">
      <w:start w:val="1"/>
      <w:numFmt w:val="lowerRoman"/>
      <w:lvlText w:val="%9."/>
      <w:lvlJc w:val="right"/>
      <w:pPr>
        <w:tabs>
          <w:tab w:val="num" w:pos="6480"/>
        </w:tabs>
        <w:ind w:left="6480" w:hanging="180"/>
      </w:pPr>
    </w:lvl>
  </w:abstractNum>
  <w:abstractNum w:abstractNumId="20" w15:restartNumberingAfterBreak="0">
    <w:nsid w:val="435A0902"/>
    <w:multiLevelType w:val="multilevel"/>
    <w:tmpl w:val="B96E4D06"/>
    <w:lvl w:ilvl="0">
      <w:start w:val="8"/>
      <w:numFmt w:val="decimal"/>
      <w:pStyle w:val="Heading1"/>
      <w:lvlText w:val="Lab 0%1"/>
      <w:lvlJc w:val="left"/>
      <w:pPr>
        <w:tabs>
          <w:tab w:val="num" w:pos="360"/>
        </w:tabs>
        <w:ind w:left="1440" w:hanging="1440"/>
      </w:pPr>
      <w:rPr>
        <w:rFonts w:hint="default"/>
      </w:rPr>
    </w:lvl>
    <w:lvl w:ilvl="1">
      <w:start w:val="1"/>
      <w:numFmt w:val="decimal"/>
      <w:pStyle w:val="Heading2"/>
      <w:lvlText w:val="%1.%2"/>
      <w:lvlJc w:val="left"/>
      <w:pPr>
        <w:tabs>
          <w:tab w:val="num" w:pos="792"/>
        </w:tabs>
        <w:ind w:left="792" w:hanging="792"/>
      </w:pPr>
      <w:rPr>
        <w:rFonts w:hint="default"/>
      </w:rPr>
    </w:lvl>
    <w:lvl w:ilvl="2">
      <w:start w:val="1"/>
      <w:numFmt w:val="decimal"/>
      <w:pStyle w:val="Heading3"/>
      <w:lvlText w:val="%1.%2.%3"/>
      <w:lvlJc w:val="left"/>
      <w:pPr>
        <w:tabs>
          <w:tab w:val="num" w:pos="5022"/>
        </w:tabs>
        <w:ind w:left="5022" w:hanging="792"/>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1" w15:restartNumberingAfterBreak="0">
    <w:nsid w:val="45C26998"/>
    <w:multiLevelType w:val="multilevel"/>
    <w:tmpl w:val="0A8A99C2"/>
    <w:lvl w:ilvl="0">
      <w:start w:val="1"/>
      <w:numFmt w:val="decimal"/>
      <w:lvlText w:val="__%1. "/>
      <w:lvlJc w:val="left"/>
      <w:pPr>
        <w:tabs>
          <w:tab w:val="num" w:pos="792"/>
        </w:tabs>
        <w:ind w:left="792" w:hanging="792"/>
      </w:pPr>
      <w:rPr>
        <w:rFonts w:ascii="Arial" w:hAnsi="Arial" w:cs="Arial" w:hint="default"/>
        <w:sz w:val="22"/>
        <w:szCs w:val="22"/>
      </w:rPr>
    </w:lvl>
    <w:lvl w:ilvl="1">
      <w:start w:val="1"/>
      <w:numFmt w:val="lowerLetter"/>
      <w:lvlText w:val="__%2. "/>
      <w:lvlJc w:val="left"/>
      <w:pPr>
        <w:tabs>
          <w:tab w:val="num" w:pos="648"/>
        </w:tabs>
        <w:ind w:left="1354" w:hanging="562"/>
      </w:pPr>
      <w:rPr>
        <w:rFonts w:hint="default"/>
        <w:color w:val="auto"/>
      </w:rPr>
    </w:lvl>
    <w:lvl w:ilvl="2">
      <w:start w:val="1"/>
      <w:numFmt w:val="lowerRoman"/>
      <w:lvlText w:val="__%3. "/>
      <w:lvlJc w:val="left"/>
      <w:pPr>
        <w:tabs>
          <w:tab w:val="num" w:pos="1368"/>
        </w:tabs>
        <w:ind w:left="2218" w:hanging="850"/>
      </w:pPr>
      <w:rPr>
        <w:rFonts w:hint="default"/>
      </w:rPr>
    </w:lvl>
    <w:lvl w:ilvl="3">
      <w:start w:val="1"/>
      <w:numFmt w:val="decimal"/>
      <w:lvlText w:val="(%4) "/>
      <w:lvlJc w:val="left"/>
      <w:pPr>
        <w:tabs>
          <w:tab w:val="num" w:pos="2016"/>
        </w:tabs>
        <w:ind w:left="2794" w:hanging="576"/>
      </w:pPr>
      <w:rPr>
        <w:rFonts w:hint="default"/>
      </w:rPr>
    </w:lvl>
    <w:lvl w:ilvl="4">
      <w:start w:val="1"/>
      <w:numFmt w:val="bullet"/>
      <w:lvlText w:val=""/>
      <w:lvlJc w:val="left"/>
      <w:pPr>
        <w:tabs>
          <w:tab w:val="num" w:pos="-144"/>
        </w:tabs>
        <w:ind w:left="2880" w:hanging="288"/>
      </w:pPr>
      <w:rPr>
        <w:rFonts w:ascii="Symbol" w:hAnsi="Symbol"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22" w15:restartNumberingAfterBreak="0">
    <w:nsid w:val="46C664A5"/>
    <w:multiLevelType w:val="hybridMultilevel"/>
    <w:tmpl w:val="AE021E50"/>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3" w15:restartNumberingAfterBreak="0">
    <w:nsid w:val="4D2F479D"/>
    <w:multiLevelType w:val="multilevel"/>
    <w:tmpl w:val="0409001F"/>
    <w:styleLink w:val="111111"/>
    <w:lvl w:ilvl="0">
      <w:start w:val="5"/>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24" w15:restartNumberingAfterBreak="0">
    <w:nsid w:val="4E6D7B98"/>
    <w:multiLevelType w:val="hybridMultilevel"/>
    <w:tmpl w:val="FA484FDE"/>
    <w:lvl w:ilvl="0" w:tplc="0409000F">
      <w:start w:val="1"/>
      <w:numFmt w:val="decimal"/>
      <w:lvlText w:val="%1."/>
      <w:lvlJc w:val="left"/>
      <w:pPr>
        <w:ind w:left="504" w:hanging="360"/>
      </w:pPr>
    </w:lvl>
    <w:lvl w:ilvl="1" w:tplc="04090019">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25" w15:restartNumberingAfterBreak="0">
    <w:nsid w:val="54FB5F75"/>
    <w:multiLevelType w:val="multilevel"/>
    <w:tmpl w:val="CDF85666"/>
    <w:lvl w:ilvl="0">
      <w:start w:val="1"/>
      <w:numFmt w:val="decimal"/>
      <w:pStyle w:val="Numbered"/>
      <w:lvlText w:val="%1."/>
      <w:lvlJc w:val="left"/>
      <w:pPr>
        <w:tabs>
          <w:tab w:val="num" w:pos="360"/>
        </w:tabs>
        <w:ind w:left="360" w:hanging="360"/>
      </w:pPr>
      <w:rPr>
        <w:rFonts w:hint="default"/>
      </w:rPr>
    </w:lvl>
    <w:lvl w:ilvl="1">
      <w:start w:val="1"/>
      <w:numFmt w:val="lowerLetter"/>
      <w:suff w:val="space"/>
      <w:lvlText w:val="___%2. "/>
      <w:lvlJc w:val="left"/>
      <w:pPr>
        <w:ind w:left="1613" w:hanging="749"/>
      </w:pPr>
      <w:rPr>
        <w:rFonts w:hint="default"/>
        <w:color w:val="auto"/>
      </w:rPr>
    </w:lvl>
    <w:lvl w:ilvl="2">
      <w:start w:val="1"/>
      <w:numFmt w:val="lowerRoman"/>
      <w:suff w:val="space"/>
      <w:lvlText w:val="___%3. "/>
      <w:lvlJc w:val="left"/>
      <w:pPr>
        <w:ind w:left="2333" w:hanging="677"/>
      </w:pPr>
      <w:rPr>
        <w:rFonts w:hint="default"/>
      </w:rPr>
    </w:lvl>
    <w:lvl w:ilvl="3">
      <w:start w:val="1"/>
      <w:numFmt w:val="decimal"/>
      <w:suff w:val="space"/>
      <w:lvlText w:val="(%4) "/>
      <w:lvlJc w:val="left"/>
      <w:pPr>
        <w:ind w:left="2808" w:hanging="432"/>
      </w:pPr>
      <w:rPr>
        <w:rFonts w:hint="default"/>
      </w:rPr>
    </w:lvl>
    <w:lvl w:ilvl="4">
      <w:start w:val="1"/>
      <w:numFmt w:val="bullet"/>
      <w:suff w:val="space"/>
      <w:lvlText w:val=""/>
      <w:lvlJc w:val="left"/>
      <w:pPr>
        <w:ind w:left="3024" w:hanging="216"/>
      </w:pPr>
      <w:rPr>
        <w:rFonts w:ascii="Symbol" w:hAnsi="Symbol" w:hint="default"/>
      </w:rPr>
    </w:lvl>
    <w:lvl w:ilvl="5">
      <w:start w:val="1"/>
      <w:numFmt w:val="lowerRoman"/>
      <w:suff w:val="space"/>
      <w:lvlText w:val="(%6) "/>
      <w:lvlJc w:val="left"/>
      <w:pPr>
        <w:ind w:left="3384" w:hanging="360"/>
      </w:pPr>
      <w:rPr>
        <w:rFonts w:hint="default"/>
      </w:rPr>
    </w:lvl>
    <w:lvl w:ilvl="6">
      <w:start w:val="1"/>
      <w:numFmt w:val="decimal"/>
      <w:lvlText w:val="%7."/>
      <w:lvlJc w:val="left"/>
      <w:pPr>
        <w:tabs>
          <w:tab w:val="num" w:pos="3960"/>
        </w:tabs>
        <w:ind w:left="3960" w:hanging="360"/>
      </w:pPr>
      <w:rPr>
        <w:rFonts w:hint="default"/>
      </w:rPr>
    </w:lvl>
    <w:lvl w:ilvl="7">
      <w:start w:val="1"/>
      <w:numFmt w:val="lowerLetter"/>
      <w:lvlText w:val="%8."/>
      <w:lvlJc w:val="left"/>
      <w:pPr>
        <w:tabs>
          <w:tab w:val="num" w:pos="4320"/>
        </w:tabs>
        <w:ind w:left="4320" w:hanging="360"/>
      </w:pPr>
      <w:rPr>
        <w:rFonts w:hint="default"/>
      </w:rPr>
    </w:lvl>
    <w:lvl w:ilvl="8">
      <w:start w:val="1"/>
      <w:numFmt w:val="lowerRoman"/>
      <w:lvlText w:val="%9."/>
      <w:lvlJc w:val="left"/>
      <w:pPr>
        <w:tabs>
          <w:tab w:val="num" w:pos="4680"/>
        </w:tabs>
        <w:ind w:left="4680" w:hanging="360"/>
      </w:pPr>
      <w:rPr>
        <w:rFonts w:hint="default"/>
      </w:rPr>
    </w:lvl>
  </w:abstractNum>
  <w:abstractNum w:abstractNumId="26" w15:restartNumberingAfterBreak="0">
    <w:nsid w:val="5BCD164F"/>
    <w:multiLevelType w:val="multilevel"/>
    <w:tmpl w:val="0860AB36"/>
    <w:lvl w:ilvl="0">
      <w:start w:val="1"/>
      <w:numFmt w:val="lowerLetter"/>
      <w:pStyle w:val="StepList2"/>
      <w:lvlText w:val="___%1. "/>
      <w:lvlJc w:val="left"/>
      <w:pPr>
        <w:tabs>
          <w:tab w:val="num" w:pos="864"/>
        </w:tabs>
        <w:ind w:left="864" w:firstLine="0"/>
      </w:pPr>
      <w:rPr>
        <w:rFonts w:ascii="Arial" w:hAnsi="Arial" w:hint="default"/>
        <w:b w:val="0"/>
        <w:i w:val="0"/>
        <w:sz w:val="22"/>
        <w:szCs w:val="22"/>
      </w:rPr>
    </w:lvl>
    <w:lvl w:ilvl="1">
      <w:start w:val="1"/>
      <w:numFmt w:val="lowerLetter"/>
      <w:suff w:val="space"/>
      <w:lvlText w:val="___%2. "/>
      <w:lvlJc w:val="left"/>
      <w:pPr>
        <w:ind w:left="3269" w:hanging="677"/>
      </w:pPr>
      <w:rPr>
        <w:rFonts w:hint="default"/>
        <w:color w:val="auto"/>
      </w:rPr>
    </w:lvl>
    <w:lvl w:ilvl="2">
      <w:start w:val="1"/>
      <w:numFmt w:val="lowerRoman"/>
      <w:suff w:val="space"/>
      <w:lvlText w:val="___%3. "/>
      <w:lvlJc w:val="left"/>
      <w:pPr>
        <w:ind w:left="4104" w:hanging="720"/>
      </w:pPr>
      <w:rPr>
        <w:rFonts w:hint="default"/>
      </w:rPr>
    </w:lvl>
    <w:lvl w:ilvl="3">
      <w:start w:val="1"/>
      <w:numFmt w:val="decimal"/>
      <w:suff w:val="space"/>
      <w:lvlText w:val="(%4) "/>
      <w:lvlJc w:val="left"/>
      <w:pPr>
        <w:ind w:left="4680" w:hanging="576"/>
      </w:pPr>
      <w:rPr>
        <w:rFonts w:hint="default"/>
      </w:rPr>
    </w:lvl>
    <w:lvl w:ilvl="4">
      <w:start w:val="1"/>
      <w:numFmt w:val="bullet"/>
      <w:suff w:val="space"/>
      <w:lvlText w:val=""/>
      <w:lvlJc w:val="left"/>
      <w:pPr>
        <w:ind w:left="4723" w:hanging="187"/>
      </w:pPr>
      <w:rPr>
        <w:rFonts w:ascii="Symbol" w:hAnsi="Symbol" w:hint="default"/>
      </w:rPr>
    </w:lvl>
    <w:lvl w:ilvl="5">
      <w:start w:val="1"/>
      <w:numFmt w:val="lowerRoman"/>
      <w:suff w:val="space"/>
      <w:lvlText w:val="(%6) "/>
      <w:lvlJc w:val="left"/>
      <w:pPr>
        <w:ind w:left="5184" w:hanging="432"/>
      </w:pPr>
      <w:rPr>
        <w:rFonts w:hint="default"/>
      </w:rPr>
    </w:lvl>
    <w:lvl w:ilvl="6">
      <w:start w:val="1"/>
      <w:numFmt w:val="decimal"/>
      <w:lvlText w:val="%7."/>
      <w:lvlJc w:val="left"/>
      <w:pPr>
        <w:tabs>
          <w:tab w:val="num" w:pos="5688"/>
        </w:tabs>
        <w:ind w:left="5688" w:hanging="360"/>
      </w:pPr>
      <w:rPr>
        <w:rFonts w:hint="default"/>
      </w:rPr>
    </w:lvl>
    <w:lvl w:ilvl="7">
      <w:start w:val="1"/>
      <w:numFmt w:val="lowerLetter"/>
      <w:lvlText w:val="%8."/>
      <w:lvlJc w:val="left"/>
      <w:pPr>
        <w:tabs>
          <w:tab w:val="num" w:pos="6048"/>
        </w:tabs>
        <w:ind w:left="6048" w:hanging="360"/>
      </w:pPr>
      <w:rPr>
        <w:rFonts w:hint="default"/>
      </w:rPr>
    </w:lvl>
    <w:lvl w:ilvl="8">
      <w:start w:val="1"/>
      <w:numFmt w:val="lowerRoman"/>
      <w:lvlText w:val="%9."/>
      <w:lvlJc w:val="left"/>
      <w:pPr>
        <w:tabs>
          <w:tab w:val="num" w:pos="6408"/>
        </w:tabs>
        <w:ind w:left="6408" w:hanging="360"/>
      </w:pPr>
      <w:rPr>
        <w:rFonts w:hint="default"/>
      </w:rPr>
    </w:lvl>
  </w:abstractNum>
  <w:abstractNum w:abstractNumId="27" w15:restartNumberingAfterBreak="0">
    <w:nsid w:val="6A4361A5"/>
    <w:multiLevelType w:val="hybridMultilevel"/>
    <w:tmpl w:val="A6B06172"/>
    <w:lvl w:ilvl="0" w:tplc="3EF23626">
      <w:start w:val="1"/>
      <w:numFmt w:val="bullet"/>
      <w:pStyle w:val="Bullet3"/>
      <w:lvlText w:val=""/>
      <w:lvlJc w:val="left"/>
      <w:pPr>
        <w:tabs>
          <w:tab w:val="num" w:pos="1080"/>
        </w:tabs>
        <w:ind w:left="108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06519D3"/>
    <w:multiLevelType w:val="hybridMultilevel"/>
    <w:tmpl w:val="463E27CA"/>
    <w:lvl w:ilvl="0" w:tplc="BBA67892">
      <w:start w:val="1"/>
      <w:numFmt w:val="bullet"/>
      <w:pStyle w:val="Bullet2"/>
      <w:lvlText w:val=""/>
      <w:lvlJc w:val="left"/>
      <w:pPr>
        <w:tabs>
          <w:tab w:val="num" w:pos="720"/>
        </w:tabs>
        <w:ind w:left="720" w:hanging="360"/>
      </w:pPr>
      <w:rPr>
        <w:rFonts w:ascii="Wingdings" w:hAnsi="Wingdings" w:hint="default"/>
      </w:rPr>
    </w:lvl>
    <w:lvl w:ilvl="1" w:tplc="FFFFFFFF">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7F661BD"/>
    <w:multiLevelType w:val="multilevel"/>
    <w:tmpl w:val="F2762140"/>
    <w:lvl w:ilvl="0">
      <w:start w:val="1"/>
      <w:numFmt w:val="none"/>
      <w:pStyle w:val="Demo"/>
      <w:lvlText w:val="Demo 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0" w15:restartNumberingAfterBreak="0">
    <w:nsid w:val="7CFC2A44"/>
    <w:multiLevelType w:val="multilevel"/>
    <w:tmpl w:val="B96E4D06"/>
    <w:lvl w:ilvl="0">
      <w:start w:val="8"/>
      <w:numFmt w:val="decimal"/>
      <w:lvlText w:val="Lab 0%1"/>
      <w:lvlJc w:val="left"/>
      <w:pPr>
        <w:tabs>
          <w:tab w:val="num" w:pos="360"/>
        </w:tabs>
        <w:ind w:left="1440" w:hanging="1440"/>
      </w:pPr>
      <w:rPr>
        <w:rFonts w:hint="default"/>
      </w:rPr>
    </w:lvl>
    <w:lvl w:ilvl="1">
      <w:start w:val="1"/>
      <w:numFmt w:val="decimal"/>
      <w:lvlText w:val="%1.%2"/>
      <w:lvlJc w:val="left"/>
      <w:pPr>
        <w:tabs>
          <w:tab w:val="num" w:pos="792"/>
        </w:tabs>
        <w:ind w:left="792" w:hanging="792"/>
      </w:pPr>
      <w:rPr>
        <w:rFonts w:hint="default"/>
      </w:rPr>
    </w:lvl>
    <w:lvl w:ilvl="2">
      <w:start w:val="1"/>
      <w:numFmt w:val="decimal"/>
      <w:lvlText w:val="%1.%2.%3"/>
      <w:lvlJc w:val="left"/>
      <w:pPr>
        <w:tabs>
          <w:tab w:val="num" w:pos="792"/>
        </w:tabs>
        <w:ind w:left="792" w:hanging="792"/>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28"/>
  </w:num>
  <w:num w:numId="2">
    <w:abstractNumId w:val="27"/>
  </w:num>
  <w:num w:numId="3">
    <w:abstractNumId w:val="10"/>
  </w:num>
  <w:num w:numId="4">
    <w:abstractNumId w:val="19"/>
  </w:num>
  <w:num w:numId="5">
    <w:abstractNumId w:val="25"/>
  </w:num>
  <w:num w:numId="6">
    <w:abstractNumId w:val="17"/>
  </w:num>
  <w:num w:numId="7">
    <w:abstractNumId w:val="26"/>
  </w:num>
  <w:num w:numId="8">
    <w:abstractNumId w:val="4"/>
  </w:num>
  <w:num w:numId="9">
    <w:abstractNumId w:val="3"/>
  </w:num>
  <w:num w:numId="10">
    <w:abstractNumId w:val="2"/>
  </w:num>
  <w:num w:numId="11">
    <w:abstractNumId w:val="1"/>
  </w:num>
  <w:num w:numId="12">
    <w:abstractNumId w:val="0"/>
  </w:num>
  <w:num w:numId="13">
    <w:abstractNumId w:val="5"/>
  </w:num>
  <w:num w:numId="14">
    <w:abstractNumId w:val="6"/>
  </w:num>
  <w:num w:numId="15">
    <w:abstractNumId w:val="14"/>
  </w:num>
  <w:num w:numId="16">
    <w:abstractNumId w:val="23"/>
  </w:num>
  <w:num w:numId="17">
    <w:abstractNumId w:val="11"/>
  </w:num>
  <w:num w:numId="18">
    <w:abstractNumId w:val="7"/>
  </w:num>
  <w:num w:numId="19">
    <w:abstractNumId w:val="16"/>
  </w:num>
  <w:num w:numId="20">
    <w:abstractNumId w:val="29"/>
  </w:num>
  <w:num w:numId="21">
    <w:abstractNumId w:val="18"/>
  </w:num>
  <w:num w:numId="22">
    <w:abstractNumId w:val="13"/>
  </w:num>
  <w:num w:numId="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0"/>
  </w:num>
  <w:num w:numId="25">
    <w:abstractNumId w:val="15"/>
  </w:num>
  <w:num w:numId="26">
    <w:abstractNumId w:val="21"/>
  </w:num>
  <w:num w:numId="27">
    <w:abstractNumId w:val="20"/>
  </w:num>
  <w:num w:numId="28">
    <w:abstractNumId w:val="9"/>
  </w:num>
  <w:num w:numId="29">
    <w:abstractNumId w:val="12"/>
  </w:num>
  <w:num w:numId="30">
    <w:abstractNumId w:val="24"/>
  </w:num>
  <w:num w:numId="31">
    <w:abstractNumId w:val="8"/>
  </w:num>
  <w:num w:numId="32">
    <w:abstractNumId w:val="22"/>
  </w:num>
  <w:num w:numId="33">
    <w:abstractNumId w:val="20"/>
  </w:num>
  <w:num w:numId="34">
    <w:abstractNumId w:val="20"/>
  </w:num>
  <w:num w:numId="35">
    <w:abstractNumId w:val="20"/>
  </w:num>
  <w:num w:numId="36">
    <w:abstractNumId w:val="20"/>
  </w:num>
  <w:num w:numId="37">
    <w:abstractNumId w:val="20"/>
  </w:num>
  <w:num w:numId="38">
    <w:abstractNumId w:val="20"/>
  </w:num>
  <w:num w:numId="39">
    <w:abstractNumId w:val="3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activeWritingStyle w:appName="MSWord" w:lang="en-US" w:vendorID="64" w:dllVersion="6" w:nlCheck="1" w:checkStyle="0"/>
  <w:activeWritingStyle w:appName="MSWord" w:lang="fr-FR" w:vendorID="64" w:dllVersion="6" w:nlCheck="1" w:checkStyle="1"/>
  <w:activeWritingStyle w:appName="MSWord" w:lang="en-US" w:vendorID="64" w:dllVersion="0" w:nlCheck="1" w:checkStyle="0"/>
  <w:activeWritingStyle w:appName="MSWord" w:lang="en-US" w:vendorID="64" w:dllVersion="4096" w:nlCheck="1" w:checkStyle="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32"/>
  <w:evenAndOddHeaders/>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7348"/>
    <w:rsid w:val="000004EB"/>
    <w:rsid w:val="00000B6C"/>
    <w:rsid w:val="00000C11"/>
    <w:rsid w:val="000014B6"/>
    <w:rsid w:val="00001BB9"/>
    <w:rsid w:val="0000233A"/>
    <w:rsid w:val="00002864"/>
    <w:rsid w:val="00003262"/>
    <w:rsid w:val="0000331B"/>
    <w:rsid w:val="0000351D"/>
    <w:rsid w:val="0000378E"/>
    <w:rsid w:val="0000382D"/>
    <w:rsid w:val="00003C68"/>
    <w:rsid w:val="00003E42"/>
    <w:rsid w:val="0000690B"/>
    <w:rsid w:val="00006A10"/>
    <w:rsid w:val="00006AFA"/>
    <w:rsid w:val="00006C92"/>
    <w:rsid w:val="00006D28"/>
    <w:rsid w:val="000072DC"/>
    <w:rsid w:val="0000797F"/>
    <w:rsid w:val="000079E0"/>
    <w:rsid w:val="00010249"/>
    <w:rsid w:val="00010B71"/>
    <w:rsid w:val="000123FC"/>
    <w:rsid w:val="00012D05"/>
    <w:rsid w:val="000132AD"/>
    <w:rsid w:val="00013C11"/>
    <w:rsid w:val="000149E2"/>
    <w:rsid w:val="00014B7C"/>
    <w:rsid w:val="00014CDC"/>
    <w:rsid w:val="00014DB4"/>
    <w:rsid w:val="00015647"/>
    <w:rsid w:val="00015FC5"/>
    <w:rsid w:val="000168E0"/>
    <w:rsid w:val="00016905"/>
    <w:rsid w:val="00017735"/>
    <w:rsid w:val="00017E6D"/>
    <w:rsid w:val="00020BAF"/>
    <w:rsid w:val="00020D67"/>
    <w:rsid w:val="00020FF2"/>
    <w:rsid w:val="000215FA"/>
    <w:rsid w:val="0002169E"/>
    <w:rsid w:val="0002193A"/>
    <w:rsid w:val="00022D6A"/>
    <w:rsid w:val="0002309F"/>
    <w:rsid w:val="00023FC1"/>
    <w:rsid w:val="00024DA7"/>
    <w:rsid w:val="0002502C"/>
    <w:rsid w:val="00026E6E"/>
    <w:rsid w:val="00027CC8"/>
    <w:rsid w:val="00027D73"/>
    <w:rsid w:val="0003035D"/>
    <w:rsid w:val="0003059B"/>
    <w:rsid w:val="00030868"/>
    <w:rsid w:val="00030C46"/>
    <w:rsid w:val="00030F12"/>
    <w:rsid w:val="00030FF1"/>
    <w:rsid w:val="00031A20"/>
    <w:rsid w:val="000320E5"/>
    <w:rsid w:val="00032122"/>
    <w:rsid w:val="0003248D"/>
    <w:rsid w:val="000325AB"/>
    <w:rsid w:val="000328BA"/>
    <w:rsid w:val="00032E09"/>
    <w:rsid w:val="00033BF9"/>
    <w:rsid w:val="00033DA0"/>
    <w:rsid w:val="00033FA6"/>
    <w:rsid w:val="000346A8"/>
    <w:rsid w:val="00034B8B"/>
    <w:rsid w:val="00035664"/>
    <w:rsid w:val="00035837"/>
    <w:rsid w:val="00035A75"/>
    <w:rsid w:val="00035BD0"/>
    <w:rsid w:val="00036344"/>
    <w:rsid w:val="0003667A"/>
    <w:rsid w:val="00036E85"/>
    <w:rsid w:val="000415F6"/>
    <w:rsid w:val="0004171B"/>
    <w:rsid w:val="00041B76"/>
    <w:rsid w:val="00041F39"/>
    <w:rsid w:val="00041FB1"/>
    <w:rsid w:val="0004203B"/>
    <w:rsid w:val="0004253C"/>
    <w:rsid w:val="00042672"/>
    <w:rsid w:val="00042778"/>
    <w:rsid w:val="00042BFD"/>
    <w:rsid w:val="00042EF1"/>
    <w:rsid w:val="00043B90"/>
    <w:rsid w:val="00043CBF"/>
    <w:rsid w:val="00043D3E"/>
    <w:rsid w:val="00044285"/>
    <w:rsid w:val="0004465F"/>
    <w:rsid w:val="00044985"/>
    <w:rsid w:val="00044E4E"/>
    <w:rsid w:val="0004508C"/>
    <w:rsid w:val="00045E9E"/>
    <w:rsid w:val="000461EA"/>
    <w:rsid w:val="0004675E"/>
    <w:rsid w:val="00047184"/>
    <w:rsid w:val="00047444"/>
    <w:rsid w:val="0005041B"/>
    <w:rsid w:val="0005069F"/>
    <w:rsid w:val="00050E88"/>
    <w:rsid w:val="00051652"/>
    <w:rsid w:val="000518D8"/>
    <w:rsid w:val="00051E79"/>
    <w:rsid w:val="000522AB"/>
    <w:rsid w:val="000522D1"/>
    <w:rsid w:val="0005237B"/>
    <w:rsid w:val="00052CAF"/>
    <w:rsid w:val="00052DFE"/>
    <w:rsid w:val="00052ED8"/>
    <w:rsid w:val="00053314"/>
    <w:rsid w:val="00053849"/>
    <w:rsid w:val="00055123"/>
    <w:rsid w:val="000569A8"/>
    <w:rsid w:val="00056F58"/>
    <w:rsid w:val="000579F2"/>
    <w:rsid w:val="00057C1A"/>
    <w:rsid w:val="00057F42"/>
    <w:rsid w:val="00057FA2"/>
    <w:rsid w:val="00060877"/>
    <w:rsid w:val="00060B80"/>
    <w:rsid w:val="0006174A"/>
    <w:rsid w:val="00061F3C"/>
    <w:rsid w:val="00062568"/>
    <w:rsid w:val="00062616"/>
    <w:rsid w:val="000628A5"/>
    <w:rsid w:val="00062BB8"/>
    <w:rsid w:val="00062F54"/>
    <w:rsid w:val="00063BE1"/>
    <w:rsid w:val="0006604D"/>
    <w:rsid w:val="00066654"/>
    <w:rsid w:val="00066694"/>
    <w:rsid w:val="00067597"/>
    <w:rsid w:val="0006786D"/>
    <w:rsid w:val="00067A01"/>
    <w:rsid w:val="0007000C"/>
    <w:rsid w:val="00070226"/>
    <w:rsid w:val="0007125A"/>
    <w:rsid w:val="00071641"/>
    <w:rsid w:val="000728C2"/>
    <w:rsid w:val="000739E0"/>
    <w:rsid w:val="00073AC5"/>
    <w:rsid w:val="00073BF5"/>
    <w:rsid w:val="00073D11"/>
    <w:rsid w:val="0007439F"/>
    <w:rsid w:val="0007580A"/>
    <w:rsid w:val="000758DA"/>
    <w:rsid w:val="00075ACE"/>
    <w:rsid w:val="00075B8C"/>
    <w:rsid w:val="00080532"/>
    <w:rsid w:val="00080DA6"/>
    <w:rsid w:val="00081001"/>
    <w:rsid w:val="00081375"/>
    <w:rsid w:val="00081844"/>
    <w:rsid w:val="00081C3E"/>
    <w:rsid w:val="00081DF0"/>
    <w:rsid w:val="000822D0"/>
    <w:rsid w:val="000828D0"/>
    <w:rsid w:val="00082B34"/>
    <w:rsid w:val="00082C25"/>
    <w:rsid w:val="00082D63"/>
    <w:rsid w:val="00083054"/>
    <w:rsid w:val="000833CD"/>
    <w:rsid w:val="0008348E"/>
    <w:rsid w:val="00084161"/>
    <w:rsid w:val="000853AD"/>
    <w:rsid w:val="0008582A"/>
    <w:rsid w:val="000858E9"/>
    <w:rsid w:val="0008597C"/>
    <w:rsid w:val="00085CD2"/>
    <w:rsid w:val="000861B9"/>
    <w:rsid w:val="000866D4"/>
    <w:rsid w:val="00086F4A"/>
    <w:rsid w:val="00087491"/>
    <w:rsid w:val="00087922"/>
    <w:rsid w:val="00090C5B"/>
    <w:rsid w:val="00091257"/>
    <w:rsid w:val="000922B6"/>
    <w:rsid w:val="00092983"/>
    <w:rsid w:val="0009373B"/>
    <w:rsid w:val="000947C7"/>
    <w:rsid w:val="000952B3"/>
    <w:rsid w:val="00095762"/>
    <w:rsid w:val="0009597E"/>
    <w:rsid w:val="00095B20"/>
    <w:rsid w:val="00095C6E"/>
    <w:rsid w:val="00096493"/>
    <w:rsid w:val="00096F8C"/>
    <w:rsid w:val="000971D4"/>
    <w:rsid w:val="000A00CB"/>
    <w:rsid w:val="000A104D"/>
    <w:rsid w:val="000A1239"/>
    <w:rsid w:val="000A27C8"/>
    <w:rsid w:val="000A2B34"/>
    <w:rsid w:val="000A32A9"/>
    <w:rsid w:val="000A3C1A"/>
    <w:rsid w:val="000A3C6D"/>
    <w:rsid w:val="000A43A7"/>
    <w:rsid w:val="000A4A46"/>
    <w:rsid w:val="000A53FF"/>
    <w:rsid w:val="000A5A96"/>
    <w:rsid w:val="000A659B"/>
    <w:rsid w:val="000A66DE"/>
    <w:rsid w:val="000A7950"/>
    <w:rsid w:val="000B0AF7"/>
    <w:rsid w:val="000B0F7D"/>
    <w:rsid w:val="000B1071"/>
    <w:rsid w:val="000B1750"/>
    <w:rsid w:val="000B17D0"/>
    <w:rsid w:val="000B2317"/>
    <w:rsid w:val="000B27C6"/>
    <w:rsid w:val="000B2AA7"/>
    <w:rsid w:val="000B2BA8"/>
    <w:rsid w:val="000B348D"/>
    <w:rsid w:val="000B367C"/>
    <w:rsid w:val="000B387C"/>
    <w:rsid w:val="000B43FE"/>
    <w:rsid w:val="000B53CF"/>
    <w:rsid w:val="000B600C"/>
    <w:rsid w:val="000B63AE"/>
    <w:rsid w:val="000B78A4"/>
    <w:rsid w:val="000B7CC9"/>
    <w:rsid w:val="000C0954"/>
    <w:rsid w:val="000C0A98"/>
    <w:rsid w:val="000C0BCC"/>
    <w:rsid w:val="000C145C"/>
    <w:rsid w:val="000C1667"/>
    <w:rsid w:val="000C251C"/>
    <w:rsid w:val="000C2CEA"/>
    <w:rsid w:val="000C3352"/>
    <w:rsid w:val="000C36C0"/>
    <w:rsid w:val="000C39F6"/>
    <w:rsid w:val="000C3CFC"/>
    <w:rsid w:val="000C3FB4"/>
    <w:rsid w:val="000C415A"/>
    <w:rsid w:val="000C43DE"/>
    <w:rsid w:val="000C529C"/>
    <w:rsid w:val="000C5581"/>
    <w:rsid w:val="000C6F2A"/>
    <w:rsid w:val="000C7B54"/>
    <w:rsid w:val="000D01F9"/>
    <w:rsid w:val="000D02BD"/>
    <w:rsid w:val="000D0965"/>
    <w:rsid w:val="000D0B8C"/>
    <w:rsid w:val="000D1083"/>
    <w:rsid w:val="000D142A"/>
    <w:rsid w:val="000D1911"/>
    <w:rsid w:val="000D2F04"/>
    <w:rsid w:val="000D324A"/>
    <w:rsid w:val="000D3376"/>
    <w:rsid w:val="000D34C2"/>
    <w:rsid w:val="000D39C5"/>
    <w:rsid w:val="000D4148"/>
    <w:rsid w:val="000D5647"/>
    <w:rsid w:val="000D576F"/>
    <w:rsid w:val="000D69B9"/>
    <w:rsid w:val="000E0580"/>
    <w:rsid w:val="000E2104"/>
    <w:rsid w:val="000E373B"/>
    <w:rsid w:val="000E447D"/>
    <w:rsid w:val="000E4854"/>
    <w:rsid w:val="000E4E89"/>
    <w:rsid w:val="000E4FE9"/>
    <w:rsid w:val="000E5C98"/>
    <w:rsid w:val="000E5FA9"/>
    <w:rsid w:val="000E6143"/>
    <w:rsid w:val="000E690F"/>
    <w:rsid w:val="000E6EDF"/>
    <w:rsid w:val="000E7285"/>
    <w:rsid w:val="000E740C"/>
    <w:rsid w:val="000E77FF"/>
    <w:rsid w:val="000E7D4B"/>
    <w:rsid w:val="000F01A9"/>
    <w:rsid w:val="000F0611"/>
    <w:rsid w:val="000F09DF"/>
    <w:rsid w:val="000F0DC8"/>
    <w:rsid w:val="000F115A"/>
    <w:rsid w:val="000F14A4"/>
    <w:rsid w:val="000F3256"/>
    <w:rsid w:val="000F4A4E"/>
    <w:rsid w:val="000F4C5D"/>
    <w:rsid w:val="000F5200"/>
    <w:rsid w:val="000F5DD8"/>
    <w:rsid w:val="000F694C"/>
    <w:rsid w:val="00100695"/>
    <w:rsid w:val="00100EB9"/>
    <w:rsid w:val="001011FB"/>
    <w:rsid w:val="00101819"/>
    <w:rsid w:val="00102938"/>
    <w:rsid w:val="00102950"/>
    <w:rsid w:val="00102B2B"/>
    <w:rsid w:val="00103982"/>
    <w:rsid w:val="00103B02"/>
    <w:rsid w:val="00104B21"/>
    <w:rsid w:val="00104CE1"/>
    <w:rsid w:val="00104DC6"/>
    <w:rsid w:val="00104F25"/>
    <w:rsid w:val="001072CB"/>
    <w:rsid w:val="001073D0"/>
    <w:rsid w:val="00107404"/>
    <w:rsid w:val="0010748C"/>
    <w:rsid w:val="0010767B"/>
    <w:rsid w:val="001078B3"/>
    <w:rsid w:val="00110EFD"/>
    <w:rsid w:val="00111434"/>
    <w:rsid w:val="0011151A"/>
    <w:rsid w:val="001117C7"/>
    <w:rsid w:val="00111C32"/>
    <w:rsid w:val="0011216A"/>
    <w:rsid w:val="001121BC"/>
    <w:rsid w:val="001123CE"/>
    <w:rsid w:val="00113422"/>
    <w:rsid w:val="00115D8B"/>
    <w:rsid w:val="001163B2"/>
    <w:rsid w:val="00117568"/>
    <w:rsid w:val="00117682"/>
    <w:rsid w:val="001178D5"/>
    <w:rsid w:val="0012053D"/>
    <w:rsid w:val="00120F0D"/>
    <w:rsid w:val="00121412"/>
    <w:rsid w:val="001215E8"/>
    <w:rsid w:val="00122E70"/>
    <w:rsid w:val="00123410"/>
    <w:rsid w:val="00123A22"/>
    <w:rsid w:val="0012547F"/>
    <w:rsid w:val="00125598"/>
    <w:rsid w:val="001261B2"/>
    <w:rsid w:val="001264A1"/>
    <w:rsid w:val="00126DB8"/>
    <w:rsid w:val="00127901"/>
    <w:rsid w:val="0012790A"/>
    <w:rsid w:val="00127AB0"/>
    <w:rsid w:val="00127E68"/>
    <w:rsid w:val="00131BE0"/>
    <w:rsid w:val="0013282D"/>
    <w:rsid w:val="00132D29"/>
    <w:rsid w:val="00132DB3"/>
    <w:rsid w:val="001336EE"/>
    <w:rsid w:val="0013462A"/>
    <w:rsid w:val="001349E4"/>
    <w:rsid w:val="00134B71"/>
    <w:rsid w:val="00135760"/>
    <w:rsid w:val="00135A03"/>
    <w:rsid w:val="00136505"/>
    <w:rsid w:val="00136519"/>
    <w:rsid w:val="00137823"/>
    <w:rsid w:val="001378FE"/>
    <w:rsid w:val="00137FAA"/>
    <w:rsid w:val="001409FD"/>
    <w:rsid w:val="00140C85"/>
    <w:rsid w:val="00141769"/>
    <w:rsid w:val="0014185B"/>
    <w:rsid w:val="00141876"/>
    <w:rsid w:val="00142217"/>
    <w:rsid w:val="001427B6"/>
    <w:rsid w:val="001427C1"/>
    <w:rsid w:val="001432B9"/>
    <w:rsid w:val="00143A24"/>
    <w:rsid w:val="00144B1C"/>
    <w:rsid w:val="0014516A"/>
    <w:rsid w:val="001452AD"/>
    <w:rsid w:val="001453B3"/>
    <w:rsid w:val="00145BA2"/>
    <w:rsid w:val="00146635"/>
    <w:rsid w:val="0014668D"/>
    <w:rsid w:val="00147288"/>
    <w:rsid w:val="00147329"/>
    <w:rsid w:val="001473AE"/>
    <w:rsid w:val="0014789D"/>
    <w:rsid w:val="00151D0E"/>
    <w:rsid w:val="00151E3D"/>
    <w:rsid w:val="00153562"/>
    <w:rsid w:val="00153688"/>
    <w:rsid w:val="00153829"/>
    <w:rsid w:val="00154D27"/>
    <w:rsid w:val="00155356"/>
    <w:rsid w:val="00155E79"/>
    <w:rsid w:val="001568F6"/>
    <w:rsid w:val="00156C3C"/>
    <w:rsid w:val="00156CC7"/>
    <w:rsid w:val="00156DA0"/>
    <w:rsid w:val="00157882"/>
    <w:rsid w:val="00157DA3"/>
    <w:rsid w:val="00160140"/>
    <w:rsid w:val="001611CE"/>
    <w:rsid w:val="001634CB"/>
    <w:rsid w:val="0016365F"/>
    <w:rsid w:val="00163E6E"/>
    <w:rsid w:val="001640AE"/>
    <w:rsid w:val="00164F2B"/>
    <w:rsid w:val="00165BDD"/>
    <w:rsid w:val="00166BA1"/>
    <w:rsid w:val="00166DC8"/>
    <w:rsid w:val="00166F0A"/>
    <w:rsid w:val="00170236"/>
    <w:rsid w:val="00170B2A"/>
    <w:rsid w:val="00170B9C"/>
    <w:rsid w:val="00171942"/>
    <w:rsid w:val="001719A8"/>
    <w:rsid w:val="00171CE4"/>
    <w:rsid w:val="00171E1B"/>
    <w:rsid w:val="00172003"/>
    <w:rsid w:val="00172086"/>
    <w:rsid w:val="001721C1"/>
    <w:rsid w:val="00172615"/>
    <w:rsid w:val="00173198"/>
    <w:rsid w:val="0017322E"/>
    <w:rsid w:val="00174793"/>
    <w:rsid w:val="00174971"/>
    <w:rsid w:val="00174F2E"/>
    <w:rsid w:val="001764D7"/>
    <w:rsid w:val="00177E85"/>
    <w:rsid w:val="001810A8"/>
    <w:rsid w:val="0018164D"/>
    <w:rsid w:val="0018242B"/>
    <w:rsid w:val="0018264F"/>
    <w:rsid w:val="00182C2F"/>
    <w:rsid w:val="00182C9D"/>
    <w:rsid w:val="0018321E"/>
    <w:rsid w:val="00183B85"/>
    <w:rsid w:val="001842FE"/>
    <w:rsid w:val="0018432A"/>
    <w:rsid w:val="00184D24"/>
    <w:rsid w:val="001855A7"/>
    <w:rsid w:val="001864FF"/>
    <w:rsid w:val="001867AF"/>
    <w:rsid w:val="00186A97"/>
    <w:rsid w:val="00186D17"/>
    <w:rsid w:val="00186E2C"/>
    <w:rsid w:val="00186E48"/>
    <w:rsid w:val="001870F0"/>
    <w:rsid w:val="001878EB"/>
    <w:rsid w:val="0019038B"/>
    <w:rsid w:val="00190400"/>
    <w:rsid w:val="00190498"/>
    <w:rsid w:val="001908D7"/>
    <w:rsid w:val="001916C4"/>
    <w:rsid w:val="00193451"/>
    <w:rsid w:val="001935F8"/>
    <w:rsid w:val="001942D9"/>
    <w:rsid w:val="00195574"/>
    <w:rsid w:val="00196EB4"/>
    <w:rsid w:val="00197188"/>
    <w:rsid w:val="00197AFD"/>
    <w:rsid w:val="00197BD0"/>
    <w:rsid w:val="001A0047"/>
    <w:rsid w:val="001A1D69"/>
    <w:rsid w:val="001A1E09"/>
    <w:rsid w:val="001A22B6"/>
    <w:rsid w:val="001A3D67"/>
    <w:rsid w:val="001A46F1"/>
    <w:rsid w:val="001A47A8"/>
    <w:rsid w:val="001A51DF"/>
    <w:rsid w:val="001A54E7"/>
    <w:rsid w:val="001A5584"/>
    <w:rsid w:val="001A55AA"/>
    <w:rsid w:val="001A569C"/>
    <w:rsid w:val="001A5B63"/>
    <w:rsid w:val="001A6119"/>
    <w:rsid w:val="001A7042"/>
    <w:rsid w:val="001B0952"/>
    <w:rsid w:val="001B1A0A"/>
    <w:rsid w:val="001B1E6D"/>
    <w:rsid w:val="001B2238"/>
    <w:rsid w:val="001B2701"/>
    <w:rsid w:val="001B2A11"/>
    <w:rsid w:val="001B2D1B"/>
    <w:rsid w:val="001B3CAD"/>
    <w:rsid w:val="001B4147"/>
    <w:rsid w:val="001B57EF"/>
    <w:rsid w:val="001B5F80"/>
    <w:rsid w:val="001B604C"/>
    <w:rsid w:val="001B63BD"/>
    <w:rsid w:val="001B65BE"/>
    <w:rsid w:val="001B6A7A"/>
    <w:rsid w:val="001B6D10"/>
    <w:rsid w:val="001B712A"/>
    <w:rsid w:val="001B74C6"/>
    <w:rsid w:val="001C10A6"/>
    <w:rsid w:val="001C1880"/>
    <w:rsid w:val="001C1A60"/>
    <w:rsid w:val="001C1C4D"/>
    <w:rsid w:val="001C208D"/>
    <w:rsid w:val="001C22AA"/>
    <w:rsid w:val="001C33FE"/>
    <w:rsid w:val="001C34C8"/>
    <w:rsid w:val="001C43E4"/>
    <w:rsid w:val="001C4D51"/>
    <w:rsid w:val="001C5970"/>
    <w:rsid w:val="001C5B2F"/>
    <w:rsid w:val="001C66A6"/>
    <w:rsid w:val="001C75F4"/>
    <w:rsid w:val="001D0501"/>
    <w:rsid w:val="001D0F69"/>
    <w:rsid w:val="001D14EB"/>
    <w:rsid w:val="001D1A19"/>
    <w:rsid w:val="001D3512"/>
    <w:rsid w:val="001D3599"/>
    <w:rsid w:val="001D3737"/>
    <w:rsid w:val="001D3A24"/>
    <w:rsid w:val="001D3A63"/>
    <w:rsid w:val="001D3C64"/>
    <w:rsid w:val="001D4E2A"/>
    <w:rsid w:val="001D503B"/>
    <w:rsid w:val="001D5324"/>
    <w:rsid w:val="001D5B73"/>
    <w:rsid w:val="001D5DDD"/>
    <w:rsid w:val="001D69A1"/>
    <w:rsid w:val="001D7442"/>
    <w:rsid w:val="001D752E"/>
    <w:rsid w:val="001E1331"/>
    <w:rsid w:val="001E181C"/>
    <w:rsid w:val="001E1CFE"/>
    <w:rsid w:val="001E1E4E"/>
    <w:rsid w:val="001E2167"/>
    <w:rsid w:val="001E2C8F"/>
    <w:rsid w:val="001E38CD"/>
    <w:rsid w:val="001E3D45"/>
    <w:rsid w:val="001E4489"/>
    <w:rsid w:val="001E4E68"/>
    <w:rsid w:val="001E685E"/>
    <w:rsid w:val="001E6C38"/>
    <w:rsid w:val="001E7072"/>
    <w:rsid w:val="001F0CE9"/>
    <w:rsid w:val="001F0F71"/>
    <w:rsid w:val="001F1013"/>
    <w:rsid w:val="001F11D7"/>
    <w:rsid w:val="001F1840"/>
    <w:rsid w:val="001F1DE1"/>
    <w:rsid w:val="001F2453"/>
    <w:rsid w:val="001F258F"/>
    <w:rsid w:val="001F2839"/>
    <w:rsid w:val="001F2A6B"/>
    <w:rsid w:val="001F2AB4"/>
    <w:rsid w:val="001F2BC2"/>
    <w:rsid w:val="001F2F69"/>
    <w:rsid w:val="001F2FC3"/>
    <w:rsid w:val="001F30D7"/>
    <w:rsid w:val="001F333F"/>
    <w:rsid w:val="001F4552"/>
    <w:rsid w:val="001F4C22"/>
    <w:rsid w:val="001F4DF0"/>
    <w:rsid w:val="001F524D"/>
    <w:rsid w:val="002008DC"/>
    <w:rsid w:val="002016D8"/>
    <w:rsid w:val="00202938"/>
    <w:rsid w:val="00203BE9"/>
    <w:rsid w:val="00203EE1"/>
    <w:rsid w:val="002048D4"/>
    <w:rsid w:val="002057BB"/>
    <w:rsid w:val="002059AC"/>
    <w:rsid w:val="00205AA7"/>
    <w:rsid w:val="0020605C"/>
    <w:rsid w:val="0020706A"/>
    <w:rsid w:val="002078B9"/>
    <w:rsid w:val="00210FD4"/>
    <w:rsid w:val="002118FF"/>
    <w:rsid w:val="00211DFE"/>
    <w:rsid w:val="00212530"/>
    <w:rsid w:val="00212A31"/>
    <w:rsid w:val="00212AE5"/>
    <w:rsid w:val="00212BBF"/>
    <w:rsid w:val="00214395"/>
    <w:rsid w:val="00214611"/>
    <w:rsid w:val="00214D70"/>
    <w:rsid w:val="002151D5"/>
    <w:rsid w:val="00215A94"/>
    <w:rsid w:val="00215C87"/>
    <w:rsid w:val="002162A1"/>
    <w:rsid w:val="00216391"/>
    <w:rsid w:val="002166C9"/>
    <w:rsid w:val="00216F42"/>
    <w:rsid w:val="00217024"/>
    <w:rsid w:val="00217045"/>
    <w:rsid w:val="002170BD"/>
    <w:rsid w:val="002176B8"/>
    <w:rsid w:val="00220455"/>
    <w:rsid w:val="00220487"/>
    <w:rsid w:val="002210AA"/>
    <w:rsid w:val="002210E1"/>
    <w:rsid w:val="002214AB"/>
    <w:rsid w:val="00221A97"/>
    <w:rsid w:val="002220A1"/>
    <w:rsid w:val="00222A77"/>
    <w:rsid w:val="00222AFB"/>
    <w:rsid w:val="002235F0"/>
    <w:rsid w:val="00224118"/>
    <w:rsid w:val="002245D6"/>
    <w:rsid w:val="002248CC"/>
    <w:rsid w:val="00224D98"/>
    <w:rsid w:val="002256EB"/>
    <w:rsid w:val="002260DF"/>
    <w:rsid w:val="00226349"/>
    <w:rsid w:val="00230327"/>
    <w:rsid w:val="002313B8"/>
    <w:rsid w:val="00231566"/>
    <w:rsid w:val="00231588"/>
    <w:rsid w:val="002316E0"/>
    <w:rsid w:val="00232593"/>
    <w:rsid w:val="00232B3E"/>
    <w:rsid w:val="00233CA2"/>
    <w:rsid w:val="00233E5C"/>
    <w:rsid w:val="0023417D"/>
    <w:rsid w:val="00234AFA"/>
    <w:rsid w:val="002357E7"/>
    <w:rsid w:val="00235866"/>
    <w:rsid w:val="00235BBA"/>
    <w:rsid w:val="00236FFF"/>
    <w:rsid w:val="00237B60"/>
    <w:rsid w:val="002410AB"/>
    <w:rsid w:val="002412E3"/>
    <w:rsid w:val="00241312"/>
    <w:rsid w:val="0024173E"/>
    <w:rsid w:val="00241BF0"/>
    <w:rsid w:val="00242C70"/>
    <w:rsid w:val="00243483"/>
    <w:rsid w:val="00244302"/>
    <w:rsid w:val="00244902"/>
    <w:rsid w:val="00244C0B"/>
    <w:rsid w:val="00244C29"/>
    <w:rsid w:val="0024585E"/>
    <w:rsid w:val="00245B63"/>
    <w:rsid w:val="00245C62"/>
    <w:rsid w:val="00246643"/>
    <w:rsid w:val="00246E00"/>
    <w:rsid w:val="00247416"/>
    <w:rsid w:val="0024744C"/>
    <w:rsid w:val="002477A5"/>
    <w:rsid w:val="00247A6A"/>
    <w:rsid w:val="0025034A"/>
    <w:rsid w:val="002509AC"/>
    <w:rsid w:val="00250FD4"/>
    <w:rsid w:val="00251019"/>
    <w:rsid w:val="0025199F"/>
    <w:rsid w:val="002519C1"/>
    <w:rsid w:val="00251EA2"/>
    <w:rsid w:val="00252258"/>
    <w:rsid w:val="00252425"/>
    <w:rsid w:val="00252D04"/>
    <w:rsid w:val="00252DFC"/>
    <w:rsid w:val="002538AA"/>
    <w:rsid w:val="00253F98"/>
    <w:rsid w:val="00254B71"/>
    <w:rsid w:val="00254C39"/>
    <w:rsid w:val="00255916"/>
    <w:rsid w:val="00256237"/>
    <w:rsid w:val="00256659"/>
    <w:rsid w:val="00256864"/>
    <w:rsid w:val="00257634"/>
    <w:rsid w:val="00257814"/>
    <w:rsid w:val="00260C93"/>
    <w:rsid w:val="002616AB"/>
    <w:rsid w:val="00261D18"/>
    <w:rsid w:val="002621DF"/>
    <w:rsid w:val="00262AD9"/>
    <w:rsid w:val="00262F43"/>
    <w:rsid w:val="002632D3"/>
    <w:rsid w:val="002636EF"/>
    <w:rsid w:val="00263F6F"/>
    <w:rsid w:val="002640FB"/>
    <w:rsid w:val="002648C2"/>
    <w:rsid w:val="002657A6"/>
    <w:rsid w:val="002657F3"/>
    <w:rsid w:val="00265C69"/>
    <w:rsid w:val="00265E5B"/>
    <w:rsid w:val="00265F9B"/>
    <w:rsid w:val="002676BA"/>
    <w:rsid w:val="00270506"/>
    <w:rsid w:val="00270DCA"/>
    <w:rsid w:val="00271413"/>
    <w:rsid w:val="002715E3"/>
    <w:rsid w:val="00272DFF"/>
    <w:rsid w:val="00272ED7"/>
    <w:rsid w:val="00273184"/>
    <w:rsid w:val="002737D5"/>
    <w:rsid w:val="00274FA4"/>
    <w:rsid w:val="0027540D"/>
    <w:rsid w:val="00275A5F"/>
    <w:rsid w:val="002764FC"/>
    <w:rsid w:val="00277F39"/>
    <w:rsid w:val="002806DA"/>
    <w:rsid w:val="00281935"/>
    <w:rsid w:val="00281A79"/>
    <w:rsid w:val="0028208B"/>
    <w:rsid w:val="0028293C"/>
    <w:rsid w:val="00282CE8"/>
    <w:rsid w:val="00282F89"/>
    <w:rsid w:val="0028392E"/>
    <w:rsid w:val="002839D5"/>
    <w:rsid w:val="00283DD3"/>
    <w:rsid w:val="00283E78"/>
    <w:rsid w:val="00283F68"/>
    <w:rsid w:val="00284287"/>
    <w:rsid w:val="00284C42"/>
    <w:rsid w:val="00284D41"/>
    <w:rsid w:val="00284D71"/>
    <w:rsid w:val="00285448"/>
    <w:rsid w:val="002864CB"/>
    <w:rsid w:val="002872CA"/>
    <w:rsid w:val="00287F03"/>
    <w:rsid w:val="0029004C"/>
    <w:rsid w:val="00290505"/>
    <w:rsid w:val="00291761"/>
    <w:rsid w:val="00292216"/>
    <w:rsid w:val="00292609"/>
    <w:rsid w:val="00292F4A"/>
    <w:rsid w:val="0029465C"/>
    <w:rsid w:val="00294FF1"/>
    <w:rsid w:val="00295854"/>
    <w:rsid w:val="00295C7C"/>
    <w:rsid w:val="002967BB"/>
    <w:rsid w:val="00296D8E"/>
    <w:rsid w:val="00296EAF"/>
    <w:rsid w:val="00296FA6"/>
    <w:rsid w:val="00297380"/>
    <w:rsid w:val="0029742A"/>
    <w:rsid w:val="00297996"/>
    <w:rsid w:val="00297A15"/>
    <w:rsid w:val="00297CAA"/>
    <w:rsid w:val="00297D4A"/>
    <w:rsid w:val="002A07C2"/>
    <w:rsid w:val="002A0CFE"/>
    <w:rsid w:val="002A168F"/>
    <w:rsid w:val="002A1EA1"/>
    <w:rsid w:val="002A45B2"/>
    <w:rsid w:val="002A5209"/>
    <w:rsid w:val="002A5298"/>
    <w:rsid w:val="002A5B3C"/>
    <w:rsid w:val="002A7250"/>
    <w:rsid w:val="002A761C"/>
    <w:rsid w:val="002B053A"/>
    <w:rsid w:val="002B0CB0"/>
    <w:rsid w:val="002B1258"/>
    <w:rsid w:val="002B1381"/>
    <w:rsid w:val="002B1641"/>
    <w:rsid w:val="002B2AC2"/>
    <w:rsid w:val="002B2F61"/>
    <w:rsid w:val="002B3476"/>
    <w:rsid w:val="002B377F"/>
    <w:rsid w:val="002B3964"/>
    <w:rsid w:val="002B3D5B"/>
    <w:rsid w:val="002B411A"/>
    <w:rsid w:val="002B4949"/>
    <w:rsid w:val="002B4B3B"/>
    <w:rsid w:val="002B511D"/>
    <w:rsid w:val="002B5621"/>
    <w:rsid w:val="002B57C1"/>
    <w:rsid w:val="002B5955"/>
    <w:rsid w:val="002B595D"/>
    <w:rsid w:val="002B5FE7"/>
    <w:rsid w:val="002B61A0"/>
    <w:rsid w:val="002B6D50"/>
    <w:rsid w:val="002C068C"/>
    <w:rsid w:val="002C0AE2"/>
    <w:rsid w:val="002C0E09"/>
    <w:rsid w:val="002C101A"/>
    <w:rsid w:val="002C2CEB"/>
    <w:rsid w:val="002C2EF7"/>
    <w:rsid w:val="002C3893"/>
    <w:rsid w:val="002C423A"/>
    <w:rsid w:val="002C45CD"/>
    <w:rsid w:val="002C4D6F"/>
    <w:rsid w:val="002C5319"/>
    <w:rsid w:val="002C5490"/>
    <w:rsid w:val="002C5FBE"/>
    <w:rsid w:val="002C640C"/>
    <w:rsid w:val="002C66AB"/>
    <w:rsid w:val="002C676F"/>
    <w:rsid w:val="002C6F16"/>
    <w:rsid w:val="002C7F05"/>
    <w:rsid w:val="002D06DB"/>
    <w:rsid w:val="002D0D93"/>
    <w:rsid w:val="002D1D57"/>
    <w:rsid w:val="002D23B2"/>
    <w:rsid w:val="002D319C"/>
    <w:rsid w:val="002D31A0"/>
    <w:rsid w:val="002D39BF"/>
    <w:rsid w:val="002D3C0E"/>
    <w:rsid w:val="002D3D86"/>
    <w:rsid w:val="002D3DCD"/>
    <w:rsid w:val="002D3DDF"/>
    <w:rsid w:val="002D412E"/>
    <w:rsid w:val="002D4213"/>
    <w:rsid w:val="002D45BC"/>
    <w:rsid w:val="002D461D"/>
    <w:rsid w:val="002D5D81"/>
    <w:rsid w:val="002D74C2"/>
    <w:rsid w:val="002E15F0"/>
    <w:rsid w:val="002E29AA"/>
    <w:rsid w:val="002E36D3"/>
    <w:rsid w:val="002E3A52"/>
    <w:rsid w:val="002E4ED8"/>
    <w:rsid w:val="002E4F9A"/>
    <w:rsid w:val="002E50B2"/>
    <w:rsid w:val="002E5294"/>
    <w:rsid w:val="002E5D22"/>
    <w:rsid w:val="002E5E9E"/>
    <w:rsid w:val="002E60A2"/>
    <w:rsid w:val="002F0151"/>
    <w:rsid w:val="002F1756"/>
    <w:rsid w:val="002F1E7C"/>
    <w:rsid w:val="002F1F07"/>
    <w:rsid w:val="002F25AE"/>
    <w:rsid w:val="002F26C4"/>
    <w:rsid w:val="002F29F3"/>
    <w:rsid w:val="002F36F6"/>
    <w:rsid w:val="002F4408"/>
    <w:rsid w:val="002F45BA"/>
    <w:rsid w:val="002F4FA9"/>
    <w:rsid w:val="002F64ED"/>
    <w:rsid w:val="002F6CF1"/>
    <w:rsid w:val="002F78E4"/>
    <w:rsid w:val="002F7D0D"/>
    <w:rsid w:val="00302005"/>
    <w:rsid w:val="003023EF"/>
    <w:rsid w:val="003029AD"/>
    <w:rsid w:val="00302C93"/>
    <w:rsid w:val="00302CBF"/>
    <w:rsid w:val="00303A6E"/>
    <w:rsid w:val="00305402"/>
    <w:rsid w:val="003055D5"/>
    <w:rsid w:val="00305627"/>
    <w:rsid w:val="00305637"/>
    <w:rsid w:val="00305A7A"/>
    <w:rsid w:val="00305A91"/>
    <w:rsid w:val="00305EC4"/>
    <w:rsid w:val="00310855"/>
    <w:rsid w:val="00310A5A"/>
    <w:rsid w:val="003112CC"/>
    <w:rsid w:val="0031212D"/>
    <w:rsid w:val="003121D9"/>
    <w:rsid w:val="003136D7"/>
    <w:rsid w:val="00313FBD"/>
    <w:rsid w:val="0031420F"/>
    <w:rsid w:val="0031437E"/>
    <w:rsid w:val="003144A6"/>
    <w:rsid w:val="00314EED"/>
    <w:rsid w:val="003150F4"/>
    <w:rsid w:val="003151B1"/>
    <w:rsid w:val="0031581B"/>
    <w:rsid w:val="003158EF"/>
    <w:rsid w:val="00315B7D"/>
    <w:rsid w:val="00315C16"/>
    <w:rsid w:val="00315F80"/>
    <w:rsid w:val="00316AAB"/>
    <w:rsid w:val="00316D0F"/>
    <w:rsid w:val="00316F0F"/>
    <w:rsid w:val="00317A0C"/>
    <w:rsid w:val="00317B9C"/>
    <w:rsid w:val="00317E76"/>
    <w:rsid w:val="00320093"/>
    <w:rsid w:val="003207B0"/>
    <w:rsid w:val="00321DA5"/>
    <w:rsid w:val="0032254B"/>
    <w:rsid w:val="00322DF4"/>
    <w:rsid w:val="00322EE1"/>
    <w:rsid w:val="00322FE9"/>
    <w:rsid w:val="0032485E"/>
    <w:rsid w:val="00325565"/>
    <w:rsid w:val="00326C4E"/>
    <w:rsid w:val="003279C6"/>
    <w:rsid w:val="00327B7A"/>
    <w:rsid w:val="00327B91"/>
    <w:rsid w:val="003305A7"/>
    <w:rsid w:val="00330CFF"/>
    <w:rsid w:val="00330D8B"/>
    <w:rsid w:val="003311D0"/>
    <w:rsid w:val="00332B60"/>
    <w:rsid w:val="003332FD"/>
    <w:rsid w:val="00334440"/>
    <w:rsid w:val="00334570"/>
    <w:rsid w:val="0033487C"/>
    <w:rsid w:val="00334B97"/>
    <w:rsid w:val="00335015"/>
    <w:rsid w:val="00337A8F"/>
    <w:rsid w:val="003406BE"/>
    <w:rsid w:val="00340BF6"/>
    <w:rsid w:val="00340ED4"/>
    <w:rsid w:val="003411F5"/>
    <w:rsid w:val="00342097"/>
    <w:rsid w:val="00342DEB"/>
    <w:rsid w:val="00342E5C"/>
    <w:rsid w:val="00343391"/>
    <w:rsid w:val="00343DA0"/>
    <w:rsid w:val="00344CC3"/>
    <w:rsid w:val="0034554B"/>
    <w:rsid w:val="00345886"/>
    <w:rsid w:val="00345A1F"/>
    <w:rsid w:val="00346091"/>
    <w:rsid w:val="003470A0"/>
    <w:rsid w:val="003500C4"/>
    <w:rsid w:val="00350340"/>
    <w:rsid w:val="003503B0"/>
    <w:rsid w:val="00350BAA"/>
    <w:rsid w:val="0035179D"/>
    <w:rsid w:val="00351AAF"/>
    <w:rsid w:val="0035218A"/>
    <w:rsid w:val="00353196"/>
    <w:rsid w:val="003539FB"/>
    <w:rsid w:val="00353B4F"/>
    <w:rsid w:val="003544C5"/>
    <w:rsid w:val="003551B3"/>
    <w:rsid w:val="00355294"/>
    <w:rsid w:val="00355373"/>
    <w:rsid w:val="0035555A"/>
    <w:rsid w:val="00355BC8"/>
    <w:rsid w:val="0035685F"/>
    <w:rsid w:val="003574B5"/>
    <w:rsid w:val="00357D50"/>
    <w:rsid w:val="003600A2"/>
    <w:rsid w:val="00360AD8"/>
    <w:rsid w:val="00361873"/>
    <w:rsid w:val="00361ECB"/>
    <w:rsid w:val="003638BF"/>
    <w:rsid w:val="00364111"/>
    <w:rsid w:val="00365440"/>
    <w:rsid w:val="00365635"/>
    <w:rsid w:val="003657F4"/>
    <w:rsid w:val="00367038"/>
    <w:rsid w:val="0036737A"/>
    <w:rsid w:val="00367713"/>
    <w:rsid w:val="003705DD"/>
    <w:rsid w:val="00370B4D"/>
    <w:rsid w:val="00370F02"/>
    <w:rsid w:val="00371DA0"/>
    <w:rsid w:val="00372AB9"/>
    <w:rsid w:val="0037300C"/>
    <w:rsid w:val="00373A38"/>
    <w:rsid w:val="00374C63"/>
    <w:rsid w:val="00380110"/>
    <w:rsid w:val="0038042E"/>
    <w:rsid w:val="00380842"/>
    <w:rsid w:val="0038091C"/>
    <w:rsid w:val="00380C8D"/>
    <w:rsid w:val="00380D6B"/>
    <w:rsid w:val="00381AC9"/>
    <w:rsid w:val="00381E23"/>
    <w:rsid w:val="003822A1"/>
    <w:rsid w:val="00382998"/>
    <w:rsid w:val="00382F27"/>
    <w:rsid w:val="00383A78"/>
    <w:rsid w:val="00383E70"/>
    <w:rsid w:val="003840CF"/>
    <w:rsid w:val="00384A81"/>
    <w:rsid w:val="00385406"/>
    <w:rsid w:val="00385DBB"/>
    <w:rsid w:val="003861F2"/>
    <w:rsid w:val="003863FA"/>
    <w:rsid w:val="0038711C"/>
    <w:rsid w:val="0038715C"/>
    <w:rsid w:val="003874F7"/>
    <w:rsid w:val="003902C4"/>
    <w:rsid w:val="003906F1"/>
    <w:rsid w:val="003909A2"/>
    <w:rsid w:val="00391D6F"/>
    <w:rsid w:val="00391F0B"/>
    <w:rsid w:val="00392A1F"/>
    <w:rsid w:val="00393631"/>
    <w:rsid w:val="003937A6"/>
    <w:rsid w:val="00393867"/>
    <w:rsid w:val="003946FF"/>
    <w:rsid w:val="003947F7"/>
    <w:rsid w:val="00394D56"/>
    <w:rsid w:val="00394F1D"/>
    <w:rsid w:val="0039505B"/>
    <w:rsid w:val="00395353"/>
    <w:rsid w:val="003954A5"/>
    <w:rsid w:val="003954F2"/>
    <w:rsid w:val="0039579A"/>
    <w:rsid w:val="003964E6"/>
    <w:rsid w:val="003965EF"/>
    <w:rsid w:val="00396BE0"/>
    <w:rsid w:val="00396DB6"/>
    <w:rsid w:val="00396FEB"/>
    <w:rsid w:val="00397BCE"/>
    <w:rsid w:val="003A02A7"/>
    <w:rsid w:val="003A080B"/>
    <w:rsid w:val="003A09D8"/>
    <w:rsid w:val="003A0ABD"/>
    <w:rsid w:val="003A0D40"/>
    <w:rsid w:val="003A107E"/>
    <w:rsid w:val="003A117C"/>
    <w:rsid w:val="003A2579"/>
    <w:rsid w:val="003A29CC"/>
    <w:rsid w:val="003A4F79"/>
    <w:rsid w:val="003A52C8"/>
    <w:rsid w:val="003A5C9E"/>
    <w:rsid w:val="003A5FDA"/>
    <w:rsid w:val="003A6625"/>
    <w:rsid w:val="003A672B"/>
    <w:rsid w:val="003A6940"/>
    <w:rsid w:val="003A6C04"/>
    <w:rsid w:val="003A6C18"/>
    <w:rsid w:val="003A71F6"/>
    <w:rsid w:val="003A7326"/>
    <w:rsid w:val="003A743F"/>
    <w:rsid w:val="003A7F9F"/>
    <w:rsid w:val="003B0C23"/>
    <w:rsid w:val="003B0E24"/>
    <w:rsid w:val="003B161B"/>
    <w:rsid w:val="003B1995"/>
    <w:rsid w:val="003B239F"/>
    <w:rsid w:val="003B31C0"/>
    <w:rsid w:val="003B3554"/>
    <w:rsid w:val="003B461C"/>
    <w:rsid w:val="003B56BD"/>
    <w:rsid w:val="003B5746"/>
    <w:rsid w:val="003B60AF"/>
    <w:rsid w:val="003B690F"/>
    <w:rsid w:val="003B7619"/>
    <w:rsid w:val="003B7962"/>
    <w:rsid w:val="003B7B38"/>
    <w:rsid w:val="003B7BCB"/>
    <w:rsid w:val="003C0559"/>
    <w:rsid w:val="003C0AD5"/>
    <w:rsid w:val="003C0B0A"/>
    <w:rsid w:val="003C0EBE"/>
    <w:rsid w:val="003C1300"/>
    <w:rsid w:val="003C13CF"/>
    <w:rsid w:val="003C1458"/>
    <w:rsid w:val="003C18DE"/>
    <w:rsid w:val="003C199D"/>
    <w:rsid w:val="003C1CDC"/>
    <w:rsid w:val="003C1E6E"/>
    <w:rsid w:val="003C2423"/>
    <w:rsid w:val="003C283B"/>
    <w:rsid w:val="003C2A7E"/>
    <w:rsid w:val="003C3CD9"/>
    <w:rsid w:val="003C502B"/>
    <w:rsid w:val="003C5052"/>
    <w:rsid w:val="003C546F"/>
    <w:rsid w:val="003C567E"/>
    <w:rsid w:val="003C5E69"/>
    <w:rsid w:val="003C6741"/>
    <w:rsid w:val="003D0134"/>
    <w:rsid w:val="003D1535"/>
    <w:rsid w:val="003D196F"/>
    <w:rsid w:val="003D1A83"/>
    <w:rsid w:val="003D278F"/>
    <w:rsid w:val="003D3D51"/>
    <w:rsid w:val="003D42BF"/>
    <w:rsid w:val="003D451A"/>
    <w:rsid w:val="003D4B7E"/>
    <w:rsid w:val="003D4E5D"/>
    <w:rsid w:val="003D5388"/>
    <w:rsid w:val="003D5AF4"/>
    <w:rsid w:val="003D5F54"/>
    <w:rsid w:val="003D5FD7"/>
    <w:rsid w:val="003D659B"/>
    <w:rsid w:val="003D7079"/>
    <w:rsid w:val="003D7375"/>
    <w:rsid w:val="003E0744"/>
    <w:rsid w:val="003E0F60"/>
    <w:rsid w:val="003E1865"/>
    <w:rsid w:val="003E196E"/>
    <w:rsid w:val="003E1EFA"/>
    <w:rsid w:val="003E2FD1"/>
    <w:rsid w:val="003E3609"/>
    <w:rsid w:val="003E378D"/>
    <w:rsid w:val="003E3E5F"/>
    <w:rsid w:val="003E453A"/>
    <w:rsid w:val="003E64E8"/>
    <w:rsid w:val="003E7CE3"/>
    <w:rsid w:val="003E7E05"/>
    <w:rsid w:val="003F008E"/>
    <w:rsid w:val="003F0D29"/>
    <w:rsid w:val="003F1C2E"/>
    <w:rsid w:val="003F1E88"/>
    <w:rsid w:val="003F1F97"/>
    <w:rsid w:val="003F2024"/>
    <w:rsid w:val="003F2B79"/>
    <w:rsid w:val="003F2F2B"/>
    <w:rsid w:val="003F3281"/>
    <w:rsid w:val="003F4487"/>
    <w:rsid w:val="003F46C6"/>
    <w:rsid w:val="003F46DF"/>
    <w:rsid w:val="003F5E41"/>
    <w:rsid w:val="003F70EB"/>
    <w:rsid w:val="003F7A8B"/>
    <w:rsid w:val="00400C41"/>
    <w:rsid w:val="00401A85"/>
    <w:rsid w:val="00401AF8"/>
    <w:rsid w:val="00401D2C"/>
    <w:rsid w:val="004024E8"/>
    <w:rsid w:val="00402E17"/>
    <w:rsid w:val="00403121"/>
    <w:rsid w:val="004031A2"/>
    <w:rsid w:val="00403655"/>
    <w:rsid w:val="004039B7"/>
    <w:rsid w:val="00403D2E"/>
    <w:rsid w:val="00404035"/>
    <w:rsid w:val="00405262"/>
    <w:rsid w:val="00406E31"/>
    <w:rsid w:val="00410810"/>
    <w:rsid w:val="0041116F"/>
    <w:rsid w:val="0041140E"/>
    <w:rsid w:val="0041346A"/>
    <w:rsid w:val="0041422D"/>
    <w:rsid w:val="0041472C"/>
    <w:rsid w:val="0041476F"/>
    <w:rsid w:val="004149A3"/>
    <w:rsid w:val="004149AB"/>
    <w:rsid w:val="00415508"/>
    <w:rsid w:val="004161FC"/>
    <w:rsid w:val="00416541"/>
    <w:rsid w:val="00416863"/>
    <w:rsid w:val="004169BF"/>
    <w:rsid w:val="004179EA"/>
    <w:rsid w:val="00417A19"/>
    <w:rsid w:val="00417BDB"/>
    <w:rsid w:val="00420190"/>
    <w:rsid w:val="00420FA7"/>
    <w:rsid w:val="00421705"/>
    <w:rsid w:val="0042198D"/>
    <w:rsid w:val="0042229B"/>
    <w:rsid w:val="004225D1"/>
    <w:rsid w:val="004227DD"/>
    <w:rsid w:val="00422863"/>
    <w:rsid w:val="004234A0"/>
    <w:rsid w:val="0042375D"/>
    <w:rsid w:val="00423ABE"/>
    <w:rsid w:val="00423D9A"/>
    <w:rsid w:val="00423DB4"/>
    <w:rsid w:val="00424992"/>
    <w:rsid w:val="004249F2"/>
    <w:rsid w:val="00424A61"/>
    <w:rsid w:val="00424A7E"/>
    <w:rsid w:val="00427BE0"/>
    <w:rsid w:val="00427C21"/>
    <w:rsid w:val="004301ED"/>
    <w:rsid w:val="004306BB"/>
    <w:rsid w:val="0043164C"/>
    <w:rsid w:val="0043177A"/>
    <w:rsid w:val="00431E9F"/>
    <w:rsid w:val="004326B4"/>
    <w:rsid w:val="00433CAD"/>
    <w:rsid w:val="00433D6C"/>
    <w:rsid w:val="004345B2"/>
    <w:rsid w:val="00434D84"/>
    <w:rsid w:val="004363FE"/>
    <w:rsid w:val="00436D39"/>
    <w:rsid w:val="00437543"/>
    <w:rsid w:val="00437844"/>
    <w:rsid w:val="00437874"/>
    <w:rsid w:val="0043792B"/>
    <w:rsid w:val="00437A54"/>
    <w:rsid w:val="00437BE9"/>
    <w:rsid w:val="00440548"/>
    <w:rsid w:val="00442011"/>
    <w:rsid w:val="00442602"/>
    <w:rsid w:val="004429CE"/>
    <w:rsid w:val="0044441F"/>
    <w:rsid w:val="00444B12"/>
    <w:rsid w:val="00444ECC"/>
    <w:rsid w:val="004457C8"/>
    <w:rsid w:val="004460C7"/>
    <w:rsid w:val="0044656B"/>
    <w:rsid w:val="00450127"/>
    <w:rsid w:val="004501C3"/>
    <w:rsid w:val="00451508"/>
    <w:rsid w:val="00451E35"/>
    <w:rsid w:val="004529E5"/>
    <w:rsid w:val="0045394E"/>
    <w:rsid w:val="0045436A"/>
    <w:rsid w:val="00454A6D"/>
    <w:rsid w:val="00454AC9"/>
    <w:rsid w:val="004551ED"/>
    <w:rsid w:val="004553B2"/>
    <w:rsid w:val="00455493"/>
    <w:rsid w:val="00455DA0"/>
    <w:rsid w:val="00455E29"/>
    <w:rsid w:val="004561C7"/>
    <w:rsid w:val="00456449"/>
    <w:rsid w:val="0045647A"/>
    <w:rsid w:val="004567B4"/>
    <w:rsid w:val="004567D0"/>
    <w:rsid w:val="00456A78"/>
    <w:rsid w:val="004572C1"/>
    <w:rsid w:val="00457764"/>
    <w:rsid w:val="00457998"/>
    <w:rsid w:val="004606AC"/>
    <w:rsid w:val="004610AB"/>
    <w:rsid w:val="00461B35"/>
    <w:rsid w:val="00461CC2"/>
    <w:rsid w:val="00462923"/>
    <w:rsid w:val="00462B9B"/>
    <w:rsid w:val="00462D2D"/>
    <w:rsid w:val="00462FC2"/>
    <w:rsid w:val="004630AF"/>
    <w:rsid w:val="0046363D"/>
    <w:rsid w:val="00463C0C"/>
    <w:rsid w:val="00463C65"/>
    <w:rsid w:val="004645A6"/>
    <w:rsid w:val="00464703"/>
    <w:rsid w:val="00465E3F"/>
    <w:rsid w:val="0046629A"/>
    <w:rsid w:val="00466C1C"/>
    <w:rsid w:val="00466E06"/>
    <w:rsid w:val="00470D13"/>
    <w:rsid w:val="00470E2F"/>
    <w:rsid w:val="0047146E"/>
    <w:rsid w:val="00471A2F"/>
    <w:rsid w:val="00471CB1"/>
    <w:rsid w:val="00472AAF"/>
    <w:rsid w:val="0047368C"/>
    <w:rsid w:val="0047392A"/>
    <w:rsid w:val="004748AA"/>
    <w:rsid w:val="004755B1"/>
    <w:rsid w:val="004760F3"/>
    <w:rsid w:val="00476375"/>
    <w:rsid w:val="00477990"/>
    <w:rsid w:val="00477EA3"/>
    <w:rsid w:val="004812D4"/>
    <w:rsid w:val="0048131D"/>
    <w:rsid w:val="00481566"/>
    <w:rsid w:val="004817F0"/>
    <w:rsid w:val="00482C07"/>
    <w:rsid w:val="00483116"/>
    <w:rsid w:val="0048404E"/>
    <w:rsid w:val="00484A5C"/>
    <w:rsid w:val="00484DCB"/>
    <w:rsid w:val="0048512A"/>
    <w:rsid w:val="00485777"/>
    <w:rsid w:val="00485E22"/>
    <w:rsid w:val="0048649C"/>
    <w:rsid w:val="0048684D"/>
    <w:rsid w:val="00487615"/>
    <w:rsid w:val="004902B6"/>
    <w:rsid w:val="0049139A"/>
    <w:rsid w:val="00491AFF"/>
    <w:rsid w:val="00491C56"/>
    <w:rsid w:val="00491EC7"/>
    <w:rsid w:val="00492034"/>
    <w:rsid w:val="00493416"/>
    <w:rsid w:val="00493B73"/>
    <w:rsid w:val="00493C8B"/>
    <w:rsid w:val="0049420E"/>
    <w:rsid w:val="00495523"/>
    <w:rsid w:val="00495979"/>
    <w:rsid w:val="00495E23"/>
    <w:rsid w:val="00496398"/>
    <w:rsid w:val="004976DA"/>
    <w:rsid w:val="004A0EB1"/>
    <w:rsid w:val="004A115B"/>
    <w:rsid w:val="004A1DDC"/>
    <w:rsid w:val="004A1E59"/>
    <w:rsid w:val="004A2171"/>
    <w:rsid w:val="004A21EB"/>
    <w:rsid w:val="004A2B2A"/>
    <w:rsid w:val="004A2C9C"/>
    <w:rsid w:val="004A2D80"/>
    <w:rsid w:val="004A303C"/>
    <w:rsid w:val="004A3786"/>
    <w:rsid w:val="004A3A7A"/>
    <w:rsid w:val="004A3F2B"/>
    <w:rsid w:val="004A4BDF"/>
    <w:rsid w:val="004A52E4"/>
    <w:rsid w:val="004A5FB5"/>
    <w:rsid w:val="004A60F1"/>
    <w:rsid w:val="004A6228"/>
    <w:rsid w:val="004A737F"/>
    <w:rsid w:val="004A7453"/>
    <w:rsid w:val="004A7536"/>
    <w:rsid w:val="004B0059"/>
    <w:rsid w:val="004B14EF"/>
    <w:rsid w:val="004B193A"/>
    <w:rsid w:val="004B1DFA"/>
    <w:rsid w:val="004B2A77"/>
    <w:rsid w:val="004B2A81"/>
    <w:rsid w:val="004B30ED"/>
    <w:rsid w:val="004B3989"/>
    <w:rsid w:val="004B3B9C"/>
    <w:rsid w:val="004B3DCE"/>
    <w:rsid w:val="004B5E96"/>
    <w:rsid w:val="004B6318"/>
    <w:rsid w:val="004B795E"/>
    <w:rsid w:val="004C039B"/>
    <w:rsid w:val="004C0881"/>
    <w:rsid w:val="004C0F38"/>
    <w:rsid w:val="004C10F3"/>
    <w:rsid w:val="004C187B"/>
    <w:rsid w:val="004C2766"/>
    <w:rsid w:val="004C3485"/>
    <w:rsid w:val="004C41D0"/>
    <w:rsid w:val="004C6000"/>
    <w:rsid w:val="004C65EC"/>
    <w:rsid w:val="004C69D0"/>
    <w:rsid w:val="004C7A1B"/>
    <w:rsid w:val="004D06A3"/>
    <w:rsid w:val="004D0B1A"/>
    <w:rsid w:val="004D1826"/>
    <w:rsid w:val="004D2789"/>
    <w:rsid w:val="004D3505"/>
    <w:rsid w:val="004D3796"/>
    <w:rsid w:val="004D380D"/>
    <w:rsid w:val="004D3A10"/>
    <w:rsid w:val="004D430C"/>
    <w:rsid w:val="004D4A3F"/>
    <w:rsid w:val="004D513D"/>
    <w:rsid w:val="004D554D"/>
    <w:rsid w:val="004D5920"/>
    <w:rsid w:val="004D719B"/>
    <w:rsid w:val="004D774C"/>
    <w:rsid w:val="004D7D46"/>
    <w:rsid w:val="004E0850"/>
    <w:rsid w:val="004E0CBC"/>
    <w:rsid w:val="004E1597"/>
    <w:rsid w:val="004E1A99"/>
    <w:rsid w:val="004E1FF4"/>
    <w:rsid w:val="004E2719"/>
    <w:rsid w:val="004E3208"/>
    <w:rsid w:val="004E4980"/>
    <w:rsid w:val="004E5375"/>
    <w:rsid w:val="004E6552"/>
    <w:rsid w:val="004E655C"/>
    <w:rsid w:val="004E7273"/>
    <w:rsid w:val="004E7B73"/>
    <w:rsid w:val="004F01E6"/>
    <w:rsid w:val="004F03D4"/>
    <w:rsid w:val="004F06F1"/>
    <w:rsid w:val="004F0996"/>
    <w:rsid w:val="004F0B18"/>
    <w:rsid w:val="004F1BF6"/>
    <w:rsid w:val="004F2849"/>
    <w:rsid w:val="004F29A5"/>
    <w:rsid w:val="004F3235"/>
    <w:rsid w:val="004F3494"/>
    <w:rsid w:val="004F35AD"/>
    <w:rsid w:val="004F38B7"/>
    <w:rsid w:val="004F3BF8"/>
    <w:rsid w:val="004F412A"/>
    <w:rsid w:val="004F530E"/>
    <w:rsid w:val="004F5A29"/>
    <w:rsid w:val="004F5BB7"/>
    <w:rsid w:val="004F5D1A"/>
    <w:rsid w:val="004F60F4"/>
    <w:rsid w:val="004F62A3"/>
    <w:rsid w:val="004F6840"/>
    <w:rsid w:val="004F6B30"/>
    <w:rsid w:val="004F6D0C"/>
    <w:rsid w:val="004F6D33"/>
    <w:rsid w:val="004F6D52"/>
    <w:rsid w:val="004F6E3F"/>
    <w:rsid w:val="004F7CC3"/>
    <w:rsid w:val="0050001E"/>
    <w:rsid w:val="0050006C"/>
    <w:rsid w:val="00500D92"/>
    <w:rsid w:val="005011CA"/>
    <w:rsid w:val="00501209"/>
    <w:rsid w:val="00501D66"/>
    <w:rsid w:val="005026AA"/>
    <w:rsid w:val="00502A12"/>
    <w:rsid w:val="00503538"/>
    <w:rsid w:val="00503941"/>
    <w:rsid w:val="005039D2"/>
    <w:rsid w:val="00503F64"/>
    <w:rsid w:val="00504186"/>
    <w:rsid w:val="00504FFC"/>
    <w:rsid w:val="0050524F"/>
    <w:rsid w:val="00505ACE"/>
    <w:rsid w:val="00505E2B"/>
    <w:rsid w:val="00505F09"/>
    <w:rsid w:val="00507982"/>
    <w:rsid w:val="00507A26"/>
    <w:rsid w:val="0051017D"/>
    <w:rsid w:val="00510895"/>
    <w:rsid w:val="00511045"/>
    <w:rsid w:val="0051122E"/>
    <w:rsid w:val="0051142E"/>
    <w:rsid w:val="00511A73"/>
    <w:rsid w:val="005123E6"/>
    <w:rsid w:val="005129CA"/>
    <w:rsid w:val="00512C76"/>
    <w:rsid w:val="005130E8"/>
    <w:rsid w:val="0051366C"/>
    <w:rsid w:val="00513981"/>
    <w:rsid w:val="005153BF"/>
    <w:rsid w:val="005160E7"/>
    <w:rsid w:val="005161C5"/>
    <w:rsid w:val="00516981"/>
    <w:rsid w:val="00516F8B"/>
    <w:rsid w:val="0051701B"/>
    <w:rsid w:val="00517C2C"/>
    <w:rsid w:val="005200E0"/>
    <w:rsid w:val="005201B6"/>
    <w:rsid w:val="0052164D"/>
    <w:rsid w:val="005234FE"/>
    <w:rsid w:val="005237A2"/>
    <w:rsid w:val="00524313"/>
    <w:rsid w:val="0052457A"/>
    <w:rsid w:val="00524C44"/>
    <w:rsid w:val="00524E9C"/>
    <w:rsid w:val="00525499"/>
    <w:rsid w:val="0052645A"/>
    <w:rsid w:val="0052662E"/>
    <w:rsid w:val="00526DB0"/>
    <w:rsid w:val="00526DC0"/>
    <w:rsid w:val="00526F17"/>
    <w:rsid w:val="00527B0D"/>
    <w:rsid w:val="00527F99"/>
    <w:rsid w:val="00530967"/>
    <w:rsid w:val="00530AA3"/>
    <w:rsid w:val="005312C9"/>
    <w:rsid w:val="00531847"/>
    <w:rsid w:val="00534565"/>
    <w:rsid w:val="00534758"/>
    <w:rsid w:val="00536621"/>
    <w:rsid w:val="00537900"/>
    <w:rsid w:val="00537D46"/>
    <w:rsid w:val="00537E59"/>
    <w:rsid w:val="00540B12"/>
    <w:rsid w:val="005410EB"/>
    <w:rsid w:val="00542299"/>
    <w:rsid w:val="005424FD"/>
    <w:rsid w:val="0054289A"/>
    <w:rsid w:val="005431E8"/>
    <w:rsid w:val="00543344"/>
    <w:rsid w:val="005437BA"/>
    <w:rsid w:val="005439A4"/>
    <w:rsid w:val="00545E7F"/>
    <w:rsid w:val="005460F0"/>
    <w:rsid w:val="00546689"/>
    <w:rsid w:val="00550223"/>
    <w:rsid w:val="005520AF"/>
    <w:rsid w:val="00552268"/>
    <w:rsid w:val="0055280C"/>
    <w:rsid w:val="00552D08"/>
    <w:rsid w:val="00553863"/>
    <w:rsid w:val="00554660"/>
    <w:rsid w:val="005548C4"/>
    <w:rsid w:val="00554964"/>
    <w:rsid w:val="00554C69"/>
    <w:rsid w:val="00555B24"/>
    <w:rsid w:val="005578D9"/>
    <w:rsid w:val="00557F02"/>
    <w:rsid w:val="00560923"/>
    <w:rsid w:val="00560BA8"/>
    <w:rsid w:val="00561A2E"/>
    <w:rsid w:val="00561F00"/>
    <w:rsid w:val="005620B2"/>
    <w:rsid w:val="00563664"/>
    <w:rsid w:val="00563725"/>
    <w:rsid w:val="0056431C"/>
    <w:rsid w:val="00564C02"/>
    <w:rsid w:val="0056568D"/>
    <w:rsid w:val="00565C3F"/>
    <w:rsid w:val="00565D62"/>
    <w:rsid w:val="005660A2"/>
    <w:rsid w:val="00567139"/>
    <w:rsid w:val="00567836"/>
    <w:rsid w:val="005678D1"/>
    <w:rsid w:val="00567A34"/>
    <w:rsid w:val="00567CFD"/>
    <w:rsid w:val="00570465"/>
    <w:rsid w:val="00571DBA"/>
    <w:rsid w:val="00571E3A"/>
    <w:rsid w:val="00572A6D"/>
    <w:rsid w:val="00572E8A"/>
    <w:rsid w:val="005742E7"/>
    <w:rsid w:val="0057529F"/>
    <w:rsid w:val="0057532C"/>
    <w:rsid w:val="00575502"/>
    <w:rsid w:val="0057580F"/>
    <w:rsid w:val="00575952"/>
    <w:rsid w:val="00576E6D"/>
    <w:rsid w:val="005804EB"/>
    <w:rsid w:val="005807F9"/>
    <w:rsid w:val="00580E39"/>
    <w:rsid w:val="00581629"/>
    <w:rsid w:val="00582BC7"/>
    <w:rsid w:val="00583B12"/>
    <w:rsid w:val="00584A06"/>
    <w:rsid w:val="00584EAC"/>
    <w:rsid w:val="0058703B"/>
    <w:rsid w:val="005873A6"/>
    <w:rsid w:val="00587535"/>
    <w:rsid w:val="0059021B"/>
    <w:rsid w:val="0059093D"/>
    <w:rsid w:val="0059129C"/>
    <w:rsid w:val="005921DF"/>
    <w:rsid w:val="00592405"/>
    <w:rsid w:val="00592A9B"/>
    <w:rsid w:val="00594C33"/>
    <w:rsid w:val="005950F4"/>
    <w:rsid w:val="00595671"/>
    <w:rsid w:val="00595C3E"/>
    <w:rsid w:val="005966D8"/>
    <w:rsid w:val="005966F8"/>
    <w:rsid w:val="005967FD"/>
    <w:rsid w:val="00596A1D"/>
    <w:rsid w:val="005976E6"/>
    <w:rsid w:val="00597EA9"/>
    <w:rsid w:val="005A09F3"/>
    <w:rsid w:val="005A0A07"/>
    <w:rsid w:val="005A11CC"/>
    <w:rsid w:val="005A24D3"/>
    <w:rsid w:val="005A280C"/>
    <w:rsid w:val="005A281B"/>
    <w:rsid w:val="005A2B4B"/>
    <w:rsid w:val="005A3234"/>
    <w:rsid w:val="005A326C"/>
    <w:rsid w:val="005A3B62"/>
    <w:rsid w:val="005A4C9C"/>
    <w:rsid w:val="005A5962"/>
    <w:rsid w:val="005A705B"/>
    <w:rsid w:val="005A732C"/>
    <w:rsid w:val="005A7A2E"/>
    <w:rsid w:val="005A7A4B"/>
    <w:rsid w:val="005B040C"/>
    <w:rsid w:val="005B08D4"/>
    <w:rsid w:val="005B105D"/>
    <w:rsid w:val="005B1B08"/>
    <w:rsid w:val="005B2114"/>
    <w:rsid w:val="005B256B"/>
    <w:rsid w:val="005B2DC6"/>
    <w:rsid w:val="005B2F0D"/>
    <w:rsid w:val="005B321B"/>
    <w:rsid w:val="005B38F5"/>
    <w:rsid w:val="005B46FA"/>
    <w:rsid w:val="005B48B5"/>
    <w:rsid w:val="005B48D8"/>
    <w:rsid w:val="005B583A"/>
    <w:rsid w:val="005C0598"/>
    <w:rsid w:val="005C0A68"/>
    <w:rsid w:val="005C1333"/>
    <w:rsid w:val="005C13EE"/>
    <w:rsid w:val="005C1950"/>
    <w:rsid w:val="005C1F01"/>
    <w:rsid w:val="005C3987"/>
    <w:rsid w:val="005C3C1B"/>
    <w:rsid w:val="005C5BB1"/>
    <w:rsid w:val="005C676A"/>
    <w:rsid w:val="005C71CD"/>
    <w:rsid w:val="005D0242"/>
    <w:rsid w:val="005D0B5E"/>
    <w:rsid w:val="005D0CEC"/>
    <w:rsid w:val="005D22E2"/>
    <w:rsid w:val="005D2624"/>
    <w:rsid w:val="005D342B"/>
    <w:rsid w:val="005D3430"/>
    <w:rsid w:val="005D379F"/>
    <w:rsid w:val="005D3E5F"/>
    <w:rsid w:val="005D44CD"/>
    <w:rsid w:val="005D45A4"/>
    <w:rsid w:val="005D4C32"/>
    <w:rsid w:val="005D4C40"/>
    <w:rsid w:val="005D5190"/>
    <w:rsid w:val="005D559A"/>
    <w:rsid w:val="005D646B"/>
    <w:rsid w:val="005D6BE4"/>
    <w:rsid w:val="005D715E"/>
    <w:rsid w:val="005D75FD"/>
    <w:rsid w:val="005E08E2"/>
    <w:rsid w:val="005E0F91"/>
    <w:rsid w:val="005E19A2"/>
    <w:rsid w:val="005E226C"/>
    <w:rsid w:val="005E26BC"/>
    <w:rsid w:val="005E2D49"/>
    <w:rsid w:val="005E3080"/>
    <w:rsid w:val="005E319F"/>
    <w:rsid w:val="005E3318"/>
    <w:rsid w:val="005E34BF"/>
    <w:rsid w:val="005E3929"/>
    <w:rsid w:val="005E43B8"/>
    <w:rsid w:val="005E49D7"/>
    <w:rsid w:val="005E4C5A"/>
    <w:rsid w:val="005E4CAB"/>
    <w:rsid w:val="005E5D32"/>
    <w:rsid w:val="005E5DE0"/>
    <w:rsid w:val="005E6196"/>
    <w:rsid w:val="005E62C3"/>
    <w:rsid w:val="005E6E8B"/>
    <w:rsid w:val="005E746A"/>
    <w:rsid w:val="005E76E7"/>
    <w:rsid w:val="005E782F"/>
    <w:rsid w:val="005E7A4E"/>
    <w:rsid w:val="005E7F27"/>
    <w:rsid w:val="005E7FAE"/>
    <w:rsid w:val="005F00BA"/>
    <w:rsid w:val="005F1443"/>
    <w:rsid w:val="005F276B"/>
    <w:rsid w:val="005F2825"/>
    <w:rsid w:val="005F3E69"/>
    <w:rsid w:val="005F4643"/>
    <w:rsid w:val="005F5214"/>
    <w:rsid w:val="005F61D2"/>
    <w:rsid w:val="005F6A58"/>
    <w:rsid w:val="005F7611"/>
    <w:rsid w:val="006001E4"/>
    <w:rsid w:val="0060029D"/>
    <w:rsid w:val="00600328"/>
    <w:rsid w:val="006007BD"/>
    <w:rsid w:val="00601832"/>
    <w:rsid w:val="0060186F"/>
    <w:rsid w:val="00601BC3"/>
    <w:rsid w:val="00601BD5"/>
    <w:rsid w:val="00601E70"/>
    <w:rsid w:val="006023CA"/>
    <w:rsid w:val="006024D6"/>
    <w:rsid w:val="006052AC"/>
    <w:rsid w:val="00605A82"/>
    <w:rsid w:val="00605F5C"/>
    <w:rsid w:val="00605FFB"/>
    <w:rsid w:val="006062D9"/>
    <w:rsid w:val="00606326"/>
    <w:rsid w:val="00606AD9"/>
    <w:rsid w:val="00606DDC"/>
    <w:rsid w:val="00606EB9"/>
    <w:rsid w:val="00606F1A"/>
    <w:rsid w:val="006072F4"/>
    <w:rsid w:val="00610C3B"/>
    <w:rsid w:val="00612042"/>
    <w:rsid w:val="0061214F"/>
    <w:rsid w:val="006121B8"/>
    <w:rsid w:val="0061238C"/>
    <w:rsid w:val="00612481"/>
    <w:rsid w:val="0061253A"/>
    <w:rsid w:val="00613AA9"/>
    <w:rsid w:val="00614085"/>
    <w:rsid w:val="0061423B"/>
    <w:rsid w:val="0061472F"/>
    <w:rsid w:val="00615254"/>
    <w:rsid w:val="00616077"/>
    <w:rsid w:val="00616696"/>
    <w:rsid w:val="00616AB5"/>
    <w:rsid w:val="006176D1"/>
    <w:rsid w:val="00617C25"/>
    <w:rsid w:val="0062055A"/>
    <w:rsid w:val="00621D24"/>
    <w:rsid w:val="006228FD"/>
    <w:rsid w:val="0062294A"/>
    <w:rsid w:val="00622D71"/>
    <w:rsid w:val="00622F56"/>
    <w:rsid w:val="00622F69"/>
    <w:rsid w:val="00624295"/>
    <w:rsid w:val="00624410"/>
    <w:rsid w:val="00625209"/>
    <w:rsid w:val="006255E6"/>
    <w:rsid w:val="00625A4F"/>
    <w:rsid w:val="006260BD"/>
    <w:rsid w:val="00626C68"/>
    <w:rsid w:val="00630ACD"/>
    <w:rsid w:val="00630D10"/>
    <w:rsid w:val="006318A0"/>
    <w:rsid w:val="00631CDA"/>
    <w:rsid w:val="00631D60"/>
    <w:rsid w:val="00633451"/>
    <w:rsid w:val="006335EF"/>
    <w:rsid w:val="00633B9E"/>
    <w:rsid w:val="00633C31"/>
    <w:rsid w:val="00633D25"/>
    <w:rsid w:val="00633FD4"/>
    <w:rsid w:val="00634447"/>
    <w:rsid w:val="00635739"/>
    <w:rsid w:val="006362FA"/>
    <w:rsid w:val="00636C77"/>
    <w:rsid w:val="00640667"/>
    <w:rsid w:val="0064084F"/>
    <w:rsid w:val="0064106D"/>
    <w:rsid w:val="006412D0"/>
    <w:rsid w:val="0064144A"/>
    <w:rsid w:val="00641583"/>
    <w:rsid w:val="006424B5"/>
    <w:rsid w:val="006425D9"/>
    <w:rsid w:val="00642E1F"/>
    <w:rsid w:val="006434A6"/>
    <w:rsid w:val="00644B33"/>
    <w:rsid w:val="00645673"/>
    <w:rsid w:val="00645BA6"/>
    <w:rsid w:val="00646250"/>
    <w:rsid w:val="006466BB"/>
    <w:rsid w:val="0064673E"/>
    <w:rsid w:val="006469B4"/>
    <w:rsid w:val="00646CC3"/>
    <w:rsid w:val="006473AD"/>
    <w:rsid w:val="00647823"/>
    <w:rsid w:val="006505FE"/>
    <w:rsid w:val="00650981"/>
    <w:rsid w:val="00651142"/>
    <w:rsid w:val="00651358"/>
    <w:rsid w:val="00652624"/>
    <w:rsid w:val="00652A5C"/>
    <w:rsid w:val="0065381B"/>
    <w:rsid w:val="00653D43"/>
    <w:rsid w:val="00653E8F"/>
    <w:rsid w:val="0065409A"/>
    <w:rsid w:val="00654915"/>
    <w:rsid w:val="006553B1"/>
    <w:rsid w:val="006553B2"/>
    <w:rsid w:val="00656164"/>
    <w:rsid w:val="006565B4"/>
    <w:rsid w:val="006565E5"/>
    <w:rsid w:val="006577AB"/>
    <w:rsid w:val="00657AE1"/>
    <w:rsid w:val="00657C99"/>
    <w:rsid w:val="00657D4A"/>
    <w:rsid w:val="00660307"/>
    <w:rsid w:val="0066084E"/>
    <w:rsid w:val="006637B5"/>
    <w:rsid w:val="00663BF0"/>
    <w:rsid w:val="006642ED"/>
    <w:rsid w:val="0066441E"/>
    <w:rsid w:val="00664B21"/>
    <w:rsid w:val="00664E4E"/>
    <w:rsid w:val="00667024"/>
    <w:rsid w:val="006671A2"/>
    <w:rsid w:val="00670155"/>
    <w:rsid w:val="00670499"/>
    <w:rsid w:val="00670CA9"/>
    <w:rsid w:val="00671458"/>
    <w:rsid w:val="00671F54"/>
    <w:rsid w:val="0067270A"/>
    <w:rsid w:val="006728CC"/>
    <w:rsid w:val="006729B2"/>
    <w:rsid w:val="006732A7"/>
    <w:rsid w:val="00673C35"/>
    <w:rsid w:val="00674109"/>
    <w:rsid w:val="006753AE"/>
    <w:rsid w:val="0068038D"/>
    <w:rsid w:val="00680CA6"/>
    <w:rsid w:val="00682317"/>
    <w:rsid w:val="00685822"/>
    <w:rsid w:val="006873F5"/>
    <w:rsid w:val="00690B99"/>
    <w:rsid w:val="006917B5"/>
    <w:rsid w:val="00691E55"/>
    <w:rsid w:val="00693423"/>
    <w:rsid w:val="00693C00"/>
    <w:rsid w:val="00694C6A"/>
    <w:rsid w:val="00694E4D"/>
    <w:rsid w:val="006968DE"/>
    <w:rsid w:val="00696FCB"/>
    <w:rsid w:val="0069766D"/>
    <w:rsid w:val="006A06CB"/>
    <w:rsid w:val="006A0903"/>
    <w:rsid w:val="006A098D"/>
    <w:rsid w:val="006A1B6B"/>
    <w:rsid w:val="006A2055"/>
    <w:rsid w:val="006A25F5"/>
    <w:rsid w:val="006A264A"/>
    <w:rsid w:val="006A2C9C"/>
    <w:rsid w:val="006A2F0D"/>
    <w:rsid w:val="006A3692"/>
    <w:rsid w:val="006A38DD"/>
    <w:rsid w:val="006A3C19"/>
    <w:rsid w:val="006A4DBC"/>
    <w:rsid w:val="006A4E1E"/>
    <w:rsid w:val="006A592F"/>
    <w:rsid w:val="006A6171"/>
    <w:rsid w:val="006A6AC6"/>
    <w:rsid w:val="006A6E93"/>
    <w:rsid w:val="006A7867"/>
    <w:rsid w:val="006B00DE"/>
    <w:rsid w:val="006B0335"/>
    <w:rsid w:val="006B0358"/>
    <w:rsid w:val="006B0820"/>
    <w:rsid w:val="006B0CFF"/>
    <w:rsid w:val="006B1B4A"/>
    <w:rsid w:val="006B1ED2"/>
    <w:rsid w:val="006B2BB7"/>
    <w:rsid w:val="006B329F"/>
    <w:rsid w:val="006B4360"/>
    <w:rsid w:val="006B4B13"/>
    <w:rsid w:val="006B4E93"/>
    <w:rsid w:val="006B5BFB"/>
    <w:rsid w:val="006B61A4"/>
    <w:rsid w:val="006B62DF"/>
    <w:rsid w:val="006B68BF"/>
    <w:rsid w:val="006B772D"/>
    <w:rsid w:val="006B7E09"/>
    <w:rsid w:val="006C03D3"/>
    <w:rsid w:val="006C05D4"/>
    <w:rsid w:val="006C094C"/>
    <w:rsid w:val="006C10CA"/>
    <w:rsid w:val="006C1D43"/>
    <w:rsid w:val="006C2000"/>
    <w:rsid w:val="006C564C"/>
    <w:rsid w:val="006C60C3"/>
    <w:rsid w:val="006C646A"/>
    <w:rsid w:val="006C675E"/>
    <w:rsid w:val="006C6A34"/>
    <w:rsid w:val="006C7115"/>
    <w:rsid w:val="006C7E8B"/>
    <w:rsid w:val="006D0244"/>
    <w:rsid w:val="006D0C5D"/>
    <w:rsid w:val="006D1533"/>
    <w:rsid w:val="006D1A1C"/>
    <w:rsid w:val="006D2005"/>
    <w:rsid w:val="006D2AFE"/>
    <w:rsid w:val="006D3B76"/>
    <w:rsid w:val="006D4723"/>
    <w:rsid w:val="006D59A0"/>
    <w:rsid w:val="006D7449"/>
    <w:rsid w:val="006D7DB4"/>
    <w:rsid w:val="006E0033"/>
    <w:rsid w:val="006E026D"/>
    <w:rsid w:val="006E0B6C"/>
    <w:rsid w:val="006E20A5"/>
    <w:rsid w:val="006E2280"/>
    <w:rsid w:val="006E24FA"/>
    <w:rsid w:val="006E2523"/>
    <w:rsid w:val="006E257A"/>
    <w:rsid w:val="006E27D7"/>
    <w:rsid w:val="006E295F"/>
    <w:rsid w:val="006E29EB"/>
    <w:rsid w:val="006E379E"/>
    <w:rsid w:val="006E3CC0"/>
    <w:rsid w:val="006E4B9A"/>
    <w:rsid w:val="006E6306"/>
    <w:rsid w:val="006E6914"/>
    <w:rsid w:val="006E6DA5"/>
    <w:rsid w:val="006E7459"/>
    <w:rsid w:val="006E75AC"/>
    <w:rsid w:val="006E7874"/>
    <w:rsid w:val="006E7B65"/>
    <w:rsid w:val="006E7B7B"/>
    <w:rsid w:val="006F015C"/>
    <w:rsid w:val="006F07D9"/>
    <w:rsid w:val="006F11AE"/>
    <w:rsid w:val="006F14E3"/>
    <w:rsid w:val="006F2D3E"/>
    <w:rsid w:val="006F313A"/>
    <w:rsid w:val="006F442C"/>
    <w:rsid w:val="006F4656"/>
    <w:rsid w:val="006F47F7"/>
    <w:rsid w:val="006F480B"/>
    <w:rsid w:val="006F4D08"/>
    <w:rsid w:val="006F53A3"/>
    <w:rsid w:val="006F696F"/>
    <w:rsid w:val="006F72E6"/>
    <w:rsid w:val="0070061F"/>
    <w:rsid w:val="00700ECA"/>
    <w:rsid w:val="0070169F"/>
    <w:rsid w:val="00702122"/>
    <w:rsid w:val="0070236D"/>
    <w:rsid w:val="00702A80"/>
    <w:rsid w:val="00703ADA"/>
    <w:rsid w:val="00703CA1"/>
    <w:rsid w:val="00704744"/>
    <w:rsid w:val="00704C5E"/>
    <w:rsid w:val="007057AE"/>
    <w:rsid w:val="007063C3"/>
    <w:rsid w:val="00706C8F"/>
    <w:rsid w:val="00707387"/>
    <w:rsid w:val="007125B2"/>
    <w:rsid w:val="00713098"/>
    <w:rsid w:val="0071370D"/>
    <w:rsid w:val="00713C22"/>
    <w:rsid w:val="00714353"/>
    <w:rsid w:val="0071455C"/>
    <w:rsid w:val="0071473A"/>
    <w:rsid w:val="00714F14"/>
    <w:rsid w:val="007155C1"/>
    <w:rsid w:val="007156A7"/>
    <w:rsid w:val="00716105"/>
    <w:rsid w:val="00716264"/>
    <w:rsid w:val="00716D26"/>
    <w:rsid w:val="007174CC"/>
    <w:rsid w:val="00717764"/>
    <w:rsid w:val="00717881"/>
    <w:rsid w:val="00717FE0"/>
    <w:rsid w:val="00720113"/>
    <w:rsid w:val="007201B9"/>
    <w:rsid w:val="00721028"/>
    <w:rsid w:val="0072118D"/>
    <w:rsid w:val="007219D0"/>
    <w:rsid w:val="00721B07"/>
    <w:rsid w:val="00721C2C"/>
    <w:rsid w:val="007237A5"/>
    <w:rsid w:val="007237B6"/>
    <w:rsid w:val="00723EAD"/>
    <w:rsid w:val="00724A9B"/>
    <w:rsid w:val="00724CCF"/>
    <w:rsid w:val="007255D7"/>
    <w:rsid w:val="00725E95"/>
    <w:rsid w:val="00725EC2"/>
    <w:rsid w:val="00726699"/>
    <w:rsid w:val="00726A50"/>
    <w:rsid w:val="0072725C"/>
    <w:rsid w:val="0072738F"/>
    <w:rsid w:val="00727687"/>
    <w:rsid w:val="00727891"/>
    <w:rsid w:val="00727ADB"/>
    <w:rsid w:val="0073041C"/>
    <w:rsid w:val="00730C14"/>
    <w:rsid w:val="00730D12"/>
    <w:rsid w:val="00731862"/>
    <w:rsid w:val="00732699"/>
    <w:rsid w:val="00732938"/>
    <w:rsid w:val="00732CEC"/>
    <w:rsid w:val="00733572"/>
    <w:rsid w:val="00733B04"/>
    <w:rsid w:val="00733C0A"/>
    <w:rsid w:val="0073496E"/>
    <w:rsid w:val="00734B00"/>
    <w:rsid w:val="00735D33"/>
    <w:rsid w:val="00735FF5"/>
    <w:rsid w:val="007363CB"/>
    <w:rsid w:val="00736C73"/>
    <w:rsid w:val="007370DE"/>
    <w:rsid w:val="00737748"/>
    <w:rsid w:val="00737E38"/>
    <w:rsid w:val="00737F0C"/>
    <w:rsid w:val="00740479"/>
    <w:rsid w:val="007406F8"/>
    <w:rsid w:val="00740799"/>
    <w:rsid w:val="00740869"/>
    <w:rsid w:val="00740A1A"/>
    <w:rsid w:val="00740AAD"/>
    <w:rsid w:val="00740C8A"/>
    <w:rsid w:val="0074136B"/>
    <w:rsid w:val="00741834"/>
    <w:rsid w:val="0074336A"/>
    <w:rsid w:val="00743FF4"/>
    <w:rsid w:val="0074414F"/>
    <w:rsid w:val="00745215"/>
    <w:rsid w:val="00745BD2"/>
    <w:rsid w:val="00745FF4"/>
    <w:rsid w:val="00746701"/>
    <w:rsid w:val="007467D3"/>
    <w:rsid w:val="007474B1"/>
    <w:rsid w:val="0075067B"/>
    <w:rsid w:val="0075183D"/>
    <w:rsid w:val="00751EE0"/>
    <w:rsid w:val="00752551"/>
    <w:rsid w:val="0075295E"/>
    <w:rsid w:val="007532B6"/>
    <w:rsid w:val="00755664"/>
    <w:rsid w:val="0075661D"/>
    <w:rsid w:val="007568F6"/>
    <w:rsid w:val="00756E00"/>
    <w:rsid w:val="00760A7D"/>
    <w:rsid w:val="00761B08"/>
    <w:rsid w:val="0076238E"/>
    <w:rsid w:val="00762391"/>
    <w:rsid w:val="00762ED5"/>
    <w:rsid w:val="007631F2"/>
    <w:rsid w:val="00765D13"/>
    <w:rsid w:val="007660F8"/>
    <w:rsid w:val="00766A6F"/>
    <w:rsid w:val="00766BD2"/>
    <w:rsid w:val="00766E07"/>
    <w:rsid w:val="0076720C"/>
    <w:rsid w:val="00767569"/>
    <w:rsid w:val="0076795F"/>
    <w:rsid w:val="007704B3"/>
    <w:rsid w:val="00770578"/>
    <w:rsid w:val="00771660"/>
    <w:rsid w:val="00771756"/>
    <w:rsid w:val="0077336E"/>
    <w:rsid w:val="00773791"/>
    <w:rsid w:val="00774B8A"/>
    <w:rsid w:val="00774C04"/>
    <w:rsid w:val="007753C9"/>
    <w:rsid w:val="007760E0"/>
    <w:rsid w:val="007774EB"/>
    <w:rsid w:val="0077754C"/>
    <w:rsid w:val="00777658"/>
    <w:rsid w:val="007776D5"/>
    <w:rsid w:val="007779E6"/>
    <w:rsid w:val="007804C9"/>
    <w:rsid w:val="00780BEC"/>
    <w:rsid w:val="00781232"/>
    <w:rsid w:val="00781601"/>
    <w:rsid w:val="00781C19"/>
    <w:rsid w:val="00781F9E"/>
    <w:rsid w:val="007830B7"/>
    <w:rsid w:val="00783103"/>
    <w:rsid w:val="007838CF"/>
    <w:rsid w:val="00784E1D"/>
    <w:rsid w:val="00785F1F"/>
    <w:rsid w:val="0078622D"/>
    <w:rsid w:val="0078715B"/>
    <w:rsid w:val="0078750F"/>
    <w:rsid w:val="00787B0F"/>
    <w:rsid w:val="00790093"/>
    <w:rsid w:val="0079209C"/>
    <w:rsid w:val="00792761"/>
    <w:rsid w:val="00794308"/>
    <w:rsid w:val="00796522"/>
    <w:rsid w:val="007972AD"/>
    <w:rsid w:val="007978BC"/>
    <w:rsid w:val="00797D53"/>
    <w:rsid w:val="007A05B8"/>
    <w:rsid w:val="007A1393"/>
    <w:rsid w:val="007A15AD"/>
    <w:rsid w:val="007A19D4"/>
    <w:rsid w:val="007A3838"/>
    <w:rsid w:val="007A38F6"/>
    <w:rsid w:val="007A5D13"/>
    <w:rsid w:val="007A5E74"/>
    <w:rsid w:val="007A6EFE"/>
    <w:rsid w:val="007A7097"/>
    <w:rsid w:val="007A7262"/>
    <w:rsid w:val="007A795E"/>
    <w:rsid w:val="007B07F0"/>
    <w:rsid w:val="007B0895"/>
    <w:rsid w:val="007B0C93"/>
    <w:rsid w:val="007B0CA3"/>
    <w:rsid w:val="007B2C8E"/>
    <w:rsid w:val="007B4580"/>
    <w:rsid w:val="007B4836"/>
    <w:rsid w:val="007B4DEF"/>
    <w:rsid w:val="007B5593"/>
    <w:rsid w:val="007B5A59"/>
    <w:rsid w:val="007B6AB9"/>
    <w:rsid w:val="007B73E9"/>
    <w:rsid w:val="007B7749"/>
    <w:rsid w:val="007B7EDB"/>
    <w:rsid w:val="007C0D51"/>
    <w:rsid w:val="007C182E"/>
    <w:rsid w:val="007C1A04"/>
    <w:rsid w:val="007C2C33"/>
    <w:rsid w:val="007C3035"/>
    <w:rsid w:val="007C33EF"/>
    <w:rsid w:val="007C35EF"/>
    <w:rsid w:val="007C40CB"/>
    <w:rsid w:val="007C4683"/>
    <w:rsid w:val="007C46F8"/>
    <w:rsid w:val="007C4918"/>
    <w:rsid w:val="007C4ED4"/>
    <w:rsid w:val="007C4F60"/>
    <w:rsid w:val="007C54CC"/>
    <w:rsid w:val="007C5609"/>
    <w:rsid w:val="007C6A4F"/>
    <w:rsid w:val="007C6B9C"/>
    <w:rsid w:val="007C6DBF"/>
    <w:rsid w:val="007D156D"/>
    <w:rsid w:val="007D167B"/>
    <w:rsid w:val="007D182F"/>
    <w:rsid w:val="007D1858"/>
    <w:rsid w:val="007D1D7D"/>
    <w:rsid w:val="007D2740"/>
    <w:rsid w:val="007D2B28"/>
    <w:rsid w:val="007D4086"/>
    <w:rsid w:val="007D4367"/>
    <w:rsid w:val="007D4F19"/>
    <w:rsid w:val="007D572A"/>
    <w:rsid w:val="007D5BF0"/>
    <w:rsid w:val="007D66E7"/>
    <w:rsid w:val="007D6E43"/>
    <w:rsid w:val="007E02F3"/>
    <w:rsid w:val="007E03A1"/>
    <w:rsid w:val="007E1776"/>
    <w:rsid w:val="007E1908"/>
    <w:rsid w:val="007E1CFD"/>
    <w:rsid w:val="007E2739"/>
    <w:rsid w:val="007E29C6"/>
    <w:rsid w:val="007E3B65"/>
    <w:rsid w:val="007E4691"/>
    <w:rsid w:val="007E4B74"/>
    <w:rsid w:val="007E4BDD"/>
    <w:rsid w:val="007E6116"/>
    <w:rsid w:val="007E6997"/>
    <w:rsid w:val="007E69C4"/>
    <w:rsid w:val="007E7052"/>
    <w:rsid w:val="007E7AAA"/>
    <w:rsid w:val="007F01D0"/>
    <w:rsid w:val="007F1E47"/>
    <w:rsid w:val="007F20C4"/>
    <w:rsid w:val="007F45D4"/>
    <w:rsid w:val="007F4F2B"/>
    <w:rsid w:val="007F5041"/>
    <w:rsid w:val="007F5151"/>
    <w:rsid w:val="007F5B9F"/>
    <w:rsid w:val="007F62D8"/>
    <w:rsid w:val="008003A9"/>
    <w:rsid w:val="00800A72"/>
    <w:rsid w:val="00800DAD"/>
    <w:rsid w:val="00801045"/>
    <w:rsid w:val="0080109C"/>
    <w:rsid w:val="008026E1"/>
    <w:rsid w:val="0080277A"/>
    <w:rsid w:val="00802860"/>
    <w:rsid w:val="008029AE"/>
    <w:rsid w:val="00802B6F"/>
    <w:rsid w:val="008036CD"/>
    <w:rsid w:val="00803D1C"/>
    <w:rsid w:val="00804029"/>
    <w:rsid w:val="00805D7A"/>
    <w:rsid w:val="008060FE"/>
    <w:rsid w:val="00806194"/>
    <w:rsid w:val="0080667A"/>
    <w:rsid w:val="00806BF1"/>
    <w:rsid w:val="00806C52"/>
    <w:rsid w:val="00806DCE"/>
    <w:rsid w:val="0080741F"/>
    <w:rsid w:val="0081068F"/>
    <w:rsid w:val="008114BA"/>
    <w:rsid w:val="00813470"/>
    <w:rsid w:val="00813ABB"/>
    <w:rsid w:val="00813C0E"/>
    <w:rsid w:val="0081438A"/>
    <w:rsid w:val="00814FDE"/>
    <w:rsid w:val="00814FEA"/>
    <w:rsid w:val="00815D58"/>
    <w:rsid w:val="00815F9E"/>
    <w:rsid w:val="0081643E"/>
    <w:rsid w:val="00816BFB"/>
    <w:rsid w:val="00817297"/>
    <w:rsid w:val="0082060C"/>
    <w:rsid w:val="00820AB7"/>
    <w:rsid w:val="00820D05"/>
    <w:rsid w:val="00820ECC"/>
    <w:rsid w:val="00821BD5"/>
    <w:rsid w:val="0082214B"/>
    <w:rsid w:val="00822DFB"/>
    <w:rsid w:val="00823545"/>
    <w:rsid w:val="008237F2"/>
    <w:rsid w:val="00824573"/>
    <w:rsid w:val="00825A66"/>
    <w:rsid w:val="00825D84"/>
    <w:rsid w:val="00825F65"/>
    <w:rsid w:val="008263EC"/>
    <w:rsid w:val="0083197A"/>
    <w:rsid w:val="00831D44"/>
    <w:rsid w:val="0083242E"/>
    <w:rsid w:val="00832D18"/>
    <w:rsid w:val="00833295"/>
    <w:rsid w:val="00834593"/>
    <w:rsid w:val="00834AA9"/>
    <w:rsid w:val="00835228"/>
    <w:rsid w:val="00835269"/>
    <w:rsid w:val="0083603D"/>
    <w:rsid w:val="00836291"/>
    <w:rsid w:val="0083632E"/>
    <w:rsid w:val="008366FE"/>
    <w:rsid w:val="008372F4"/>
    <w:rsid w:val="008373A0"/>
    <w:rsid w:val="0083775E"/>
    <w:rsid w:val="00837EDF"/>
    <w:rsid w:val="0084042C"/>
    <w:rsid w:val="00840A40"/>
    <w:rsid w:val="00840EAF"/>
    <w:rsid w:val="008414DB"/>
    <w:rsid w:val="00841B69"/>
    <w:rsid w:val="00841E19"/>
    <w:rsid w:val="00842CE1"/>
    <w:rsid w:val="008438F1"/>
    <w:rsid w:val="00843CA5"/>
    <w:rsid w:val="00844E98"/>
    <w:rsid w:val="008455E2"/>
    <w:rsid w:val="00846436"/>
    <w:rsid w:val="0084656C"/>
    <w:rsid w:val="008469E8"/>
    <w:rsid w:val="00846D24"/>
    <w:rsid w:val="00847294"/>
    <w:rsid w:val="00847645"/>
    <w:rsid w:val="00850129"/>
    <w:rsid w:val="00850AAD"/>
    <w:rsid w:val="00851A37"/>
    <w:rsid w:val="008530CB"/>
    <w:rsid w:val="008532FF"/>
    <w:rsid w:val="008540FD"/>
    <w:rsid w:val="008543E4"/>
    <w:rsid w:val="0085440E"/>
    <w:rsid w:val="008547D9"/>
    <w:rsid w:val="00855220"/>
    <w:rsid w:val="00855252"/>
    <w:rsid w:val="00855D22"/>
    <w:rsid w:val="00855F36"/>
    <w:rsid w:val="008567CF"/>
    <w:rsid w:val="00856EC2"/>
    <w:rsid w:val="008605F0"/>
    <w:rsid w:val="00860C85"/>
    <w:rsid w:val="0086171B"/>
    <w:rsid w:val="00861D24"/>
    <w:rsid w:val="00862170"/>
    <w:rsid w:val="008625BB"/>
    <w:rsid w:val="00862DAE"/>
    <w:rsid w:val="00863002"/>
    <w:rsid w:val="008635B6"/>
    <w:rsid w:val="00863905"/>
    <w:rsid w:val="00863FEF"/>
    <w:rsid w:val="00864668"/>
    <w:rsid w:val="008646B3"/>
    <w:rsid w:val="00864B35"/>
    <w:rsid w:val="00865442"/>
    <w:rsid w:val="00866FC8"/>
    <w:rsid w:val="00870852"/>
    <w:rsid w:val="008708CB"/>
    <w:rsid w:val="00870945"/>
    <w:rsid w:val="00870B57"/>
    <w:rsid w:val="00871BE1"/>
    <w:rsid w:val="00874805"/>
    <w:rsid w:val="00874903"/>
    <w:rsid w:val="00874AAE"/>
    <w:rsid w:val="008753BC"/>
    <w:rsid w:val="0087559E"/>
    <w:rsid w:val="0087576F"/>
    <w:rsid w:val="00875E50"/>
    <w:rsid w:val="0087634C"/>
    <w:rsid w:val="00876846"/>
    <w:rsid w:val="008808C9"/>
    <w:rsid w:val="00881A85"/>
    <w:rsid w:val="00881BCF"/>
    <w:rsid w:val="00882A12"/>
    <w:rsid w:val="008835E5"/>
    <w:rsid w:val="00883E3A"/>
    <w:rsid w:val="00884495"/>
    <w:rsid w:val="00884D77"/>
    <w:rsid w:val="00884EAD"/>
    <w:rsid w:val="00885809"/>
    <w:rsid w:val="008877E2"/>
    <w:rsid w:val="00887823"/>
    <w:rsid w:val="00887A30"/>
    <w:rsid w:val="00887E33"/>
    <w:rsid w:val="00890241"/>
    <w:rsid w:val="0089214B"/>
    <w:rsid w:val="008923B2"/>
    <w:rsid w:val="00893467"/>
    <w:rsid w:val="00893A9C"/>
    <w:rsid w:val="008947DC"/>
    <w:rsid w:val="008947FC"/>
    <w:rsid w:val="00895C1B"/>
    <w:rsid w:val="00896810"/>
    <w:rsid w:val="00896C60"/>
    <w:rsid w:val="00896CE4"/>
    <w:rsid w:val="0089709E"/>
    <w:rsid w:val="00897193"/>
    <w:rsid w:val="00897ACD"/>
    <w:rsid w:val="008A03BA"/>
    <w:rsid w:val="008A10BA"/>
    <w:rsid w:val="008A1455"/>
    <w:rsid w:val="008A15C2"/>
    <w:rsid w:val="008A1B26"/>
    <w:rsid w:val="008A20E3"/>
    <w:rsid w:val="008A22FD"/>
    <w:rsid w:val="008A3A93"/>
    <w:rsid w:val="008A3F1F"/>
    <w:rsid w:val="008A4194"/>
    <w:rsid w:val="008A45F1"/>
    <w:rsid w:val="008A5073"/>
    <w:rsid w:val="008A53E5"/>
    <w:rsid w:val="008A567A"/>
    <w:rsid w:val="008A5A57"/>
    <w:rsid w:val="008A5C6B"/>
    <w:rsid w:val="008A6808"/>
    <w:rsid w:val="008A6FA4"/>
    <w:rsid w:val="008B0A5F"/>
    <w:rsid w:val="008B1CE7"/>
    <w:rsid w:val="008B1E10"/>
    <w:rsid w:val="008B2091"/>
    <w:rsid w:val="008B2F2E"/>
    <w:rsid w:val="008B3ED2"/>
    <w:rsid w:val="008B4025"/>
    <w:rsid w:val="008B431F"/>
    <w:rsid w:val="008B52AB"/>
    <w:rsid w:val="008B64E7"/>
    <w:rsid w:val="008B65B4"/>
    <w:rsid w:val="008C05F1"/>
    <w:rsid w:val="008C1149"/>
    <w:rsid w:val="008C12F8"/>
    <w:rsid w:val="008C1381"/>
    <w:rsid w:val="008C1B5F"/>
    <w:rsid w:val="008C23B4"/>
    <w:rsid w:val="008C2C7D"/>
    <w:rsid w:val="008C45CD"/>
    <w:rsid w:val="008C5004"/>
    <w:rsid w:val="008C5D86"/>
    <w:rsid w:val="008C6F08"/>
    <w:rsid w:val="008C717E"/>
    <w:rsid w:val="008C791D"/>
    <w:rsid w:val="008C7A29"/>
    <w:rsid w:val="008D059A"/>
    <w:rsid w:val="008D062B"/>
    <w:rsid w:val="008D17E6"/>
    <w:rsid w:val="008D20CD"/>
    <w:rsid w:val="008D290A"/>
    <w:rsid w:val="008D40A4"/>
    <w:rsid w:val="008D466F"/>
    <w:rsid w:val="008D499A"/>
    <w:rsid w:val="008D5336"/>
    <w:rsid w:val="008D5601"/>
    <w:rsid w:val="008D635B"/>
    <w:rsid w:val="008D67FB"/>
    <w:rsid w:val="008D6CBB"/>
    <w:rsid w:val="008D7148"/>
    <w:rsid w:val="008D77F5"/>
    <w:rsid w:val="008D7C56"/>
    <w:rsid w:val="008E07CA"/>
    <w:rsid w:val="008E0905"/>
    <w:rsid w:val="008E116D"/>
    <w:rsid w:val="008E211E"/>
    <w:rsid w:val="008E2348"/>
    <w:rsid w:val="008E268C"/>
    <w:rsid w:val="008E2AB2"/>
    <w:rsid w:val="008E44BE"/>
    <w:rsid w:val="008E4E9D"/>
    <w:rsid w:val="008E5589"/>
    <w:rsid w:val="008E76CE"/>
    <w:rsid w:val="008E7E83"/>
    <w:rsid w:val="008F0024"/>
    <w:rsid w:val="008F0D29"/>
    <w:rsid w:val="008F1A9C"/>
    <w:rsid w:val="008F222B"/>
    <w:rsid w:val="008F2440"/>
    <w:rsid w:val="008F4E95"/>
    <w:rsid w:val="008F56F1"/>
    <w:rsid w:val="008F5968"/>
    <w:rsid w:val="008F681D"/>
    <w:rsid w:val="008F694A"/>
    <w:rsid w:val="008F69A5"/>
    <w:rsid w:val="008F6B4E"/>
    <w:rsid w:val="008F6DF3"/>
    <w:rsid w:val="008F7DBE"/>
    <w:rsid w:val="0090022A"/>
    <w:rsid w:val="00900537"/>
    <w:rsid w:val="00902253"/>
    <w:rsid w:val="0090241B"/>
    <w:rsid w:val="00904660"/>
    <w:rsid w:val="00904D18"/>
    <w:rsid w:val="00905408"/>
    <w:rsid w:val="00905440"/>
    <w:rsid w:val="0090556F"/>
    <w:rsid w:val="00905762"/>
    <w:rsid w:val="009060C9"/>
    <w:rsid w:val="00910438"/>
    <w:rsid w:val="00910AFA"/>
    <w:rsid w:val="00911287"/>
    <w:rsid w:val="00912A13"/>
    <w:rsid w:val="00912A56"/>
    <w:rsid w:val="00912CA7"/>
    <w:rsid w:val="009130A2"/>
    <w:rsid w:val="009130C8"/>
    <w:rsid w:val="009147BF"/>
    <w:rsid w:val="00915A34"/>
    <w:rsid w:val="00916336"/>
    <w:rsid w:val="00916C01"/>
    <w:rsid w:val="00916C69"/>
    <w:rsid w:val="009200F2"/>
    <w:rsid w:val="00920953"/>
    <w:rsid w:val="00921583"/>
    <w:rsid w:val="009219B4"/>
    <w:rsid w:val="00921A52"/>
    <w:rsid w:val="00921A9C"/>
    <w:rsid w:val="00921F1C"/>
    <w:rsid w:val="00922733"/>
    <w:rsid w:val="009229E5"/>
    <w:rsid w:val="00922AB9"/>
    <w:rsid w:val="00922C33"/>
    <w:rsid w:val="009231D6"/>
    <w:rsid w:val="00923CC1"/>
    <w:rsid w:val="00925AB6"/>
    <w:rsid w:val="00925C77"/>
    <w:rsid w:val="00925CA3"/>
    <w:rsid w:val="00926598"/>
    <w:rsid w:val="00927AEE"/>
    <w:rsid w:val="00927F74"/>
    <w:rsid w:val="00930A04"/>
    <w:rsid w:val="00930A38"/>
    <w:rsid w:val="00930B35"/>
    <w:rsid w:val="00930FCB"/>
    <w:rsid w:val="00931581"/>
    <w:rsid w:val="00931DB3"/>
    <w:rsid w:val="0093300B"/>
    <w:rsid w:val="00933AD1"/>
    <w:rsid w:val="00934442"/>
    <w:rsid w:val="00934F62"/>
    <w:rsid w:val="009359D2"/>
    <w:rsid w:val="00935E22"/>
    <w:rsid w:val="00935E4A"/>
    <w:rsid w:val="00936198"/>
    <w:rsid w:val="00936CD4"/>
    <w:rsid w:val="00940610"/>
    <w:rsid w:val="0094075B"/>
    <w:rsid w:val="00940A39"/>
    <w:rsid w:val="00940D86"/>
    <w:rsid w:val="00941595"/>
    <w:rsid w:val="009416A8"/>
    <w:rsid w:val="009416D7"/>
    <w:rsid w:val="00941827"/>
    <w:rsid w:val="00941F83"/>
    <w:rsid w:val="00942472"/>
    <w:rsid w:val="00944A86"/>
    <w:rsid w:val="009451BE"/>
    <w:rsid w:val="009452C2"/>
    <w:rsid w:val="0094535E"/>
    <w:rsid w:val="0094560F"/>
    <w:rsid w:val="009456FA"/>
    <w:rsid w:val="00945F60"/>
    <w:rsid w:val="0094677F"/>
    <w:rsid w:val="009467E8"/>
    <w:rsid w:val="00947600"/>
    <w:rsid w:val="0094788E"/>
    <w:rsid w:val="00947EE0"/>
    <w:rsid w:val="00950822"/>
    <w:rsid w:val="00951219"/>
    <w:rsid w:val="00951C84"/>
    <w:rsid w:val="00952424"/>
    <w:rsid w:val="00954E89"/>
    <w:rsid w:val="0095652E"/>
    <w:rsid w:val="00957DD8"/>
    <w:rsid w:val="00960CB9"/>
    <w:rsid w:val="0096198A"/>
    <w:rsid w:val="00961C23"/>
    <w:rsid w:val="00961EA8"/>
    <w:rsid w:val="00962023"/>
    <w:rsid w:val="00962993"/>
    <w:rsid w:val="00963304"/>
    <w:rsid w:val="0096359E"/>
    <w:rsid w:val="0096402C"/>
    <w:rsid w:val="00964731"/>
    <w:rsid w:val="009652BE"/>
    <w:rsid w:val="00965457"/>
    <w:rsid w:val="009654D1"/>
    <w:rsid w:val="00965A9D"/>
    <w:rsid w:val="00967189"/>
    <w:rsid w:val="00967AA1"/>
    <w:rsid w:val="00967DB1"/>
    <w:rsid w:val="009701BD"/>
    <w:rsid w:val="0097034B"/>
    <w:rsid w:val="00970892"/>
    <w:rsid w:val="00970986"/>
    <w:rsid w:val="009718EC"/>
    <w:rsid w:val="00971A70"/>
    <w:rsid w:val="00972C63"/>
    <w:rsid w:val="00973218"/>
    <w:rsid w:val="0097404C"/>
    <w:rsid w:val="0097474D"/>
    <w:rsid w:val="00976AFF"/>
    <w:rsid w:val="00976BBF"/>
    <w:rsid w:val="009770BB"/>
    <w:rsid w:val="00977394"/>
    <w:rsid w:val="00981089"/>
    <w:rsid w:val="009826CE"/>
    <w:rsid w:val="009838B5"/>
    <w:rsid w:val="00983C82"/>
    <w:rsid w:val="00984BD5"/>
    <w:rsid w:val="0098565E"/>
    <w:rsid w:val="0098571A"/>
    <w:rsid w:val="00985773"/>
    <w:rsid w:val="00985A9C"/>
    <w:rsid w:val="00985FCF"/>
    <w:rsid w:val="00986E2D"/>
    <w:rsid w:val="00987310"/>
    <w:rsid w:val="0098792B"/>
    <w:rsid w:val="00987B26"/>
    <w:rsid w:val="00987F99"/>
    <w:rsid w:val="00991434"/>
    <w:rsid w:val="0099151C"/>
    <w:rsid w:val="00991B9A"/>
    <w:rsid w:val="00991D7D"/>
    <w:rsid w:val="00992855"/>
    <w:rsid w:val="00993865"/>
    <w:rsid w:val="009945E8"/>
    <w:rsid w:val="009947C5"/>
    <w:rsid w:val="00994AF3"/>
    <w:rsid w:val="00994AFD"/>
    <w:rsid w:val="00994E67"/>
    <w:rsid w:val="00994F24"/>
    <w:rsid w:val="00995015"/>
    <w:rsid w:val="0099579F"/>
    <w:rsid w:val="00995818"/>
    <w:rsid w:val="00995DFE"/>
    <w:rsid w:val="00996026"/>
    <w:rsid w:val="00997AFE"/>
    <w:rsid w:val="00997F12"/>
    <w:rsid w:val="009A05A9"/>
    <w:rsid w:val="009A13D4"/>
    <w:rsid w:val="009A187D"/>
    <w:rsid w:val="009A42F4"/>
    <w:rsid w:val="009A4E4C"/>
    <w:rsid w:val="009A5506"/>
    <w:rsid w:val="009A5D1C"/>
    <w:rsid w:val="009A6926"/>
    <w:rsid w:val="009A6DCB"/>
    <w:rsid w:val="009A77D4"/>
    <w:rsid w:val="009A7BEB"/>
    <w:rsid w:val="009B0E6D"/>
    <w:rsid w:val="009B1E27"/>
    <w:rsid w:val="009B4563"/>
    <w:rsid w:val="009B49D4"/>
    <w:rsid w:val="009B4DEE"/>
    <w:rsid w:val="009B534A"/>
    <w:rsid w:val="009B6538"/>
    <w:rsid w:val="009B6954"/>
    <w:rsid w:val="009B6BCE"/>
    <w:rsid w:val="009B6C2A"/>
    <w:rsid w:val="009B6EB0"/>
    <w:rsid w:val="009B70A5"/>
    <w:rsid w:val="009B73DD"/>
    <w:rsid w:val="009C072D"/>
    <w:rsid w:val="009C1898"/>
    <w:rsid w:val="009C1BB7"/>
    <w:rsid w:val="009C1EA0"/>
    <w:rsid w:val="009C2D60"/>
    <w:rsid w:val="009C45EA"/>
    <w:rsid w:val="009C4C17"/>
    <w:rsid w:val="009C51D3"/>
    <w:rsid w:val="009C60AA"/>
    <w:rsid w:val="009C681F"/>
    <w:rsid w:val="009C7CB0"/>
    <w:rsid w:val="009C7E15"/>
    <w:rsid w:val="009D0B12"/>
    <w:rsid w:val="009D1C55"/>
    <w:rsid w:val="009D1E86"/>
    <w:rsid w:val="009D2D7C"/>
    <w:rsid w:val="009D334A"/>
    <w:rsid w:val="009D38FD"/>
    <w:rsid w:val="009D4396"/>
    <w:rsid w:val="009D4711"/>
    <w:rsid w:val="009D4C50"/>
    <w:rsid w:val="009D5626"/>
    <w:rsid w:val="009D568B"/>
    <w:rsid w:val="009D5DF1"/>
    <w:rsid w:val="009D63FA"/>
    <w:rsid w:val="009D6EDB"/>
    <w:rsid w:val="009D702A"/>
    <w:rsid w:val="009D720C"/>
    <w:rsid w:val="009D730B"/>
    <w:rsid w:val="009D77A7"/>
    <w:rsid w:val="009E04C4"/>
    <w:rsid w:val="009E0B59"/>
    <w:rsid w:val="009E0E5A"/>
    <w:rsid w:val="009E18F1"/>
    <w:rsid w:val="009E1A08"/>
    <w:rsid w:val="009E1A4E"/>
    <w:rsid w:val="009E1EFF"/>
    <w:rsid w:val="009E407A"/>
    <w:rsid w:val="009E45B7"/>
    <w:rsid w:val="009E55BB"/>
    <w:rsid w:val="009E68FC"/>
    <w:rsid w:val="009F08AD"/>
    <w:rsid w:val="009F0D62"/>
    <w:rsid w:val="009F11CF"/>
    <w:rsid w:val="009F22F1"/>
    <w:rsid w:val="009F23F1"/>
    <w:rsid w:val="009F242A"/>
    <w:rsid w:val="009F261D"/>
    <w:rsid w:val="009F2C11"/>
    <w:rsid w:val="009F351B"/>
    <w:rsid w:val="009F353F"/>
    <w:rsid w:val="009F3749"/>
    <w:rsid w:val="009F4837"/>
    <w:rsid w:val="009F529B"/>
    <w:rsid w:val="009F54BB"/>
    <w:rsid w:val="009F59CE"/>
    <w:rsid w:val="009F5E01"/>
    <w:rsid w:val="009F665D"/>
    <w:rsid w:val="009F6E1F"/>
    <w:rsid w:val="009F7E81"/>
    <w:rsid w:val="00A0062C"/>
    <w:rsid w:val="00A0125C"/>
    <w:rsid w:val="00A0186F"/>
    <w:rsid w:val="00A01A2E"/>
    <w:rsid w:val="00A01B70"/>
    <w:rsid w:val="00A02CA4"/>
    <w:rsid w:val="00A02F2C"/>
    <w:rsid w:val="00A0335F"/>
    <w:rsid w:val="00A03898"/>
    <w:rsid w:val="00A03903"/>
    <w:rsid w:val="00A039C5"/>
    <w:rsid w:val="00A03AB3"/>
    <w:rsid w:val="00A03C5B"/>
    <w:rsid w:val="00A03DEB"/>
    <w:rsid w:val="00A045D9"/>
    <w:rsid w:val="00A04F4A"/>
    <w:rsid w:val="00A05151"/>
    <w:rsid w:val="00A054B2"/>
    <w:rsid w:val="00A05CC9"/>
    <w:rsid w:val="00A05F23"/>
    <w:rsid w:val="00A06B3B"/>
    <w:rsid w:val="00A06F41"/>
    <w:rsid w:val="00A07727"/>
    <w:rsid w:val="00A1042B"/>
    <w:rsid w:val="00A10C87"/>
    <w:rsid w:val="00A10F10"/>
    <w:rsid w:val="00A11DB6"/>
    <w:rsid w:val="00A12DF8"/>
    <w:rsid w:val="00A1335B"/>
    <w:rsid w:val="00A13387"/>
    <w:rsid w:val="00A13566"/>
    <w:rsid w:val="00A139D1"/>
    <w:rsid w:val="00A1596A"/>
    <w:rsid w:val="00A15C87"/>
    <w:rsid w:val="00A16BD6"/>
    <w:rsid w:val="00A170C7"/>
    <w:rsid w:val="00A17908"/>
    <w:rsid w:val="00A20C05"/>
    <w:rsid w:val="00A20F7A"/>
    <w:rsid w:val="00A21D27"/>
    <w:rsid w:val="00A21F05"/>
    <w:rsid w:val="00A21F42"/>
    <w:rsid w:val="00A2219A"/>
    <w:rsid w:val="00A2253E"/>
    <w:rsid w:val="00A23059"/>
    <w:rsid w:val="00A2419A"/>
    <w:rsid w:val="00A244F9"/>
    <w:rsid w:val="00A24C47"/>
    <w:rsid w:val="00A24E92"/>
    <w:rsid w:val="00A25356"/>
    <w:rsid w:val="00A2548F"/>
    <w:rsid w:val="00A2632F"/>
    <w:rsid w:val="00A2725A"/>
    <w:rsid w:val="00A275C0"/>
    <w:rsid w:val="00A30197"/>
    <w:rsid w:val="00A305DA"/>
    <w:rsid w:val="00A3188A"/>
    <w:rsid w:val="00A32C79"/>
    <w:rsid w:val="00A32E20"/>
    <w:rsid w:val="00A337A1"/>
    <w:rsid w:val="00A338A6"/>
    <w:rsid w:val="00A33B12"/>
    <w:rsid w:val="00A33FB1"/>
    <w:rsid w:val="00A342A8"/>
    <w:rsid w:val="00A34BC9"/>
    <w:rsid w:val="00A34E32"/>
    <w:rsid w:val="00A35E5A"/>
    <w:rsid w:val="00A3628B"/>
    <w:rsid w:val="00A3708D"/>
    <w:rsid w:val="00A37156"/>
    <w:rsid w:val="00A375D6"/>
    <w:rsid w:val="00A37D84"/>
    <w:rsid w:val="00A4034F"/>
    <w:rsid w:val="00A41314"/>
    <w:rsid w:val="00A4189A"/>
    <w:rsid w:val="00A41CA1"/>
    <w:rsid w:val="00A4373D"/>
    <w:rsid w:val="00A43947"/>
    <w:rsid w:val="00A43FAF"/>
    <w:rsid w:val="00A443E4"/>
    <w:rsid w:val="00A44CF8"/>
    <w:rsid w:val="00A45160"/>
    <w:rsid w:val="00A45BFD"/>
    <w:rsid w:val="00A45F7A"/>
    <w:rsid w:val="00A463B1"/>
    <w:rsid w:val="00A46C18"/>
    <w:rsid w:val="00A47BB9"/>
    <w:rsid w:val="00A5049F"/>
    <w:rsid w:val="00A5067B"/>
    <w:rsid w:val="00A51E15"/>
    <w:rsid w:val="00A51FAC"/>
    <w:rsid w:val="00A52A6C"/>
    <w:rsid w:val="00A52CAA"/>
    <w:rsid w:val="00A539FC"/>
    <w:rsid w:val="00A53A88"/>
    <w:rsid w:val="00A5417B"/>
    <w:rsid w:val="00A5422C"/>
    <w:rsid w:val="00A5485C"/>
    <w:rsid w:val="00A5551A"/>
    <w:rsid w:val="00A559E0"/>
    <w:rsid w:val="00A56E64"/>
    <w:rsid w:val="00A57489"/>
    <w:rsid w:val="00A57732"/>
    <w:rsid w:val="00A57E2E"/>
    <w:rsid w:val="00A6043D"/>
    <w:rsid w:val="00A60B21"/>
    <w:rsid w:val="00A60C28"/>
    <w:rsid w:val="00A613A3"/>
    <w:rsid w:val="00A62190"/>
    <w:rsid w:val="00A62334"/>
    <w:rsid w:val="00A62E4C"/>
    <w:rsid w:val="00A64391"/>
    <w:rsid w:val="00A643A8"/>
    <w:rsid w:val="00A64FC7"/>
    <w:rsid w:val="00A65460"/>
    <w:rsid w:val="00A6586D"/>
    <w:rsid w:val="00A65A64"/>
    <w:rsid w:val="00A661FC"/>
    <w:rsid w:val="00A66488"/>
    <w:rsid w:val="00A665E4"/>
    <w:rsid w:val="00A667CB"/>
    <w:rsid w:val="00A67226"/>
    <w:rsid w:val="00A675B1"/>
    <w:rsid w:val="00A67C21"/>
    <w:rsid w:val="00A70B7B"/>
    <w:rsid w:val="00A71040"/>
    <w:rsid w:val="00A716AD"/>
    <w:rsid w:val="00A72897"/>
    <w:rsid w:val="00A73143"/>
    <w:rsid w:val="00A73154"/>
    <w:rsid w:val="00A73390"/>
    <w:rsid w:val="00A735A6"/>
    <w:rsid w:val="00A73875"/>
    <w:rsid w:val="00A74144"/>
    <w:rsid w:val="00A74CE1"/>
    <w:rsid w:val="00A74D42"/>
    <w:rsid w:val="00A750BB"/>
    <w:rsid w:val="00A76EE7"/>
    <w:rsid w:val="00A77D45"/>
    <w:rsid w:val="00A801E2"/>
    <w:rsid w:val="00A804E9"/>
    <w:rsid w:val="00A81608"/>
    <w:rsid w:val="00A818F6"/>
    <w:rsid w:val="00A819B9"/>
    <w:rsid w:val="00A81A28"/>
    <w:rsid w:val="00A82A86"/>
    <w:rsid w:val="00A834DF"/>
    <w:rsid w:val="00A8376E"/>
    <w:rsid w:val="00A83A2B"/>
    <w:rsid w:val="00A83A66"/>
    <w:rsid w:val="00A83CD8"/>
    <w:rsid w:val="00A85877"/>
    <w:rsid w:val="00A8614B"/>
    <w:rsid w:val="00A86FAD"/>
    <w:rsid w:val="00A879A2"/>
    <w:rsid w:val="00A87F85"/>
    <w:rsid w:val="00A90536"/>
    <w:rsid w:val="00A91FD9"/>
    <w:rsid w:val="00A9276C"/>
    <w:rsid w:val="00A9353A"/>
    <w:rsid w:val="00A93D3A"/>
    <w:rsid w:val="00A93FA6"/>
    <w:rsid w:val="00A94491"/>
    <w:rsid w:val="00A950F2"/>
    <w:rsid w:val="00A957EE"/>
    <w:rsid w:val="00A95810"/>
    <w:rsid w:val="00A95AC4"/>
    <w:rsid w:val="00A95B0B"/>
    <w:rsid w:val="00A9626B"/>
    <w:rsid w:val="00A96D9F"/>
    <w:rsid w:val="00A972C7"/>
    <w:rsid w:val="00A97D16"/>
    <w:rsid w:val="00AA0865"/>
    <w:rsid w:val="00AA0FB2"/>
    <w:rsid w:val="00AA0FD5"/>
    <w:rsid w:val="00AA1813"/>
    <w:rsid w:val="00AA1D34"/>
    <w:rsid w:val="00AA1D89"/>
    <w:rsid w:val="00AA1DD2"/>
    <w:rsid w:val="00AA21ED"/>
    <w:rsid w:val="00AA3B4A"/>
    <w:rsid w:val="00AA544B"/>
    <w:rsid w:val="00AA7E8D"/>
    <w:rsid w:val="00AB0687"/>
    <w:rsid w:val="00AB0690"/>
    <w:rsid w:val="00AB0C7D"/>
    <w:rsid w:val="00AB18A6"/>
    <w:rsid w:val="00AB1BEE"/>
    <w:rsid w:val="00AB1E93"/>
    <w:rsid w:val="00AB4127"/>
    <w:rsid w:val="00AB41A7"/>
    <w:rsid w:val="00AB5E42"/>
    <w:rsid w:val="00AB6BBB"/>
    <w:rsid w:val="00AB6BBE"/>
    <w:rsid w:val="00AB71A5"/>
    <w:rsid w:val="00AB7C1D"/>
    <w:rsid w:val="00AC02EF"/>
    <w:rsid w:val="00AC09C4"/>
    <w:rsid w:val="00AC0F54"/>
    <w:rsid w:val="00AC0FE9"/>
    <w:rsid w:val="00AC165B"/>
    <w:rsid w:val="00AC1C56"/>
    <w:rsid w:val="00AC23AD"/>
    <w:rsid w:val="00AC2924"/>
    <w:rsid w:val="00AC2FF8"/>
    <w:rsid w:val="00AC32EF"/>
    <w:rsid w:val="00AC3B12"/>
    <w:rsid w:val="00AC43DC"/>
    <w:rsid w:val="00AC45E9"/>
    <w:rsid w:val="00AC4D19"/>
    <w:rsid w:val="00AC5EBE"/>
    <w:rsid w:val="00AC618D"/>
    <w:rsid w:val="00AC6940"/>
    <w:rsid w:val="00AC6D91"/>
    <w:rsid w:val="00AC6DE5"/>
    <w:rsid w:val="00AC74B6"/>
    <w:rsid w:val="00AC74CD"/>
    <w:rsid w:val="00AC7F4A"/>
    <w:rsid w:val="00AD153F"/>
    <w:rsid w:val="00AD2832"/>
    <w:rsid w:val="00AD436E"/>
    <w:rsid w:val="00AD4E9F"/>
    <w:rsid w:val="00AD51F2"/>
    <w:rsid w:val="00AD5525"/>
    <w:rsid w:val="00AD5DDD"/>
    <w:rsid w:val="00AD6640"/>
    <w:rsid w:val="00AD69EE"/>
    <w:rsid w:val="00AD7A71"/>
    <w:rsid w:val="00AE03CF"/>
    <w:rsid w:val="00AE106E"/>
    <w:rsid w:val="00AE207D"/>
    <w:rsid w:val="00AE2113"/>
    <w:rsid w:val="00AE2377"/>
    <w:rsid w:val="00AE2DDF"/>
    <w:rsid w:val="00AE3966"/>
    <w:rsid w:val="00AE50DF"/>
    <w:rsid w:val="00AE55B0"/>
    <w:rsid w:val="00AE5820"/>
    <w:rsid w:val="00AE5BA1"/>
    <w:rsid w:val="00AE5EBC"/>
    <w:rsid w:val="00AE6737"/>
    <w:rsid w:val="00AE757F"/>
    <w:rsid w:val="00AF056E"/>
    <w:rsid w:val="00AF0819"/>
    <w:rsid w:val="00AF0BAF"/>
    <w:rsid w:val="00AF0EE3"/>
    <w:rsid w:val="00AF188C"/>
    <w:rsid w:val="00AF1AB6"/>
    <w:rsid w:val="00AF2D13"/>
    <w:rsid w:val="00AF2E28"/>
    <w:rsid w:val="00AF2F7E"/>
    <w:rsid w:val="00AF3328"/>
    <w:rsid w:val="00AF4476"/>
    <w:rsid w:val="00AF46D0"/>
    <w:rsid w:val="00AF527D"/>
    <w:rsid w:val="00AF5870"/>
    <w:rsid w:val="00AF5CDA"/>
    <w:rsid w:val="00AF6088"/>
    <w:rsid w:val="00AF695C"/>
    <w:rsid w:val="00AF69EC"/>
    <w:rsid w:val="00AF6DEA"/>
    <w:rsid w:val="00B001CE"/>
    <w:rsid w:val="00B028DD"/>
    <w:rsid w:val="00B02E90"/>
    <w:rsid w:val="00B0360D"/>
    <w:rsid w:val="00B0361D"/>
    <w:rsid w:val="00B04AAE"/>
    <w:rsid w:val="00B04BEE"/>
    <w:rsid w:val="00B04D8F"/>
    <w:rsid w:val="00B0503A"/>
    <w:rsid w:val="00B05780"/>
    <w:rsid w:val="00B05AF6"/>
    <w:rsid w:val="00B065DD"/>
    <w:rsid w:val="00B06966"/>
    <w:rsid w:val="00B06F44"/>
    <w:rsid w:val="00B072C9"/>
    <w:rsid w:val="00B124DB"/>
    <w:rsid w:val="00B12F29"/>
    <w:rsid w:val="00B13628"/>
    <w:rsid w:val="00B13702"/>
    <w:rsid w:val="00B137F2"/>
    <w:rsid w:val="00B14D68"/>
    <w:rsid w:val="00B15B9D"/>
    <w:rsid w:val="00B15BF6"/>
    <w:rsid w:val="00B16127"/>
    <w:rsid w:val="00B16216"/>
    <w:rsid w:val="00B201D3"/>
    <w:rsid w:val="00B21223"/>
    <w:rsid w:val="00B2150A"/>
    <w:rsid w:val="00B21AA5"/>
    <w:rsid w:val="00B239A4"/>
    <w:rsid w:val="00B23BE3"/>
    <w:rsid w:val="00B23FEE"/>
    <w:rsid w:val="00B242BA"/>
    <w:rsid w:val="00B25136"/>
    <w:rsid w:val="00B25DB5"/>
    <w:rsid w:val="00B25F30"/>
    <w:rsid w:val="00B2691B"/>
    <w:rsid w:val="00B26F75"/>
    <w:rsid w:val="00B27208"/>
    <w:rsid w:val="00B2773C"/>
    <w:rsid w:val="00B304B4"/>
    <w:rsid w:val="00B304FF"/>
    <w:rsid w:val="00B305DC"/>
    <w:rsid w:val="00B30A58"/>
    <w:rsid w:val="00B30A75"/>
    <w:rsid w:val="00B32324"/>
    <w:rsid w:val="00B338B4"/>
    <w:rsid w:val="00B33BC1"/>
    <w:rsid w:val="00B33F50"/>
    <w:rsid w:val="00B358C5"/>
    <w:rsid w:val="00B35FCA"/>
    <w:rsid w:val="00B36D16"/>
    <w:rsid w:val="00B377F5"/>
    <w:rsid w:val="00B40118"/>
    <w:rsid w:val="00B40361"/>
    <w:rsid w:val="00B40806"/>
    <w:rsid w:val="00B419AE"/>
    <w:rsid w:val="00B42582"/>
    <w:rsid w:val="00B42629"/>
    <w:rsid w:val="00B42A87"/>
    <w:rsid w:val="00B42DB9"/>
    <w:rsid w:val="00B43746"/>
    <w:rsid w:val="00B44D0D"/>
    <w:rsid w:val="00B44EA8"/>
    <w:rsid w:val="00B47232"/>
    <w:rsid w:val="00B47266"/>
    <w:rsid w:val="00B47A82"/>
    <w:rsid w:val="00B47EE5"/>
    <w:rsid w:val="00B510CA"/>
    <w:rsid w:val="00B512B0"/>
    <w:rsid w:val="00B5160D"/>
    <w:rsid w:val="00B516EA"/>
    <w:rsid w:val="00B51895"/>
    <w:rsid w:val="00B5202C"/>
    <w:rsid w:val="00B52338"/>
    <w:rsid w:val="00B523DD"/>
    <w:rsid w:val="00B5298C"/>
    <w:rsid w:val="00B52D9B"/>
    <w:rsid w:val="00B5302E"/>
    <w:rsid w:val="00B53505"/>
    <w:rsid w:val="00B53551"/>
    <w:rsid w:val="00B53AFD"/>
    <w:rsid w:val="00B53D0B"/>
    <w:rsid w:val="00B541F9"/>
    <w:rsid w:val="00B54255"/>
    <w:rsid w:val="00B544D8"/>
    <w:rsid w:val="00B54AB5"/>
    <w:rsid w:val="00B54E75"/>
    <w:rsid w:val="00B5693D"/>
    <w:rsid w:val="00B60B86"/>
    <w:rsid w:val="00B6103F"/>
    <w:rsid w:val="00B61211"/>
    <w:rsid w:val="00B6140D"/>
    <w:rsid w:val="00B62702"/>
    <w:rsid w:val="00B62C04"/>
    <w:rsid w:val="00B62D4A"/>
    <w:rsid w:val="00B635A2"/>
    <w:rsid w:val="00B6378A"/>
    <w:rsid w:val="00B6391A"/>
    <w:rsid w:val="00B63D3C"/>
    <w:rsid w:val="00B63DF5"/>
    <w:rsid w:val="00B63E0A"/>
    <w:rsid w:val="00B641A7"/>
    <w:rsid w:val="00B64450"/>
    <w:rsid w:val="00B6450D"/>
    <w:rsid w:val="00B64B26"/>
    <w:rsid w:val="00B64D39"/>
    <w:rsid w:val="00B650BB"/>
    <w:rsid w:val="00B6536A"/>
    <w:rsid w:val="00B66ACF"/>
    <w:rsid w:val="00B6755B"/>
    <w:rsid w:val="00B675F4"/>
    <w:rsid w:val="00B6773F"/>
    <w:rsid w:val="00B6799B"/>
    <w:rsid w:val="00B67A36"/>
    <w:rsid w:val="00B705E9"/>
    <w:rsid w:val="00B7064A"/>
    <w:rsid w:val="00B70720"/>
    <w:rsid w:val="00B71788"/>
    <w:rsid w:val="00B717AA"/>
    <w:rsid w:val="00B718D0"/>
    <w:rsid w:val="00B71950"/>
    <w:rsid w:val="00B71C71"/>
    <w:rsid w:val="00B71D32"/>
    <w:rsid w:val="00B727DE"/>
    <w:rsid w:val="00B72A59"/>
    <w:rsid w:val="00B73337"/>
    <w:rsid w:val="00B7334F"/>
    <w:rsid w:val="00B73ADB"/>
    <w:rsid w:val="00B73C1A"/>
    <w:rsid w:val="00B7447A"/>
    <w:rsid w:val="00B74B8D"/>
    <w:rsid w:val="00B7547D"/>
    <w:rsid w:val="00B757A3"/>
    <w:rsid w:val="00B76DE2"/>
    <w:rsid w:val="00B77F4E"/>
    <w:rsid w:val="00B77F5A"/>
    <w:rsid w:val="00B80E8F"/>
    <w:rsid w:val="00B81939"/>
    <w:rsid w:val="00B8200E"/>
    <w:rsid w:val="00B823E5"/>
    <w:rsid w:val="00B8328B"/>
    <w:rsid w:val="00B84437"/>
    <w:rsid w:val="00B853AA"/>
    <w:rsid w:val="00B86DA5"/>
    <w:rsid w:val="00B86E15"/>
    <w:rsid w:val="00B87931"/>
    <w:rsid w:val="00B90B6A"/>
    <w:rsid w:val="00B90FC9"/>
    <w:rsid w:val="00B91309"/>
    <w:rsid w:val="00B93252"/>
    <w:rsid w:val="00B94C3E"/>
    <w:rsid w:val="00B94D3E"/>
    <w:rsid w:val="00B9513A"/>
    <w:rsid w:val="00B95FBD"/>
    <w:rsid w:val="00B96118"/>
    <w:rsid w:val="00B9673A"/>
    <w:rsid w:val="00B97068"/>
    <w:rsid w:val="00B97216"/>
    <w:rsid w:val="00B97410"/>
    <w:rsid w:val="00BA0157"/>
    <w:rsid w:val="00BA04C3"/>
    <w:rsid w:val="00BA0B01"/>
    <w:rsid w:val="00BA0F66"/>
    <w:rsid w:val="00BA1FE3"/>
    <w:rsid w:val="00BA2343"/>
    <w:rsid w:val="00BA237F"/>
    <w:rsid w:val="00BA2450"/>
    <w:rsid w:val="00BA2BF3"/>
    <w:rsid w:val="00BA3630"/>
    <w:rsid w:val="00BA3E92"/>
    <w:rsid w:val="00BA40F0"/>
    <w:rsid w:val="00BA449B"/>
    <w:rsid w:val="00BA456E"/>
    <w:rsid w:val="00BA508E"/>
    <w:rsid w:val="00BA5239"/>
    <w:rsid w:val="00BA6547"/>
    <w:rsid w:val="00BA695B"/>
    <w:rsid w:val="00BA7483"/>
    <w:rsid w:val="00BA76C9"/>
    <w:rsid w:val="00BB0E6C"/>
    <w:rsid w:val="00BB0EA0"/>
    <w:rsid w:val="00BB0FA2"/>
    <w:rsid w:val="00BB1446"/>
    <w:rsid w:val="00BB16E0"/>
    <w:rsid w:val="00BB1EA8"/>
    <w:rsid w:val="00BB2A23"/>
    <w:rsid w:val="00BB2F88"/>
    <w:rsid w:val="00BB3170"/>
    <w:rsid w:val="00BB37FC"/>
    <w:rsid w:val="00BB3D86"/>
    <w:rsid w:val="00BB5014"/>
    <w:rsid w:val="00BB50B7"/>
    <w:rsid w:val="00BB56DC"/>
    <w:rsid w:val="00BB678B"/>
    <w:rsid w:val="00BB67C0"/>
    <w:rsid w:val="00BB6815"/>
    <w:rsid w:val="00BB69BA"/>
    <w:rsid w:val="00BB7778"/>
    <w:rsid w:val="00BB7935"/>
    <w:rsid w:val="00BC0A48"/>
    <w:rsid w:val="00BC0F99"/>
    <w:rsid w:val="00BC150A"/>
    <w:rsid w:val="00BC1F17"/>
    <w:rsid w:val="00BC41CD"/>
    <w:rsid w:val="00BC44E0"/>
    <w:rsid w:val="00BC4775"/>
    <w:rsid w:val="00BC4AB9"/>
    <w:rsid w:val="00BC5460"/>
    <w:rsid w:val="00BC59EA"/>
    <w:rsid w:val="00BC5A93"/>
    <w:rsid w:val="00BC60B8"/>
    <w:rsid w:val="00BC6154"/>
    <w:rsid w:val="00BC641E"/>
    <w:rsid w:val="00BC6C60"/>
    <w:rsid w:val="00BD0704"/>
    <w:rsid w:val="00BD0C55"/>
    <w:rsid w:val="00BD14A8"/>
    <w:rsid w:val="00BD2DD1"/>
    <w:rsid w:val="00BD3A1A"/>
    <w:rsid w:val="00BD3AEA"/>
    <w:rsid w:val="00BD3B37"/>
    <w:rsid w:val="00BD4089"/>
    <w:rsid w:val="00BD45AC"/>
    <w:rsid w:val="00BD4B2F"/>
    <w:rsid w:val="00BD4CF5"/>
    <w:rsid w:val="00BD52E4"/>
    <w:rsid w:val="00BD552B"/>
    <w:rsid w:val="00BD5E42"/>
    <w:rsid w:val="00BD6634"/>
    <w:rsid w:val="00BD6962"/>
    <w:rsid w:val="00BD7113"/>
    <w:rsid w:val="00BD7276"/>
    <w:rsid w:val="00BE0916"/>
    <w:rsid w:val="00BE1473"/>
    <w:rsid w:val="00BE1D3E"/>
    <w:rsid w:val="00BE1D90"/>
    <w:rsid w:val="00BE27B8"/>
    <w:rsid w:val="00BE696D"/>
    <w:rsid w:val="00BE7285"/>
    <w:rsid w:val="00BF00E9"/>
    <w:rsid w:val="00BF01E4"/>
    <w:rsid w:val="00BF065E"/>
    <w:rsid w:val="00BF0992"/>
    <w:rsid w:val="00BF11DF"/>
    <w:rsid w:val="00BF1A22"/>
    <w:rsid w:val="00BF21C0"/>
    <w:rsid w:val="00BF2B10"/>
    <w:rsid w:val="00BF44B2"/>
    <w:rsid w:val="00BF653D"/>
    <w:rsid w:val="00BF69A6"/>
    <w:rsid w:val="00BF6C84"/>
    <w:rsid w:val="00BF6CB9"/>
    <w:rsid w:val="00C002E4"/>
    <w:rsid w:val="00C00645"/>
    <w:rsid w:val="00C0080C"/>
    <w:rsid w:val="00C0115D"/>
    <w:rsid w:val="00C01FCE"/>
    <w:rsid w:val="00C03AD4"/>
    <w:rsid w:val="00C03F58"/>
    <w:rsid w:val="00C04EE1"/>
    <w:rsid w:val="00C05470"/>
    <w:rsid w:val="00C058DD"/>
    <w:rsid w:val="00C07230"/>
    <w:rsid w:val="00C07AE2"/>
    <w:rsid w:val="00C105EF"/>
    <w:rsid w:val="00C108EA"/>
    <w:rsid w:val="00C10DBD"/>
    <w:rsid w:val="00C112C6"/>
    <w:rsid w:val="00C11E18"/>
    <w:rsid w:val="00C1441E"/>
    <w:rsid w:val="00C14548"/>
    <w:rsid w:val="00C146FD"/>
    <w:rsid w:val="00C157DF"/>
    <w:rsid w:val="00C1667A"/>
    <w:rsid w:val="00C16F18"/>
    <w:rsid w:val="00C17140"/>
    <w:rsid w:val="00C2034B"/>
    <w:rsid w:val="00C20487"/>
    <w:rsid w:val="00C20DEE"/>
    <w:rsid w:val="00C20E15"/>
    <w:rsid w:val="00C21085"/>
    <w:rsid w:val="00C21E98"/>
    <w:rsid w:val="00C22AFB"/>
    <w:rsid w:val="00C22B0D"/>
    <w:rsid w:val="00C22D2D"/>
    <w:rsid w:val="00C22F12"/>
    <w:rsid w:val="00C23706"/>
    <w:rsid w:val="00C23928"/>
    <w:rsid w:val="00C23C11"/>
    <w:rsid w:val="00C24508"/>
    <w:rsid w:val="00C2475B"/>
    <w:rsid w:val="00C248B7"/>
    <w:rsid w:val="00C24B9A"/>
    <w:rsid w:val="00C24E60"/>
    <w:rsid w:val="00C24FE8"/>
    <w:rsid w:val="00C25DB9"/>
    <w:rsid w:val="00C2644F"/>
    <w:rsid w:val="00C2684D"/>
    <w:rsid w:val="00C271E9"/>
    <w:rsid w:val="00C275AC"/>
    <w:rsid w:val="00C2764A"/>
    <w:rsid w:val="00C27971"/>
    <w:rsid w:val="00C30A95"/>
    <w:rsid w:val="00C31960"/>
    <w:rsid w:val="00C32031"/>
    <w:rsid w:val="00C324B4"/>
    <w:rsid w:val="00C325FD"/>
    <w:rsid w:val="00C333B0"/>
    <w:rsid w:val="00C3374D"/>
    <w:rsid w:val="00C34674"/>
    <w:rsid w:val="00C34948"/>
    <w:rsid w:val="00C34D41"/>
    <w:rsid w:val="00C35B89"/>
    <w:rsid w:val="00C36333"/>
    <w:rsid w:val="00C37332"/>
    <w:rsid w:val="00C37EC2"/>
    <w:rsid w:val="00C40308"/>
    <w:rsid w:val="00C41665"/>
    <w:rsid w:val="00C416EF"/>
    <w:rsid w:val="00C4208D"/>
    <w:rsid w:val="00C422B9"/>
    <w:rsid w:val="00C42336"/>
    <w:rsid w:val="00C428B5"/>
    <w:rsid w:val="00C43767"/>
    <w:rsid w:val="00C43F60"/>
    <w:rsid w:val="00C44549"/>
    <w:rsid w:val="00C4474D"/>
    <w:rsid w:val="00C454F9"/>
    <w:rsid w:val="00C46B40"/>
    <w:rsid w:val="00C46F1B"/>
    <w:rsid w:val="00C47682"/>
    <w:rsid w:val="00C47DD2"/>
    <w:rsid w:val="00C50F05"/>
    <w:rsid w:val="00C51452"/>
    <w:rsid w:val="00C51EA4"/>
    <w:rsid w:val="00C5212D"/>
    <w:rsid w:val="00C52269"/>
    <w:rsid w:val="00C527B5"/>
    <w:rsid w:val="00C5298D"/>
    <w:rsid w:val="00C52E31"/>
    <w:rsid w:val="00C53568"/>
    <w:rsid w:val="00C55716"/>
    <w:rsid w:val="00C55C66"/>
    <w:rsid w:val="00C56BF6"/>
    <w:rsid w:val="00C56DE4"/>
    <w:rsid w:val="00C577DA"/>
    <w:rsid w:val="00C578E3"/>
    <w:rsid w:val="00C60A77"/>
    <w:rsid w:val="00C61169"/>
    <w:rsid w:val="00C611F8"/>
    <w:rsid w:val="00C61FE8"/>
    <w:rsid w:val="00C6227C"/>
    <w:rsid w:val="00C62B55"/>
    <w:rsid w:val="00C62EAE"/>
    <w:rsid w:val="00C630FE"/>
    <w:rsid w:val="00C631BB"/>
    <w:rsid w:val="00C63C01"/>
    <w:rsid w:val="00C64686"/>
    <w:rsid w:val="00C6468C"/>
    <w:rsid w:val="00C649ED"/>
    <w:rsid w:val="00C64CE8"/>
    <w:rsid w:val="00C6590B"/>
    <w:rsid w:val="00C660FD"/>
    <w:rsid w:val="00C661A6"/>
    <w:rsid w:val="00C66398"/>
    <w:rsid w:val="00C6671A"/>
    <w:rsid w:val="00C6779F"/>
    <w:rsid w:val="00C67A4C"/>
    <w:rsid w:val="00C70A32"/>
    <w:rsid w:val="00C71064"/>
    <w:rsid w:val="00C7220E"/>
    <w:rsid w:val="00C751ED"/>
    <w:rsid w:val="00C75284"/>
    <w:rsid w:val="00C757A3"/>
    <w:rsid w:val="00C757EC"/>
    <w:rsid w:val="00C75B4F"/>
    <w:rsid w:val="00C80B51"/>
    <w:rsid w:val="00C80F36"/>
    <w:rsid w:val="00C8199F"/>
    <w:rsid w:val="00C81CAB"/>
    <w:rsid w:val="00C81F4D"/>
    <w:rsid w:val="00C82417"/>
    <w:rsid w:val="00C834F6"/>
    <w:rsid w:val="00C83B02"/>
    <w:rsid w:val="00C85013"/>
    <w:rsid w:val="00C85985"/>
    <w:rsid w:val="00C86952"/>
    <w:rsid w:val="00C87B4A"/>
    <w:rsid w:val="00C90002"/>
    <w:rsid w:val="00C90032"/>
    <w:rsid w:val="00C9095D"/>
    <w:rsid w:val="00C91E6C"/>
    <w:rsid w:val="00C924EB"/>
    <w:rsid w:val="00C92991"/>
    <w:rsid w:val="00C92CF6"/>
    <w:rsid w:val="00C92E3F"/>
    <w:rsid w:val="00C93D06"/>
    <w:rsid w:val="00C94519"/>
    <w:rsid w:val="00C94846"/>
    <w:rsid w:val="00C94A30"/>
    <w:rsid w:val="00C95520"/>
    <w:rsid w:val="00C95E01"/>
    <w:rsid w:val="00C9643E"/>
    <w:rsid w:val="00C9684F"/>
    <w:rsid w:val="00C972B8"/>
    <w:rsid w:val="00C97B05"/>
    <w:rsid w:val="00C97CA7"/>
    <w:rsid w:val="00CA0DAB"/>
    <w:rsid w:val="00CA1607"/>
    <w:rsid w:val="00CA1DF3"/>
    <w:rsid w:val="00CA20DE"/>
    <w:rsid w:val="00CA252E"/>
    <w:rsid w:val="00CA281D"/>
    <w:rsid w:val="00CA32A5"/>
    <w:rsid w:val="00CA3DD8"/>
    <w:rsid w:val="00CA3DFF"/>
    <w:rsid w:val="00CA5183"/>
    <w:rsid w:val="00CA5AEC"/>
    <w:rsid w:val="00CA651C"/>
    <w:rsid w:val="00CA6CF5"/>
    <w:rsid w:val="00CA6D53"/>
    <w:rsid w:val="00CA72B1"/>
    <w:rsid w:val="00CA7CC2"/>
    <w:rsid w:val="00CB086D"/>
    <w:rsid w:val="00CB0AAE"/>
    <w:rsid w:val="00CB0DD4"/>
    <w:rsid w:val="00CB1BD4"/>
    <w:rsid w:val="00CB227A"/>
    <w:rsid w:val="00CB3458"/>
    <w:rsid w:val="00CB362E"/>
    <w:rsid w:val="00CB3D57"/>
    <w:rsid w:val="00CB4867"/>
    <w:rsid w:val="00CB5442"/>
    <w:rsid w:val="00CB547A"/>
    <w:rsid w:val="00CB6E7F"/>
    <w:rsid w:val="00CB6F95"/>
    <w:rsid w:val="00CB723A"/>
    <w:rsid w:val="00CB7B96"/>
    <w:rsid w:val="00CB7CD5"/>
    <w:rsid w:val="00CC06E4"/>
    <w:rsid w:val="00CC09B9"/>
    <w:rsid w:val="00CC0A6B"/>
    <w:rsid w:val="00CC0AB2"/>
    <w:rsid w:val="00CC13B7"/>
    <w:rsid w:val="00CC1929"/>
    <w:rsid w:val="00CC1CC0"/>
    <w:rsid w:val="00CC22A7"/>
    <w:rsid w:val="00CC29C4"/>
    <w:rsid w:val="00CC2A02"/>
    <w:rsid w:val="00CC2C91"/>
    <w:rsid w:val="00CC2F4D"/>
    <w:rsid w:val="00CC349C"/>
    <w:rsid w:val="00CC3583"/>
    <w:rsid w:val="00CC3EA4"/>
    <w:rsid w:val="00CC423A"/>
    <w:rsid w:val="00CC4574"/>
    <w:rsid w:val="00CC4D8D"/>
    <w:rsid w:val="00CC61F1"/>
    <w:rsid w:val="00CC7348"/>
    <w:rsid w:val="00CC7678"/>
    <w:rsid w:val="00CC7C05"/>
    <w:rsid w:val="00CD035A"/>
    <w:rsid w:val="00CD158A"/>
    <w:rsid w:val="00CD2ECA"/>
    <w:rsid w:val="00CD3774"/>
    <w:rsid w:val="00CD45D0"/>
    <w:rsid w:val="00CD46B5"/>
    <w:rsid w:val="00CD567F"/>
    <w:rsid w:val="00CD633B"/>
    <w:rsid w:val="00CD6B30"/>
    <w:rsid w:val="00CD6E8F"/>
    <w:rsid w:val="00CD6F1B"/>
    <w:rsid w:val="00CD6FD1"/>
    <w:rsid w:val="00CD72B4"/>
    <w:rsid w:val="00CE00B8"/>
    <w:rsid w:val="00CE0EC0"/>
    <w:rsid w:val="00CE14DC"/>
    <w:rsid w:val="00CE1558"/>
    <w:rsid w:val="00CE168B"/>
    <w:rsid w:val="00CE2038"/>
    <w:rsid w:val="00CE2254"/>
    <w:rsid w:val="00CE34A2"/>
    <w:rsid w:val="00CE3749"/>
    <w:rsid w:val="00CE3F2D"/>
    <w:rsid w:val="00CE451B"/>
    <w:rsid w:val="00CE50EA"/>
    <w:rsid w:val="00CE5F6F"/>
    <w:rsid w:val="00CE6343"/>
    <w:rsid w:val="00CE6AF4"/>
    <w:rsid w:val="00CE6EE6"/>
    <w:rsid w:val="00CF0729"/>
    <w:rsid w:val="00CF1879"/>
    <w:rsid w:val="00CF18C4"/>
    <w:rsid w:val="00CF1F85"/>
    <w:rsid w:val="00CF2BF8"/>
    <w:rsid w:val="00CF2D0D"/>
    <w:rsid w:val="00CF3507"/>
    <w:rsid w:val="00CF4C35"/>
    <w:rsid w:val="00CF6778"/>
    <w:rsid w:val="00CF6F59"/>
    <w:rsid w:val="00D00B52"/>
    <w:rsid w:val="00D01082"/>
    <w:rsid w:val="00D011CF"/>
    <w:rsid w:val="00D01F24"/>
    <w:rsid w:val="00D0275B"/>
    <w:rsid w:val="00D02B7B"/>
    <w:rsid w:val="00D0365A"/>
    <w:rsid w:val="00D04A9F"/>
    <w:rsid w:val="00D04BAA"/>
    <w:rsid w:val="00D0590B"/>
    <w:rsid w:val="00D05AEE"/>
    <w:rsid w:val="00D05E24"/>
    <w:rsid w:val="00D06107"/>
    <w:rsid w:val="00D0679A"/>
    <w:rsid w:val="00D06B78"/>
    <w:rsid w:val="00D101A0"/>
    <w:rsid w:val="00D102EA"/>
    <w:rsid w:val="00D106EE"/>
    <w:rsid w:val="00D11FE5"/>
    <w:rsid w:val="00D1206C"/>
    <w:rsid w:val="00D12954"/>
    <w:rsid w:val="00D12B76"/>
    <w:rsid w:val="00D135D1"/>
    <w:rsid w:val="00D1364E"/>
    <w:rsid w:val="00D139FB"/>
    <w:rsid w:val="00D141B9"/>
    <w:rsid w:val="00D14298"/>
    <w:rsid w:val="00D200DF"/>
    <w:rsid w:val="00D2021B"/>
    <w:rsid w:val="00D208E4"/>
    <w:rsid w:val="00D213C5"/>
    <w:rsid w:val="00D218E7"/>
    <w:rsid w:val="00D22BFB"/>
    <w:rsid w:val="00D23703"/>
    <w:rsid w:val="00D23B3A"/>
    <w:rsid w:val="00D23F34"/>
    <w:rsid w:val="00D23FE7"/>
    <w:rsid w:val="00D243F2"/>
    <w:rsid w:val="00D247FE"/>
    <w:rsid w:val="00D254FF"/>
    <w:rsid w:val="00D2585E"/>
    <w:rsid w:val="00D25D41"/>
    <w:rsid w:val="00D2711B"/>
    <w:rsid w:val="00D3024A"/>
    <w:rsid w:val="00D302D8"/>
    <w:rsid w:val="00D30DE7"/>
    <w:rsid w:val="00D31F4B"/>
    <w:rsid w:val="00D3266A"/>
    <w:rsid w:val="00D332DF"/>
    <w:rsid w:val="00D3392C"/>
    <w:rsid w:val="00D3411B"/>
    <w:rsid w:val="00D34306"/>
    <w:rsid w:val="00D3445C"/>
    <w:rsid w:val="00D344AA"/>
    <w:rsid w:val="00D34979"/>
    <w:rsid w:val="00D35089"/>
    <w:rsid w:val="00D35707"/>
    <w:rsid w:val="00D35E5A"/>
    <w:rsid w:val="00D3610C"/>
    <w:rsid w:val="00D3617A"/>
    <w:rsid w:val="00D36804"/>
    <w:rsid w:val="00D36F85"/>
    <w:rsid w:val="00D37C20"/>
    <w:rsid w:val="00D403E3"/>
    <w:rsid w:val="00D40929"/>
    <w:rsid w:val="00D4093D"/>
    <w:rsid w:val="00D41923"/>
    <w:rsid w:val="00D41D08"/>
    <w:rsid w:val="00D4253C"/>
    <w:rsid w:val="00D4256C"/>
    <w:rsid w:val="00D42DF6"/>
    <w:rsid w:val="00D4573F"/>
    <w:rsid w:val="00D462D6"/>
    <w:rsid w:val="00D47188"/>
    <w:rsid w:val="00D47195"/>
    <w:rsid w:val="00D501E6"/>
    <w:rsid w:val="00D51242"/>
    <w:rsid w:val="00D51F23"/>
    <w:rsid w:val="00D5208A"/>
    <w:rsid w:val="00D528EA"/>
    <w:rsid w:val="00D535F7"/>
    <w:rsid w:val="00D54499"/>
    <w:rsid w:val="00D553C1"/>
    <w:rsid w:val="00D559BF"/>
    <w:rsid w:val="00D55FA3"/>
    <w:rsid w:val="00D574FC"/>
    <w:rsid w:val="00D57B80"/>
    <w:rsid w:val="00D57EE4"/>
    <w:rsid w:val="00D60457"/>
    <w:rsid w:val="00D605E9"/>
    <w:rsid w:val="00D6073D"/>
    <w:rsid w:val="00D6080C"/>
    <w:rsid w:val="00D60D0E"/>
    <w:rsid w:val="00D60EA4"/>
    <w:rsid w:val="00D60EAC"/>
    <w:rsid w:val="00D60F7D"/>
    <w:rsid w:val="00D614DE"/>
    <w:rsid w:val="00D61C0F"/>
    <w:rsid w:val="00D6305C"/>
    <w:rsid w:val="00D64E66"/>
    <w:rsid w:val="00D65086"/>
    <w:rsid w:val="00D661D3"/>
    <w:rsid w:val="00D6793D"/>
    <w:rsid w:val="00D67D7E"/>
    <w:rsid w:val="00D7041E"/>
    <w:rsid w:val="00D70E19"/>
    <w:rsid w:val="00D70F1E"/>
    <w:rsid w:val="00D718FB"/>
    <w:rsid w:val="00D747C5"/>
    <w:rsid w:val="00D74E97"/>
    <w:rsid w:val="00D74F96"/>
    <w:rsid w:val="00D7566A"/>
    <w:rsid w:val="00D758EF"/>
    <w:rsid w:val="00D76145"/>
    <w:rsid w:val="00D7739C"/>
    <w:rsid w:val="00D77511"/>
    <w:rsid w:val="00D77B5D"/>
    <w:rsid w:val="00D8222C"/>
    <w:rsid w:val="00D824B6"/>
    <w:rsid w:val="00D83C78"/>
    <w:rsid w:val="00D83F4A"/>
    <w:rsid w:val="00D840A9"/>
    <w:rsid w:val="00D843EB"/>
    <w:rsid w:val="00D8448C"/>
    <w:rsid w:val="00D85AE3"/>
    <w:rsid w:val="00D85DC9"/>
    <w:rsid w:val="00D8656A"/>
    <w:rsid w:val="00D86AE5"/>
    <w:rsid w:val="00D87268"/>
    <w:rsid w:val="00D87D25"/>
    <w:rsid w:val="00D90A19"/>
    <w:rsid w:val="00D90DEF"/>
    <w:rsid w:val="00D915F1"/>
    <w:rsid w:val="00D91FCB"/>
    <w:rsid w:val="00D9240C"/>
    <w:rsid w:val="00D92866"/>
    <w:rsid w:val="00D92A5E"/>
    <w:rsid w:val="00D936EA"/>
    <w:rsid w:val="00D93A9C"/>
    <w:rsid w:val="00D93F55"/>
    <w:rsid w:val="00D94B79"/>
    <w:rsid w:val="00D94EC0"/>
    <w:rsid w:val="00D97E37"/>
    <w:rsid w:val="00DA01DA"/>
    <w:rsid w:val="00DA01F9"/>
    <w:rsid w:val="00DA2528"/>
    <w:rsid w:val="00DA27CD"/>
    <w:rsid w:val="00DA3A24"/>
    <w:rsid w:val="00DA3BB5"/>
    <w:rsid w:val="00DA3EEB"/>
    <w:rsid w:val="00DA453C"/>
    <w:rsid w:val="00DA4A20"/>
    <w:rsid w:val="00DA4D6A"/>
    <w:rsid w:val="00DA5370"/>
    <w:rsid w:val="00DA66E5"/>
    <w:rsid w:val="00DA6F76"/>
    <w:rsid w:val="00DA6FC7"/>
    <w:rsid w:val="00DA74D5"/>
    <w:rsid w:val="00DA7590"/>
    <w:rsid w:val="00DB08E6"/>
    <w:rsid w:val="00DB1132"/>
    <w:rsid w:val="00DB134C"/>
    <w:rsid w:val="00DB187A"/>
    <w:rsid w:val="00DB3F00"/>
    <w:rsid w:val="00DB3FF4"/>
    <w:rsid w:val="00DB5BB7"/>
    <w:rsid w:val="00DB5C8E"/>
    <w:rsid w:val="00DB5EDE"/>
    <w:rsid w:val="00DB61F6"/>
    <w:rsid w:val="00DB7234"/>
    <w:rsid w:val="00DB7373"/>
    <w:rsid w:val="00DB77F9"/>
    <w:rsid w:val="00DB7AA1"/>
    <w:rsid w:val="00DC0179"/>
    <w:rsid w:val="00DC0E6E"/>
    <w:rsid w:val="00DC2083"/>
    <w:rsid w:val="00DC2C74"/>
    <w:rsid w:val="00DC2F31"/>
    <w:rsid w:val="00DC337E"/>
    <w:rsid w:val="00DC3C27"/>
    <w:rsid w:val="00DC4112"/>
    <w:rsid w:val="00DC487C"/>
    <w:rsid w:val="00DC50AB"/>
    <w:rsid w:val="00DC51B7"/>
    <w:rsid w:val="00DC792F"/>
    <w:rsid w:val="00DD042E"/>
    <w:rsid w:val="00DD077C"/>
    <w:rsid w:val="00DD09C8"/>
    <w:rsid w:val="00DD16FF"/>
    <w:rsid w:val="00DD29D7"/>
    <w:rsid w:val="00DD29DF"/>
    <w:rsid w:val="00DD3E08"/>
    <w:rsid w:val="00DD4162"/>
    <w:rsid w:val="00DD4DCD"/>
    <w:rsid w:val="00DD53DF"/>
    <w:rsid w:val="00DD54A6"/>
    <w:rsid w:val="00DD5908"/>
    <w:rsid w:val="00DD5AC0"/>
    <w:rsid w:val="00DD5D9F"/>
    <w:rsid w:val="00DD6313"/>
    <w:rsid w:val="00DD6779"/>
    <w:rsid w:val="00DD67C5"/>
    <w:rsid w:val="00DD69B5"/>
    <w:rsid w:val="00DD7F48"/>
    <w:rsid w:val="00DE0DEB"/>
    <w:rsid w:val="00DE0E63"/>
    <w:rsid w:val="00DE1707"/>
    <w:rsid w:val="00DE1B72"/>
    <w:rsid w:val="00DE23DC"/>
    <w:rsid w:val="00DE3C1B"/>
    <w:rsid w:val="00DE3F0B"/>
    <w:rsid w:val="00DE43E9"/>
    <w:rsid w:val="00DE4A82"/>
    <w:rsid w:val="00DE54D6"/>
    <w:rsid w:val="00DE5870"/>
    <w:rsid w:val="00DE5FE9"/>
    <w:rsid w:val="00DE6225"/>
    <w:rsid w:val="00DE776A"/>
    <w:rsid w:val="00DE7FB6"/>
    <w:rsid w:val="00DF0001"/>
    <w:rsid w:val="00DF0338"/>
    <w:rsid w:val="00DF0411"/>
    <w:rsid w:val="00DF13E4"/>
    <w:rsid w:val="00DF1581"/>
    <w:rsid w:val="00DF169A"/>
    <w:rsid w:val="00DF1823"/>
    <w:rsid w:val="00DF1AE2"/>
    <w:rsid w:val="00DF20E5"/>
    <w:rsid w:val="00DF51CE"/>
    <w:rsid w:val="00DF51D8"/>
    <w:rsid w:val="00DF65AF"/>
    <w:rsid w:val="00DF67BB"/>
    <w:rsid w:val="00DF6CB5"/>
    <w:rsid w:val="00DF6EC2"/>
    <w:rsid w:val="00DF7127"/>
    <w:rsid w:val="00E00330"/>
    <w:rsid w:val="00E00470"/>
    <w:rsid w:val="00E006CA"/>
    <w:rsid w:val="00E00E5B"/>
    <w:rsid w:val="00E01103"/>
    <w:rsid w:val="00E0120E"/>
    <w:rsid w:val="00E02CA2"/>
    <w:rsid w:val="00E03134"/>
    <w:rsid w:val="00E03816"/>
    <w:rsid w:val="00E03A14"/>
    <w:rsid w:val="00E03B3A"/>
    <w:rsid w:val="00E03BB0"/>
    <w:rsid w:val="00E04492"/>
    <w:rsid w:val="00E04C0D"/>
    <w:rsid w:val="00E04C65"/>
    <w:rsid w:val="00E04D78"/>
    <w:rsid w:val="00E05104"/>
    <w:rsid w:val="00E05293"/>
    <w:rsid w:val="00E05715"/>
    <w:rsid w:val="00E05BA1"/>
    <w:rsid w:val="00E0692E"/>
    <w:rsid w:val="00E07636"/>
    <w:rsid w:val="00E07F0C"/>
    <w:rsid w:val="00E1050D"/>
    <w:rsid w:val="00E108A0"/>
    <w:rsid w:val="00E10926"/>
    <w:rsid w:val="00E10E76"/>
    <w:rsid w:val="00E1161B"/>
    <w:rsid w:val="00E11902"/>
    <w:rsid w:val="00E11A72"/>
    <w:rsid w:val="00E123FA"/>
    <w:rsid w:val="00E1267D"/>
    <w:rsid w:val="00E128EA"/>
    <w:rsid w:val="00E13B4C"/>
    <w:rsid w:val="00E1401E"/>
    <w:rsid w:val="00E14DD8"/>
    <w:rsid w:val="00E15BEF"/>
    <w:rsid w:val="00E15E68"/>
    <w:rsid w:val="00E1661C"/>
    <w:rsid w:val="00E16848"/>
    <w:rsid w:val="00E16BFF"/>
    <w:rsid w:val="00E170D1"/>
    <w:rsid w:val="00E17404"/>
    <w:rsid w:val="00E1780D"/>
    <w:rsid w:val="00E17C88"/>
    <w:rsid w:val="00E20837"/>
    <w:rsid w:val="00E2090D"/>
    <w:rsid w:val="00E20BDC"/>
    <w:rsid w:val="00E210E0"/>
    <w:rsid w:val="00E21F47"/>
    <w:rsid w:val="00E2204E"/>
    <w:rsid w:val="00E229EB"/>
    <w:rsid w:val="00E22B9D"/>
    <w:rsid w:val="00E2308A"/>
    <w:rsid w:val="00E23417"/>
    <w:rsid w:val="00E23C9D"/>
    <w:rsid w:val="00E241C4"/>
    <w:rsid w:val="00E255E1"/>
    <w:rsid w:val="00E262F4"/>
    <w:rsid w:val="00E266B9"/>
    <w:rsid w:val="00E27057"/>
    <w:rsid w:val="00E27163"/>
    <w:rsid w:val="00E271B0"/>
    <w:rsid w:val="00E27DE5"/>
    <w:rsid w:val="00E30492"/>
    <w:rsid w:val="00E305AB"/>
    <w:rsid w:val="00E30F7E"/>
    <w:rsid w:val="00E31134"/>
    <w:rsid w:val="00E311D7"/>
    <w:rsid w:val="00E312D7"/>
    <w:rsid w:val="00E32AC2"/>
    <w:rsid w:val="00E34332"/>
    <w:rsid w:val="00E3441C"/>
    <w:rsid w:val="00E34422"/>
    <w:rsid w:val="00E3599B"/>
    <w:rsid w:val="00E360D3"/>
    <w:rsid w:val="00E366F1"/>
    <w:rsid w:val="00E367B5"/>
    <w:rsid w:val="00E36859"/>
    <w:rsid w:val="00E36D1E"/>
    <w:rsid w:val="00E3755D"/>
    <w:rsid w:val="00E3792E"/>
    <w:rsid w:val="00E403E9"/>
    <w:rsid w:val="00E40539"/>
    <w:rsid w:val="00E40617"/>
    <w:rsid w:val="00E4182C"/>
    <w:rsid w:val="00E437C7"/>
    <w:rsid w:val="00E43D5C"/>
    <w:rsid w:val="00E43FEB"/>
    <w:rsid w:val="00E4452A"/>
    <w:rsid w:val="00E44544"/>
    <w:rsid w:val="00E44AD4"/>
    <w:rsid w:val="00E45A41"/>
    <w:rsid w:val="00E45C3D"/>
    <w:rsid w:val="00E46459"/>
    <w:rsid w:val="00E46836"/>
    <w:rsid w:val="00E46DA4"/>
    <w:rsid w:val="00E4792D"/>
    <w:rsid w:val="00E50516"/>
    <w:rsid w:val="00E516D4"/>
    <w:rsid w:val="00E52264"/>
    <w:rsid w:val="00E522CE"/>
    <w:rsid w:val="00E52356"/>
    <w:rsid w:val="00E524DF"/>
    <w:rsid w:val="00E53134"/>
    <w:rsid w:val="00E53640"/>
    <w:rsid w:val="00E53E27"/>
    <w:rsid w:val="00E53F25"/>
    <w:rsid w:val="00E53F35"/>
    <w:rsid w:val="00E5429D"/>
    <w:rsid w:val="00E5571C"/>
    <w:rsid w:val="00E56195"/>
    <w:rsid w:val="00E5712C"/>
    <w:rsid w:val="00E578BE"/>
    <w:rsid w:val="00E57B2B"/>
    <w:rsid w:val="00E60B48"/>
    <w:rsid w:val="00E60B75"/>
    <w:rsid w:val="00E60E37"/>
    <w:rsid w:val="00E60ECB"/>
    <w:rsid w:val="00E60FCA"/>
    <w:rsid w:val="00E62778"/>
    <w:rsid w:val="00E628D7"/>
    <w:rsid w:val="00E62B17"/>
    <w:rsid w:val="00E63CB3"/>
    <w:rsid w:val="00E64863"/>
    <w:rsid w:val="00E64BBC"/>
    <w:rsid w:val="00E64D2D"/>
    <w:rsid w:val="00E65697"/>
    <w:rsid w:val="00E65D62"/>
    <w:rsid w:val="00E66404"/>
    <w:rsid w:val="00E668F7"/>
    <w:rsid w:val="00E6728C"/>
    <w:rsid w:val="00E67984"/>
    <w:rsid w:val="00E67CC2"/>
    <w:rsid w:val="00E67F50"/>
    <w:rsid w:val="00E67F64"/>
    <w:rsid w:val="00E70396"/>
    <w:rsid w:val="00E70622"/>
    <w:rsid w:val="00E71517"/>
    <w:rsid w:val="00E71941"/>
    <w:rsid w:val="00E72902"/>
    <w:rsid w:val="00E72D8C"/>
    <w:rsid w:val="00E72EAD"/>
    <w:rsid w:val="00E72F93"/>
    <w:rsid w:val="00E7349B"/>
    <w:rsid w:val="00E735EC"/>
    <w:rsid w:val="00E73609"/>
    <w:rsid w:val="00E73F56"/>
    <w:rsid w:val="00E74587"/>
    <w:rsid w:val="00E74819"/>
    <w:rsid w:val="00E74BC8"/>
    <w:rsid w:val="00E74FD0"/>
    <w:rsid w:val="00E75DBD"/>
    <w:rsid w:val="00E7670A"/>
    <w:rsid w:val="00E77EC5"/>
    <w:rsid w:val="00E812F3"/>
    <w:rsid w:val="00E8161B"/>
    <w:rsid w:val="00E81980"/>
    <w:rsid w:val="00E8255F"/>
    <w:rsid w:val="00E82AF0"/>
    <w:rsid w:val="00E82B98"/>
    <w:rsid w:val="00E82ECD"/>
    <w:rsid w:val="00E83A60"/>
    <w:rsid w:val="00E840C7"/>
    <w:rsid w:val="00E84F01"/>
    <w:rsid w:val="00E84F1C"/>
    <w:rsid w:val="00E8501C"/>
    <w:rsid w:val="00E85188"/>
    <w:rsid w:val="00E85728"/>
    <w:rsid w:val="00E85A5E"/>
    <w:rsid w:val="00E85F98"/>
    <w:rsid w:val="00E864E5"/>
    <w:rsid w:val="00E866A6"/>
    <w:rsid w:val="00E86791"/>
    <w:rsid w:val="00E86DC0"/>
    <w:rsid w:val="00E8712D"/>
    <w:rsid w:val="00E87172"/>
    <w:rsid w:val="00E8795F"/>
    <w:rsid w:val="00E90984"/>
    <w:rsid w:val="00E9129A"/>
    <w:rsid w:val="00E912EE"/>
    <w:rsid w:val="00E91578"/>
    <w:rsid w:val="00E91CE9"/>
    <w:rsid w:val="00E92181"/>
    <w:rsid w:val="00E9275F"/>
    <w:rsid w:val="00E92A50"/>
    <w:rsid w:val="00E93A4A"/>
    <w:rsid w:val="00E93DFF"/>
    <w:rsid w:val="00E9426A"/>
    <w:rsid w:val="00E94762"/>
    <w:rsid w:val="00E94938"/>
    <w:rsid w:val="00E94BBE"/>
    <w:rsid w:val="00E94C0B"/>
    <w:rsid w:val="00E95759"/>
    <w:rsid w:val="00E958AC"/>
    <w:rsid w:val="00E95C2F"/>
    <w:rsid w:val="00E969E3"/>
    <w:rsid w:val="00E96E99"/>
    <w:rsid w:val="00E9716F"/>
    <w:rsid w:val="00E975DA"/>
    <w:rsid w:val="00EA004B"/>
    <w:rsid w:val="00EA084C"/>
    <w:rsid w:val="00EA08FE"/>
    <w:rsid w:val="00EA0B46"/>
    <w:rsid w:val="00EA0CC7"/>
    <w:rsid w:val="00EA1C40"/>
    <w:rsid w:val="00EA403B"/>
    <w:rsid w:val="00EA4791"/>
    <w:rsid w:val="00EA4E68"/>
    <w:rsid w:val="00EA5501"/>
    <w:rsid w:val="00EA566B"/>
    <w:rsid w:val="00EA6019"/>
    <w:rsid w:val="00EA693C"/>
    <w:rsid w:val="00EA6D00"/>
    <w:rsid w:val="00EA71AA"/>
    <w:rsid w:val="00EB00E2"/>
    <w:rsid w:val="00EB0771"/>
    <w:rsid w:val="00EB0843"/>
    <w:rsid w:val="00EB0886"/>
    <w:rsid w:val="00EB1B1B"/>
    <w:rsid w:val="00EB3334"/>
    <w:rsid w:val="00EB3381"/>
    <w:rsid w:val="00EB3705"/>
    <w:rsid w:val="00EB3FF2"/>
    <w:rsid w:val="00EB4A46"/>
    <w:rsid w:val="00EB4ACB"/>
    <w:rsid w:val="00EB4EEC"/>
    <w:rsid w:val="00EB4FAF"/>
    <w:rsid w:val="00EB52EA"/>
    <w:rsid w:val="00EB52FD"/>
    <w:rsid w:val="00EB542E"/>
    <w:rsid w:val="00EB68FE"/>
    <w:rsid w:val="00EB6B90"/>
    <w:rsid w:val="00EB726B"/>
    <w:rsid w:val="00EB777C"/>
    <w:rsid w:val="00EB7C94"/>
    <w:rsid w:val="00EB7D51"/>
    <w:rsid w:val="00EB7ECC"/>
    <w:rsid w:val="00EC0355"/>
    <w:rsid w:val="00EC0782"/>
    <w:rsid w:val="00EC0924"/>
    <w:rsid w:val="00EC0DC4"/>
    <w:rsid w:val="00EC1EF9"/>
    <w:rsid w:val="00EC1FFD"/>
    <w:rsid w:val="00EC2909"/>
    <w:rsid w:val="00EC2A4D"/>
    <w:rsid w:val="00EC2B54"/>
    <w:rsid w:val="00EC3A99"/>
    <w:rsid w:val="00EC43BD"/>
    <w:rsid w:val="00EC4B33"/>
    <w:rsid w:val="00EC5070"/>
    <w:rsid w:val="00EC53BB"/>
    <w:rsid w:val="00EC5F22"/>
    <w:rsid w:val="00EC6364"/>
    <w:rsid w:val="00EC72C9"/>
    <w:rsid w:val="00EC775C"/>
    <w:rsid w:val="00EC7974"/>
    <w:rsid w:val="00ED05B7"/>
    <w:rsid w:val="00ED0AD5"/>
    <w:rsid w:val="00ED2864"/>
    <w:rsid w:val="00ED2979"/>
    <w:rsid w:val="00ED2F91"/>
    <w:rsid w:val="00ED314F"/>
    <w:rsid w:val="00ED34BC"/>
    <w:rsid w:val="00ED3749"/>
    <w:rsid w:val="00ED3DB6"/>
    <w:rsid w:val="00ED4279"/>
    <w:rsid w:val="00ED4B35"/>
    <w:rsid w:val="00ED5223"/>
    <w:rsid w:val="00ED52E7"/>
    <w:rsid w:val="00ED62D3"/>
    <w:rsid w:val="00EE0194"/>
    <w:rsid w:val="00EE0AE2"/>
    <w:rsid w:val="00EE1E89"/>
    <w:rsid w:val="00EE2455"/>
    <w:rsid w:val="00EE2B40"/>
    <w:rsid w:val="00EE3D08"/>
    <w:rsid w:val="00EE3D10"/>
    <w:rsid w:val="00EE64EB"/>
    <w:rsid w:val="00EE6626"/>
    <w:rsid w:val="00EE6CE9"/>
    <w:rsid w:val="00EE716B"/>
    <w:rsid w:val="00EF0263"/>
    <w:rsid w:val="00EF0F28"/>
    <w:rsid w:val="00EF12D0"/>
    <w:rsid w:val="00EF155E"/>
    <w:rsid w:val="00EF28DD"/>
    <w:rsid w:val="00EF4003"/>
    <w:rsid w:val="00EF408A"/>
    <w:rsid w:val="00EF47B9"/>
    <w:rsid w:val="00EF53D3"/>
    <w:rsid w:val="00EF5642"/>
    <w:rsid w:val="00EF5CB6"/>
    <w:rsid w:val="00EF6125"/>
    <w:rsid w:val="00EF6391"/>
    <w:rsid w:val="00EF6751"/>
    <w:rsid w:val="00EF6801"/>
    <w:rsid w:val="00EF6CEE"/>
    <w:rsid w:val="00EF7D17"/>
    <w:rsid w:val="00F00010"/>
    <w:rsid w:val="00F0053B"/>
    <w:rsid w:val="00F00F1F"/>
    <w:rsid w:val="00F01195"/>
    <w:rsid w:val="00F0156D"/>
    <w:rsid w:val="00F025A9"/>
    <w:rsid w:val="00F02D9A"/>
    <w:rsid w:val="00F02F60"/>
    <w:rsid w:val="00F0333E"/>
    <w:rsid w:val="00F035B0"/>
    <w:rsid w:val="00F03DF3"/>
    <w:rsid w:val="00F05BB8"/>
    <w:rsid w:val="00F06187"/>
    <w:rsid w:val="00F063D6"/>
    <w:rsid w:val="00F06617"/>
    <w:rsid w:val="00F06891"/>
    <w:rsid w:val="00F06AEF"/>
    <w:rsid w:val="00F10234"/>
    <w:rsid w:val="00F10588"/>
    <w:rsid w:val="00F10853"/>
    <w:rsid w:val="00F114E6"/>
    <w:rsid w:val="00F11ED3"/>
    <w:rsid w:val="00F1270B"/>
    <w:rsid w:val="00F12BC8"/>
    <w:rsid w:val="00F1336B"/>
    <w:rsid w:val="00F140B4"/>
    <w:rsid w:val="00F141F1"/>
    <w:rsid w:val="00F14B5F"/>
    <w:rsid w:val="00F155F0"/>
    <w:rsid w:val="00F15E3A"/>
    <w:rsid w:val="00F15E89"/>
    <w:rsid w:val="00F1687C"/>
    <w:rsid w:val="00F1712A"/>
    <w:rsid w:val="00F17E03"/>
    <w:rsid w:val="00F2022C"/>
    <w:rsid w:val="00F2078A"/>
    <w:rsid w:val="00F20BD1"/>
    <w:rsid w:val="00F20CB7"/>
    <w:rsid w:val="00F20CB8"/>
    <w:rsid w:val="00F20D3A"/>
    <w:rsid w:val="00F22D60"/>
    <w:rsid w:val="00F22F34"/>
    <w:rsid w:val="00F235B8"/>
    <w:rsid w:val="00F2370D"/>
    <w:rsid w:val="00F237E7"/>
    <w:rsid w:val="00F239D1"/>
    <w:rsid w:val="00F246C7"/>
    <w:rsid w:val="00F24E51"/>
    <w:rsid w:val="00F25DB8"/>
    <w:rsid w:val="00F25FF8"/>
    <w:rsid w:val="00F26030"/>
    <w:rsid w:val="00F26BB3"/>
    <w:rsid w:val="00F27861"/>
    <w:rsid w:val="00F27C2F"/>
    <w:rsid w:val="00F27D00"/>
    <w:rsid w:val="00F300DD"/>
    <w:rsid w:val="00F30347"/>
    <w:rsid w:val="00F31B7B"/>
    <w:rsid w:val="00F31FF3"/>
    <w:rsid w:val="00F32B74"/>
    <w:rsid w:val="00F32D78"/>
    <w:rsid w:val="00F331CB"/>
    <w:rsid w:val="00F33227"/>
    <w:rsid w:val="00F33318"/>
    <w:rsid w:val="00F33D3C"/>
    <w:rsid w:val="00F33D9B"/>
    <w:rsid w:val="00F34AFB"/>
    <w:rsid w:val="00F34B6B"/>
    <w:rsid w:val="00F3508C"/>
    <w:rsid w:val="00F35407"/>
    <w:rsid w:val="00F35870"/>
    <w:rsid w:val="00F3595C"/>
    <w:rsid w:val="00F35F64"/>
    <w:rsid w:val="00F36799"/>
    <w:rsid w:val="00F3724C"/>
    <w:rsid w:val="00F4076C"/>
    <w:rsid w:val="00F409F2"/>
    <w:rsid w:val="00F40B9A"/>
    <w:rsid w:val="00F41E28"/>
    <w:rsid w:val="00F42B6A"/>
    <w:rsid w:val="00F4322D"/>
    <w:rsid w:val="00F43861"/>
    <w:rsid w:val="00F43EF6"/>
    <w:rsid w:val="00F443E9"/>
    <w:rsid w:val="00F4580F"/>
    <w:rsid w:val="00F467BE"/>
    <w:rsid w:val="00F47692"/>
    <w:rsid w:val="00F47BA3"/>
    <w:rsid w:val="00F47CFC"/>
    <w:rsid w:val="00F47EAE"/>
    <w:rsid w:val="00F47FD9"/>
    <w:rsid w:val="00F505A4"/>
    <w:rsid w:val="00F50BDE"/>
    <w:rsid w:val="00F50F2B"/>
    <w:rsid w:val="00F51693"/>
    <w:rsid w:val="00F51D1B"/>
    <w:rsid w:val="00F52221"/>
    <w:rsid w:val="00F52CA3"/>
    <w:rsid w:val="00F52DBE"/>
    <w:rsid w:val="00F53997"/>
    <w:rsid w:val="00F553DB"/>
    <w:rsid w:val="00F556FE"/>
    <w:rsid w:val="00F55ACC"/>
    <w:rsid w:val="00F5713A"/>
    <w:rsid w:val="00F572AD"/>
    <w:rsid w:val="00F572EC"/>
    <w:rsid w:val="00F578A5"/>
    <w:rsid w:val="00F60770"/>
    <w:rsid w:val="00F622A7"/>
    <w:rsid w:val="00F62FBC"/>
    <w:rsid w:val="00F63EF2"/>
    <w:rsid w:val="00F63F1D"/>
    <w:rsid w:val="00F64D12"/>
    <w:rsid w:val="00F652A0"/>
    <w:rsid w:val="00F663D4"/>
    <w:rsid w:val="00F671F4"/>
    <w:rsid w:val="00F674F9"/>
    <w:rsid w:val="00F67652"/>
    <w:rsid w:val="00F67816"/>
    <w:rsid w:val="00F67844"/>
    <w:rsid w:val="00F679F9"/>
    <w:rsid w:val="00F67D71"/>
    <w:rsid w:val="00F70458"/>
    <w:rsid w:val="00F7059D"/>
    <w:rsid w:val="00F70F02"/>
    <w:rsid w:val="00F7155F"/>
    <w:rsid w:val="00F7220B"/>
    <w:rsid w:val="00F7245E"/>
    <w:rsid w:val="00F72FC2"/>
    <w:rsid w:val="00F73FDE"/>
    <w:rsid w:val="00F7403B"/>
    <w:rsid w:val="00F74318"/>
    <w:rsid w:val="00F745FD"/>
    <w:rsid w:val="00F74771"/>
    <w:rsid w:val="00F74B63"/>
    <w:rsid w:val="00F76269"/>
    <w:rsid w:val="00F7675E"/>
    <w:rsid w:val="00F76C63"/>
    <w:rsid w:val="00F76E4A"/>
    <w:rsid w:val="00F774EC"/>
    <w:rsid w:val="00F83756"/>
    <w:rsid w:val="00F83C8B"/>
    <w:rsid w:val="00F84F96"/>
    <w:rsid w:val="00F862B3"/>
    <w:rsid w:val="00F8641B"/>
    <w:rsid w:val="00F8678D"/>
    <w:rsid w:val="00F86836"/>
    <w:rsid w:val="00F87D99"/>
    <w:rsid w:val="00F90157"/>
    <w:rsid w:val="00F90432"/>
    <w:rsid w:val="00F90E05"/>
    <w:rsid w:val="00F91177"/>
    <w:rsid w:val="00F9128C"/>
    <w:rsid w:val="00F92AF7"/>
    <w:rsid w:val="00F934F3"/>
    <w:rsid w:val="00F93867"/>
    <w:rsid w:val="00F9389B"/>
    <w:rsid w:val="00F93958"/>
    <w:rsid w:val="00F9440E"/>
    <w:rsid w:val="00F94722"/>
    <w:rsid w:val="00F9477D"/>
    <w:rsid w:val="00F95028"/>
    <w:rsid w:val="00F95319"/>
    <w:rsid w:val="00F955D2"/>
    <w:rsid w:val="00F963BF"/>
    <w:rsid w:val="00F970A7"/>
    <w:rsid w:val="00F97459"/>
    <w:rsid w:val="00F97E39"/>
    <w:rsid w:val="00FA02F2"/>
    <w:rsid w:val="00FA07D5"/>
    <w:rsid w:val="00FA0B47"/>
    <w:rsid w:val="00FA125B"/>
    <w:rsid w:val="00FA170E"/>
    <w:rsid w:val="00FA19DE"/>
    <w:rsid w:val="00FA1F2D"/>
    <w:rsid w:val="00FA22CC"/>
    <w:rsid w:val="00FA231D"/>
    <w:rsid w:val="00FA35AA"/>
    <w:rsid w:val="00FA3864"/>
    <w:rsid w:val="00FA3AA9"/>
    <w:rsid w:val="00FA3DBE"/>
    <w:rsid w:val="00FA4141"/>
    <w:rsid w:val="00FA4A00"/>
    <w:rsid w:val="00FA54B8"/>
    <w:rsid w:val="00FA5A28"/>
    <w:rsid w:val="00FA6541"/>
    <w:rsid w:val="00FA6D70"/>
    <w:rsid w:val="00FB0C8D"/>
    <w:rsid w:val="00FB135D"/>
    <w:rsid w:val="00FB1742"/>
    <w:rsid w:val="00FB1D7B"/>
    <w:rsid w:val="00FB1FA1"/>
    <w:rsid w:val="00FB22CD"/>
    <w:rsid w:val="00FB2C93"/>
    <w:rsid w:val="00FB2EAD"/>
    <w:rsid w:val="00FB36F1"/>
    <w:rsid w:val="00FB37C3"/>
    <w:rsid w:val="00FB4876"/>
    <w:rsid w:val="00FB530E"/>
    <w:rsid w:val="00FB631B"/>
    <w:rsid w:val="00FB6506"/>
    <w:rsid w:val="00FB6E5E"/>
    <w:rsid w:val="00FB6F3B"/>
    <w:rsid w:val="00FB73F8"/>
    <w:rsid w:val="00FB77A1"/>
    <w:rsid w:val="00FB7B4F"/>
    <w:rsid w:val="00FB7E41"/>
    <w:rsid w:val="00FB7F6F"/>
    <w:rsid w:val="00FC18C7"/>
    <w:rsid w:val="00FC1D91"/>
    <w:rsid w:val="00FC22AC"/>
    <w:rsid w:val="00FC22B4"/>
    <w:rsid w:val="00FC349D"/>
    <w:rsid w:val="00FC3B60"/>
    <w:rsid w:val="00FC3D99"/>
    <w:rsid w:val="00FC414F"/>
    <w:rsid w:val="00FC472F"/>
    <w:rsid w:val="00FC49BD"/>
    <w:rsid w:val="00FC5A45"/>
    <w:rsid w:val="00FC5F27"/>
    <w:rsid w:val="00FC66FD"/>
    <w:rsid w:val="00FC6721"/>
    <w:rsid w:val="00FC6E6F"/>
    <w:rsid w:val="00FC7A42"/>
    <w:rsid w:val="00FC7D53"/>
    <w:rsid w:val="00FD0741"/>
    <w:rsid w:val="00FD0E7A"/>
    <w:rsid w:val="00FD0F67"/>
    <w:rsid w:val="00FD1021"/>
    <w:rsid w:val="00FD119A"/>
    <w:rsid w:val="00FD215A"/>
    <w:rsid w:val="00FD2DF8"/>
    <w:rsid w:val="00FD31FC"/>
    <w:rsid w:val="00FD3AB2"/>
    <w:rsid w:val="00FD3BF4"/>
    <w:rsid w:val="00FD4F39"/>
    <w:rsid w:val="00FD5087"/>
    <w:rsid w:val="00FD5551"/>
    <w:rsid w:val="00FD58AA"/>
    <w:rsid w:val="00FD66FF"/>
    <w:rsid w:val="00FD6712"/>
    <w:rsid w:val="00FD691D"/>
    <w:rsid w:val="00FD6EE9"/>
    <w:rsid w:val="00FD7260"/>
    <w:rsid w:val="00FD7674"/>
    <w:rsid w:val="00FE02A2"/>
    <w:rsid w:val="00FE036F"/>
    <w:rsid w:val="00FE1ADE"/>
    <w:rsid w:val="00FE22B9"/>
    <w:rsid w:val="00FE26F6"/>
    <w:rsid w:val="00FE2C95"/>
    <w:rsid w:val="00FE3089"/>
    <w:rsid w:val="00FE3A56"/>
    <w:rsid w:val="00FE403A"/>
    <w:rsid w:val="00FE4140"/>
    <w:rsid w:val="00FE42FB"/>
    <w:rsid w:val="00FE4329"/>
    <w:rsid w:val="00FE5281"/>
    <w:rsid w:val="00FE62A7"/>
    <w:rsid w:val="00FE76F4"/>
    <w:rsid w:val="00FE7D9E"/>
    <w:rsid w:val="00FF2C98"/>
    <w:rsid w:val="00FF49D2"/>
    <w:rsid w:val="00FF5D01"/>
    <w:rsid w:val="00FF644E"/>
    <w:rsid w:val="793087A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7D4F1E9"/>
  <w15:chartTrackingRefBased/>
  <w15:docId w15:val="{B070D38C-1EE5-4572-8658-592FC8911B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hi-IN"/>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03DF3"/>
    <w:pPr>
      <w:spacing w:before="120" w:after="120"/>
    </w:pPr>
    <w:rPr>
      <w:rFonts w:ascii="Arial" w:hAnsi="Arial"/>
      <w:sz w:val="22"/>
      <w:szCs w:val="24"/>
      <w:lang w:bidi="ar-SA"/>
    </w:rPr>
  </w:style>
  <w:style w:type="paragraph" w:styleId="Heading1">
    <w:name w:val="heading 1"/>
    <w:basedOn w:val="Normal"/>
    <w:next w:val="Normal"/>
    <w:link w:val="Heading1Char"/>
    <w:qFormat/>
    <w:rsid w:val="0029742A"/>
    <w:pPr>
      <w:pageBreakBefore/>
      <w:numPr>
        <w:numId w:val="24"/>
      </w:numPr>
      <w:pBdr>
        <w:top w:val="single" w:sz="4" w:space="1" w:color="auto"/>
      </w:pBdr>
      <w:spacing w:before="0" w:after="240"/>
      <w:outlineLvl w:val="0"/>
    </w:pPr>
    <w:rPr>
      <w:b/>
      <w:bCs/>
      <w:kern w:val="32"/>
      <w:sz w:val="32"/>
      <w:szCs w:val="32"/>
    </w:rPr>
  </w:style>
  <w:style w:type="paragraph" w:styleId="Heading2">
    <w:name w:val="heading 2"/>
    <w:basedOn w:val="Heading1"/>
    <w:next w:val="BodyText"/>
    <w:link w:val="Heading2Char"/>
    <w:qFormat/>
    <w:rsid w:val="0029742A"/>
    <w:pPr>
      <w:keepNext/>
      <w:pageBreakBefore w:val="0"/>
      <w:numPr>
        <w:ilvl w:val="1"/>
      </w:numPr>
      <w:pBdr>
        <w:top w:val="none" w:sz="0" w:space="0" w:color="auto"/>
      </w:pBdr>
      <w:spacing w:before="240" w:after="0"/>
      <w:outlineLvl w:val="1"/>
    </w:pPr>
    <w:rPr>
      <w:rFonts w:ascii="Arial Bold" w:eastAsia="Arial Unicode MS" w:hAnsi="Arial Bold" w:cs="Arial Bold"/>
      <w:iCs/>
      <w:sz w:val="28"/>
      <w:szCs w:val="28"/>
      <w:lang w:eastAsia="zh-CN"/>
    </w:rPr>
  </w:style>
  <w:style w:type="paragraph" w:styleId="Heading3">
    <w:name w:val="heading 3"/>
    <w:basedOn w:val="Heading2"/>
    <w:next w:val="Normal"/>
    <w:link w:val="Heading3Char"/>
    <w:qFormat/>
    <w:rsid w:val="0029742A"/>
    <w:pPr>
      <w:numPr>
        <w:ilvl w:val="2"/>
      </w:numPr>
      <w:tabs>
        <w:tab w:val="clear" w:pos="5022"/>
        <w:tab w:val="num" w:pos="792"/>
      </w:tabs>
      <w:ind w:left="792"/>
      <w:contextualSpacing/>
      <w:outlineLvl w:val="2"/>
    </w:pPr>
    <w:rPr>
      <w:b w:val="0"/>
      <w:bCs w:val="0"/>
      <w:iCs w:val="0"/>
      <w:sz w:val="24"/>
    </w:rPr>
  </w:style>
  <w:style w:type="paragraph" w:styleId="Heading4">
    <w:name w:val="heading 4"/>
    <w:next w:val="BodyText"/>
    <w:qFormat/>
    <w:rsid w:val="0029742A"/>
    <w:pPr>
      <w:keepNext/>
      <w:pageBreakBefore/>
      <w:pBdr>
        <w:top w:val="single" w:sz="4" w:space="1" w:color="auto"/>
      </w:pBdr>
      <w:spacing w:after="240"/>
      <w:outlineLvl w:val="3"/>
    </w:pPr>
    <w:rPr>
      <w:rFonts w:ascii="Arial" w:eastAsia="SimSun" w:hAnsi="Arial" w:cs="Arial"/>
      <w:b/>
      <w:bCs/>
      <w:kern w:val="32"/>
      <w:sz w:val="32"/>
      <w:szCs w:val="32"/>
      <w:lang w:eastAsia="zh-CN" w:bidi="ar-SA"/>
    </w:rPr>
  </w:style>
  <w:style w:type="paragraph" w:styleId="Heading5">
    <w:name w:val="heading 5"/>
    <w:basedOn w:val="Heading4"/>
    <w:next w:val="BodyText"/>
    <w:qFormat/>
    <w:rsid w:val="0029742A"/>
    <w:pPr>
      <w:pageBreakBefore w:val="0"/>
      <w:pBdr>
        <w:top w:val="none" w:sz="0" w:space="0" w:color="auto"/>
      </w:pBdr>
      <w:spacing w:before="240" w:after="0"/>
      <w:outlineLvl w:val="4"/>
    </w:pPr>
    <w:rPr>
      <w:bCs w:val="0"/>
      <w:iCs/>
      <w:sz w:val="28"/>
      <w:szCs w:val="28"/>
    </w:rPr>
  </w:style>
  <w:style w:type="paragraph" w:styleId="Heading6">
    <w:name w:val="heading 6"/>
    <w:basedOn w:val="Heading5"/>
    <w:next w:val="BodyText"/>
    <w:qFormat/>
    <w:rsid w:val="0029742A"/>
    <w:pPr>
      <w:outlineLvl w:val="5"/>
    </w:pPr>
    <w:rPr>
      <w:bCs/>
      <w:sz w:val="24"/>
      <w:szCs w:val="24"/>
      <w:lang w:eastAsia="en-US"/>
    </w:rPr>
  </w:style>
  <w:style w:type="paragraph" w:styleId="Heading7">
    <w:name w:val="heading 7"/>
    <w:basedOn w:val="Normal"/>
    <w:next w:val="Normal"/>
    <w:qFormat/>
    <w:rsid w:val="00F03DF3"/>
    <w:pPr>
      <w:spacing w:before="240" w:after="60"/>
      <w:outlineLvl w:val="6"/>
    </w:pPr>
    <w:rPr>
      <w:rFonts w:ascii="Times New Roman" w:hAnsi="Times New Roman"/>
      <w:sz w:val="24"/>
    </w:rPr>
  </w:style>
  <w:style w:type="paragraph" w:styleId="Heading8">
    <w:name w:val="heading 8"/>
    <w:basedOn w:val="Normal"/>
    <w:next w:val="Normal"/>
    <w:qFormat/>
    <w:rsid w:val="00F03DF3"/>
    <w:pPr>
      <w:spacing w:before="240" w:after="60"/>
      <w:outlineLvl w:val="7"/>
    </w:pPr>
    <w:rPr>
      <w:rFonts w:ascii="Times New Roman" w:hAnsi="Times New Roman"/>
      <w:i/>
      <w:iCs/>
      <w:sz w:val="24"/>
    </w:rPr>
  </w:style>
  <w:style w:type="paragraph" w:styleId="Heading9">
    <w:name w:val="heading 9"/>
    <w:basedOn w:val="Normal"/>
    <w:next w:val="Normal"/>
    <w:qFormat/>
    <w:rsid w:val="00F03DF3"/>
    <w:pPr>
      <w:spacing w:before="240" w:after="60"/>
      <w:outlineLvl w:val="8"/>
    </w:pPr>
    <w:rPr>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F03DF3"/>
    <w:pPr>
      <w:adjustRightInd w:val="0"/>
      <w:snapToGrid w:val="0"/>
    </w:pPr>
    <w:rPr>
      <w:rFonts w:eastAsia="Arial Unicode MS"/>
      <w:lang w:eastAsia="zh-CN"/>
    </w:rPr>
  </w:style>
  <w:style w:type="table" w:styleId="TableGrid">
    <w:name w:val="Table Grid"/>
    <w:aliases w:val="Information Box"/>
    <w:basedOn w:val="TableNormal"/>
    <w:semiHidden/>
    <w:rsid w:val="00F03DF3"/>
    <w:rPr>
      <w:rFonts w:ascii="Arial" w:eastAsia="Arial Unicode MS" w:hAnsi="Arial"/>
    </w:rPr>
    <w:tblPr>
      <w:jc w:val="center"/>
      <w:tblCellMar>
        <w:top w:w="29" w:type="dxa"/>
        <w:left w:w="115" w:type="dxa"/>
        <w:bottom w:w="29" w:type="dxa"/>
        <w:right w:w="115" w:type="dxa"/>
      </w:tblCellMar>
    </w:tblPr>
    <w:trPr>
      <w:cantSplit/>
      <w:jc w:val="center"/>
    </w:trPr>
    <w:tcPr>
      <w:shd w:val="clear" w:color="auto" w:fill="E0E0E0"/>
      <w:vAlign w:val="center"/>
    </w:tcPr>
    <w:tblStylePr w:type="firstCol">
      <w:rPr>
        <w:rFonts w:ascii="Verdana" w:hAnsi="Verdana"/>
        <w:b w:val="0"/>
        <w:sz w:val="20"/>
      </w:rPr>
      <w:tblPr/>
      <w:trPr>
        <w:cantSplit w:val="0"/>
      </w:trPr>
      <w:tcPr>
        <w:tcBorders>
          <w:top w:val="nil"/>
          <w:left w:val="nil"/>
          <w:bottom w:val="nil"/>
          <w:right w:val="nil"/>
          <w:insideH w:val="nil"/>
          <w:insideV w:val="nil"/>
          <w:tl2br w:val="nil"/>
          <w:tr2bl w:val="nil"/>
        </w:tcBorders>
      </w:tcPr>
    </w:tblStylePr>
  </w:style>
  <w:style w:type="paragraph" w:styleId="Footer">
    <w:name w:val="footer"/>
    <w:link w:val="FooterChar"/>
    <w:rsid w:val="00F03DF3"/>
    <w:pPr>
      <w:tabs>
        <w:tab w:val="right" w:pos="10224"/>
      </w:tabs>
      <w:adjustRightInd w:val="0"/>
      <w:snapToGrid w:val="0"/>
    </w:pPr>
    <w:rPr>
      <w:rFonts w:ascii="Arial" w:hAnsi="Arial"/>
      <w:i/>
      <w:szCs w:val="24"/>
      <w:lang w:bidi="ar-SA"/>
    </w:rPr>
  </w:style>
  <w:style w:type="paragraph" w:customStyle="1" w:styleId="Cover-PoTorEoT">
    <w:name w:val="Cover - PoT or EoT"/>
    <w:basedOn w:val="Normal"/>
    <w:semiHidden/>
    <w:rsid w:val="00F03DF3"/>
    <w:pPr>
      <w:spacing w:after="480"/>
      <w:ind w:left="1008"/>
    </w:pPr>
    <w:rPr>
      <w:rFonts w:eastAsia="SimSun"/>
      <w:b/>
      <w:sz w:val="44"/>
      <w:lang w:eastAsia="zh-CN"/>
    </w:rPr>
  </w:style>
  <w:style w:type="table" w:styleId="TableGrid1">
    <w:name w:val="Table Grid 1"/>
    <w:aliases w:val="Table Footers"/>
    <w:basedOn w:val="TableNormal"/>
    <w:semiHidden/>
    <w:rsid w:val="00F03DF3"/>
    <w:pPr>
      <w:jc w:val="right"/>
    </w:pPr>
    <w:rPr>
      <w:rFonts w:ascii="Arial" w:hAnsi="Arial" w:cs="Arial"/>
    </w:rPr>
    <w:tblPr>
      <w:tblInd w:w="72" w:type="dxa"/>
      <w:tblBorders>
        <w:top w:val="single" w:sz="2" w:space="0" w:color="000000"/>
      </w:tblBorders>
      <w:tblCellMar>
        <w:top w:w="14" w:type="dxa"/>
        <w:left w:w="115" w:type="dxa"/>
        <w:bottom w:w="14" w:type="dxa"/>
        <w:right w:w="115" w:type="dxa"/>
      </w:tblCellMar>
    </w:tblPr>
    <w:tcPr>
      <w:shd w:val="clear" w:color="auto" w:fill="auto"/>
      <w:vAlign w:val="center"/>
    </w:tcPr>
    <w:tblStylePr w:type="lastRow">
      <w:rPr>
        <w:i/>
        <w:iCs/>
      </w:rPr>
      <w:tblPr/>
      <w:tcPr>
        <w:tcBorders>
          <w:tl2br w:val="none" w:sz="0" w:space="0" w:color="auto"/>
          <w:tr2bl w:val="none" w:sz="0" w:space="0" w:color="auto"/>
        </w:tcBorders>
      </w:tcPr>
    </w:tblStylePr>
    <w:tblStylePr w:type="firstCol">
      <w:pPr>
        <w:jc w:val="left"/>
      </w:pPr>
    </w:tblStylePr>
    <w:tblStylePr w:type="lastCol">
      <w:pPr>
        <w:jc w:val="right"/>
      </w:pPr>
      <w:rPr>
        <w:i/>
        <w:iCs/>
      </w:rPr>
    </w:tblStylePr>
  </w:style>
  <w:style w:type="paragraph" w:customStyle="1" w:styleId="Code">
    <w:name w:val="Code"/>
    <w:basedOn w:val="Normal"/>
    <w:link w:val="CodeChar"/>
    <w:semiHidden/>
    <w:rsid w:val="00F03DF3"/>
    <w:pPr>
      <w:spacing w:after="0"/>
    </w:pPr>
    <w:rPr>
      <w:rFonts w:ascii="Courier New" w:hAnsi="Courier New" w:cs="Courier New"/>
      <w:lang w:eastAsia="zh-CN"/>
    </w:rPr>
  </w:style>
  <w:style w:type="paragraph" w:styleId="TOC1">
    <w:name w:val="toc 1"/>
    <w:basedOn w:val="TOC4"/>
    <w:next w:val="Normal"/>
    <w:autoRedefine/>
    <w:semiHidden/>
    <w:rsid w:val="00F03DF3"/>
    <w:pPr>
      <w:tabs>
        <w:tab w:val="left" w:pos="1620"/>
      </w:tabs>
      <w:ind w:hanging="1620"/>
    </w:pPr>
    <w:rPr>
      <w:rFonts w:eastAsia="SimSun"/>
    </w:rPr>
  </w:style>
  <w:style w:type="paragraph" w:styleId="TOC2">
    <w:name w:val="toc 2"/>
    <w:basedOn w:val="Normal"/>
    <w:next w:val="Normal"/>
    <w:autoRedefine/>
    <w:semiHidden/>
    <w:rsid w:val="00F03DF3"/>
    <w:pPr>
      <w:tabs>
        <w:tab w:val="left" w:pos="1620"/>
        <w:tab w:val="right" w:leader="dot" w:pos="10260"/>
      </w:tabs>
      <w:spacing w:before="0" w:after="0"/>
      <w:ind w:left="1620" w:right="504" w:hanging="1170"/>
    </w:pPr>
    <w:rPr>
      <w:rFonts w:ascii="Helvetica" w:eastAsia="SimSun" w:hAnsi="Helvetica" w:cs="Arial"/>
      <w:smallCaps/>
      <w:noProof/>
      <w:sz w:val="20"/>
      <w:szCs w:val="20"/>
      <w:lang w:eastAsia="zh-CN"/>
    </w:rPr>
  </w:style>
  <w:style w:type="character" w:styleId="Hyperlink">
    <w:name w:val="Hyperlink"/>
    <w:semiHidden/>
    <w:rsid w:val="00F03DF3"/>
    <w:rPr>
      <w:rFonts w:ascii="Arial" w:hAnsi="Arial"/>
      <w:color w:val="0000FF"/>
      <w:u w:val="single"/>
    </w:rPr>
  </w:style>
  <w:style w:type="paragraph" w:styleId="Caption">
    <w:name w:val="caption"/>
    <w:basedOn w:val="Normal"/>
    <w:next w:val="BodyText"/>
    <w:qFormat/>
    <w:rsid w:val="00F03DF3"/>
    <w:pPr>
      <w:keepNext/>
      <w:spacing w:after="20"/>
      <w:jc w:val="center"/>
    </w:pPr>
    <w:rPr>
      <w:b/>
      <w:bCs/>
      <w:sz w:val="20"/>
      <w:szCs w:val="20"/>
    </w:rPr>
  </w:style>
  <w:style w:type="paragraph" w:styleId="MacroText">
    <w:name w:val="macro"/>
    <w:semiHidden/>
    <w:rsid w:val="00F03DF3"/>
    <w:pPr>
      <w:tabs>
        <w:tab w:val="left" w:pos="480"/>
        <w:tab w:val="left" w:pos="960"/>
        <w:tab w:val="left" w:pos="1440"/>
        <w:tab w:val="left" w:pos="1920"/>
        <w:tab w:val="left" w:pos="2400"/>
        <w:tab w:val="left" w:pos="2880"/>
        <w:tab w:val="left" w:pos="3360"/>
        <w:tab w:val="left" w:pos="3840"/>
        <w:tab w:val="left" w:pos="4320"/>
      </w:tabs>
      <w:spacing w:after="240"/>
    </w:pPr>
    <w:rPr>
      <w:rFonts w:ascii="Courier New" w:hAnsi="Courier New"/>
      <w:lang w:bidi="ar-SA"/>
    </w:rPr>
  </w:style>
  <w:style w:type="paragraph" w:styleId="TOC3">
    <w:name w:val="toc 3"/>
    <w:basedOn w:val="Normal"/>
    <w:next w:val="Normal"/>
    <w:autoRedefine/>
    <w:semiHidden/>
    <w:rsid w:val="00F03DF3"/>
    <w:pPr>
      <w:tabs>
        <w:tab w:val="right" w:leader="dot" w:pos="10260"/>
      </w:tabs>
      <w:spacing w:before="0" w:after="0"/>
      <w:ind w:left="1620" w:right="504"/>
    </w:pPr>
    <w:rPr>
      <w:rFonts w:ascii="Helvetica" w:hAnsi="Helvetica" w:cs="Arial"/>
      <w:smallCaps/>
      <w:sz w:val="20"/>
      <w:szCs w:val="20"/>
    </w:rPr>
  </w:style>
  <w:style w:type="paragraph" w:styleId="TOC4">
    <w:name w:val="toc 4"/>
    <w:basedOn w:val="Normal"/>
    <w:next w:val="Normal"/>
    <w:autoRedefine/>
    <w:semiHidden/>
    <w:rsid w:val="00F03DF3"/>
    <w:pPr>
      <w:tabs>
        <w:tab w:val="right" w:leader="dot" w:pos="10260"/>
      </w:tabs>
      <w:adjustRightInd w:val="0"/>
      <w:snapToGrid w:val="0"/>
      <w:spacing w:before="0" w:after="0"/>
      <w:ind w:left="1620" w:right="324"/>
    </w:pPr>
    <w:rPr>
      <w:rFonts w:ascii="Helvetica" w:hAnsi="Helvetica" w:cs="Arial"/>
      <w:b/>
      <w:bCs/>
      <w:caps/>
      <w:noProof/>
      <w:sz w:val="20"/>
      <w:szCs w:val="20"/>
    </w:rPr>
  </w:style>
  <w:style w:type="paragraph" w:styleId="TOC5">
    <w:name w:val="toc 5"/>
    <w:basedOn w:val="Normal"/>
    <w:next w:val="Normal"/>
    <w:autoRedefine/>
    <w:semiHidden/>
    <w:rsid w:val="00F03DF3"/>
    <w:pPr>
      <w:tabs>
        <w:tab w:val="right" w:leader="dot" w:pos="10260"/>
      </w:tabs>
      <w:spacing w:before="0" w:after="0"/>
      <w:ind w:left="1620" w:right="504"/>
    </w:pPr>
    <w:rPr>
      <w:rFonts w:ascii="Helvetica" w:hAnsi="Helvetica" w:cs="Arial Unicode MS"/>
      <w:smallCaps/>
      <w:noProof/>
      <w:sz w:val="20"/>
      <w:szCs w:val="18"/>
      <w:lang w:bidi="my-MM"/>
    </w:rPr>
  </w:style>
  <w:style w:type="paragraph" w:styleId="TOC6">
    <w:name w:val="toc 6"/>
    <w:basedOn w:val="Normal"/>
    <w:next w:val="Normal"/>
    <w:autoRedefine/>
    <w:semiHidden/>
    <w:rsid w:val="00F03DF3"/>
    <w:pPr>
      <w:tabs>
        <w:tab w:val="right" w:leader="dot" w:pos="10260"/>
      </w:tabs>
      <w:spacing w:before="0" w:after="0"/>
      <w:ind w:left="1627" w:right="504"/>
    </w:pPr>
    <w:rPr>
      <w:rFonts w:ascii="Helvetica" w:hAnsi="Helvetica" w:cs="Arial"/>
      <w:smallCaps/>
      <w:noProof/>
      <w:sz w:val="18"/>
      <w:szCs w:val="18"/>
    </w:rPr>
  </w:style>
  <w:style w:type="paragraph" w:styleId="TOC7">
    <w:name w:val="toc 7"/>
    <w:basedOn w:val="Normal"/>
    <w:next w:val="Normal"/>
    <w:autoRedefine/>
    <w:semiHidden/>
    <w:rsid w:val="00F03DF3"/>
    <w:pPr>
      <w:tabs>
        <w:tab w:val="left" w:pos="1620"/>
        <w:tab w:val="right" w:leader="dot" w:pos="9540"/>
      </w:tabs>
      <w:spacing w:before="0" w:after="0"/>
      <w:ind w:left="274"/>
    </w:pPr>
    <w:rPr>
      <w:rFonts w:cs="Arial"/>
      <w:smallCaps/>
      <w:noProof/>
      <w:sz w:val="18"/>
      <w:szCs w:val="18"/>
    </w:rPr>
  </w:style>
  <w:style w:type="paragraph" w:styleId="TOC8">
    <w:name w:val="toc 8"/>
    <w:basedOn w:val="Normal"/>
    <w:next w:val="Normal"/>
    <w:autoRedefine/>
    <w:semiHidden/>
    <w:rsid w:val="00F03DF3"/>
    <w:pPr>
      <w:ind w:left="1680"/>
    </w:pPr>
  </w:style>
  <w:style w:type="paragraph" w:styleId="TOC9">
    <w:name w:val="toc 9"/>
    <w:basedOn w:val="Normal"/>
    <w:next w:val="Normal"/>
    <w:autoRedefine/>
    <w:semiHidden/>
    <w:rsid w:val="00F03DF3"/>
    <w:pPr>
      <w:ind w:left="1920"/>
    </w:pPr>
  </w:style>
  <w:style w:type="paragraph" w:customStyle="1" w:styleId="HeadingTOC">
    <w:name w:val="Heading TOC"/>
    <w:semiHidden/>
    <w:rsid w:val="00F03DF3"/>
    <w:pPr>
      <w:spacing w:after="240"/>
    </w:pPr>
    <w:rPr>
      <w:rFonts w:ascii="Arial" w:hAnsi="Arial"/>
      <w:b/>
      <w:bCs/>
      <w:kern w:val="32"/>
      <w:sz w:val="32"/>
      <w:szCs w:val="32"/>
      <w:lang w:bidi="ar-SA"/>
    </w:rPr>
  </w:style>
  <w:style w:type="paragraph" w:customStyle="1" w:styleId="IDComment">
    <w:name w:val="ID Comment"/>
    <w:basedOn w:val="BodyText"/>
    <w:semiHidden/>
    <w:rsid w:val="00F03DF3"/>
    <w:pPr>
      <w:jc w:val="center"/>
    </w:pPr>
    <w:rPr>
      <w:rFonts w:ascii="Arial Bold" w:hAnsi="Arial Bold"/>
      <w:b/>
      <w:color w:val="669900"/>
    </w:rPr>
  </w:style>
  <w:style w:type="paragraph" w:customStyle="1" w:styleId="IDInstructions">
    <w:name w:val="ID Instructions"/>
    <w:basedOn w:val="BodyText"/>
    <w:link w:val="IDInstructionsChar"/>
    <w:semiHidden/>
    <w:rsid w:val="00F03DF3"/>
    <w:rPr>
      <w:rFonts w:eastAsia="SimSun"/>
      <w:color w:val="669900"/>
    </w:rPr>
  </w:style>
  <w:style w:type="character" w:customStyle="1" w:styleId="IDInstructionsChar">
    <w:name w:val="ID Instructions Char"/>
    <w:link w:val="IDInstructions"/>
    <w:rsid w:val="00F03DF3"/>
    <w:rPr>
      <w:rFonts w:ascii="Arial" w:eastAsia="SimSun" w:hAnsi="Arial"/>
      <w:color w:val="669900"/>
      <w:sz w:val="22"/>
      <w:szCs w:val="24"/>
      <w:lang w:val="en-US" w:eastAsia="zh-CN" w:bidi="ar-SA"/>
    </w:rPr>
  </w:style>
  <w:style w:type="paragraph" w:customStyle="1" w:styleId="Bullet1">
    <w:name w:val="Bullet 1"/>
    <w:link w:val="Bullet1Char"/>
    <w:semiHidden/>
    <w:rsid w:val="00F03DF3"/>
    <w:pPr>
      <w:numPr>
        <w:numId w:val="21"/>
      </w:numPr>
      <w:spacing w:after="120"/>
      <w:contextualSpacing/>
    </w:pPr>
    <w:rPr>
      <w:rFonts w:ascii="Arial" w:eastAsia="SimSun" w:hAnsi="Arial"/>
      <w:sz w:val="22"/>
      <w:szCs w:val="24"/>
      <w:lang w:eastAsia="zh-CN" w:bidi="ar-SA"/>
    </w:rPr>
  </w:style>
  <w:style w:type="paragraph" w:customStyle="1" w:styleId="Bullet2">
    <w:name w:val="Bullet 2"/>
    <w:semiHidden/>
    <w:rsid w:val="00F03DF3"/>
    <w:pPr>
      <w:numPr>
        <w:numId w:val="1"/>
      </w:numPr>
      <w:tabs>
        <w:tab w:val="clear" w:pos="720"/>
      </w:tabs>
      <w:spacing w:before="120" w:after="120"/>
      <w:ind w:left="360"/>
      <w:contextualSpacing/>
    </w:pPr>
    <w:rPr>
      <w:rFonts w:ascii="Arial" w:eastAsia="SimSun" w:hAnsi="Arial"/>
      <w:sz w:val="22"/>
      <w:szCs w:val="24"/>
      <w:lang w:eastAsia="zh-CN" w:bidi="ar-SA"/>
    </w:rPr>
  </w:style>
  <w:style w:type="paragraph" w:customStyle="1" w:styleId="Bullet3">
    <w:name w:val="Bullet 3"/>
    <w:basedOn w:val="Normal"/>
    <w:semiHidden/>
    <w:rsid w:val="00F03DF3"/>
    <w:pPr>
      <w:numPr>
        <w:numId w:val="2"/>
      </w:numPr>
      <w:tabs>
        <w:tab w:val="clear" w:pos="1080"/>
        <w:tab w:val="num" w:pos="792"/>
      </w:tabs>
      <w:adjustRightInd w:val="0"/>
      <w:snapToGrid w:val="0"/>
      <w:ind w:left="792" w:hanging="792"/>
      <w:contextualSpacing/>
    </w:pPr>
    <w:rPr>
      <w:rFonts w:eastAsia="Arial Unicode MS"/>
      <w:lang w:eastAsia="zh-CN"/>
    </w:rPr>
  </w:style>
  <w:style w:type="paragraph" w:customStyle="1" w:styleId="Bullet4">
    <w:name w:val="Bullet 4"/>
    <w:basedOn w:val="Normal"/>
    <w:semiHidden/>
    <w:rsid w:val="00F03DF3"/>
    <w:rPr>
      <w:rFonts w:eastAsia="SimSun"/>
      <w:lang w:eastAsia="zh-CN"/>
    </w:rPr>
  </w:style>
  <w:style w:type="paragraph" w:customStyle="1" w:styleId="Bullet5">
    <w:name w:val="Bullet 5"/>
    <w:basedOn w:val="Normal"/>
    <w:semiHidden/>
    <w:rsid w:val="00F03DF3"/>
    <w:rPr>
      <w:rFonts w:eastAsia="SimSun"/>
      <w:lang w:eastAsia="zh-CN"/>
    </w:rPr>
  </w:style>
  <w:style w:type="paragraph" w:customStyle="1" w:styleId="Numbered">
    <w:name w:val="Numbered"/>
    <w:basedOn w:val="BodyText"/>
    <w:link w:val="NumberedChar"/>
    <w:semiHidden/>
    <w:rsid w:val="00F03DF3"/>
    <w:pPr>
      <w:numPr>
        <w:numId w:val="5"/>
      </w:numPr>
      <w:ind w:left="0" w:firstLine="0"/>
    </w:pPr>
    <w:rPr>
      <w:rFonts w:eastAsia="SimSun"/>
    </w:rPr>
  </w:style>
  <w:style w:type="paragraph" w:customStyle="1" w:styleId="StepList">
    <w:name w:val="Step List"/>
    <w:basedOn w:val="Normal"/>
    <w:link w:val="StepListChar"/>
    <w:rsid w:val="00F03DF3"/>
    <w:pPr>
      <w:keepLines/>
      <w:tabs>
        <w:tab w:val="left" w:pos="1354"/>
        <w:tab w:val="left" w:pos="2218"/>
        <w:tab w:val="left" w:pos="2794"/>
        <w:tab w:val="left" w:pos="2880"/>
        <w:tab w:val="left" w:pos="3456"/>
        <w:tab w:val="left" w:pos="4032"/>
        <w:tab w:val="left" w:pos="4464"/>
        <w:tab w:val="left" w:pos="5184"/>
      </w:tabs>
      <w:spacing w:before="240"/>
    </w:pPr>
    <w:rPr>
      <w:szCs w:val="22"/>
    </w:rPr>
  </w:style>
  <w:style w:type="paragraph" w:customStyle="1" w:styleId="InformationBoxBody">
    <w:name w:val="Information Box Body"/>
    <w:rsid w:val="0060029D"/>
    <w:pPr>
      <w:keepLines/>
      <w:spacing w:before="60" w:after="60"/>
      <w:ind w:left="725" w:hanging="725"/>
    </w:pPr>
    <w:rPr>
      <w:rFonts w:ascii="Arial" w:eastAsia="SimSun" w:hAnsi="Arial"/>
      <w:lang w:eastAsia="zh-CN" w:bidi="ar-SA"/>
    </w:rPr>
  </w:style>
  <w:style w:type="paragraph" w:customStyle="1" w:styleId="InformationBoxTitle">
    <w:name w:val="Information Box Title"/>
    <w:next w:val="InformationBoxBody"/>
    <w:rsid w:val="00F03DF3"/>
    <w:pPr>
      <w:spacing w:before="60"/>
    </w:pPr>
    <w:rPr>
      <w:rFonts w:ascii="Arial" w:eastAsia="SimSun" w:hAnsi="Arial"/>
      <w:b/>
      <w:lang w:eastAsia="zh-CN" w:bidi="ar-SA"/>
    </w:rPr>
  </w:style>
  <w:style w:type="paragraph" w:customStyle="1" w:styleId="TableText">
    <w:name w:val="Table Text"/>
    <w:basedOn w:val="Normal"/>
    <w:link w:val="TableTextChar"/>
    <w:rsid w:val="00F03DF3"/>
    <w:pPr>
      <w:spacing w:before="60" w:after="60"/>
    </w:pPr>
    <w:rPr>
      <w:rFonts w:eastAsia="SimSun"/>
      <w:lang w:eastAsia="zh-CN"/>
    </w:rPr>
  </w:style>
  <w:style w:type="paragraph" w:customStyle="1" w:styleId="Image">
    <w:name w:val="Image"/>
    <w:basedOn w:val="BodyText"/>
    <w:next w:val="BodyText"/>
    <w:rsid w:val="00F03DF3"/>
    <w:pPr>
      <w:spacing w:before="240" w:after="360"/>
      <w:jc w:val="center"/>
    </w:pPr>
  </w:style>
  <w:style w:type="paragraph" w:customStyle="1" w:styleId="TableBullet">
    <w:name w:val="Table Bullet"/>
    <w:basedOn w:val="TableText"/>
    <w:semiHidden/>
    <w:rsid w:val="00F03DF3"/>
    <w:pPr>
      <w:numPr>
        <w:numId w:val="3"/>
      </w:numPr>
    </w:pPr>
  </w:style>
  <w:style w:type="paragraph" w:customStyle="1" w:styleId="TableTitle">
    <w:name w:val="Table Title"/>
    <w:next w:val="TableText"/>
    <w:rsid w:val="00F03DF3"/>
    <w:pPr>
      <w:spacing w:before="60" w:after="60"/>
      <w:jc w:val="center"/>
    </w:pPr>
    <w:rPr>
      <w:rFonts w:ascii="Arial" w:eastAsia="Arial Unicode MS" w:hAnsi="Arial"/>
      <w:b/>
      <w:sz w:val="22"/>
      <w:szCs w:val="24"/>
      <w:lang w:eastAsia="zh-CN" w:bidi="ar-SA"/>
    </w:rPr>
  </w:style>
  <w:style w:type="table" w:styleId="TableGrid2">
    <w:name w:val="Table Grid 2"/>
    <w:aliases w:val="Data"/>
    <w:basedOn w:val="TableNormal"/>
    <w:rsid w:val="00F03DF3"/>
    <w:pPr>
      <w:spacing w:before="60" w:after="60"/>
    </w:pPr>
    <w:rPr>
      <w:rFonts w:ascii="Arial" w:hAnsi="Arial"/>
    </w:rPr>
    <w:tblPr>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rPr>
      <w:cantSplit/>
      <w:jc w:val="center"/>
    </w:trPr>
    <w:tcPr>
      <w:shd w:val="clear" w:color="auto" w:fill="auto"/>
      <w:vAlign w:val="center"/>
    </w:tcPr>
    <w:tblStylePr w:type="firstRow">
      <w:pPr>
        <w:jc w:val="center"/>
      </w:pPr>
      <w:rPr>
        <w:rFonts w:ascii="Arial" w:hAnsi="Arial"/>
        <w:b/>
        <w:bCs/>
        <w:sz w:val="24"/>
      </w:rPr>
      <w:tblPr/>
      <w:tcPr>
        <w:shd w:val="clear" w:color="auto" w:fill="000000"/>
        <w:vAlign w:val="bottom"/>
      </w:tcPr>
    </w:tblStylePr>
    <w:tblStylePr w:type="lastRow">
      <w:rPr>
        <w:b w:val="0"/>
        <w:bCs/>
      </w:rPr>
      <w:tblPr/>
      <w:tcPr>
        <w:tcBorders>
          <w:top w:val="single" w:sz="6" w:space="0" w:color="000000"/>
          <w:tl2br w:val="none" w:sz="0" w:space="0" w:color="auto"/>
          <w:tr2bl w:val="none" w:sz="0" w:space="0" w:color="auto"/>
        </w:tcBorders>
      </w:tcPr>
    </w:tblStylePr>
    <w:tblStylePr w:type="firstCol">
      <w:pPr>
        <w:jc w:val="left"/>
      </w:pPr>
      <w:rPr>
        <w:rFonts w:ascii="Arial" w:hAnsi="Arial"/>
        <w:b w:val="0"/>
        <w:bCs/>
      </w:rPr>
      <w:tblPr/>
      <w:tcPr>
        <w:vAlign w:val="center"/>
      </w:tcPr>
    </w:tblStylePr>
    <w:tblStylePr w:type="lastCol">
      <w:pPr>
        <w:jc w:val="left"/>
      </w:pPr>
      <w:rPr>
        <w:b w:val="0"/>
        <w:bCs/>
      </w:rPr>
      <w:tblPr/>
      <w:tcPr>
        <w:vAlign w:val="center"/>
      </w:tcPr>
    </w:tblStylePr>
  </w:style>
  <w:style w:type="paragraph" w:customStyle="1" w:styleId="Appendixheader">
    <w:name w:val="Appendix header"/>
    <w:basedOn w:val="Heading1"/>
    <w:semiHidden/>
    <w:rsid w:val="00F03DF3"/>
    <w:pPr>
      <w:numPr>
        <w:numId w:val="4"/>
      </w:numPr>
    </w:pPr>
    <w:rPr>
      <w:rFonts w:ascii="Arial Bold" w:eastAsia="SimSun" w:hAnsi="Arial Bold" w:cs="Arial Bold"/>
      <w:lang w:eastAsia="zh-CN"/>
    </w:rPr>
  </w:style>
  <w:style w:type="paragraph" w:customStyle="1" w:styleId="Cover-subtitle">
    <w:name w:val="Cover - subtitle"/>
    <w:basedOn w:val="Cover-PoTorEoT"/>
    <w:semiHidden/>
    <w:rsid w:val="00F03DF3"/>
    <w:rPr>
      <w:b w:val="0"/>
      <w:sz w:val="40"/>
    </w:rPr>
  </w:style>
  <w:style w:type="paragraph" w:styleId="Header">
    <w:name w:val="header"/>
    <w:basedOn w:val="Normal"/>
    <w:link w:val="HeaderChar"/>
    <w:uiPriority w:val="99"/>
    <w:rsid w:val="00F03DF3"/>
    <w:pPr>
      <w:tabs>
        <w:tab w:val="center" w:pos="4320"/>
        <w:tab w:val="right" w:pos="8640"/>
      </w:tabs>
    </w:pPr>
    <w:rPr>
      <w:sz w:val="20"/>
    </w:rPr>
  </w:style>
  <w:style w:type="paragraph" w:customStyle="1" w:styleId="Numbereda">
    <w:name w:val="Numbered a."/>
    <w:basedOn w:val="BodyText"/>
    <w:semiHidden/>
    <w:rsid w:val="00F03DF3"/>
    <w:pPr>
      <w:numPr>
        <w:numId w:val="6"/>
      </w:numPr>
    </w:pPr>
  </w:style>
  <w:style w:type="paragraph" w:customStyle="1" w:styleId="Code-DB2Command">
    <w:name w:val="Code -  DB2 Command"/>
    <w:basedOn w:val="Code-Paragraphstyle"/>
    <w:semiHidden/>
    <w:rsid w:val="00F03DF3"/>
    <w:pPr>
      <w:tabs>
        <w:tab w:val="left" w:pos="6030"/>
      </w:tabs>
      <w:overflowPunct w:val="0"/>
      <w:autoSpaceDE w:val="0"/>
      <w:autoSpaceDN w:val="0"/>
      <w:adjustRightInd w:val="0"/>
      <w:ind w:left="1080"/>
      <w:textAlignment w:val="baseline"/>
    </w:pPr>
    <w:rPr>
      <w:lang w:eastAsia="en-US"/>
    </w:rPr>
  </w:style>
  <w:style w:type="paragraph" w:customStyle="1" w:styleId="Code-Script">
    <w:name w:val="Code - Script"/>
    <w:basedOn w:val="Code-Paragraphstyle"/>
    <w:autoRedefine/>
    <w:semiHidden/>
    <w:rsid w:val="00F03DF3"/>
    <w:pPr>
      <w:keepLines/>
      <w:ind w:left="1440"/>
    </w:pPr>
    <w:rPr>
      <w:i/>
      <w:sz w:val="18"/>
      <w:szCs w:val="18"/>
    </w:rPr>
  </w:style>
  <w:style w:type="paragraph" w:customStyle="1" w:styleId="Code-xquery">
    <w:name w:val="Code - xquery"/>
    <w:basedOn w:val="Code-Paragraphstyle"/>
    <w:semiHidden/>
    <w:rsid w:val="00F03DF3"/>
    <w:pPr>
      <w:keepNext/>
      <w:keepLines/>
      <w:ind w:left="1080" w:right="720"/>
    </w:pPr>
    <w:rPr>
      <w:sz w:val="18"/>
    </w:rPr>
  </w:style>
  <w:style w:type="paragraph" w:customStyle="1" w:styleId="LabNote">
    <w:name w:val="Lab Note"/>
    <w:autoRedefine/>
    <w:semiHidden/>
    <w:rsid w:val="00F03DF3"/>
    <w:pPr>
      <w:tabs>
        <w:tab w:val="left" w:pos="6030"/>
      </w:tabs>
      <w:overflowPunct w:val="0"/>
      <w:autoSpaceDE w:val="0"/>
      <w:autoSpaceDN w:val="0"/>
      <w:adjustRightInd w:val="0"/>
      <w:spacing w:before="110" w:after="110"/>
      <w:ind w:left="1080" w:right="720"/>
      <w:textAlignment w:val="baseline"/>
    </w:pPr>
    <w:rPr>
      <w:rFonts w:ascii="Arial" w:hAnsi="Arial"/>
      <w:i/>
      <w:sz w:val="22"/>
      <w:szCs w:val="24"/>
      <w:lang w:bidi="ar-SA"/>
    </w:rPr>
  </w:style>
  <w:style w:type="paragraph" w:customStyle="1" w:styleId="StepList2">
    <w:name w:val="Step List 2"/>
    <w:basedOn w:val="StepList"/>
    <w:link w:val="StepList2Char"/>
    <w:semiHidden/>
    <w:rsid w:val="00F03DF3"/>
    <w:pPr>
      <w:numPr>
        <w:numId w:val="7"/>
      </w:numPr>
      <w:tabs>
        <w:tab w:val="clear" w:pos="864"/>
        <w:tab w:val="num" w:pos="360"/>
        <w:tab w:val="left" w:pos="1728"/>
      </w:tabs>
      <w:ind w:left="792" w:hanging="792"/>
    </w:pPr>
  </w:style>
  <w:style w:type="paragraph" w:customStyle="1" w:styleId="StepList3">
    <w:name w:val="Step List 3"/>
    <w:basedOn w:val="StepList2"/>
    <w:semiHidden/>
    <w:rsid w:val="00F03DF3"/>
    <w:pPr>
      <w:numPr>
        <w:numId w:val="0"/>
      </w:numPr>
    </w:pPr>
  </w:style>
  <w:style w:type="character" w:customStyle="1" w:styleId="Bullet1Char">
    <w:name w:val="Bullet 1 Char"/>
    <w:link w:val="Bullet1"/>
    <w:semiHidden/>
    <w:rsid w:val="00C63C01"/>
    <w:rPr>
      <w:rFonts w:ascii="Arial" w:eastAsia="SimSun" w:hAnsi="Arial"/>
      <w:sz w:val="22"/>
      <w:szCs w:val="24"/>
      <w:lang w:eastAsia="zh-CN" w:bidi="ar-SA"/>
    </w:rPr>
  </w:style>
  <w:style w:type="character" w:customStyle="1" w:styleId="Heading1Char">
    <w:name w:val="Heading 1 Char"/>
    <w:link w:val="Heading1"/>
    <w:uiPriority w:val="9"/>
    <w:rsid w:val="0029742A"/>
    <w:rPr>
      <w:rFonts w:ascii="Arial" w:hAnsi="Arial"/>
      <w:b/>
      <w:bCs/>
      <w:kern w:val="32"/>
      <w:sz w:val="32"/>
      <w:szCs w:val="32"/>
      <w:lang w:bidi="ar-SA"/>
    </w:rPr>
  </w:style>
  <w:style w:type="paragraph" w:styleId="FootnoteText">
    <w:name w:val="footnote text"/>
    <w:basedOn w:val="Normal"/>
    <w:semiHidden/>
    <w:rsid w:val="00F03DF3"/>
    <w:rPr>
      <w:sz w:val="20"/>
      <w:szCs w:val="20"/>
    </w:rPr>
  </w:style>
  <w:style w:type="character" w:styleId="FootnoteReference">
    <w:name w:val="footnote reference"/>
    <w:semiHidden/>
    <w:rsid w:val="00F03DF3"/>
    <w:rPr>
      <w:vertAlign w:val="superscript"/>
    </w:rPr>
  </w:style>
  <w:style w:type="character" w:customStyle="1" w:styleId="StepListChar">
    <w:name w:val="Step List Char"/>
    <w:link w:val="StepList"/>
    <w:rsid w:val="00E403E9"/>
    <w:rPr>
      <w:rFonts w:ascii="Arial" w:hAnsi="Arial"/>
      <w:sz w:val="22"/>
      <w:szCs w:val="22"/>
      <w:lang w:bidi="ar-SA"/>
    </w:rPr>
  </w:style>
  <w:style w:type="character" w:customStyle="1" w:styleId="StepList2Char">
    <w:name w:val="Step List 2 Char"/>
    <w:basedOn w:val="StepListChar"/>
    <w:link w:val="StepList2"/>
    <w:semiHidden/>
    <w:rsid w:val="0066441E"/>
    <w:rPr>
      <w:rFonts w:ascii="Arial" w:hAnsi="Arial"/>
      <w:sz w:val="22"/>
      <w:szCs w:val="22"/>
      <w:lang w:bidi="ar-SA"/>
    </w:rPr>
  </w:style>
  <w:style w:type="paragraph" w:styleId="DocumentMap">
    <w:name w:val="Document Map"/>
    <w:basedOn w:val="Normal"/>
    <w:semiHidden/>
    <w:rsid w:val="00F03DF3"/>
    <w:pPr>
      <w:shd w:val="clear" w:color="auto" w:fill="000080"/>
    </w:pPr>
    <w:rPr>
      <w:rFonts w:ascii="Tahoma" w:hAnsi="Tahoma" w:cs="Tahoma"/>
    </w:rPr>
  </w:style>
  <w:style w:type="character" w:styleId="PageNumber">
    <w:name w:val="page number"/>
    <w:basedOn w:val="DefaultParagraphFont"/>
    <w:semiHidden/>
    <w:rsid w:val="00F03DF3"/>
  </w:style>
  <w:style w:type="character" w:customStyle="1" w:styleId="Char">
    <w:name w:val="Char"/>
    <w:rsid w:val="00AD4E9F"/>
    <w:rPr>
      <w:rFonts w:ascii="Arial" w:eastAsia="SimSun" w:hAnsi="Arial"/>
      <w:sz w:val="22"/>
      <w:szCs w:val="24"/>
      <w:lang w:val="en-US" w:eastAsia="zh-CN" w:bidi="ar-SA"/>
    </w:rPr>
  </w:style>
  <w:style w:type="character" w:styleId="HTMLTypewriter">
    <w:name w:val="HTML Typewriter"/>
    <w:semiHidden/>
    <w:rsid w:val="00F03DF3"/>
    <w:rPr>
      <w:rFonts w:ascii="Courier New" w:hAnsi="Courier New"/>
      <w:sz w:val="20"/>
      <w:szCs w:val="20"/>
    </w:rPr>
  </w:style>
  <w:style w:type="character" w:customStyle="1" w:styleId="NumberedChar">
    <w:name w:val="Numbered Char"/>
    <w:basedOn w:val="Char"/>
    <w:link w:val="Numbered"/>
    <w:semiHidden/>
    <w:rsid w:val="00AD4E9F"/>
    <w:rPr>
      <w:rFonts w:ascii="Arial" w:eastAsia="SimSun" w:hAnsi="Arial"/>
      <w:sz w:val="22"/>
      <w:szCs w:val="24"/>
      <w:lang w:val="en-US" w:eastAsia="zh-CN" w:bidi="ar-SA"/>
    </w:rPr>
  </w:style>
  <w:style w:type="character" w:customStyle="1" w:styleId="Commentalti">
    <w:name w:val="Comment [alt+i]"/>
    <w:semiHidden/>
    <w:rsid w:val="00F03DF3"/>
    <w:rPr>
      <w:rFonts w:ascii="Arial" w:hAnsi="Arial"/>
      <w:color w:val="77AA33"/>
      <w:sz w:val="20"/>
    </w:rPr>
  </w:style>
  <w:style w:type="paragraph" w:styleId="ListBullet4">
    <w:name w:val="List Bullet 4"/>
    <w:basedOn w:val="Normal"/>
    <w:autoRedefine/>
    <w:semiHidden/>
    <w:rsid w:val="00F03DF3"/>
    <w:pPr>
      <w:numPr>
        <w:ilvl w:val="3"/>
        <w:numId w:val="22"/>
      </w:numPr>
    </w:pPr>
  </w:style>
  <w:style w:type="paragraph" w:styleId="ListBullet5">
    <w:name w:val="List Bullet 5"/>
    <w:basedOn w:val="Normal"/>
    <w:autoRedefine/>
    <w:semiHidden/>
    <w:rsid w:val="00F03DF3"/>
    <w:pPr>
      <w:numPr>
        <w:ilvl w:val="4"/>
        <w:numId w:val="22"/>
      </w:numPr>
    </w:pPr>
  </w:style>
  <w:style w:type="character" w:styleId="CommentReference">
    <w:name w:val="annotation reference"/>
    <w:semiHidden/>
    <w:rsid w:val="00F03DF3"/>
    <w:rPr>
      <w:sz w:val="16"/>
      <w:szCs w:val="16"/>
    </w:rPr>
  </w:style>
  <w:style w:type="paragraph" w:customStyle="1" w:styleId="GeneralInstructions">
    <w:name w:val="General Instructions"/>
    <w:basedOn w:val="BodyText"/>
    <w:link w:val="GeneralInstructionsChar"/>
    <w:semiHidden/>
    <w:rsid w:val="00F03DF3"/>
    <w:rPr>
      <w:rFonts w:eastAsia="SimSun"/>
      <w:color w:val="669900"/>
    </w:rPr>
  </w:style>
  <w:style w:type="character" w:styleId="EndnoteReference">
    <w:name w:val="endnote reference"/>
    <w:semiHidden/>
    <w:rsid w:val="00F03DF3"/>
    <w:rPr>
      <w:vertAlign w:val="superscript"/>
    </w:rPr>
  </w:style>
  <w:style w:type="paragraph" w:styleId="EndnoteText">
    <w:name w:val="endnote text"/>
    <w:basedOn w:val="Normal"/>
    <w:semiHidden/>
    <w:rsid w:val="00F03DF3"/>
    <w:rPr>
      <w:sz w:val="20"/>
      <w:szCs w:val="20"/>
    </w:rPr>
  </w:style>
  <w:style w:type="character" w:customStyle="1" w:styleId="GeneralInstructionsChar">
    <w:name w:val="General Instructions Char"/>
    <w:link w:val="GeneralInstructions"/>
    <w:rsid w:val="00F03DF3"/>
    <w:rPr>
      <w:rFonts w:ascii="Arial" w:eastAsia="SimSun" w:hAnsi="Arial"/>
      <w:color w:val="669900"/>
      <w:sz w:val="22"/>
      <w:szCs w:val="24"/>
      <w:lang w:val="en-US" w:eastAsia="zh-CN" w:bidi="ar-SA"/>
    </w:rPr>
  </w:style>
  <w:style w:type="paragraph" w:styleId="Index1">
    <w:name w:val="index 1"/>
    <w:basedOn w:val="Normal"/>
    <w:next w:val="Normal"/>
    <w:autoRedefine/>
    <w:semiHidden/>
    <w:rsid w:val="00F03DF3"/>
    <w:pPr>
      <w:ind w:left="220" w:hanging="220"/>
    </w:pPr>
  </w:style>
  <w:style w:type="paragraph" w:styleId="Index2">
    <w:name w:val="index 2"/>
    <w:basedOn w:val="Normal"/>
    <w:next w:val="Normal"/>
    <w:autoRedefine/>
    <w:semiHidden/>
    <w:rsid w:val="00F03DF3"/>
    <w:pPr>
      <w:ind w:left="440" w:hanging="220"/>
    </w:pPr>
  </w:style>
  <w:style w:type="paragraph" w:styleId="Index3">
    <w:name w:val="index 3"/>
    <w:basedOn w:val="Normal"/>
    <w:next w:val="Normal"/>
    <w:autoRedefine/>
    <w:semiHidden/>
    <w:rsid w:val="00F03DF3"/>
    <w:pPr>
      <w:ind w:left="660" w:hanging="220"/>
    </w:pPr>
  </w:style>
  <w:style w:type="paragraph" w:styleId="Index4">
    <w:name w:val="index 4"/>
    <w:basedOn w:val="Normal"/>
    <w:next w:val="Normal"/>
    <w:autoRedefine/>
    <w:semiHidden/>
    <w:rsid w:val="00F03DF3"/>
    <w:pPr>
      <w:ind w:left="880" w:hanging="220"/>
    </w:pPr>
  </w:style>
  <w:style w:type="paragraph" w:styleId="Index5">
    <w:name w:val="index 5"/>
    <w:basedOn w:val="Normal"/>
    <w:next w:val="Normal"/>
    <w:autoRedefine/>
    <w:semiHidden/>
    <w:rsid w:val="00F03DF3"/>
    <w:pPr>
      <w:ind w:left="1100" w:hanging="220"/>
    </w:pPr>
  </w:style>
  <w:style w:type="paragraph" w:styleId="Index6">
    <w:name w:val="index 6"/>
    <w:basedOn w:val="Normal"/>
    <w:next w:val="Normal"/>
    <w:autoRedefine/>
    <w:semiHidden/>
    <w:rsid w:val="00F03DF3"/>
    <w:pPr>
      <w:ind w:left="1320" w:hanging="220"/>
    </w:pPr>
  </w:style>
  <w:style w:type="paragraph" w:styleId="Index7">
    <w:name w:val="index 7"/>
    <w:basedOn w:val="Normal"/>
    <w:next w:val="Normal"/>
    <w:autoRedefine/>
    <w:semiHidden/>
    <w:rsid w:val="00F03DF3"/>
    <w:pPr>
      <w:ind w:left="1680" w:hanging="240"/>
    </w:pPr>
  </w:style>
  <w:style w:type="paragraph" w:styleId="Index8">
    <w:name w:val="index 8"/>
    <w:basedOn w:val="Normal"/>
    <w:next w:val="Normal"/>
    <w:autoRedefine/>
    <w:semiHidden/>
    <w:rsid w:val="00F03DF3"/>
    <w:pPr>
      <w:ind w:left="1920" w:hanging="240"/>
    </w:pPr>
  </w:style>
  <w:style w:type="paragraph" w:styleId="Index9">
    <w:name w:val="index 9"/>
    <w:basedOn w:val="Normal"/>
    <w:next w:val="Normal"/>
    <w:autoRedefine/>
    <w:semiHidden/>
    <w:rsid w:val="00F03DF3"/>
    <w:pPr>
      <w:ind w:left="2160" w:hanging="240"/>
    </w:pPr>
  </w:style>
  <w:style w:type="paragraph" w:styleId="IndexHeading">
    <w:name w:val="index heading"/>
    <w:basedOn w:val="Normal"/>
    <w:next w:val="Index1"/>
    <w:semiHidden/>
    <w:rsid w:val="00F03DF3"/>
    <w:rPr>
      <w:b/>
      <w:bCs/>
    </w:rPr>
  </w:style>
  <w:style w:type="paragraph" w:styleId="ListBullet">
    <w:name w:val="List Bullet"/>
    <w:basedOn w:val="Normal"/>
    <w:rsid w:val="00F03DF3"/>
    <w:pPr>
      <w:keepLines/>
      <w:numPr>
        <w:numId w:val="22"/>
      </w:numPr>
      <w:spacing w:before="60"/>
      <w:ind w:right="432"/>
      <w:contextualSpacing/>
    </w:pPr>
  </w:style>
  <w:style w:type="paragraph" w:styleId="ListNumber">
    <w:name w:val="List Number"/>
    <w:basedOn w:val="Normal"/>
    <w:semiHidden/>
    <w:rsid w:val="00F03DF3"/>
    <w:pPr>
      <w:numPr>
        <w:numId w:val="8"/>
      </w:numPr>
    </w:pPr>
  </w:style>
  <w:style w:type="paragraph" w:styleId="ListNumber2">
    <w:name w:val="List Number 2"/>
    <w:basedOn w:val="Normal"/>
    <w:semiHidden/>
    <w:rsid w:val="00F03DF3"/>
    <w:pPr>
      <w:numPr>
        <w:numId w:val="9"/>
      </w:numPr>
    </w:pPr>
  </w:style>
  <w:style w:type="paragraph" w:styleId="ListNumber3">
    <w:name w:val="List Number 3"/>
    <w:basedOn w:val="Normal"/>
    <w:semiHidden/>
    <w:rsid w:val="00F03DF3"/>
    <w:pPr>
      <w:numPr>
        <w:numId w:val="10"/>
      </w:numPr>
    </w:pPr>
  </w:style>
  <w:style w:type="paragraph" w:styleId="ListNumber4">
    <w:name w:val="List Number 4"/>
    <w:basedOn w:val="Normal"/>
    <w:semiHidden/>
    <w:rsid w:val="00F03DF3"/>
    <w:pPr>
      <w:numPr>
        <w:numId w:val="11"/>
      </w:numPr>
    </w:pPr>
  </w:style>
  <w:style w:type="paragraph" w:styleId="ListNumber5">
    <w:name w:val="List Number 5"/>
    <w:basedOn w:val="Normal"/>
    <w:semiHidden/>
    <w:rsid w:val="00F03DF3"/>
    <w:pPr>
      <w:numPr>
        <w:numId w:val="12"/>
      </w:numPr>
    </w:pPr>
  </w:style>
  <w:style w:type="paragraph" w:customStyle="1" w:styleId="ListSteps">
    <w:name w:val="List Steps"/>
    <w:basedOn w:val="Normal"/>
    <w:semiHidden/>
    <w:rsid w:val="00F03DF3"/>
    <w:pPr>
      <w:spacing w:before="240" w:after="60"/>
    </w:pPr>
    <w:rPr>
      <w:szCs w:val="22"/>
    </w:rPr>
  </w:style>
  <w:style w:type="numbering" w:customStyle="1" w:styleId="StyleNumberedLeft0Hanging025">
    <w:name w:val="Style Numbered Left:  0&quot; Hanging:  0.25&quot;"/>
    <w:basedOn w:val="NoList"/>
    <w:semiHidden/>
    <w:rsid w:val="00F03DF3"/>
    <w:pPr>
      <w:numPr>
        <w:numId w:val="13"/>
      </w:numPr>
    </w:pPr>
  </w:style>
  <w:style w:type="paragraph" w:styleId="TableofAuthorities">
    <w:name w:val="table of authorities"/>
    <w:basedOn w:val="Normal"/>
    <w:next w:val="Normal"/>
    <w:semiHidden/>
    <w:rsid w:val="00F03DF3"/>
    <w:pPr>
      <w:ind w:left="240" w:hanging="240"/>
    </w:pPr>
  </w:style>
  <w:style w:type="paragraph" w:styleId="TableofFigures">
    <w:name w:val="table of figures"/>
    <w:basedOn w:val="Normal"/>
    <w:next w:val="Normal"/>
    <w:semiHidden/>
    <w:rsid w:val="00F03DF3"/>
    <w:pPr>
      <w:ind w:left="480" w:hanging="480"/>
    </w:pPr>
  </w:style>
  <w:style w:type="paragraph" w:styleId="TOAHeading">
    <w:name w:val="toa heading"/>
    <w:basedOn w:val="Normal"/>
    <w:next w:val="Normal"/>
    <w:semiHidden/>
    <w:rsid w:val="00F03DF3"/>
    <w:rPr>
      <w:b/>
      <w:bCs/>
    </w:rPr>
  </w:style>
  <w:style w:type="paragraph" w:customStyle="1" w:styleId="Appendix">
    <w:name w:val="Appendix"/>
    <w:basedOn w:val="Normal"/>
    <w:autoRedefine/>
    <w:semiHidden/>
    <w:rsid w:val="00F03DF3"/>
    <w:pPr>
      <w:pageBreakBefore/>
      <w:pBdr>
        <w:top w:val="single" w:sz="4" w:space="1" w:color="auto"/>
      </w:pBdr>
      <w:tabs>
        <w:tab w:val="left" w:pos="2430"/>
      </w:tabs>
      <w:ind w:right="216"/>
      <w:outlineLvl w:val="0"/>
    </w:pPr>
    <w:rPr>
      <w:rFonts w:eastAsia="SimSun" w:cs="Arial"/>
      <w:b/>
      <w:i/>
      <w:spacing w:val="-3"/>
      <w:lang w:eastAsia="zh-CN"/>
    </w:rPr>
  </w:style>
  <w:style w:type="character" w:styleId="FollowedHyperlink">
    <w:name w:val="FollowedHyperlink"/>
    <w:semiHidden/>
    <w:rsid w:val="00F03DF3"/>
    <w:rPr>
      <w:color w:val="800080"/>
      <w:u w:val="single"/>
    </w:rPr>
  </w:style>
  <w:style w:type="table" w:customStyle="1" w:styleId="FooterGrid">
    <w:name w:val="Footer Grid"/>
    <w:basedOn w:val="TableNormal"/>
    <w:semiHidden/>
    <w:rsid w:val="00F03DF3"/>
    <w:rPr>
      <w:rFonts w:ascii="Arial" w:hAnsi="Arial"/>
    </w:rPr>
    <w:tblPr>
      <w:tblCellMar>
        <w:top w:w="14" w:type="dxa"/>
        <w:left w:w="115" w:type="dxa"/>
        <w:bottom w:w="14" w:type="dxa"/>
        <w:right w:w="115" w:type="dxa"/>
      </w:tblCellMar>
    </w:tblPr>
  </w:style>
  <w:style w:type="table" w:customStyle="1" w:styleId="HelpBox">
    <w:name w:val="Help Box"/>
    <w:basedOn w:val="TableNormal"/>
    <w:semiHidden/>
    <w:rsid w:val="00F03DF3"/>
    <w:tblPr>
      <w:jc w:val="center"/>
    </w:tblPr>
    <w:trPr>
      <w:jc w:val="center"/>
    </w:trPr>
    <w:tcPr>
      <w:shd w:val="clear" w:color="auto" w:fill="E0E0E0"/>
    </w:tcPr>
  </w:style>
  <w:style w:type="paragraph" w:customStyle="1" w:styleId="IDComments">
    <w:name w:val="ID Comments"/>
    <w:basedOn w:val="Normal"/>
    <w:semiHidden/>
    <w:rsid w:val="00F03DF3"/>
    <w:pPr>
      <w:ind w:left="65"/>
    </w:pPr>
    <w:rPr>
      <w:color w:val="0000FF"/>
    </w:rPr>
  </w:style>
  <w:style w:type="paragraph" w:customStyle="1" w:styleId="IDTeam">
    <w:name w:val="IDTeam"/>
    <w:semiHidden/>
    <w:rsid w:val="00F03DF3"/>
    <w:pPr>
      <w:tabs>
        <w:tab w:val="left" w:pos="900"/>
      </w:tabs>
      <w:spacing w:after="360" w:line="288" w:lineRule="auto"/>
    </w:pPr>
    <w:rPr>
      <w:rFonts w:ascii="Arial Narrow" w:eastAsia="SimSun" w:hAnsi="Arial Narrow" w:cs="Arial"/>
      <w:color w:val="333333"/>
      <w:sz w:val="40"/>
      <w:szCs w:val="44"/>
      <w:lang w:eastAsia="zh-CN" w:bidi="ar-SA"/>
    </w:rPr>
  </w:style>
  <w:style w:type="paragraph" w:styleId="ListBullet2">
    <w:name w:val="List Bullet 2"/>
    <w:basedOn w:val="Normal"/>
    <w:rsid w:val="00F03DF3"/>
    <w:pPr>
      <w:keepLines/>
      <w:numPr>
        <w:ilvl w:val="1"/>
        <w:numId w:val="22"/>
      </w:numPr>
      <w:spacing w:before="0"/>
      <w:ind w:right="432"/>
      <w:contextualSpacing/>
    </w:pPr>
  </w:style>
  <w:style w:type="paragraph" w:styleId="ListBullet3">
    <w:name w:val="List Bullet 3"/>
    <w:basedOn w:val="Normal"/>
    <w:autoRedefine/>
    <w:semiHidden/>
    <w:rsid w:val="00F03DF3"/>
    <w:pPr>
      <w:numPr>
        <w:ilvl w:val="2"/>
        <w:numId w:val="22"/>
      </w:numPr>
    </w:pPr>
  </w:style>
  <w:style w:type="paragraph" w:styleId="NormalWeb">
    <w:name w:val="Normal (Web)"/>
    <w:basedOn w:val="Normal"/>
    <w:uiPriority w:val="99"/>
    <w:semiHidden/>
    <w:rsid w:val="00F03DF3"/>
    <w:rPr>
      <w:rFonts w:ascii="Times New Roman" w:hAnsi="Times New Roman"/>
      <w:sz w:val="24"/>
    </w:rPr>
  </w:style>
  <w:style w:type="paragraph" w:customStyle="1" w:styleId="NormalWeb1">
    <w:name w:val="Normal (Web)1"/>
    <w:basedOn w:val="Normal"/>
    <w:semiHidden/>
    <w:rsid w:val="00F03DF3"/>
    <w:pPr>
      <w:spacing w:before="100" w:beforeAutospacing="1" w:after="115"/>
    </w:pPr>
  </w:style>
  <w:style w:type="paragraph" w:customStyle="1" w:styleId="Sample">
    <w:name w:val="Sample"/>
    <w:basedOn w:val="Normal"/>
    <w:autoRedefine/>
    <w:semiHidden/>
    <w:rsid w:val="00F03DF3"/>
    <w:pPr>
      <w:spacing w:before="240"/>
    </w:pPr>
    <w:rPr>
      <w:i/>
      <w:iCs/>
      <w:color w:val="339966"/>
      <w:lang w:eastAsia="zh-TW"/>
    </w:rPr>
  </w:style>
  <w:style w:type="paragraph" w:customStyle="1" w:styleId="SampleBold">
    <w:name w:val="Sample Bold"/>
    <w:basedOn w:val="Normal"/>
    <w:autoRedefine/>
    <w:semiHidden/>
    <w:rsid w:val="00F03DF3"/>
    <w:rPr>
      <w:b/>
      <w:bCs/>
      <w:i/>
      <w:iCs/>
      <w:color w:val="339966"/>
    </w:rPr>
  </w:style>
  <w:style w:type="paragraph" w:customStyle="1" w:styleId="SamplecodeIndent">
    <w:name w:val="Sample code_Indent"/>
    <w:basedOn w:val="Normal"/>
    <w:semiHidden/>
    <w:rsid w:val="00F03DF3"/>
    <w:pPr>
      <w:overflowPunct w:val="0"/>
      <w:autoSpaceDE w:val="0"/>
      <w:autoSpaceDN w:val="0"/>
      <w:adjustRightInd w:val="0"/>
      <w:ind w:left="446"/>
      <w:textAlignment w:val="baseline"/>
    </w:pPr>
    <w:rPr>
      <w:rFonts w:ascii="Courier New" w:hAnsi="Courier New"/>
    </w:rPr>
  </w:style>
  <w:style w:type="table" w:customStyle="1" w:styleId="StepsGrid">
    <w:name w:val="Steps Grid"/>
    <w:basedOn w:val="TableNormal"/>
    <w:semiHidden/>
    <w:rsid w:val="00F03DF3"/>
    <w:rPr>
      <w:rFonts w:ascii="Arial" w:hAnsi="Arial"/>
      <w:sz w:val="24"/>
    </w:rPr>
    <w:tblPr/>
  </w:style>
  <w:style w:type="paragraph" w:customStyle="1" w:styleId="Substep">
    <w:name w:val="Substep"/>
    <w:basedOn w:val="Normal"/>
    <w:autoRedefine/>
    <w:semiHidden/>
    <w:rsid w:val="00F03DF3"/>
  </w:style>
  <w:style w:type="paragraph" w:customStyle="1" w:styleId="TableNumber">
    <w:name w:val="Table Number"/>
    <w:basedOn w:val="Normal"/>
    <w:semiHidden/>
    <w:rsid w:val="00F03DF3"/>
    <w:pPr>
      <w:numPr>
        <w:numId w:val="14"/>
      </w:numPr>
      <w:spacing w:before="40"/>
      <w:ind w:right="72"/>
    </w:pPr>
    <w:rPr>
      <w:iCs/>
      <w:szCs w:val="20"/>
    </w:rPr>
  </w:style>
  <w:style w:type="paragraph" w:customStyle="1" w:styleId="TableofContentsTitle">
    <w:name w:val="Table of Contents Title"/>
    <w:basedOn w:val="Normal"/>
    <w:autoRedefine/>
    <w:semiHidden/>
    <w:rsid w:val="00F03DF3"/>
    <w:rPr>
      <w:b/>
      <w:sz w:val="32"/>
      <w:szCs w:val="32"/>
    </w:rPr>
  </w:style>
  <w:style w:type="character" w:customStyle="1" w:styleId="Code-Characterstyle">
    <w:name w:val="Code - Character style"/>
    <w:semiHidden/>
    <w:rsid w:val="00F03DF3"/>
    <w:rPr>
      <w:rFonts w:ascii="Courier New" w:hAnsi="Courier New"/>
    </w:rPr>
  </w:style>
  <w:style w:type="character" w:customStyle="1" w:styleId="BodyTextChar">
    <w:name w:val="Body Text Char"/>
    <w:link w:val="BodyText"/>
    <w:rsid w:val="00F03DF3"/>
    <w:rPr>
      <w:rFonts w:ascii="Arial" w:eastAsia="Arial Unicode MS" w:hAnsi="Arial"/>
      <w:sz w:val="22"/>
      <w:szCs w:val="24"/>
      <w:lang w:val="en-US" w:eastAsia="zh-CN" w:bidi="ar-SA"/>
    </w:rPr>
  </w:style>
  <w:style w:type="paragraph" w:customStyle="1" w:styleId="StepListContinued-nonumber">
    <w:name w:val="Step List Continued - no number"/>
    <w:basedOn w:val="StepList"/>
    <w:rsid w:val="00F03DF3"/>
    <w:pPr>
      <w:numPr>
        <w:numId w:val="19"/>
      </w:numPr>
      <w:spacing w:before="120"/>
    </w:pPr>
    <w:rPr>
      <w:lang w:val="fr-FR"/>
    </w:rPr>
  </w:style>
  <w:style w:type="numbering" w:styleId="ArticleSection">
    <w:name w:val="Outline List 3"/>
    <w:basedOn w:val="NoList"/>
    <w:semiHidden/>
    <w:rsid w:val="00F03DF3"/>
    <w:pPr>
      <w:numPr>
        <w:numId w:val="15"/>
      </w:numPr>
    </w:pPr>
  </w:style>
  <w:style w:type="paragraph" w:customStyle="1" w:styleId="Demo">
    <w:name w:val="Demo"/>
    <w:basedOn w:val="Normal"/>
    <w:next w:val="BodyText"/>
    <w:semiHidden/>
    <w:rsid w:val="00F03DF3"/>
    <w:pPr>
      <w:keepNext/>
      <w:pageBreakBefore/>
      <w:numPr>
        <w:numId w:val="20"/>
      </w:numPr>
      <w:pBdr>
        <w:top w:val="single" w:sz="4" w:space="1" w:color="auto"/>
      </w:pBdr>
      <w:spacing w:before="0" w:after="240"/>
      <w:outlineLvl w:val="0"/>
    </w:pPr>
    <w:rPr>
      <w:rFonts w:ascii="Arial Bold" w:eastAsia="Arial Unicode MS" w:hAnsi="Arial Bold" w:cs="Arial Bold"/>
      <w:b/>
      <w:bCs/>
      <w:kern w:val="32"/>
      <w:sz w:val="32"/>
      <w:szCs w:val="32"/>
      <w:lang w:eastAsia="zh-CN"/>
    </w:rPr>
  </w:style>
  <w:style w:type="paragraph" w:customStyle="1" w:styleId="StepDetails">
    <w:name w:val="Step Details"/>
    <w:basedOn w:val="Normal"/>
    <w:autoRedefine/>
    <w:semiHidden/>
    <w:rsid w:val="00F03DF3"/>
    <w:pPr>
      <w:spacing w:before="0" w:after="240"/>
      <w:ind w:left="65"/>
    </w:pPr>
    <w:rPr>
      <w:rFonts w:eastAsia="SimSun"/>
      <w:color w:val="000000"/>
      <w:sz w:val="24"/>
      <w:lang w:eastAsia="zh-CN"/>
    </w:rPr>
  </w:style>
  <w:style w:type="paragraph" w:styleId="BlockText">
    <w:name w:val="Block Text"/>
    <w:basedOn w:val="Normal"/>
    <w:semiHidden/>
    <w:rsid w:val="00F03DF3"/>
    <w:pPr>
      <w:ind w:left="1440" w:right="1440"/>
    </w:pPr>
  </w:style>
  <w:style w:type="paragraph" w:styleId="BodyText2">
    <w:name w:val="Body Text 2"/>
    <w:basedOn w:val="Normal"/>
    <w:semiHidden/>
    <w:rsid w:val="00F03DF3"/>
    <w:pPr>
      <w:spacing w:line="480" w:lineRule="auto"/>
    </w:pPr>
  </w:style>
  <w:style w:type="paragraph" w:styleId="BodyTextIndent">
    <w:name w:val="Body Text Indent"/>
    <w:basedOn w:val="Normal"/>
    <w:semiHidden/>
    <w:rsid w:val="00F03DF3"/>
    <w:pPr>
      <w:ind w:left="360"/>
    </w:pPr>
  </w:style>
  <w:style w:type="paragraph" w:styleId="BodyText3">
    <w:name w:val="Body Text 3"/>
    <w:basedOn w:val="Normal"/>
    <w:semiHidden/>
    <w:rsid w:val="00F03DF3"/>
    <w:rPr>
      <w:sz w:val="16"/>
      <w:szCs w:val="16"/>
    </w:rPr>
  </w:style>
  <w:style w:type="paragraph" w:styleId="BodyTextIndent2">
    <w:name w:val="Body Text Indent 2"/>
    <w:basedOn w:val="Normal"/>
    <w:semiHidden/>
    <w:rsid w:val="00F03DF3"/>
    <w:pPr>
      <w:spacing w:line="480" w:lineRule="auto"/>
      <w:ind w:left="360"/>
    </w:pPr>
  </w:style>
  <w:style w:type="paragraph" w:styleId="BodyTextIndent3">
    <w:name w:val="Body Text Indent 3"/>
    <w:basedOn w:val="Normal"/>
    <w:semiHidden/>
    <w:rsid w:val="00F03DF3"/>
    <w:pPr>
      <w:ind w:left="360"/>
    </w:pPr>
    <w:rPr>
      <w:sz w:val="16"/>
      <w:szCs w:val="16"/>
    </w:rPr>
  </w:style>
  <w:style w:type="paragraph" w:styleId="Closing">
    <w:name w:val="Closing"/>
    <w:basedOn w:val="Normal"/>
    <w:semiHidden/>
    <w:rsid w:val="00F03DF3"/>
    <w:pPr>
      <w:ind w:left="4320"/>
    </w:pPr>
  </w:style>
  <w:style w:type="paragraph" w:styleId="Date">
    <w:name w:val="Date"/>
    <w:basedOn w:val="Normal"/>
    <w:next w:val="Normal"/>
    <w:semiHidden/>
    <w:rsid w:val="00F03DF3"/>
  </w:style>
  <w:style w:type="paragraph" w:styleId="E-mailSignature">
    <w:name w:val="E-mail Signature"/>
    <w:basedOn w:val="Normal"/>
    <w:semiHidden/>
    <w:rsid w:val="00F03DF3"/>
  </w:style>
  <w:style w:type="paragraph" w:styleId="BodyTextFirstIndent">
    <w:name w:val="Body Text First Indent"/>
    <w:basedOn w:val="BodyText"/>
    <w:semiHidden/>
    <w:rsid w:val="00F03DF3"/>
    <w:pPr>
      <w:ind w:firstLine="210"/>
    </w:pPr>
    <w:rPr>
      <w:rFonts w:eastAsia="Times New Roman"/>
      <w:lang w:eastAsia="en-US"/>
    </w:rPr>
  </w:style>
  <w:style w:type="paragraph" w:styleId="EnvelopeReturn">
    <w:name w:val="envelope return"/>
    <w:basedOn w:val="Normal"/>
    <w:semiHidden/>
    <w:rsid w:val="00F03DF3"/>
    <w:rPr>
      <w:sz w:val="20"/>
      <w:szCs w:val="20"/>
    </w:rPr>
  </w:style>
  <w:style w:type="character" w:styleId="HTMLAcronym">
    <w:name w:val="HTML Acronym"/>
    <w:basedOn w:val="DefaultParagraphFont"/>
    <w:semiHidden/>
    <w:rsid w:val="00F03DF3"/>
  </w:style>
  <w:style w:type="paragraph" w:styleId="HTMLAddress">
    <w:name w:val="HTML Address"/>
    <w:basedOn w:val="Normal"/>
    <w:semiHidden/>
    <w:rsid w:val="00F03DF3"/>
    <w:rPr>
      <w:i/>
      <w:iCs/>
    </w:rPr>
  </w:style>
  <w:style w:type="character" w:styleId="HTMLCite">
    <w:name w:val="HTML Cite"/>
    <w:semiHidden/>
    <w:rsid w:val="00F03DF3"/>
    <w:rPr>
      <w:i/>
      <w:iCs/>
    </w:rPr>
  </w:style>
  <w:style w:type="character" w:styleId="HTMLCode">
    <w:name w:val="HTML Code"/>
    <w:semiHidden/>
    <w:rsid w:val="00F03DF3"/>
    <w:rPr>
      <w:rFonts w:ascii="Courier New" w:hAnsi="Courier New"/>
      <w:sz w:val="20"/>
      <w:szCs w:val="20"/>
    </w:rPr>
  </w:style>
  <w:style w:type="character" w:styleId="HTMLDefinition">
    <w:name w:val="HTML Definition"/>
    <w:semiHidden/>
    <w:rsid w:val="00F03DF3"/>
    <w:rPr>
      <w:i/>
      <w:iCs/>
    </w:rPr>
  </w:style>
  <w:style w:type="character" w:styleId="HTMLKeyboard">
    <w:name w:val="HTML Keyboard"/>
    <w:semiHidden/>
    <w:rsid w:val="00F03DF3"/>
    <w:rPr>
      <w:rFonts w:ascii="Courier New" w:hAnsi="Courier New"/>
      <w:sz w:val="20"/>
      <w:szCs w:val="20"/>
    </w:rPr>
  </w:style>
  <w:style w:type="paragraph" w:styleId="HTMLPreformatted">
    <w:name w:val="HTML Preformatted"/>
    <w:basedOn w:val="Normal"/>
    <w:semiHidden/>
    <w:rsid w:val="00F03DF3"/>
    <w:rPr>
      <w:rFonts w:ascii="Courier New" w:hAnsi="Courier New"/>
      <w:sz w:val="20"/>
      <w:szCs w:val="20"/>
    </w:rPr>
  </w:style>
  <w:style w:type="character" w:styleId="HTMLSample">
    <w:name w:val="HTML Sample"/>
    <w:semiHidden/>
    <w:rsid w:val="00F03DF3"/>
    <w:rPr>
      <w:rFonts w:ascii="Courier New" w:hAnsi="Courier New"/>
    </w:rPr>
  </w:style>
  <w:style w:type="character" w:styleId="HTMLVariable">
    <w:name w:val="HTML Variable"/>
    <w:semiHidden/>
    <w:rsid w:val="00F03DF3"/>
    <w:rPr>
      <w:i/>
      <w:iCs/>
    </w:rPr>
  </w:style>
  <w:style w:type="character" w:styleId="LineNumber">
    <w:name w:val="line number"/>
    <w:basedOn w:val="DefaultParagraphFont"/>
    <w:semiHidden/>
    <w:rsid w:val="00F03DF3"/>
  </w:style>
  <w:style w:type="paragraph" w:styleId="List4">
    <w:name w:val="List 4"/>
    <w:basedOn w:val="Normal"/>
    <w:semiHidden/>
    <w:rsid w:val="00F03DF3"/>
    <w:pPr>
      <w:ind w:left="1440" w:hanging="360"/>
    </w:pPr>
  </w:style>
  <w:style w:type="paragraph" w:styleId="List5">
    <w:name w:val="List 5"/>
    <w:basedOn w:val="Normal"/>
    <w:semiHidden/>
    <w:rsid w:val="00F03DF3"/>
    <w:pPr>
      <w:ind w:left="1800" w:hanging="360"/>
    </w:pPr>
  </w:style>
  <w:style w:type="paragraph" w:styleId="ListContinue">
    <w:name w:val="List Continue"/>
    <w:basedOn w:val="Normal"/>
    <w:semiHidden/>
    <w:rsid w:val="00F03DF3"/>
    <w:pPr>
      <w:ind w:left="360"/>
    </w:pPr>
  </w:style>
  <w:style w:type="paragraph" w:styleId="ListContinue2">
    <w:name w:val="List Continue 2"/>
    <w:basedOn w:val="Normal"/>
    <w:semiHidden/>
    <w:rsid w:val="00F03DF3"/>
    <w:pPr>
      <w:ind w:left="720"/>
    </w:pPr>
  </w:style>
  <w:style w:type="paragraph" w:styleId="ListContinue3">
    <w:name w:val="List Continue 3"/>
    <w:basedOn w:val="Normal"/>
    <w:semiHidden/>
    <w:rsid w:val="00F03DF3"/>
    <w:pPr>
      <w:ind w:left="1080"/>
    </w:pPr>
  </w:style>
  <w:style w:type="paragraph" w:styleId="ListContinue4">
    <w:name w:val="List Continue 4"/>
    <w:basedOn w:val="Normal"/>
    <w:semiHidden/>
    <w:rsid w:val="00F03DF3"/>
    <w:pPr>
      <w:ind w:left="1440"/>
    </w:pPr>
  </w:style>
  <w:style w:type="paragraph" w:styleId="ListContinue5">
    <w:name w:val="List Continue 5"/>
    <w:basedOn w:val="Normal"/>
    <w:semiHidden/>
    <w:rsid w:val="00F03DF3"/>
    <w:pPr>
      <w:ind w:left="1800"/>
    </w:pPr>
  </w:style>
  <w:style w:type="paragraph" w:styleId="PlainText">
    <w:name w:val="Plain Text"/>
    <w:basedOn w:val="Normal"/>
    <w:semiHidden/>
    <w:rsid w:val="00F03DF3"/>
    <w:rPr>
      <w:rFonts w:ascii="Courier New" w:hAnsi="Courier New"/>
      <w:sz w:val="20"/>
      <w:szCs w:val="20"/>
    </w:rPr>
  </w:style>
  <w:style w:type="paragraph" w:styleId="Salutation">
    <w:name w:val="Salutation"/>
    <w:basedOn w:val="Normal"/>
    <w:next w:val="Normal"/>
    <w:semiHidden/>
    <w:rsid w:val="00F03DF3"/>
  </w:style>
  <w:style w:type="paragraph" w:styleId="Signature">
    <w:name w:val="Signature"/>
    <w:basedOn w:val="Normal"/>
    <w:semiHidden/>
    <w:rsid w:val="00F03DF3"/>
    <w:pPr>
      <w:ind w:left="4320"/>
    </w:pPr>
  </w:style>
  <w:style w:type="table" w:styleId="Table3Deffects1">
    <w:name w:val="Table 3D effects 1"/>
    <w:basedOn w:val="TableNormal"/>
    <w:semiHidden/>
    <w:rsid w:val="00F03DF3"/>
    <w:pPr>
      <w:spacing w:before="120" w:after="12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F03DF3"/>
    <w:pPr>
      <w:spacing w:before="120" w:after="12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F03DF3"/>
    <w:pPr>
      <w:spacing w:before="120" w:after="12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F03DF3"/>
    <w:pPr>
      <w:spacing w:before="120" w:after="12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F03DF3"/>
    <w:pPr>
      <w:spacing w:before="120" w:after="12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F03DF3"/>
    <w:pPr>
      <w:spacing w:before="120" w:after="1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F03DF3"/>
    <w:pPr>
      <w:spacing w:before="120" w:after="12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F03DF3"/>
    <w:pPr>
      <w:spacing w:before="120" w:after="12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F03DF3"/>
    <w:pPr>
      <w:spacing w:before="120" w:after="12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F03DF3"/>
    <w:pPr>
      <w:spacing w:before="120" w:after="12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F03DF3"/>
    <w:pPr>
      <w:spacing w:before="120" w:after="12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F03DF3"/>
    <w:pPr>
      <w:spacing w:before="120" w:after="12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F03DF3"/>
    <w:pPr>
      <w:spacing w:before="120" w:after="12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F03DF3"/>
    <w:pPr>
      <w:spacing w:before="120" w:after="12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F03DF3"/>
    <w:pPr>
      <w:spacing w:before="120" w:after="1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F03DF3"/>
    <w:pPr>
      <w:spacing w:before="120" w:after="12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F03DF3"/>
    <w:pPr>
      <w:spacing w:before="120" w:after="12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3">
    <w:name w:val="Table Grid 3"/>
    <w:basedOn w:val="TableNormal"/>
    <w:semiHidden/>
    <w:rsid w:val="00F03DF3"/>
    <w:pPr>
      <w:spacing w:before="120" w:after="12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F03DF3"/>
    <w:pPr>
      <w:spacing w:before="120" w:after="12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F03DF3"/>
    <w:pPr>
      <w:spacing w:before="120" w:after="12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F03DF3"/>
    <w:pPr>
      <w:spacing w:before="120" w:after="12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F03DF3"/>
    <w:pPr>
      <w:spacing w:before="120" w:after="12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F03DF3"/>
    <w:pPr>
      <w:spacing w:before="120" w:after="12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F03DF3"/>
    <w:pPr>
      <w:spacing w:before="120" w:after="12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F03DF3"/>
    <w:pPr>
      <w:spacing w:before="120" w:after="12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F03DF3"/>
    <w:pPr>
      <w:spacing w:before="120"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F03DF3"/>
    <w:pPr>
      <w:spacing w:before="120" w:after="1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F03DF3"/>
    <w:pPr>
      <w:spacing w:before="120" w:after="12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F03DF3"/>
    <w:pPr>
      <w:spacing w:before="120" w:after="12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F03DF3"/>
    <w:pPr>
      <w:spacing w:before="120" w:after="12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F03DF3"/>
    <w:pPr>
      <w:spacing w:before="120" w:after="12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F03DF3"/>
    <w:pPr>
      <w:spacing w:before="120" w:after="1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2">
    <w:name w:val="Table Simple 2"/>
    <w:basedOn w:val="TableNormal"/>
    <w:semiHidden/>
    <w:rsid w:val="00F03DF3"/>
    <w:pPr>
      <w:spacing w:before="120" w:after="12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F03DF3"/>
    <w:pPr>
      <w:spacing w:before="120" w:after="12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F03DF3"/>
    <w:pPr>
      <w:spacing w:before="120" w:after="12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F03DF3"/>
    <w:pPr>
      <w:spacing w:before="120" w:after="12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F03DF3"/>
    <w:pPr>
      <w:spacing w:before="120"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F03DF3"/>
    <w:pPr>
      <w:spacing w:before="120" w:after="12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F03DF3"/>
    <w:pPr>
      <w:spacing w:before="120" w:after="12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F03DF3"/>
    <w:pPr>
      <w:spacing w:before="120" w:after="1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BasicBodyText">
    <w:name w:val="Basic Body Text"/>
    <w:basedOn w:val="Normal"/>
    <w:semiHidden/>
    <w:rsid w:val="00F03DF3"/>
    <w:pPr>
      <w:spacing w:line="240" w:lineRule="exact"/>
      <w:ind w:right="-123"/>
    </w:pPr>
    <w:rPr>
      <w:rFonts w:cs="Arial"/>
      <w:color w:val="000000"/>
      <w:sz w:val="18"/>
      <w:szCs w:val="18"/>
    </w:rPr>
  </w:style>
  <w:style w:type="paragraph" w:styleId="BodyTextFirstIndent2">
    <w:name w:val="Body Text First Indent 2"/>
    <w:basedOn w:val="BodyTextIndent"/>
    <w:semiHidden/>
    <w:rsid w:val="00F03DF3"/>
    <w:pPr>
      <w:ind w:firstLine="210"/>
    </w:pPr>
  </w:style>
  <w:style w:type="numbering" w:styleId="111111">
    <w:name w:val="Outline List 2"/>
    <w:basedOn w:val="NoList"/>
    <w:semiHidden/>
    <w:rsid w:val="00F03DF3"/>
    <w:pPr>
      <w:numPr>
        <w:numId w:val="16"/>
      </w:numPr>
    </w:pPr>
  </w:style>
  <w:style w:type="numbering" w:styleId="1ai">
    <w:name w:val="Outline List 1"/>
    <w:basedOn w:val="NoList"/>
    <w:semiHidden/>
    <w:rsid w:val="00F03DF3"/>
    <w:pPr>
      <w:numPr>
        <w:numId w:val="17"/>
      </w:numPr>
    </w:pPr>
  </w:style>
  <w:style w:type="paragraph" w:styleId="List">
    <w:name w:val="List"/>
    <w:basedOn w:val="Normal"/>
    <w:semiHidden/>
    <w:rsid w:val="00F03DF3"/>
    <w:pPr>
      <w:ind w:left="360" w:hanging="360"/>
    </w:pPr>
  </w:style>
  <w:style w:type="paragraph" w:styleId="List2">
    <w:name w:val="List 2"/>
    <w:basedOn w:val="Normal"/>
    <w:semiHidden/>
    <w:rsid w:val="00F03DF3"/>
    <w:pPr>
      <w:ind w:left="720" w:hanging="360"/>
    </w:pPr>
  </w:style>
  <w:style w:type="paragraph" w:styleId="List3">
    <w:name w:val="List 3"/>
    <w:basedOn w:val="Normal"/>
    <w:semiHidden/>
    <w:rsid w:val="00F03DF3"/>
    <w:pPr>
      <w:ind w:left="1080" w:hanging="360"/>
    </w:pPr>
  </w:style>
  <w:style w:type="paragraph" w:styleId="MessageHeader">
    <w:name w:val="Message Header"/>
    <w:basedOn w:val="Normal"/>
    <w:semiHidden/>
    <w:rsid w:val="00F03DF3"/>
    <w:pPr>
      <w:pBdr>
        <w:top w:val="single" w:sz="6" w:space="1" w:color="auto"/>
        <w:left w:val="single" w:sz="6" w:space="1" w:color="auto"/>
        <w:bottom w:val="single" w:sz="6" w:space="1" w:color="auto"/>
        <w:right w:val="single" w:sz="6" w:space="1" w:color="auto"/>
      </w:pBdr>
      <w:shd w:val="pct20" w:color="auto" w:fill="auto"/>
      <w:ind w:left="1080" w:hanging="1080"/>
    </w:pPr>
    <w:rPr>
      <w:sz w:val="24"/>
    </w:rPr>
  </w:style>
  <w:style w:type="paragraph" w:styleId="NormalIndent">
    <w:name w:val="Normal Indent"/>
    <w:basedOn w:val="Normal"/>
    <w:semiHidden/>
    <w:rsid w:val="00F03DF3"/>
    <w:pPr>
      <w:ind w:left="720"/>
    </w:pPr>
  </w:style>
  <w:style w:type="paragraph" w:styleId="NoteHeading">
    <w:name w:val="Note Heading"/>
    <w:basedOn w:val="Normal"/>
    <w:next w:val="Normal"/>
    <w:semiHidden/>
    <w:rsid w:val="00F03DF3"/>
  </w:style>
  <w:style w:type="table" w:styleId="TableSimple1">
    <w:name w:val="Table Simple 1"/>
    <w:basedOn w:val="TableNormal"/>
    <w:semiHidden/>
    <w:rsid w:val="00F03DF3"/>
    <w:pPr>
      <w:spacing w:before="120" w:after="12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styleId="EnvelopeAddress">
    <w:name w:val="envelope address"/>
    <w:basedOn w:val="Normal"/>
    <w:semiHidden/>
    <w:rsid w:val="00F03DF3"/>
    <w:pPr>
      <w:framePr w:w="7920" w:h="1980" w:hRule="exact" w:hSpace="180" w:wrap="auto" w:hAnchor="page" w:xAlign="center" w:yAlign="bottom"/>
      <w:ind w:left="2880"/>
    </w:pPr>
    <w:rPr>
      <w:sz w:val="24"/>
    </w:rPr>
  </w:style>
  <w:style w:type="paragraph" w:customStyle="1" w:styleId="DateTimePlace">
    <w:name w:val="Date / Time / Place"/>
    <w:basedOn w:val="Normal"/>
    <w:semiHidden/>
    <w:rsid w:val="00F03DF3"/>
    <w:pPr>
      <w:spacing w:after="0" w:line="240" w:lineRule="exact"/>
      <w:ind w:left="948"/>
    </w:pPr>
    <w:rPr>
      <w:i/>
      <w:sz w:val="18"/>
    </w:rPr>
  </w:style>
  <w:style w:type="character" w:customStyle="1" w:styleId="IDCommentalti">
    <w:name w:val="ID Comment [alt+i]"/>
    <w:semiHidden/>
    <w:rsid w:val="00F03DF3"/>
    <w:rPr>
      <w:rFonts w:ascii="Arial" w:hAnsi="Arial"/>
      <w:color w:val="77AA33"/>
      <w:sz w:val="20"/>
    </w:rPr>
  </w:style>
  <w:style w:type="paragraph" w:customStyle="1" w:styleId="ProofExplorationofTechnology">
    <w:name w:val="Proof / Exploration of Technology"/>
    <w:next w:val="Normal"/>
    <w:semiHidden/>
    <w:rsid w:val="00F03DF3"/>
    <w:pPr>
      <w:spacing w:before="120" w:after="200"/>
      <w:ind w:left="432"/>
    </w:pPr>
    <w:rPr>
      <w:rFonts w:ascii="Arial" w:hAnsi="Arial"/>
      <w:caps/>
      <w:sz w:val="21"/>
      <w:szCs w:val="24"/>
      <w:lang w:bidi="ar-SA"/>
    </w:rPr>
  </w:style>
  <w:style w:type="paragraph" w:styleId="BalloonText">
    <w:name w:val="Balloon Text"/>
    <w:basedOn w:val="Normal"/>
    <w:semiHidden/>
    <w:rsid w:val="00F03DF3"/>
    <w:rPr>
      <w:rFonts w:ascii="Tahoma" w:hAnsi="Tahoma" w:cs="Tahoma"/>
      <w:sz w:val="16"/>
      <w:szCs w:val="16"/>
    </w:rPr>
  </w:style>
  <w:style w:type="numbering" w:customStyle="1" w:styleId="StyleBulleted">
    <w:name w:val="Style Bulleted"/>
    <w:basedOn w:val="NoList"/>
    <w:semiHidden/>
    <w:rsid w:val="00F03DF3"/>
    <w:pPr>
      <w:numPr>
        <w:numId w:val="18"/>
      </w:numPr>
    </w:pPr>
  </w:style>
  <w:style w:type="paragraph" w:customStyle="1" w:styleId="sub-title">
    <w:name w:val="sub-title"/>
    <w:basedOn w:val="Normal"/>
    <w:semiHidden/>
    <w:rsid w:val="00F03DF3"/>
    <w:pPr>
      <w:jc w:val="center"/>
    </w:pPr>
    <w:rPr>
      <w:b/>
      <w:bCs/>
    </w:rPr>
  </w:style>
  <w:style w:type="paragraph" w:customStyle="1" w:styleId="sub-title-light">
    <w:name w:val="sub-title - light"/>
    <w:basedOn w:val="Normal"/>
    <w:semiHidden/>
    <w:rsid w:val="00F03DF3"/>
    <w:pPr>
      <w:jc w:val="center"/>
    </w:pPr>
    <w:rPr>
      <w:bCs/>
    </w:rPr>
  </w:style>
  <w:style w:type="paragraph" w:customStyle="1" w:styleId="DefaultText">
    <w:name w:val="Default Text"/>
    <w:basedOn w:val="Normal"/>
    <w:link w:val="DefaultTextChar"/>
    <w:semiHidden/>
    <w:rsid w:val="00F03DF3"/>
    <w:pPr>
      <w:autoSpaceDE w:val="0"/>
      <w:autoSpaceDN w:val="0"/>
      <w:adjustRightInd w:val="0"/>
      <w:spacing w:before="0" w:after="0"/>
    </w:pPr>
    <w:rPr>
      <w:rFonts w:ascii="Times New Roman" w:eastAsia="SimSun" w:hAnsi="Times New Roman"/>
      <w:sz w:val="24"/>
      <w:lang w:eastAsia="zh-CN"/>
    </w:rPr>
  </w:style>
  <w:style w:type="paragraph" w:customStyle="1" w:styleId="Code-Paragraphstyle">
    <w:name w:val="Code - Paragraph style"/>
    <w:basedOn w:val="Normal"/>
    <w:next w:val="BodyText"/>
    <w:rsid w:val="00020D67"/>
    <w:pPr>
      <w:pBdr>
        <w:top w:val="single" w:sz="4" w:space="1" w:color="auto"/>
        <w:left w:val="single" w:sz="4" w:space="4" w:color="auto"/>
        <w:bottom w:val="single" w:sz="4" w:space="1" w:color="auto"/>
        <w:right w:val="single" w:sz="4" w:space="4" w:color="auto"/>
      </w:pBdr>
      <w:shd w:val="clear" w:color="auto" w:fill="D9E2F3"/>
      <w:spacing w:before="0" w:after="0"/>
      <w:ind w:left="864"/>
    </w:pPr>
    <w:rPr>
      <w:rFonts w:ascii="Courier New" w:hAnsi="Courier New" w:cs="Courier New"/>
      <w:sz w:val="20"/>
      <w:lang w:eastAsia="zh-CN"/>
    </w:rPr>
  </w:style>
  <w:style w:type="table" w:customStyle="1" w:styleId="InfoBoxTable">
    <w:name w:val="Info Box Table"/>
    <w:basedOn w:val="TableNormal"/>
    <w:rsid w:val="00F03DF3"/>
    <w:pPr>
      <w:keepLines/>
    </w:pPr>
    <w:rPr>
      <w:rFonts w:ascii="Arial" w:hAnsi="Arial"/>
    </w:rPr>
    <w:tblPr>
      <w:jc w:val="center"/>
      <w:tblCellMar>
        <w:top w:w="29" w:type="dxa"/>
        <w:left w:w="115" w:type="dxa"/>
        <w:bottom w:w="29" w:type="dxa"/>
        <w:right w:w="115" w:type="dxa"/>
      </w:tblCellMar>
    </w:tblPr>
    <w:trPr>
      <w:cantSplit/>
      <w:jc w:val="center"/>
    </w:trPr>
    <w:tcPr>
      <w:shd w:val="clear" w:color="auto" w:fill="E0E0E0"/>
      <w:vAlign w:val="center"/>
    </w:tcPr>
  </w:style>
  <w:style w:type="character" w:customStyle="1" w:styleId="DefaultTextChar">
    <w:name w:val="Default Text Char"/>
    <w:link w:val="DefaultText"/>
    <w:rsid w:val="005161C5"/>
    <w:rPr>
      <w:rFonts w:eastAsia="SimSun"/>
      <w:sz w:val="24"/>
      <w:szCs w:val="24"/>
      <w:lang w:val="en-US" w:eastAsia="zh-CN" w:bidi="ar-SA"/>
    </w:rPr>
  </w:style>
  <w:style w:type="character" w:customStyle="1" w:styleId="CodeChar">
    <w:name w:val="Code Char"/>
    <w:link w:val="Code"/>
    <w:rsid w:val="00B93252"/>
    <w:rPr>
      <w:rFonts w:ascii="Courier New" w:hAnsi="Courier New" w:cs="Courier New"/>
      <w:sz w:val="22"/>
      <w:szCs w:val="24"/>
      <w:lang w:val="en-US" w:eastAsia="zh-CN" w:bidi="ar-SA"/>
    </w:rPr>
  </w:style>
  <w:style w:type="character" w:customStyle="1" w:styleId="TableTextChar">
    <w:name w:val="Table Text Char"/>
    <w:link w:val="TableText"/>
    <w:rsid w:val="00020FF2"/>
    <w:rPr>
      <w:rFonts w:ascii="Arial" w:eastAsia="SimSun" w:hAnsi="Arial"/>
      <w:sz w:val="22"/>
      <w:szCs w:val="24"/>
      <w:lang w:val="en-US" w:eastAsia="zh-CN" w:bidi="ar-SA"/>
    </w:rPr>
  </w:style>
  <w:style w:type="paragraph" w:styleId="ListParagraph">
    <w:name w:val="List Paragraph"/>
    <w:basedOn w:val="Normal"/>
    <w:uiPriority w:val="34"/>
    <w:qFormat/>
    <w:rsid w:val="005804EB"/>
    <w:pPr>
      <w:ind w:left="720"/>
    </w:pPr>
  </w:style>
  <w:style w:type="paragraph" w:styleId="Title">
    <w:name w:val="Title"/>
    <w:basedOn w:val="Normal"/>
    <w:next w:val="Normal"/>
    <w:link w:val="TitleChar"/>
    <w:uiPriority w:val="10"/>
    <w:qFormat/>
    <w:rsid w:val="000B2AA7"/>
    <w:pPr>
      <w:spacing w:before="240" w:after="60"/>
      <w:jc w:val="center"/>
      <w:outlineLvl w:val="0"/>
    </w:pPr>
    <w:rPr>
      <w:rFonts w:ascii="Calibri Light" w:hAnsi="Calibri Light" w:cs="Mangal"/>
      <w:b/>
      <w:bCs/>
      <w:kern w:val="28"/>
      <w:sz w:val="32"/>
      <w:szCs w:val="32"/>
    </w:rPr>
  </w:style>
  <w:style w:type="character" w:customStyle="1" w:styleId="TitleChar">
    <w:name w:val="Title Char"/>
    <w:link w:val="Title"/>
    <w:uiPriority w:val="10"/>
    <w:rsid w:val="000B2AA7"/>
    <w:rPr>
      <w:rFonts w:ascii="Calibri Light" w:eastAsia="Times New Roman" w:hAnsi="Calibri Light" w:cs="Mangal"/>
      <w:b/>
      <w:bCs/>
      <w:kern w:val="28"/>
      <w:sz w:val="32"/>
      <w:szCs w:val="32"/>
      <w:lang w:bidi="ar-SA"/>
    </w:rPr>
  </w:style>
  <w:style w:type="character" w:customStyle="1" w:styleId="UnresolvedMention1">
    <w:name w:val="Unresolved Mention1"/>
    <w:uiPriority w:val="99"/>
    <w:semiHidden/>
    <w:unhideWhenUsed/>
    <w:rsid w:val="0042198D"/>
    <w:rPr>
      <w:color w:val="808080"/>
      <w:shd w:val="clear" w:color="auto" w:fill="E6E6E6"/>
    </w:rPr>
  </w:style>
  <w:style w:type="table" w:styleId="PlainTable2">
    <w:name w:val="Plain Table 2"/>
    <w:basedOn w:val="TableNormal"/>
    <w:uiPriority w:val="42"/>
    <w:rsid w:val="00296D8E"/>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PlainTable1">
    <w:name w:val="Plain Table 1"/>
    <w:basedOn w:val="TableNormal"/>
    <w:uiPriority w:val="41"/>
    <w:rsid w:val="00296D8E"/>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TableGridLight">
    <w:name w:val="Grid Table Light"/>
    <w:basedOn w:val="TableNormal"/>
    <w:uiPriority w:val="40"/>
    <w:rsid w:val="00296D8E"/>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Code-Bluestyle">
    <w:name w:val="Code - Blue style"/>
    <w:basedOn w:val="Normal"/>
    <w:next w:val="BodyText"/>
    <w:rsid w:val="0090022A"/>
    <w:pPr>
      <w:pBdr>
        <w:top w:val="single" w:sz="4" w:space="1" w:color="BFBFBF"/>
        <w:left w:val="single" w:sz="4" w:space="4" w:color="BFBFBF"/>
        <w:bottom w:val="single" w:sz="4" w:space="1" w:color="BFBFBF"/>
        <w:right w:val="single" w:sz="4" w:space="4" w:color="BFBFBF"/>
      </w:pBdr>
      <w:shd w:val="clear" w:color="auto" w:fill="D9E2F3"/>
      <w:spacing w:before="0" w:after="0"/>
      <w:ind w:left="900"/>
    </w:pPr>
    <w:rPr>
      <w:rFonts w:ascii="Courier New" w:hAnsi="Courier New" w:cs="Courier New"/>
      <w:color w:val="0000FF"/>
      <w:sz w:val="20"/>
      <w:lang w:eastAsia="zh-CN"/>
    </w:rPr>
  </w:style>
  <w:style w:type="paragraph" w:customStyle="1" w:styleId="Code2-BlackStyle">
    <w:name w:val="Code2 - Black Style"/>
    <w:basedOn w:val="Code-Bluestyle"/>
    <w:qFormat/>
    <w:rsid w:val="0090022A"/>
    <w:pPr>
      <w:pBdr>
        <w:top w:val="single" w:sz="4" w:space="1" w:color="000000" w:themeColor="text1"/>
        <w:left w:val="single" w:sz="4" w:space="4" w:color="000000" w:themeColor="text1"/>
        <w:bottom w:val="single" w:sz="4" w:space="1" w:color="000000" w:themeColor="text1"/>
        <w:right w:val="single" w:sz="4" w:space="4" w:color="000000" w:themeColor="text1"/>
      </w:pBdr>
      <w:shd w:val="clear" w:color="auto" w:fill="000000" w:themeFill="text1"/>
    </w:pPr>
    <w:rPr>
      <w:rFonts w:ascii="Consolas" w:hAnsi="Consolas" w:cs="Consolas"/>
      <w:color w:val="FFFFFF" w:themeColor="background1"/>
      <w:sz w:val="22"/>
      <w:szCs w:val="22"/>
    </w:rPr>
  </w:style>
  <w:style w:type="character" w:customStyle="1" w:styleId="Heading2Char">
    <w:name w:val="Heading 2 Char"/>
    <w:link w:val="Heading2"/>
    <w:rsid w:val="00C42336"/>
    <w:rPr>
      <w:rFonts w:ascii="Arial Bold" w:eastAsia="Arial Unicode MS" w:hAnsi="Arial Bold" w:cs="Arial Bold"/>
      <w:b/>
      <w:bCs/>
      <w:iCs/>
      <w:kern w:val="32"/>
      <w:sz w:val="28"/>
      <w:szCs w:val="28"/>
      <w:lang w:eastAsia="zh-CN" w:bidi="ar-SA"/>
    </w:rPr>
  </w:style>
  <w:style w:type="character" w:styleId="UnresolvedMention">
    <w:name w:val="Unresolved Mention"/>
    <w:basedOn w:val="DefaultParagraphFont"/>
    <w:uiPriority w:val="99"/>
    <w:semiHidden/>
    <w:unhideWhenUsed/>
    <w:rsid w:val="007776D5"/>
    <w:rPr>
      <w:color w:val="605E5C"/>
      <w:shd w:val="clear" w:color="auto" w:fill="E1DFDD"/>
    </w:rPr>
  </w:style>
  <w:style w:type="character" w:customStyle="1" w:styleId="HeaderChar">
    <w:name w:val="Header Char"/>
    <w:basedOn w:val="DefaultParagraphFont"/>
    <w:link w:val="Header"/>
    <w:uiPriority w:val="99"/>
    <w:rsid w:val="009838B5"/>
    <w:rPr>
      <w:rFonts w:ascii="Arial" w:hAnsi="Arial"/>
      <w:szCs w:val="24"/>
      <w:lang w:bidi="ar-SA"/>
    </w:rPr>
  </w:style>
  <w:style w:type="character" w:customStyle="1" w:styleId="FooterChar">
    <w:name w:val="Footer Char"/>
    <w:basedOn w:val="DefaultParagraphFont"/>
    <w:link w:val="Footer"/>
    <w:uiPriority w:val="99"/>
    <w:rsid w:val="009838B5"/>
    <w:rPr>
      <w:rFonts w:ascii="Arial" w:hAnsi="Arial"/>
      <w:i/>
      <w:szCs w:val="24"/>
      <w:lang w:bidi="ar-SA"/>
    </w:rPr>
  </w:style>
  <w:style w:type="character" w:customStyle="1" w:styleId="Heading3Char">
    <w:name w:val="Heading 3 Char"/>
    <w:basedOn w:val="DefaultParagraphFont"/>
    <w:link w:val="Heading3"/>
    <w:rsid w:val="009838B5"/>
    <w:rPr>
      <w:rFonts w:ascii="Arial Bold" w:eastAsia="Arial Unicode MS" w:hAnsi="Arial Bold" w:cs="Arial Bold"/>
      <w:kern w:val="32"/>
      <w:sz w:val="24"/>
      <w:szCs w:val="28"/>
      <w:lang w:eastAsia="zh-CN" w:bidi="ar-SA"/>
    </w:rPr>
  </w:style>
  <w:style w:type="paragraph" w:customStyle="1" w:styleId="StepList8">
    <w:name w:val="Step List8"/>
    <w:basedOn w:val="Normal"/>
    <w:rsid w:val="009838B5"/>
    <w:pPr>
      <w:keepLines/>
      <w:tabs>
        <w:tab w:val="left" w:pos="1354"/>
        <w:tab w:val="left" w:pos="2218"/>
        <w:tab w:val="left" w:pos="2794"/>
        <w:tab w:val="left" w:pos="2880"/>
        <w:tab w:val="left" w:pos="3456"/>
        <w:tab w:val="left" w:pos="4032"/>
        <w:tab w:val="left" w:pos="4464"/>
        <w:tab w:val="left" w:pos="5184"/>
      </w:tabs>
      <w:spacing w:before="240"/>
    </w:pPr>
    <w:rPr>
      <w:szCs w:val="22"/>
    </w:rPr>
  </w:style>
  <w:style w:type="paragraph" w:customStyle="1" w:styleId="TableText5">
    <w:name w:val="Table Text5"/>
    <w:basedOn w:val="Normal"/>
    <w:rsid w:val="009838B5"/>
    <w:pPr>
      <w:spacing w:before="60" w:after="60"/>
    </w:pPr>
    <w:rPr>
      <w:rFonts w:eastAsia="SimSun"/>
      <w:lang w:eastAsia="zh-CN"/>
    </w:rPr>
  </w:style>
  <w:style w:type="paragraph" w:customStyle="1" w:styleId="StepList81">
    <w:name w:val="Step List81"/>
    <w:basedOn w:val="Normal"/>
    <w:rsid w:val="004C2766"/>
    <w:pPr>
      <w:keepLines/>
      <w:tabs>
        <w:tab w:val="left" w:pos="1354"/>
        <w:tab w:val="left" w:pos="2218"/>
        <w:tab w:val="left" w:pos="2794"/>
        <w:tab w:val="left" w:pos="2880"/>
        <w:tab w:val="left" w:pos="3456"/>
        <w:tab w:val="left" w:pos="4032"/>
        <w:tab w:val="left" w:pos="4464"/>
        <w:tab w:val="left" w:pos="5184"/>
      </w:tabs>
      <w:spacing w:before="240"/>
    </w:pPr>
    <w:rPr>
      <w:szCs w:val="22"/>
    </w:rPr>
  </w:style>
  <w:style w:type="paragraph" w:customStyle="1" w:styleId="StepList31">
    <w:name w:val="Step List31"/>
    <w:basedOn w:val="Normal"/>
    <w:rsid w:val="00B641A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11">
    <w:name w:val="Step List11"/>
    <w:basedOn w:val="Normal"/>
    <w:rsid w:val="00C4474D"/>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hortdesc">
    <w:name w:val="shortdesc"/>
    <w:basedOn w:val="Normal"/>
    <w:rsid w:val="005A09F3"/>
    <w:pPr>
      <w:spacing w:before="100" w:beforeAutospacing="1" w:after="100" w:afterAutospacing="1"/>
    </w:pPr>
    <w:rPr>
      <w:rFonts w:ascii="Times New Roman" w:hAnsi="Times New Roman"/>
      <w:sz w:val="24"/>
    </w:rPr>
  </w:style>
  <w:style w:type="paragraph" w:customStyle="1" w:styleId="Columntext">
    <w:name w:val="Column text"/>
    <w:basedOn w:val="Normal"/>
    <w:link w:val="ColumntextChar1"/>
    <w:rsid w:val="001810A8"/>
    <w:pPr>
      <w:spacing w:line="280" w:lineRule="atLeast"/>
      <w:ind w:left="504" w:hanging="360"/>
    </w:pPr>
    <w:rPr>
      <w:rFonts w:cs="Verdana"/>
      <w:sz w:val="20"/>
      <w:szCs w:val="20"/>
      <w:lang w:bidi="he-IL"/>
    </w:rPr>
  </w:style>
  <w:style w:type="character" w:customStyle="1" w:styleId="ColumntextChar1">
    <w:name w:val="Column text Char1"/>
    <w:link w:val="Columntext"/>
    <w:rsid w:val="001810A8"/>
    <w:rPr>
      <w:rFonts w:ascii="Arial" w:hAnsi="Arial" w:cs="Verdana"/>
      <w:lang w:bidi="he-IL"/>
    </w:rPr>
  </w:style>
  <w:style w:type="character" w:styleId="Emphasis">
    <w:name w:val="Emphasis"/>
    <w:basedOn w:val="DefaultParagraphFont"/>
    <w:qFormat/>
    <w:rsid w:val="002A45B2"/>
    <w:rPr>
      <w:i/>
      <w:iCs/>
    </w:rPr>
  </w:style>
  <w:style w:type="character" w:styleId="Strong">
    <w:name w:val="Strong"/>
    <w:basedOn w:val="DefaultParagraphFont"/>
    <w:uiPriority w:val="22"/>
    <w:qFormat/>
    <w:rsid w:val="00BF00E9"/>
    <w:rPr>
      <w:b/>
      <w:bCs/>
    </w:rPr>
  </w:style>
  <w:style w:type="paragraph" w:customStyle="1" w:styleId="StepList817">
    <w:name w:val="Step List817"/>
    <w:basedOn w:val="Normal"/>
    <w:rsid w:val="003D4E5D"/>
    <w:pPr>
      <w:keepLines/>
      <w:tabs>
        <w:tab w:val="left" w:pos="1354"/>
        <w:tab w:val="left" w:pos="2218"/>
        <w:tab w:val="left" w:pos="2794"/>
        <w:tab w:val="left" w:pos="2880"/>
        <w:tab w:val="left" w:pos="3456"/>
        <w:tab w:val="left" w:pos="4032"/>
        <w:tab w:val="left" w:pos="4464"/>
        <w:tab w:val="left" w:pos="5184"/>
      </w:tabs>
      <w:spacing w:before="240"/>
    </w:pPr>
    <w:rPr>
      <w:szCs w:val="22"/>
    </w:rPr>
  </w:style>
  <w:style w:type="paragraph" w:customStyle="1" w:styleId="StepList415">
    <w:name w:val="Step List415"/>
    <w:basedOn w:val="Normal"/>
    <w:rsid w:val="00D501E6"/>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111">
    <w:name w:val="Step List111"/>
    <w:basedOn w:val="Normal"/>
    <w:rsid w:val="002B2AC2"/>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4">
    <w:name w:val="Step List4"/>
    <w:basedOn w:val="Normal"/>
    <w:rsid w:val="006E0033"/>
    <w:pPr>
      <w:keepLines/>
      <w:tabs>
        <w:tab w:val="num" w:pos="864"/>
        <w:tab w:val="left" w:pos="1354"/>
        <w:tab w:val="left" w:pos="2218"/>
        <w:tab w:val="left" w:pos="2794"/>
        <w:tab w:val="left" w:pos="2880"/>
        <w:tab w:val="left" w:pos="3456"/>
        <w:tab w:val="left" w:pos="4032"/>
        <w:tab w:val="left" w:pos="4464"/>
        <w:tab w:val="left" w:pos="5184"/>
      </w:tabs>
      <w:spacing w:before="240"/>
      <w:ind w:left="864"/>
    </w:pPr>
    <w:rPr>
      <w:rFonts w:eastAsiaTheme="minorHAnsi" w:cstheme="minorBidi"/>
      <w:szCs w:val="22"/>
    </w:rPr>
  </w:style>
  <w:style w:type="paragraph" w:customStyle="1" w:styleId="StepList16">
    <w:name w:val="Step List16"/>
    <w:basedOn w:val="Normal"/>
    <w:rsid w:val="007A7262"/>
    <w:pPr>
      <w:keepLines/>
      <w:tabs>
        <w:tab w:val="left" w:pos="1354"/>
        <w:tab w:val="left" w:pos="2218"/>
        <w:tab w:val="left" w:pos="2794"/>
        <w:tab w:val="left" w:pos="2880"/>
        <w:tab w:val="left" w:pos="3456"/>
        <w:tab w:val="left" w:pos="4032"/>
        <w:tab w:val="left" w:pos="4464"/>
        <w:tab w:val="left" w:pos="5184"/>
      </w:tabs>
      <w:spacing w:before="240"/>
    </w:pPr>
    <w:rPr>
      <w:szCs w:val="22"/>
    </w:rPr>
  </w:style>
  <w:style w:type="paragraph" w:customStyle="1" w:styleId="StepList117">
    <w:name w:val="Step List117"/>
    <w:basedOn w:val="Normal"/>
    <w:rsid w:val="007A7262"/>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styleId="CommentText">
    <w:name w:val="annotation text"/>
    <w:basedOn w:val="Normal"/>
    <w:link w:val="CommentTextChar"/>
    <w:uiPriority w:val="99"/>
    <w:semiHidden/>
    <w:unhideWhenUsed/>
    <w:rsid w:val="00FD691D"/>
    <w:rPr>
      <w:sz w:val="20"/>
      <w:szCs w:val="20"/>
    </w:rPr>
  </w:style>
  <w:style w:type="character" w:customStyle="1" w:styleId="CommentTextChar">
    <w:name w:val="Comment Text Char"/>
    <w:basedOn w:val="DefaultParagraphFont"/>
    <w:link w:val="CommentText"/>
    <w:uiPriority w:val="99"/>
    <w:semiHidden/>
    <w:rsid w:val="00FD691D"/>
    <w:rPr>
      <w:rFonts w:ascii="Arial" w:hAnsi="Arial"/>
      <w:lang w:bidi="ar-SA"/>
    </w:rPr>
  </w:style>
  <w:style w:type="paragraph" w:styleId="CommentSubject">
    <w:name w:val="annotation subject"/>
    <w:basedOn w:val="CommentText"/>
    <w:next w:val="CommentText"/>
    <w:link w:val="CommentSubjectChar"/>
    <w:uiPriority w:val="99"/>
    <w:semiHidden/>
    <w:unhideWhenUsed/>
    <w:rsid w:val="00FD691D"/>
    <w:rPr>
      <w:b/>
      <w:bCs/>
    </w:rPr>
  </w:style>
  <w:style w:type="character" w:customStyle="1" w:styleId="CommentSubjectChar">
    <w:name w:val="Comment Subject Char"/>
    <w:basedOn w:val="CommentTextChar"/>
    <w:link w:val="CommentSubject"/>
    <w:uiPriority w:val="99"/>
    <w:semiHidden/>
    <w:rsid w:val="00FD691D"/>
    <w:rPr>
      <w:rFonts w:ascii="Arial" w:hAnsi="Arial"/>
      <w:b/>
      <w:bCs/>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51474">
      <w:bodyDiv w:val="1"/>
      <w:marLeft w:val="0"/>
      <w:marRight w:val="0"/>
      <w:marTop w:val="0"/>
      <w:marBottom w:val="0"/>
      <w:divBdr>
        <w:top w:val="none" w:sz="0" w:space="0" w:color="auto"/>
        <w:left w:val="none" w:sz="0" w:space="0" w:color="auto"/>
        <w:bottom w:val="none" w:sz="0" w:space="0" w:color="auto"/>
        <w:right w:val="none" w:sz="0" w:space="0" w:color="auto"/>
      </w:divBdr>
    </w:div>
    <w:div w:id="266424046">
      <w:bodyDiv w:val="1"/>
      <w:marLeft w:val="0"/>
      <w:marRight w:val="0"/>
      <w:marTop w:val="0"/>
      <w:marBottom w:val="0"/>
      <w:divBdr>
        <w:top w:val="none" w:sz="0" w:space="0" w:color="auto"/>
        <w:left w:val="none" w:sz="0" w:space="0" w:color="auto"/>
        <w:bottom w:val="none" w:sz="0" w:space="0" w:color="auto"/>
        <w:right w:val="none" w:sz="0" w:space="0" w:color="auto"/>
      </w:divBdr>
    </w:div>
    <w:div w:id="410666626">
      <w:bodyDiv w:val="1"/>
      <w:marLeft w:val="0"/>
      <w:marRight w:val="0"/>
      <w:marTop w:val="0"/>
      <w:marBottom w:val="0"/>
      <w:divBdr>
        <w:top w:val="none" w:sz="0" w:space="0" w:color="auto"/>
        <w:left w:val="none" w:sz="0" w:space="0" w:color="auto"/>
        <w:bottom w:val="none" w:sz="0" w:space="0" w:color="auto"/>
        <w:right w:val="none" w:sz="0" w:space="0" w:color="auto"/>
      </w:divBdr>
    </w:div>
    <w:div w:id="744689976">
      <w:bodyDiv w:val="1"/>
      <w:marLeft w:val="0"/>
      <w:marRight w:val="0"/>
      <w:marTop w:val="0"/>
      <w:marBottom w:val="0"/>
      <w:divBdr>
        <w:top w:val="none" w:sz="0" w:space="0" w:color="auto"/>
        <w:left w:val="none" w:sz="0" w:space="0" w:color="auto"/>
        <w:bottom w:val="none" w:sz="0" w:space="0" w:color="auto"/>
        <w:right w:val="none" w:sz="0" w:space="0" w:color="auto"/>
      </w:divBdr>
    </w:div>
    <w:div w:id="1101757754">
      <w:bodyDiv w:val="1"/>
      <w:marLeft w:val="0"/>
      <w:marRight w:val="0"/>
      <w:marTop w:val="0"/>
      <w:marBottom w:val="0"/>
      <w:divBdr>
        <w:top w:val="none" w:sz="0" w:space="0" w:color="auto"/>
        <w:left w:val="none" w:sz="0" w:space="0" w:color="auto"/>
        <w:bottom w:val="none" w:sz="0" w:space="0" w:color="auto"/>
        <w:right w:val="none" w:sz="0" w:space="0" w:color="auto"/>
      </w:divBdr>
    </w:div>
    <w:div w:id="1333216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footer" Target="footer1.xml"/><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footer" Target="footer2.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hyperlink" Target="http://ibm.biz/openscale_award"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1.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header" Target="header1.xml"/><Relationship Id="rId115"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archive.ics.uci.edu/ml/datasets/Statlog+(German+Credit+Data)" TargetMode="External"/><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Application%20Data\Microsoft\Templates\20080102_TechWorks_Workbook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0BED5F-185A-45BA-8FF6-79D4E677EF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Settings\Administrator\Application Data\Microsoft\Templates\20080102_TechWorks_Workbook_Template.dot</Template>
  <TotalTime>2</TotalTime>
  <Pages>34</Pages>
  <Words>2869</Words>
  <Characters>16359</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IBM'S DB2 DBA Integrated Tools PoT</vt:lpstr>
    </vt:vector>
  </TitlesOfParts>
  <Company>IBM</Company>
  <LinksUpToDate>false</LinksUpToDate>
  <CharactersWithSpaces>19190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IBM'S DB2 DBA Integrated Tools PoT</dc:title>
  <dc:subject>Data Studio Family</dc:subject>
  <dc:creator>Burt Vialpando; Vikram Khatri</dc:creator>
  <cp:keywords>Data Studio, DB2</cp:keywords>
  <dc:description>Version 1.2 Dated 08-10-2008</dc:description>
  <cp:lastModifiedBy>John Lucas</cp:lastModifiedBy>
  <cp:revision>3</cp:revision>
  <cp:lastPrinted>2018-10-24T20:44:00Z</cp:lastPrinted>
  <dcterms:created xsi:type="dcterms:W3CDTF">2020-09-14T14:11:00Z</dcterms:created>
  <dcterms:modified xsi:type="dcterms:W3CDTF">2020-10-26T14:04:00Z</dcterms:modified>
</cp:coreProperties>
</file>