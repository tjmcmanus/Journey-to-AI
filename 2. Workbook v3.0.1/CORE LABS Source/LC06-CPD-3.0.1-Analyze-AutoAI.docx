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E9BB0B" w14:textId="77777777" w:rsidR="000B6FDE" w:rsidRPr="00701B6F" w:rsidRDefault="000B6FDE" w:rsidP="000B6FDE">
      <w:pPr>
        <w:pStyle w:val="Heading1"/>
        <w:rPr>
          <w:rStyle w:val="IntenseReference"/>
          <w:rFonts w:cs="Arial"/>
          <w:b/>
          <w:bCs/>
        </w:rPr>
      </w:pPr>
      <w:bookmarkStart w:id="0" w:name="_Toc29308908"/>
      <w:r w:rsidRPr="00701B6F">
        <w:rPr>
          <w:rStyle w:val="IntenseReference"/>
          <w:rFonts w:cs="Arial"/>
          <w:b/>
          <w:bCs/>
        </w:rPr>
        <w:t>Analyze: AutoAI</w:t>
      </w:r>
      <w:bookmarkEnd w:id="0"/>
    </w:p>
    <w:p w14:paraId="24B96EB0" w14:textId="77777777" w:rsidR="000B6FDE" w:rsidRDefault="000B6FDE" w:rsidP="000B6FDE">
      <w:pPr>
        <w:pStyle w:val="Heading2"/>
        <w:spacing w:before="120" w:after="120"/>
      </w:pPr>
      <w:bookmarkStart w:id="1" w:name="_Toc29308909"/>
      <w:bookmarkStart w:id="2" w:name="OLE_LINK15"/>
      <w:r>
        <w:t>Lab overview</w:t>
      </w:r>
      <w:bookmarkEnd w:id="1"/>
    </w:p>
    <w:p w14:paraId="78D819AB" w14:textId="77777777" w:rsidR="000B6FDE" w:rsidRDefault="000B6FDE" w:rsidP="001B7D5B">
      <w:pPr>
        <w:pStyle w:val="StepList611"/>
        <w:tabs>
          <w:tab w:val="clear" w:pos="792"/>
        </w:tabs>
        <w:spacing w:before="120"/>
        <w:ind w:firstLine="0"/>
        <w:jc w:val="both"/>
      </w:pPr>
      <w:r w:rsidRPr="002111AC">
        <w:rPr>
          <w:rFonts w:ascii="Consolas" w:hAnsi="Consolas" w:cs="Consolas"/>
          <w:color w:val="0000FF"/>
        </w:rPr>
        <w:t>Analyze</w:t>
      </w:r>
      <w:r>
        <w:t xml:space="preserve"> is the third phase in the Cloud Pak for Data platform and workflow. This is where data scientists and business analysts can join forces to gain insights from their organization’s data. Analyze capabilities can be delivered with a number of different CPD services. Examples: </w:t>
      </w:r>
    </w:p>
    <w:p w14:paraId="155DBD1E" w14:textId="53DC6C97" w:rsidR="000B6FDE" w:rsidRDefault="000B6FDE" w:rsidP="000B6FDE">
      <w:pPr>
        <w:pStyle w:val="StepList611"/>
        <w:numPr>
          <w:ilvl w:val="0"/>
          <w:numId w:val="39"/>
        </w:numPr>
        <w:spacing w:before="0" w:after="0"/>
        <w:jc w:val="both"/>
      </w:pPr>
      <w:r>
        <w:t>AutoAI (</w:t>
      </w:r>
      <w:r w:rsidR="00A71F8D">
        <w:t xml:space="preserve">included </w:t>
      </w:r>
      <w:r>
        <w:t>with the Watson Machine Learning service)</w:t>
      </w:r>
    </w:p>
    <w:p w14:paraId="482CF573" w14:textId="72FC702B" w:rsidR="000B6FDE" w:rsidRDefault="000B6FDE" w:rsidP="000B6FDE">
      <w:pPr>
        <w:pStyle w:val="StepList611"/>
        <w:numPr>
          <w:ilvl w:val="0"/>
          <w:numId w:val="39"/>
        </w:numPr>
        <w:spacing w:before="0" w:after="0"/>
        <w:jc w:val="both"/>
      </w:pPr>
      <w:r>
        <w:t xml:space="preserve">Notebook model creation </w:t>
      </w:r>
      <w:r w:rsidR="00A71F8D">
        <w:t>(included with the Watson Studio service)</w:t>
      </w:r>
    </w:p>
    <w:p w14:paraId="7FD1168A" w14:textId="77777777" w:rsidR="000B6FDE" w:rsidRDefault="000B6FDE" w:rsidP="000B6FDE">
      <w:pPr>
        <w:pStyle w:val="StepList611"/>
        <w:numPr>
          <w:ilvl w:val="0"/>
          <w:numId w:val="39"/>
        </w:numPr>
        <w:spacing w:before="0" w:after="0"/>
        <w:jc w:val="both"/>
      </w:pPr>
      <w:r>
        <w:t>SPSS Modeler</w:t>
      </w:r>
    </w:p>
    <w:p w14:paraId="135A9D34" w14:textId="77777777" w:rsidR="000B6FDE" w:rsidRDefault="000B6FDE" w:rsidP="000B6FDE">
      <w:pPr>
        <w:pStyle w:val="StepList611"/>
        <w:numPr>
          <w:ilvl w:val="0"/>
          <w:numId w:val="39"/>
        </w:numPr>
        <w:spacing w:before="0" w:after="0"/>
        <w:jc w:val="both"/>
      </w:pPr>
      <w:r>
        <w:t>Decision Optimization</w:t>
      </w:r>
    </w:p>
    <w:p w14:paraId="164D8B1E" w14:textId="2046AFB2" w:rsidR="000B6FDE" w:rsidRDefault="000B6FDE" w:rsidP="000B6FDE">
      <w:pPr>
        <w:pStyle w:val="StepList611"/>
        <w:numPr>
          <w:ilvl w:val="0"/>
          <w:numId w:val="39"/>
        </w:numPr>
        <w:spacing w:before="0" w:after="0"/>
        <w:jc w:val="both"/>
      </w:pPr>
      <w:r>
        <w:t>Cognos Analytics</w:t>
      </w:r>
      <w:r w:rsidR="00B5090E">
        <w:t xml:space="preserve"> (or Cognos Analytics Embedded)</w:t>
      </w:r>
    </w:p>
    <w:p w14:paraId="37DEAC5B" w14:textId="4F9ED595" w:rsidR="000B6FDE" w:rsidRDefault="000B6FDE" w:rsidP="000B6FDE">
      <w:pPr>
        <w:pStyle w:val="StepList611"/>
        <w:numPr>
          <w:ilvl w:val="0"/>
          <w:numId w:val="39"/>
        </w:numPr>
        <w:spacing w:before="0" w:after="0"/>
        <w:jc w:val="both"/>
      </w:pPr>
      <w:r>
        <w:t>IBM Streams (which c</w:t>
      </w:r>
      <w:r w:rsidR="008C2A06">
        <w:t>ould</w:t>
      </w:r>
      <w:r>
        <w:t xml:space="preserve"> be “Collect” or “Analyze” depending on how it is used)</w:t>
      </w:r>
    </w:p>
    <w:p w14:paraId="7486EA35" w14:textId="5322E04B" w:rsidR="000B6FDE" w:rsidRDefault="00A71F8D" w:rsidP="000B6FDE">
      <w:pPr>
        <w:pStyle w:val="StepList611"/>
        <w:numPr>
          <w:ilvl w:val="0"/>
          <w:numId w:val="39"/>
        </w:numPr>
        <w:spacing w:before="0" w:after="0"/>
        <w:jc w:val="both"/>
      </w:pPr>
      <w:r>
        <w:t>RStudio model creation</w:t>
      </w:r>
      <w:r w:rsidR="000B6FDE">
        <w:t xml:space="preserve">...and </w:t>
      </w:r>
      <w:r w:rsidR="000479E6">
        <w:t>others</w:t>
      </w:r>
    </w:p>
    <w:p w14:paraId="76D3FA92" w14:textId="77777777" w:rsidR="000B6FDE" w:rsidRDefault="000B6FDE" w:rsidP="001B7D5B">
      <w:pPr>
        <w:pStyle w:val="StepList611"/>
        <w:tabs>
          <w:tab w:val="clear" w:pos="792"/>
        </w:tabs>
        <w:spacing w:before="120"/>
        <w:ind w:firstLine="0"/>
        <w:jc w:val="both"/>
      </w:pPr>
      <w:r>
        <w:t>In this lab you will explore AutoAI, which helps simplify the Machine Learning model AI lifecycle by automating the following:</w:t>
      </w:r>
    </w:p>
    <w:p w14:paraId="3D40B50A" w14:textId="78D02610" w:rsidR="000B6FDE" w:rsidRDefault="000B6FDE" w:rsidP="000B6FDE">
      <w:pPr>
        <w:pStyle w:val="StepList611"/>
        <w:numPr>
          <w:ilvl w:val="0"/>
          <w:numId w:val="39"/>
        </w:numPr>
        <w:spacing w:before="0" w:after="0"/>
        <w:jc w:val="both"/>
      </w:pPr>
      <w:r>
        <w:t>Data preparation</w:t>
      </w:r>
      <w:r w:rsidR="000E428B">
        <w:t xml:space="preserve"> </w:t>
      </w:r>
    </w:p>
    <w:p w14:paraId="766E202A" w14:textId="77777777" w:rsidR="000B6FDE" w:rsidRDefault="000B6FDE" w:rsidP="000B6FDE">
      <w:pPr>
        <w:pStyle w:val="StepList611"/>
        <w:numPr>
          <w:ilvl w:val="0"/>
          <w:numId w:val="39"/>
        </w:numPr>
        <w:spacing w:before="0" w:after="0"/>
        <w:jc w:val="both"/>
      </w:pPr>
      <w:r>
        <w:t>Model development</w:t>
      </w:r>
    </w:p>
    <w:p w14:paraId="79D4DBCC" w14:textId="77777777" w:rsidR="000B6FDE" w:rsidRDefault="000B6FDE" w:rsidP="000B6FDE">
      <w:pPr>
        <w:pStyle w:val="StepList611"/>
        <w:numPr>
          <w:ilvl w:val="0"/>
          <w:numId w:val="39"/>
        </w:numPr>
        <w:spacing w:before="0" w:after="0"/>
        <w:jc w:val="both"/>
      </w:pPr>
      <w:r>
        <w:t>Feature engineering</w:t>
      </w:r>
    </w:p>
    <w:p w14:paraId="76011AB7" w14:textId="77777777" w:rsidR="000B6FDE" w:rsidRDefault="000B6FDE" w:rsidP="000B6FDE">
      <w:pPr>
        <w:pStyle w:val="StepList611"/>
        <w:numPr>
          <w:ilvl w:val="0"/>
          <w:numId w:val="39"/>
        </w:numPr>
        <w:spacing w:before="0" w:after="0"/>
        <w:jc w:val="both"/>
      </w:pPr>
      <w:r>
        <w:t>Hyper-parameter optimization</w:t>
      </w:r>
    </w:p>
    <w:p w14:paraId="236AD731" w14:textId="6197B1FC" w:rsidR="000B6FDE" w:rsidRDefault="00E81D0D" w:rsidP="00C613ED">
      <w:pPr>
        <w:pStyle w:val="StepList611"/>
        <w:tabs>
          <w:tab w:val="clear" w:pos="792"/>
        </w:tabs>
        <w:spacing w:before="120"/>
        <w:ind w:firstLine="0"/>
        <w:jc w:val="center"/>
      </w:pPr>
      <w:r>
        <w:rPr>
          <w:noProof/>
        </w:rPr>
        <w:drawing>
          <wp:inline distT="0" distB="0" distL="0" distR="0" wp14:anchorId="139405D0" wp14:editId="274A7D03">
            <wp:extent cx="5517992" cy="2546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501" cy="2563198"/>
                    </a:xfrm>
                    <a:prstGeom prst="rect">
                      <a:avLst/>
                    </a:prstGeom>
                  </pic:spPr>
                </pic:pic>
              </a:graphicData>
            </a:graphic>
          </wp:inline>
        </w:drawing>
      </w:r>
    </w:p>
    <w:p w14:paraId="54CE3E41" w14:textId="77777777" w:rsidR="000B6FDE" w:rsidRDefault="000B6FDE" w:rsidP="000B6FDE">
      <w:pPr>
        <w:pStyle w:val="Heading2"/>
        <w:spacing w:before="120" w:after="120"/>
      </w:pPr>
      <w:bookmarkStart w:id="3" w:name="_Toc29308910"/>
      <w:r>
        <w:t>Persona represented in this lab</w:t>
      </w:r>
      <w:bookmarkEnd w:id="3"/>
    </w:p>
    <w:p w14:paraId="07371A16" w14:textId="541F9E84" w:rsidR="000B6FDE" w:rsidRDefault="000B6FDE" w:rsidP="0051330D">
      <w:pPr>
        <w:pStyle w:val="StepList71"/>
        <w:keepNext/>
        <w:tabs>
          <w:tab w:val="clear" w:pos="792"/>
        </w:tabs>
        <w:spacing w:before="120"/>
        <w:ind w:firstLine="0"/>
      </w:pPr>
      <w:r>
        <w:t xml:space="preserve">The </w:t>
      </w:r>
      <w:r>
        <w:rPr>
          <w:rFonts w:ascii="Consolas" w:hAnsi="Consolas" w:cs="Consolas"/>
          <w:color w:val="0000FF"/>
        </w:rPr>
        <w:t>Data Scientist</w:t>
      </w:r>
      <w:r>
        <w:t xml:space="preserve"> persona </w:t>
      </w:r>
      <w:r w:rsidR="00045F61">
        <w:t xml:space="preserve">is the </w:t>
      </w:r>
      <w:r>
        <w:t xml:space="preserve">most likely role to perform the </w:t>
      </w:r>
      <w:r w:rsidRPr="00FD0DBF">
        <w:rPr>
          <w:rFonts w:ascii="Consolas" w:hAnsi="Consolas" w:cs="Consolas"/>
          <w:color w:val="0000FF"/>
        </w:rPr>
        <w:t>Analyze</w:t>
      </w:r>
      <w:r>
        <w:rPr>
          <w:rFonts w:ascii="Consolas" w:hAnsi="Consolas" w:cs="Consolas"/>
          <w:color w:val="0000FF"/>
        </w:rPr>
        <w:t xml:space="preserve"> </w:t>
      </w:r>
      <w:r>
        <w:t xml:space="preserve">tasks in this lab, that is, to create a machine learning model with AutoAI that can be deployed and infused into an AI application. </w:t>
      </w:r>
    </w:p>
    <w:tbl>
      <w:tblPr>
        <w:tblW w:w="9293" w:type="dxa"/>
        <w:tblInd w:w="8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20" w:firstRow="1" w:lastRow="0" w:firstColumn="0" w:lastColumn="0" w:noHBand="0" w:noVBand="1"/>
      </w:tblPr>
      <w:tblGrid>
        <w:gridCol w:w="1800"/>
        <w:gridCol w:w="7493"/>
      </w:tblGrid>
      <w:tr w:rsidR="000B6FDE" w:rsidRPr="00D80569" w14:paraId="2B7555BE" w14:textId="77777777" w:rsidTr="00044D6C">
        <w:trPr>
          <w:trHeight w:val="350"/>
        </w:trPr>
        <w:tc>
          <w:tcPr>
            <w:tcW w:w="1800" w:type="dxa"/>
            <w:tcBorders>
              <w:bottom w:val="single" w:sz="12" w:space="0" w:color="8EAADB"/>
            </w:tcBorders>
            <w:shd w:val="clear" w:color="auto" w:fill="000000"/>
          </w:tcPr>
          <w:p w14:paraId="67F062A1" w14:textId="77777777" w:rsidR="000B6FDE" w:rsidRPr="00D80569" w:rsidRDefault="000B6FDE" w:rsidP="00044D6C">
            <w:pPr>
              <w:pStyle w:val="StepList71"/>
              <w:tabs>
                <w:tab w:val="clear" w:pos="792"/>
              </w:tabs>
              <w:spacing w:before="120"/>
              <w:ind w:left="0" w:firstLine="0"/>
              <w:jc w:val="center"/>
              <w:rPr>
                <w:b/>
                <w:bCs/>
              </w:rPr>
            </w:pPr>
            <w:r>
              <w:br w:type="page"/>
            </w:r>
            <w:r>
              <w:rPr>
                <w:b/>
                <w:bCs/>
              </w:rPr>
              <w:t>Persona (Role)</w:t>
            </w:r>
          </w:p>
        </w:tc>
        <w:tc>
          <w:tcPr>
            <w:tcW w:w="7493" w:type="dxa"/>
            <w:tcBorders>
              <w:bottom w:val="single" w:sz="12" w:space="0" w:color="8EAADB"/>
            </w:tcBorders>
            <w:shd w:val="clear" w:color="auto" w:fill="000000"/>
          </w:tcPr>
          <w:p w14:paraId="0C04B3E0" w14:textId="77777777" w:rsidR="000B6FDE" w:rsidRPr="00D80569" w:rsidRDefault="000B6FDE" w:rsidP="00044D6C">
            <w:pPr>
              <w:pStyle w:val="StepList71"/>
              <w:tabs>
                <w:tab w:val="clear" w:pos="792"/>
              </w:tabs>
              <w:spacing w:before="120"/>
              <w:ind w:left="0" w:firstLine="0"/>
              <w:jc w:val="center"/>
              <w:rPr>
                <w:b/>
                <w:bCs/>
              </w:rPr>
            </w:pPr>
            <w:r w:rsidRPr="00D80569">
              <w:rPr>
                <w:b/>
                <w:bCs/>
              </w:rPr>
              <w:t>Capabilities</w:t>
            </w:r>
          </w:p>
        </w:tc>
      </w:tr>
      <w:tr w:rsidR="000B6FDE" w:rsidRPr="00477C19" w14:paraId="0FCAFE63" w14:textId="77777777" w:rsidTr="002D171C">
        <w:trPr>
          <w:trHeight w:val="890"/>
        </w:trPr>
        <w:tc>
          <w:tcPr>
            <w:tcW w:w="1800" w:type="dxa"/>
            <w:shd w:val="clear" w:color="auto" w:fill="auto"/>
            <w:vAlign w:val="center"/>
          </w:tcPr>
          <w:p w14:paraId="4F672ACC" w14:textId="77777777" w:rsidR="000B6FDE" w:rsidRDefault="000B6FDE" w:rsidP="00044D6C">
            <w:pPr>
              <w:pStyle w:val="StepList71"/>
              <w:tabs>
                <w:tab w:val="clear" w:pos="792"/>
              </w:tabs>
              <w:spacing w:before="120"/>
              <w:ind w:left="0" w:firstLine="0"/>
              <w:jc w:val="center"/>
              <w:rPr>
                <w:sz w:val="20"/>
                <w:szCs w:val="20"/>
              </w:rPr>
            </w:pPr>
            <w:r>
              <w:rPr>
                <w:noProof/>
                <w:sz w:val="20"/>
                <w:szCs w:val="20"/>
              </w:rPr>
              <w:drawing>
                <wp:inline distT="0" distB="0" distL="0" distR="0" wp14:anchorId="076B09EB" wp14:editId="3068420E">
                  <wp:extent cx="365760" cy="3657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43E1A69B" w14:textId="77777777" w:rsidR="000B6FDE" w:rsidRPr="00477C19" w:rsidRDefault="000B6FDE" w:rsidP="00044D6C">
            <w:pPr>
              <w:pStyle w:val="StepList71"/>
              <w:tabs>
                <w:tab w:val="clear" w:pos="792"/>
              </w:tabs>
              <w:spacing w:before="120"/>
              <w:ind w:left="0" w:firstLine="0"/>
              <w:jc w:val="center"/>
              <w:rPr>
                <w:sz w:val="20"/>
                <w:szCs w:val="20"/>
              </w:rPr>
            </w:pPr>
            <w:r w:rsidRPr="00477C19">
              <w:rPr>
                <w:sz w:val="20"/>
                <w:szCs w:val="20"/>
              </w:rPr>
              <w:t xml:space="preserve">Data </w:t>
            </w:r>
            <w:r>
              <w:rPr>
                <w:sz w:val="20"/>
                <w:szCs w:val="20"/>
              </w:rPr>
              <w:t>S</w:t>
            </w:r>
            <w:r w:rsidRPr="00477C19">
              <w:rPr>
                <w:sz w:val="20"/>
                <w:szCs w:val="20"/>
              </w:rPr>
              <w:t>cientist</w:t>
            </w:r>
          </w:p>
        </w:tc>
        <w:tc>
          <w:tcPr>
            <w:tcW w:w="7493" w:type="dxa"/>
            <w:shd w:val="clear" w:color="auto" w:fill="auto"/>
            <w:vAlign w:val="center"/>
          </w:tcPr>
          <w:p w14:paraId="42C161A0" w14:textId="529B59CF" w:rsidR="000B6FDE" w:rsidRPr="00477C19" w:rsidRDefault="000B6FDE" w:rsidP="00044D6C">
            <w:pPr>
              <w:pStyle w:val="StepList71"/>
              <w:tabs>
                <w:tab w:val="clear" w:pos="792"/>
              </w:tabs>
              <w:spacing w:before="120"/>
              <w:ind w:left="0" w:firstLine="0"/>
              <w:rPr>
                <w:sz w:val="20"/>
                <w:szCs w:val="20"/>
              </w:rPr>
            </w:pPr>
            <w:r w:rsidRPr="00477C19">
              <w:rPr>
                <w:sz w:val="20"/>
                <w:szCs w:val="20"/>
              </w:rPr>
              <w:t xml:space="preserve">Data </w:t>
            </w:r>
            <w:r>
              <w:rPr>
                <w:sz w:val="20"/>
                <w:szCs w:val="20"/>
              </w:rPr>
              <w:t>S</w:t>
            </w:r>
            <w:r w:rsidRPr="00477C19">
              <w:rPr>
                <w:sz w:val="20"/>
                <w:szCs w:val="20"/>
              </w:rPr>
              <w:t>cientist</w:t>
            </w:r>
            <w:r>
              <w:rPr>
                <w:sz w:val="20"/>
                <w:szCs w:val="20"/>
              </w:rPr>
              <w:t xml:space="preserve">s </w:t>
            </w:r>
            <w:r w:rsidRPr="00477C19">
              <w:rPr>
                <w:sz w:val="20"/>
                <w:szCs w:val="20"/>
              </w:rPr>
              <w:t xml:space="preserve">bring expertise in statistics and </w:t>
            </w:r>
            <w:r>
              <w:rPr>
                <w:sz w:val="20"/>
                <w:szCs w:val="20"/>
              </w:rPr>
              <w:t xml:space="preserve">the process of </w:t>
            </w:r>
            <w:r w:rsidRPr="00477C19">
              <w:rPr>
                <w:sz w:val="20"/>
                <w:szCs w:val="20"/>
              </w:rPr>
              <w:t xml:space="preserve">building ML/AI </w:t>
            </w:r>
            <w:r>
              <w:rPr>
                <w:sz w:val="20"/>
                <w:szCs w:val="20"/>
              </w:rPr>
              <w:t>m</w:t>
            </w:r>
            <w:r w:rsidRPr="00477C19">
              <w:rPr>
                <w:sz w:val="20"/>
                <w:szCs w:val="20"/>
              </w:rPr>
              <w:t>odels to make predictions and answer key business questions.</w:t>
            </w:r>
          </w:p>
        </w:tc>
      </w:tr>
    </w:tbl>
    <w:p w14:paraId="798DC579" w14:textId="77777777" w:rsidR="000B6FDE" w:rsidRPr="003362F4" w:rsidRDefault="000B6FDE" w:rsidP="000B6FDE">
      <w:pPr>
        <w:pStyle w:val="Heading2"/>
        <w:keepNext w:val="0"/>
        <w:widowControl w:val="0"/>
        <w:spacing w:before="120" w:after="120"/>
      </w:pPr>
      <w:bookmarkStart w:id="4" w:name="_Toc29308911"/>
      <w:r>
        <w:lastRenderedPageBreak/>
        <w:t>Logging into the CPD web client (if you have not already done so)</w:t>
      </w:r>
      <w:bookmarkEnd w:id="4"/>
    </w:p>
    <w:p w14:paraId="4EDDA4EC" w14:textId="77777777" w:rsidR="000B6FDE" w:rsidRDefault="000B6FDE" w:rsidP="000B6FDE">
      <w:pPr>
        <w:pStyle w:val="StepList316"/>
        <w:keepLines w:val="0"/>
        <w:numPr>
          <w:ilvl w:val="0"/>
          <w:numId w:val="23"/>
        </w:numPr>
        <w:spacing w:before="120"/>
      </w:pPr>
      <w:r>
        <w:t>If you are starting this lab stand-alone (without going through previous labs) do the following:</w:t>
      </w:r>
    </w:p>
    <w:p w14:paraId="280CD637" w14:textId="7E5DF6C2" w:rsidR="000B6FDE" w:rsidRDefault="000B6FDE" w:rsidP="000B6FDE">
      <w:pPr>
        <w:pStyle w:val="StepList316"/>
        <w:keepLines w:val="0"/>
        <w:numPr>
          <w:ilvl w:val="0"/>
          <w:numId w:val="23"/>
        </w:numPr>
        <w:spacing w:before="120"/>
      </w:pPr>
      <w:r>
        <w:t xml:space="preserve">Click the desktop icon: </w:t>
      </w:r>
      <w:r w:rsidRPr="00ED2B76">
        <w:rPr>
          <w:rFonts w:ascii="Consolas" w:hAnsi="Consolas" w:cs="Consolas"/>
          <w:color w:val="0000FF"/>
        </w:rPr>
        <w:t xml:space="preserve">Cloud Pak for Data </w:t>
      </w:r>
      <w:r>
        <w:rPr>
          <w:rFonts w:ascii="Consolas" w:hAnsi="Consolas" w:cs="Consolas"/>
          <w:color w:val="0000FF"/>
        </w:rPr>
        <w:t>W</w:t>
      </w:r>
      <w:r w:rsidRPr="00ED2B76">
        <w:rPr>
          <w:rFonts w:ascii="Consolas" w:hAnsi="Consolas" w:cs="Consolas"/>
          <w:color w:val="0000FF"/>
        </w:rPr>
        <w:t xml:space="preserve">eb </w:t>
      </w:r>
      <w:r>
        <w:rPr>
          <w:rFonts w:ascii="Consolas" w:hAnsi="Consolas" w:cs="Consolas"/>
          <w:color w:val="0000FF"/>
        </w:rPr>
        <w:t>C</w:t>
      </w:r>
      <w:r w:rsidRPr="00ED2B76">
        <w:rPr>
          <w:rFonts w:ascii="Consolas" w:hAnsi="Consolas" w:cs="Consolas"/>
          <w:color w:val="0000FF"/>
        </w:rPr>
        <w:t>lient</w:t>
      </w:r>
      <w:r w:rsidR="00035604">
        <w:rPr>
          <w:rFonts w:ascii="Consolas" w:hAnsi="Consolas" w:cs="Consolas"/>
          <w:color w:val="0000FF"/>
        </w:rPr>
        <w:t>.</w:t>
      </w:r>
      <w:r>
        <w:t xml:space="preserve"> </w:t>
      </w:r>
    </w:p>
    <w:p w14:paraId="0F82C5B7" w14:textId="642E8411" w:rsidR="000B6FDE" w:rsidRDefault="009D7AD2" w:rsidP="008745D9">
      <w:pPr>
        <w:pStyle w:val="StepList316"/>
        <w:keepLines w:val="0"/>
        <w:tabs>
          <w:tab w:val="clear" w:pos="792"/>
        </w:tabs>
        <w:spacing w:before="120"/>
        <w:ind w:firstLine="0"/>
      </w:pPr>
      <w:r w:rsidRPr="007A5E86">
        <w:rPr>
          <w:noProof/>
          <w:color w:val="FF0000"/>
        </w:rPr>
        <w:drawing>
          <wp:inline distT="0" distB="0" distL="0" distR="0" wp14:anchorId="678D785C" wp14:editId="394F48C0">
            <wp:extent cx="644577" cy="727748"/>
            <wp:effectExtent l="0" t="0" r="3175" b="0"/>
            <wp:docPr id="18" name="Picture 1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584" cy="769530"/>
                    </a:xfrm>
                    <a:prstGeom prst="rect">
                      <a:avLst/>
                    </a:prstGeom>
                  </pic:spPr>
                </pic:pic>
              </a:graphicData>
            </a:graphic>
          </wp:inline>
        </w:drawing>
      </w:r>
    </w:p>
    <w:p w14:paraId="26E7A6C5" w14:textId="708F0419" w:rsidR="000B6FDE" w:rsidRPr="00E643BA" w:rsidRDefault="000B6FDE" w:rsidP="000B6FDE">
      <w:pPr>
        <w:pStyle w:val="StepList15"/>
        <w:keepLines w:val="0"/>
        <w:widowControl w:val="0"/>
        <w:numPr>
          <w:ilvl w:val="0"/>
          <w:numId w:val="23"/>
        </w:numPr>
        <w:spacing w:before="120"/>
        <w:rPr>
          <w:rFonts w:cs="Arial"/>
        </w:rPr>
      </w:pPr>
      <w:r w:rsidRPr="00E643BA">
        <w:rPr>
          <w:rFonts w:cs="Arial"/>
        </w:rPr>
        <w:t xml:space="preserve">The CPD web client GUI displays as shown. Use </w:t>
      </w:r>
      <w:proofErr w:type="spellStart"/>
      <w:r w:rsidRPr="00E643BA">
        <w:rPr>
          <w:rFonts w:ascii="Consolas" w:hAnsi="Consolas" w:cs="Consolas"/>
          <w:color w:val="0000FF"/>
        </w:rPr>
        <w:t>cpduser</w:t>
      </w:r>
      <w:proofErr w:type="spellEnd"/>
      <w:r w:rsidRPr="00E643BA">
        <w:rPr>
          <w:rFonts w:cs="Arial"/>
        </w:rPr>
        <w:t xml:space="preserve"> and </w:t>
      </w:r>
      <w:proofErr w:type="spellStart"/>
      <w:r w:rsidR="009D7AD2">
        <w:rPr>
          <w:rFonts w:ascii="Consolas" w:hAnsi="Consolas" w:cs="Consolas"/>
          <w:color w:val="0000FF"/>
        </w:rPr>
        <w:t>cpdaccess</w:t>
      </w:r>
      <w:proofErr w:type="spellEnd"/>
      <w:r w:rsidRPr="00E643BA">
        <w:rPr>
          <w:rFonts w:cs="Arial"/>
        </w:rPr>
        <w:t xml:space="preserve"> for the </w:t>
      </w:r>
      <w:r w:rsidRPr="00E643BA">
        <w:rPr>
          <w:rFonts w:cs="Arial"/>
          <w:i/>
          <w:iCs/>
        </w:rPr>
        <w:t>Username</w:t>
      </w:r>
      <w:r w:rsidRPr="00E643BA">
        <w:rPr>
          <w:rFonts w:cs="Arial"/>
        </w:rPr>
        <w:t xml:space="preserve"> and </w:t>
      </w:r>
      <w:r w:rsidRPr="00E643BA">
        <w:rPr>
          <w:rFonts w:cs="Arial"/>
          <w:i/>
          <w:iCs/>
        </w:rPr>
        <w:t>Password</w:t>
      </w:r>
      <w:r w:rsidRPr="00E643BA">
        <w:rPr>
          <w:rFonts w:cs="Arial"/>
        </w:rPr>
        <w:t xml:space="preserve"> and click </w:t>
      </w:r>
      <w:r w:rsidRPr="00E643BA">
        <w:rPr>
          <w:rFonts w:ascii="Consolas" w:hAnsi="Consolas" w:cs="Consolas"/>
          <w:color w:val="0000FF"/>
        </w:rPr>
        <w:t xml:space="preserve">Sign </w:t>
      </w:r>
      <w:r w:rsidR="0035697D">
        <w:rPr>
          <w:rFonts w:ascii="Consolas" w:hAnsi="Consolas" w:cs="Consolas"/>
          <w:color w:val="0000FF"/>
        </w:rPr>
        <w:t>i</w:t>
      </w:r>
      <w:r w:rsidRPr="00E643BA">
        <w:rPr>
          <w:rFonts w:ascii="Consolas" w:hAnsi="Consolas" w:cs="Consolas"/>
          <w:color w:val="0000FF"/>
        </w:rPr>
        <w:t>n</w:t>
      </w:r>
      <w:r w:rsidRPr="00E643BA">
        <w:rPr>
          <w:rFonts w:cs="Arial"/>
        </w:rPr>
        <w:t>.</w:t>
      </w:r>
    </w:p>
    <w:p w14:paraId="1FF58A44" w14:textId="4297275F" w:rsidR="000B6FDE" w:rsidRDefault="009D7AD2" w:rsidP="008745D9">
      <w:pPr>
        <w:pStyle w:val="StepList116"/>
        <w:keepLines w:val="0"/>
        <w:widowControl w:val="0"/>
        <w:tabs>
          <w:tab w:val="clear" w:pos="792"/>
        </w:tabs>
        <w:spacing w:before="120"/>
        <w:ind w:firstLine="0"/>
        <w:rPr>
          <w:rFonts w:cs="Arial"/>
        </w:rPr>
      </w:pPr>
      <w:r w:rsidRPr="00511567">
        <w:rPr>
          <w:rFonts w:cs="Arial"/>
          <w:noProof/>
        </w:rPr>
        <w:drawing>
          <wp:inline distT="0" distB="0" distL="0" distR="0" wp14:anchorId="3BCE4E04" wp14:editId="7493B582">
            <wp:extent cx="1648918" cy="2167723"/>
            <wp:effectExtent l="0" t="0" r="2540" b="444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22676" cy="2264688"/>
                    </a:xfrm>
                    <a:prstGeom prst="rect">
                      <a:avLst/>
                    </a:prstGeom>
                  </pic:spPr>
                </pic:pic>
              </a:graphicData>
            </a:graphic>
          </wp:inline>
        </w:drawing>
      </w:r>
    </w:p>
    <w:p w14:paraId="30577CCF" w14:textId="77777777" w:rsidR="000B6FDE" w:rsidRDefault="000B6FDE" w:rsidP="000B6FDE">
      <w:pPr>
        <w:pStyle w:val="Heading2"/>
        <w:spacing w:before="120" w:after="120"/>
      </w:pPr>
      <w:bookmarkStart w:id="5" w:name="_Toc29308912"/>
      <w:r>
        <w:t>Setting up the AutoAI experiment</w:t>
      </w:r>
      <w:bookmarkEnd w:id="5"/>
    </w:p>
    <w:p w14:paraId="275BEF89" w14:textId="77777777" w:rsidR="000B6FDE" w:rsidRDefault="000B6FDE" w:rsidP="00AE16DE">
      <w:pPr>
        <w:pStyle w:val="StepList414"/>
        <w:keepLines w:val="0"/>
        <w:widowControl w:val="0"/>
        <w:tabs>
          <w:tab w:val="clear" w:pos="792"/>
        </w:tabs>
        <w:spacing w:before="120"/>
        <w:ind w:firstLine="0"/>
      </w:pPr>
      <w:r>
        <w:t xml:space="preserve">In the lab, you will create an AutoAI experiment that will be used to automatically create the machine learning model that best fits the data to provide the desired outcome. One only needs to provide general guidance, and AutoAI will do the rest of the work. </w:t>
      </w:r>
    </w:p>
    <w:p w14:paraId="0D01288C" w14:textId="77777777" w:rsidR="000B6FDE" w:rsidRDefault="000B6FDE" w:rsidP="00AE16DE">
      <w:pPr>
        <w:pStyle w:val="StepList414"/>
        <w:keepLines w:val="0"/>
        <w:widowControl w:val="0"/>
        <w:tabs>
          <w:tab w:val="clear" w:pos="792"/>
        </w:tabs>
        <w:spacing w:before="120"/>
        <w:ind w:firstLine="0"/>
      </w:pPr>
      <w:r>
        <w:t>In our scenario, Trade Co. data scientists accelerate their time to value using this powerful tool.</w:t>
      </w:r>
    </w:p>
    <w:p w14:paraId="007D4B2B" w14:textId="77777777" w:rsidR="000B6FDE" w:rsidRDefault="000B6FDE" w:rsidP="00AE16DE">
      <w:pPr>
        <w:pStyle w:val="StepList414"/>
        <w:keepLines w:val="0"/>
        <w:widowControl w:val="0"/>
        <w:tabs>
          <w:tab w:val="clear" w:pos="792"/>
        </w:tabs>
        <w:spacing w:before="120"/>
        <w:ind w:firstLine="0"/>
      </w:pPr>
      <w:r>
        <w:tab/>
      </w:r>
      <w:r>
        <w:tab/>
      </w:r>
      <w:r>
        <w:tab/>
      </w:r>
      <w:r>
        <w:tab/>
      </w:r>
      <w:r>
        <w:tab/>
      </w:r>
      <w:r>
        <w:tab/>
      </w:r>
      <w:r>
        <w:tab/>
      </w:r>
      <w:r>
        <w:rPr>
          <w:noProof/>
        </w:rPr>
        <w:drawing>
          <wp:inline distT="0" distB="0" distL="0" distR="0" wp14:anchorId="08831F51" wp14:editId="295529B7">
            <wp:extent cx="533400" cy="43180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 cy="431800"/>
                    </a:xfrm>
                    <a:prstGeom prst="rect">
                      <a:avLst/>
                    </a:prstGeom>
                    <a:noFill/>
                    <a:ln>
                      <a:noFill/>
                    </a:ln>
                  </pic:spPr>
                </pic:pic>
              </a:graphicData>
            </a:graphic>
          </wp:inline>
        </w:drawing>
      </w:r>
    </w:p>
    <w:p w14:paraId="76919EBD" w14:textId="75D07758" w:rsidR="0035697D" w:rsidRPr="004753DB" w:rsidRDefault="0035697D" w:rsidP="0035697D">
      <w:pPr>
        <w:pStyle w:val="StepList412"/>
        <w:keepLines w:val="0"/>
        <w:widowControl w:val="0"/>
        <w:numPr>
          <w:ilvl w:val="0"/>
          <w:numId w:val="23"/>
        </w:numPr>
        <w:spacing w:before="120"/>
      </w:pPr>
      <w:r>
        <w:t xml:space="preserve">In the CPD web client, click the </w:t>
      </w:r>
      <w:r w:rsidRPr="00F76EB2">
        <w:rPr>
          <w:rFonts w:ascii="Consolas" w:hAnsi="Consolas" w:cs="Consolas"/>
          <w:color w:val="0000FF"/>
        </w:rPr>
        <w:t>Navigation Menu</w:t>
      </w:r>
      <w:r>
        <w:rPr>
          <w:rFonts w:ascii="Consolas" w:hAnsi="Consolas" w:cs="Consolas"/>
          <w:color w:val="0000FF"/>
        </w:rPr>
        <w:t xml:space="preserve"> </w:t>
      </w:r>
      <w:r w:rsidRPr="009E6DA1">
        <w:t>(“hamburger” icon)</w:t>
      </w:r>
      <w:r>
        <w:rPr>
          <w:rFonts w:ascii="Consolas" w:hAnsi="Consolas" w:cs="Consolas"/>
          <w:color w:val="0000FF"/>
        </w:rPr>
        <w:t xml:space="preserve"> </w:t>
      </w:r>
      <w:r>
        <w:rPr>
          <w:rFonts w:ascii="Wingdings 3" w:eastAsia="Wingdings 3" w:hAnsi="Wingdings 3" w:cs="Wingdings 3"/>
        </w:rPr>
        <w:t>a</w:t>
      </w:r>
      <w:r>
        <w:t xml:space="preserve"> </w:t>
      </w:r>
      <w:r>
        <w:rPr>
          <w:rFonts w:ascii="Consolas" w:hAnsi="Consolas" w:cs="Consolas"/>
          <w:color w:val="0000FF"/>
        </w:rPr>
        <w:t>Projects</w:t>
      </w:r>
      <w:r w:rsidR="00035604">
        <w:rPr>
          <w:rFonts w:ascii="Consolas" w:hAnsi="Consolas" w:cs="Consolas"/>
          <w:color w:val="0000FF"/>
        </w:rPr>
        <w:t>.</w:t>
      </w:r>
    </w:p>
    <w:p w14:paraId="10D39F1E" w14:textId="6D3D8B9A" w:rsidR="000B6FDE" w:rsidRDefault="00325521" w:rsidP="00535338">
      <w:pPr>
        <w:pStyle w:val="StepList412"/>
        <w:keepLines w:val="0"/>
        <w:widowControl w:val="0"/>
        <w:tabs>
          <w:tab w:val="clear" w:pos="792"/>
        </w:tabs>
        <w:spacing w:before="120"/>
        <w:ind w:firstLine="0"/>
      </w:pPr>
      <w:r w:rsidRPr="001C5083">
        <w:rPr>
          <w:rFonts w:cs="Arial"/>
          <w:noProof/>
        </w:rPr>
        <w:drawing>
          <wp:inline distT="0" distB="0" distL="0" distR="0" wp14:anchorId="6FC015F1" wp14:editId="3716C0DA">
            <wp:extent cx="1214204" cy="1042970"/>
            <wp:effectExtent l="0" t="0" r="0" b="0"/>
            <wp:docPr id="43" name="Picture 43"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47918" cy="1071929"/>
                    </a:xfrm>
                    <a:prstGeom prst="rect">
                      <a:avLst/>
                    </a:prstGeom>
                  </pic:spPr>
                </pic:pic>
              </a:graphicData>
            </a:graphic>
          </wp:inline>
        </w:drawing>
      </w:r>
      <w:r w:rsidRPr="00B045A0">
        <w:rPr>
          <w:noProof/>
        </w:rPr>
        <w:drawing>
          <wp:inline distT="0" distB="0" distL="0" distR="0" wp14:anchorId="6D2192FF" wp14:editId="3C112AD0">
            <wp:extent cx="2113613" cy="1053927"/>
            <wp:effectExtent l="0" t="0" r="0" b="635"/>
            <wp:docPr id="38" name="Picture 38" descr="A picture containing dark, clock, light,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8698" cy="1066435"/>
                    </a:xfrm>
                    <a:prstGeom prst="rect">
                      <a:avLst/>
                    </a:prstGeom>
                  </pic:spPr>
                </pic:pic>
              </a:graphicData>
            </a:graphic>
          </wp:inline>
        </w:drawing>
      </w:r>
    </w:p>
    <w:p w14:paraId="218BF1B4" w14:textId="77777777" w:rsidR="000B6FDE" w:rsidRDefault="000B6FDE">
      <w:r>
        <w:br w:type="page"/>
      </w:r>
    </w:p>
    <w:p w14:paraId="5805D09B" w14:textId="597F695F" w:rsidR="000B6FDE" w:rsidRDefault="000B6FDE" w:rsidP="000B6FDE">
      <w:pPr>
        <w:pStyle w:val="StepList414"/>
        <w:keepLines w:val="0"/>
        <w:widowControl w:val="0"/>
        <w:numPr>
          <w:ilvl w:val="0"/>
          <w:numId w:val="23"/>
        </w:numPr>
        <w:spacing w:before="120"/>
      </w:pPr>
      <w:r>
        <w:lastRenderedPageBreak/>
        <w:t>Select the project</w:t>
      </w:r>
      <w:r w:rsidR="006F2D44">
        <w:t>:</w:t>
      </w:r>
      <w:r>
        <w:t xml:space="preserve"> </w:t>
      </w:r>
      <w:r>
        <w:rPr>
          <w:rFonts w:ascii="Consolas" w:hAnsi="Consolas" w:cs="Consolas"/>
          <w:color w:val="0000FF"/>
        </w:rPr>
        <w:t>CPD Workshop Analytics Project</w:t>
      </w:r>
      <w:r w:rsidR="00035604">
        <w:rPr>
          <w:rFonts w:ascii="Consolas" w:hAnsi="Consolas" w:cs="Consolas"/>
          <w:color w:val="0000FF"/>
        </w:rPr>
        <w:t>.</w:t>
      </w:r>
    </w:p>
    <w:p w14:paraId="7220AC89" w14:textId="676B14B0" w:rsidR="000B6FDE" w:rsidRDefault="00325521" w:rsidP="00AE16DE">
      <w:pPr>
        <w:pStyle w:val="StepList414"/>
        <w:keepLines w:val="0"/>
        <w:widowControl w:val="0"/>
        <w:tabs>
          <w:tab w:val="clear" w:pos="792"/>
        </w:tabs>
        <w:spacing w:before="120"/>
        <w:ind w:firstLine="0"/>
      </w:pPr>
      <w:r w:rsidRPr="0054589D">
        <w:rPr>
          <w:noProof/>
        </w:rPr>
        <w:drawing>
          <wp:inline distT="0" distB="0" distL="0" distR="0" wp14:anchorId="1205A232" wp14:editId="5564A82D">
            <wp:extent cx="2645763" cy="812051"/>
            <wp:effectExtent l="0" t="0" r="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5880" cy="836641"/>
                    </a:xfrm>
                    <a:prstGeom prst="rect">
                      <a:avLst/>
                    </a:prstGeom>
                  </pic:spPr>
                </pic:pic>
              </a:graphicData>
            </a:graphic>
          </wp:inline>
        </w:drawing>
      </w:r>
    </w:p>
    <w:p w14:paraId="6A8808FD" w14:textId="07FA4BD7" w:rsidR="000B6FDE" w:rsidRDefault="000B6FDE" w:rsidP="000B6FDE">
      <w:pPr>
        <w:pStyle w:val="StepList414"/>
        <w:keepLines w:val="0"/>
        <w:widowControl w:val="0"/>
        <w:numPr>
          <w:ilvl w:val="0"/>
          <w:numId w:val="23"/>
        </w:numPr>
        <w:spacing w:before="120"/>
      </w:pPr>
      <w:r>
        <w:t>Once the project is opened, at the top right corner of the screen click on</w:t>
      </w:r>
      <w:r w:rsidR="006F2D44">
        <w:t>:</w:t>
      </w:r>
      <w:r>
        <w:t xml:space="preserve"> </w:t>
      </w:r>
      <w:r w:rsidRPr="00AE16DE">
        <w:rPr>
          <w:rFonts w:ascii="Consolas" w:hAnsi="Consolas" w:cs="Consolas"/>
          <w:color w:val="0000FF"/>
        </w:rPr>
        <w:t>Add to project</w:t>
      </w:r>
      <w:r w:rsidR="00FC07BA">
        <w:rPr>
          <w:rFonts w:ascii="Consolas" w:hAnsi="Consolas" w:cs="Consolas"/>
          <w:color w:val="0000FF"/>
        </w:rPr>
        <w:t xml:space="preserve"> +</w:t>
      </w:r>
      <w:r w:rsidR="00035604">
        <w:rPr>
          <w:rFonts w:ascii="Consolas" w:hAnsi="Consolas" w:cs="Consolas"/>
          <w:color w:val="0000FF"/>
        </w:rPr>
        <w:t>.</w:t>
      </w:r>
    </w:p>
    <w:p w14:paraId="7FCDD09C" w14:textId="40277EF7" w:rsidR="000B6FDE" w:rsidRDefault="00325521" w:rsidP="00815D05">
      <w:pPr>
        <w:pStyle w:val="StepList414"/>
        <w:keepLines w:val="0"/>
        <w:widowControl w:val="0"/>
        <w:tabs>
          <w:tab w:val="clear" w:pos="792"/>
        </w:tabs>
        <w:spacing w:before="120"/>
        <w:ind w:firstLine="0"/>
      </w:pPr>
      <w:r w:rsidRPr="00325521">
        <w:rPr>
          <w:noProof/>
        </w:rPr>
        <w:drawing>
          <wp:inline distT="0" distB="0" distL="0" distR="0" wp14:anchorId="26987E5D" wp14:editId="4D1069F5">
            <wp:extent cx="3492708" cy="780599"/>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87153" cy="801707"/>
                    </a:xfrm>
                    <a:prstGeom prst="rect">
                      <a:avLst/>
                    </a:prstGeom>
                  </pic:spPr>
                </pic:pic>
              </a:graphicData>
            </a:graphic>
          </wp:inline>
        </w:drawing>
      </w:r>
    </w:p>
    <w:p w14:paraId="15C8F6CC" w14:textId="283C20EB" w:rsidR="000B6FDE" w:rsidRDefault="000B6FDE" w:rsidP="000B6FDE">
      <w:pPr>
        <w:pStyle w:val="StepList414"/>
        <w:keepLines w:val="0"/>
        <w:widowControl w:val="0"/>
        <w:numPr>
          <w:ilvl w:val="0"/>
          <w:numId w:val="23"/>
        </w:numPr>
        <w:spacing w:before="120"/>
      </w:pPr>
      <w:r>
        <w:t xml:space="preserve">In the next screen hover over and then click on the tile: </w:t>
      </w:r>
      <w:r w:rsidRPr="000C7B80">
        <w:rPr>
          <w:rFonts w:ascii="Consolas" w:hAnsi="Consolas" w:cs="Consolas"/>
          <w:color w:val="0000FF"/>
        </w:rPr>
        <w:t>AutoAI experiment</w:t>
      </w:r>
      <w:r w:rsidR="00035604">
        <w:rPr>
          <w:rFonts w:ascii="Consolas" w:hAnsi="Consolas" w:cs="Consolas"/>
          <w:color w:val="0000FF"/>
        </w:rPr>
        <w:t>.</w:t>
      </w:r>
    </w:p>
    <w:p w14:paraId="59B0A8FB" w14:textId="35B86D39" w:rsidR="000B6FDE" w:rsidRDefault="00325521" w:rsidP="00C463BE">
      <w:pPr>
        <w:pStyle w:val="StepList414"/>
        <w:keepLines w:val="0"/>
        <w:widowControl w:val="0"/>
        <w:tabs>
          <w:tab w:val="clear" w:pos="792"/>
        </w:tabs>
        <w:spacing w:before="120"/>
        <w:ind w:firstLine="0"/>
      </w:pPr>
      <w:r w:rsidRPr="00325521">
        <w:rPr>
          <w:noProof/>
        </w:rPr>
        <w:drawing>
          <wp:inline distT="0" distB="0" distL="0" distR="0" wp14:anchorId="3F4C1C36" wp14:editId="397D868F">
            <wp:extent cx="3402767" cy="1247415"/>
            <wp:effectExtent l="0" t="0" r="127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41427" cy="1298246"/>
                    </a:xfrm>
                    <a:prstGeom prst="rect">
                      <a:avLst/>
                    </a:prstGeom>
                  </pic:spPr>
                </pic:pic>
              </a:graphicData>
            </a:graphic>
          </wp:inline>
        </w:drawing>
      </w:r>
    </w:p>
    <w:p w14:paraId="694F79DA" w14:textId="25C7987C" w:rsidR="000B6FDE" w:rsidRDefault="000B6FDE" w:rsidP="000B6FDE">
      <w:pPr>
        <w:pStyle w:val="StepList414"/>
        <w:keepLines w:val="0"/>
        <w:widowControl w:val="0"/>
        <w:numPr>
          <w:ilvl w:val="0"/>
          <w:numId w:val="23"/>
        </w:numPr>
        <w:spacing w:before="120"/>
      </w:pPr>
      <w:r>
        <w:t xml:space="preserve">In </w:t>
      </w:r>
      <w:r w:rsidR="002138EB">
        <w:rPr>
          <w:rFonts w:ascii="Consolas" w:hAnsi="Consolas" w:cs="Consolas"/>
          <w:color w:val="0000FF"/>
        </w:rPr>
        <w:t>N</w:t>
      </w:r>
      <w:r w:rsidRPr="00CF1AD5">
        <w:rPr>
          <w:rFonts w:ascii="Consolas" w:hAnsi="Consolas" w:cs="Consolas"/>
          <w:color w:val="0000FF"/>
        </w:rPr>
        <w:t>ame</w:t>
      </w:r>
      <w:r>
        <w:t xml:space="preserve">, enter </w:t>
      </w:r>
      <w:r w:rsidRPr="00CF1AD5">
        <w:rPr>
          <w:rFonts w:ascii="Consolas" w:hAnsi="Consolas" w:cs="Consolas"/>
          <w:color w:val="0000FF"/>
        </w:rPr>
        <w:t xml:space="preserve">ChurnRisk AutoAI </w:t>
      </w:r>
      <w:r>
        <w:rPr>
          <w:rFonts w:ascii="Consolas" w:hAnsi="Consolas" w:cs="Consolas"/>
          <w:color w:val="0000FF"/>
        </w:rPr>
        <w:t>e</w:t>
      </w:r>
      <w:r w:rsidRPr="00CF1AD5">
        <w:rPr>
          <w:rFonts w:ascii="Consolas" w:hAnsi="Consolas" w:cs="Consolas"/>
          <w:color w:val="0000FF"/>
        </w:rPr>
        <w:t>xperiment</w:t>
      </w:r>
      <w:r w:rsidR="00035604">
        <w:rPr>
          <w:rFonts w:ascii="Consolas" w:hAnsi="Consolas" w:cs="Consolas"/>
          <w:color w:val="0000FF"/>
        </w:rPr>
        <w:t>.</w:t>
      </w:r>
    </w:p>
    <w:p w14:paraId="290283C7" w14:textId="77777777" w:rsidR="000B6FDE" w:rsidRDefault="000B6FDE" w:rsidP="00CF1AD5">
      <w:pPr>
        <w:pStyle w:val="StepList414"/>
        <w:keepLines w:val="0"/>
        <w:widowControl w:val="0"/>
        <w:tabs>
          <w:tab w:val="clear" w:pos="792"/>
        </w:tabs>
        <w:spacing w:before="120"/>
        <w:ind w:firstLine="0"/>
      </w:pPr>
      <w:r>
        <w:t xml:space="preserve">Fill in anything you like in </w:t>
      </w:r>
      <w:r w:rsidRPr="00CF1AD5">
        <w:rPr>
          <w:rFonts w:ascii="Consolas" w:hAnsi="Consolas" w:cs="Consolas"/>
          <w:color w:val="0000FF"/>
        </w:rPr>
        <w:t>Description</w:t>
      </w:r>
      <w:r>
        <w:t>.</w:t>
      </w:r>
    </w:p>
    <w:p w14:paraId="60862C21" w14:textId="7531A0F7" w:rsidR="000B6FDE" w:rsidRDefault="000B6FDE" w:rsidP="00CF1AD5">
      <w:pPr>
        <w:pStyle w:val="StepList414"/>
        <w:keepLines w:val="0"/>
        <w:widowControl w:val="0"/>
        <w:tabs>
          <w:tab w:val="clear" w:pos="792"/>
        </w:tabs>
        <w:spacing w:before="120"/>
        <w:ind w:firstLine="0"/>
        <w:rPr>
          <w:rFonts w:ascii="Consolas" w:hAnsi="Consolas" w:cs="Consolas"/>
          <w:color w:val="0000FF"/>
        </w:rPr>
      </w:pPr>
      <w:r>
        <w:t xml:space="preserve">Leave the defaults for </w:t>
      </w:r>
      <w:r w:rsidRPr="00CF1AD5">
        <w:rPr>
          <w:rFonts w:ascii="Consolas" w:hAnsi="Consolas" w:cs="Consolas"/>
          <w:color w:val="0000FF"/>
        </w:rPr>
        <w:t>Compute configuration</w:t>
      </w:r>
      <w:r w:rsidR="00035604">
        <w:rPr>
          <w:rFonts w:ascii="Consolas" w:hAnsi="Consolas" w:cs="Consolas"/>
          <w:color w:val="0000FF"/>
        </w:rPr>
        <w:t>.</w:t>
      </w:r>
    </w:p>
    <w:p w14:paraId="1657C8BB" w14:textId="0BF90E5B" w:rsidR="000B6FDE" w:rsidRDefault="000B6FDE" w:rsidP="00CF1AD5">
      <w:pPr>
        <w:pStyle w:val="StepList414"/>
        <w:keepLines w:val="0"/>
        <w:widowControl w:val="0"/>
        <w:tabs>
          <w:tab w:val="clear" w:pos="792"/>
        </w:tabs>
        <w:spacing w:before="120"/>
        <w:ind w:firstLine="0"/>
      </w:pPr>
      <w:r w:rsidRPr="00F457CA">
        <w:t>Click</w:t>
      </w:r>
      <w:r>
        <w:rPr>
          <w:rFonts w:ascii="Consolas" w:hAnsi="Consolas" w:cs="Consolas"/>
          <w:color w:val="0000FF"/>
        </w:rPr>
        <w:t xml:space="preserve"> Create</w:t>
      </w:r>
      <w:r w:rsidR="00035604">
        <w:rPr>
          <w:rFonts w:ascii="Consolas" w:hAnsi="Consolas" w:cs="Consolas"/>
          <w:color w:val="0000FF"/>
        </w:rPr>
        <w:t>.</w:t>
      </w:r>
    </w:p>
    <w:p w14:paraId="40BC6023" w14:textId="26ABAC24" w:rsidR="000B6FDE" w:rsidRDefault="00325521" w:rsidP="00CF1AD5">
      <w:pPr>
        <w:pStyle w:val="StepList414"/>
        <w:keepLines w:val="0"/>
        <w:widowControl w:val="0"/>
        <w:tabs>
          <w:tab w:val="clear" w:pos="792"/>
        </w:tabs>
        <w:spacing w:before="120"/>
        <w:ind w:firstLine="0"/>
      </w:pPr>
      <w:r w:rsidRPr="00325521">
        <w:rPr>
          <w:noProof/>
        </w:rPr>
        <w:drawing>
          <wp:inline distT="0" distB="0" distL="0" distR="0" wp14:anchorId="0FC88D67" wp14:editId="6D011804">
            <wp:extent cx="5947764" cy="2984354"/>
            <wp:effectExtent l="0" t="0" r="0" b="63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8628" cy="3065069"/>
                    </a:xfrm>
                    <a:prstGeom prst="rect">
                      <a:avLst/>
                    </a:prstGeom>
                  </pic:spPr>
                </pic:pic>
              </a:graphicData>
            </a:graphic>
          </wp:inline>
        </w:drawing>
      </w:r>
    </w:p>
    <w:p w14:paraId="78549B7F" w14:textId="05403885" w:rsidR="00AD556A" w:rsidRPr="00402F00" w:rsidRDefault="00AD556A" w:rsidP="00402F00">
      <w:pPr>
        <w:ind w:left="792"/>
        <w:rPr>
          <w:szCs w:val="22"/>
        </w:rPr>
      </w:pPr>
      <w:r w:rsidRPr="00402F00">
        <w:rPr>
          <w:i/>
          <w:iCs/>
        </w:rPr>
        <w:t xml:space="preserve">Note: If you have to wait a long time for the spinning circle to complete, simply return to </w:t>
      </w:r>
      <w:r w:rsidR="00035604">
        <w:rPr>
          <w:i/>
          <w:iCs/>
        </w:rPr>
        <w:t xml:space="preserve">the </w:t>
      </w:r>
      <w:r w:rsidRPr="00402F00">
        <w:rPr>
          <w:i/>
          <w:iCs/>
        </w:rPr>
        <w:t>CPD Workshop Analytics Project and select ChurnRisk AutoAI Experiment from the list of Assets</w:t>
      </w:r>
      <w:r w:rsidR="00035604">
        <w:rPr>
          <w:i/>
          <w:iCs/>
        </w:rPr>
        <w:t>.</w:t>
      </w:r>
      <w:r w:rsidRPr="00402F00">
        <w:br w:type="page"/>
      </w:r>
    </w:p>
    <w:p w14:paraId="436ED734" w14:textId="180C5607" w:rsidR="000B6FDE" w:rsidRDefault="000B6FDE" w:rsidP="000B6FDE">
      <w:pPr>
        <w:pStyle w:val="StepList414"/>
        <w:keepLines w:val="0"/>
        <w:widowControl w:val="0"/>
        <w:numPr>
          <w:ilvl w:val="0"/>
          <w:numId w:val="23"/>
        </w:numPr>
        <w:spacing w:before="120"/>
      </w:pPr>
      <w:r>
        <w:lastRenderedPageBreak/>
        <w:t xml:space="preserve">In the screen </w:t>
      </w:r>
      <w:r w:rsidRPr="000501C4">
        <w:rPr>
          <w:rFonts w:ascii="Consolas" w:hAnsi="Consolas" w:cs="Consolas"/>
          <w:color w:val="0000FF"/>
        </w:rPr>
        <w:t>Add data source</w:t>
      </w:r>
      <w:r>
        <w:t xml:space="preserve">, click </w:t>
      </w:r>
      <w:r w:rsidRPr="000501C4">
        <w:rPr>
          <w:rFonts w:ascii="Consolas" w:hAnsi="Consolas" w:cs="Consolas"/>
          <w:color w:val="0000FF"/>
        </w:rPr>
        <w:t>Select from project.</w:t>
      </w:r>
    </w:p>
    <w:p w14:paraId="0E42C727" w14:textId="3C919E16" w:rsidR="000B6FDE" w:rsidRDefault="001F5FFE" w:rsidP="000501C4">
      <w:pPr>
        <w:pStyle w:val="StepList414"/>
        <w:keepLines w:val="0"/>
        <w:widowControl w:val="0"/>
        <w:tabs>
          <w:tab w:val="clear" w:pos="792"/>
        </w:tabs>
        <w:spacing w:before="120"/>
        <w:ind w:firstLine="0"/>
      </w:pPr>
      <w:r w:rsidRPr="001F5FFE">
        <w:rPr>
          <w:noProof/>
        </w:rPr>
        <w:drawing>
          <wp:inline distT="0" distB="0" distL="0" distR="0" wp14:anchorId="6BF34C32" wp14:editId="396A756E">
            <wp:extent cx="4197245" cy="2358898"/>
            <wp:effectExtent l="0" t="0" r="0" b="381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5907" cy="2363766"/>
                    </a:xfrm>
                    <a:prstGeom prst="rect">
                      <a:avLst/>
                    </a:prstGeom>
                  </pic:spPr>
                </pic:pic>
              </a:graphicData>
            </a:graphic>
          </wp:inline>
        </w:drawing>
      </w:r>
    </w:p>
    <w:p w14:paraId="6F507A4E" w14:textId="164FFE4C" w:rsidR="002D1101" w:rsidRPr="002D1101" w:rsidRDefault="002D1101" w:rsidP="002D1101">
      <w:pPr>
        <w:pStyle w:val="StepList414"/>
        <w:keepLines w:val="0"/>
        <w:widowControl w:val="0"/>
        <w:numPr>
          <w:ilvl w:val="0"/>
          <w:numId w:val="23"/>
        </w:numPr>
        <w:spacing w:before="120"/>
      </w:pPr>
      <w:r>
        <w:t>S</w:t>
      </w:r>
      <w:r w:rsidR="000B6FDE">
        <w:t xml:space="preserve">elect </w:t>
      </w:r>
      <w:r>
        <w:t>F</w:t>
      </w:r>
      <w:r w:rsidR="000B6FDE">
        <w:t>ile</w:t>
      </w:r>
      <w:r>
        <w:t xml:space="preserve"> name:</w:t>
      </w:r>
      <w:r w:rsidR="000B6FDE">
        <w:t xml:space="preserve"> </w:t>
      </w:r>
      <w:r w:rsidR="000B6FDE" w:rsidRPr="002D1101">
        <w:rPr>
          <w:rFonts w:ascii="Consolas" w:hAnsi="Consolas" w:cs="Consolas"/>
          <w:color w:val="0000FF"/>
        </w:rPr>
        <w:t>customer_demochurn_activity_analyze.csv</w:t>
      </w:r>
      <w:r w:rsidR="00035604">
        <w:rPr>
          <w:rFonts w:ascii="Consolas" w:hAnsi="Consolas" w:cs="Consolas"/>
          <w:color w:val="0000FF"/>
        </w:rPr>
        <w:t>.</w:t>
      </w:r>
      <w:r w:rsidR="000B6FDE" w:rsidRPr="002D1101">
        <w:rPr>
          <w:rFonts w:ascii="Consolas" w:hAnsi="Consolas" w:cs="Consolas"/>
          <w:color w:val="0000FF"/>
        </w:rPr>
        <w:t xml:space="preserve"> </w:t>
      </w:r>
    </w:p>
    <w:p w14:paraId="288A18E0" w14:textId="15DB5838" w:rsidR="000B6FDE" w:rsidRDefault="000B6FDE" w:rsidP="004758EC">
      <w:pPr>
        <w:pStyle w:val="StepList414"/>
        <w:keepLines w:val="0"/>
        <w:widowControl w:val="0"/>
        <w:tabs>
          <w:tab w:val="clear" w:pos="792"/>
        </w:tabs>
        <w:spacing w:before="120"/>
        <w:ind w:firstLine="0"/>
      </w:pPr>
      <w:r w:rsidRPr="004758EC">
        <w:t xml:space="preserve">Click </w:t>
      </w:r>
      <w:r>
        <w:rPr>
          <w:rFonts w:ascii="Consolas" w:hAnsi="Consolas" w:cs="Consolas"/>
          <w:color w:val="0000FF"/>
        </w:rPr>
        <w:t>Select asset</w:t>
      </w:r>
      <w:r w:rsidR="00035604">
        <w:rPr>
          <w:rFonts w:ascii="Consolas" w:hAnsi="Consolas" w:cs="Consolas"/>
          <w:color w:val="0000FF"/>
        </w:rPr>
        <w:t>.</w:t>
      </w:r>
    </w:p>
    <w:p w14:paraId="54E91653" w14:textId="5E73C97B" w:rsidR="000B6FDE" w:rsidRPr="004758EC" w:rsidRDefault="001F5FFE" w:rsidP="00F54F2B">
      <w:pPr>
        <w:pStyle w:val="StepList414"/>
        <w:keepLines w:val="0"/>
        <w:widowControl w:val="0"/>
        <w:tabs>
          <w:tab w:val="clear" w:pos="792"/>
        </w:tabs>
        <w:spacing w:before="120"/>
        <w:ind w:firstLine="0"/>
        <w:rPr>
          <w:b/>
        </w:rPr>
      </w:pPr>
      <w:r w:rsidRPr="001F5FFE">
        <w:rPr>
          <w:b/>
          <w:noProof/>
        </w:rPr>
        <w:drawing>
          <wp:inline distT="0" distB="0" distL="0" distR="0" wp14:anchorId="00CCC02D" wp14:editId="42361CA8">
            <wp:extent cx="5842168" cy="3191934"/>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5861" cy="3275906"/>
                    </a:xfrm>
                    <a:prstGeom prst="rect">
                      <a:avLst/>
                    </a:prstGeom>
                  </pic:spPr>
                </pic:pic>
              </a:graphicData>
            </a:graphic>
          </wp:inline>
        </w:drawing>
      </w:r>
    </w:p>
    <w:p w14:paraId="0D0A5CE6" w14:textId="77777777" w:rsidR="000B6FDE" w:rsidRPr="00C843B2" w:rsidRDefault="000B6FDE" w:rsidP="00C843B2">
      <w:pPr>
        <w:spacing w:before="0" w:after="0"/>
        <w:rPr>
          <w:szCs w:val="22"/>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0B6FDE" w14:paraId="19ABD70F" w14:textId="77777777" w:rsidTr="001C1DE6">
        <w:trPr>
          <w:jc w:val="center"/>
        </w:trPr>
        <w:tc>
          <w:tcPr>
            <w:tcW w:w="749" w:type="dxa"/>
            <w:shd w:val="clear" w:color="auto" w:fill="F3F3F3"/>
            <w:vAlign w:val="center"/>
          </w:tcPr>
          <w:p w14:paraId="619AA8DD" w14:textId="77777777" w:rsidR="000B6FDE" w:rsidRDefault="000B6FDE" w:rsidP="001C1DE6">
            <w:pPr>
              <w:spacing w:before="0" w:after="0"/>
              <w:jc w:val="center"/>
              <w:rPr>
                <w:rFonts w:eastAsia="SimSun" w:cs="Miriam"/>
                <w:b/>
              </w:rPr>
            </w:pPr>
            <w:r>
              <w:rPr>
                <w:noProof/>
                <w:sz w:val="20"/>
                <w:szCs w:val="20"/>
              </w:rPr>
              <w:drawing>
                <wp:inline distT="0" distB="0" distL="0" distR="0" wp14:anchorId="389C9863" wp14:editId="6A8EDA2A">
                  <wp:extent cx="365760" cy="3657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054D00CD" w14:textId="77777777" w:rsidR="000B6FDE" w:rsidRDefault="000B6FDE" w:rsidP="001C1DE6">
            <w:pPr>
              <w:spacing w:before="0" w:after="0"/>
              <w:jc w:val="center"/>
              <w:rPr>
                <w:rFonts w:eastAsia="SimSun" w:cs="Miriam"/>
                <w:color w:val="000000" w:themeColor="text1"/>
                <w:sz w:val="12"/>
                <w:szCs w:val="12"/>
              </w:rPr>
            </w:pPr>
          </w:p>
          <w:p w14:paraId="76247C21" w14:textId="77777777" w:rsidR="000B6FDE" w:rsidRDefault="000B6FDE" w:rsidP="001C1DE6">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70BAFF03" w14:textId="77777777" w:rsidR="000B6FDE" w:rsidRPr="002C42F4" w:rsidRDefault="000B6FDE" w:rsidP="001C1DE6">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50D60E33" w14:textId="5452FE41" w:rsidR="000B6FDE" w:rsidRPr="00E4216E" w:rsidRDefault="000B6FDE" w:rsidP="001C1DE6">
            <w:pPr>
              <w:pStyle w:val="StepList512"/>
              <w:keepLines w:val="0"/>
              <w:tabs>
                <w:tab w:val="clear" w:pos="792"/>
              </w:tabs>
              <w:spacing w:before="120"/>
              <w:ind w:left="0" w:firstLine="0"/>
              <w:rPr>
                <w:sz w:val="20"/>
                <w:szCs w:val="20"/>
              </w:rPr>
            </w:pPr>
            <w:r w:rsidRPr="00E4216E">
              <w:rPr>
                <w:sz w:val="20"/>
                <w:szCs w:val="20"/>
              </w:rPr>
              <w:t xml:space="preserve">The CSV file used in this AutoAI experiment is a join of </w:t>
            </w:r>
            <w:r>
              <w:rPr>
                <w:sz w:val="20"/>
                <w:szCs w:val="20"/>
              </w:rPr>
              <w:t xml:space="preserve">Db2 </w:t>
            </w:r>
            <w:r w:rsidRPr="00E4216E">
              <w:rPr>
                <w:sz w:val="20"/>
                <w:szCs w:val="20"/>
              </w:rPr>
              <w:t xml:space="preserve">CUSTOMER_CHURN, </w:t>
            </w:r>
            <w:r>
              <w:rPr>
                <w:sz w:val="20"/>
                <w:szCs w:val="20"/>
              </w:rPr>
              <w:t xml:space="preserve">Db2 </w:t>
            </w:r>
            <w:r w:rsidRPr="00E4216E">
              <w:rPr>
                <w:sz w:val="20"/>
                <w:szCs w:val="20"/>
              </w:rPr>
              <w:t xml:space="preserve">CUSTOMER_DEMOGRAPHICS and </w:t>
            </w:r>
            <w:r>
              <w:rPr>
                <w:sz w:val="20"/>
                <w:szCs w:val="20"/>
              </w:rPr>
              <w:t>Mongo</w:t>
            </w:r>
            <w:r w:rsidR="00035604">
              <w:rPr>
                <w:sz w:val="20"/>
                <w:szCs w:val="20"/>
              </w:rPr>
              <w:t>DB</w:t>
            </w:r>
            <w:r>
              <w:rPr>
                <w:sz w:val="20"/>
                <w:szCs w:val="20"/>
              </w:rPr>
              <w:t xml:space="preserve"> </w:t>
            </w:r>
            <w:r w:rsidRPr="00E4216E">
              <w:rPr>
                <w:sz w:val="20"/>
                <w:szCs w:val="20"/>
              </w:rPr>
              <w:t xml:space="preserve">CUSTOMER_ACTIVITY data. </w:t>
            </w:r>
          </w:p>
          <w:p w14:paraId="3EEB9AF6" w14:textId="77777777" w:rsidR="000B6FDE" w:rsidRPr="00E4216E" w:rsidRDefault="000B6FDE" w:rsidP="001C1DE6">
            <w:pPr>
              <w:pStyle w:val="StepList512"/>
              <w:keepLines w:val="0"/>
              <w:tabs>
                <w:tab w:val="clear" w:pos="792"/>
              </w:tabs>
              <w:spacing w:before="120"/>
              <w:ind w:left="0" w:firstLine="0"/>
              <w:rPr>
                <w:sz w:val="20"/>
                <w:szCs w:val="20"/>
              </w:rPr>
            </w:pPr>
            <w:r w:rsidRPr="00E4216E">
              <w:rPr>
                <w:sz w:val="20"/>
                <w:szCs w:val="20"/>
              </w:rPr>
              <w:t>If you have been doing all the labs so far in this workshop, you would have completed the previous</w:t>
            </w:r>
            <w:r>
              <w:rPr>
                <w:sz w:val="20"/>
                <w:szCs w:val="20"/>
              </w:rPr>
              <w:t xml:space="preserve"> Data Flow Designer and</w:t>
            </w:r>
            <w:r w:rsidRPr="00E4216E">
              <w:rPr>
                <w:sz w:val="20"/>
                <w:szCs w:val="20"/>
              </w:rPr>
              <w:t xml:space="preserve"> Data </w:t>
            </w:r>
            <w:r>
              <w:rPr>
                <w:sz w:val="20"/>
                <w:szCs w:val="20"/>
              </w:rPr>
              <w:t>V</w:t>
            </w:r>
            <w:r w:rsidRPr="00E4216E">
              <w:rPr>
                <w:sz w:val="20"/>
                <w:szCs w:val="20"/>
              </w:rPr>
              <w:t>irtualization lab</w:t>
            </w:r>
            <w:r>
              <w:rPr>
                <w:sz w:val="20"/>
                <w:szCs w:val="20"/>
              </w:rPr>
              <w:t>s</w:t>
            </w:r>
            <w:r w:rsidRPr="00E4216E">
              <w:rPr>
                <w:sz w:val="20"/>
                <w:szCs w:val="20"/>
              </w:rPr>
              <w:t xml:space="preserve"> that </w:t>
            </w:r>
            <w:r>
              <w:rPr>
                <w:sz w:val="20"/>
                <w:szCs w:val="20"/>
              </w:rPr>
              <w:t xml:space="preserve">transformed and </w:t>
            </w:r>
            <w:r w:rsidRPr="00E4216E">
              <w:rPr>
                <w:sz w:val="20"/>
                <w:szCs w:val="20"/>
              </w:rPr>
              <w:t>joined these tables together as one virtualized view.</w:t>
            </w:r>
          </w:p>
          <w:p w14:paraId="6FA4A070" w14:textId="77777777" w:rsidR="000B6FDE" w:rsidRDefault="000B6FDE" w:rsidP="001C1DE6">
            <w:pPr>
              <w:pStyle w:val="StepList512"/>
              <w:keepLines w:val="0"/>
              <w:tabs>
                <w:tab w:val="clear" w:pos="792"/>
              </w:tabs>
              <w:spacing w:before="120"/>
              <w:ind w:left="0" w:firstLine="0"/>
            </w:pPr>
            <w:r>
              <w:rPr>
                <w:sz w:val="20"/>
                <w:szCs w:val="20"/>
              </w:rPr>
              <w:t>Since AutoAI requires a file as input, t</w:t>
            </w:r>
            <w:r w:rsidRPr="00E4216E">
              <w:rPr>
                <w:sz w:val="20"/>
                <w:szCs w:val="20"/>
              </w:rPr>
              <w:t>h</w:t>
            </w:r>
            <w:r>
              <w:rPr>
                <w:sz w:val="20"/>
                <w:szCs w:val="20"/>
              </w:rPr>
              <w:t>is</w:t>
            </w:r>
            <w:r w:rsidRPr="00E4216E">
              <w:rPr>
                <w:sz w:val="20"/>
                <w:szCs w:val="20"/>
              </w:rPr>
              <w:t xml:space="preserve"> </w:t>
            </w:r>
            <w:r>
              <w:rPr>
                <w:sz w:val="20"/>
                <w:szCs w:val="20"/>
              </w:rPr>
              <w:t xml:space="preserve">virtualized </w:t>
            </w:r>
            <w:r w:rsidRPr="00E4216E">
              <w:rPr>
                <w:sz w:val="20"/>
                <w:szCs w:val="20"/>
              </w:rPr>
              <w:t>view was exported to a CSV file</w:t>
            </w:r>
            <w:r>
              <w:rPr>
                <w:sz w:val="20"/>
                <w:szCs w:val="20"/>
              </w:rPr>
              <w:t xml:space="preserve"> (</w:t>
            </w:r>
            <w:r w:rsidRPr="004758EC">
              <w:rPr>
                <w:rFonts w:ascii="Consolas" w:hAnsi="Consolas" w:cs="Consolas"/>
                <w:color w:val="0000FF"/>
              </w:rPr>
              <w:t>customer_demochurn_activity_analyze.csv</w:t>
            </w:r>
            <w:r w:rsidRPr="00DF233F">
              <w:rPr>
                <w:sz w:val="20"/>
                <w:szCs w:val="20"/>
              </w:rPr>
              <w:t>)</w:t>
            </w:r>
            <w:r w:rsidRPr="00E4216E">
              <w:rPr>
                <w:sz w:val="20"/>
                <w:szCs w:val="20"/>
              </w:rPr>
              <w:t xml:space="preserve"> </w:t>
            </w:r>
            <w:r>
              <w:rPr>
                <w:sz w:val="20"/>
                <w:szCs w:val="20"/>
              </w:rPr>
              <w:t>to be</w:t>
            </w:r>
            <w:r w:rsidRPr="00E4216E">
              <w:rPr>
                <w:sz w:val="20"/>
                <w:szCs w:val="20"/>
              </w:rPr>
              <w:t xml:space="preserve"> used as input </w:t>
            </w:r>
            <w:r>
              <w:rPr>
                <w:sz w:val="20"/>
                <w:szCs w:val="20"/>
              </w:rPr>
              <w:t>for</w:t>
            </w:r>
            <w:r w:rsidRPr="00E4216E">
              <w:rPr>
                <w:sz w:val="20"/>
                <w:szCs w:val="20"/>
              </w:rPr>
              <w:t xml:space="preserve"> this</w:t>
            </w:r>
            <w:r>
              <w:rPr>
                <w:sz w:val="20"/>
                <w:szCs w:val="20"/>
              </w:rPr>
              <w:t xml:space="preserve"> </w:t>
            </w:r>
            <w:r w:rsidRPr="00E4216E">
              <w:rPr>
                <w:sz w:val="20"/>
                <w:szCs w:val="20"/>
              </w:rPr>
              <w:t>lab</w:t>
            </w:r>
            <w:r>
              <w:rPr>
                <w:sz w:val="20"/>
                <w:szCs w:val="20"/>
              </w:rPr>
              <w:t>.</w:t>
            </w:r>
          </w:p>
        </w:tc>
      </w:tr>
    </w:tbl>
    <w:p w14:paraId="08A54339" w14:textId="30F62C47" w:rsidR="000B6FDE" w:rsidRPr="002A6760" w:rsidRDefault="000B6FDE" w:rsidP="000B6FDE">
      <w:pPr>
        <w:pStyle w:val="StepList414"/>
        <w:keepLines w:val="0"/>
        <w:widowControl w:val="0"/>
        <w:numPr>
          <w:ilvl w:val="0"/>
          <w:numId w:val="23"/>
        </w:numPr>
        <w:spacing w:before="120"/>
      </w:pPr>
      <w:r>
        <w:lastRenderedPageBreak/>
        <w:t xml:space="preserve">In the screen </w:t>
      </w:r>
      <w:r w:rsidRPr="00DA48B0">
        <w:rPr>
          <w:rFonts w:ascii="Consolas" w:hAnsi="Consolas" w:cs="Consolas"/>
          <w:color w:val="0000FF"/>
        </w:rPr>
        <w:t>Select prediction column</w:t>
      </w:r>
      <w:r>
        <w:t xml:space="preserve">, select </w:t>
      </w:r>
      <w:r w:rsidRPr="00DA48B0">
        <w:rPr>
          <w:rFonts w:ascii="Consolas" w:hAnsi="Consolas" w:cs="Consolas"/>
          <w:color w:val="0000FF"/>
        </w:rPr>
        <w:t>Column name</w:t>
      </w:r>
      <w:r>
        <w:t xml:space="preserve">: </w:t>
      </w:r>
      <w:r>
        <w:rPr>
          <w:rFonts w:ascii="Consolas" w:hAnsi="Consolas" w:cs="Consolas"/>
          <w:color w:val="0000FF"/>
        </w:rPr>
        <w:t>CH</w:t>
      </w:r>
      <w:r w:rsidRPr="00DA48B0">
        <w:rPr>
          <w:rFonts w:ascii="Consolas" w:hAnsi="Consolas" w:cs="Consolas"/>
          <w:color w:val="0000FF"/>
        </w:rPr>
        <w:t>URNRISK</w:t>
      </w:r>
      <w:r>
        <w:rPr>
          <w:rFonts w:ascii="Consolas" w:hAnsi="Consolas" w:cs="Consolas"/>
          <w:color w:val="0000FF"/>
        </w:rPr>
        <w:t xml:space="preserve">. </w:t>
      </w:r>
    </w:p>
    <w:p w14:paraId="4710A3B8" w14:textId="6D64C862" w:rsidR="000B6FDE" w:rsidRDefault="00A05434" w:rsidP="00233171">
      <w:pPr>
        <w:pStyle w:val="StepList414"/>
        <w:keepLines w:val="0"/>
        <w:widowControl w:val="0"/>
        <w:tabs>
          <w:tab w:val="clear" w:pos="792"/>
        </w:tabs>
        <w:spacing w:before="120"/>
        <w:ind w:firstLine="0"/>
      </w:pPr>
      <w:r w:rsidRPr="00A05434">
        <w:rPr>
          <w:noProof/>
        </w:rPr>
        <w:drawing>
          <wp:inline distT="0" distB="0" distL="0" distR="0" wp14:anchorId="6392D053" wp14:editId="4E68491E">
            <wp:extent cx="4841822" cy="2375448"/>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1341" cy="2414461"/>
                    </a:xfrm>
                    <a:prstGeom prst="rect">
                      <a:avLst/>
                    </a:prstGeom>
                  </pic:spPr>
                </pic:pic>
              </a:graphicData>
            </a:graphic>
          </wp:inline>
        </w:drawing>
      </w:r>
    </w:p>
    <w:p w14:paraId="6465A4A8" w14:textId="77777777" w:rsidR="000B6FDE" w:rsidRDefault="000B6FDE" w:rsidP="000B6FDE">
      <w:pPr>
        <w:pStyle w:val="StepList414"/>
        <w:keepLines w:val="0"/>
        <w:widowControl w:val="0"/>
        <w:numPr>
          <w:ilvl w:val="0"/>
          <w:numId w:val="23"/>
        </w:numPr>
        <w:spacing w:before="120"/>
      </w:pPr>
      <w:r>
        <w:t xml:space="preserve">Notice that the bottom of this screen now fills in when CHURNRISK is select as the </w:t>
      </w:r>
      <w:r w:rsidRPr="002A1D40">
        <w:t>Prediction</w:t>
      </w:r>
      <w:r w:rsidRPr="00CE359E">
        <w:rPr>
          <w:rFonts w:ascii="Consolas" w:hAnsi="Consolas" w:cs="Consolas"/>
          <w:color w:val="0000FF"/>
        </w:rPr>
        <w:t xml:space="preserve"> </w:t>
      </w:r>
      <w:r w:rsidRPr="002A1D40">
        <w:t>column</w:t>
      </w:r>
      <w:r>
        <w:t xml:space="preserve">. </w:t>
      </w:r>
    </w:p>
    <w:p w14:paraId="2A6AA091" w14:textId="5BC04B2C" w:rsidR="000B6FDE" w:rsidRDefault="000B6FDE" w:rsidP="00233171">
      <w:pPr>
        <w:pStyle w:val="StepList414"/>
        <w:keepLines w:val="0"/>
        <w:widowControl w:val="0"/>
        <w:tabs>
          <w:tab w:val="clear" w:pos="792"/>
        </w:tabs>
        <w:spacing w:before="120"/>
        <w:ind w:firstLine="0"/>
      </w:pPr>
      <w:r>
        <w:t xml:space="preserve">AutoAI has determined </w:t>
      </w:r>
      <w:r w:rsidR="002130CD">
        <w:t xml:space="preserve">for you a </w:t>
      </w:r>
      <w:r>
        <w:t xml:space="preserve">PREDICTION TYPE = </w:t>
      </w:r>
      <w:r w:rsidRPr="00233171">
        <w:t>Multiclass Classification</w:t>
      </w:r>
      <w:r>
        <w:t>.</w:t>
      </w:r>
    </w:p>
    <w:p w14:paraId="579EA4DB" w14:textId="0EF0DFDA" w:rsidR="000B6FDE" w:rsidRDefault="000B6FDE" w:rsidP="00E7042D">
      <w:pPr>
        <w:pStyle w:val="StepList414"/>
        <w:keepLines w:val="0"/>
        <w:widowControl w:val="0"/>
        <w:tabs>
          <w:tab w:val="clear" w:pos="792"/>
        </w:tabs>
        <w:spacing w:before="120"/>
        <w:ind w:firstLine="0"/>
      </w:pPr>
      <w:r>
        <w:t xml:space="preserve">Click </w:t>
      </w:r>
      <w:r w:rsidRPr="00233171">
        <w:rPr>
          <w:rFonts w:ascii="Consolas" w:hAnsi="Consolas" w:cs="Consolas"/>
          <w:color w:val="0000FF"/>
        </w:rPr>
        <w:t>Experiment settings</w:t>
      </w:r>
      <w:r w:rsidR="00035604">
        <w:rPr>
          <w:rFonts w:ascii="Consolas" w:hAnsi="Consolas" w:cs="Consolas"/>
          <w:color w:val="0000FF"/>
        </w:rPr>
        <w:t>.</w:t>
      </w:r>
    </w:p>
    <w:p w14:paraId="7BDEB69B" w14:textId="40909F42" w:rsidR="00DE3A5D" w:rsidRDefault="00A05434" w:rsidP="00045F61">
      <w:pPr>
        <w:pStyle w:val="StepList414"/>
        <w:keepLines w:val="0"/>
        <w:widowControl w:val="0"/>
        <w:tabs>
          <w:tab w:val="clear" w:pos="792"/>
        </w:tabs>
        <w:spacing w:before="120"/>
        <w:ind w:firstLine="0"/>
      </w:pPr>
      <w:r w:rsidRPr="00A05434">
        <w:rPr>
          <w:noProof/>
        </w:rPr>
        <w:drawing>
          <wp:inline distT="0" distB="0" distL="0" distR="0" wp14:anchorId="0DA4BCC1" wp14:editId="3F9B6FC1">
            <wp:extent cx="3867462" cy="1145410"/>
            <wp:effectExtent l="0" t="0" r="0" b="0"/>
            <wp:docPr id="69" name="Picture 69"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9398" cy="1160792"/>
                    </a:xfrm>
                    <a:prstGeom prst="rect">
                      <a:avLst/>
                    </a:prstGeom>
                  </pic:spPr>
                </pic:pic>
              </a:graphicData>
            </a:graphic>
          </wp:inline>
        </w:drawing>
      </w:r>
    </w:p>
    <w:p w14:paraId="073A8AA3" w14:textId="77777777" w:rsidR="00DE3A5D" w:rsidRDefault="00DE3A5D">
      <w:pPr>
        <w:spacing w:before="0" w:after="0"/>
        <w:rPr>
          <w:szCs w:val="22"/>
        </w:rPr>
      </w:pPr>
      <w:r>
        <w:br w:type="page"/>
      </w:r>
    </w:p>
    <w:p w14:paraId="07B5495F" w14:textId="624BE02F" w:rsidR="000B6FDE" w:rsidRDefault="000B6FDE" w:rsidP="000B6FDE">
      <w:pPr>
        <w:pStyle w:val="StepList414"/>
        <w:keepLines w:val="0"/>
        <w:widowControl w:val="0"/>
        <w:numPr>
          <w:ilvl w:val="0"/>
          <w:numId w:val="23"/>
        </w:numPr>
        <w:spacing w:before="120"/>
      </w:pPr>
      <w:r>
        <w:lastRenderedPageBreak/>
        <w:t xml:space="preserve">The first Experiment setting you can change from the values chosen for you is </w:t>
      </w:r>
      <w:r w:rsidRPr="002D68BF">
        <w:rPr>
          <w:rFonts w:ascii="Consolas" w:hAnsi="Consolas" w:cs="Consolas"/>
          <w:color w:val="0000FF"/>
        </w:rPr>
        <w:t>Data source</w:t>
      </w:r>
    </w:p>
    <w:p w14:paraId="50CC67CD" w14:textId="491B1787" w:rsidR="000B6FDE" w:rsidRDefault="000B6FDE" w:rsidP="003F38AA">
      <w:pPr>
        <w:pStyle w:val="StepList414"/>
        <w:keepLines w:val="0"/>
        <w:widowControl w:val="0"/>
        <w:tabs>
          <w:tab w:val="clear" w:pos="792"/>
        </w:tabs>
        <w:spacing w:before="120"/>
        <w:ind w:firstLine="0"/>
      </w:pPr>
      <w:r>
        <w:t xml:space="preserve">This allows you to change the </w:t>
      </w:r>
      <w:r w:rsidRPr="002D68BF">
        <w:rPr>
          <w:rFonts w:ascii="Consolas" w:hAnsi="Consolas" w:cs="Consolas"/>
          <w:color w:val="0000FF"/>
        </w:rPr>
        <w:t>Holdout data split</w:t>
      </w:r>
      <w:r>
        <w:rPr>
          <w:rFonts w:ascii="Consolas" w:hAnsi="Consolas" w:cs="Consolas"/>
          <w:color w:val="0000FF"/>
        </w:rPr>
        <w:t xml:space="preserve"> </w:t>
      </w:r>
      <w:r w:rsidRPr="002D68BF">
        <w:t>(for testing vs. training)</w:t>
      </w:r>
    </w:p>
    <w:p w14:paraId="2F627CC5" w14:textId="439DFBCC" w:rsidR="00A05434" w:rsidRDefault="00A05434" w:rsidP="003F38AA">
      <w:pPr>
        <w:pStyle w:val="StepList414"/>
        <w:keepLines w:val="0"/>
        <w:widowControl w:val="0"/>
        <w:tabs>
          <w:tab w:val="clear" w:pos="792"/>
        </w:tabs>
        <w:spacing w:before="120"/>
        <w:ind w:firstLine="0"/>
      </w:pPr>
      <w:r w:rsidRPr="00A05434">
        <w:rPr>
          <w:noProof/>
        </w:rPr>
        <w:drawing>
          <wp:inline distT="0" distB="0" distL="0" distR="0" wp14:anchorId="1ED1884B" wp14:editId="118B312A">
            <wp:extent cx="5020159" cy="2863121"/>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1352" cy="2880911"/>
                    </a:xfrm>
                    <a:prstGeom prst="rect">
                      <a:avLst/>
                    </a:prstGeom>
                  </pic:spPr>
                </pic:pic>
              </a:graphicData>
            </a:graphic>
          </wp:inline>
        </w:drawing>
      </w:r>
    </w:p>
    <w:p w14:paraId="231C73AF" w14:textId="20EC87FB" w:rsidR="00AD57F3" w:rsidRDefault="00AD57F3" w:rsidP="003F38AA">
      <w:pPr>
        <w:pStyle w:val="StepList414"/>
        <w:keepLines w:val="0"/>
        <w:widowControl w:val="0"/>
        <w:tabs>
          <w:tab w:val="clear" w:pos="792"/>
        </w:tabs>
        <w:spacing w:before="120"/>
        <w:ind w:firstLine="0"/>
      </w:pPr>
      <w:r>
        <w:t xml:space="preserve">If you scroll </w:t>
      </w:r>
      <w:proofErr w:type="gramStart"/>
      <w:r>
        <w:t>down</w:t>
      </w:r>
      <w:proofErr w:type="gramEnd"/>
      <w:r>
        <w:t xml:space="preserve"> you can see that you can optionally choose to select which columns to include in the experiment as well.</w:t>
      </w:r>
    </w:p>
    <w:p w14:paraId="4CB6F658" w14:textId="49C878AC" w:rsidR="000B6FDE" w:rsidRDefault="000B6FDE" w:rsidP="003F38AA">
      <w:pPr>
        <w:pStyle w:val="StepList414"/>
        <w:keepLines w:val="0"/>
        <w:widowControl w:val="0"/>
        <w:tabs>
          <w:tab w:val="clear" w:pos="792"/>
        </w:tabs>
        <w:spacing w:before="120"/>
        <w:ind w:firstLine="0"/>
      </w:pPr>
      <w:r>
        <w:t>Leave th</w:t>
      </w:r>
      <w:r w:rsidR="00AD57F3">
        <w:t>ese settings</w:t>
      </w:r>
      <w:r>
        <w:t xml:space="preserve"> as-is and click on the section: </w:t>
      </w:r>
      <w:r w:rsidRPr="002D68BF">
        <w:rPr>
          <w:rFonts w:ascii="Consolas" w:hAnsi="Consolas" w:cs="Consolas"/>
          <w:color w:val="0000FF"/>
        </w:rPr>
        <w:t>Prediction</w:t>
      </w:r>
      <w:r w:rsidR="00035604">
        <w:rPr>
          <w:rFonts w:ascii="Consolas" w:hAnsi="Consolas" w:cs="Consolas"/>
          <w:color w:val="0000FF"/>
        </w:rPr>
        <w:t>.</w:t>
      </w:r>
    </w:p>
    <w:p w14:paraId="21DD8B4F" w14:textId="13E4673C" w:rsidR="000B6FDE" w:rsidRDefault="000B6FDE" w:rsidP="000B6FDE">
      <w:pPr>
        <w:pStyle w:val="StepList414"/>
        <w:keepLines w:val="0"/>
        <w:widowControl w:val="0"/>
        <w:numPr>
          <w:ilvl w:val="0"/>
          <w:numId w:val="23"/>
        </w:numPr>
        <w:spacing w:before="120"/>
      </w:pPr>
      <w:r>
        <w:t xml:space="preserve">The second setting you can change is </w:t>
      </w:r>
      <w:r w:rsidRPr="002D68BF">
        <w:rPr>
          <w:rFonts w:ascii="Consolas" w:hAnsi="Consolas" w:cs="Consolas"/>
          <w:color w:val="0000FF"/>
        </w:rPr>
        <w:t>Prediction</w:t>
      </w:r>
      <w:r>
        <w:t>.</w:t>
      </w:r>
    </w:p>
    <w:p w14:paraId="4B360FB2" w14:textId="330F36DA" w:rsidR="000B6FDE" w:rsidRDefault="000B6FDE" w:rsidP="002D68BF">
      <w:pPr>
        <w:pStyle w:val="StepList414"/>
        <w:keepLines w:val="0"/>
        <w:widowControl w:val="0"/>
        <w:tabs>
          <w:tab w:val="clear" w:pos="792"/>
        </w:tabs>
        <w:spacing w:before="120"/>
        <w:ind w:firstLine="0"/>
        <w:rPr>
          <w:rFonts w:ascii="Consolas" w:hAnsi="Consolas" w:cs="Consolas"/>
          <w:color w:val="0000FF"/>
        </w:rPr>
      </w:pPr>
      <w:r>
        <w:t xml:space="preserve">The first </w:t>
      </w:r>
      <w:r w:rsidR="005431DC">
        <w:t>section</w:t>
      </w:r>
      <w:r>
        <w:t xml:space="preserve"> in the Prediction settings is the </w:t>
      </w:r>
      <w:r w:rsidRPr="002D68BF">
        <w:rPr>
          <w:rFonts w:ascii="Consolas" w:hAnsi="Consolas" w:cs="Consolas"/>
          <w:color w:val="0000FF"/>
        </w:rPr>
        <w:t>Prediction type</w:t>
      </w:r>
      <w:r>
        <w:rPr>
          <w:rFonts w:ascii="Consolas" w:hAnsi="Consolas" w:cs="Consolas"/>
          <w:color w:val="0000FF"/>
        </w:rPr>
        <w:t>.</w:t>
      </w:r>
    </w:p>
    <w:p w14:paraId="7404E9C4" w14:textId="2CD14007" w:rsidR="000B6FDE" w:rsidRDefault="000B6FDE" w:rsidP="002D68BF">
      <w:pPr>
        <w:pStyle w:val="StepList414"/>
        <w:keepLines w:val="0"/>
        <w:widowControl w:val="0"/>
        <w:tabs>
          <w:tab w:val="clear" w:pos="792"/>
        </w:tabs>
        <w:spacing w:before="120"/>
        <w:ind w:firstLine="0"/>
      </w:pPr>
      <w:r>
        <w:t xml:space="preserve">Read what all three Prediction types are best suited for. The one chosen for you was derived from the column </w:t>
      </w:r>
      <w:r w:rsidRPr="00E0347B">
        <w:rPr>
          <w:rFonts w:ascii="Consolas" w:hAnsi="Consolas" w:cs="Consolas"/>
          <w:color w:val="0000FF"/>
        </w:rPr>
        <w:t>CHURNRISK</w:t>
      </w:r>
      <w:r w:rsidRPr="00E0347B">
        <w:t>, which</w:t>
      </w:r>
      <w:r w:rsidR="00035604">
        <w:t>,</w:t>
      </w:r>
      <w:r>
        <w:t xml:space="preserve"> by the way</w:t>
      </w:r>
      <w:r w:rsidR="00035604">
        <w:t>,</w:t>
      </w:r>
      <w:r>
        <w:t xml:space="preserve"> has three values</w:t>
      </w:r>
      <w:r w:rsidR="00035604">
        <w:t xml:space="preserve"> - </w:t>
      </w:r>
      <w:r>
        <w:t>High, Medium and Low. Thus, AutoAI determined that Multiclass classification is best suited for this data.</w:t>
      </w:r>
    </w:p>
    <w:p w14:paraId="7B88F6B1" w14:textId="1CC718B2" w:rsidR="000B6FDE" w:rsidRDefault="000B6FDE" w:rsidP="002D68BF">
      <w:pPr>
        <w:pStyle w:val="StepList414"/>
        <w:keepLines w:val="0"/>
        <w:widowControl w:val="0"/>
        <w:tabs>
          <w:tab w:val="clear" w:pos="792"/>
        </w:tabs>
        <w:spacing w:before="120"/>
        <w:ind w:firstLine="0"/>
      </w:pPr>
      <w:r>
        <w:t>Leave th</w:t>
      </w:r>
      <w:r w:rsidR="00C474EB">
        <w:t>ese setting</w:t>
      </w:r>
      <w:r>
        <w:t xml:space="preserve"> as-is</w:t>
      </w:r>
      <w:r w:rsidR="00E531AD">
        <w:t xml:space="preserve"> </w:t>
      </w:r>
      <w:r w:rsidR="00D76B4F">
        <w:t>.</w:t>
      </w:r>
    </w:p>
    <w:p w14:paraId="4B5CDB50" w14:textId="5D66C0E3" w:rsidR="00DE3A5D" w:rsidRDefault="005431DC" w:rsidP="00045F61">
      <w:pPr>
        <w:pStyle w:val="StepList414"/>
        <w:keepLines w:val="0"/>
        <w:widowControl w:val="0"/>
        <w:tabs>
          <w:tab w:val="clear" w:pos="792"/>
        </w:tabs>
        <w:spacing w:before="120"/>
        <w:ind w:firstLine="0"/>
      </w:pPr>
      <w:r>
        <w:rPr>
          <w:noProof/>
        </w:rPr>
        <w:drawing>
          <wp:inline distT="0" distB="0" distL="0" distR="0" wp14:anchorId="0E46AAA2" wp14:editId="7038F186">
            <wp:extent cx="5924351" cy="183629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5666" cy="1904893"/>
                    </a:xfrm>
                    <a:prstGeom prst="rect">
                      <a:avLst/>
                    </a:prstGeom>
                    <a:noFill/>
                    <a:ln>
                      <a:noFill/>
                    </a:ln>
                  </pic:spPr>
                </pic:pic>
              </a:graphicData>
            </a:graphic>
          </wp:inline>
        </w:drawing>
      </w:r>
    </w:p>
    <w:p w14:paraId="4A02BA7A" w14:textId="77777777" w:rsidR="00DE3A5D" w:rsidRDefault="00DE3A5D">
      <w:pPr>
        <w:spacing w:before="0" w:after="0"/>
        <w:rPr>
          <w:szCs w:val="22"/>
        </w:rPr>
      </w:pPr>
      <w:r>
        <w:br w:type="page"/>
      </w:r>
    </w:p>
    <w:p w14:paraId="79EC189C" w14:textId="0D292465" w:rsidR="000B6FDE" w:rsidRDefault="005431DC" w:rsidP="000B6FDE">
      <w:pPr>
        <w:pStyle w:val="StepList414"/>
        <w:keepLines w:val="0"/>
        <w:widowControl w:val="0"/>
        <w:numPr>
          <w:ilvl w:val="0"/>
          <w:numId w:val="23"/>
        </w:numPr>
        <w:spacing w:before="120"/>
      </w:pPr>
      <w:r>
        <w:lastRenderedPageBreak/>
        <w:t>Scroll down to review t</w:t>
      </w:r>
      <w:r w:rsidR="000B6FDE">
        <w:t>h</w:t>
      </w:r>
      <w:r>
        <w:t>e next section:</w:t>
      </w:r>
      <w:r w:rsidR="000B6FDE">
        <w:t xml:space="preserve"> </w:t>
      </w:r>
      <w:r w:rsidR="000B6FDE" w:rsidRPr="00D766D7">
        <w:rPr>
          <w:rFonts w:ascii="Consolas" w:hAnsi="Consolas" w:cs="Consolas"/>
          <w:color w:val="0000FF"/>
        </w:rPr>
        <w:t>Optimized metric</w:t>
      </w:r>
      <w:r w:rsidR="000B6FDE">
        <w:t xml:space="preserve">. Notice that AutoAI chose </w:t>
      </w:r>
      <w:r w:rsidR="000B6FDE" w:rsidRPr="001D013F">
        <w:rPr>
          <w:rFonts w:ascii="Consolas" w:hAnsi="Consolas" w:cs="Consolas"/>
          <w:color w:val="0000FF"/>
        </w:rPr>
        <w:t>Accuracy</w:t>
      </w:r>
      <w:r w:rsidR="000B6FDE">
        <w:t xml:space="preserve"> for you. Hover over a few of the other metrics you could choose if you so desired. </w:t>
      </w:r>
    </w:p>
    <w:p w14:paraId="71791C65" w14:textId="77777777" w:rsidR="000B6FDE" w:rsidRDefault="000B6FDE" w:rsidP="001D013F">
      <w:pPr>
        <w:pStyle w:val="StepList414"/>
        <w:keepLines w:val="0"/>
        <w:widowControl w:val="0"/>
        <w:tabs>
          <w:tab w:val="clear" w:pos="792"/>
        </w:tabs>
        <w:spacing w:before="120"/>
        <w:ind w:firstLine="0"/>
      </w:pPr>
      <w:r>
        <w:t>A Data Scientist would best determine if and when to deviate from this recommended metric, but you will leave this choice as-is.</w:t>
      </w:r>
    </w:p>
    <w:p w14:paraId="4E43351E" w14:textId="49B3A0D7" w:rsidR="000B6FDE" w:rsidRDefault="00D76B4F" w:rsidP="001D013F">
      <w:pPr>
        <w:pStyle w:val="StepList414"/>
        <w:keepLines w:val="0"/>
        <w:widowControl w:val="0"/>
        <w:tabs>
          <w:tab w:val="clear" w:pos="792"/>
        </w:tabs>
        <w:spacing w:before="120"/>
        <w:ind w:firstLine="0"/>
      </w:pPr>
      <w:r>
        <w:rPr>
          <w:noProof/>
        </w:rPr>
        <w:drawing>
          <wp:inline distT="0" distB="0" distL="0" distR="0" wp14:anchorId="72DB4E3E" wp14:editId="11EC805A">
            <wp:extent cx="3603279" cy="11334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10712" cy="1167218"/>
                    </a:xfrm>
                    <a:prstGeom prst="rect">
                      <a:avLst/>
                    </a:prstGeom>
                    <a:noFill/>
                    <a:ln>
                      <a:noFill/>
                    </a:ln>
                  </pic:spPr>
                </pic:pic>
              </a:graphicData>
            </a:graphic>
          </wp:inline>
        </w:drawing>
      </w:r>
    </w:p>
    <w:p w14:paraId="0B2E3851" w14:textId="7292209C" w:rsidR="00D76B4F" w:rsidRDefault="005431DC" w:rsidP="00D76B4F">
      <w:pPr>
        <w:pStyle w:val="StepList414"/>
        <w:keepLines w:val="0"/>
        <w:widowControl w:val="0"/>
        <w:numPr>
          <w:ilvl w:val="0"/>
          <w:numId w:val="23"/>
        </w:numPr>
        <w:spacing w:before="120"/>
      </w:pPr>
      <w:r>
        <w:t>Scroll to review</w:t>
      </w:r>
      <w:r w:rsidR="00D76B4F">
        <w:t xml:space="preserve"> third </w:t>
      </w:r>
      <w:r>
        <w:t>section</w:t>
      </w:r>
      <w:r w:rsidR="00D76B4F">
        <w:t xml:space="preserve"> </w:t>
      </w:r>
      <w:r>
        <w:t xml:space="preserve">which </w:t>
      </w:r>
      <w:r w:rsidR="00D76B4F">
        <w:t>allows you to choose which algorithms to test.</w:t>
      </w:r>
      <w:r w:rsidR="00B75769">
        <w:t xml:space="preserve"> </w:t>
      </w:r>
      <w:r w:rsidR="00B75769" w:rsidRPr="00124C78">
        <w:rPr>
          <w:rFonts w:ascii="Consolas" w:hAnsi="Consolas" w:cs="Consolas"/>
          <w:color w:val="0000FF"/>
        </w:rPr>
        <w:t>Remove the LGBM Classifier</w:t>
      </w:r>
      <w:r w:rsidR="00B75769">
        <w:t xml:space="preserve"> from the list </w:t>
      </w:r>
      <w:r w:rsidR="004D28D5">
        <w:t xml:space="preserve">by deselecting </w:t>
      </w:r>
      <w:r w:rsidR="00124C78">
        <w:t>it.</w:t>
      </w:r>
    </w:p>
    <w:p w14:paraId="57FEDB10" w14:textId="0FC99C49" w:rsidR="001C33F0" w:rsidRDefault="00124C78" w:rsidP="0048406C">
      <w:pPr>
        <w:pStyle w:val="StepList414"/>
        <w:keepLines w:val="0"/>
        <w:widowControl w:val="0"/>
        <w:tabs>
          <w:tab w:val="clear" w:pos="792"/>
        </w:tabs>
        <w:spacing w:before="120"/>
        <w:ind w:firstLine="0"/>
      </w:pPr>
      <w:r w:rsidRPr="00124C78">
        <w:rPr>
          <w:noProof/>
        </w:rPr>
        <w:drawing>
          <wp:inline distT="0" distB="0" distL="0" distR="0" wp14:anchorId="447D6739" wp14:editId="55152C2E">
            <wp:extent cx="4518804" cy="2525917"/>
            <wp:effectExtent l="0" t="0" r="2540" b="19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7"/>
                    <a:stretch>
                      <a:fillRect/>
                    </a:stretch>
                  </pic:blipFill>
                  <pic:spPr>
                    <a:xfrm>
                      <a:off x="0" y="0"/>
                      <a:ext cx="4740905" cy="2650067"/>
                    </a:xfrm>
                    <a:prstGeom prst="rect">
                      <a:avLst/>
                    </a:prstGeom>
                  </pic:spPr>
                </pic:pic>
              </a:graphicData>
            </a:graphic>
          </wp:inline>
        </w:drawing>
      </w:r>
    </w:p>
    <w:p w14:paraId="3235D703" w14:textId="393BB7FF" w:rsidR="00124C78" w:rsidRDefault="00124C78" w:rsidP="00124C78">
      <w:pPr>
        <w:pStyle w:val="StepList414"/>
        <w:keepLines w:val="0"/>
        <w:widowControl w:val="0"/>
        <w:numPr>
          <w:ilvl w:val="0"/>
          <w:numId w:val="23"/>
        </w:numPr>
        <w:spacing w:before="120"/>
      </w:pPr>
      <w:r>
        <w:t>Click</w:t>
      </w:r>
      <w:r w:rsidR="004A5814">
        <w:t xml:space="preserve"> the</w:t>
      </w:r>
      <w:r>
        <w:t xml:space="preserve"> </w:t>
      </w:r>
      <w:r w:rsidRPr="005431DC">
        <w:rPr>
          <w:rFonts w:ascii="Consolas" w:hAnsi="Consolas" w:cs="Consolas"/>
          <w:color w:val="0000FF"/>
        </w:rPr>
        <w:t xml:space="preserve">Runtime </w:t>
      </w:r>
      <w:r w:rsidRPr="003D30CF">
        <w:rPr>
          <w:rFonts w:cs="Arial"/>
        </w:rPr>
        <w:t xml:space="preserve">setting </w:t>
      </w:r>
      <w:r>
        <w:t>to review the last settings for your experiment.</w:t>
      </w:r>
    </w:p>
    <w:p w14:paraId="56864B01" w14:textId="77777777" w:rsidR="00124C78" w:rsidRDefault="00124C78" w:rsidP="00124C78">
      <w:pPr>
        <w:pStyle w:val="StepList414"/>
        <w:keepLines w:val="0"/>
        <w:widowControl w:val="0"/>
        <w:tabs>
          <w:tab w:val="clear" w:pos="792"/>
        </w:tabs>
        <w:spacing w:before="120"/>
        <w:ind w:firstLine="0"/>
      </w:pPr>
      <w:r w:rsidRPr="00D76C6D">
        <w:rPr>
          <w:noProof/>
        </w:rPr>
        <w:drawing>
          <wp:inline distT="0" distB="0" distL="0" distR="0" wp14:anchorId="78F8590D" wp14:editId="462067B3">
            <wp:extent cx="4195223" cy="2127565"/>
            <wp:effectExtent l="0" t="0" r="0" b="635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0390" cy="2185971"/>
                    </a:xfrm>
                    <a:prstGeom prst="rect">
                      <a:avLst/>
                    </a:prstGeom>
                  </pic:spPr>
                </pic:pic>
              </a:graphicData>
            </a:graphic>
          </wp:inline>
        </w:drawing>
      </w:r>
    </w:p>
    <w:p w14:paraId="212C2529" w14:textId="7DD94BD8" w:rsidR="000B6FDE" w:rsidRPr="00124C78" w:rsidRDefault="0066386D" w:rsidP="00124C78">
      <w:pPr>
        <w:pStyle w:val="StepList414"/>
        <w:keepLines w:val="0"/>
        <w:widowControl w:val="0"/>
        <w:numPr>
          <w:ilvl w:val="0"/>
          <w:numId w:val="23"/>
        </w:numPr>
        <w:spacing w:before="120"/>
      </w:pPr>
      <w:r>
        <w:t>Click</w:t>
      </w:r>
      <w:r w:rsidR="000B6FDE" w:rsidRPr="00124C78">
        <w:rPr>
          <w:i/>
          <w:iCs/>
        </w:rPr>
        <w:t xml:space="preserve"> </w:t>
      </w:r>
      <w:r w:rsidR="000B6FDE" w:rsidRPr="00124C78">
        <w:rPr>
          <w:rFonts w:ascii="Consolas" w:hAnsi="Consolas" w:cs="Consolas"/>
          <w:color w:val="0000FF"/>
        </w:rPr>
        <w:t xml:space="preserve">Save </w:t>
      </w:r>
      <w:r w:rsidR="00CE2206" w:rsidRPr="00124C78">
        <w:rPr>
          <w:rFonts w:ascii="Consolas" w:hAnsi="Consolas" w:cs="Consolas"/>
          <w:color w:val="0000FF"/>
        </w:rPr>
        <w:t>settings</w:t>
      </w:r>
      <w:r w:rsidR="00124C78">
        <w:rPr>
          <w:rFonts w:ascii="Consolas" w:hAnsi="Consolas" w:cs="Consolas"/>
          <w:color w:val="0000FF"/>
        </w:rPr>
        <w:t xml:space="preserve"> </w:t>
      </w:r>
      <w:r w:rsidR="00124C78">
        <w:rPr>
          <w:rFonts w:cs="Arial"/>
        </w:rPr>
        <w:t>to save your changes.</w:t>
      </w:r>
    </w:p>
    <w:p w14:paraId="75662587" w14:textId="19533A2C" w:rsidR="003D30CF" w:rsidRDefault="00124C78" w:rsidP="00DE3A5D">
      <w:pPr>
        <w:pStyle w:val="StepList414"/>
        <w:keepLines w:val="0"/>
        <w:widowControl w:val="0"/>
        <w:tabs>
          <w:tab w:val="clear" w:pos="792"/>
        </w:tabs>
        <w:spacing w:before="120"/>
        <w:ind w:firstLine="0"/>
        <w:rPr>
          <w:rFonts w:ascii="Arial Bold" w:eastAsia="Arial Unicode MS" w:hAnsi="Arial Bold" w:cs="Arial Bold"/>
          <w:b/>
          <w:bCs/>
          <w:iCs/>
          <w:kern w:val="32"/>
          <w:sz w:val="28"/>
          <w:szCs w:val="28"/>
          <w:lang w:eastAsia="zh-CN"/>
        </w:rPr>
      </w:pPr>
      <w:bookmarkStart w:id="6" w:name="_Toc29308913"/>
      <w:r w:rsidRPr="00124C78">
        <w:rPr>
          <w:noProof/>
        </w:rPr>
        <w:t xml:space="preserve"> </w:t>
      </w:r>
      <w:r w:rsidRPr="00124C78">
        <w:rPr>
          <w:noProof/>
        </w:rPr>
        <w:drawing>
          <wp:inline distT="0" distB="0" distL="0" distR="0" wp14:anchorId="28CC57FA" wp14:editId="4A5E28E2">
            <wp:extent cx="1258431" cy="442881"/>
            <wp:effectExtent l="0" t="0" r="0" b="190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logo&#10;&#10;Description automatically generated"/>
                    <pic:cNvPicPr/>
                  </pic:nvPicPr>
                  <pic:blipFill>
                    <a:blip r:embed="rId29"/>
                    <a:stretch>
                      <a:fillRect/>
                    </a:stretch>
                  </pic:blipFill>
                  <pic:spPr>
                    <a:xfrm>
                      <a:off x="0" y="0"/>
                      <a:ext cx="1314379" cy="462571"/>
                    </a:xfrm>
                    <a:prstGeom prst="rect">
                      <a:avLst/>
                    </a:prstGeom>
                  </pic:spPr>
                </pic:pic>
              </a:graphicData>
            </a:graphic>
          </wp:inline>
        </w:drawing>
      </w:r>
      <w:r w:rsidR="003D30CF">
        <w:br w:type="page"/>
      </w:r>
    </w:p>
    <w:p w14:paraId="41791A90" w14:textId="4648E42B" w:rsidR="000B6FDE" w:rsidRDefault="000B6FDE" w:rsidP="000B6FDE">
      <w:pPr>
        <w:pStyle w:val="Heading2"/>
        <w:spacing w:before="120" w:after="120"/>
      </w:pPr>
      <w:r>
        <w:lastRenderedPageBreak/>
        <w:t>Running the AutoAI experiment</w:t>
      </w:r>
      <w:bookmarkEnd w:id="6"/>
    </w:p>
    <w:p w14:paraId="5DFCDA75" w14:textId="4522EC75" w:rsidR="000B6FDE" w:rsidRDefault="000B6FDE" w:rsidP="000B6FDE">
      <w:pPr>
        <w:pStyle w:val="StepList414"/>
        <w:keepLines w:val="0"/>
        <w:widowControl w:val="0"/>
        <w:numPr>
          <w:ilvl w:val="0"/>
          <w:numId w:val="23"/>
        </w:numPr>
        <w:spacing w:before="120"/>
      </w:pPr>
      <w:r>
        <w:t xml:space="preserve">At the bottom of the screen, click </w:t>
      </w:r>
      <w:r w:rsidRPr="00320761">
        <w:rPr>
          <w:rFonts w:ascii="Consolas" w:hAnsi="Consolas" w:cs="Consolas"/>
          <w:color w:val="0000FF"/>
        </w:rPr>
        <w:t>Run experiment</w:t>
      </w:r>
      <w:r w:rsidR="00023C0F">
        <w:rPr>
          <w:rFonts w:ascii="Consolas" w:hAnsi="Consolas" w:cs="Consolas"/>
          <w:color w:val="0000FF"/>
        </w:rPr>
        <w:t>.</w:t>
      </w:r>
    </w:p>
    <w:p w14:paraId="485593AB" w14:textId="3D9F444F" w:rsidR="000B6FDE" w:rsidRDefault="00D76C6D" w:rsidP="00320761">
      <w:pPr>
        <w:pStyle w:val="StepList414"/>
        <w:keepLines w:val="0"/>
        <w:widowControl w:val="0"/>
        <w:tabs>
          <w:tab w:val="clear" w:pos="792"/>
        </w:tabs>
        <w:spacing w:before="120"/>
        <w:ind w:firstLine="0"/>
      </w:pPr>
      <w:r w:rsidRPr="00D76C6D">
        <w:rPr>
          <w:noProof/>
        </w:rPr>
        <w:drawing>
          <wp:inline distT="0" distB="0" distL="0" distR="0" wp14:anchorId="41F4D9E1" wp14:editId="03716D38">
            <wp:extent cx="5486400" cy="672385"/>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4189" cy="730940"/>
                    </a:xfrm>
                    <a:prstGeom prst="rect">
                      <a:avLst/>
                    </a:prstGeom>
                  </pic:spPr>
                </pic:pic>
              </a:graphicData>
            </a:graphic>
          </wp:inline>
        </w:drawing>
      </w:r>
    </w:p>
    <w:p w14:paraId="5DD0951C" w14:textId="0337D8A6" w:rsidR="004E7A78" w:rsidRDefault="000B6FDE" w:rsidP="000B6FDE">
      <w:pPr>
        <w:pStyle w:val="StepList414"/>
        <w:keepLines w:val="0"/>
        <w:widowControl w:val="0"/>
        <w:numPr>
          <w:ilvl w:val="0"/>
          <w:numId w:val="23"/>
        </w:numPr>
        <w:spacing w:before="120"/>
      </w:pPr>
      <w:r>
        <w:t xml:space="preserve">You </w:t>
      </w:r>
      <w:r w:rsidR="004E7A78">
        <w:t xml:space="preserve">will </w:t>
      </w:r>
      <w:r w:rsidR="00720A81">
        <w:t xml:space="preserve">first </w:t>
      </w:r>
      <w:r w:rsidR="004E7A78">
        <w:t xml:space="preserve">see AutoAI go into a </w:t>
      </w:r>
      <w:r w:rsidR="004E7A78" w:rsidRPr="004E7A78">
        <w:rPr>
          <w:rFonts w:ascii="Consolas" w:hAnsi="Consolas" w:cs="Consolas"/>
          <w:color w:val="0000FF"/>
        </w:rPr>
        <w:t>Preparing</w:t>
      </w:r>
      <w:r w:rsidR="0039002E">
        <w:rPr>
          <w:rFonts w:ascii="Consolas" w:hAnsi="Consolas" w:cs="Consolas"/>
          <w:color w:val="0000FF"/>
        </w:rPr>
        <w:t xml:space="preserve"> </w:t>
      </w:r>
      <w:r w:rsidR="0039002E">
        <w:t>mode</w:t>
      </w:r>
      <w:r w:rsidR="00BF6C77">
        <w:t xml:space="preserve">… then it will be </w:t>
      </w:r>
      <w:r w:rsidR="00BF6C77" w:rsidRPr="00BF6C77">
        <w:rPr>
          <w:rFonts w:ascii="Consolas" w:hAnsi="Consolas" w:cs="Consolas"/>
          <w:color w:val="0000FF"/>
        </w:rPr>
        <w:t>Pending</w:t>
      </w:r>
      <w:r w:rsidR="00BF6C77">
        <w:t>.</w:t>
      </w:r>
    </w:p>
    <w:p w14:paraId="4E5309A5" w14:textId="6198121D" w:rsidR="004E7A78" w:rsidRDefault="004E7A78" w:rsidP="004E7A78">
      <w:pPr>
        <w:pStyle w:val="StepList414"/>
        <w:keepLines w:val="0"/>
        <w:widowControl w:val="0"/>
        <w:tabs>
          <w:tab w:val="clear" w:pos="792"/>
        </w:tabs>
        <w:spacing w:before="120"/>
        <w:ind w:firstLine="0"/>
      </w:pPr>
      <w:r>
        <w:rPr>
          <w:noProof/>
        </w:rPr>
        <w:drawing>
          <wp:inline distT="0" distB="0" distL="0" distR="0" wp14:anchorId="18F2FABC" wp14:editId="2DF675FA">
            <wp:extent cx="2274569" cy="95937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19434" cy="978294"/>
                    </a:xfrm>
                    <a:prstGeom prst="rect">
                      <a:avLst/>
                    </a:prstGeom>
                    <a:noFill/>
                    <a:ln>
                      <a:noFill/>
                    </a:ln>
                  </pic:spPr>
                </pic:pic>
              </a:graphicData>
            </a:graphic>
          </wp:inline>
        </w:drawing>
      </w:r>
    </w:p>
    <w:p w14:paraId="057AE7F3" w14:textId="67D62370" w:rsidR="00BF6C77" w:rsidRDefault="00BF6C77" w:rsidP="00BF6C77">
      <w:pPr>
        <w:pStyle w:val="StepList414"/>
        <w:keepLines w:val="0"/>
        <w:widowControl w:val="0"/>
        <w:numPr>
          <w:ilvl w:val="0"/>
          <w:numId w:val="23"/>
        </w:numPr>
        <w:spacing w:before="120"/>
      </w:pPr>
      <w:r>
        <w:t>Once it is running, you can c</w:t>
      </w:r>
      <w:r w:rsidRPr="00BF6C77">
        <w:t>lick on</w:t>
      </w:r>
      <w:r>
        <w:rPr>
          <w:rFonts w:ascii="Consolas" w:hAnsi="Consolas" w:cs="Consolas"/>
          <w:color w:val="0000FF"/>
        </w:rPr>
        <w:t xml:space="preserve"> [Swap view] </w:t>
      </w:r>
      <w:r w:rsidRPr="00BF6C77">
        <w:t xml:space="preserve">to see </w:t>
      </w:r>
      <w:r>
        <w:t>each of the</w:t>
      </w:r>
      <w:r w:rsidR="00B10F88">
        <w:t xml:space="preserve"> two</w:t>
      </w:r>
      <w:r>
        <w:t xml:space="preserve"> different</w:t>
      </w:r>
      <w:r w:rsidR="00B42EC8">
        <w:t xml:space="preserve"> </w:t>
      </w:r>
      <w:r w:rsidR="008E553B">
        <w:t>infographics</w:t>
      </w:r>
      <w:r w:rsidR="00401725">
        <w:t xml:space="preserve">: </w:t>
      </w:r>
      <w:r w:rsidR="00401725" w:rsidRPr="00401725">
        <w:rPr>
          <w:rFonts w:ascii="Consolas" w:hAnsi="Consolas" w:cs="Consolas"/>
          <w:color w:val="0000FF"/>
        </w:rPr>
        <w:t>Relationship map</w:t>
      </w:r>
      <w:r w:rsidR="00401725">
        <w:rPr>
          <w:rFonts w:ascii="Consolas" w:hAnsi="Consolas" w:cs="Consolas"/>
          <w:color w:val="0000FF"/>
        </w:rPr>
        <w:t xml:space="preserve"> </w:t>
      </w:r>
      <w:r w:rsidR="00401725">
        <w:t xml:space="preserve">and </w:t>
      </w:r>
      <w:r w:rsidR="00401725" w:rsidRPr="00401725">
        <w:rPr>
          <w:rFonts w:ascii="Consolas" w:hAnsi="Consolas" w:cs="Consolas"/>
          <w:color w:val="0000FF"/>
        </w:rPr>
        <w:t>Progress map</w:t>
      </w:r>
      <w:r w:rsidR="00023C0F">
        <w:rPr>
          <w:rFonts w:ascii="Consolas" w:hAnsi="Consolas" w:cs="Consolas"/>
          <w:color w:val="0000FF"/>
        </w:rPr>
        <w:t>.</w:t>
      </w:r>
    </w:p>
    <w:p w14:paraId="49C91BEA" w14:textId="0B40100A" w:rsidR="00BF6C77" w:rsidRDefault="00402F00" w:rsidP="004E7A78">
      <w:pPr>
        <w:pStyle w:val="StepList414"/>
        <w:keepLines w:val="0"/>
        <w:widowControl w:val="0"/>
        <w:tabs>
          <w:tab w:val="clear" w:pos="792"/>
        </w:tabs>
        <w:spacing w:before="120"/>
        <w:ind w:firstLine="0"/>
      </w:pPr>
      <w:r w:rsidRPr="00402F00">
        <w:rPr>
          <w:noProof/>
        </w:rPr>
        <w:drawing>
          <wp:inline distT="0" distB="0" distL="0" distR="0" wp14:anchorId="3F61EDEC" wp14:editId="1C0E3597">
            <wp:extent cx="5486400" cy="2622461"/>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1274" cy="2643910"/>
                    </a:xfrm>
                    <a:prstGeom prst="rect">
                      <a:avLst/>
                    </a:prstGeom>
                  </pic:spPr>
                </pic:pic>
              </a:graphicData>
            </a:graphic>
          </wp:inline>
        </w:drawing>
      </w:r>
    </w:p>
    <w:p w14:paraId="6BB73B59" w14:textId="33B417F1" w:rsidR="00BF6C77" w:rsidRDefault="00402F00" w:rsidP="004E7A78">
      <w:pPr>
        <w:pStyle w:val="StepList414"/>
        <w:keepLines w:val="0"/>
        <w:widowControl w:val="0"/>
        <w:tabs>
          <w:tab w:val="clear" w:pos="792"/>
        </w:tabs>
        <w:spacing w:before="120"/>
        <w:ind w:firstLine="0"/>
      </w:pPr>
      <w:r w:rsidRPr="00402F00">
        <w:rPr>
          <w:noProof/>
        </w:rPr>
        <w:drawing>
          <wp:inline distT="0" distB="0" distL="0" distR="0" wp14:anchorId="14954A1D" wp14:editId="3DFF450A">
            <wp:extent cx="5486400" cy="1954905"/>
            <wp:effectExtent l="0" t="0" r="0" b="127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9211" cy="2016481"/>
                    </a:xfrm>
                    <a:prstGeom prst="rect">
                      <a:avLst/>
                    </a:prstGeom>
                  </pic:spPr>
                </pic:pic>
              </a:graphicData>
            </a:graphic>
          </wp:inline>
        </w:drawing>
      </w:r>
    </w:p>
    <w:p w14:paraId="59B5A3B7" w14:textId="77777777" w:rsidR="00402F00" w:rsidRDefault="00402F00">
      <w:pPr>
        <w:spacing w:before="0" w:after="0"/>
        <w:rPr>
          <w:szCs w:val="22"/>
        </w:rPr>
      </w:pPr>
      <w:r>
        <w:br w:type="page"/>
      </w:r>
    </w:p>
    <w:p w14:paraId="53229F93" w14:textId="3177BDB5" w:rsidR="00BF6C77" w:rsidRDefault="00BF6C77" w:rsidP="000B6FDE">
      <w:pPr>
        <w:pStyle w:val="StepList414"/>
        <w:keepLines w:val="0"/>
        <w:widowControl w:val="0"/>
        <w:numPr>
          <w:ilvl w:val="0"/>
          <w:numId w:val="23"/>
        </w:numPr>
        <w:spacing w:before="120"/>
      </w:pPr>
      <w:r>
        <w:lastRenderedPageBreak/>
        <w:t xml:space="preserve">Review the </w:t>
      </w:r>
      <w:r w:rsidRPr="00BF6C77">
        <w:rPr>
          <w:rFonts w:ascii="Consolas" w:hAnsi="Consolas" w:cs="Consolas"/>
          <w:color w:val="0000FF"/>
        </w:rPr>
        <w:t>Legend</w:t>
      </w:r>
      <w:r>
        <w:t xml:space="preserve"> for each </w:t>
      </w:r>
      <w:r w:rsidR="0041230C">
        <w:t>infographic</w:t>
      </w:r>
      <w:r>
        <w:t xml:space="preserve"> map</w:t>
      </w:r>
      <w:r w:rsidR="0041230C">
        <w:t>.</w:t>
      </w:r>
    </w:p>
    <w:p w14:paraId="19C27B52" w14:textId="1F0736E5" w:rsidR="00BF6C77" w:rsidRDefault="00294AD3" w:rsidP="00BF6C77">
      <w:pPr>
        <w:pStyle w:val="StepList414"/>
        <w:keepLines w:val="0"/>
        <w:widowControl w:val="0"/>
        <w:tabs>
          <w:tab w:val="clear" w:pos="792"/>
        </w:tabs>
        <w:spacing w:before="120"/>
        <w:ind w:firstLine="0"/>
      </w:pPr>
      <w:r w:rsidRPr="00294AD3">
        <w:rPr>
          <w:noProof/>
        </w:rPr>
        <w:drawing>
          <wp:inline distT="0" distB="0" distL="0" distR="0" wp14:anchorId="31760378" wp14:editId="5B1A4576">
            <wp:extent cx="2218544" cy="2472806"/>
            <wp:effectExtent l="0" t="0" r="4445"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9971" cy="2530127"/>
                    </a:xfrm>
                    <a:prstGeom prst="rect">
                      <a:avLst/>
                    </a:prstGeom>
                  </pic:spPr>
                </pic:pic>
              </a:graphicData>
            </a:graphic>
          </wp:inline>
        </w:drawing>
      </w:r>
      <w:r w:rsidR="00BF6C77">
        <w:t xml:space="preserve"> </w:t>
      </w:r>
      <w:r w:rsidRPr="00294AD3">
        <w:rPr>
          <w:noProof/>
        </w:rPr>
        <w:t xml:space="preserve"> </w:t>
      </w:r>
      <w:r w:rsidRPr="00294AD3">
        <w:rPr>
          <w:noProof/>
        </w:rPr>
        <w:drawing>
          <wp:inline distT="0" distB="0" distL="0" distR="0" wp14:anchorId="253A4D51" wp14:editId="56908B6C">
            <wp:extent cx="2241030" cy="2465133"/>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0964" cy="2487060"/>
                    </a:xfrm>
                    <a:prstGeom prst="rect">
                      <a:avLst/>
                    </a:prstGeom>
                  </pic:spPr>
                </pic:pic>
              </a:graphicData>
            </a:graphic>
          </wp:inline>
        </w:drawing>
      </w:r>
    </w:p>
    <w:p w14:paraId="1EC8780B" w14:textId="77777777" w:rsidR="0041230C" w:rsidRDefault="0041230C" w:rsidP="002569D9">
      <w:pPr>
        <w:pStyle w:val="StepList414"/>
        <w:keepLines w:val="0"/>
        <w:widowControl w:val="0"/>
        <w:numPr>
          <w:ilvl w:val="0"/>
          <w:numId w:val="23"/>
        </w:numPr>
        <w:spacing w:before="120"/>
      </w:pPr>
      <w:r>
        <w:t>On either infographics map, you can s</w:t>
      </w:r>
      <w:r w:rsidR="00BC7E4B">
        <w:t xml:space="preserve">croll down to see the </w:t>
      </w:r>
      <w:r w:rsidR="00BC7E4B" w:rsidRPr="00BC7E4B">
        <w:rPr>
          <w:rFonts w:ascii="Consolas" w:hAnsi="Consolas" w:cs="Consolas"/>
          <w:color w:val="0000FF"/>
        </w:rPr>
        <w:t>Pipeline</w:t>
      </w:r>
      <w:r w:rsidR="00BC7E4B">
        <w:t xml:space="preserve"> leaderboard. </w:t>
      </w:r>
    </w:p>
    <w:p w14:paraId="160EE6CF" w14:textId="75DAFF0C" w:rsidR="000B6FDE" w:rsidRDefault="000B6FDE" w:rsidP="0041230C">
      <w:pPr>
        <w:pStyle w:val="StepList414"/>
        <w:keepLines w:val="0"/>
        <w:widowControl w:val="0"/>
        <w:tabs>
          <w:tab w:val="clear" w:pos="792"/>
        </w:tabs>
        <w:spacing w:before="120"/>
        <w:ind w:firstLine="0"/>
      </w:pPr>
      <w:r>
        <w:t>AutoAI begins building several different pipelines (possible solutions for the best model) ranking them as it goes along.</w:t>
      </w:r>
      <w:r w:rsidR="0048406C">
        <w:t xml:space="preserve"> You will see the pipelines complete and rank as the process continues.</w:t>
      </w:r>
    </w:p>
    <w:p w14:paraId="54B944F3" w14:textId="6891B31E" w:rsidR="000B6FDE" w:rsidRDefault="00124C78" w:rsidP="002569D9">
      <w:pPr>
        <w:pStyle w:val="StepList414"/>
        <w:keepLines w:val="0"/>
        <w:widowControl w:val="0"/>
        <w:tabs>
          <w:tab w:val="clear" w:pos="792"/>
        </w:tabs>
        <w:spacing w:before="120"/>
        <w:ind w:firstLine="0"/>
      </w:pPr>
      <w:r w:rsidRPr="00124C78">
        <w:rPr>
          <w:noProof/>
        </w:rPr>
        <w:drawing>
          <wp:inline distT="0" distB="0" distL="0" distR="0" wp14:anchorId="38917BB0" wp14:editId="03024FA3">
            <wp:extent cx="6492240" cy="22955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6"/>
                    <a:stretch>
                      <a:fillRect/>
                    </a:stretch>
                  </pic:blipFill>
                  <pic:spPr>
                    <a:xfrm>
                      <a:off x="0" y="0"/>
                      <a:ext cx="6492240" cy="2295525"/>
                    </a:xfrm>
                    <a:prstGeom prst="rect">
                      <a:avLst/>
                    </a:prstGeom>
                  </pic:spPr>
                </pic:pic>
              </a:graphicData>
            </a:graphic>
          </wp:inline>
        </w:drawing>
      </w:r>
    </w:p>
    <w:p w14:paraId="28FF5C34" w14:textId="77777777" w:rsidR="00294AD3" w:rsidRDefault="00294AD3">
      <w:pPr>
        <w:spacing w:before="0" w:after="0"/>
        <w:rPr>
          <w:szCs w:val="22"/>
        </w:rPr>
      </w:pPr>
      <w:r>
        <w:br w:type="page"/>
      </w:r>
    </w:p>
    <w:p w14:paraId="62970F7E" w14:textId="0241950A" w:rsidR="000B6FDE" w:rsidRDefault="000B6FDE" w:rsidP="000B6FDE">
      <w:pPr>
        <w:pStyle w:val="StepList414"/>
        <w:keepLines w:val="0"/>
        <w:widowControl w:val="0"/>
        <w:numPr>
          <w:ilvl w:val="0"/>
          <w:numId w:val="23"/>
        </w:numPr>
        <w:spacing w:before="120"/>
      </w:pPr>
      <w:r>
        <w:lastRenderedPageBreak/>
        <w:t>As AutoAI does it</w:t>
      </w:r>
      <w:r w:rsidR="0041230C">
        <w:t>s</w:t>
      </w:r>
      <w:r>
        <w:t xml:space="preserve"> work, watch it flow through its various steps: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10214"/>
      </w:tblGrid>
      <w:tr w:rsidR="000B6FDE" w14:paraId="18FA66D3" w14:textId="77777777" w:rsidTr="00B51373">
        <w:tc>
          <w:tcPr>
            <w:cnfStyle w:val="001000000000" w:firstRow="0" w:lastRow="0" w:firstColumn="1" w:lastColumn="0" w:oddVBand="0" w:evenVBand="0" w:oddHBand="0" w:evenHBand="0" w:firstRowFirstColumn="0" w:firstRowLastColumn="0" w:lastRowFirstColumn="0" w:lastRowLastColumn="0"/>
            <w:tcW w:w="1026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583A4038" w14:textId="7777777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Read dataset: </w:t>
            </w:r>
            <w:r w:rsidRPr="00D909DC">
              <w:rPr>
                <w:sz w:val="20"/>
                <w:szCs w:val="20"/>
              </w:rPr>
              <w:t xml:space="preserve">Reads the </w:t>
            </w:r>
            <w:r>
              <w:rPr>
                <w:sz w:val="20"/>
                <w:szCs w:val="20"/>
              </w:rPr>
              <w:t>data set</w:t>
            </w:r>
            <w:r w:rsidRPr="00D909DC">
              <w:rPr>
                <w:sz w:val="20"/>
                <w:szCs w:val="20"/>
              </w:rPr>
              <w:t xml:space="preserve"> you provided for the experiment.</w:t>
            </w:r>
            <w:r w:rsidRPr="00D909DC">
              <w:rPr>
                <w:b/>
                <w:sz w:val="20"/>
                <w:szCs w:val="20"/>
              </w:rPr>
              <w:tab/>
            </w:r>
          </w:p>
          <w:p w14:paraId="4DBE9051" w14:textId="7777777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Split holdout data: </w:t>
            </w:r>
            <w:r w:rsidRPr="00D909DC">
              <w:rPr>
                <w:sz w:val="20"/>
                <w:szCs w:val="20"/>
              </w:rPr>
              <w:t>Splits the data between testing and training.</w:t>
            </w:r>
          </w:p>
          <w:p w14:paraId="22B34374" w14:textId="7777777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Read training data: </w:t>
            </w:r>
            <w:r w:rsidRPr="00D909DC">
              <w:rPr>
                <w:sz w:val="20"/>
                <w:szCs w:val="20"/>
              </w:rPr>
              <w:t>Reads training data to prepare for preprocessing.</w:t>
            </w:r>
          </w:p>
          <w:p w14:paraId="522F6C51" w14:textId="143F950F"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Preprocessing: </w:t>
            </w:r>
            <w:r w:rsidRPr="00D909DC">
              <w:rPr>
                <w:sz w:val="20"/>
                <w:szCs w:val="20"/>
              </w:rPr>
              <w:t xml:space="preserve">Most </w:t>
            </w:r>
            <w:r>
              <w:rPr>
                <w:sz w:val="20"/>
                <w:szCs w:val="20"/>
              </w:rPr>
              <w:t>data set</w:t>
            </w:r>
            <w:r w:rsidRPr="00D909DC">
              <w:rPr>
                <w:sz w:val="20"/>
                <w:szCs w:val="20"/>
              </w:rPr>
              <w:t>s contain different data formats and missing values, but standard ML algorithms work with numbers and no missing values. AutoAI applies various algorithms (estimators) to analyze, clean, and prepare your raw data for machine learning. It automatically detects and categorizes features based on data type, such as categorical or numerical. It determines the best combination of strategies for missing value imputation, feature encoding, and feature scaling for your data.</w:t>
            </w:r>
          </w:p>
          <w:p w14:paraId="005B3B97" w14:textId="6646100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Model selection:</w:t>
            </w:r>
            <w:r w:rsidRPr="00D909DC">
              <w:rPr>
                <w:sz w:val="20"/>
                <w:szCs w:val="20"/>
              </w:rPr>
              <w:t xml:space="preserve"> AutoAI uses a novel approach that enables testing and ranking candidate algorithms against small subsets of the data, gradually increasing the size of the subset for the most promising algorithms to arrive at the best match by ranking large numbers of candidate algorithms. This approach saves time without sacrificing performance. </w:t>
            </w:r>
          </w:p>
          <w:p w14:paraId="4709D35E" w14:textId="7A902E2A"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Selected estimator: </w:t>
            </w:r>
            <w:r w:rsidRPr="00D909DC">
              <w:rPr>
                <w:sz w:val="20"/>
                <w:szCs w:val="20"/>
              </w:rPr>
              <w:t>Shows</w:t>
            </w:r>
            <w:r w:rsidR="00D433CF">
              <w:rPr>
                <w:sz w:val="20"/>
                <w:szCs w:val="20"/>
              </w:rPr>
              <w:t xml:space="preserve"> the</w:t>
            </w:r>
            <w:r w:rsidRPr="00D909DC">
              <w:rPr>
                <w:sz w:val="20"/>
                <w:szCs w:val="20"/>
              </w:rPr>
              <w:t xml:space="preserve"> estimator chosen from </w:t>
            </w:r>
            <w:r w:rsidR="00D433CF">
              <w:rPr>
                <w:sz w:val="20"/>
                <w:szCs w:val="20"/>
              </w:rPr>
              <w:t xml:space="preserve">the </w:t>
            </w:r>
            <w:r w:rsidRPr="00D909DC">
              <w:rPr>
                <w:sz w:val="20"/>
                <w:szCs w:val="20"/>
              </w:rPr>
              <w:t xml:space="preserve">model </w:t>
            </w:r>
            <w:r>
              <w:rPr>
                <w:sz w:val="20"/>
                <w:szCs w:val="20"/>
              </w:rPr>
              <w:t xml:space="preserve">selection </w:t>
            </w:r>
            <w:r w:rsidRPr="00D909DC">
              <w:rPr>
                <w:sz w:val="20"/>
                <w:szCs w:val="20"/>
              </w:rPr>
              <w:t>step.</w:t>
            </w:r>
          </w:p>
          <w:p w14:paraId="5EFE89E0" w14:textId="7777777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Hyperparameter optimization: </w:t>
            </w:r>
            <w:r w:rsidRPr="00D909DC">
              <w:rPr>
                <w:sz w:val="20"/>
                <w:szCs w:val="20"/>
              </w:rPr>
              <w:t>Refines the best performing model pipelines by using a novel hyper-parameter optimization algorithm optimized for costly function evaluations such as model training and scoring that are typical in machine learning. This approach enables fast convergence to a good solution despite long evaluation times of each iteration.</w:t>
            </w:r>
          </w:p>
          <w:p w14:paraId="65FC3E99" w14:textId="77777777" w:rsidR="000B6FDE" w:rsidRPr="00D909DC" w:rsidRDefault="000B6FDE" w:rsidP="000B6FDE">
            <w:pPr>
              <w:pStyle w:val="StepList15"/>
              <w:keepLines w:val="0"/>
              <w:widowControl w:val="0"/>
              <w:numPr>
                <w:ilvl w:val="0"/>
                <w:numId w:val="40"/>
              </w:numPr>
              <w:spacing w:before="60" w:after="60"/>
              <w:jc w:val="both"/>
              <w:rPr>
                <w:b/>
                <w:sz w:val="20"/>
                <w:szCs w:val="20"/>
              </w:rPr>
            </w:pPr>
            <w:r w:rsidRPr="00D909DC">
              <w:rPr>
                <w:b/>
                <w:sz w:val="20"/>
                <w:szCs w:val="20"/>
              </w:rPr>
              <w:t xml:space="preserve">Feature engineering: </w:t>
            </w:r>
            <w:r w:rsidRPr="00D909DC">
              <w:rPr>
                <w:sz w:val="20"/>
                <w:szCs w:val="20"/>
              </w:rPr>
              <w:t>Attempts to transform the raw data into the combination of features that best represents the problem to achieve the most accurate prediction. AutoAI uses a novel approach that explores various feature construction choices in a structured, non-exhaustive manner, while progressively maximizing model accuracy using reinforcement learning. This results in an optimized sequence of  transformations for the data that best match the algorithms of the model selection step.</w:t>
            </w:r>
          </w:p>
        </w:tc>
      </w:tr>
    </w:tbl>
    <w:p w14:paraId="3743F18C" w14:textId="77777777" w:rsidR="00DF33CC" w:rsidRDefault="00DF33CC">
      <w:pPr>
        <w:spacing w:before="0" w:after="0"/>
        <w:rPr>
          <w:rFonts w:ascii="Arial Bold" w:eastAsia="Arial Unicode MS" w:hAnsi="Arial Bold" w:cs="Arial Bold"/>
          <w:b/>
          <w:bCs/>
          <w:iCs/>
          <w:kern w:val="32"/>
          <w:sz w:val="28"/>
          <w:szCs w:val="28"/>
          <w:lang w:eastAsia="zh-CN"/>
        </w:rPr>
      </w:pPr>
      <w:bookmarkStart w:id="7" w:name="_Toc29308914"/>
      <w:r>
        <w:br w:type="page"/>
      </w:r>
    </w:p>
    <w:p w14:paraId="59476E10" w14:textId="24A3B42D" w:rsidR="000B6FDE" w:rsidRDefault="000B6FDE" w:rsidP="000B6FDE">
      <w:pPr>
        <w:pStyle w:val="Heading2"/>
        <w:spacing w:before="120" w:after="120"/>
      </w:pPr>
      <w:r>
        <w:lastRenderedPageBreak/>
        <w:t>Running a Notebook</w:t>
      </w:r>
      <w:bookmarkEnd w:id="7"/>
    </w:p>
    <w:p w14:paraId="24564B9C" w14:textId="28E1C37F" w:rsidR="000B6FDE" w:rsidRDefault="000B6FDE" w:rsidP="00D91BEA">
      <w:pPr>
        <w:pStyle w:val="StepList414"/>
        <w:keepLines w:val="0"/>
        <w:widowControl w:val="0"/>
        <w:tabs>
          <w:tab w:val="clear" w:pos="792"/>
        </w:tabs>
        <w:spacing w:before="120"/>
        <w:ind w:firstLine="0"/>
      </w:pPr>
      <w:r>
        <w:t xml:space="preserve">While the AutoAI experiment is running, </w:t>
      </w:r>
      <w:r w:rsidRPr="0048406C">
        <w:rPr>
          <w:b/>
          <w:bCs/>
          <w:u w:val="single"/>
        </w:rPr>
        <w:t>open another</w:t>
      </w:r>
      <w:r>
        <w:t xml:space="preserve"> CPD web client to </w:t>
      </w:r>
      <w:r w:rsidR="00D433CF">
        <w:t xml:space="preserve">perform </w:t>
      </w:r>
      <w:r>
        <w:t>a parallel exercise.</w:t>
      </w:r>
    </w:p>
    <w:p w14:paraId="1D9F5373" w14:textId="31CD8051" w:rsidR="000B6FDE" w:rsidRDefault="000B6FDE" w:rsidP="000B6FDE">
      <w:pPr>
        <w:pStyle w:val="StepList316"/>
        <w:keepLines w:val="0"/>
        <w:numPr>
          <w:ilvl w:val="0"/>
          <w:numId w:val="23"/>
        </w:numPr>
        <w:spacing w:before="120"/>
      </w:pPr>
      <w:r>
        <w:t xml:space="preserve">Minimize the CPD web client browser to be able to get to </w:t>
      </w:r>
      <w:r w:rsidR="00DF33CC">
        <w:t xml:space="preserve">the </w:t>
      </w:r>
      <w:r>
        <w:t>desktop.</w:t>
      </w:r>
    </w:p>
    <w:p w14:paraId="045129F7" w14:textId="0F2F9B77" w:rsidR="000B6FDE" w:rsidRDefault="00D76C6D" w:rsidP="00BB4513">
      <w:pPr>
        <w:pStyle w:val="StepList316"/>
        <w:keepLines w:val="0"/>
        <w:tabs>
          <w:tab w:val="clear" w:pos="792"/>
        </w:tabs>
        <w:spacing w:before="120"/>
        <w:ind w:firstLine="0"/>
      </w:pPr>
      <w:r w:rsidRPr="00D76C6D">
        <w:rPr>
          <w:noProof/>
        </w:rPr>
        <w:drawing>
          <wp:inline distT="0" distB="0" distL="0" distR="0" wp14:anchorId="1E2A21C6" wp14:editId="306BD084">
            <wp:extent cx="831450" cy="1041817"/>
            <wp:effectExtent l="0" t="0" r="0" b="0"/>
            <wp:docPr id="86" name="Picture 86" descr="A picture containing mete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45648" cy="1059607"/>
                    </a:xfrm>
                    <a:prstGeom prst="rect">
                      <a:avLst/>
                    </a:prstGeom>
                  </pic:spPr>
                </pic:pic>
              </a:graphicData>
            </a:graphic>
          </wp:inline>
        </w:drawing>
      </w:r>
    </w:p>
    <w:p w14:paraId="38C38B46" w14:textId="0723B071" w:rsidR="000B6FDE" w:rsidRDefault="000B6FDE" w:rsidP="000B6FDE">
      <w:pPr>
        <w:pStyle w:val="StepList316"/>
        <w:keepLines w:val="0"/>
        <w:numPr>
          <w:ilvl w:val="0"/>
          <w:numId w:val="23"/>
        </w:numPr>
        <w:spacing w:before="120"/>
      </w:pPr>
      <w:r>
        <w:t xml:space="preserve">Double click the desktop icon: </w:t>
      </w:r>
      <w:r w:rsidRPr="00ED2B76">
        <w:rPr>
          <w:rFonts w:ascii="Consolas" w:hAnsi="Consolas" w:cs="Consolas"/>
          <w:color w:val="0000FF"/>
        </w:rPr>
        <w:t xml:space="preserve">Cloud Pak for Data </w:t>
      </w:r>
      <w:r>
        <w:rPr>
          <w:rFonts w:ascii="Consolas" w:hAnsi="Consolas" w:cs="Consolas"/>
          <w:color w:val="0000FF"/>
        </w:rPr>
        <w:t>W</w:t>
      </w:r>
      <w:r w:rsidRPr="00ED2B76">
        <w:rPr>
          <w:rFonts w:ascii="Consolas" w:hAnsi="Consolas" w:cs="Consolas"/>
          <w:color w:val="0000FF"/>
        </w:rPr>
        <w:t xml:space="preserve">eb </w:t>
      </w:r>
      <w:r>
        <w:rPr>
          <w:rFonts w:ascii="Consolas" w:hAnsi="Consolas" w:cs="Consolas"/>
          <w:color w:val="0000FF"/>
        </w:rPr>
        <w:t>C</w:t>
      </w:r>
      <w:r w:rsidRPr="00ED2B76">
        <w:rPr>
          <w:rFonts w:ascii="Consolas" w:hAnsi="Consolas" w:cs="Consolas"/>
          <w:color w:val="0000FF"/>
        </w:rPr>
        <w:t>lient</w:t>
      </w:r>
      <w:r w:rsidR="00D433CF">
        <w:rPr>
          <w:rFonts w:ascii="Consolas" w:hAnsi="Consolas" w:cs="Consolas"/>
          <w:color w:val="0000FF"/>
        </w:rPr>
        <w:t>.</w:t>
      </w:r>
      <w:r>
        <w:t xml:space="preserve"> </w:t>
      </w:r>
    </w:p>
    <w:p w14:paraId="40C2CC27" w14:textId="590469AA" w:rsidR="000B6FDE" w:rsidRDefault="002130CD" w:rsidP="001670DD">
      <w:pPr>
        <w:pStyle w:val="StepList316"/>
        <w:keepLines w:val="0"/>
        <w:tabs>
          <w:tab w:val="clear" w:pos="792"/>
        </w:tabs>
        <w:spacing w:before="120"/>
        <w:ind w:firstLine="0"/>
      </w:pPr>
      <w:r w:rsidRPr="007A5E86">
        <w:rPr>
          <w:noProof/>
          <w:color w:val="FF0000"/>
        </w:rPr>
        <w:drawing>
          <wp:inline distT="0" distB="0" distL="0" distR="0" wp14:anchorId="6A80A864" wp14:editId="64C8E9B4">
            <wp:extent cx="644577" cy="727748"/>
            <wp:effectExtent l="0" t="0" r="3175" b="0"/>
            <wp:docPr id="4" name="Picture 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1584" cy="769530"/>
                    </a:xfrm>
                    <a:prstGeom prst="rect">
                      <a:avLst/>
                    </a:prstGeom>
                  </pic:spPr>
                </pic:pic>
              </a:graphicData>
            </a:graphic>
          </wp:inline>
        </w:drawing>
      </w:r>
    </w:p>
    <w:p w14:paraId="0C1ED833" w14:textId="77777777" w:rsidR="000B6FDE" w:rsidRDefault="000B6FDE" w:rsidP="000B6FDE">
      <w:pPr>
        <w:pStyle w:val="StepList15"/>
        <w:keepLines w:val="0"/>
        <w:widowControl w:val="0"/>
        <w:numPr>
          <w:ilvl w:val="0"/>
          <w:numId w:val="23"/>
        </w:numPr>
        <w:spacing w:before="120"/>
        <w:rPr>
          <w:rFonts w:cs="Arial"/>
        </w:rPr>
      </w:pPr>
      <w:r>
        <w:rPr>
          <w:rFonts w:cs="Arial"/>
        </w:rPr>
        <w:t xml:space="preserve">This will open a second CPD Web client browser tab. </w:t>
      </w:r>
    </w:p>
    <w:p w14:paraId="1658E2D0" w14:textId="77777777" w:rsidR="000B6FDE" w:rsidRPr="00432BCB" w:rsidRDefault="000B6FDE" w:rsidP="00D45004">
      <w:pPr>
        <w:pStyle w:val="StepList15"/>
        <w:keepLines w:val="0"/>
        <w:widowControl w:val="0"/>
        <w:tabs>
          <w:tab w:val="clear" w:pos="792"/>
        </w:tabs>
        <w:spacing w:before="120"/>
        <w:ind w:firstLine="0"/>
        <w:rPr>
          <w:rFonts w:cs="Arial"/>
        </w:rPr>
      </w:pPr>
      <w:r>
        <w:rPr>
          <w:rFonts w:cs="Arial"/>
        </w:rPr>
        <w:t xml:space="preserve">The AutoAI session is running in the first tab </w:t>
      </w:r>
      <w:r w:rsidRPr="0048406C">
        <w:rPr>
          <w:rFonts w:cs="Arial"/>
          <w:b/>
          <w:u w:val="single"/>
        </w:rPr>
        <w:t>so don’t close it!</w:t>
      </w:r>
    </w:p>
    <w:p w14:paraId="6B020792" w14:textId="046DFEA0" w:rsidR="000B6FDE" w:rsidRDefault="00DF33CC" w:rsidP="00D45004">
      <w:pPr>
        <w:pStyle w:val="StepList15"/>
        <w:keepLines w:val="0"/>
        <w:widowControl w:val="0"/>
        <w:tabs>
          <w:tab w:val="clear" w:pos="792"/>
        </w:tabs>
        <w:spacing w:before="120"/>
        <w:ind w:firstLine="0"/>
        <w:rPr>
          <w:rFonts w:cs="Arial"/>
        </w:rPr>
      </w:pPr>
      <w:r>
        <w:rPr>
          <w:noProof/>
        </w:rPr>
        <w:drawing>
          <wp:inline distT="0" distB="0" distL="0" distR="0" wp14:anchorId="4E318C9B" wp14:editId="32B5C1A0">
            <wp:extent cx="2797520" cy="1285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9656" cy="1318668"/>
                    </a:xfrm>
                    <a:prstGeom prst="rect">
                      <a:avLst/>
                    </a:prstGeom>
                    <a:noFill/>
                    <a:ln>
                      <a:noFill/>
                    </a:ln>
                  </pic:spPr>
                </pic:pic>
              </a:graphicData>
            </a:graphic>
          </wp:inline>
        </w:drawing>
      </w:r>
    </w:p>
    <w:p w14:paraId="1BB0997B" w14:textId="7F3498AB" w:rsidR="00D24C9F" w:rsidRPr="004753DB" w:rsidRDefault="00D24C9F" w:rsidP="00D24C9F">
      <w:pPr>
        <w:pStyle w:val="StepList412"/>
        <w:keepLines w:val="0"/>
        <w:widowControl w:val="0"/>
        <w:numPr>
          <w:ilvl w:val="0"/>
          <w:numId w:val="23"/>
        </w:numPr>
        <w:spacing w:before="120"/>
      </w:pPr>
      <w:r>
        <w:t xml:space="preserve">In the CPD web client, click the </w:t>
      </w:r>
      <w:r w:rsidRPr="00F76EB2">
        <w:rPr>
          <w:rFonts w:ascii="Consolas" w:hAnsi="Consolas" w:cs="Consolas"/>
          <w:color w:val="0000FF"/>
        </w:rPr>
        <w:t>Navigation Men</w:t>
      </w:r>
      <w:r>
        <w:rPr>
          <w:rFonts w:ascii="Consolas" w:hAnsi="Consolas" w:cs="Consolas"/>
          <w:color w:val="0000FF"/>
        </w:rPr>
        <w:t xml:space="preserve">u </w:t>
      </w:r>
      <w:r>
        <w:rPr>
          <w:rFonts w:ascii="Wingdings 3" w:eastAsia="Wingdings 3" w:hAnsi="Wingdings 3" w:cs="Wingdings 3"/>
        </w:rPr>
        <w:t>a</w:t>
      </w:r>
      <w:r>
        <w:t xml:space="preserve"> </w:t>
      </w:r>
      <w:r>
        <w:rPr>
          <w:rFonts w:ascii="Consolas" w:hAnsi="Consolas" w:cs="Consolas"/>
          <w:color w:val="0000FF"/>
        </w:rPr>
        <w:t>Projects</w:t>
      </w:r>
      <w:r w:rsidR="00D433CF">
        <w:rPr>
          <w:rFonts w:ascii="Consolas" w:hAnsi="Consolas" w:cs="Consolas"/>
          <w:color w:val="0000FF"/>
        </w:rPr>
        <w:t>.</w:t>
      </w:r>
    </w:p>
    <w:p w14:paraId="60FCBA9B" w14:textId="644997CF" w:rsidR="004F1CBB" w:rsidRDefault="003561F8" w:rsidP="00D24C9F">
      <w:pPr>
        <w:pStyle w:val="StepList412"/>
        <w:keepLines w:val="0"/>
        <w:widowControl w:val="0"/>
        <w:tabs>
          <w:tab w:val="clear" w:pos="792"/>
        </w:tabs>
        <w:spacing w:before="120"/>
        <w:ind w:firstLine="0"/>
      </w:pPr>
      <w:r w:rsidRPr="003561F8">
        <w:rPr>
          <w:noProof/>
        </w:rPr>
        <w:drawing>
          <wp:inline distT="0" distB="0" distL="0" distR="0" wp14:anchorId="5C23E664" wp14:editId="6A099064">
            <wp:extent cx="1555667" cy="764499"/>
            <wp:effectExtent l="0" t="0" r="0" b="0"/>
            <wp:docPr id="87" name="Picture 8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6095" cy="774538"/>
                    </a:xfrm>
                    <a:prstGeom prst="rect">
                      <a:avLst/>
                    </a:prstGeom>
                  </pic:spPr>
                </pic:pic>
              </a:graphicData>
            </a:graphic>
          </wp:inline>
        </w:drawing>
      </w:r>
      <w:r w:rsidRPr="003561F8">
        <w:rPr>
          <w:noProof/>
        </w:rPr>
        <w:drawing>
          <wp:inline distT="0" distB="0" distL="0" distR="0" wp14:anchorId="74DC7354" wp14:editId="27220305">
            <wp:extent cx="1656784" cy="647846"/>
            <wp:effectExtent l="0" t="0" r="0" b="0"/>
            <wp:docPr id="89" name="Picture 89" descr="A picture contain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271" cy="663678"/>
                    </a:xfrm>
                    <a:prstGeom prst="rect">
                      <a:avLst/>
                    </a:prstGeom>
                  </pic:spPr>
                </pic:pic>
              </a:graphicData>
            </a:graphic>
          </wp:inline>
        </w:drawing>
      </w:r>
    </w:p>
    <w:p w14:paraId="5A8FAB9E" w14:textId="77777777" w:rsidR="00D24C9F" w:rsidRDefault="00D24C9F" w:rsidP="00D24C9F">
      <w:pPr>
        <w:pStyle w:val="StepList412"/>
        <w:keepLines w:val="0"/>
        <w:widowControl w:val="0"/>
        <w:numPr>
          <w:ilvl w:val="0"/>
          <w:numId w:val="23"/>
        </w:numPr>
        <w:spacing w:before="120"/>
      </w:pPr>
      <w:r>
        <w:t xml:space="preserve">Select the project: </w:t>
      </w:r>
      <w:r>
        <w:rPr>
          <w:rFonts w:ascii="Consolas" w:hAnsi="Consolas" w:cs="Consolas"/>
          <w:color w:val="0000FF"/>
        </w:rPr>
        <w:t>CPD Workshop Analytics Project</w:t>
      </w:r>
      <w:r>
        <w:t>.</w:t>
      </w:r>
    </w:p>
    <w:p w14:paraId="24B640BB" w14:textId="3A816C58" w:rsidR="004F1CBB" w:rsidRDefault="003561F8" w:rsidP="003561F8">
      <w:pPr>
        <w:pStyle w:val="StepList412"/>
        <w:keepLines w:val="0"/>
        <w:widowControl w:val="0"/>
        <w:tabs>
          <w:tab w:val="clear" w:pos="792"/>
        </w:tabs>
        <w:spacing w:before="120"/>
        <w:ind w:firstLine="0"/>
      </w:pPr>
      <w:r w:rsidRPr="003561F8">
        <w:rPr>
          <w:noProof/>
        </w:rPr>
        <w:drawing>
          <wp:inline distT="0" distB="0" distL="0" distR="0" wp14:anchorId="44AA5723" wp14:editId="1545360F">
            <wp:extent cx="2728309" cy="1729212"/>
            <wp:effectExtent l="0" t="0" r="254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3540" cy="1764218"/>
                    </a:xfrm>
                    <a:prstGeom prst="rect">
                      <a:avLst/>
                    </a:prstGeom>
                  </pic:spPr>
                </pic:pic>
              </a:graphicData>
            </a:graphic>
          </wp:inline>
        </w:drawing>
      </w:r>
    </w:p>
    <w:p w14:paraId="12264AFB" w14:textId="77777777" w:rsidR="004F1CBB" w:rsidRDefault="004F1CBB">
      <w:pPr>
        <w:spacing w:before="0" w:after="0"/>
        <w:rPr>
          <w:szCs w:val="22"/>
        </w:rPr>
      </w:pPr>
      <w:r>
        <w:br w:type="page"/>
      </w:r>
    </w:p>
    <w:p w14:paraId="59481830" w14:textId="1FD1CC1D" w:rsidR="000B6FDE" w:rsidRDefault="000B6FDE" w:rsidP="000B6FDE">
      <w:pPr>
        <w:pStyle w:val="StepList414"/>
        <w:keepLines w:val="0"/>
        <w:widowControl w:val="0"/>
        <w:numPr>
          <w:ilvl w:val="0"/>
          <w:numId w:val="23"/>
        </w:numPr>
        <w:spacing w:before="120"/>
      </w:pPr>
      <w:r>
        <w:lastRenderedPageBreak/>
        <w:t>In the</w:t>
      </w:r>
      <w:r w:rsidR="002C2749">
        <w:t xml:space="preserve"> section</w:t>
      </w:r>
      <w:r>
        <w:t xml:space="preserve"> </w:t>
      </w:r>
      <w:r w:rsidRPr="00A86ADB">
        <w:rPr>
          <w:rFonts w:ascii="Consolas" w:hAnsi="Consolas" w:cs="Consolas"/>
          <w:color w:val="0000FF"/>
        </w:rPr>
        <w:t>Assets</w:t>
      </w:r>
      <w:r>
        <w:t xml:space="preserve">, scroll down to find </w:t>
      </w:r>
      <w:r w:rsidRPr="003978E0">
        <w:rPr>
          <w:rFonts w:ascii="Consolas" w:hAnsi="Consolas" w:cs="Consolas"/>
          <w:color w:val="0000FF"/>
        </w:rPr>
        <w:t>Notebooks</w:t>
      </w:r>
      <w:r w:rsidR="00D433CF">
        <w:rPr>
          <w:rFonts w:ascii="Consolas" w:hAnsi="Consolas" w:cs="Consolas"/>
          <w:color w:val="0000FF"/>
        </w:rPr>
        <w:t>.</w:t>
      </w:r>
    </w:p>
    <w:p w14:paraId="26ADD6BF" w14:textId="4E902EE7" w:rsidR="002C2749" w:rsidRPr="002C2749" w:rsidRDefault="000B6FDE" w:rsidP="003978E0">
      <w:pPr>
        <w:pStyle w:val="StepList414"/>
        <w:keepLines w:val="0"/>
        <w:widowControl w:val="0"/>
        <w:tabs>
          <w:tab w:val="clear" w:pos="792"/>
        </w:tabs>
        <w:spacing w:before="120"/>
        <w:ind w:firstLine="0"/>
        <w:rPr>
          <w:rFonts w:ascii="Consolas" w:hAnsi="Consolas" w:cs="Consolas"/>
          <w:color w:val="0000FF"/>
        </w:rPr>
      </w:pPr>
      <w:r>
        <w:t xml:space="preserve">Click </w:t>
      </w:r>
      <w:r w:rsidRPr="003978E0">
        <w:rPr>
          <w:rFonts w:ascii="Consolas" w:hAnsi="Consolas" w:cs="Consolas"/>
          <w:color w:val="0000FF"/>
        </w:rPr>
        <w:t>TradingCustomerChurn</w:t>
      </w:r>
      <w:r>
        <w:rPr>
          <w:rFonts w:ascii="Consolas" w:hAnsi="Consolas" w:cs="Consolas"/>
          <w:color w:val="0000FF"/>
        </w:rPr>
        <w:t>Cl</w:t>
      </w:r>
      <w:r w:rsidRPr="003978E0">
        <w:rPr>
          <w:rFonts w:ascii="Consolas" w:hAnsi="Consolas" w:cs="Consolas"/>
          <w:color w:val="0000FF"/>
        </w:rPr>
        <w:t>assifier-Py36</w:t>
      </w:r>
      <w:r w:rsidR="00D433CF">
        <w:rPr>
          <w:rFonts w:ascii="Consolas" w:hAnsi="Consolas" w:cs="Consolas"/>
          <w:color w:val="0000FF"/>
        </w:rPr>
        <w:t>.</w:t>
      </w:r>
    </w:p>
    <w:p w14:paraId="2032168C" w14:textId="77777777" w:rsidR="003561F8" w:rsidRDefault="003561F8" w:rsidP="009172B3">
      <w:pPr>
        <w:pStyle w:val="StepList414"/>
        <w:keepLines w:val="0"/>
        <w:widowControl w:val="0"/>
        <w:tabs>
          <w:tab w:val="clear" w:pos="792"/>
        </w:tabs>
        <w:spacing w:before="120"/>
        <w:ind w:firstLine="0"/>
      </w:pPr>
      <w:r>
        <w:rPr>
          <w:noProof/>
        </w:rPr>
        <w:drawing>
          <wp:inline distT="0" distB="0" distL="0" distR="0" wp14:anchorId="19183AC8" wp14:editId="5193C985">
            <wp:extent cx="4531334" cy="1003300"/>
            <wp:effectExtent l="0" t="0" r="3175" b="635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5656" cy="1019756"/>
                    </a:xfrm>
                    <a:prstGeom prst="rect">
                      <a:avLst/>
                    </a:prstGeom>
                    <a:noFill/>
                    <a:ln>
                      <a:noFill/>
                    </a:ln>
                  </pic:spPr>
                </pic:pic>
              </a:graphicData>
            </a:graphic>
          </wp:inline>
        </w:drawing>
      </w:r>
    </w:p>
    <w:p w14:paraId="2548F87E" w14:textId="64165858" w:rsidR="000B6FDE" w:rsidRDefault="003561F8" w:rsidP="009172B3">
      <w:pPr>
        <w:pStyle w:val="StepList414"/>
        <w:keepLines w:val="0"/>
        <w:widowControl w:val="0"/>
        <w:tabs>
          <w:tab w:val="clear" w:pos="792"/>
        </w:tabs>
        <w:spacing w:before="120"/>
        <w:ind w:firstLine="0"/>
      </w:pPr>
      <w:r w:rsidRPr="003561F8">
        <w:rPr>
          <w:noProof/>
        </w:rPr>
        <w:drawing>
          <wp:inline distT="0" distB="0" distL="0" distR="0" wp14:anchorId="7CD6BE30" wp14:editId="5699C48E">
            <wp:extent cx="4114800" cy="1035542"/>
            <wp:effectExtent l="0" t="0" r="0" b="635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86780" cy="1053657"/>
                    </a:xfrm>
                    <a:prstGeom prst="rect">
                      <a:avLst/>
                    </a:prstGeom>
                  </pic:spPr>
                </pic:pic>
              </a:graphicData>
            </a:graphic>
          </wp:inline>
        </w:drawing>
      </w:r>
    </w:p>
    <w:p w14:paraId="148A4248" w14:textId="6F713220" w:rsidR="00295037" w:rsidRDefault="00295037" w:rsidP="000B6FDE">
      <w:pPr>
        <w:pStyle w:val="StepList414"/>
        <w:keepLines w:val="0"/>
        <w:widowControl w:val="0"/>
        <w:numPr>
          <w:ilvl w:val="0"/>
          <w:numId w:val="23"/>
        </w:numPr>
        <w:spacing w:before="120"/>
      </w:pPr>
      <w:r>
        <w:t>You will be presented with the opened notebook.</w:t>
      </w:r>
    </w:p>
    <w:p w14:paraId="66513CD0" w14:textId="60DBC6F7" w:rsidR="00295037" w:rsidRDefault="00295037" w:rsidP="00295037">
      <w:pPr>
        <w:pStyle w:val="StepList414"/>
        <w:keepLines w:val="0"/>
        <w:widowControl w:val="0"/>
        <w:tabs>
          <w:tab w:val="clear" w:pos="792"/>
        </w:tabs>
        <w:spacing w:before="120"/>
        <w:ind w:firstLine="0"/>
      </w:pPr>
      <w:r>
        <w:rPr>
          <w:noProof/>
        </w:rPr>
        <w:drawing>
          <wp:inline distT="0" distB="0" distL="0" distR="0" wp14:anchorId="30D72B3F" wp14:editId="33E32CFD">
            <wp:extent cx="3268171" cy="183515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1014" cy="1847977"/>
                    </a:xfrm>
                    <a:prstGeom prst="rect">
                      <a:avLst/>
                    </a:prstGeom>
                    <a:noFill/>
                    <a:ln>
                      <a:noFill/>
                    </a:ln>
                  </pic:spPr>
                </pic:pic>
              </a:graphicData>
            </a:graphic>
          </wp:inline>
        </w:drawing>
      </w:r>
    </w:p>
    <w:p w14:paraId="7B71D2C9" w14:textId="171D892B" w:rsidR="000B6FDE" w:rsidRDefault="00295037" w:rsidP="000B6FDE">
      <w:pPr>
        <w:pStyle w:val="StepList414"/>
        <w:keepLines w:val="0"/>
        <w:widowControl w:val="0"/>
        <w:numPr>
          <w:ilvl w:val="0"/>
          <w:numId w:val="23"/>
        </w:numPr>
        <w:spacing w:before="120"/>
      </w:pPr>
      <w:r>
        <w:t>C</w:t>
      </w:r>
      <w:r w:rsidR="000B6FDE">
        <w:t xml:space="preserve">lick the </w:t>
      </w:r>
      <w:r w:rsidR="000B6FDE" w:rsidRPr="002C03E9">
        <w:rPr>
          <w:rFonts w:ascii="Consolas" w:hAnsi="Consolas" w:cs="Consolas"/>
          <w:color w:val="0000FF"/>
        </w:rPr>
        <w:t xml:space="preserve">Edit </w:t>
      </w:r>
      <w:r w:rsidR="000B6FDE">
        <w:t xml:space="preserve">(pencil) </w:t>
      </w:r>
      <w:r w:rsidR="000B6FDE" w:rsidRPr="00B623F6">
        <w:rPr>
          <w:rFonts w:ascii="Consolas" w:hAnsi="Consolas" w:cs="Consolas"/>
          <w:color w:val="0000FF"/>
        </w:rPr>
        <w:t>icon</w:t>
      </w:r>
      <w:r w:rsidR="000B6FDE">
        <w:t xml:space="preserve"> to put the Notebook in edit mode.</w:t>
      </w:r>
    </w:p>
    <w:p w14:paraId="58B06121" w14:textId="1D4036F2" w:rsidR="000B6FDE" w:rsidRDefault="00141853" w:rsidP="002C03E9">
      <w:pPr>
        <w:pStyle w:val="StepList414"/>
        <w:keepLines w:val="0"/>
        <w:widowControl w:val="0"/>
        <w:tabs>
          <w:tab w:val="clear" w:pos="792"/>
        </w:tabs>
        <w:spacing w:before="120"/>
        <w:ind w:firstLine="0"/>
      </w:pPr>
      <w:r>
        <w:t>(</w:t>
      </w:r>
      <w:r w:rsidR="000B6FDE">
        <w:t>Note: If you are returning to the Notebook, it may already be in edit mode.</w:t>
      </w:r>
      <w:r>
        <w:t>)</w:t>
      </w:r>
    </w:p>
    <w:p w14:paraId="018B0F6D" w14:textId="0986B8B8" w:rsidR="000B6FDE" w:rsidRDefault="003561F8" w:rsidP="002C03E9">
      <w:pPr>
        <w:pStyle w:val="StepList414"/>
        <w:keepLines w:val="0"/>
        <w:widowControl w:val="0"/>
        <w:tabs>
          <w:tab w:val="clear" w:pos="792"/>
        </w:tabs>
        <w:spacing w:before="120"/>
        <w:ind w:firstLine="0"/>
      </w:pPr>
      <w:r w:rsidRPr="003561F8">
        <w:rPr>
          <w:noProof/>
        </w:rPr>
        <w:drawing>
          <wp:inline distT="0" distB="0" distL="0" distR="0" wp14:anchorId="427CE1FB" wp14:editId="5D9A8BB7">
            <wp:extent cx="1079291" cy="594454"/>
            <wp:effectExtent l="0" t="0" r="635" b="2540"/>
            <wp:docPr id="93" name="Picture 9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3011" cy="668104"/>
                    </a:xfrm>
                    <a:prstGeom prst="rect">
                      <a:avLst/>
                    </a:prstGeom>
                  </pic:spPr>
                </pic:pic>
              </a:graphicData>
            </a:graphic>
          </wp:inline>
        </w:drawing>
      </w:r>
    </w:p>
    <w:p w14:paraId="4EDB734E" w14:textId="77777777" w:rsidR="000B6FDE" w:rsidRPr="008829A2" w:rsidRDefault="000B6FDE" w:rsidP="008829A2">
      <w:pPr>
        <w:spacing w:before="0" w:after="0"/>
        <w:rPr>
          <w:szCs w:val="22"/>
        </w:rPr>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0B6FDE" w14:paraId="70E1D04B" w14:textId="77777777" w:rsidTr="00C85A9E">
        <w:trPr>
          <w:jc w:val="center"/>
        </w:trPr>
        <w:tc>
          <w:tcPr>
            <w:tcW w:w="749" w:type="dxa"/>
            <w:shd w:val="clear" w:color="auto" w:fill="F3F3F3"/>
            <w:vAlign w:val="center"/>
          </w:tcPr>
          <w:p w14:paraId="53E365B5" w14:textId="77777777" w:rsidR="000B6FDE" w:rsidRDefault="000B6FDE" w:rsidP="00C85A9E">
            <w:pPr>
              <w:spacing w:before="0" w:after="0"/>
              <w:jc w:val="center"/>
              <w:rPr>
                <w:rFonts w:eastAsia="SimSun" w:cs="Miriam"/>
                <w:b/>
              </w:rPr>
            </w:pPr>
            <w:r>
              <w:rPr>
                <w:noProof/>
                <w:sz w:val="20"/>
                <w:szCs w:val="20"/>
              </w:rPr>
              <w:drawing>
                <wp:inline distT="0" distB="0" distL="0" distR="0" wp14:anchorId="46CC6DB0" wp14:editId="2B98E609">
                  <wp:extent cx="365760" cy="3657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55C1A50C" w14:textId="77777777" w:rsidR="000B6FDE" w:rsidRDefault="000B6FDE" w:rsidP="00C85A9E">
            <w:pPr>
              <w:spacing w:before="0" w:after="0"/>
              <w:jc w:val="center"/>
              <w:rPr>
                <w:rFonts w:eastAsia="SimSun" w:cs="Miriam"/>
                <w:color w:val="000000" w:themeColor="text1"/>
                <w:sz w:val="12"/>
                <w:szCs w:val="12"/>
              </w:rPr>
            </w:pPr>
          </w:p>
          <w:p w14:paraId="00E5A477" w14:textId="77777777" w:rsidR="000B6FDE" w:rsidRDefault="000B6FDE" w:rsidP="00C85A9E">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04E31A50" w14:textId="77777777" w:rsidR="000B6FDE" w:rsidRPr="002C42F4" w:rsidRDefault="000B6FDE" w:rsidP="00C85A9E">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17752191" w14:textId="77777777" w:rsidR="000B6FDE" w:rsidRDefault="000B6FDE" w:rsidP="00C85A9E">
            <w:pPr>
              <w:pStyle w:val="StepList512"/>
              <w:keepLines w:val="0"/>
              <w:tabs>
                <w:tab w:val="clear" w:pos="792"/>
              </w:tabs>
              <w:spacing w:before="120"/>
              <w:ind w:left="0" w:firstLine="0"/>
            </w:pPr>
            <w:r>
              <w:t xml:space="preserve">Note: if you received an error like this “403: forbidden.” </w:t>
            </w:r>
          </w:p>
          <w:p w14:paraId="039586FD" w14:textId="77777777" w:rsidR="000B6FDE" w:rsidRDefault="000B6FDE" w:rsidP="00C85A9E">
            <w:pPr>
              <w:pStyle w:val="StepList512"/>
              <w:keepLines w:val="0"/>
              <w:tabs>
                <w:tab w:val="clear" w:pos="792"/>
              </w:tabs>
              <w:spacing w:before="120"/>
              <w:ind w:left="0" w:firstLine="0"/>
            </w:pPr>
            <w:r>
              <w:rPr>
                <w:noProof/>
              </w:rPr>
              <w:drawing>
                <wp:inline distT="0" distB="0" distL="0" distR="0" wp14:anchorId="23BDACBB" wp14:editId="78014E8E">
                  <wp:extent cx="1097280" cy="699436"/>
                  <wp:effectExtent l="0" t="0" r="7620" b="5715"/>
                  <wp:docPr id="249" name="Picture 249" descr="C:\Users\BURTVI~1\AppData\Local\Temp\SNAGHTML5bed53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RTVI~1\AppData\Local\Temp\SNAGHTML5bed53e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18975" cy="713265"/>
                          </a:xfrm>
                          <a:prstGeom prst="rect">
                            <a:avLst/>
                          </a:prstGeom>
                          <a:noFill/>
                          <a:ln>
                            <a:noFill/>
                          </a:ln>
                        </pic:spPr>
                      </pic:pic>
                    </a:graphicData>
                  </a:graphic>
                </wp:inline>
              </w:drawing>
            </w:r>
          </w:p>
          <w:p w14:paraId="1A683AD0" w14:textId="7815A8A3" w:rsidR="000B6FDE" w:rsidRDefault="000B6FDE" w:rsidP="00C85A9E">
            <w:pPr>
              <w:pStyle w:val="StepList512"/>
              <w:keepLines w:val="0"/>
              <w:tabs>
                <w:tab w:val="clear" w:pos="792"/>
              </w:tabs>
              <w:spacing w:before="120"/>
              <w:ind w:left="0" w:firstLine="0"/>
            </w:pPr>
            <w:r>
              <w:t>Fix the problem by</w:t>
            </w:r>
            <w:r w:rsidR="00C655AA">
              <w:t xml:space="preserve"> leaving this screen and</w:t>
            </w:r>
            <w:r>
              <w:t xml:space="preserve"> going to </w:t>
            </w:r>
            <w:r w:rsidRPr="008829A2">
              <w:rPr>
                <w:rFonts w:ascii="Consolas" w:hAnsi="Consolas" w:cs="Consolas"/>
                <w:color w:val="0000FF"/>
              </w:rPr>
              <w:t>My Instances</w:t>
            </w:r>
            <w:r>
              <w:t xml:space="preserve"> </w:t>
            </w:r>
            <w:proofErr w:type="gramStart"/>
            <w:r>
              <w:rPr>
                <w:rFonts w:ascii="Wingdings 3" w:eastAsia="Wingdings 3" w:hAnsi="Wingdings 3" w:cs="Wingdings 3"/>
              </w:rPr>
              <w:t>a</w:t>
            </w:r>
            <w:proofErr w:type="gramEnd"/>
            <w:r>
              <w:t xml:space="preserve"> </w:t>
            </w:r>
            <w:r w:rsidRPr="008829A2">
              <w:rPr>
                <w:rFonts w:ascii="Consolas" w:hAnsi="Consolas" w:cs="Consolas"/>
                <w:color w:val="0000FF"/>
              </w:rPr>
              <w:t>Environments</w:t>
            </w:r>
            <w:r>
              <w:t xml:space="preserve"> and then delete the Runtime environment for Python 3.6 that is currently running.</w:t>
            </w:r>
            <w:r w:rsidR="00D433CF">
              <w:t xml:space="preserve"> T</w:t>
            </w:r>
            <w:r>
              <w:t>ry opening the notebook again</w:t>
            </w:r>
            <w:r w:rsidR="00C655AA">
              <w:t xml:space="preserve"> after returning to the project.</w:t>
            </w:r>
          </w:p>
          <w:p w14:paraId="2BA4EB40" w14:textId="49BAE75B" w:rsidR="000B6FDE" w:rsidRDefault="0082120F" w:rsidP="00C85A9E">
            <w:pPr>
              <w:pStyle w:val="StepList512"/>
              <w:keepLines w:val="0"/>
              <w:tabs>
                <w:tab w:val="clear" w:pos="792"/>
              </w:tabs>
              <w:spacing w:before="120"/>
              <w:ind w:left="0" w:firstLine="0"/>
            </w:pPr>
            <w:r>
              <w:rPr>
                <w:noProof/>
              </w:rPr>
              <w:drawing>
                <wp:inline distT="0" distB="0" distL="0" distR="0" wp14:anchorId="184ABE01" wp14:editId="6B2F1436">
                  <wp:extent cx="863600" cy="26634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6399" cy="279544"/>
                          </a:xfrm>
                          <a:prstGeom prst="rect">
                            <a:avLst/>
                          </a:prstGeom>
                          <a:noFill/>
                          <a:ln>
                            <a:noFill/>
                          </a:ln>
                        </pic:spPr>
                      </pic:pic>
                    </a:graphicData>
                  </a:graphic>
                </wp:inline>
              </w:drawing>
            </w:r>
          </w:p>
        </w:tc>
      </w:tr>
    </w:tbl>
    <w:p w14:paraId="2200BBB1" w14:textId="297AF54B" w:rsidR="000B6FDE" w:rsidRDefault="000B6FDE" w:rsidP="000B6FDE">
      <w:pPr>
        <w:pStyle w:val="StepList414"/>
        <w:keepLines w:val="0"/>
        <w:widowControl w:val="0"/>
        <w:numPr>
          <w:ilvl w:val="0"/>
          <w:numId w:val="23"/>
        </w:numPr>
        <w:spacing w:before="120"/>
      </w:pPr>
      <w:r>
        <w:lastRenderedPageBreak/>
        <w:t>The Notebook will start a runtime and present a screen with the top left looking like this:</w:t>
      </w:r>
    </w:p>
    <w:p w14:paraId="112D4541" w14:textId="6B5F7D80" w:rsidR="000B6FDE" w:rsidRDefault="00F010A3" w:rsidP="0089471B">
      <w:pPr>
        <w:pStyle w:val="StepList414"/>
        <w:keepLines w:val="0"/>
        <w:widowControl w:val="0"/>
        <w:tabs>
          <w:tab w:val="clear" w:pos="792"/>
        </w:tabs>
        <w:spacing w:before="120"/>
        <w:ind w:firstLine="0"/>
      </w:pPr>
      <w:r>
        <w:rPr>
          <w:noProof/>
        </w:rPr>
        <w:drawing>
          <wp:inline distT="0" distB="0" distL="0" distR="0" wp14:anchorId="179FD4EA" wp14:editId="0A116144">
            <wp:extent cx="6013450" cy="1158695"/>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1881" cy="1162246"/>
                    </a:xfrm>
                    <a:prstGeom prst="rect">
                      <a:avLst/>
                    </a:prstGeom>
                    <a:noFill/>
                    <a:ln>
                      <a:noFill/>
                    </a:ln>
                  </pic:spPr>
                </pic:pic>
              </a:graphicData>
            </a:graphic>
          </wp:inline>
        </w:drawing>
      </w:r>
    </w:p>
    <w:p w14:paraId="10C67AD3" w14:textId="082744F8" w:rsidR="000B6FDE" w:rsidRDefault="000B6FDE" w:rsidP="000B6FDE">
      <w:pPr>
        <w:pStyle w:val="StepList414"/>
        <w:keepLines w:val="0"/>
        <w:widowControl w:val="0"/>
        <w:numPr>
          <w:ilvl w:val="0"/>
          <w:numId w:val="23"/>
        </w:numPr>
        <w:spacing w:before="120"/>
      </w:pPr>
      <w:r>
        <w:t xml:space="preserve">Click on the </w:t>
      </w:r>
      <w:r w:rsidRPr="00F75AE8">
        <w:rPr>
          <w:rFonts w:ascii="Consolas" w:hAnsi="Consolas" w:cs="Consolas"/>
          <w:color w:val="0000FF"/>
        </w:rPr>
        <w:t>Fast Forward</w:t>
      </w:r>
      <w:r>
        <w:t xml:space="preserve"> (double arrow) </w:t>
      </w:r>
      <w:r w:rsidRPr="005608D5">
        <w:rPr>
          <w:rFonts w:ascii="Consolas" w:hAnsi="Consolas" w:cs="Consolas"/>
          <w:color w:val="0000FF"/>
        </w:rPr>
        <w:t>icon</w:t>
      </w:r>
      <w:r>
        <w:t xml:space="preserve"> to re-run the whole notebook.</w:t>
      </w:r>
    </w:p>
    <w:p w14:paraId="2962AA93" w14:textId="1E5960E5" w:rsidR="000B6FDE" w:rsidRDefault="00D67BF3" w:rsidP="00F75AE8">
      <w:pPr>
        <w:pStyle w:val="StepList414"/>
        <w:keepLines w:val="0"/>
        <w:widowControl w:val="0"/>
        <w:tabs>
          <w:tab w:val="clear" w:pos="792"/>
        </w:tabs>
        <w:spacing w:before="120"/>
        <w:ind w:firstLine="0"/>
      </w:pPr>
      <w:r w:rsidRPr="00D67BF3">
        <w:rPr>
          <w:noProof/>
        </w:rPr>
        <w:drawing>
          <wp:inline distT="0" distB="0" distL="0" distR="0" wp14:anchorId="7D7D2D59" wp14:editId="65E6E471">
            <wp:extent cx="3844977" cy="1420806"/>
            <wp:effectExtent l="0" t="0" r="3175" b="1905"/>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8423" cy="1429470"/>
                    </a:xfrm>
                    <a:prstGeom prst="rect">
                      <a:avLst/>
                    </a:prstGeom>
                  </pic:spPr>
                </pic:pic>
              </a:graphicData>
            </a:graphic>
          </wp:inline>
        </w:drawing>
      </w:r>
    </w:p>
    <w:p w14:paraId="49368C8A" w14:textId="3E444765" w:rsidR="000B6FDE" w:rsidRDefault="000B6FDE" w:rsidP="000B6FDE">
      <w:pPr>
        <w:pStyle w:val="StepList414"/>
        <w:keepLines w:val="0"/>
        <w:widowControl w:val="0"/>
        <w:numPr>
          <w:ilvl w:val="0"/>
          <w:numId w:val="23"/>
        </w:numPr>
        <w:spacing w:before="120"/>
      </w:pPr>
      <w:r>
        <w:t xml:space="preserve">Click </w:t>
      </w:r>
      <w:r w:rsidRPr="00F75AE8">
        <w:rPr>
          <w:rFonts w:ascii="Consolas" w:hAnsi="Consolas" w:cs="Consolas"/>
          <w:color w:val="0000FF"/>
        </w:rPr>
        <w:t>Restart and Run All Cells</w:t>
      </w:r>
      <w:r w:rsidR="00D433CF">
        <w:rPr>
          <w:rFonts w:ascii="Consolas" w:hAnsi="Consolas" w:cs="Consolas"/>
          <w:color w:val="0000FF"/>
        </w:rPr>
        <w:t>.</w:t>
      </w:r>
    </w:p>
    <w:p w14:paraId="4CBA5A61" w14:textId="0884C16F" w:rsidR="001C33F0" w:rsidRDefault="00D67BF3" w:rsidP="007A3C54">
      <w:pPr>
        <w:pStyle w:val="StepList414"/>
        <w:keepLines w:val="0"/>
        <w:widowControl w:val="0"/>
        <w:tabs>
          <w:tab w:val="clear" w:pos="792"/>
        </w:tabs>
        <w:spacing w:before="120"/>
        <w:ind w:firstLine="0"/>
      </w:pPr>
      <w:r w:rsidRPr="00D67BF3">
        <w:rPr>
          <w:noProof/>
        </w:rPr>
        <w:drawing>
          <wp:inline distT="0" distB="0" distL="0" distR="0" wp14:anchorId="4B0D61A7" wp14:editId="3019D645">
            <wp:extent cx="4400550" cy="1017068"/>
            <wp:effectExtent l="0" t="0" r="0"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3000" cy="1036124"/>
                    </a:xfrm>
                    <a:prstGeom prst="rect">
                      <a:avLst/>
                    </a:prstGeom>
                  </pic:spPr>
                </pic:pic>
              </a:graphicData>
            </a:graphic>
          </wp:inline>
        </w:drawing>
      </w:r>
    </w:p>
    <w:p w14:paraId="242A29AF" w14:textId="77777777" w:rsidR="000B6FDE" w:rsidRDefault="000B6FDE" w:rsidP="000B6FDE">
      <w:pPr>
        <w:pStyle w:val="StepList414"/>
        <w:keepLines w:val="0"/>
        <w:widowControl w:val="0"/>
        <w:numPr>
          <w:ilvl w:val="0"/>
          <w:numId w:val="23"/>
        </w:numPr>
        <w:spacing w:before="120"/>
      </w:pPr>
      <w:r>
        <w:t xml:space="preserve">The notebook will now start running each cell in sequential order. A number will be placed next to each cell after it has executed. </w:t>
      </w:r>
    </w:p>
    <w:p w14:paraId="008DEE61" w14:textId="77777777" w:rsidR="000B6FDE" w:rsidRDefault="000B6FDE" w:rsidP="001140CF">
      <w:pPr>
        <w:pStyle w:val="StepList414"/>
        <w:keepLines w:val="0"/>
        <w:widowControl w:val="0"/>
        <w:tabs>
          <w:tab w:val="clear" w:pos="792"/>
        </w:tabs>
        <w:spacing w:before="120"/>
        <w:ind w:firstLine="0"/>
      </w:pPr>
      <w:r>
        <w:t xml:space="preserve">Scroll up to the first cells under </w:t>
      </w:r>
      <w:r w:rsidRPr="00F572BD">
        <w:rPr>
          <w:rFonts w:ascii="Consolas" w:hAnsi="Consolas" w:cs="Consolas"/>
          <w:color w:val="0000FF"/>
        </w:rPr>
        <w:t>1. Load libraries</w:t>
      </w:r>
      <w:r>
        <w:t>.</w:t>
      </w:r>
    </w:p>
    <w:p w14:paraId="45ED6CC1" w14:textId="020CEFFE" w:rsidR="00B82658" w:rsidRDefault="008366E1" w:rsidP="003C215E">
      <w:pPr>
        <w:pStyle w:val="StepList414"/>
        <w:keepLines w:val="0"/>
        <w:widowControl w:val="0"/>
        <w:tabs>
          <w:tab w:val="clear" w:pos="792"/>
        </w:tabs>
        <w:spacing w:before="120"/>
        <w:ind w:firstLine="0"/>
      </w:pPr>
      <w:r w:rsidRPr="008366E1">
        <w:rPr>
          <w:noProof/>
        </w:rPr>
        <w:drawing>
          <wp:inline distT="0" distB="0" distL="0" distR="0" wp14:anchorId="455F975A" wp14:editId="51AA7087">
            <wp:extent cx="5525397" cy="2046083"/>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51"/>
                    <a:stretch>
                      <a:fillRect/>
                    </a:stretch>
                  </pic:blipFill>
                  <pic:spPr>
                    <a:xfrm>
                      <a:off x="0" y="0"/>
                      <a:ext cx="5549287" cy="2054929"/>
                    </a:xfrm>
                    <a:prstGeom prst="rect">
                      <a:avLst/>
                    </a:prstGeom>
                  </pic:spPr>
                </pic:pic>
              </a:graphicData>
            </a:graphic>
          </wp:inline>
        </w:drawing>
      </w:r>
    </w:p>
    <w:p w14:paraId="23DB5FCD" w14:textId="56860BB9" w:rsidR="0048406C" w:rsidRPr="00B82658" w:rsidRDefault="00B82658" w:rsidP="00B82658">
      <w:pPr>
        <w:spacing w:before="0" w:after="0"/>
        <w:rPr>
          <w:rFonts w:ascii="Consolas" w:hAnsi="Consolas" w:cs="Consolas"/>
          <w:color w:val="0000FF"/>
          <w:szCs w:val="22"/>
        </w:rPr>
      </w:pPr>
      <w:r>
        <w:rPr>
          <w:rFonts w:ascii="Consolas" w:hAnsi="Consolas" w:cs="Consolas"/>
          <w:color w:val="0000FF"/>
        </w:rPr>
        <w:br w:type="page"/>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C04B16" w14:paraId="6B6728BF" w14:textId="77777777" w:rsidTr="00D63C2A">
        <w:trPr>
          <w:jc w:val="center"/>
        </w:trPr>
        <w:tc>
          <w:tcPr>
            <w:tcW w:w="749" w:type="dxa"/>
            <w:shd w:val="clear" w:color="auto" w:fill="F3F3F3"/>
            <w:vAlign w:val="center"/>
          </w:tcPr>
          <w:p w14:paraId="4E15427E" w14:textId="77777777" w:rsidR="00C04B16" w:rsidRDefault="00C04B16" w:rsidP="00D63C2A">
            <w:pPr>
              <w:spacing w:before="0" w:after="0"/>
              <w:jc w:val="center"/>
              <w:rPr>
                <w:rFonts w:eastAsia="SimSun" w:cs="Miriam"/>
                <w:b/>
              </w:rPr>
            </w:pPr>
            <w:r>
              <w:rPr>
                <w:noProof/>
                <w:sz w:val="20"/>
                <w:szCs w:val="20"/>
              </w:rPr>
              <w:lastRenderedPageBreak/>
              <w:drawing>
                <wp:inline distT="0" distB="0" distL="0" distR="0" wp14:anchorId="6F93159B" wp14:editId="78B0BCA3">
                  <wp:extent cx="365760" cy="365760"/>
                  <wp:effectExtent l="0" t="0" r="0" b="0"/>
                  <wp:docPr id="20" name="Picture 20" descr="A picture containing ha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hat, ligh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20A4BB02" w14:textId="77777777" w:rsidR="00C04B16" w:rsidRDefault="00C04B16" w:rsidP="00D63C2A">
            <w:pPr>
              <w:spacing w:before="0" w:after="0"/>
              <w:jc w:val="center"/>
              <w:rPr>
                <w:rFonts w:eastAsia="SimSun" w:cs="Miriam"/>
                <w:color w:val="000000" w:themeColor="text1"/>
                <w:sz w:val="12"/>
                <w:szCs w:val="12"/>
              </w:rPr>
            </w:pPr>
          </w:p>
          <w:p w14:paraId="6AA71065" w14:textId="77777777" w:rsidR="00C04B16" w:rsidRDefault="00C04B16" w:rsidP="00D63C2A">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262CD646" w14:textId="77777777" w:rsidR="00C04B16" w:rsidRPr="002C42F4" w:rsidRDefault="00C04B16" w:rsidP="00D63C2A">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43DF5FB3" w14:textId="1D3379D8" w:rsidR="00C04B16" w:rsidRDefault="00C04B16" w:rsidP="00D63C2A">
            <w:pPr>
              <w:pStyle w:val="StepList512"/>
              <w:keepLines w:val="0"/>
              <w:tabs>
                <w:tab w:val="clear" w:pos="792"/>
              </w:tabs>
              <w:spacing w:before="120"/>
              <w:ind w:left="0" w:firstLine="0"/>
            </w:pPr>
            <w:r>
              <w:t xml:space="preserve">Note: You can run the notebook cell by cell or all at once. Either way will give you the same result. Any cell that has not yet run is indicated like this: </w:t>
            </w:r>
            <w:r w:rsidRPr="00B109FD">
              <w:rPr>
                <w:rFonts w:ascii="Consolas" w:hAnsi="Consolas" w:cs="Consolas"/>
                <w:color w:val="0000FF"/>
              </w:rPr>
              <w:t>[*]</w:t>
            </w:r>
          </w:p>
        </w:tc>
      </w:tr>
    </w:tbl>
    <w:p w14:paraId="15D2ABCB" w14:textId="77777777" w:rsidR="00C04B16" w:rsidRDefault="00C04B16" w:rsidP="00C04B16">
      <w:pPr>
        <w:pStyle w:val="StepList414"/>
        <w:keepLines w:val="0"/>
        <w:widowControl w:val="0"/>
        <w:tabs>
          <w:tab w:val="clear" w:pos="792"/>
        </w:tabs>
        <w:spacing w:before="120"/>
        <w:ind w:firstLine="0"/>
      </w:pPr>
    </w:p>
    <w:p w14:paraId="6E93CAA0" w14:textId="6255EF85" w:rsidR="000B6FDE" w:rsidRDefault="000B6FDE" w:rsidP="000B6FDE">
      <w:pPr>
        <w:pStyle w:val="StepList414"/>
        <w:keepLines w:val="0"/>
        <w:widowControl w:val="0"/>
        <w:numPr>
          <w:ilvl w:val="0"/>
          <w:numId w:val="23"/>
        </w:numPr>
        <w:spacing w:before="120"/>
      </w:pPr>
      <w:r>
        <w:t>Scroll to the 4</w:t>
      </w:r>
      <w:r w:rsidRPr="003C215E">
        <w:rPr>
          <w:vertAlign w:val="superscript"/>
        </w:rPr>
        <w:t>th</w:t>
      </w:r>
      <w:r>
        <w:t xml:space="preserve"> cell (under </w:t>
      </w:r>
      <w:r w:rsidRPr="00F572BD">
        <w:rPr>
          <w:rFonts w:ascii="Consolas" w:hAnsi="Consolas" w:cs="Consolas"/>
          <w:color w:val="0000FF"/>
        </w:rPr>
        <w:t>2. Load data example</w:t>
      </w:r>
      <w:r>
        <w:t>) to see the input file for this notebook. Notice it is the same input file from the same project that AutoAI is using.</w:t>
      </w:r>
    </w:p>
    <w:p w14:paraId="36D160D3" w14:textId="72D1A776" w:rsidR="000B6FDE" w:rsidRDefault="00497D03" w:rsidP="003C215E">
      <w:pPr>
        <w:pStyle w:val="StepList414"/>
        <w:keepLines w:val="0"/>
        <w:widowControl w:val="0"/>
        <w:tabs>
          <w:tab w:val="clear" w:pos="792"/>
        </w:tabs>
        <w:spacing w:before="120"/>
        <w:ind w:firstLine="0"/>
      </w:pPr>
      <w:r w:rsidRPr="00497D03">
        <w:rPr>
          <w:noProof/>
        </w:rPr>
        <w:drawing>
          <wp:inline distT="0" distB="0" distL="0" distR="0" wp14:anchorId="7BB41E7E" wp14:editId="565927F3">
            <wp:extent cx="4796852" cy="1610680"/>
            <wp:effectExtent l="0" t="0" r="3810"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3067" cy="1626198"/>
                    </a:xfrm>
                    <a:prstGeom prst="rect">
                      <a:avLst/>
                    </a:prstGeom>
                  </pic:spPr>
                </pic:pic>
              </a:graphicData>
            </a:graphic>
          </wp:inline>
        </w:drawing>
      </w:r>
    </w:p>
    <w:p w14:paraId="197C4C81" w14:textId="77777777" w:rsidR="000B6FDE" w:rsidRDefault="000B6FDE" w:rsidP="00B109FD">
      <w:pPr>
        <w:pStyle w:val="StepList414"/>
        <w:keepLines w:val="0"/>
        <w:widowControl w:val="0"/>
        <w:tabs>
          <w:tab w:val="clear" w:pos="792"/>
        </w:tabs>
        <w:spacing w:before="120"/>
        <w:ind w:firstLine="0"/>
      </w:pPr>
      <w:r>
        <w:t xml:space="preserve">Scroll through this section of the notebook to see various visualizations of the data. </w:t>
      </w:r>
    </w:p>
    <w:p w14:paraId="508FC023" w14:textId="15C7B52C" w:rsidR="000B6FDE" w:rsidRDefault="000B6FDE" w:rsidP="000B6FDE">
      <w:pPr>
        <w:pStyle w:val="StepList414"/>
        <w:keepLines w:val="0"/>
        <w:widowControl w:val="0"/>
        <w:numPr>
          <w:ilvl w:val="0"/>
          <w:numId w:val="23"/>
        </w:numPr>
        <w:spacing w:before="120"/>
      </w:pPr>
      <w:r>
        <w:t xml:space="preserve">Review the cells in </w:t>
      </w:r>
      <w:r w:rsidRPr="00B32434">
        <w:rPr>
          <w:rFonts w:ascii="Consolas" w:hAnsi="Consolas" w:cs="Consolas"/>
          <w:color w:val="0000FF"/>
        </w:rPr>
        <w:t>3. Data preparation</w:t>
      </w:r>
      <w:r w:rsidR="00D433CF">
        <w:rPr>
          <w:rFonts w:ascii="Consolas" w:hAnsi="Consolas" w:cs="Consolas"/>
          <w:color w:val="0000FF"/>
        </w:rPr>
        <w:t>.</w:t>
      </w:r>
    </w:p>
    <w:p w14:paraId="35CADF4C" w14:textId="2ED54F81" w:rsidR="000B6FDE" w:rsidRDefault="0083660C" w:rsidP="00B32434">
      <w:pPr>
        <w:pStyle w:val="StepList414"/>
        <w:keepLines w:val="0"/>
        <w:widowControl w:val="0"/>
        <w:tabs>
          <w:tab w:val="clear" w:pos="792"/>
        </w:tabs>
        <w:spacing w:before="120"/>
        <w:ind w:firstLine="0"/>
      </w:pPr>
      <w:r>
        <w:rPr>
          <w:noProof/>
        </w:rPr>
        <w:drawing>
          <wp:inline distT="0" distB="0" distL="0" distR="0" wp14:anchorId="54E5957F" wp14:editId="46C41503">
            <wp:extent cx="3213100" cy="88579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9942" cy="890439"/>
                    </a:xfrm>
                    <a:prstGeom prst="rect">
                      <a:avLst/>
                    </a:prstGeom>
                    <a:noFill/>
                    <a:ln>
                      <a:noFill/>
                    </a:ln>
                  </pic:spPr>
                </pic:pic>
              </a:graphicData>
            </a:graphic>
          </wp:inline>
        </w:drawing>
      </w:r>
    </w:p>
    <w:p w14:paraId="70ACA486" w14:textId="297E141B" w:rsidR="000B6FDE" w:rsidRDefault="000B6FDE" w:rsidP="000B6FDE">
      <w:pPr>
        <w:pStyle w:val="StepList414"/>
        <w:keepLines w:val="0"/>
        <w:widowControl w:val="0"/>
        <w:numPr>
          <w:ilvl w:val="0"/>
          <w:numId w:val="23"/>
        </w:numPr>
        <w:spacing w:before="120"/>
      </w:pPr>
      <w:r>
        <w:t xml:space="preserve">The next section is self-explanatory: </w:t>
      </w:r>
      <w:r w:rsidRPr="007765D8">
        <w:rPr>
          <w:rFonts w:ascii="Consolas" w:hAnsi="Consolas" w:cs="Consolas"/>
          <w:color w:val="0000FF"/>
        </w:rPr>
        <w:t>4. Build Random Forest classification model</w:t>
      </w:r>
      <w:r w:rsidR="00D433CF">
        <w:rPr>
          <w:rFonts w:ascii="Consolas" w:hAnsi="Consolas" w:cs="Consolas"/>
          <w:color w:val="0000FF"/>
        </w:rPr>
        <w:t>.</w:t>
      </w:r>
    </w:p>
    <w:p w14:paraId="2A3098A0" w14:textId="41873658" w:rsidR="000B6FDE" w:rsidRDefault="0083660C" w:rsidP="00243CFE">
      <w:pPr>
        <w:pStyle w:val="StepList414"/>
        <w:keepLines w:val="0"/>
        <w:widowControl w:val="0"/>
        <w:tabs>
          <w:tab w:val="clear" w:pos="792"/>
        </w:tabs>
        <w:spacing w:before="120"/>
        <w:ind w:firstLine="0"/>
      </w:pPr>
      <w:r>
        <w:rPr>
          <w:noProof/>
        </w:rPr>
        <w:drawing>
          <wp:inline distT="0" distB="0" distL="0" distR="0" wp14:anchorId="65940060" wp14:editId="66AB9071">
            <wp:extent cx="3403600" cy="98050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8044" cy="996191"/>
                    </a:xfrm>
                    <a:prstGeom prst="rect">
                      <a:avLst/>
                    </a:prstGeom>
                    <a:noFill/>
                    <a:ln>
                      <a:noFill/>
                    </a:ln>
                  </pic:spPr>
                </pic:pic>
              </a:graphicData>
            </a:graphic>
          </wp:inline>
        </w:drawing>
      </w:r>
    </w:p>
    <w:p w14:paraId="02130ABC" w14:textId="77777777" w:rsidR="0048406C" w:rsidRDefault="0048406C">
      <w:pPr>
        <w:spacing w:before="0" w:after="0"/>
        <w:rPr>
          <w:szCs w:val="22"/>
        </w:rPr>
      </w:pPr>
      <w:r>
        <w:br w:type="page"/>
      </w:r>
    </w:p>
    <w:p w14:paraId="255BF3FD" w14:textId="062EDC5C" w:rsidR="000B6FDE" w:rsidRDefault="001A31AD" w:rsidP="000B6FDE">
      <w:pPr>
        <w:pStyle w:val="StepList414"/>
        <w:keepLines w:val="0"/>
        <w:widowControl w:val="0"/>
        <w:numPr>
          <w:ilvl w:val="0"/>
          <w:numId w:val="23"/>
        </w:numPr>
        <w:spacing w:before="120"/>
      </w:pPr>
      <w:r>
        <w:lastRenderedPageBreak/>
        <w:t xml:space="preserve">Scroll to find </w:t>
      </w:r>
      <w:r w:rsidR="000B6FDE" w:rsidRPr="00243CFE">
        <w:rPr>
          <w:rFonts w:ascii="Consolas" w:hAnsi="Consolas" w:cs="Consolas"/>
          <w:color w:val="0000FF"/>
        </w:rPr>
        <w:t>Model Results</w:t>
      </w:r>
      <w:r w:rsidR="00D433CF">
        <w:t>,</w:t>
      </w:r>
      <w:r w:rsidR="000B6FDE">
        <w:t xml:space="preserve"> </w:t>
      </w:r>
      <w:r>
        <w:t xml:space="preserve">then </w:t>
      </w:r>
      <w:r w:rsidR="000B6FDE">
        <w:t xml:space="preserve">find the </w:t>
      </w:r>
      <w:r w:rsidR="000B6FDE" w:rsidRPr="00243CFE">
        <w:rPr>
          <w:rFonts w:ascii="Consolas" w:hAnsi="Consolas" w:cs="Consolas"/>
          <w:color w:val="0000FF"/>
        </w:rPr>
        <w:t>Accuracy</w:t>
      </w:r>
      <w:r w:rsidR="00D433CF">
        <w:rPr>
          <w:rFonts w:ascii="Consolas" w:hAnsi="Consolas" w:cs="Consolas"/>
          <w:color w:val="0000FF"/>
        </w:rPr>
        <w:t>.</w:t>
      </w:r>
    </w:p>
    <w:p w14:paraId="221C1038" w14:textId="71A5335C" w:rsidR="001C33F0" w:rsidRDefault="0048406C" w:rsidP="0048406C">
      <w:pPr>
        <w:pStyle w:val="StepList414"/>
        <w:keepLines w:val="0"/>
        <w:widowControl w:val="0"/>
        <w:tabs>
          <w:tab w:val="clear" w:pos="792"/>
        </w:tabs>
        <w:spacing w:before="120"/>
        <w:ind w:firstLine="0"/>
      </w:pPr>
      <w:r w:rsidRPr="0048406C">
        <w:rPr>
          <w:noProof/>
        </w:rPr>
        <w:drawing>
          <wp:inline distT="0" distB="0" distL="0" distR="0" wp14:anchorId="4E4E698F" wp14:editId="69B04C93">
            <wp:extent cx="4384622" cy="1533588"/>
            <wp:effectExtent l="0" t="0" r="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55"/>
                    <a:stretch>
                      <a:fillRect/>
                    </a:stretch>
                  </pic:blipFill>
                  <pic:spPr>
                    <a:xfrm>
                      <a:off x="0" y="0"/>
                      <a:ext cx="4438055" cy="1552277"/>
                    </a:xfrm>
                    <a:prstGeom prst="rect">
                      <a:avLst/>
                    </a:prstGeom>
                  </pic:spPr>
                </pic:pic>
              </a:graphicData>
            </a:graphic>
          </wp:inline>
        </w:drawing>
      </w:r>
    </w:p>
    <w:p w14:paraId="0833EFCD" w14:textId="4EC8623A" w:rsidR="000B6FDE" w:rsidRDefault="000B6FDE" w:rsidP="000B6FDE">
      <w:pPr>
        <w:pStyle w:val="StepList414"/>
        <w:keepLines w:val="0"/>
        <w:widowControl w:val="0"/>
        <w:numPr>
          <w:ilvl w:val="0"/>
          <w:numId w:val="23"/>
        </w:numPr>
        <w:spacing w:before="120"/>
      </w:pPr>
      <w:r>
        <w:t xml:space="preserve">Cell [30] shows the “Feature Importances,” that is, the data columns that </w:t>
      </w:r>
      <w:r w:rsidR="006F491C">
        <w:t>a</w:t>
      </w:r>
      <w:r>
        <w:t>ffected the model the most</w:t>
      </w:r>
    </w:p>
    <w:p w14:paraId="4B832E8A" w14:textId="318A4985" w:rsidR="000B6FDE" w:rsidRDefault="00540AB2" w:rsidP="000618A1">
      <w:pPr>
        <w:pStyle w:val="StepList414"/>
        <w:keepLines w:val="0"/>
        <w:widowControl w:val="0"/>
        <w:tabs>
          <w:tab w:val="clear" w:pos="792"/>
        </w:tabs>
        <w:spacing w:before="120"/>
        <w:ind w:firstLine="0"/>
      </w:pPr>
      <w:r>
        <w:rPr>
          <w:noProof/>
        </w:rPr>
        <w:drawing>
          <wp:inline distT="0" distB="0" distL="0" distR="0" wp14:anchorId="747E3643" wp14:editId="726609E8">
            <wp:extent cx="4914747" cy="28765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6931" cy="2883681"/>
                    </a:xfrm>
                    <a:prstGeom prst="rect">
                      <a:avLst/>
                    </a:prstGeom>
                    <a:noFill/>
                    <a:ln>
                      <a:noFill/>
                    </a:ln>
                  </pic:spPr>
                </pic:pic>
              </a:graphicData>
            </a:graphic>
          </wp:inline>
        </w:drawing>
      </w:r>
    </w:p>
    <w:p w14:paraId="656ACA9C" w14:textId="03BA5DF1" w:rsidR="000B6FDE" w:rsidRDefault="000B6FDE" w:rsidP="000B6FDE">
      <w:pPr>
        <w:pStyle w:val="StepList414"/>
        <w:keepLines w:val="0"/>
        <w:widowControl w:val="0"/>
        <w:numPr>
          <w:ilvl w:val="0"/>
          <w:numId w:val="23"/>
        </w:numPr>
        <w:spacing w:before="120"/>
      </w:pPr>
      <w:r>
        <w:t xml:space="preserve">Finally, review the name listed in </w:t>
      </w:r>
      <w:r w:rsidRPr="0098711A">
        <w:rPr>
          <w:rFonts w:ascii="Consolas" w:hAnsi="Consolas" w:cs="Consolas"/>
          <w:color w:val="0000FF"/>
        </w:rPr>
        <w:t>5. Save the model into WML Deployment Space</w:t>
      </w:r>
      <w:r w:rsidR="006F491C">
        <w:rPr>
          <w:rFonts w:ascii="Consolas" w:hAnsi="Consolas" w:cs="Consolas"/>
          <w:color w:val="0000FF"/>
        </w:rPr>
        <w:t>.</w:t>
      </w:r>
    </w:p>
    <w:p w14:paraId="4CEBB1F1" w14:textId="1FB2AB30" w:rsidR="000B6FDE" w:rsidRDefault="000B6FDE" w:rsidP="0098711A">
      <w:pPr>
        <w:pStyle w:val="StepList414"/>
        <w:keepLines w:val="0"/>
        <w:widowControl w:val="0"/>
        <w:tabs>
          <w:tab w:val="clear" w:pos="792"/>
        </w:tabs>
        <w:spacing w:before="120"/>
        <w:ind w:firstLine="0"/>
      </w:pPr>
      <w:r>
        <w:t>We will be referring to this Deployment Space in a later lab</w:t>
      </w:r>
      <w:r w:rsidR="006F491C">
        <w:t>.</w:t>
      </w:r>
    </w:p>
    <w:p w14:paraId="09165148" w14:textId="6B9D3729" w:rsidR="001C33F0" w:rsidRDefault="0048406C" w:rsidP="0098711A">
      <w:pPr>
        <w:pStyle w:val="StepList414"/>
        <w:keepLines w:val="0"/>
        <w:widowControl w:val="0"/>
        <w:tabs>
          <w:tab w:val="clear" w:pos="792"/>
        </w:tabs>
        <w:spacing w:before="120"/>
        <w:ind w:firstLine="0"/>
      </w:pPr>
      <w:r w:rsidRPr="0048406C">
        <w:rPr>
          <w:noProof/>
        </w:rPr>
        <w:drawing>
          <wp:inline distT="0" distB="0" distL="0" distR="0" wp14:anchorId="75A41F29" wp14:editId="04973AA3">
            <wp:extent cx="5910492" cy="2143594"/>
            <wp:effectExtent l="0" t="0" r="0" b="317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57"/>
                    <a:stretch>
                      <a:fillRect/>
                    </a:stretch>
                  </pic:blipFill>
                  <pic:spPr>
                    <a:xfrm>
                      <a:off x="0" y="0"/>
                      <a:ext cx="5918142" cy="2146369"/>
                    </a:xfrm>
                    <a:prstGeom prst="rect">
                      <a:avLst/>
                    </a:prstGeom>
                  </pic:spPr>
                </pic:pic>
              </a:graphicData>
            </a:graphic>
          </wp:inline>
        </w:drawing>
      </w:r>
    </w:p>
    <w:p w14:paraId="22025BD2" w14:textId="77777777" w:rsidR="001C33F0" w:rsidRDefault="001C33F0">
      <w:pPr>
        <w:spacing w:before="0" w:after="0"/>
        <w:rPr>
          <w:szCs w:val="22"/>
        </w:rPr>
      </w:pPr>
      <w:r>
        <w:br w:type="page"/>
      </w:r>
    </w:p>
    <w:p w14:paraId="3838EBC2" w14:textId="77777777" w:rsidR="000B6FDE" w:rsidRDefault="000B6FDE" w:rsidP="000B6FDE">
      <w:pPr>
        <w:pStyle w:val="StepList414"/>
        <w:keepLines w:val="0"/>
        <w:widowControl w:val="0"/>
        <w:numPr>
          <w:ilvl w:val="0"/>
          <w:numId w:val="23"/>
        </w:numPr>
        <w:spacing w:before="120"/>
      </w:pPr>
      <w:r>
        <w:lastRenderedPageBreak/>
        <w:t xml:space="preserve">Also note at the very end of the notebook in the last two cells that two files are created for batch scoring and evaluation. </w:t>
      </w:r>
    </w:p>
    <w:p w14:paraId="7AB93895" w14:textId="2702A1A7" w:rsidR="000B6FDE" w:rsidRDefault="001133D0" w:rsidP="00941924">
      <w:pPr>
        <w:pStyle w:val="StepList414"/>
        <w:keepLines w:val="0"/>
        <w:widowControl w:val="0"/>
        <w:tabs>
          <w:tab w:val="clear" w:pos="792"/>
        </w:tabs>
        <w:spacing w:before="120"/>
        <w:ind w:firstLine="0"/>
      </w:pPr>
      <w:r w:rsidRPr="001133D0">
        <w:rPr>
          <w:noProof/>
        </w:rPr>
        <w:drawing>
          <wp:inline distT="0" distB="0" distL="0" distR="0" wp14:anchorId="043DE7FF" wp14:editId="3D768629">
            <wp:extent cx="5403954" cy="1253735"/>
            <wp:effectExtent l="0" t="0" r="0" b="3810"/>
            <wp:docPr id="14" name="Picture 14"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creen&#10;&#10;Description automatically generated"/>
                    <pic:cNvPicPr/>
                  </pic:nvPicPr>
                  <pic:blipFill>
                    <a:blip r:embed="rId58"/>
                    <a:stretch>
                      <a:fillRect/>
                    </a:stretch>
                  </pic:blipFill>
                  <pic:spPr>
                    <a:xfrm>
                      <a:off x="0" y="0"/>
                      <a:ext cx="5485473" cy="1272648"/>
                    </a:xfrm>
                    <a:prstGeom prst="rect">
                      <a:avLst/>
                    </a:prstGeom>
                  </pic:spPr>
                </pic:pic>
              </a:graphicData>
            </a:graphic>
          </wp:inline>
        </w:drawing>
      </w:r>
    </w:p>
    <w:p w14:paraId="001A6BB8" w14:textId="1A0D8B10" w:rsidR="00654D4B" w:rsidRDefault="00654D4B" w:rsidP="00654D4B">
      <w:pPr>
        <w:pStyle w:val="StepList414"/>
        <w:keepLines w:val="0"/>
        <w:widowControl w:val="0"/>
        <w:tabs>
          <w:tab w:val="clear" w:pos="792"/>
        </w:tabs>
        <w:spacing w:before="120"/>
        <w:ind w:firstLine="0"/>
      </w:pPr>
      <w:r>
        <w:t xml:space="preserve">Your notebook has NOT finished until you see </w:t>
      </w:r>
      <w:r w:rsidR="006F491C">
        <w:t xml:space="preserve">that </w:t>
      </w:r>
      <w:r>
        <w:t>the last two code cells (above) have a number from the run.</w:t>
      </w:r>
    </w:p>
    <w:p w14:paraId="2EBC946E" w14:textId="5AD6DE49" w:rsidR="000B6FDE" w:rsidRDefault="000B6FDE" w:rsidP="000B6FDE">
      <w:pPr>
        <w:pStyle w:val="StepList414"/>
        <w:keepLines w:val="0"/>
        <w:widowControl w:val="0"/>
        <w:numPr>
          <w:ilvl w:val="0"/>
          <w:numId w:val="23"/>
        </w:numPr>
        <w:spacing w:before="120"/>
      </w:pPr>
      <w:r>
        <w:t xml:space="preserve">One key data point to take particular note of from this notebook run is found in cell 25, which is the accuracy of the Random Forest model created by this notebook. </w:t>
      </w:r>
    </w:p>
    <w:p w14:paraId="139713CF" w14:textId="23A89D0A" w:rsidR="000B6FDE" w:rsidRDefault="001133D0" w:rsidP="00831F9C">
      <w:pPr>
        <w:pStyle w:val="StepList414"/>
        <w:keepLines w:val="0"/>
        <w:widowControl w:val="0"/>
        <w:tabs>
          <w:tab w:val="clear" w:pos="792"/>
        </w:tabs>
        <w:spacing w:before="120"/>
        <w:ind w:firstLine="0"/>
      </w:pPr>
      <w:r w:rsidRPr="001133D0">
        <w:rPr>
          <w:noProof/>
        </w:rPr>
        <w:drawing>
          <wp:inline distT="0" distB="0" distL="0" distR="0" wp14:anchorId="581D70E8" wp14:editId="19415CEB">
            <wp:extent cx="5111645" cy="901437"/>
            <wp:effectExtent l="0" t="0" r="0" b="63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59"/>
                    <a:stretch>
                      <a:fillRect/>
                    </a:stretch>
                  </pic:blipFill>
                  <pic:spPr>
                    <a:xfrm>
                      <a:off x="0" y="0"/>
                      <a:ext cx="5247579" cy="925409"/>
                    </a:xfrm>
                    <a:prstGeom prst="rect">
                      <a:avLst/>
                    </a:prstGeom>
                  </pic:spPr>
                </pic:pic>
              </a:graphicData>
            </a:graphic>
          </wp:inline>
        </w:drawing>
      </w: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0B6FDE" w14:paraId="288BCEDE" w14:textId="77777777" w:rsidTr="00831F9C">
        <w:trPr>
          <w:trHeight w:val="834"/>
          <w:jc w:val="center"/>
        </w:trPr>
        <w:tc>
          <w:tcPr>
            <w:tcW w:w="749" w:type="dxa"/>
            <w:shd w:val="clear" w:color="auto" w:fill="F3F3F3"/>
            <w:vAlign w:val="center"/>
          </w:tcPr>
          <w:p w14:paraId="2FEE8C8B" w14:textId="77777777" w:rsidR="000B6FDE" w:rsidRDefault="000B6FDE" w:rsidP="001C1DE6">
            <w:pPr>
              <w:spacing w:before="0" w:after="0"/>
              <w:jc w:val="center"/>
              <w:rPr>
                <w:rFonts w:eastAsia="SimSun" w:cs="Miriam"/>
                <w:b/>
              </w:rPr>
            </w:pPr>
            <w:r>
              <w:rPr>
                <w:noProof/>
                <w:sz w:val="20"/>
                <w:szCs w:val="20"/>
              </w:rPr>
              <w:drawing>
                <wp:inline distT="0" distB="0" distL="0" distR="0" wp14:anchorId="3EF1A3BF" wp14:editId="5723B10D">
                  <wp:extent cx="365760" cy="3657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6D927B46" w14:textId="77777777" w:rsidR="000B6FDE" w:rsidRDefault="000B6FDE" w:rsidP="001C1DE6">
            <w:pPr>
              <w:spacing w:before="0" w:after="0"/>
              <w:jc w:val="center"/>
              <w:rPr>
                <w:rFonts w:eastAsia="SimSun" w:cs="Miriam"/>
                <w:color w:val="000000" w:themeColor="text1"/>
                <w:sz w:val="12"/>
                <w:szCs w:val="12"/>
              </w:rPr>
            </w:pPr>
          </w:p>
          <w:p w14:paraId="279010E9" w14:textId="77777777" w:rsidR="000B6FDE" w:rsidRDefault="000B6FDE" w:rsidP="001C1DE6">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5CE58473" w14:textId="77777777" w:rsidR="000B6FDE" w:rsidRPr="002C42F4" w:rsidRDefault="000B6FDE" w:rsidP="001C1DE6">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6C170664" w14:textId="77777777" w:rsidR="000B6FDE" w:rsidRPr="00831F9C" w:rsidRDefault="000B6FDE" w:rsidP="008D68EB">
            <w:pPr>
              <w:spacing w:before="100" w:beforeAutospacing="1" w:after="100" w:afterAutospacing="1"/>
              <w:ind w:left="360"/>
              <w:jc w:val="center"/>
              <w:rPr>
                <w:rFonts w:cs="Arial"/>
                <w:b/>
                <w:sz w:val="20"/>
                <w:szCs w:val="20"/>
              </w:rPr>
            </w:pPr>
            <w:r>
              <w:rPr>
                <w:rFonts w:cs="Arial"/>
                <w:b/>
                <w:sz w:val="20"/>
                <w:szCs w:val="20"/>
              </w:rPr>
              <w:t xml:space="preserve">Ten Reasons </w:t>
            </w:r>
            <w:r w:rsidRPr="00831F9C">
              <w:rPr>
                <w:rFonts w:cs="Arial"/>
                <w:b/>
                <w:sz w:val="20"/>
                <w:szCs w:val="20"/>
              </w:rPr>
              <w:t xml:space="preserve">Why I </w:t>
            </w:r>
            <w:r>
              <w:rPr>
                <w:rFonts w:cs="Arial"/>
                <w:b/>
                <w:sz w:val="20"/>
                <w:szCs w:val="20"/>
              </w:rPr>
              <w:t>L</w:t>
            </w:r>
            <w:r w:rsidRPr="00831F9C">
              <w:rPr>
                <w:rFonts w:cs="Arial"/>
                <w:b/>
                <w:sz w:val="20"/>
                <w:szCs w:val="20"/>
              </w:rPr>
              <w:t>ike my Jupyter Notebook</w:t>
            </w:r>
          </w:p>
          <w:p w14:paraId="4A5D29A2" w14:textId="77777777" w:rsidR="000B6FDE" w:rsidRPr="00831F9C" w:rsidRDefault="000B6FDE" w:rsidP="00186423">
            <w:pPr>
              <w:numPr>
                <w:ilvl w:val="0"/>
                <w:numId w:val="50"/>
              </w:numPr>
              <w:spacing w:before="100" w:beforeAutospacing="1" w:after="60"/>
              <w:rPr>
                <w:rFonts w:ascii="Times New Roman" w:hAnsi="Times New Roman"/>
                <w:sz w:val="20"/>
                <w:szCs w:val="20"/>
              </w:rPr>
            </w:pPr>
            <w:r w:rsidRPr="00831F9C">
              <w:rPr>
                <w:b/>
                <w:bCs/>
                <w:sz w:val="20"/>
                <w:szCs w:val="20"/>
              </w:rPr>
              <w:t>All in one place</w:t>
            </w:r>
            <w:r w:rsidRPr="00831F9C">
              <w:rPr>
                <w:sz w:val="20"/>
                <w:szCs w:val="20"/>
              </w:rPr>
              <w:t>: The Jupyter Notebook is a web-based interactive environment that combines code, rich text, images, videos, animations, mathematical equations, plots, maps, interactive figures and widgets, and graphical user interfaces, into a single document.</w:t>
            </w:r>
          </w:p>
          <w:p w14:paraId="7312F6B4"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Easy to share</w:t>
            </w:r>
            <w:r w:rsidRPr="00831F9C">
              <w:rPr>
                <w:sz w:val="20"/>
                <w:szCs w:val="20"/>
              </w:rPr>
              <w:t>: Notebooks are saved as structured text files (JSON format), which makes them easily shareable.</w:t>
            </w:r>
          </w:p>
          <w:p w14:paraId="398F42D7"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Easy to convert</w:t>
            </w:r>
            <w:r w:rsidRPr="00831F9C">
              <w:rPr>
                <w:sz w:val="20"/>
                <w:szCs w:val="20"/>
              </w:rPr>
              <w:t xml:space="preserve">: Jupyter comes with a special tool, nbconvert, which converts notebooks to other formats such as HTML and PDF. </w:t>
            </w:r>
          </w:p>
          <w:p w14:paraId="4803F7DD"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Language independent</w:t>
            </w:r>
            <w:r w:rsidRPr="00831F9C">
              <w:rPr>
                <w:sz w:val="20"/>
                <w:szCs w:val="20"/>
              </w:rPr>
              <w:t>: The architecture of Jupyter is language independent. The decoupling between the client and kernel makes it possible to write kernels in any language.</w:t>
            </w:r>
          </w:p>
          <w:p w14:paraId="5B48B73E"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Easy to create kernel wrappers</w:t>
            </w:r>
            <w:r w:rsidRPr="00831F9C">
              <w:rPr>
                <w:sz w:val="20"/>
                <w:szCs w:val="20"/>
              </w:rPr>
              <w:t>: Jupyter brings a lightweight interface for kernel languages that can be wrapped in Python. Wrapper kernels can implement optional methods, notably for code completion and code inspection.</w:t>
            </w:r>
          </w:p>
          <w:p w14:paraId="0FAABD30" w14:textId="7EE029EA" w:rsidR="000B6FDE" w:rsidRPr="00831F9C" w:rsidRDefault="000B6FDE" w:rsidP="00186423">
            <w:pPr>
              <w:numPr>
                <w:ilvl w:val="0"/>
                <w:numId w:val="50"/>
              </w:numPr>
              <w:spacing w:before="100" w:beforeAutospacing="1" w:after="60"/>
              <w:rPr>
                <w:sz w:val="20"/>
                <w:szCs w:val="20"/>
              </w:rPr>
            </w:pPr>
            <w:r w:rsidRPr="00831F9C">
              <w:rPr>
                <w:b/>
                <w:bCs/>
                <w:sz w:val="20"/>
                <w:szCs w:val="20"/>
              </w:rPr>
              <w:t>Easy to customize</w:t>
            </w:r>
            <w:r w:rsidRPr="00831F9C">
              <w:rPr>
                <w:sz w:val="20"/>
                <w:szCs w:val="20"/>
              </w:rPr>
              <w:t xml:space="preserve">: </w:t>
            </w:r>
            <w:proofErr w:type="spellStart"/>
            <w:r w:rsidRPr="00831F9C">
              <w:rPr>
                <w:sz w:val="20"/>
                <w:szCs w:val="20"/>
              </w:rPr>
              <w:t>Jupyter</w:t>
            </w:r>
            <w:r w:rsidR="006F491C">
              <w:rPr>
                <w:sz w:val="20"/>
                <w:szCs w:val="20"/>
              </w:rPr>
              <w:t>’s</w:t>
            </w:r>
            <w:proofErr w:type="spellEnd"/>
            <w:r w:rsidRPr="00831F9C">
              <w:rPr>
                <w:sz w:val="20"/>
                <w:szCs w:val="20"/>
              </w:rPr>
              <w:t xml:space="preserve"> interface can be used to create an entirely customized experience in the Jupyter Notebook (or another client application such as the console).</w:t>
            </w:r>
          </w:p>
          <w:p w14:paraId="242890FD"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Extensions with custom magic commands</w:t>
            </w:r>
            <w:r w:rsidRPr="00831F9C">
              <w:rPr>
                <w:sz w:val="20"/>
                <w:szCs w:val="20"/>
              </w:rPr>
              <w:t xml:space="preserve">: Create </w:t>
            </w:r>
            <w:proofErr w:type="spellStart"/>
            <w:r w:rsidRPr="00831F9C">
              <w:rPr>
                <w:sz w:val="20"/>
                <w:szCs w:val="20"/>
              </w:rPr>
              <w:t>IPython</w:t>
            </w:r>
            <w:proofErr w:type="spellEnd"/>
            <w:r w:rsidRPr="00831F9C">
              <w:rPr>
                <w:sz w:val="20"/>
                <w:szCs w:val="20"/>
              </w:rPr>
              <w:t xml:space="preserve"> extensions with custom magic commands to make interactive computing even easier. Many third-party extensions and magic commands exist, for example, the %%</w:t>
            </w:r>
            <w:proofErr w:type="spellStart"/>
            <w:r w:rsidRPr="00831F9C">
              <w:rPr>
                <w:sz w:val="20"/>
                <w:szCs w:val="20"/>
              </w:rPr>
              <w:t>cython</w:t>
            </w:r>
            <w:proofErr w:type="spellEnd"/>
            <w:r w:rsidRPr="00831F9C">
              <w:rPr>
                <w:sz w:val="20"/>
                <w:szCs w:val="20"/>
              </w:rPr>
              <w:t xml:space="preserve"> magic that allows one to write </w:t>
            </w:r>
            <w:proofErr w:type="spellStart"/>
            <w:r w:rsidRPr="00831F9C">
              <w:rPr>
                <w:sz w:val="20"/>
                <w:szCs w:val="20"/>
              </w:rPr>
              <w:t>Cython</w:t>
            </w:r>
            <w:proofErr w:type="spellEnd"/>
            <w:r w:rsidRPr="00831F9C">
              <w:rPr>
                <w:sz w:val="20"/>
                <w:szCs w:val="20"/>
              </w:rPr>
              <w:t xml:space="preserve"> code directly in a notebook.</w:t>
            </w:r>
          </w:p>
          <w:p w14:paraId="434EF661"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Stress-free Reproducible experiments</w:t>
            </w:r>
            <w:r w:rsidRPr="00831F9C">
              <w:rPr>
                <w:sz w:val="20"/>
                <w:szCs w:val="20"/>
              </w:rPr>
              <w:t>: Jupyter notebooks can help you conduct efficient and reproducible interactive computing experiments with ease. It lets you keep a detailed record of your work. Also, the ease of use of the Jupyter Notebook means that you don’t have to worry about reproducibility; just do all of your interactive work in notebooks, put them under version control, and commit regularly. Don’t forget to refactor your code into independent reusable components.</w:t>
            </w:r>
          </w:p>
          <w:p w14:paraId="474EB11E" w14:textId="77777777" w:rsidR="000B6FDE" w:rsidRPr="00831F9C" w:rsidRDefault="000B6FDE" w:rsidP="00186423">
            <w:pPr>
              <w:numPr>
                <w:ilvl w:val="0"/>
                <w:numId w:val="50"/>
              </w:numPr>
              <w:spacing w:before="100" w:beforeAutospacing="1" w:after="60"/>
              <w:rPr>
                <w:sz w:val="20"/>
                <w:szCs w:val="20"/>
              </w:rPr>
            </w:pPr>
            <w:r w:rsidRPr="00831F9C">
              <w:rPr>
                <w:b/>
                <w:bCs/>
                <w:sz w:val="20"/>
                <w:szCs w:val="20"/>
              </w:rPr>
              <w:t>Effective teaching-cum-learning tool</w:t>
            </w:r>
            <w:r w:rsidRPr="00831F9C">
              <w:rPr>
                <w:sz w:val="20"/>
                <w:szCs w:val="20"/>
              </w:rPr>
              <w:t xml:space="preserve">: The Jupyter Notebook is not only a tool for scientific research and data analysis but also a great tool for teaching. </w:t>
            </w:r>
          </w:p>
          <w:p w14:paraId="30EDA97C" w14:textId="77777777" w:rsidR="000B6FDE" w:rsidRDefault="000B6FDE" w:rsidP="00186423">
            <w:pPr>
              <w:numPr>
                <w:ilvl w:val="0"/>
                <w:numId w:val="50"/>
              </w:numPr>
              <w:spacing w:before="100" w:beforeAutospacing="1" w:after="60"/>
            </w:pPr>
            <w:r w:rsidRPr="00831F9C">
              <w:rPr>
                <w:b/>
                <w:bCs/>
                <w:sz w:val="20"/>
                <w:szCs w:val="20"/>
              </w:rPr>
              <w:t xml:space="preserve">Interactive code and data exploration: </w:t>
            </w:r>
            <w:r w:rsidRPr="00831F9C">
              <w:rPr>
                <w:sz w:val="20"/>
                <w:szCs w:val="20"/>
              </w:rPr>
              <w:t xml:space="preserve">The </w:t>
            </w:r>
            <w:proofErr w:type="spellStart"/>
            <w:r w:rsidRPr="00831F9C">
              <w:rPr>
                <w:sz w:val="20"/>
                <w:szCs w:val="20"/>
              </w:rPr>
              <w:t>ipywidgets</w:t>
            </w:r>
            <w:proofErr w:type="spellEnd"/>
            <w:r w:rsidRPr="00831F9C">
              <w:rPr>
                <w:sz w:val="20"/>
                <w:szCs w:val="20"/>
              </w:rPr>
              <w:t xml:space="preserve"> package </w:t>
            </w:r>
            <w:proofErr w:type="gramStart"/>
            <w:r w:rsidRPr="00831F9C">
              <w:rPr>
                <w:sz w:val="20"/>
                <w:szCs w:val="20"/>
              </w:rPr>
              <w:t>provides</w:t>
            </w:r>
            <w:proofErr w:type="gramEnd"/>
            <w:r w:rsidRPr="00831F9C">
              <w:rPr>
                <w:sz w:val="20"/>
                <w:szCs w:val="20"/>
              </w:rPr>
              <w:t xml:space="preserve"> many common user interface controls for exploring code and data interactively.</w:t>
            </w:r>
          </w:p>
        </w:tc>
      </w:tr>
    </w:tbl>
    <w:p w14:paraId="0FFBCA6F" w14:textId="77777777" w:rsidR="000B6FDE" w:rsidRDefault="000B6FDE" w:rsidP="000B6FDE">
      <w:pPr>
        <w:pStyle w:val="Heading2"/>
        <w:spacing w:before="120" w:after="120"/>
      </w:pPr>
      <w:bookmarkStart w:id="8" w:name="_Toc29308915"/>
      <w:r>
        <w:lastRenderedPageBreak/>
        <w:t>Reviewing the AutoAI results</w:t>
      </w:r>
      <w:bookmarkEnd w:id="8"/>
    </w:p>
    <w:p w14:paraId="4991B973" w14:textId="2EEF253C" w:rsidR="000B6FDE" w:rsidRDefault="000B6FDE" w:rsidP="000B6FDE">
      <w:pPr>
        <w:pStyle w:val="StepList414"/>
        <w:keepLines w:val="0"/>
        <w:widowControl w:val="0"/>
        <w:numPr>
          <w:ilvl w:val="0"/>
          <w:numId w:val="23"/>
        </w:numPr>
        <w:spacing w:before="120"/>
      </w:pPr>
      <w:r>
        <w:t xml:space="preserve">Return to </w:t>
      </w:r>
      <w:r w:rsidR="001133D0">
        <w:t>your first</w:t>
      </w:r>
      <w:r>
        <w:t xml:space="preserve"> CPD Web client</w:t>
      </w:r>
      <w:r w:rsidR="001133D0">
        <w:t xml:space="preserve"> browser</w:t>
      </w:r>
      <w:r>
        <w:t xml:space="preserve"> tab. </w:t>
      </w:r>
    </w:p>
    <w:p w14:paraId="7684424C" w14:textId="2E885C41" w:rsidR="000B6FDE" w:rsidRDefault="000B6FDE" w:rsidP="0044581C">
      <w:pPr>
        <w:pStyle w:val="StepList414"/>
        <w:keepLines w:val="0"/>
        <w:widowControl w:val="0"/>
        <w:tabs>
          <w:tab w:val="clear" w:pos="792"/>
        </w:tabs>
        <w:spacing w:before="120"/>
        <w:ind w:firstLine="0"/>
      </w:pPr>
      <w:r>
        <w:t>If the AutoAI experiment has not completed yet, let it finish.</w:t>
      </w:r>
      <w:r w:rsidR="008E553B">
        <w:t xml:space="preserve"> You can tell if it is finished by looking at th</w:t>
      </w:r>
      <w:r w:rsidR="00A94C28">
        <w:t>e</w:t>
      </w:r>
      <w:r w:rsidR="008E553B">
        <w:t xml:space="preserve"> </w:t>
      </w:r>
      <w:r w:rsidR="00F216AD" w:rsidRPr="00F216AD">
        <w:rPr>
          <w:rFonts w:ascii="Consolas" w:hAnsi="Consolas" w:cs="Consolas"/>
          <w:color w:val="0000FF"/>
        </w:rPr>
        <w:t>Relationship</w:t>
      </w:r>
      <w:r w:rsidR="008E553B" w:rsidRPr="00F216AD">
        <w:rPr>
          <w:rFonts w:ascii="Consolas" w:hAnsi="Consolas" w:cs="Consolas"/>
          <w:color w:val="0000FF"/>
        </w:rPr>
        <w:t xml:space="preserve"> map</w:t>
      </w:r>
      <w:r w:rsidR="00A94C28">
        <w:t xml:space="preserve"> </w:t>
      </w:r>
      <w:r w:rsidR="0079383F">
        <w:t>view</w:t>
      </w:r>
      <w:r w:rsidR="00A94C28">
        <w:t>.</w:t>
      </w:r>
    </w:p>
    <w:p w14:paraId="4AF04F6D" w14:textId="70124383" w:rsidR="000B6FDE" w:rsidRDefault="005903F6" w:rsidP="005F1F93">
      <w:pPr>
        <w:pStyle w:val="StepList414"/>
        <w:keepLines w:val="0"/>
        <w:widowControl w:val="0"/>
        <w:tabs>
          <w:tab w:val="clear" w:pos="792"/>
        </w:tabs>
        <w:spacing w:before="120"/>
        <w:ind w:firstLine="0"/>
      </w:pPr>
      <w:r w:rsidRPr="005903F6">
        <w:rPr>
          <w:noProof/>
        </w:rPr>
        <w:drawing>
          <wp:inline distT="0" distB="0" distL="0" distR="0" wp14:anchorId="1578EB39" wp14:editId="2165B3BC">
            <wp:extent cx="5486400" cy="2751786"/>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3540" cy="2785461"/>
                    </a:xfrm>
                    <a:prstGeom prst="rect">
                      <a:avLst/>
                    </a:prstGeom>
                  </pic:spPr>
                </pic:pic>
              </a:graphicData>
            </a:graphic>
          </wp:inline>
        </w:drawing>
      </w:r>
    </w:p>
    <w:p w14:paraId="0023DF25" w14:textId="77777777" w:rsidR="000B6FDE" w:rsidRDefault="000B6FDE" w:rsidP="005F1F93">
      <w:pPr>
        <w:pStyle w:val="StepList414"/>
        <w:keepLines w:val="0"/>
        <w:widowControl w:val="0"/>
        <w:tabs>
          <w:tab w:val="clear" w:pos="792"/>
        </w:tabs>
        <w:spacing w:before="120"/>
        <w:ind w:firstLine="0"/>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0B6FDE" w14:paraId="79BB9EB2" w14:textId="77777777" w:rsidTr="001C1DE6">
        <w:trPr>
          <w:jc w:val="center"/>
        </w:trPr>
        <w:tc>
          <w:tcPr>
            <w:tcW w:w="749" w:type="dxa"/>
            <w:shd w:val="clear" w:color="auto" w:fill="F3F3F3"/>
            <w:vAlign w:val="center"/>
          </w:tcPr>
          <w:p w14:paraId="7B343A0C" w14:textId="77777777" w:rsidR="000B6FDE" w:rsidRDefault="000B6FDE" w:rsidP="001C1DE6">
            <w:pPr>
              <w:spacing w:before="0" w:after="0"/>
              <w:jc w:val="center"/>
              <w:rPr>
                <w:rFonts w:eastAsia="SimSun" w:cs="Miriam"/>
                <w:b/>
              </w:rPr>
            </w:pPr>
            <w:r>
              <w:rPr>
                <w:noProof/>
                <w:sz w:val="20"/>
                <w:szCs w:val="20"/>
              </w:rPr>
              <w:drawing>
                <wp:inline distT="0" distB="0" distL="0" distR="0" wp14:anchorId="07A26EF8" wp14:editId="7D87C52E">
                  <wp:extent cx="365760" cy="3657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1DA3D3A0" w14:textId="77777777" w:rsidR="000B6FDE" w:rsidRDefault="000B6FDE" w:rsidP="001C1DE6">
            <w:pPr>
              <w:spacing w:before="0" w:after="0"/>
              <w:jc w:val="center"/>
              <w:rPr>
                <w:rFonts w:eastAsia="SimSun" w:cs="Miriam"/>
                <w:color w:val="000000" w:themeColor="text1"/>
                <w:sz w:val="12"/>
                <w:szCs w:val="12"/>
              </w:rPr>
            </w:pPr>
          </w:p>
          <w:p w14:paraId="30FA6D54" w14:textId="77777777" w:rsidR="000B6FDE" w:rsidRDefault="000B6FDE" w:rsidP="001C1DE6">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1240FEF1" w14:textId="77777777" w:rsidR="000B6FDE" w:rsidRPr="002C42F4" w:rsidRDefault="000B6FDE" w:rsidP="001C1DE6">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62812BB4" w14:textId="666B1BE1" w:rsidR="000B6FDE" w:rsidRPr="00C91DBD" w:rsidRDefault="000B6FDE" w:rsidP="001C1DE6">
            <w:pPr>
              <w:pStyle w:val="StepList512"/>
              <w:keepLines w:val="0"/>
              <w:tabs>
                <w:tab w:val="clear" w:pos="792"/>
              </w:tabs>
              <w:spacing w:before="120"/>
              <w:ind w:left="0" w:firstLine="0"/>
              <w:rPr>
                <w:sz w:val="20"/>
                <w:szCs w:val="20"/>
              </w:rPr>
            </w:pPr>
            <w:r w:rsidRPr="00C91DBD">
              <w:rPr>
                <w:sz w:val="20"/>
                <w:szCs w:val="20"/>
              </w:rPr>
              <w:t>Note: this experiment may take</w:t>
            </w:r>
            <w:r w:rsidR="00BD1855">
              <w:rPr>
                <w:sz w:val="20"/>
                <w:szCs w:val="20"/>
              </w:rPr>
              <w:t xml:space="preserve"> 2</w:t>
            </w:r>
            <w:r w:rsidR="0079383F">
              <w:rPr>
                <w:sz w:val="20"/>
                <w:szCs w:val="20"/>
              </w:rPr>
              <w:t>5</w:t>
            </w:r>
            <w:r w:rsidRPr="00C91DBD">
              <w:rPr>
                <w:sz w:val="20"/>
                <w:szCs w:val="20"/>
              </w:rPr>
              <w:t xml:space="preserve"> minutes</w:t>
            </w:r>
            <w:r w:rsidR="0070594B">
              <w:rPr>
                <w:sz w:val="20"/>
                <w:szCs w:val="20"/>
              </w:rPr>
              <w:t xml:space="preserve"> or </w:t>
            </w:r>
            <w:r w:rsidR="00D41117">
              <w:rPr>
                <w:sz w:val="20"/>
                <w:szCs w:val="20"/>
              </w:rPr>
              <w:t>more</w:t>
            </w:r>
            <w:r w:rsidRPr="00C91DBD">
              <w:rPr>
                <w:sz w:val="20"/>
                <w:szCs w:val="20"/>
              </w:rPr>
              <w:t xml:space="preserve"> to complete, but this is not normal. We have turned off AVX</w:t>
            </w:r>
            <w:r w:rsidR="006E25E3">
              <w:rPr>
                <w:sz w:val="20"/>
                <w:szCs w:val="20"/>
              </w:rPr>
              <w:t>/AVX2</w:t>
            </w:r>
            <w:r w:rsidRPr="00C91DBD">
              <w:rPr>
                <w:sz w:val="20"/>
                <w:szCs w:val="20"/>
              </w:rPr>
              <w:t xml:space="preserve"> processor support for this workshop so that th</w:t>
            </w:r>
            <w:r>
              <w:rPr>
                <w:sz w:val="20"/>
                <w:szCs w:val="20"/>
              </w:rPr>
              <w:t>e</w:t>
            </w:r>
            <w:r w:rsidRPr="00C91DBD">
              <w:rPr>
                <w:sz w:val="20"/>
                <w:szCs w:val="20"/>
              </w:rPr>
              <w:t xml:space="preserve"> C</w:t>
            </w:r>
            <w:r>
              <w:rPr>
                <w:sz w:val="20"/>
                <w:szCs w:val="20"/>
              </w:rPr>
              <w:t>loud Pak for Data</w:t>
            </w:r>
            <w:r w:rsidRPr="00C91DBD">
              <w:rPr>
                <w:sz w:val="20"/>
                <w:szCs w:val="20"/>
              </w:rPr>
              <w:t xml:space="preserve"> workshop image can run on servers that do not have AVX</w:t>
            </w:r>
            <w:r w:rsidR="00CE7976">
              <w:rPr>
                <w:sz w:val="20"/>
                <w:szCs w:val="20"/>
              </w:rPr>
              <w:t xml:space="preserve"> nor AVX2</w:t>
            </w:r>
            <w:r w:rsidRPr="00C91DBD">
              <w:rPr>
                <w:sz w:val="20"/>
                <w:szCs w:val="20"/>
              </w:rPr>
              <w:t xml:space="preserve"> processors. If we did not do that and the workshop was run on servers without AVX</w:t>
            </w:r>
            <w:r w:rsidR="006E25E3">
              <w:rPr>
                <w:sz w:val="20"/>
                <w:szCs w:val="20"/>
              </w:rPr>
              <w:t>/AVX2</w:t>
            </w:r>
            <w:r w:rsidRPr="00C91DBD">
              <w:rPr>
                <w:sz w:val="20"/>
                <w:szCs w:val="20"/>
              </w:rPr>
              <w:t xml:space="preserve"> processors, the experiment would fail. So, we took this route </w:t>
            </w:r>
            <w:r>
              <w:rPr>
                <w:sz w:val="20"/>
                <w:szCs w:val="20"/>
              </w:rPr>
              <w:t>to make sure</w:t>
            </w:r>
            <w:r w:rsidRPr="00C91DBD">
              <w:rPr>
                <w:sz w:val="20"/>
                <w:szCs w:val="20"/>
              </w:rPr>
              <w:t xml:space="preserve"> the AutoAI experiment would run under any circumstances on any server</w:t>
            </w:r>
            <w:r>
              <w:rPr>
                <w:sz w:val="20"/>
                <w:szCs w:val="20"/>
              </w:rPr>
              <w:t>, with or without AVX</w:t>
            </w:r>
            <w:r w:rsidR="006E25E3">
              <w:rPr>
                <w:sz w:val="20"/>
                <w:szCs w:val="20"/>
              </w:rPr>
              <w:t>/AVX2</w:t>
            </w:r>
            <w:r>
              <w:rPr>
                <w:sz w:val="20"/>
                <w:szCs w:val="20"/>
              </w:rPr>
              <w:t xml:space="preserve"> processors</w:t>
            </w:r>
            <w:r w:rsidRPr="00C91DBD">
              <w:rPr>
                <w:sz w:val="20"/>
                <w:szCs w:val="20"/>
              </w:rPr>
              <w:t>.</w:t>
            </w:r>
          </w:p>
          <w:p w14:paraId="10769586" w14:textId="5DD4D079" w:rsidR="000B6FDE" w:rsidRPr="00471296" w:rsidRDefault="000B6FDE" w:rsidP="001C1DE6">
            <w:pPr>
              <w:pStyle w:val="StepList512"/>
              <w:keepLines w:val="0"/>
              <w:tabs>
                <w:tab w:val="clear" w:pos="792"/>
              </w:tabs>
              <w:spacing w:before="120"/>
              <w:ind w:left="0" w:firstLine="0"/>
              <w:rPr>
                <w:b/>
                <w:bCs/>
                <w:sz w:val="20"/>
                <w:szCs w:val="20"/>
              </w:rPr>
            </w:pPr>
            <w:r w:rsidRPr="00471296">
              <w:rPr>
                <w:b/>
                <w:bCs/>
                <w:sz w:val="20"/>
                <w:szCs w:val="20"/>
              </w:rPr>
              <w:t>That said, with a CPD cluster on AVX</w:t>
            </w:r>
            <w:r w:rsidR="006E25E3" w:rsidRPr="00471296">
              <w:rPr>
                <w:b/>
                <w:bCs/>
                <w:sz w:val="20"/>
                <w:szCs w:val="20"/>
              </w:rPr>
              <w:t>/AVX2</w:t>
            </w:r>
            <w:r w:rsidRPr="00471296">
              <w:rPr>
                <w:b/>
                <w:bCs/>
                <w:sz w:val="20"/>
                <w:szCs w:val="20"/>
              </w:rPr>
              <w:t xml:space="preserve"> supported processors this experiment completes </w:t>
            </w:r>
            <w:r w:rsidR="00471296">
              <w:rPr>
                <w:b/>
                <w:bCs/>
                <w:sz w:val="20"/>
                <w:szCs w:val="20"/>
              </w:rPr>
              <w:t xml:space="preserve">on average, </w:t>
            </w:r>
            <w:r w:rsidRPr="00471296">
              <w:rPr>
                <w:b/>
                <w:bCs/>
                <w:sz w:val="20"/>
                <w:szCs w:val="20"/>
              </w:rPr>
              <w:t xml:space="preserve">in </w:t>
            </w:r>
            <w:r w:rsidR="00471296">
              <w:rPr>
                <w:b/>
                <w:bCs/>
                <w:sz w:val="20"/>
                <w:szCs w:val="20"/>
              </w:rPr>
              <w:t xml:space="preserve">around </w:t>
            </w:r>
            <w:r w:rsidRPr="00471296">
              <w:rPr>
                <w:b/>
                <w:bCs/>
                <w:sz w:val="20"/>
                <w:szCs w:val="20"/>
              </w:rPr>
              <w:t>3 minutes</w:t>
            </w:r>
            <w:r w:rsidR="000701C7" w:rsidRPr="00471296">
              <w:rPr>
                <w:b/>
                <w:bCs/>
                <w:sz w:val="20"/>
                <w:szCs w:val="20"/>
              </w:rPr>
              <w:t>.</w:t>
            </w:r>
          </w:p>
          <w:p w14:paraId="3052F632" w14:textId="428D5128" w:rsidR="000B6FDE" w:rsidRDefault="000B6FDE" w:rsidP="001C1DE6">
            <w:pPr>
              <w:pStyle w:val="StepList512"/>
              <w:keepLines w:val="0"/>
              <w:tabs>
                <w:tab w:val="clear" w:pos="792"/>
              </w:tabs>
              <w:spacing w:before="120"/>
              <w:ind w:left="0" w:firstLine="0"/>
            </w:pPr>
            <w:r w:rsidRPr="00C91DBD">
              <w:rPr>
                <w:sz w:val="20"/>
                <w:szCs w:val="20"/>
              </w:rPr>
              <w:t>Servers with AVX</w:t>
            </w:r>
            <w:r w:rsidR="006E25E3">
              <w:rPr>
                <w:sz w:val="20"/>
                <w:szCs w:val="20"/>
              </w:rPr>
              <w:t>/AVX2</w:t>
            </w:r>
            <w:r w:rsidRPr="00C91DBD">
              <w:rPr>
                <w:sz w:val="20"/>
                <w:szCs w:val="20"/>
              </w:rPr>
              <w:t xml:space="preserve"> processors were released in 2011 and are mostly ubiquitous. Your organization probably has them.</w:t>
            </w:r>
            <w:r>
              <w:t xml:space="preserve"> </w:t>
            </w:r>
          </w:p>
        </w:tc>
      </w:tr>
    </w:tbl>
    <w:p w14:paraId="0DCB3240" w14:textId="0138EBA3" w:rsidR="001A6A9F" w:rsidRDefault="001A6A9F" w:rsidP="001A6A9F">
      <w:pPr>
        <w:pStyle w:val="StepList414"/>
        <w:keepLines w:val="0"/>
        <w:widowControl w:val="0"/>
        <w:tabs>
          <w:tab w:val="clear" w:pos="792"/>
        </w:tabs>
        <w:spacing w:before="120"/>
        <w:ind w:firstLine="0"/>
      </w:pPr>
    </w:p>
    <w:tbl>
      <w:tblPr>
        <w:tblW w:w="1028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CellMar>
          <w:top w:w="29" w:type="dxa"/>
          <w:left w:w="115" w:type="dxa"/>
          <w:bottom w:w="29" w:type="dxa"/>
          <w:right w:w="115" w:type="dxa"/>
        </w:tblCellMar>
        <w:tblLook w:val="01E0" w:firstRow="1" w:lastRow="1" w:firstColumn="1" w:lastColumn="1" w:noHBand="0" w:noVBand="0"/>
      </w:tblPr>
      <w:tblGrid>
        <w:gridCol w:w="749"/>
        <w:gridCol w:w="9532"/>
      </w:tblGrid>
      <w:tr w:rsidR="001A6A9F" w14:paraId="16D046B5" w14:textId="77777777" w:rsidTr="00A12D11">
        <w:trPr>
          <w:jc w:val="center"/>
        </w:trPr>
        <w:tc>
          <w:tcPr>
            <w:tcW w:w="749" w:type="dxa"/>
            <w:shd w:val="clear" w:color="auto" w:fill="F3F3F3"/>
            <w:vAlign w:val="center"/>
          </w:tcPr>
          <w:p w14:paraId="475366F0" w14:textId="77777777" w:rsidR="001A6A9F" w:rsidRDefault="001A6A9F" w:rsidP="00A12D11">
            <w:pPr>
              <w:spacing w:before="0" w:after="0"/>
              <w:jc w:val="center"/>
              <w:rPr>
                <w:rFonts w:eastAsia="SimSun" w:cs="Miriam"/>
                <w:b/>
              </w:rPr>
            </w:pPr>
            <w:r>
              <w:rPr>
                <w:noProof/>
                <w:sz w:val="20"/>
                <w:szCs w:val="20"/>
              </w:rPr>
              <w:drawing>
                <wp:inline distT="0" distB="0" distL="0" distR="0" wp14:anchorId="4F3542CD" wp14:editId="4950A364">
                  <wp:extent cx="365760" cy="365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ffice-Client-Female-Light-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p w14:paraId="65A0ED09" w14:textId="77777777" w:rsidR="001A6A9F" w:rsidRDefault="001A6A9F" w:rsidP="00A12D11">
            <w:pPr>
              <w:spacing w:before="0" w:after="0"/>
              <w:jc w:val="center"/>
              <w:rPr>
                <w:rFonts w:eastAsia="SimSun" w:cs="Miriam"/>
                <w:color w:val="000000" w:themeColor="text1"/>
                <w:sz w:val="12"/>
                <w:szCs w:val="12"/>
              </w:rPr>
            </w:pPr>
          </w:p>
          <w:p w14:paraId="69B26907" w14:textId="77777777" w:rsidR="001A6A9F" w:rsidRDefault="001A6A9F" w:rsidP="00A12D11">
            <w:pPr>
              <w:spacing w:before="0" w:after="0"/>
              <w:jc w:val="center"/>
              <w:rPr>
                <w:rFonts w:eastAsia="SimSun" w:cs="Miriam"/>
                <w:color w:val="000000" w:themeColor="text1"/>
                <w:sz w:val="12"/>
                <w:szCs w:val="12"/>
              </w:rPr>
            </w:pPr>
            <w:r w:rsidRPr="002C42F4">
              <w:rPr>
                <w:rFonts w:eastAsia="SimSun" w:cs="Miriam"/>
                <w:color w:val="000000" w:themeColor="text1"/>
                <w:sz w:val="12"/>
                <w:szCs w:val="12"/>
              </w:rPr>
              <w:t>Data</w:t>
            </w:r>
          </w:p>
          <w:p w14:paraId="7C742DEC" w14:textId="77777777" w:rsidR="001A6A9F" w:rsidRPr="002C42F4" w:rsidRDefault="001A6A9F" w:rsidP="00A12D11">
            <w:pPr>
              <w:spacing w:before="0" w:after="0"/>
              <w:jc w:val="center"/>
              <w:rPr>
                <w:rFonts w:eastAsia="SimSun" w:cs="Miriam"/>
                <w:sz w:val="12"/>
                <w:szCs w:val="12"/>
              </w:rPr>
            </w:pPr>
            <w:r>
              <w:rPr>
                <w:rFonts w:eastAsia="SimSun" w:cs="Miriam"/>
                <w:color w:val="000000" w:themeColor="text1"/>
                <w:sz w:val="12"/>
                <w:szCs w:val="12"/>
              </w:rPr>
              <w:t>Scientist</w:t>
            </w:r>
          </w:p>
        </w:tc>
        <w:tc>
          <w:tcPr>
            <w:tcW w:w="9532" w:type="dxa"/>
            <w:shd w:val="clear" w:color="auto" w:fill="F3F3F3"/>
            <w:vAlign w:val="center"/>
          </w:tcPr>
          <w:p w14:paraId="578B51DC" w14:textId="42DF62A7" w:rsidR="001A6A9F" w:rsidRDefault="001A6A9F" w:rsidP="00A12D11">
            <w:pPr>
              <w:pStyle w:val="StepList512"/>
              <w:keepLines w:val="0"/>
              <w:tabs>
                <w:tab w:val="clear" w:pos="792"/>
              </w:tabs>
              <w:spacing w:before="120"/>
              <w:ind w:left="0" w:firstLine="0"/>
            </w:pPr>
            <w:r>
              <w:rPr>
                <w:sz w:val="20"/>
                <w:szCs w:val="20"/>
              </w:rPr>
              <w:t>Note: the results from your AutoAI experiment may vary from the illustrations in this workbook. This is especially true for Feature Transformations.</w:t>
            </w:r>
            <w:r>
              <w:t xml:space="preserve"> </w:t>
            </w:r>
          </w:p>
        </w:tc>
      </w:tr>
    </w:tbl>
    <w:p w14:paraId="57C98CBD" w14:textId="3566B782" w:rsidR="000B6FDE" w:rsidRDefault="000B6FDE">
      <w:pPr>
        <w:spacing w:before="0" w:after="0"/>
      </w:pPr>
    </w:p>
    <w:p w14:paraId="409ACD85" w14:textId="77777777" w:rsidR="001A6A9F" w:rsidRDefault="001A6A9F">
      <w:pPr>
        <w:spacing w:before="0" w:after="0"/>
        <w:rPr>
          <w:szCs w:val="22"/>
        </w:rPr>
      </w:pPr>
    </w:p>
    <w:p w14:paraId="6C9CEE95" w14:textId="77777777" w:rsidR="00D41117" w:rsidRDefault="00D41117">
      <w:pPr>
        <w:spacing w:before="0" w:after="0"/>
        <w:rPr>
          <w:szCs w:val="22"/>
        </w:rPr>
      </w:pPr>
      <w:r>
        <w:br w:type="page"/>
      </w:r>
    </w:p>
    <w:p w14:paraId="6A29026E" w14:textId="57F2D35C" w:rsidR="000B6FDE" w:rsidRDefault="000B6FDE" w:rsidP="000B6FDE">
      <w:pPr>
        <w:pStyle w:val="StepList414"/>
        <w:keepLines w:val="0"/>
        <w:widowControl w:val="0"/>
        <w:numPr>
          <w:ilvl w:val="0"/>
          <w:numId w:val="23"/>
        </w:numPr>
        <w:spacing w:before="120"/>
      </w:pPr>
      <w:r>
        <w:lastRenderedPageBreak/>
        <w:t>AutoAI chooses the best model from the various pipeline leaderboard options as Rank #1.</w:t>
      </w:r>
      <w:r w:rsidR="00814A31">
        <w:t xml:space="preserve"> You can scroll down in either map </w:t>
      </w:r>
      <w:r w:rsidR="006B2D89">
        <w:t>infographic screen to see the leaderboard.</w:t>
      </w:r>
    </w:p>
    <w:p w14:paraId="424F12A6" w14:textId="11BFE732" w:rsidR="000B6FDE" w:rsidRDefault="000B6FDE" w:rsidP="00946671">
      <w:pPr>
        <w:pStyle w:val="StepList414"/>
        <w:keepLines w:val="0"/>
        <w:widowControl w:val="0"/>
        <w:tabs>
          <w:tab w:val="clear" w:pos="792"/>
        </w:tabs>
        <w:spacing w:before="120"/>
        <w:ind w:firstLine="0"/>
      </w:pPr>
      <w:r>
        <w:t xml:space="preserve">Notice the </w:t>
      </w:r>
      <w:r w:rsidR="006B2D89">
        <w:t>Algorithm</w:t>
      </w:r>
      <w:r>
        <w:t xml:space="preserve"> chose (</w:t>
      </w:r>
      <w:r w:rsidR="00814A31">
        <w:t>Random Forest</w:t>
      </w:r>
      <w:r>
        <w:t xml:space="preserve"> classifier) and the </w:t>
      </w:r>
      <w:r w:rsidR="0033736C">
        <w:t xml:space="preserve">most accurate </w:t>
      </w:r>
      <w:r>
        <w:t>result.</w:t>
      </w:r>
    </w:p>
    <w:p w14:paraId="6E8B383A" w14:textId="650E8DED" w:rsidR="000B6FDE" w:rsidRDefault="000B6FDE" w:rsidP="00946671">
      <w:pPr>
        <w:pStyle w:val="StepList414"/>
        <w:keepLines w:val="0"/>
        <w:widowControl w:val="0"/>
        <w:tabs>
          <w:tab w:val="clear" w:pos="792"/>
        </w:tabs>
        <w:spacing w:before="120"/>
        <w:ind w:firstLine="0"/>
      </w:pPr>
      <w:r>
        <w:t xml:space="preserve">Click on the #1 ranked </w:t>
      </w:r>
      <w:r w:rsidRPr="0035629A">
        <w:rPr>
          <w:rFonts w:ascii="Consolas" w:hAnsi="Consolas" w:cs="Consolas"/>
          <w:color w:val="0000FF"/>
        </w:rPr>
        <w:t xml:space="preserve">Pipeline </w:t>
      </w:r>
      <w:r>
        <w:rPr>
          <w:rFonts w:ascii="Consolas" w:hAnsi="Consolas" w:cs="Consolas"/>
          <w:color w:val="0000FF"/>
        </w:rPr>
        <w:t>4</w:t>
      </w:r>
      <w:r>
        <w:t>.</w:t>
      </w:r>
      <w:r w:rsidR="00124C78" w:rsidRPr="00124C78">
        <w:rPr>
          <w:noProof/>
        </w:rPr>
        <w:t xml:space="preserve"> </w:t>
      </w:r>
      <w:r w:rsidR="00124C78" w:rsidRPr="00124C78">
        <w:rPr>
          <w:noProof/>
        </w:rPr>
        <w:drawing>
          <wp:inline distT="0" distB="0" distL="0" distR="0" wp14:anchorId="78895D1B" wp14:editId="35F26A43">
            <wp:extent cx="5846064" cy="1466662"/>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61"/>
                    <a:stretch>
                      <a:fillRect/>
                    </a:stretch>
                  </pic:blipFill>
                  <pic:spPr>
                    <a:xfrm>
                      <a:off x="0" y="0"/>
                      <a:ext cx="5945891" cy="1491707"/>
                    </a:xfrm>
                    <a:prstGeom prst="rect">
                      <a:avLst/>
                    </a:prstGeom>
                  </pic:spPr>
                </pic:pic>
              </a:graphicData>
            </a:graphic>
          </wp:inline>
        </w:drawing>
      </w:r>
    </w:p>
    <w:p w14:paraId="6DF905AC" w14:textId="64215333" w:rsidR="000B6FDE" w:rsidRDefault="000B6FDE" w:rsidP="00E47493">
      <w:pPr>
        <w:pStyle w:val="StepList414"/>
        <w:keepLines w:val="0"/>
        <w:widowControl w:val="0"/>
        <w:tabs>
          <w:tab w:val="clear" w:pos="792"/>
        </w:tabs>
        <w:spacing w:before="120"/>
        <w:ind w:firstLine="0"/>
      </w:pPr>
    </w:p>
    <w:p w14:paraId="055B9A63" w14:textId="227CC28B" w:rsidR="000B6FDE" w:rsidRDefault="000B6FDE" w:rsidP="000B6FDE">
      <w:pPr>
        <w:pStyle w:val="StepList414"/>
        <w:keepLines w:val="0"/>
        <w:widowControl w:val="0"/>
        <w:numPr>
          <w:ilvl w:val="0"/>
          <w:numId w:val="23"/>
        </w:numPr>
        <w:spacing w:before="120"/>
      </w:pPr>
      <w:r w:rsidRPr="0035629A">
        <w:rPr>
          <w:rFonts w:ascii="Consolas" w:hAnsi="Consolas" w:cs="Consolas"/>
          <w:color w:val="0000FF"/>
        </w:rPr>
        <w:t>Model Evaluation</w:t>
      </w:r>
      <w:r>
        <w:t xml:space="preserve"> shows the various evaluation accuracy figures. Click through them</w:t>
      </w:r>
      <w:r w:rsidR="007E5C95">
        <w:t xml:space="preserve"> but make sure to </w:t>
      </w:r>
      <w:r w:rsidR="00D87081">
        <w:t>return to</w:t>
      </w:r>
      <w:r w:rsidR="007E5C95">
        <w:t xml:space="preserve"> the original</w:t>
      </w:r>
      <w:r w:rsidR="00D87081">
        <w:t xml:space="preserve"> view</w:t>
      </w:r>
      <w:r w:rsidR="007E5C95">
        <w:t xml:space="preserve"> </w:t>
      </w:r>
      <w:r w:rsidR="0033736C">
        <w:t xml:space="preserve">- </w:t>
      </w:r>
      <w:r w:rsidR="007E5C95">
        <w:t>Multi-Class.</w:t>
      </w:r>
    </w:p>
    <w:p w14:paraId="263E8808" w14:textId="4565CDBC" w:rsidR="000B6FDE" w:rsidRDefault="00845FA7" w:rsidP="0035629A">
      <w:pPr>
        <w:pStyle w:val="StepList414"/>
        <w:keepLines w:val="0"/>
        <w:widowControl w:val="0"/>
        <w:tabs>
          <w:tab w:val="clear" w:pos="792"/>
        </w:tabs>
        <w:spacing w:before="120"/>
        <w:ind w:firstLine="0"/>
      </w:pPr>
      <w:r w:rsidRPr="00845FA7">
        <w:rPr>
          <w:noProof/>
        </w:rPr>
        <w:drawing>
          <wp:inline distT="0" distB="0" distL="0" distR="0" wp14:anchorId="0AD2E31D" wp14:editId="12593EEF">
            <wp:extent cx="5845810" cy="5206568"/>
            <wp:effectExtent l="0" t="0" r="0" b="63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1421" cy="5273911"/>
                    </a:xfrm>
                    <a:prstGeom prst="rect">
                      <a:avLst/>
                    </a:prstGeom>
                  </pic:spPr>
                </pic:pic>
              </a:graphicData>
            </a:graphic>
          </wp:inline>
        </w:drawing>
      </w:r>
    </w:p>
    <w:p w14:paraId="47F559FF" w14:textId="77777777" w:rsidR="000B6FDE" w:rsidRDefault="000B6FDE" w:rsidP="000B6FDE">
      <w:pPr>
        <w:pStyle w:val="StepList414"/>
        <w:keepLines w:val="0"/>
        <w:widowControl w:val="0"/>
        <w:numPr>
          <w:ilvl w:val="0"/>
          <w:numId w:val="23"/>
        </w:numPr>
        <w:spacing w:before="120"/>
      </w:pPr>
      <w:r>
        <w:rPr>
          <w:rFonts w:ascii="Consolas" w:hAnsi="Consolas" w:cs="Consolas"/>
          <w:color w:val="0000FF"/>
        </w:rPr>
        <w:lastRenderedPageBreak/>
        <w:t>Precision Recall Curve</w:t>
      </w:r>
      <w:r>
        <w:t xml:space="preserve"> Shows the tradeoff between precision and recall.</w:t>
      </w:r>
    </w:p>
    <w:p w14:paraId="09B87B10" w14:textId="268EE5A0" w:rsidR="00D87081" w:rsidRPr="00845FA7" w:rsidRDefault="00845FA7" w:rsidP="00845FA7">
      <w:pPr>
        <w:pStyle w:val="StepList414"/>
        <w:keepLines w:val="0"/>
        <w:widowControl w:val="0"/>
        <w:tabs>
          <w:tab w:val="clear" w:pos="792"/>
        </w:tabs>
        <w:spacing w:before="120"/>
        <w:ind w:firstLine="0"/>
      </w:pPr>
      <w:r w:rsidRPr="00845FA7">
        <w:rPr>
          <w:noProof/>
        </w:rPr>
        <w:drawing>
          <wp:inline distT="0" distB="0" distL="0" distR="0" wp14:anchorId="7ABD7748" wp14:editId="24ED58AD">
            <wp:extent cx="5486400" cy="3945228"/>
            <wp:effectExtent l="0" t="0" r="0" b="508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6086" cy="3966575"/>
                    </a:xfrm>
                    <a:prstGeom prst="rect">
                      <a:avLst/>
                    </a:prstGeom>
                  </pic:spPr>
                </pic:pic>
              </a:graphicData>
            </a:graphic>
          </wp:inline>
        </w:drawing>
      </w:r>
    </w:p>
    <w:p w14:paraId="1A0D8EE0" w14:textId="27402484" w:rsidR="000B6FDE" w:rsidRDefault="000B6FDE" w:rsidP="000B6FDE">
      <w:pPr>
        <w:pStyle w:val="StepList414"/>
        <w:keepLines w:val="0"/>
        <w:widowControl w:val="0"/>
        <w:numPr>
          <w:ilvl w:val="0"/>
          <w:numId w:val="23"/>
        </w:numPr>
        <w:spacing w:before="120"/>
      </w:pPr>
      <w:r>
        <w:rPr>
          <w:rFonts w:ascii="Consolas" w:hAnsi="Consolas" w:cs="Consolas"/>
          <w:color w:val="0000FF"/>
        </w:rPr>
        <w:t>Threshold Chart</w:t>
      </w:r>
      <w:r>
        <w:t xml:space="preserve"> helps choose a threshold for best performance based on the chosen measure of performance</w:t>
      </w:r>
      <w:r w:rsidR="0033736C">
        <w:t>.</w:t>
      </w:r>
    </w:p>
    <w:p w14:paraId="152EE2F2" w14:textId="60785BE7" w:rsidR="000B6FDE" w:rsidRDefault="00B50BA8" w:rsidP="006D2F56">
      <w:pPr>
        <w:pStyle w:val="StepList414"/>
        <w:keepLines w:val="0"/>
        <w:widowControl w:val="0"/>
        <w:tabs>
          <w:tab w:val="clear" w:pos="792"/>
        </w:tabs>
        <w:spacing w:before="120"/>
        <w:ind w:firstLine="0"/>
      </w:pPr>
      <w:r>
        <w:rPr>
          <w:noProof/>
        </w:rPr>
        <w:drawing>
          <wp:inline distT="0" distB="0" distL="0" distR="0" wp14:anchorId="1EE54BEE" wp14:editId="101036CB">
            <wp:extent cx="5778500" cy="2110419"/>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118" cy="2116123"/>
                    </a:xfrm>
                    <a:prstGeom prst="rect">
                      <a:avLst/>
                    </a:prstGeom>
                    <a:noFill/>
                    <a:ln>
                      <a:noFill/>
                    </a:ln>
                  </pic:spPr>
                </pic:pic>
              </a:graphicData>
            </a:graphic>
          </wp:inline>
        </w:drawing>
      </w:r>
    </w:p>
    <w:p w14:paraId="5B99CCBA" w14:textId="77777777" w:rsidR="00141F73" w:rsidRDefault="00141F73">
      <w:pPr>
        <w:spacing w:before="0" w:after="0"/>
        <w:rPr>
          <w:rFonts w:ascii="Consolas" w:hAnsi="Consolas" w:cs="Consolas"/>
          <w:color w:val="0000FF"/>
          <w:szCs w:val="22"/>
        </w:rPr>
      </w:pPr>
      <w:r>
        <w:rPr>
          <w:rFonts w:ascii="Consolas" w:hAnsi="Consolas" w:cs="Consolas"/>
          <w:color w:val="0000FF"/>
        </w:rPr>
        <w:br w:type="page"/>
      </w:r>
    </w:p>
    <w:p w14:paraId="42C520E6" w14:textId="30D7A320" w:rsidR="000B6FDE" w:rsidRDefault="000B6FDE" w:rsidP="000B6FDE">
      <w:pPr>
        <w:pStyle w:val="StepList414"/>
        <w:keepLines w:val="0"/>
        <w:widowControl w:val="0"/>
        <w:numPr>
          <w:ilvl w:val="0"/>
          <w:numId w:val="23"/>
        </w:numPr>
        <w:spacing w:before="120"/>
      </w:pPr>
      <w:r w:rsidRPr="003049ED">
        <w:rPr>
          <w:rFonts w:ascii="Consolas" w:hAnsi="Consolas" w:cs="Consolas"/>
          <w:color w:val="0000FF"/>
        </w:rPr>
        <w:lastRenderedPageBreak/>
        <w:t>Model Information</w:t>
      </w:r>
      <w:r>
        <w:t xml:space="preserve"> give</w:t>
      </w:r>
      <w:r w:rsidR="00D1785F">
        <w:t>s</w:t>
      </w:r>
      <w:r>
        <w:t xml:space="preserve"> info on type of model fitted.</w:t>
      </w:r>
    </w:p>
    <w:p w14:paraId="1F8C003B" w14:textId="0257A221" w:rsidR="000B6FDE" w:rsidRDefault="00416CC2" w:rsidP="003049ED">
      <w:pPr>
        <w:pStyle w:val="StepList414"/>
        <w:keepLines w:val="0"/>
        <w:widowControl w:val="0"/>
        <w:tabs>
          <w:tab w:val="clear" w:pos="792"/>
        </w:tabs>
        <w:spacing w:before="120"/>
        <w:ind w:firstLine="0"/>
      </w:pPr>
      <w:r>
        <w:rPr>
          <w:noProof/>
        </w:rPr>
        <w:drawing>
          <wp:inline distT="0" distB="0" distL="0" distR="0" wp14:anchorId="2959FC5D" wp14:editId="35AFD037">
            <wp:extent cx="5734050" cy="17974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743" cy="1806180"/>
                    </a:xfrm>
                    <a:prstGeom prst="rect">
                      <a:avLst/>
                    </a:prstGeom>
                    <a:noFill/>
                    <a:ln>
                      <a:noFill/>
                    </a:ln>
                  </pic:spPr>
                </pic:pic>
              </a:graphicData>
            </a:graphic>
          </wp:inline>
        </w:drawing>
      </w:r>
    </w:p>
    <w:p w14:paraId="58F1A7C1" w14:textId="35D519CB" w:rsidR="000B6FDE" w:rsidRDefault="000B6FDE" w:rsidP="000B6FDE">
      <w:pPr>
        <w:pStyle w:val="StepList414"/>
        <w:keepLines w:val="0"/>
        <w:widowControl w:val="0"/>
        <w:numPr>
          <w:ilvl w:val="0"/>
          <w:numId w:val="23"/>
        </w:numPr>
        <w:spacing w:before="120"/>
      </w:pPr>
      <w:r w:rsidRPr="00571EF2">
        <w:rPr>
          <w:rFonts w:ascii="Consolas" w:hAnsi="Consolas" w:cs="Consolas"/>
          <w:color w:val="0000FF"/>
        </w:rPr>
        <w:t>Feature Transformations</w:t>
      </w:r>
      <w:r>
        <w:t xml:space="preserve"> displays new features created by AutoAI. This is a powerful capability of AutoAI because this is not something a Data Scientist may intuitively do themselves in a notebook.</w:t>
      </w:r>
      <w:r w:rsidR="00511556">
        <w:t xml:space="preserve"> (Note: your results may vary</w:t>
      </w:r>
      <w:r w:rsidR="00274939">
        <w:t xml:space="preserve"> from this screen shot</w:t>
      </w:r>
      <w:r w:rsidR="00511556">
        <w:t>.)</w:t>
      </w:r>
    </w:p>
    <w:p w14:paraId="49BD8C87" w14:textId="4F07B8AE" w:rsidR="000B6FDE" w:rsidRDefault="00360883" w:rsidP="00E21C21">
      <w:pPr>
        <w:pStyle w:val="StepList414"/>
        <w:keepLines w:val="0"/>
        <w:widowControl w:val="0"/>
        <w:tabs>
          <w:tab w:val="clear" w:pos="792"/>
        </w:tabs>
        <w:spacing w:before="120"/>
        <w:ind w:firstLine="0"/>
      </w:pPr>
      <w:r>
        <w:rPr>
          <w:noProof/>
        </w:rPr>
        <w:drawing>
          <wp:inline distT="0" distB="0" distL="0" distR="0" wp14:anchorId="0EDD056E" wp14:editId="04AB99EC">
            <wp:extent cx="5734050" cy="2018471"/>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396" cy="2028449"/>
                    </a:xfrm>
                    <a:prstGeom prst="rect">
                      <a:avLst/>
                    </a:prstGeom>
                    <a:noFill/>
                    <a:ln>
                      <a:noFill/>
                    </a:ln>
                  </pic:spPr>
                </pic:pic>
              </a:graphicData>
            </a:graphic>
          </wp:inline>
        </w:drawing>
      </w:r>
    </w:p>
    <w:p w14:paraId="07C4E2B9" w14:textId="48F671C4" w:rsidR="000B6FDE" w:rsidRDefault="000B6FDE" w:rsidP="000B6FDE">
      <w:pPr>
        <w:pStyle w:val="StepList414"/>
        <w:keepLines w:val="0"/>
        <w:widowControl w:val="0"/>
        <w:numPr>
          <w:ilvl w:val="0"/>
          <w:numId w:val="23"/>
        </w:numPr>
        <w:spacing w:before="120"/>
      </w:pPr>
      <w:r w:rsidRPr="00D5142A">
        <w:rPr>
          <w:rFonts w:ascii="Consolas" w:hAnsi="Consolas" w:cs="Consolas"/>
          <w:color w:val="0000FF"/>
        </w:rPr>
        <w:t>Feature Importance</w:t>
      </w:r>
      <w:r>
        <w:t xml:space="preserve"> displays the relative importance of the feature in predicting the target. </w:t>
      </w:r>
    </w:p>
    <w:p w14:paraId="2D88DA06" w14:textId="5DBE4960" w:rsidR="001C33F0" w:rsidRDefault="00D91A2D" w:rsidP="00D67BF3">
      <w:pPr>
        <w:pStyle w:val="StepList414"/>
        <w:keepLines w:val="0"/>
        <w:widowControl w:val="0"/>
        <w:tabs>
          <w:tab w:val="clear" w:pos="792"/>
        </w:tabs>
        <w:spacing w:before="120"/>
        <w:ind w:firstLine="0"/>
      </w:pPr>
      <w:r>
        <w:rPr>
          <w:noProof/>
        </w:rPr>
        <w:drawing>
          <wp:inline distT="0" distB="0" distL="0" distR="0" wp14:anchorId="7E45F091" wp14:editId="5A41C956">
            <wp:extent cx="5568950" cy="23639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8396" cy="2367981"/>
                    </a:xfrm>
                    <a:prstGeom prst="rect">
                      <a:avLst/>
                    </a:prstGeom>
                    <a:noFill/>
                    <a:ln>
                      <a:noFill/>
                    </a:ln>
                  </pic:spPr>
                </pic:pic>
              </a:graphicData>
            </a:graphic>
          </wp:inline>
        </w:drawing>
      </w:r>
      <w:bookmarkStart w:id="9" w:name="_Toc29308916"/>
    </w:p>
    <w:p w14:paraId="6811CF6C" w14:textId="77777777" w:rsidR="001C33F0" w:rsidRDefault="001C33F0">
      <w:pPr>
        <w:spacing w:before="0" w:after="0"/>
        <w:rPr>
          <w:szCs w:val="22"/>
        </w:rPr>
      </w:pPr>
      <w:r>
        <w:br w:type="page"/>
      </w:r>
    </w:p>
    <w:p w14:paraId="0DEE5AFD" w14:textId="28D5CF92" w:rsidR="000B6FDE" w:rsidRDefault="000B6FDE" w:rsidP="000B6FDE">
      <w:pPr>
        <w:pStyle w:val="Heading2"/>
        <w:spacing w:before="120" w:after="120"/>
      </w:pPr>
      <w:r>
        <w:lastRenderedPageBreak/>
        <w:t>Saving the model</w:t>
      </w:r>
      <w:bookmarkEnd w:id="9"/>
    </w:p>
    <w:p w14:paraId="579E9C6D" w14:textId="0A15160D" w:rsidR="00CD2E46" w:rsidRDefault="00CD2E46" w:rsidP="00CD2E46">
      <w:pPr>
        <w:pStyle w:val="StepList414"/>
        <w:keepLines w:val="0"/>
        <w:widowControl w:val="0"/>
        <w:tabs>
          <w:tab w:val="clear" w:pos="792"/>
        </w:tabs>
        <w:spacing w:before="120"/>
        <w:ind w:firstLine="0"/>
      </w:pPr>
      <w:r>
        <w:t xml:space="preserve">AutoAI gives you two options to save the model you decide is the best one for your application. You can either save the model as a </w:t>
      </w:r>
      <w:r w:rsidR="0033736C">
        <w:t>model or</w:t>
      </w:r>
      <w:r>
        <w:t xml:space="preserve"> save the model as a Notebook.</w:t>
      </w:r>
      <w:r w:rsidR="00490C8B">
        <w:t xml:space="preserve"> </w:t>
      </w:r>
    </w:p>
    <w:p w14:paraId="14E0632C" w14:textId="295328F3" w:rsidR="00CD2E46" w:rsidRPr="00AB2A78" w:rsidRDefault="00CD2E46" w:rsidP="00CD2E46">
      <w:pPr>
        <w:pStyle w:val="Heading3"/>
        <w:rPr>
          <w:b/>
          <w:bCs/>
        </w:rPr>
      </w:pPr>
      <w:r w:rsidRPr="00AB2A78">
        <w:rPr>
          <w:b/>
          <w:bCs/>
        </w:rPr>
        <w:t>Saving the model as a model</w:t>
      </w:r>
    </w:p>
    <w:p w14:paraId="18327116" w14:textId="431754B6" w:rsidR="00B82658" w:rsidRPr="00B82658" w:rsidRDefault="001133D0" w:rsidP="001133D0">
      <w:pPr>
        <w:pStyle w:val="StepList"/>
        <w:keepLines w:val="0"/>
        <w:widowControl w:val="0"/>
        <w:tabs>
          <w:tab w:val="clear" w:pos="792"/>
        </w:tabs>
        <w:spacing w:before="120"/>
      </w:pPr>
      <w:r>
        <w:t xml:space="preserve">Hover your mouse over the right side of your Top Rank model, click </w:t>
      </w:r>
      <w:r w:rsidRPr="001133D0">
        <w:rPr>
          <w:rFonts w:ascii="Consolas" w:hAnsi="Consolas" w:cs="Consolas"/>
          <w:color w:val="0000FF"/>
        </w:rPr>
        <w:t xml:space="preserve">Save as </w:t>
      </w:r>
      <w:r w:rsidRPr="001133D0">
        <w:rPr>
          <w:rFonts w:ascii="Wingdings 3" w:eastAsia="Wingdings 3" w:hAnsi="Wingdings 3" w:cs="Wingdings 3"/>
        </w:rPr>
        <w:t>a</w:t>
      </w:r>
      <w:r>
        <w:t xml:space="preserve"> </w:t>
      </w:r>
      <w:r w:rsidRPr="001133D0">
        <w:rPr>
          <w:rFonts w:ascii="Consolas" w:hAnsi="Consolas" w:cs="Consolas"/>
          <w:color w:val="0000FF"/>
        </w:rPr>
        <w:t>Model</w:t>
      </w:r>
      <w:r w:rsidR="0033736C">
        <w:rPr>
          <w:rFonts w:ascii="Consolas" w:hAnsi="Consolas" w:cs="Consolas"/>
          <w:color w:val="0000FF"/>
        </w:rPr>
        <w:t>.</w:t>
      </w:r>
    </w:p>
    <w:p w14:paraId="45C4E8A4" w14:textId="62291FF3" w:rsidR="001133D0" w:rsidRDefault="001133D0" w:rsidP="00B82658">
      <w:pPr>
        <w:pStyle w:val="StepList"/>
        <w:keepLines w:val="0"/>
        <w:widowControl w:val="0"/>
        <w:numPr>
          <w:ilvl w:val="0"/>
          <w:numId w:val="0"/>
        </w:numPr>
        <w:spacing w:before="120"/>
        <w:ind w:left="792"/>
      </w:pPr>
      <w:r w:rsidRPr="002A64CD">
        <w:rPr>
          <w:noProof/>
        </w:rPr>
        <w:drawing>
          <wp:inline distT="0" distB="0" distL="0" distR="0" wp14:anchorId="283ED6E9" wp14:editId="0DC78077">
            <wp:extent cx="5943600" cy="2861927"/>
            <wp:effectExtent l="0" t="0" r="0" b="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0043" cy="2879475"/>
                    </a:xfrm>
                    <a:prstGeom prst="rect">
                      <a:avLst/>
                    </a:prstGeom>
                  </pic:spPr>
                </pic:pic>
              </a:graphicData>
            </a:graphic>
          </wp:inline>
        </w:drawing>
      </w:r>
    </w:p>
    <w:p w14:paraId="57B188EA" w14:textId="1E628CEB" w:rsidR="000B6FDE" w:rsidRDefault="000B6FDE" w:rsidP="000B6FDE">
      <w:pPr>
        <w:pStyle w:val="StepList414"/>
        <w:keepLines w:val="0"/>
        <w:widowControl w:val="0"/>
        <w:numPr>
          <w:ilvl w:val="0"/>
          <w:numId w:val="23"/>
        </w:numPr>
        <w:spacing w:before="120"/>
      </w:pPr>
      <w:r>
        <w:t xml:space="preserve">In the screen </w:t>
      </w:r>
      <w:r w:rsidRPr="00C646DF">
        <w:rPr>
          <w:i/>
        </w:rPr>
        <w:t>Save as model</w:t>
      </w:r>
      <w:r>
        <w:t>:</w:t>
      </w:r>
    </w:p>
    <w:p w14:paraId="50DE511F" w14:textId="77777777" w:rsidR="000B6FDE" w:rsidRDefault="000B6FDE" w:rsidP="009A499E">
      <w:pPr>
        <w:pStyle w:val="StepList414"/>
        <w:keepLines w:val="0"/>
        <w:widowControl w:val="0"/>
        <w:tabs>
          <w:tab w:val="clear" w:pos="792"/>
        </w:tabs>
        <w:spacing w:before="120"/>
        <w:ind w:firstLine="0"/>
        <w:rPr>
          <w:rFonts w:ascii="Consolas" w:hAnsi="Consolas" w:cs="Consolas"/>
          <w:color w:val="0000FF"/>
        </w:rPr>
      </w:pPr>
      <w:r w:rsidRPr="00C646DF">
        <w:t>Model name:</w:t>
      </w:r>
      <w:r>
        <w:rPr>
          <w:rFonts w:ascii="Consolas" w:hAnsi="Consolas" w:cs="Consolas"/>
          <w:color w:val="0000FF"/>
        </w:rPr>
        <w:t xml:space="preserve"> </w:t>
      </w:r>
      <w:r w:rsidRPr="00C646DF">
        <w:t>keep it as is</w:t>
      </w:r>
    </w:p>
    <w:p w14:paraId="7BDB037A" w14:textId="6358C1CE" w:rsidR="000B6FDE" w:rsidRDefault="000B6FDE" w:rsidP="009A499E">
      <w:pPr>
        <w:pStyle w:val="StepList414"/>
        <w:keepLines w:val="0"/>
        <w:widowControl w:val="0"/>
        <w:tabs>
          <w:tab w:val="clear" w:pos="792"/>
        </w:tabs>
        <w:spacing w:before="120"/>
        <w:ind w:firstLine="0"/>
        <w:rPr>
          <w:rFonts w:ascii="Consolas" w:hAnsi="Consolas" w:cs="Consolas"/>
          <w:color w:val="0000FF"/>
        </w:rPr>
      </w:pPr>
      <w:r w:rsidRPr="00C646DF">
        <w:t>Description:</w:t>
      </w:r>
      <w:r>
        <w:rPr>
          <w:rFonts w:ascii="Consolas" w:hAnsi="Consolas" w:cs="Consolas"/>
          <w:color w:val="0000FF"/>
        </w:rPr>
        <w:t xml:space="preserve"> CPD </w:t>
      </w:r>
      <w:r w:rsidR="00203282">
        <w:rPr>
          <w:rFonts w:ascii="Consolas" w:hAnsi="Consolas" w:cs="Consolas"/>
          <w:color w:val="0000FF"/>
        </w:rPr>
        <w:t>W</w:t>
      </w:r>
      <w:r>
        <w:rPr>
          <w:rFonts w:ascii="Consolas" w:hAnsi="Consolas" w:cs="Consolas"/>
          <w:color w:val="0000FF"/>
        </w:rPr>
        <w:t>orkshop AutoAI experiment</w:t>
      </w:r>
    </w:p>
    <w:p w14:paraId="1C214AC5" w14:textId="7119AA9F" w:rsidR="000B6FDE" w:rsidRDefault="000B6FDE" w:rsidP="009A499E">
      <w:pPr>
        <w:pStyle w:val="StepList414"/>
        <w:keepLines w:val="0"/>
        <w:widowControl w:val="0"/>
        <w:tabs>
          <w:tab w:val="clear" w:pos="792"/>
        </w:tabs>
        <w:spacing w:before="120"/>
        <w:ind w:firstLine="0"/>
      </w:pPr>
      <w:r w:rsidRPr="00D8375C">
        <w:t>Click</w:t>
      </w:r>
      <w:r>
        <w:rPr>
          <w:rFonts w:ascii="Consolas" w:hAnsi="Consolas" w:cs="Consolas"/>
          <w:color w:val="0000FF"/>
        </w:rPr>
        <w:t xml:space="preserve"> Save</w:t>
      </w:r>
      <w:r w:rsidR="0033736C">
        <w:rPr>
          <w:rFonts w:ascii="Consolas" w:hAnsi="Consolas" w:cs="Consolas"/>
          <w:color w:val="0000FF"/>
        </w:rPr>
        <w:t>.</w:t>
      </w:r>
    </w:p>
    <w:p w14:paraId="443E2D53" w14:textId="631CB875" w:rsidR="000B6FDE" w:rsidRDefault="00141F73" w:rsidP="001B382E">
      <w:pPr>
        <w:pStyle w:val="StepList414"/>
        <w:keepLines w:val="0"/>
        <w:widowControl w:val="0"/>
        <w:tabs>
          <w:tab w:val="clear" w:pos="792"/>
        </w:tabs>
        <w:spacing w:before="120"/>
        <w:ind w:firstLine="0"/>
      </w:pPr>
      <w:r w:rsidRPr="00141F73">
        <w:rPr>
          <w:noProof/>
        </w:rPr>
        <w:t xml:space="preserve"> </w:t>
      </w:r>
      <w:r w:rsidRPr="00141F73">
        <w:rPr>
          <w:noProof/>
        </w:rPr>
        <w:drawing>
          <wp:inline distT="0" distB="0" distL="0" distR="0" wp14:anchorId="2A34E6F2" wp14:editId="3C9960A0">
            <wp:extent cx="5486400" cy="2728711"/>
            <wp:effectExtent l="0" t="0" r="0" b="190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374" cy="2747598"/>
                    </a:xfrm>
                    <a:prstGeom prst="rect">
                      <a:avLst/>
                    </a:prstGeom>
                  </pic:spPr>
                </pic:pic>
              </a:graphicData>
            </a:graphic>
          </wp:inline>
        </w:drawing>
      </w:r>
    </w:p>
    <w:p w14:paraId="250DD2F3" w14:textId="77777777" w:rsidR="001133D0" w:rsidRDefault="001133D0">
      <w:pPr>
        <w:spacing w:before="0" w:after="0"/>
        <w:rPr>
          <w:szCs w:val="22"/>
        </w:rPr>
      </w:pPr>
      <w:r>
        <w:br w:type="page"/>
      </w:r>
    </w:p>
    <w:p w14:paraId="61930328" w14:textId="00B3942C" w:rsidR="00990E34" w:rsidRDefault="00990E34" w:rsidP="000B6FDE">
      <w:pPr>
        <w:pStyle w:val="StepList414"/>
        <w:keepLines w:val="0"/>
        <w:widowControl w:val="0"/>
        <w:numPr>
          <w:ilvl w:val="0"/>
          <w:numId w:val="23"/>
        </w:numPr>
        <w:spacing w:before="120"/>
      </w:pPr>
      <w:r>
        <w:lastRenderedPageBreak/>
        <w:t xml:space="preserve">Exit the confirmation pop up by clicking </w:t>
      </w:r>
      <w:r w:rsidRPr="00990E34">
        <w:rPr>
          <w:rFonts w:ascii="Consolas" w:hAnsi="Consolas" w:cs="Consolas"/>
          <w:color w:val="0000FF"/>
        </w:rPr>
        <w:t>x</w:t>
      </w:r>
      <w:r w:rsidR="0033736C">
        <w:rPr>
          <w:rFonts w:ascii="Consolas" w:hAnsi="Consolas" w:cs="Consolas"/>
          <w:color w:val="0000FF"/>
        </w:rPr>
        <w:t>.</w:t>
      </w:r>
    </w:p>
    <w:p w14:paraId="1790E2D6" w14:textId="530BE3D8" w:rsidR="00990E34" w:rsidRPr="00141F73" w:rsidRDefault="00141F73" w:rsidP="00141F73">
      <w:pPr>
        <w:pStyle w:val="StepList414"/>
        <w:keepLines w:val="0"/>
        <w:widowControl w:val="0"/>
        <w:tabs>
          <w:tab w:val="clear" w:pos="792"/>
        </w:tabs>
        <w:spacing w:before="120"/>
        <w:ind w:firstLine="0"/>
      </w:pPr>
      <w:r w:rsidRPr="00141F73">
        <w:rPr>
          <w:noProof/>
        </w:rPr>
        <w:drawing>
          <wp:inline distT="0" distB="0" distL="0" distR="0" wp14:anchorId="75708B6B" wp14:editId="40CF3F0B">
            <wp:extent cx="1701384" cy="925754"/>
            <wp:effectExtent l="0" t="0" r="635"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4407" cy="960046"/>
                    </a:xfrm>
                    <a:prstGeom prst="rect">
                      <a:avLst/>
                    </a:prstGeom>
                  </pic:spPr>
                </pic:pic>
              </a:graphicData>
            </a:graphic>
          </wp:inline>
        </w:drawing>
      </w:r>
    </w:p>
    <w:p w14:paraId="7C7B0F13" w14:textId="7EC646A3" w:rsidR="00990E34" w:rsidRPr="00AB2A78" w:rsidRDefault="00990E34" w:rsidP="00990E34">
      <w:pPr>
        <w:pStyle w:val="Heading3"/>
        <w:rPr>
          <w:b/>
          <w:bCs/>
        </w:rPr>
      </w:pPr>
      <w:r w:rsidRPr="00AB2A78">
        <w:rPr>
          <w:b/>
          <w:bCs/>
        </w:rPr>
        <w:t>Saving the model as a notebook</w:t>
      </w:r>
    </w:p>
    <w:p w14:paraId="17FE4789" w14:textId="0447F996" w:rsidR="00990E34" w:rsidRPr="00990E34" w:rsidRDefault="1A2DB31C" w:rsidP="00990E34">
      <w:pPr>
        <w:pStyle w:val="StepList414"/>
        <w:keepLines w:val="0"/>
        <w:widowControl w:val="0"/>
        <w:numPr>
          <w:ilvl w:val="0"/>
          <w:numId w:val="23"/>
        </w:numPr>
        <w:spacing w:before="120"/>
      </w:pPr>
      <w:r>
        <w:t xml:space="preserve">On the top right corner of the screen, click </w:t>
      </w:r>
      <w:r w:rsidRPr="1A2DB31C">
        <w:rPr>
          <w:rFonts w:ascii="Consolas" w:hAnsi="Consolas" w:cs="Consolas"/>
          <w:color w:val="0000FF"/>
        </w:rPr>
        <w:t xml:space="preserve">Save as </w:t>
      </w:r>
      <w:r w:rsidRPr="1A2DB31C">
        <w:rPr>
          <w:rFonts w:ascii="Wingdings 3" w:eastAsia="Wingdings 3" w:hAnsi="Wingdings 3" w:cs="Wingdings 3"/>
        </w:rPr>
        <w:t>a</w:t>
      </w:r>
      <w:r>
        <w:t xml:space="preserve"> </w:t>
      </w:r>
      <w:r w:rsidRPr="1A2DB31C">
        <w:rPr>
          <w:rFonts w:ascii="Consolas" w:hAnsi="Consolas" w:cs="Consolas"/>
          <w:color w:val="0000FF"/>
        </w:rPr>
        <w:t>Notebook</w:t>
      </w:r>
      <w:r w:rsidR="0033736C">
        <w:rPr>
          <w:rFonts w:ascii="Consolas" w:hAnsi="Consolas" w:cs="Consolas"/>
          <w:color w:val="0000FF"/>
        </w:rPr>
        <w:t>.</w:t>
      </w:r>
    </w:p>
    <w:p w14:paraId="615C6E0F" w14:textId="73D06929" w:rsidR="00990E34" w:rsidRPr="00945535" w:rsidRDefault="00141F73" w:rsidP="00990E34">
      <w:pPr>
        <w:pStyle w:val="StepList414"/>
        <w:keepLines w:val="0"/>
        <w:widowControl w:val="0"/>
        <w:tabs>
          <w:tab w:val="clear" w:pos="792"/>
        </w:tabs>
        <w:spacing w:before="120"/>
        <w:ind w:firstLine="0"/>
      </w:pPr>
      <w:r>
        <w:rPr>
          <w:noProof/>
        </w:rPr>
        <w:drawing>
          <wp:inline distT="0" distB="0" distL="0" distR="0" wp14:anchorId="4277193B" wp14:editId="21EB6E0C">
            <wp:extent cx="5187950" cy="2430185"/>
            <wp:effectExtent l="0" t="0" r="0" b="0"/>
            <wp:docPr id="977846233" name="Picture 977846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6830" cy="2439029"/>
                    </a:xfrm>
                    <a:prstGeom prst="rect">
                      <a:avLst/>
                    </a:prstGeom>
                  </pic:spPr>
                </pic:pic>
              </a:graphicData>
            </a:graphic>
          </wp:inline>
        </w:drawing>
      </w:r>
    </w:p>
    <w:p w14:paraId="5D7EE574" w14:textId="5757FF20" w:rsidR="009A15C0" w:rsidRDefault="009A15C0" w:rsidP="009A15C0">
      <w:pPr>
        <w:pStyle w:val="StepList414"/>
        <w:keepLines w:val="0"/>
        <w:widowControl w:val="0"/>
        <w:numPr>
          <w:ilvl w:val="0"/>
          <w:numId w:val="23"/>
        </w:numPr>
        <w:spacing w:before="120"/>
      </w:pPr>
      <w:r>
        <w:t xml:space="preserve">In the screen </w:t>
      </w:r>
      <w:r>
        <w:rPr>
          <w:i/>
        </w:rPr>
        <w:t>New notebook</w:t>
      </w:r>
      <w:r>
        <w:t>:</w:t>
      </w:r>
    </w:p>
    <w:p w14:paraId="68356FAD" w14:textId="7FE7A3BA" w:rsidR="009A15C0" w:rsidRDefault="009A15C0" w:rsidP="009A15C0">
      <w:pPr>
        <w:pStyle w:val="StepList414"/>
        <w:keepLines w:val="0"/>
        <w:widowControl w:val="0"/>
        <w:tabs>
          <w:tab w:val="clear" w:pos="792"/>
        </w:tabs>
        <w:spacing w:before="120"/>
        <w:ind w:firstLine="0"/>
        <w:rPr>
          <w:rFonts w:ascii="Consolas" w:hAnsi="Consolas" w:cs="Consolas"/>
          <w:color w:val="0000FF"/>
        </w:rPr>
      </w:pPr>
      <w:r>
        <w:t>N</w:t>
      </w:r>
      <w:r w:rsidRPr="00C646DF">
        <w:t>ame:</w:t>
      </w:r>
      <w:r>
        <w:rPr>
          <w:rFonts w:ascii="Consolas" w:hAnsi="Consolas" w:cs="Consolas"/>
          <w:color w:val="0000FF"/>
        </w:rPr>
        <w:t xml:space="preserve"> </w:t>
      </w:r>
      <w:r w:rsidRPr="00C646DF">
        <w:t>keep it as is</w:t>
      </w:r>
    </w:p>
    <w:p w14:paraId="650A2633" w14:textId="7C32F5A7" w:rsidR="009A15C0" w:rsidRDefault="009A15C0" w:rsidP="009A15C0">
      <w:pPr>
        <w:pStyle w:val="StepList414"/>
        <w:keepLines w:val="0"/>
        <w:widowControl w:val="0"/>
        <w:tabs>
          <w:tab w:val="clear" w:pos="792"/>
        </w:tabs>
        <w:spacing w:before="120"/>
        <w:ind w:firstLine="0"/>
        <w:rPr>
          <w:rFonts w:ascii="Consolas" w:hAnsi="Consolas" w:cs="Consolas"/>
          <w:color w:val="0000FF"/>
        </w:rPr>
      </w:pPr>
      <w:r w:rsidRPr="00C646DF">
        <w:t>Description:</w:t>
      </w:r>
      <w:r>
        <w:rPr>
          <w:rFonts w:ascii="Consolas" w:hAnsi="Consolas" w:cs="Consolas"/>
          <w:color w:val="0000FF"/>
        </w:rPr>
        <w:t xml:space="preserve"> CPD </w:t>
      </w:r>
      <w:r w:rsidR="00141F73">
        <w:rPr>
          <w:rFonts w:ascii="Consolas" w:hAnsi="Consolas" w:cs="Consolas"/>
          <w:color w:val="0000FF"/>
        </w:rPr>
        <w:t>W</w:t>
      </w:r>
      <w:r>
        <w:rPr>
          <w:rFonts w:ascii="Consolas" w:hAnsi="Consolas" w:cs="Consolas"/>
          <w:color w:val="0000FF"/>
        </w:rPr>
        <w:t>orkshop AutoAI – Notebook creation</w:t>
      </w:r>
    </w:p>
    <w:p w14:paraId="51685103" w14:textId="583E994D" w:rsidR="009A15C0" w:rsidRDefault="009A15C0" w:rsidP="009A15C0">
      <w:pPr>
        <w:pStyle w:val="StepList414"/>
        <w:keepLines w:val="0"/>
        <w:widowControl w:val="0"/>
        <w:tabs>
          <w:tab w:val="clear" w:pos="792"/>
        </w:tabs>
        <w:spacing w:before="120"/>
        <w:ind w:firstLine="0"/>
      </w:pPr>
      <w:r w:rsidRPr="00D8375C">
        <w:t>Click</w:t>
      </w:r>
      <w:r>
        <w:rPr>
          <w:rFonts w:ascii="Consolas" w:hAnsi="Consolas" w:cs="Consolas"/>
          <w:color w:val="0000FF"/>
        </w:rPr>
        <w:t xml:space="preserve"> Create notebook</w:t>
      </w:r>
      <w:r w:rsidR="0033736C">
        <w:rPr>
          <w:rFonts w:ascii="Consolas" w:hAnsi="Consolas" w:cs="Consolas"/>
          <w:color w:val="0000FF"/>
        </w:rPr>
        <w:t>.</w:t>
      </w:r>
    </w:p>
    <w:p w14:paraId="0DD7D89D" w14:textId="0A30C291" w:rsidR="009A15C0" w:rsidRDefault="001133D0" w:rsidP="009A15C0">
      <w:pPr>
        <w:pStyle w:val="StepList414"/>
        <w:keepLines w:val="0"/>
        <w:widowControl w:val="0"/>
        <w:tabs>
          <w:tab w:val="clear" w:pos="792"/>
        </w:tabs>
        <w:spacing w:before="120"/>
        <w:ind w:firstLine="0"/>
      </w:pPr>
      <w:r w:rsidRPr="001133D0">
        <w:rPr>
          <w:noProof/>
        </w:rPr>
        <w:drawing>
          <wp:inline distT="0" distB="0" distL="0" distR="0" wp14:anchorId="3113DA2A" wp14:editId="6333696D">
            <wp:extent cx="5393913" cy="2924869"/>
            <wp:effectExtent l="0" t="0" r="381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72"/>
                    <a:stretch>
                      <a:fillRect/>
                    </a:stretch>
                  </pic:blipFill>
                  <pic:spPr>
                    <a:xfrm>
                      <a:off x="0" y="0"/>
                      <a:ext cx="5451442" cy="2956065"/>
                    </a:xfrm>
                    <a:prstGeom prst="rect">
                      <a:avLst/>
                    </a:prstGeom>
                  </pic:spPr>
                </pic:pic>
              </a:graphicData>
            </a:graphic>
          </wp:inline>
        </w:drawing>
      </w:r>
    </w:p>
    <w:p w14:paraId="753CB69E" w14:textId="2FE758F6" w:rsidR="00F714D0" w:rsidRDefault="00F714D0" w:rsidP="00203282">
      <w:pPr>
        <w:pStyle w:val="StepList414"/>
        <w:keepLines w:val="0"/>
        <w:widowControl w:val="0"/>
        <w:numPr>
          <w:ilvl w:val="0"/>
          <w:numId w:val="23"/>
        </w:numPr>
        <w:spacing w:before="120"/>
      </w:pPr>
      <w:r>
        <w:lastRenderedPageBreak/>
        <w:t>You will be taken to the new notebook in edit mode in the project.</w:t>
      </w:r>
      <w:r w:rsidR="00203282">
        <w:br/>
      </w:r>
      <w:r w:rsidR="00203282">
        <w:br/>
        <w:t>Take a moment to examine the new auto-generated notebook you just created.</w:t>
      </w:r>
      <w:r w:rsidR="00203282">
        <w:br/>
      </w:r>
      <w:r w:rsidR="00203282">
        <w:br/>
      </w:r>
      <w:r>
        <w:t>Exit the notebook by click</w:t>
      </w:r>
      <w:r w:rsidR="0033736C" w:rsidRPr="009F5A77">
        <w:rPr>
          <w:color w:val="000000" w:themeColor="text1"/>
        </w:rPr>
        <w:t>ing</w:t>
      </w:r>
      <w:r w:rsidR="0033736C">
        <w:t xml:space="preserve"> </w:t>
      </w:r>
      <w:r w:rsidR="0033736C" w:rsidRPr="009F5A77">
        <w:rPr>
          <w:rFonts w:ascii="Consolas" w:hAnsi="Consolas" w:cs="Consolas"/>
          <w:color w:val="0070C0"/>
        </w:rPr>
        <w:t>CPD Workshop Analytics Project</w:t>
      </w:r>
      <w:r w:rsidRPr="009F5A77">
        <w:rPr>
          <w:color w:val="0070C0"/>
        </w:rPr>
        <w:t xml:space="preserve"> </w:t>
      </w:r>
      <w:r>
        <w:t xml:space="preserve">on the breadcrumb </w:t>
      </w:r>
      <w:r w:rsidR="0033736C">
        <w:t>trail.</w:t>
      </w:r>
    </w:p>
    <w:p w14:paraId="1EA93ABC" w14:textId="23D04497" w:rsidR="00F714D0" w:rsidRDefault="00141F73" w:rsidP="00F714D0">
      <w:pPr>
        <w:pStyle w:val="StepList414"/>
        <w:keepLines w:val="0"/>
        <w:widowControl w:val="0"/>
        <w:tabs>
          <w:tab w:val="clear" w:pos="792"/>
        </w:tabs>
        <w:spacing w:before="120"/>
        <w:ind w:firstLine="0"/>
      </w:pPr>
      <w:r w:rsidRPr="00141F73">
        <w:rPr>
          <w:noProof/>
        </w:rPr>
        <w:drawing>
          <wp:inline distT="0" distB="0" distL="0" distR="0" wp14:anchorId="282FFFF5" wp14:editId="514BBB57">
            <wp:extent cx="5028570" cy="3702570"/>
            <wp:effectExtent l="0" t="0" r="635" b="635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0416" cy="3748107"/>
                    </a:xfrm>
                    <a:prstGeom prst="rect">
                      <a:avLst/>
                    </a:prstGeom>
                  </pic:spPr>
                </pic:pic>
              </a:graphicData>
            </a:graphic>
          </wp:inline>
        </w:drawing>
      </w:r>
    </w:p>
    <w:p w14:paraId="7DECA0E8" w14:textId="26456DB6" w:rsidR="00687173" w:rsidRPr="00AB2A78" w:rsidRDefault="00687173" w:rsidP="00687173">
      <w:pPr>
        <w:pStyle w:val="Heading3"/>
        <w:rPr>
          <w:b/>
          <w:bCs/>
        </w:rPr>
      </w:pPr>
      <w:r w:rsidRPr="00AB2A78">
        <w:rPr>
          <w:b/>
          <w:bCs/>
        </w:rPr>
        <w:t>Reviewing the project</w:t>
      </w:r>
    </w:p>
    <w:p w14:paraId="572A0D06" w14:textId="0F1B41BF" w:rsidR="00B16CAE" w:rsidRDefault="00B16CAE" w:rsidP="000B6FDE">
      <w:pPr>
        <w:pStyle w:val="StepList414"/>
        <w:keepLines w:val="0"/>
        <w:widowControl w:val="0"/>
        <w:numPr>
          <w:ilvl w:val="0"/>
          <w:numId w:val="23"/>
        </w:numPr>
        <w:spacing w:before="120"/>
      </w:pPr>
      <w:r>
        <w:t>You should be back in the project and under the Assets tab. (If you are not, navigate there now.)</w:t>
      </w:r>
    </w:p>
    <w:p w14:paraId="25F51919" w14:textId="1891C407" w:rsidR="00B16CAE" w:rsidRDefault="00B16CAE" w:rsidP="00B16CAE">
      <w:pPr>
        <w:pStyle w:val="StepList414"/>
        <w:keepLines w:val="0"/>
        <w:widowControl w:val="0"/>
        <w:tabs>
          <w:tab w:val="clear" w:pos="792"/>
        </w:tabs>
        <w:spacing w:before="120"/>
        <w:ind w:firstLine="0"/>
      </w:pPr>
      <w:r>
        <w:t>Scroll down</w:t>
      </w:r>
      <w:r w:rsidR="00284AC0">
        <w:t xml:space="preserve"> to find the Notebooks section. There you will find the AutoAI generated notebook you were just in.</w:t>
      </w:r>
    </w:p>
    <w:p w14:paraId="299C55CF" w14:textId="48961BF4" w:rsidR="00B16CAE" w:rsidRDefault="00B16CAE" w:rsidP="00B16CAE">
      <w:pPr>
        <w:pStyle w:val="StepList414"/>
        <w:keepLines w:val="0"/>
        <w:widowControl w:val="0"/>
        <w:tabs>
          <w:tab w:val="clear" w:pos="792"/>
        </w:tabs>
        <w:spacing w:before="120"/>
        <w:ind w:firstLine="0"/>
      </w:pPr>
      <w:r>
        <w:rPr>
          <w:noProof/>
        </w:rPr>
        <w:drawing>
          <wp:inline distT="0" distB="0" distL="0" distR="0" wp14:anchorId="49B9BABB" wp14:editId="7E9C5E28">
            <wp:extent cx="4531334" cy="1003300"/>
            <wp:effectExtent l="0" t="0" r="317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5656" cy="1019756"/>
                    </a:xfrm>
                    <a:prstGeom prst="rect">
                      <a:avLst/>
                    </a:prstGeom>
                    <a:noFill/>
                    <a:ln>
                      <a:noFill/>
                    </a:ln>
                  </pic:spPr>
                </pic:pic>
              </a:graphicData>
            </a:graphic>
          </wp:inline>
        </w:drawing>
      </w:r>
    </w:p>
    <w:p w14:paraId="41BB29D2" w14:textId="29746D07" w:rsidR="00DE3A5D" w:rsidRDefault="002838A5" w:rsidP="00B16CAE">
      <w:pPr>
        <w:pStyle w:val="StepList414"/>
        <w:keepLines w:val="0"/>
        <w:widowControl w:val="0"/>
        <w:tabs>
          <w:tab w:val="clear" w:pos="792"/>
        </w:tabs>
        <w:spacing w:before="120"/>
        <w:ind w:firstLine="0"/>
      </w:pPr>
      <w:r w:rsidRPr="002838A5">
        <w:rPr>
          <w:noProof/>
        </w:rPr>
        <w:drawing>
          <wp:inline distT="0" distB="0" distL="0" distR="0" wp14:anchorId="323D2919" wp14:editId="3F644A5D">
            <wp:extent cx="5486400" cy="1140317"/>
            <wp:effectExtent l="0" t="0" r="0" b="3175"/>
            <wp:docPr id="31" name="Picture 31" descr="A close up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0994" cy="1189076"/>
                    </a:xfrm>
                    <a:prstGeom prst="rect">
                      <a:avLst/>
                    </a:prstGeom>
                  </pic:spPr>
                </pic:pic>
              </a:graphicData>
            </a:graphic>
          </wp:inline>
        </w:drawing>
      </w:r>
    </w:p>
    <w:p w14:paraId="72877018" w14:textId="77777777" w:rsidR="00DE3A5D" w:rsidRDefault="00DE3A5D">
      <w:pPr>
        <w:spacing w:before="0" w:after="0"/>
        <w:rPr>
          <w:szCs w:val="22"/>
        </w:rPr>
      </w:pPr>
      <w:r>
        <w:br w:type="page"/>
      </w:r>
    </w:p>
    <w:p w14:paraId="627B4A42" w14:textId="49525AEE" w:rsidR="00284AC0" w:rsidRDefault="00284AC0" w:rsidP="00284AC0">
      <w:pPr>
        <w:pStyle w:val="StepList414"/>
        <w:keepLines w:val="0"/>
        <w:widowControl w:val="0"/>
        <w:numPr>
          <w:ilvl w:val="0"/>
          <w:numId w:val="23"/>
        </w:numPr>
        <w:spacing w:before="120"/>
      </w:pPr>
      <w:r>
        <w:lastRenderedPageBreak/>
        <w:t xml:space="preserve">Scroll down </w:t>
      </w:r>
      <w:r w:rsidR="00203282">
        <w:t>farther</w:t>
      </w:r>
      <w:r>
        <w:t xml:space="preserve"> to find the model you created from the AutoAI save feature. </w:t>
      </w:r>
      <w:r w:rsidR="00203282" w:rsidRPr="00203282">
        <w:rPr>
          <w:rFonts w:cs="Arial"/>
        </w:rPr>
        <w:t>Select</w:t>
      </w:r>
      <w:r w:rsidRPr="00203282">
        <w:t xml:space="preserve"> </w:t>
      </w:r>
      <w:r w:rsidR="00203282">
        <w:t xml:space="preserve">the </w:t>
      </w:r>
      <w:r w:rsidR="00203282" w:rsidRPr="00203282">
        <w:rPr>
          <w:rFonts w:ascii="Consolas" w:hAnsi="Consolas" w:cs="Consolas"/>
          <w:color w:val="0000FF"/>
        </w:rPr>
        <w:t xml:space="preserve">ChurnRisk AutoAI experiment – P4 </w:t>
      </w:r>
      <w:proofErr w:type="spellStart"/>
      <w:r w:rsidR="00203282" w:rsidRPr="00203282">
        <w:rPr>
          <w:rFonts w:ascii="Consolas" w:hAnsi="Consolas" w:cs="Consolas"/>
          <w:color w:val="0000FF"/>
        </w:rPr>
        <w:t>RandomForestClassifierEstimator</w:t>
      </w:r>
      <w:proofErr w:type="spellEnd"/>
      <w:r w:rsidR="0033736C">
        <w:rPr>
          <w:rFonts w:ascii="Consolas" w:hAnsi="Consolas" w:cs="Consolas"/>
          <w:color w:val="0000FF"/>
        </w:rPr>
        <w:t>.</w:t>
      </w:r>
    </w:p>
    <w:p w14:paraId="734A6578" w14:textId="1A6D58AC" w:rsidR="00284AC0" w:rsidRDefault="002838A5" w:rsidP="00284AC0">
      <w:pPr>
        <w:pStyle w:val="StepList414"/>
        <w:keepLines w:val="0"/>
        <w:widowControl w:val="0"/>
        <w:tabs>
          <w:tab w:val="clear" w:pos="792"/>
        </w:tabs>
        <w:spacing w:before="120"/>
        <w:ind w:firstLine="0"/>
      </w:pPr>
      <w:r w:rsidRPr="002838A5">
        <w:rPr>
          <w:noProof/>
        </w:rPr>
        <w:drawing>
          <wp:inline distT="0" distB="0" distL="0" distR="0" wp14:anchorId="0C6586AE" wp14:editId="6FEF764E">
            <wp:extent cx="5486400" cy="1029237"/>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5824" cy="1055393"/>
                    </a:xfrm>
                    <a:prstGeom prst="rect">
                      <a:avLst/>
                    </a:prstGeom>
                  </pic:spPr>
                </pic:pic>
              </a:graphicData>
            </a:graphic>
          </wp:inline>
        </w:drawing>
      </w:r>
    </w:p>
    <w:p w14:paraId="70D19B8B" w14:textId="77773639" w:rsidR="000B6FDE" w:rsidRDefault="000B6FDE" w:rsidP="000B6FDE">
      <w:pPr>
        <w:pStyle w:val="StepList414"/>
        <w:keepLines w:val="0"/>
        <w:widowControl w:val="0"/>
        <w:numPr>
          <w:ilvl w:val="0"/>
          <w:numId w:val="23"/>
        </w:numPr>
        <w:spacing w:before="120"/>
      </w:pPr>
      <w:r>
        <w:t>Review your new AutoAI generated model</w:t>
      </w:r>
      <w:r w:rsidR="0033736C">
        <w:t>.</w:t>
      </w:r>
    </w:p>
    <w:p w14:paraId="3B335CA8" w14:textId="0098859A" w:rsidR="00284AC0" w:rsidRDefault="00284AC0" w:rsidP="00284AC0">
      <w:pPr>
        <w:pStyle w:val="StepList414"/>
        <w:keepLines w:val="0"/>
        <w:widowControl w:val="0"/>
        <w:tabs>
          <w:tab w:val="clear" w:pos="792"/>
        </w:tabs>
        <w:spacing w:before="120"/>
        <w:ind w:firstLine="0"/>
      </w:pPr>
      <w:r>
        <w:rPr>
          <w:noProof/>
        </w:rPr>
        <w:drawing>
          <wp:inline distT="0" distB="0" distL="0" distR="0" wp14:anchorId="4563D697" wp14:editId="05AE08E9">
            <wp:extent cx="4834965" cy="1561055"/>
            <wp:effectExtent l="0" t="0" r="381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6887" cy="1571361"/>
                    </a:xfrm>
                    <a:prstGeom prst="rect">
                      <a:avLst/>
                    </a:prstGeom>
                    <a:noFill/>
                    <a:ln>
                      <a:noFill/>
                    </a:ln>
                  </pic:spPr>
                </pic:pic>
              </a:graphicData>
            </a:graphic>
          </wp:inline>
        </w:drawing>
      </w:r>
    </w:p>
    <w:p w14:paraId="764A05D6" w14:textId="5635DA07" w:rsidR="00B01EB6" w:rsidRDefault="1A2DB31C" w:rsidP="00B01EB6">
      <w:pPr>
        <w:pStyle w:val="StepList414"/>
        <w:keepLines w:val="0"/>
        <w:widowControl w:val="0"/>
        <w:numPr>
          <w:ilvl w:val="0"/>
          <w:numId w:val="23"/>
        </w:numPr>
        <w:spacing w:before="120"/>
      </w:pPr>
      <w:r>
        <w:t>Close any extra browser tabs you may have open, leaving only one.</w:t>
      </w:r>
    </w:p>
    <w:p w14:paraId="0F03A5FB" w14:textId="366A5CD9" w:rsidR="00B01EB6" w:rsidRDefault="00B01EB6" w:rsidP="00284AC0">
      <w:pPr>
        <w:pStyle w:val="StepList414"/>
        <w:keepLines w:val="0"/>
        <w:widowControl w:val="0"/>
        <w:tabs>
          <w:tab w:val="clear" w:pos="792"/>
        </w:tabs>
        <w:spacing w:before="120"/>
        <w:ind w:firstLine="0"/>
      </w:pPr>
      <w:r>
        <w:rPr>
          <w:noProof/>
        </w:rPr>
        <w:drawing>
          <wp:inline distT="0" distB="0" distL="0" distR="0" wp14:anchorId="3B9E0D2B" wp14:editId="30F44A65">
            <wp:extent cx="2861388" cy="876300"/>
            <wp:effectExtent l="0" t="0" r="0" b="0"/>
            <wp:docPr id="1073887113" name="Picture 107388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61388" cy="876300"/>
                    </a:xfrm>
                    <a:prstGeom prst="rect">
                      <a:avLst/>
                    </a:prstGeom>
                  </pic:spPr>
                </pic:pic>
              </a:graphicData>
            </a:graphic>
          </wp:inline>
        </w:drawing>
      </w:r>
    </w:p>
    <w:p w14:paraId="0CDB9431" w14:textId="77777777" w:rsidR="00203282" w:rsidRDefault="00203282">
      <w:pPr>
        <w:spacing w:before="0" w:after="0"/>
        <w:rPr>
          <w:rFonts w:ascii="Arial Bold" w:eastAsia="Arial Unicode MS" w:hAnsi="Arial Bold" w:cs="Arial Bold"/>
          <w:b/>
          <w:bCs/>
          <w:iCs/>
          <w:kern w:val="32"/>
          <w:sz w:val="28"/>
          <w:szCs w:val="28"/>
          <w:lang w:eastAsia="zh-CN"/>
        </w:rPr>
      </w:pPr>
      <w:bookmarkStart w:id="10" w:name="_Toc29308917"/>
      <w:r>
        <w:br w:type="page"/>
      </w:r>
    </w:p>
    <w:p w14:paraId="72B7F51F" w14:textId="38A42992" w:rsidR="000B6FDE" w:rsidRDefault="000B6FDE" w:rsidP="000B6FDE">
      <w:pPr>
        <w:pStyle w:val="Heading2"/>
        <w:spacing w:before="120" w:after="120"/>
      </w:pPr>
      <w:r>
        <w:lastRenderedPageBreak/>
        <w:t>Lab conclusion</w:t>
      </w:r>
      <w:bookmarkEnd w:id="10"/>
    </w:p>
    <w:p w14:paraId="164388B8" w14:textId="6AF79F38" w:rsidR="000B6FDE" w:rsidRDefault="000B6FDE" w:rsidP="00AB1938">
      <w:pPr>
        <w:pStyle w:val="StepList611"/>
        <w:tabs>
          <w:tab w:val="clear" w:pos="792"/>
        </w:tabs>
        <w:spacing w:before="120"/>
        <w:ind w:firstLine="0"/>
        <w:jc w:val="both"/>
      </w:pPr>
      <w:r>
        <w:t xml:space="preserve">The AutoAI generated model had greater accuracy than the one built by the notebook. AutoAI can test many variations of a model in minutes that a Data Scientist would take days, weeks or even months to try out manually using a notebook approach. And AutoAI does not require any coding at all, making it an available </w:t>
      </w:r>
      <w:r w:rsidR="00203282">
        <w:t>solution</w:t>
      </w:r>
      <w:r>
        <w:t xml:space="preserve"> to more people.</w:t>
      </w:r>
    </w:p>
    <w:p w14:paraId="37E0C865" w14:textId="6C40F491" w:rsidR="000B6FDE" w:rsidRDefault="000B6FDE" w:rsidP="00AB1938">
      <w:pPr>
        <w:pStyle w:val="StepList611"/>
        <w:tabs>
          <w:tab w:val="clear" w:pos="792"/>
        </w:tabs>
        <w:spacing w:before="120"/>
        <w:ind w:firstLine="0"/>
        <w:jc w:val="both"/>
      </w:pPr>
      <w:r>
        <w:t xml:space="preserve">Data Scientists will always love their notebooks for the reasons listed in this lab, but AutoAI is an industry unique IBM differentiator that will </w:t>
      </w:r>
      <w:r w:rsidR="0033736C">
        <w:t xml:space="preserve">enable </w:t>
      </w:r>
      <w:r>
        <w:t xml:space="preserve">the Data Scientist to be more productive. </w:t>
      </w:r>
      <w:r w:rsidR="0033736C">
        <w:t xml:space="preserve">A data scientist can accelerate model creation using AutoAI and then tweak it using a </w:t>
      </w:r>
      <w:proofErr w:type="spellStart"/>
      <w:r w:rsidR="0033736C">
        <w:t>Jupyter</w:t>
      </w:r>
      <w:proofErr w:type="spellEnd"/>
      <w:r w:rsidR="0033736C">
        <w:t xml:space="preserve"> notebook if desired.  In minutes AutoAI generates this code that would normally take hours or days to create manually.</w:t>
      </w:r>
    </w:p>
    <w:p w14:paraId="4574A475" w14:textId="77777777" w:rsidR="000B6FDE" w:rsidRDefault="000B6FDE" w:rsidP="00AB1938">
      <w:pPr>
        <w:pStyle w:val="StepList611"/>
        <w:tabs>
          <w:tab w:val="clear" w:pos="792"/>
        </w:tabs>
        <w:spacing w:before="120"/>
        <w:ind w:firstLine="0"/>
        <w:jc w:val="both"/>
      </w:pPr>
      <w:r>
        <w:t>To fulfill the promise of AI, organizations are tackling skill-set gaps, deployment, and governance processes today. In particular, businesses are seeking an alternative where citizen data scientists can quickly get started, while expert data scientists can speed experimentation time from weeks and months to minutes and hours. </w:t>
      </w:r>
    </w:p>
    <w:p w14:paraId="26D5E736" w14:textId="77777777" w:rsidR="000B6FDE" w:rsidRDefault="000B6FDE" w:rsidP="00AB1938">
      <w:pPr>
        <w:pStyle w:val="StepList611"/>
        <w:tabs>
          <w:tab w:val="clear" w:pos="792"/>
        </w:tabs>
        <w:spacing w:before="120"/>
        <w:ind w:firstLine="0"/>
        <w:jc w:val="both"/>
      </w:pPr>
      <w:r>
        <w:t>Both groups need a multimodal data science and AI environment where data and analytics specialists collaborate with other experts and optimize model performance end-to-end.</w:t>
      </w:r>
    </w:p>
    <w:p w14:paraId="7713B9C3" w14:textId="77777777" w:rsidR="000B6FDE" w:rsidRDefault="000B6FDE" w:rsidP="00AB1938">
      <w:pPr>
        <w:pStyle w:val="StepList611"/>
        <w:tabs>
          <w:tab w:val="clear" w:pos="792"/>
        </w:tabs>
        <w:spacing w:before="120"/>
        <w:ind w:firstLine="0"/>
        <w:jc w:val="both"/>
      </w:pPr>
      <w:r>
        <w:t>AutoAI in the Cloud Pak for Data Watson Machine Learning service solves this requirement.</w:t>
      </w:r>
    </w:p>
    <w:p w14:paraId="4ACA620E" w14:textId="0D012B48" w:rsidR="000B6FDE" w:rsidRDefault="000B6FDE" w:rsidP="00AB1938">
      <w:pPr>
        <w:pStyle w:val="StepList611"/>
        <w:tabs>
          <w:tab w:val="clear" w:pos="792"/>
        </w:tabs>
        <w:spacing w:before="120"/>
        <w:ind w:firstLine="0"/>
        <w:jc w:val="both"/>
      </w:pPr>
      <w:r>
        <w:t xml:space="preserve">Read here how AutoAI won the 2019 </w:t>
      </w:r>
      <w:proofErr w:type="spellStart"/>
      <w:r>
        <w:t>Alconics</w:t>
      </w:r>
      <w:proofErr w:type="spellEnd"/>
      <w:r>
        <w:t xml:space="preserve"> award for </w:t>
      </w:r>
      <w:r w:rsidRPr="000E662D">
        <w:rPr>
          <w:i/>
        </w:rPr>
        <w:t>“Best Innovation in Intelligent Automation”</w:t>
      </w:r>
      <w:r>
        <w:t xml:space="preserve">: </w:t>
      </w:r>
      <w:hyperlink r:id="rId78" w:history="1">
        <w:r w:rsidR="001E0134" w:rsidRPr="004F7A14">
          <w:rPr>
            <w:rStyle w:val="Hyperlink"/>
          </w:rPr>
          <w:t>http://ibm.biz/The-Alconics-Awards</w:t>
        </w:r>
      </w:hyperlink>
      <w:r w:rsidR="001E0134">
        <w:t xml:space="preserve"> </w:t>
      </w:r>
    </w:p>
    <w:p w14:paraId="6738C3E0" w14:textId="77777777" w:rsidR="000B6FDE" w:rsidRPr="000722B9" w:rsidRDefault="000B6FDE" w:rsidP="003B20AC">
      <w:pPr>
        <w:pStyle w:val="StepList611"/>
        <w:keepNext/>
        <w:tabs>
          <w:tab w:val="clear" w:pos="792"/>
        </w:tabs>
        <w:spacing w:before="120"/>
        <w:ind w:firstLine="0"/>
        <w:jc w:val="center"/>
        <w:rPr>
          <w:b/>
        </w:rPr>
      </w:pPr>
      <w:r w:rsidRPr="000722B9">
        <w:rPr>
          <w:b/>
        </w:rPr>
        <w:t>Award for</w:t>
      </w:r>
      <w:r>
        <w:rPr>
          <w:b/>
        </w:rPr>
        <w:t xml:space="preserve"> IBM’s</w:t>
      </w:r>
      <w:r w:rsidRPr="000722B9">
        <w:rPr>
          <w:b/>
        </w:rPr>
        <w:t xml:space="preserve"> AutoAI</w:t>
      </w:r>
    </w:p>
    <w:p w14:paraId="07BF4344" w14:textId="77777777" w:rsidR="000B6FDE" w:rsidRDefault="000B6FDE" w:rsidP="003B20AC">
      <w:pPr>
        <w:pStyle w:val="StepList611"/>
        <w:keepNext/>
        <w:tabs>
          <w:tab w:val="clear" w:pos="792"/>
        </w:tabs>
        <w:spacing w:before="120"/>
        <w:ind w:firstLine="0"/>
        <w:jc w:val="center"/>
      </w:pPr>
      <w:r>
        <w:rPr>
          <w:noProof/>
        </w:rPr>
        <w:drawing>
          <wp:inline distT="0" distB="0" distL="0" distR="0" wp14:anchorId="20C4AF96" wp14:editId="3490C4DD">
            <wp:extent cx="3295650" cy="185204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toAIAward.png"/>
                    <pic:cNvPicPr/>
                  </pic:nvPicPr>
                  <pic:blipFill>
                    <a:blip r:embed="rId79">
                      <a:extLst>
                        <a:ext uri="{28A0092B-C50C-407E-A947-70E740481C1C}">
                          <a14:useLocalDpi xmlns:a14="http://schemas.microsoft.com/office/drawing/2010/main" val="0"/>
                        </a:ext>
                      </a:extLst>
                    </a:blip>
                    <a:stretch>
                      <a:fillRect/>
                    </a:stretch>
                  </pic:blipFill>
                  <pic:spPr>
                    <a:xfrm>
                      <a:off x="0" y="0"/>
                      <a:ext cx="3305980" cy="1857848"/>
                    </a:xfrm>
                    <a:prstGeom prst="rect">
                      <a:avLst/>
                    </a:prstGeom>
                  </pic:spPr>
                </pic:pic>
              </a:graphicData>
            </a:graphic>
          </wp:inline>
        </w:drawing>
      </w:r>
    </w:p>
    <w:p w14:paraId="4F8447D7" w14:textId="77777777" w:rsidR="000B6FDE" w:rsidRDefault="000B6FDE" w:rsidP="001B7D5B">
      <w:pPr>
        <w:pStyle w:val="StepList611"/>
        <w:keepNext/>
        <w:tabs>
          <w:tab w:val="clear" w:pos="792"/>
        </w:tabs>
        <w:spacing w:before="120"/>
        <w:ind w:firstLine="0"/>
      </w:pPr>
    </w:p>
    <w:bookmarkEnd w:id="2"/>
    <w:p w14:paraId="20C4EF87" w14:textId="77777777" w:rsidR="000B6FDE" w:rsidRDefault="000B6FDE" w:rsidP="0075473B">
      <w:pPr>
        <w:pStyle w:val="StepList611"/>
        <w:tabs>
          <w:tab w:val="clear" w:pos="792"/>
        </w:tabs>
        <w:spacing w:before="120"/>
        <w:ind w:left="0" w:firstLine="0"/>
        <w:rPr>
          <w:b/>
          <w:bCs/>
        </w:rPr>
      </w:pPr>
      <w:r>
        <w:rPr>
          <w:b/>
          <w:bCs/>
        </w:rPr>
        <w:t>** E</w:t>
      </w:r>
      <w:r w:rsidRPr="00825A66">
        <w:rPr>
          <w:b/>
          <w:bCs/>
        </w:rPr>
        <w:t xml:space="preserve">nd of </w:t>
      </w:r>
      <w:r>
        <w:rPr>
          <w:b/>
          <w:bCs/>
        </w:rPr>
        <w:t>Lab 06 -</w:t>
      </w:r>
      <w:r w:rsidRPr="00825A66">
        <w:rPr>
          <w:b/>
          <w:bCs/>
        </w:rPr>
        <w:t xml:space="preserve"> </w:t>
      </w:r>
      <w:r>
        <w:rPr>
          <w:b/>
          <w:bCs/>
        </w:rPr>
        <w:t>Analyze: AutoAI</w:t>
      </w:r>
    </w:p>
    <w:p w14:paraId="117C30AF" w14:textId="121D1B28" w:rsidR="00B43FF5" w:rsidRDefault="000B6FDE" w:rsidP="006D252B">
      <w:pPr>
        <w:pStyle w:val="StepList816"/>
        <w:keepLines w:val="0"/>
        <w:widowControl w:val="0"/>
        <w:spacing w:before="120"/>
        <w:rPr>
          <w:b/>
          <w:bCs/>
        </w:rPr>
      </w:pPr>
      <w:r w:rsidRPr="00F91CA0">
        <w:rPr>
          <w:bCs/>
          <w:sz w:val="16"/>
          <w:szCs w:val="16"/>
        </w:rPr>
        <w:t xml:space="preserve">    </w:t>
      </w:r>
      <w:r>
        <w:rPr>
          <w:bCs/>
          <w:sz w:val="16"/>
          <w:szCs w:val="16"/>
        </w:rPr>
        <w:t xml:space="preserve"> </w:t>
      </w:r>
      <w:r w:rsidRPr="00F91CA0">
        <w:rPr>
          <w:bCs/>
          <w:sz w:val="16"/>
          <w:szCs w:val="16"/>
        </w:rPr>
        <w:t xml:space="preserve">Lab by Burt </w:t>
      </w:r>
      <w:proofErr w:type="spellStart"/>
      <w:r w:rsidRPr="00F91CA0">
        <w:rPr>
          <w:bCs/>
          <w:sz w:val="16"/>
          <w:szCs w:val="16"/>
        </w:rPr>
        <w:t>Vialpand</w:t>
      </w:r>
      <w:r w:rsidR="00F02206">
        <w:rPr>
          <w:bCs/>
          <w:sz w:val="16"/>
          <w:szCs w:val="16"/>
        </w:rPr>
        <w:t>o</w:t>
      </w:r>
      <w:proofErr w:type="spellEnd"/>
      <w:r w:rsidR="00F02206">
        <w:rPr>
          <w:bCs/>
          <w:sz w:val="16"/>
          <w:szCs w:val="16"/>
        </w:rPr>
        <w:t xml:space="preserve">, </w:t>
      </w:r>
      <w:r w:rsidR="00B073D8">
        <w:rPr>
          <w:bCs/>
          <w:sz w:val="16"/>
          <w:szCs w:val="16"/>
        </w:rPr>
        <w:t>Kent Rubin</w:t>
      </w:r>
      <w:r w:rsidRPr="00F91CA0">
        <w:rPr>
          <w:bCs/>
          <w:sz w:val="16"/>
          <w:szCs w:val="16"/>
        </w:rPr>
        <w:t xml:space="preserve">, </w:t>
      </w:r>
      <w:r w:rsidR="00AE443A">
        <w:rPr>
          <w:bCs/>
          <w:sz w:val="16"/>
          <w:szCs w:val="16"/>
        </w:rPr>
        <w:t xml:space="preserve">Anjali Shah </w:t>
      </w:r>
      <w:r w:rsidR="00F02206">
        <w:rPr>
          <w:bCs/>
          <w:sz w:val="16"/>
          <w:szCs w:val="16"/>
        </w:rPr>
        <w:t xml:space="preserve">and </w:t>
      </w:r>
      <w:r w:rsidRPr="00F91CA0">
        <w:rPr>
          <w:bCs/>
          <w:sz w:val="16"/>
          <w:szCs w:val="16"/>
        </w:rPr>
        <w:t xml:space="preserve">Sidney </w:t>
      </w:r>
      <w:proofErr w:type="spellStart"/>
      <w:r w:rsidRPr="00F91CA0">
        <w:rPr>
          <w:bCs/>
          <w:sz w:val="16"/>
          <w:szCs w:val="16"/>
        </w:rPr>
        <w:t>Phoon</w:t>
      </w:r>
      <w:proofErr w:type="spellEnd"/>
      <w:r w:rsidR="00AE443A">
        <w:rPr>
          <w:bCs/>
          <w:sz w:val="16"/>
          <w:szCs w:val="16"/>
        </w:rPr>
        <w:t xml:space="preserve"> </w:t>
      </w:r>
      <w:r w:rsidR="00F02206">
        <w:rPr>
          <w:bCs/>
          <w:sz w:val="16"/>
          <w:szCs w:val="16"/>
        </w:rPr>
        <w:t xml:space="preserve">- </w:t>
      </w:r>
      <w:r w:rsidRPr="00F91CA0">
        <w:rPr>
          <w:bCs/>
          <w:sz w:val="16"/>
          <w:szCs w:val="16"/>
        </w:rPr>
        <w:t xml:space="preserve">IBM </w:t>
      </w:r>
    </w:p>
    <w:sectPr w:rsidR="00B43FF5" w:rsidSect="00C1075C">
      <w:headerReference w:type="even" r:id="rId80"/>
      <w:headerReference w:type="default" r:id="rId81"/>
      <w:footerReference w:type="even" r:id="rId82"/>
      <w:footerReference w:type="default" r:id="rId83"/>
      <w:headerReference w:type="first" r:id="rId84"/>
      <w:footerReference w:type="first" r:id="rId85"/>
      <w:pgSz w:w="12240" w:h="15840" w:code="1"/>
      <w:pgMar w:top="1440" w:right="1008" w:bottom="1440" w:left="1008" w:header="432" w:footer="720" w:gutter="0"/>
      <w:pgNumType w:start="98"/>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BC">
      <wne:macro wne:macroName="PROJECT.NEWMACROS.CODE"/>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F2A0F" w14:textId="77777777" w:rsidR="00D4205F" w:rsidRDefault="00D4205F">
      <w:r>
        <w:separator/>
      </w:r>
    </w:p>
  </w:endnote>
  <w:endnote w:type="continuationSeparator" w:id="0">
    <w:p w14:paraId="383FF991" w14:textId="77777777" w:rsidR="00D4205F" w:rsidRDefault="00D4205F">
      <w:r>
        <w:continuationSeparator/>
      </w:r>
    </w:p>
  </w:endnote>
  <w:endnote w:type="continuationNotice" w:id="1">
    <w:p w14:paraId="46196EB8" w14:textId="77777777" w:rsidR="00D4205F" w:rsidRDefault="00D4205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Bold">
    <w:altName w:val="Arial"/>
    <w:panose1 w:val="020B060402020202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Wingdings 3">
    <w:panose1 w:val="05040102010807070707"/>
    <w:charset w:val="4D"/>
    <w:family w:val="decorative"/>
    <w:pitch w:val="variable"/>
    <w:sig w:usb0="00000003" w:usb1="10000000" w:usb2="00000000" w:usb3="00000000" w:csb0="80000001" w:csb1="00000000"/>
  </w:font>
  <w:font w:name="Miriam">
    <w:panose1 w:val="020B0502050101010101"/>
    <w:charset w:val="B1"/>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BA2AA" w14:textId="7C6B6F1C" w:rsidR="00604233" w:rsidRPr="0029742A" w:rsidRDefault="00604233" w:rsidP="0029742A">
    <w:pPr>
      <w:pStyle w:val="Footer"/>
      <w:pBdr>
        <w:top w:val="single" w:sz="4" w:space="1" w:color="auto"/>
      </w:pBdr>
      <w:tabs>
        <w:tab w:val="right" w:pos="10260"/>
      </w:tabs>
      <w:rPr>
        <w:i w:val="0"/>
        <w:iCs/>
      </w:rPr>
    </w:pPr>
    <w:r>
      <w:rPr>
        <w:i w:val="0"/>
        <w:iCs/>
      </w:rPr>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94</w:t>
    </w:r>
    <w:r w:rsidRPr="00E36D1E">
      <w:rPr>
        <w:i w:val="0"/>
        <w:iCs/>
      </w:rPr>
      <w:fldChar w:fldCharType="end"/>
    </w:r>
    <w:r>
      <w:rPr>
        <w:i w:val="0"/>
        <w:iCs/>
      </w:rPr>
      <w:tab/>
    </w:r>
    <w:r w:rsidRPr="00374960">
      <w:rPr>
        <w:i w:val="0"/>
        <w:iCs/>
      </w:rPr>
      <w:t xml:space="preserve">IBM Journey to Cloud and AI: </w:t>
    </w:r>
    <w:r>
      <w:rPr>
        <w:i w:val="0"/>
        <w:iCs/>
      </w:rPr>
      <w:t>Analytics</w:t>
    </w:r>
    <w:r w:rsidRPr="00374960">
      <w:rPr>
        <w:i w:val="0"/>
        <w:iCs/>
      </w:rPr>
      <w:t xml:space="preserve"> Modernization Workshop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6778E" w14:textId="76BA5F91" w:rsidR="00604233" w:rsidRPr="00095B20" w:rsidRDefault="00604233" w:rsidP="0029742A">
    <w:pPr>
      <w:pStyle w:val="Footer"/>
      <w:pBdr>
        <w:top w:val="single" w:sz="4" w:space="1" w:color="auto"/>
      </w:pBdr>
      <w:tabs>
        <w:tab w:val="right" w:pos="10260"/>
      </w:tabs>
      <w:rPr>
        <w:i w:val="0"/>
        <w:iCs/>
      </w:rPr>
    </w:pPr>
    <w:r w:rsidRPr="00417BDB">
      <w:rPr>
        <w:i w:val="0"/>
        <w:iCs/>
      </w:rPr>
      <w:t>Lab 0</w:t>
    </w:r>
    <w:r w:rsidR="00331ACE">
      <w:rPr>
        <w:i w:val="0"/>
        <w:iCs/>
      </w:rPr>
      <w:t>6</w:t>
    </w:r>
    <w:r w:rsidRPr="00417BDB">
      <w:rPr>
        <w:i w:val="0"/>
        <w:iCs/>
      </w:rPr>
      <w:t xml:space="preserve"> – </w:t>
    </w:r>
    <w:r>
      <w:rPr>
        <w:i w:val="0"/>
        <w:iCs/>
      </w:rPr>
      <w:t>Analyze</w:t>
    </w:r>
    <w:r w:rsidR="001A0199">
      <w:rPr>
        <w:i w:val="0"/>
        <w:iCs/>
      </w:rPr>
      <w:t>: AutoAI</w:t>
    </w:r>
    <w:r w:rsidRPr="00095B20">
      <w:rPr>
        <w:i w:val="0"/>
        <w:iCs/>
      </w:rPr>
      <w:tab/>
      <w:t xml:space="preserve">Page </w:t>
    </w:r>
    <w:r w:rsidRPr="00E36D1E">
      <w:rPr>
        <w:i w:val="0"/>
        <w:iCs/>
      </w:rPr>
      <w:fldChar w:fldCharType="begin"/>
    </w:r>
    <w:r w:rsidRPr="00E36D1E">
      <w:rPr>
        <w:i w:val="0"/>
        <w:iCs/>
      </w:rPr>
      <w:instrText xml:space="preserve"> PAGE   \* MERGEFORMAT </w:instrText>
    </w:r>
    <w:r w:rsidRPr="00E36D1E">
      <w:rPr>
        <w:i w:val="0"/>
        <w:iCs/>
      </w:rPr>
      <w:fldChar w:fldCharType="separate"/>
    </w:r>
    <w:r>
      <w:rPr>
        <w:i w:val="0"/>
        <w:iCs/>
        <w:noProof/>
      </w:rPr>
      <w:t>93</w:t>
    </w:r>
    <w:r w:rsidRPr="00E36D1E">
      <w:rPr>
        <w:i w:val="0"/>
        <w:iC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2F9EC" w14:textId="77777777" w:rsidR="00C1075C" w:rsidRDefault="00C107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975C1" w14:textId="77777777" w:rsidR="00D4205F" w:rsidRDefault="00D4205F">
      <w:r>
        <w:separator/>
      </w:r>
    </w:p>
  </w:footnote>
  <w:footnote w:type="continuationSeparator" w:id="0">
    <w:p w14:paraId="5B18973D" w14:textId="77777777" w:rsidR="00D4205F" w:rsidRDefault="00D4205F">
      <w:r>
        <w:continuationSeparator/>
      </w:r>
    </w:p>
  </w:footnote>
  <w:footnote w:type="continuationNotice" w:id="1">
    <w:p w14:paraId="0E61F156" w14:textId="77777777" w:rsidR="00D4205F" w:rsidRDefault="00D4205F">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05ABD" w14:textId="77777777" w:rsidR="00604233" w:rsidRDefault="00604233" w:rsidP="0029742A">
    <w:pPr>
      <w:pStyle w:val="Header"/>
      <w:tabs>
        <w:tab w:val="clear" w:pos="4320"/>
        <w:tab w:val="clear" w:pos="8640"/>
        <w:tab w:val="right" w:pos="10260"/>
      </w:tabs>
    </w:pPr>
    <w:r>
      <w:t>IBM Software</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BE714B" w14:textId="77777777" w:rsidR="00604233" w:rsidRPr="00B705E9" w:rsidRDefault="00604233" w:rsidP="0029742A">
    <w:pPr>
      <w:pStyle w:val="Header"/>
      <w:tabs>
        <w:tab w:val="clear" w:pos="4320"/>
        <w:tab w:val="clear" w:pos="8640"/>
        <w:tab w:val="right" w:pos="10260"/>
      </w:tabs>
      <w:jc w:val="right"/>
    </w:pPr>
    <w:r>
      <w:tab/>
    </w:r>
    <w:r w:rsidRPr="00095B20">
      <w:t xml:space="preserve"> </w:t>
    </w:r>
    <w:r>
      <w:t>IBM Software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02657" w14:textId="77777777" w:rsidR="00C1075C" w:rsidRDefault="00C107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3FCF14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62CD2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C4637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B78CC80"/>
    <w:lvl w:ilvl="0">
      <w:start w:val="1"/>
      <w:numFmt w:val="decimal"/>
      <w:pStyle w:val="ListNumber2"/>
      <w:lvlText w:val="%1."/>
      <w:lvlJc w:val="left"/>
      <w:pPr>
        <w:tabs>
          <w:tab w:val="num" w:pos="720"/>
        </w:tabs>
        <w:ind w:left="720" w:hanging="360"/>
      </w:pPr>
    </w:lvl>
  </w:abstractNum>
  <w:abstractNum w:abstractNumId="4" w15:restartNumberingAfterBreak="0">
    <w:nsid w:val="FFFFFF88"/>
    <w:multiLevelType w:val="singleLevel"/>
    <w:tmpl w:val="465CA8F2"/>
    <w:lvl w:ilvl="0">
      <w:start w:val="1"/>
      <w:numFmt w:val="decimal"/>
      <w:pStyle w:val="ListNumber"/>
      <w:lvlText w:val="%1."/>
      <w:lvlJc w:val="left"/>
      <w:pPr>
        <w:tabs>
          <w:tab w:val="num" w:pos="360"/>
        </w:tabs>
        <w:ind w:left="360" w:hanging="360"/>
      </w:pPr>
    </w:lvl>
  </w:abstractNum>
  <w:abstractNum w:abstractNumId="5" w15:restartNumberingAfterBreak="0">
    <w:nsid w:val="077C53B9"/>
    <w:multiLevelType w:val="multilevel"/>
    <w:tmpl w:val="3FF045CE"/>
    <w:styleLink w:val="StyleNumberedLeft0Hanging025"/>
    <w:lvl w:ilvl="0">
      <w:start w:val="1"/>
      <w:numFmt w:val="decimal"/>
      <w:lvlText w:val="□  %1."/>
      <w:lvlJc w:val="left"/>
      <w:pPr>
        <w:tabs>
          <w:tab w:val="num" w:pos="720"/>
        </w:tabs>
        <w:ind w:left="720" w:hanging="720"/>
      </w:pPr>
      <w:rPr>
        <w:rFonts w:ascii="Arial" w:hAnsi="Arial" w:hint="default"/>
        <w:sz w:val="24"/>
        <w:szCs w:val="24"/>
      </w:rPr>
    </w:lvl>
    <w:lvl w:ilvl="1">
      <w:start w:val="1"/>
      <w:numFmt w:val="lowerLetter"/>
      <w:lvlText w:val="%2."/>
      <w:lvlJc w:val="left"/>
      <w:pPr>
        <w:tabs>
          <w:tab w:val="num" w:pos="1440"/>
        </w:tabs>
        <w:ind w:left="1440" w:hanging="360"/>
      </w:pPr>
      <w:rPr>
        <w:rFonts w:ascii="Arial" w:hAnsi="Aria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08E44C93"/>
    <w:multiLevelType w:val="hybridMultilevel"/>
    <w:tmpl w:val="6BA04B68"/>
    <w:lvl w:ilvl="0" w:tplc="DDF21980">
      <w:start w:val="1"/>
      <w:numFmt w:val="decimal"/>
      <w:pStyle w:val="TableNumber"/>
      <w:lvlText w:val="%1."/>
      <w:lvlJc w:val="left"/>
      <w:pPr>
        <w:tabs>
          <w:tab w:val="num" w:pos="0"/>
        </w:tabs>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A350CC76" w:tentative="1">
      <w:start w:val="1"/>
      <w:numFmt w:val="lowerLetter"/>
      <w:lvlText w:val="%2."/>
      <w:lvlJc w:val="left"/>
      <w:pPr>
        <w:tabs>
          <w:tab w:val="num" w:pos="1440"/>
        </w:tabs>
        <w:ind w:left="1440" w:hanging="360"/>
      </w:pPr>
    </w:lvl>
    <w:lvl w:ilvl="2" w:tplc="3F4E0B9A" w:tentative="1">
      <w:start w:val="1"/>
      <w:numFmt w:val="lowerRoman"/>
      <w:lvlText w:val="%3."/>
      <w:lvlJc w:val="right"/>
      <w:pPr>
        <w:tabs>
          <w:tab w:val="num" w:pos="2160"/>
        </w:tabs>
        <w:ind w:left="2160" w:hanging="180"/>
      </w:pPr>
    </w:lvl>
    <w:lvl w:ilvl="3" w:tplc="7B82A53E" w:tentative="1">
      <w:start w:val="1"/>
      <w:numFmt w:val="decimal"/>
      <w:lvlText w:val="%4."/>
      <w:lvlJc w:val="left"/>
      <w:pPr>
        <w:tabs>
          <w:tab w:val="num" w:pos="2880"/>
        </w:tabs>
        <w:ind w:left="2880" w:hanging="360"/>
      </w:pPr>
    </w:lvl>
    <w:lvl w:ilvl="4" w:tplc="B382F1F0" w:tentative="1">
      <w:start w:val="1"/>
      <w:numFmt w:val="lowerLetter"/>
      <w:lvlText w:val="%5."/>
      <w:lvlJc w:val="left"/>
      <w:pPr>
        <w:tabs>
          <w:tab w:val="num" w:pos="3600"/>
        </w:tabs>
        <w:ind w:left="3600" w:hanging="360"/>
      </w:pPr>
    </w:lvl>
    <w:lvl w:ilvl="5" w:tplc="406A7D84" w:tentative="1">
      <w:start w:val="1"/>
      <w:numFmt w:val="lowerRoman"/>
      <w:lvlText w:val="%6."/>
      <w:lvlJc w:val="right"/>
      <w:pPr>
        <w:tabs>
          <w:tab w:val="num" w:pos="4320"/>
        </w:tabs>
        <w:ind w:left="4320" w:hanging="180"/>
      </w:pPr>
    </w:lvl>
    <w:lvl w:ilvl="6" w:tplc="D2164716" w:tentative="1">
      <w:start w:val="1"/>
      <w:numFmt w:val="decimal"/>
      <w:lvlText w:val="%7."/>
      <w:lvlJc w:val="left"/>
      <w:pPr>
        <w:tabs>
          <w:tab w:val="num" w:pos="5040"/>
        </w:tabs>
        <w:ind w:left="5040" w:hanging="360"/>
      </w:pPr>
    </w:lvl>
    <w:lvl w:ilvl="7" w:tplc="66D0916A" w:tentative="1">
      <w:start w:val="1"/>
      <w:numFmt w:val="lowerLetter"/>
      <w:lvlText w:val="%8."/>
      <w:lvlJc w:val="left"/>
      <w:pPr>
        <w:tabs>
          <w:tab w:val="num" w:pos="5760"/>
        </w:tabs>
        <w:ind w:left="5760" w:hanging="360"/>
      </w:pPr>
    </w:lvl>
    <w:lvl w:ilvl="8" w:tplc="25A80630" w:tentative="1">
      <w:start w:val="1"/>
      <w:numFmt w:val="lowerRoman"/>
      <w:lvlText w:val="%9."/>
      <w:lvlJc w:val="right"/>
      <w:pPr>
        <w:tabs>
          <w:tab w:val="num" w:pos="6480"/>
        </w:tabs>
        <w:ind w:left="6480" w:hanging="180"/>
      </w:pPr>
    </w:lvl>
  </w:abstractNum>
  <w:abstractNum w:abstractNumId="7" w15:restartNumberingAfterBreak="0">
    <w:nsid w:val="0C490014"/>
    <w:multiLevelType w:val="multilevel"/>
    <w:tmpl w:val="6F5A5438"/>
    <w:lvl w:ilvl="0">
      <w:start w:val="1"/>
      <w:numFmt w:val="decimal"/>
      <w:lvlText w:val="__%1. "/>
      <w:lvlJc w:val="left"/>
      <w:pPr>
        <w:tabs>
          <w:tab w:val="num" w:pos="792"/>
        </w:tabs>
        <w:ind w:left="792" w:hanging="792"/>
      </w:pPr>
      <w:rPr>
        <w:rFonts w:ascii="Arial" w:hAnsi="Arial" w:cs="Arial" w:hint="default"/>
        <w:sz w:val="22"/>
        <w:szCs w:val="22"/>
      </w:rPr>
    </w:lvl>
    <w:lvl w:ilvl="1">
      <w:start w:val="1"/>
      <w:numFmt w:val="bullet"/>
      <w:lvlText w:val=""/>
      <w:lvlJc w:val="left"/>
      <w:pPr>
        <w:tabs>
          <w:tab w:val="num" w:pos="648"/>
        </w:tabs>
        <w:ind w:left="1354" w:hanging="562"/>
      </w:pPr>
      <w:rPr>
        <w:rFonts w:ascii="Symbol" w:hAnsi="Symbol"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8" w15:restartNumberingAfterBreak="0">
    <w:nsid w:val="103C00FF"/>
    <w:multiLevelType w:val="multilevel"/>
    <w:tmpl w:val="09D479A4"/>
    <w:styleLink w:val="StyleBulleted"/>
    <w:lvl w:ilvl="0">
      <w:start w:val="1"/>
      <w:numFmt w:val="bullet"/>
      <w:lvlText w:val=""/>
      <w:lvlJc w:val="left"/>
      <w:pPr>
        <w:tabs>
          <w:tab w:val="num" w:pos="720"/>
        </w:tabs>
        <w:ind w:left="720" w:hanging="360"/>
      </w:pPr>
      <w:rPr>
        <w:rFonts w:ascii="Symbol" w:hAnsi="Symbol"/>
        <w:sz w:val="22"/>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970492"/>
    <w:multiLevelType w:val="hybridMultilevel"/>
    <w:tmpl w:val="3AA889DE"/>
    <w:lvl w:ilvl="0" w:tplc="85709D44">
      <w:start w:val="1"/>
      <w:numFmt w:val="bullet"/>
      <w:pStyle w:val="TableBullet"/>
      <w:lvlText w:val=""/>
      <w:lvlJc w:val="left"/>
      <w:pPr>
        <w:tabs>
          <w:tab w:val="num" w:pos="720"/>
        </w:tabs>
        <w:ind w:left="720" w:hanging="360"/>
      </w:pPr>
      <w:rPr>
        <w:rFonts w:ascii="Wingdings" w:hAnsi="Wingdings" w:hint="default"/>
      </w:rPr>
    </w:lvl>
    <w:lvl w:ilvl="1" w:tplc="04090019">
      <w:start w:val="1"/>
      <w:numFmt w:val="bullet"/>
      <w:lvlText w:val=""/>
      <w:lvlJc w:val="left"/>
      <w:pPr>
        <w:tabs>
          <w:tab w:val="num" w:pos="1440"/>
        </w:tabs>
        <w:ind w:left="1440" w:hanging="360"/>
      </w:pPr>
      <w:rPr>
        <w:rFonts w:ascii="Wingdings" w:hAnsi="Wingdings"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Wingdings" w:hAnsi="Wingdings" w:hint="default"/>
      </w:rPr>
    </w:lvl>
    <w:lvl w:ilvl="4" w:tplc="04090019" w:tentative="1">
      <w:start w:val="1"/>
      <w:numFmt w:val="bullet"/>
      <w:lvlText w:val=""/>
      <w:lvlJc w:val="left"/>
      <w:pPr>
        <w:tabs>
          <w:tab w:val="num" w:pos="3600"/>
        </w:tabs>
        <w:ind w:left="3600" w:hanging="360"/>
      </w:pPr>
      <w:rPr>
        <w:rFonts w:ascii="Wingdings" w:hAnsi="Wingdings"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Wingdings" w:hAnsi="Wingdings" w:hint="default"/>
      </w:rPr>
    </w:lvl>
    <w:lvl w:ilvl="7" w:tplc="04090019" w:tentative="1">
      <w:start w:val="1"/>
      <w:numFmt w:val="bullet"/>
      <w:lvlText w:val=""/>
      <w:lvlJc w:val="left"/>
      <w:pPr>
        <w:tabs>
          <w:tab w:val="num" w:pos="5760"/>
        </w:tabs>
        <w:ind w:left="5760" w:hanging="360"/>
      </w:pPr>
      <w:rPr>
        <w:rFonts w:ascii="Wingdings" w:hAnsi="Wingdings"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C077A5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C812B85"/>
    <w:multiLevelType w:val="multilevel"/>
    <w:tmpl w:val="9A64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05C87"/>
    <w:multiLevelType w:val="hybridMultilevel"/>
    <w:tmpl w:val="F21A530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100D0B"/>
    <w:multiLevelType w:val="multilevel"/>
    <w:tmpl w:val="269C9E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23BE6A88"/>
    <w:multiLevelType w:val="multilevel"/>
    <w:tmpl w:val="78F01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B1D2C"/>
    <w:multiLevelType w:val="hybridMultilevel"/>
    <w:tmpl w:val="9C38A7F6"/>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6" w15:restartNumberingAfterBreak="0">
    <w:nsid w:val="257B1FF8"/>
    <w:multiLevelType w:val="multilevel"/>
    <w:tmpl w:val="3AB4976E"/>
    <w:lvl w:ilvl="0">
      <w:start w:val="1"/>
      <w:numFmt w:val="bullet"/>
      <w:pStyle w:val="ListBullet"/>
      <w:lvlText w:val="●"/>
      <w:lvlJc w:val="left"/>
      <w:pPr>
        <w:tabs>
          <w:tab w:val="num" w:pos="1008"/>
        </w:tabs>
        <w:ind w:left="1008" w:hanging="216"/>
      </w:pPr>
      <w:rPr>
        <w:rFonts w:ascii="Arial" w:hAnsi="Arial" w:cs="Times New Roman" w:hint="default"/>
        <w:sz w:val="16"/>
        <w:szCs w:val="20"/>
      </w:rPr>
    </w:lvl>
    <w:lvl w:ilvl="1">
      <w:start w:val="1"/>
      <w:numFmt w:val="bullet"/>
      <w:pStyle w:val="ListBullet2"/>
      <w:lvlText w:val=""/>
      <w:lvlJc w:val="left"/>
      <w:pPr>
        <w:tabs>
          <w:tab w:val="num" w:pos="1224"/>
        </w:tabs>
        <w:ind w:left="1224" w:hanging="216"/>
      </w:pPr>
      <w:rPr>
        <w:rFonts w:ascii="Wingdings" w:hAnsi="Wingdings" w:cs="Times New Roman" w:hint="default"/>
        <w:sz w:val="16"/>
        <w:szCs w:val="20"/>
      </w:rPr>
    </w:lvl>
    <w:lvl w:ilvl="2">
      <w:start w:val="1"/>
      <w:numFmt w:val="bullet"/>
      <w:pStyle w:val="ListBullet3"/>
      <w:lvlText w:val=""/>
      <w:lvlJc w:val="left"/>
      <w:pPr>
        <w:tabs>
          <w:tab w:val="num" w:pos="1440"/>
        </w:tabs>
        <w:ind w:left="1440" w:hanging="216"/>
      </w:pPr>
      <w:rPr>
        <w:rFonts w:ascii="Symbol" w:hAnsi="Symbol" w:cs="Times New Roman" w:hint="default"/>
        <w:sz w:val="16"/>
        <w:szCs w:val="16"/>
      </w:rPr>
    </w:lvl>
    <w:lvl w:ilvl="3">
      <w:start w:val="1"/>
      <w:numFmt w:val="bullet"/>
      <w:pStyle w:val="ListBullet4"/>
      <w:lvlText w:val="◊"/>
      <w:lvlJc w:val="left"/>
      <w:pPr>
        <w:tabs>
          <w:tab w:val="num" w:pos="1656"/>
        </w:tabs>
        <w:ind w:left="1656" w:hanging="216"/>
      </w:pPr>
      <w:rPr>
        <w:rFonts w:ascii="Arial" w:hAnsi="Arial" w:cs="Times New Roman" w:hint="default"/>
        <w:sz w:val="16"/>
        <w:szCs w:val="16"/>
      </w:rPr>
    </w:lvl>
    <w:lvl w:ilvl="4">
      <w:start w:val="1"/>
      <w:numFmt w:val="bullet"/>
      <w:pStyle w:val="ListBullet5"/>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7" w15:restartNumberingAfterBreak="0">
    <w:nsid w:val="28F20117"/>
    <w:multiLevelType w:val="singleLevel"/>
    <w:tmpl w:val="73FCF14E"/>
    <w:styleLink w:val="ArticleSection"/>
    <w:lvl w:ilvl="0">
      <w:start w:val="1"/>
      <w:numFmt w:val="decimal"/>
      <w:lvlText w:val="%1."/>
      <w:lvlJc w:val="left"/>
      <w:pPr>
        <w:tabs>
          <w:tab w:val="num" w:pos="1800"/>
        </w:tabs>
        <w:ind w:left="1800" w:hanging="360"/>
      </w:pPr>
    </w:lvl>
  </w:abstractNum>
  <w:abstractNum w:abstractNumId="18" w15:restartNumberingAfterBreak="0">
    <w:nsid w:val="35C74A30"/>
    <w:multiLevelType w:val="multilevel"/>
    <w:tmpl w:val="79120ADC"/>
    <w:lvl w:ilvl="0">
      <w:start w:val="1"/>
      <w:numFmt w:val="none"/>
      <w:pStyle w:val="StepListContinued-nonumber"/>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354" w:firstLine="0"/>
      </w:pPr>
      <w:rPr>
        <w:rFonts w:hint="default"/>
        <w:color w:val="auto"/>
      </w:rPr>
    </w:lvl>
    <w:lvl w:ilvl="2">
      <w:start w:val="1"/>
      <w:numFmt w:val="none"/>
      <w:suff w:val="nothing"/>
      <w:lvlText w:val=""/>
      <w:lvlJc w:val="left"/>
      <w:pPr>
        <w:ind w:left="2218"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9" w15:restartNumberingAfterBreak="0">
    <w:nsid w:val="366033BF"/>
    <w:multiLevelType w:val="hybridMultilevel"/>
    <w:tmpl w:val="CFF0AE50"/>
    <w:lvl w:ilvl="0" w:tplc="73483352">
      <w:start w:val="1"/>
      <w:numFmt w:val="lowerLetter"/>
      <w:pStyle w:val="Numbereda"/>
      <w:lvlText w:val="%1."/>
      <w:lvlJc w:val="left"/>
      <w:pPr>
        <w:tabs>
          <w:tab w:val="num" w:pos="2160"/>
        </w:tabs>
        <w:ind w:left="2160" w:hanging="360"/>
      </w:pPr>
      <w:rPr>
        <w:rFonts w:hint="default"/>
      </w:rPr>
    </w:lvl>
    <w:lvl w:ilvl="1" w:tplc="04090003" w:tentative="1">
      <w:start w:val="1"/>
      <w:numFmt w:val="lowerLetter"/>
      <w:lvlText w:val="%2."/>
      <w:lvlJc w:val="left"/>
      <w:pPr>
        <w:tabs>
          <w:tab w:val="num" w:pos="2160"/>
        </w:tabs>
        <w:ind w:left="2160" w:hanging="360"/>
      </w:pPr>
    </w:lvl>
    <w:lvl w:ilvl="2" w:tplc="04090005" w:tentative="1">
      <w:start w:val="1"/>
      <w:numFmt w:val="lowerRoman"/>
      <w:lvlText w:val="%3."/>
      <w:lvlJc w:val="right"/>
      <w:pPr>
        <w:tabs>
          <w:tab w:val="num" w:pos="2880"/>
        </w:tabs>
        <w:ind w:left="2880" w:hanging="180"/>
      </w:pPr>
    </w:lvl>
    <w:lvl w:ilvl="3" w:tplc="04090001" w:tentative="1">
      <w:start w:val="1"/>
      <w:numFmt w:val="decimal"/>
      <w:lvlText w:val="%4."/>
      <w:lvlJc w:val="left"/>
      <w:pPr>
        <w:tabs>
          <w:tab w:val="num" w:pos="3600"/>
        </w:tabs>
        <w:ind w:left="3600" w:hanging="360"/>
      </w:pPr>
    </w:lvl>
    <w:lvl w:ilvl="4" w:tplc="04090003" w:tentative="1">
      <w:start w:val="1"/>
      <w:numFmt w:val="lowerLetter"/>
      <w:lvlText w:val="%5."/>
      <w:lvlJc w:val="left"/>
      <w:pPr>
        <w:tabs>
          <w:tab w:val="num" w:pos="4320"/>
        </w:tabs>
        <w:ind w:left="4320" w:hanging="360"/>
      </w:pPr>
    </w:lvl>
    <w:lvl w:ilvl="5" w:tplc="04090005" w:tentative="1">
      <w:start w:val="1"/>
      <w:numFmt w:val="lowerRoman"/>
      <w:lvlText w:val="%6."/>
      <w:lvlJc w:val="right"/>
      <w:pPr>
        <w:tabs>
          <w:tab w:val="num" w:pos="5040"/>
        </w:tabs>
        <w:ind w:left="5040" w:hanging="180"/>
      </w:pPr>
    </w:lvl>
    <w:lvl w:ilvl="6" w:tplc="04090001" w:tentative="1">
      <w:start w:val="1"/>
      <w:numFmt w:val="decimal"/>
      <w:lvlText w:val="%7."/>
      <w:lvlJc w:val="left"/>
      <w:pPr>
        <w:tabs>
          <w:tab w:val="num" w:pos="5760"/>
        </w:tabs>
        <w:ind w:left="5760" w:hanging="360"/>
      </w:pPr>
    </w:lvl>
    <w:lvl w:ilvl="7" w:tplc="04090003" w:tentative="1">
      <w:start w:val="1"/>
      <w:numFmt w:val="lowerLetter"/>
      <w:lvlText w:val="%8."/>
      <w:lvlJc w:val="left"/>
      <w:pPr>
        <w:tabs>
          <w:tab w:val="num" w:pos="6480"/>
        </w:tabs>
        <w:ind w:left="6480" w:hanging="360"/>
      </w:pPr>
    </w:lvl>
    <w:lvl w:ilvl="8" w:tplc="04090005" w:tentative="1">
      <w:start w:val="1"/>
      <w:numFmt w:val="lowerRoman"/>
      <w:lvlText w:val="%9."/>
      <w:lvlJc w:val="right"/>
      <w:pPr>
        <w:tabs>
          <w:tab w:val="num" w:pos="7200"/>
        </w:tabs>
        <w:ind w:left="7200" w:hanging="180"/>
      </w:pPr>
    </w:lvl>
  </w:abstractNum>
  <w:abstractNum w:abstractNumId="20" w15:restartNumberingAfterBreak="0">
    <w:nsid w:val="398A2277"/>
    <w:multiLevelType w:val="hybridMultilevel"/>
    <w:tmpl w:val="154446E0"/>
    <w:lvl w:ilvl="0" w:tplc="04090001">
      <w:start w:val="1"/>
      <w:numFmt w:val="bullet"/>
      <w:pStyle w:val="Bullet1"/>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3AE35CD3"/>
    <w:multiLevelType w:val="hybridMultilevel"/>
    <w:tmpl w:val="3F9CCFE4"/>
    <w:lvl w:ilvl="0" w:tplc="65E464B0">
      <w:start w:val="1"/>
      <w:numFmt w:val="upperLetter"/>
      <w:pStyle w:val="Appendixheader"/>
      <w:lvlText w:val="Appendix %1."/>
      <w:lvlJc w:val="left"/>
      <w:pPr>
        <w:tabs>
          <w:tab w:val="num" w:pos="72"/>
        </w:tabs>
        <w:ind w:left="0" w:firstLine="0"/>
      </w:pPr>
      <w:rPr>
        <w:rFonts w:hint="default"/>
      </w:rPr>
    </w:lvl>
    <w:lvl w:ilvl="1" w:tplc="3636298C">
      <w:start w:val="1"/>
      <w:numFmt w:val="bullet"/>
      <w:lvlText w:val=""/>
      <w:lvlJc w:val="left"/>
      <w:pPr>
        <w:tabs>
          <w:tab w:val="num" w:pos="1440"/>
        </w:tabs>
        <w:ind w:left="1440" w:hanging="360"/>
      </w:pPr>
      <w:rPr>
        <w:rFonts w:ascii="Symbol" w:hAnsi="Symbol" w:hint="default"/>
        <w:color w:val="auto"/>
        <w:sz w:val="18"/>
      </w:rPr>
    </w:lvl>
    <w:lvl w:ilvl="2" w:tplc="2A7E9356" w:tentative="1">
      <w:start w:val="1"/>
      <w:numFmt w:val="lowerRoman"/>
      <w:lvlText w:val="%3."/>
      <w:lvlJc w:val="right"/>
      <w:pPr>
        <w:tabs>
          <w:tab w:val="num" w:pos="2160"/>
        </w:tabs>
        <w:ind w:left="2160" w:hanging="180"/>
      </w:pPr>
    </w:lvl>
    <w:lvl w:ilvl="3" w:tplc="B28C5A88" w:tentative="1">
      <w:start w:val="1"/>
      <w:numFmt w:val="decimal"/>
      <w:lvlText w:val="%4."/>
      <w:lvlJc w:val="left"/>
      <w:pPr>
        <w:tabs>
          <w:tab w:val="num" w:pos="2880"/>
        </w:tabs>
        <w:ind w:left="2880" w:hanging="360"/>
      </w:pPr>
    </w:lvl>
    <w:lvl w:ilvl="4" w:tplc="6FA6979C" w:tentative="1">
      <w:start w:val="1"/>
      <w:numFmt w:val="lowerLetter"/>
      <w:lvlText w:val="%5."/>
      <w:lvlJc w:val="left"/>
      <w:pPr>
        <w:tabs>
          <w:tab w:val="num" w:pos="3600"/>
        </w:tabs>
        <w:ind w:left="3600" w:hanging="360"/>
      </w:pPr>
    </w:lvl>
    <w:lvl w:ilvl="5" w:tplc="BF944960" w:tentative="1">
      <w:start w:val="1"/>
      <w:numFmt w:val="lowerRoman"/>
      <w:lvlText w:val="%6."/>
      <w:lvlJc w:val="right"/>
      <w:pPr>
        <w:tabs>
          <w:tab w:val="num" w:pos="4320"/>
        </w:tabs>
        <w:ind w:left="4320" w:hanging="180"/>
      </w:pPr>
    </w:lvl>
    <w:lvl w:ilvl="6" w:tplc="69E4E7FE" w:tentative="1">
      <w:start w:val="1"/>
      <w:numFmt w:val="decimal"/>
      <w:lvlText w:val="%7."/>
      <w:lvlJc w:val="left"/>
      <w:pPr>
        <w:tabs>
          <w:tab w:val="num" w:pos="5040"/>
        </w:tabs>
        <w:ind w:left="5040" w:hanging="360"/>
      </w:pPr>
    </w:lvl>
    <w:lvl w:ilvl="7" w:tplc="8A649132" w:tentative="1">
      <w:start w:val="1"/>
      <w:numFmt w:val="lowerLetter"/>
      <w:lvlText w:val="%8."/>
      <w:lvlJc w:val="left"/>
      <w:pPr>
        <w:tabs>
          <w:tab w:val="num" w:pos="5760"/>
        </w:tabs>
        <w:ind w:left="5760" w:hanging="360"/>
      </w:pPr>
    </w:lvl>
    <w:lvl w:ilvl="8" w:tplc="C194D970" w:tentative="1">
      <w:start w:val="1"/>
      <w:numFmt w:val="lowerRoman"/>
      <w:lvlText w:val="%9."/>
      <w:lvlJc w:val="right"/>
      <w:pPr>
        <w:tabs>
          <w:tab w:val="num" w:pos="6480"/>
        </w:tabs>
        <w:ind w:left="6480" w:hanging="180"/>
      </w:pPr>
    </w:lvl>
  </w:abstractNum>
  <w:abstractNum w:abstractNumId="22" w15:restartNumberingAfterBreak="0">
    <w:nsid w:val="3F184618"/>
    <w:multiLevelType w:val="multilevel"/>
    <w:tmpl w:val="85D0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5B5DD1"/>
    <w:multiLevelType w:val="multilevel"/>
    <w:tmpl w:val="B63E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5A0902"/>
    <w:multiLevelType w:val="multilevel"/>
    <w:tmpl w:val="93603150"/>
    <w:lvl w:ilvl="0">
      <w:start w:val="6"/>
      <w:numFmt w:val="decimal"/>
      <w:pStyle w:val="Heading1"/>
      <w:lvlText w:val="Lab 0%1"/>
      <w:lvlJc w:val="left"/>
      <w:pPr>
        <w:tabs>
          <w:tab w:val="num" w:pos="360"/>
        </w:tabs>
        <w:ind w:left="1440" w:hanging="1440"/>
      </w:pPr>
      <w:rPr>
        <w:rFonts w:hint="default"/>
      </w:rPr>
    </w:lvl>
    <w:lvl w:ilvl="1">
      <w:start w:val="1"/>
      <w:numFmt w:val="decimal"/>
      <w:pStyle w:val="Heading2"/>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5" w15:restartNumberingAfterBreak="0">
    <w:nsid w:val="45C26998"/>
    <w:multiLevelType w:val="multilevel"/>
    <w:tmpl w:val="0A8A99C2"/>
    <w:lvl w:ilvl="0">
      <w:start w:val="1"/>
      <w:numFmt w:val="decimal"/>
      <w:pStyle w:val="StepList"/>
      <w:lvlText w:val="__%1. "/>
      <w:lvlJc w:val="left"/>
      <w:pPr>
        <w:tabs>
          <w:tab w:val="num" w:pos="792"/>
        </w:tabs>
        <w:ind w:left="792" w:hanging="792"/>
      </w:pPr>
      <w:rPr>
        <w:rFonts w:ascii="Arial" w:hAnsi="Arial" w:cs="Arial" w:hint="default"/>
        <w:sz w:val="22"/>
        <w:szCs w:val="22"/>
      </w:rPr>
    </w:lvl>
    <w:lvl w:ilvl="1">
      <w:start w:val="1"/>
      <w:numFmt w:val="lowerLetter"/>
      <w:lvlText w:val="__%2. "/>
      <w:lvlJc w:val="left"/>
      <w:pPr>
        <w:tabs>
          <w:tab w:val="num" w:pos="648"/>
        </w:tabs>
        <w:ind w:left="1354" w:hanging="562"/>
      </w:pPr>
      <w:rPr>
        <w:rFonts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6" w15:restartNumberingAfterBreak="0">
    <w:nsid w:val="4D2F479D"/>
    <w:multiLevelType w:val="multilevel"/>
    <w:tmpl w:val="0409001F"/>
    <w:styleLink w:val="111111"/>
    <w:lvl w:ilvl="0">
      <w:start w:val="5"/>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51910050"/>
    <w:multiLevelType w:val="multilevel"/>
    <w:tmpl w:val="43244070"/>
    <w:lvl w:ilvl="0">
      <w:start w:val="1"/>
      <w:numFmt w:val="decimal"/>
      <w:lvlText w:val="__%1. "/>
      <w:lvlJc w:val="left"/>
      <w:pPr>
        <w:tabs>
          <w:tab w:val="num" w:pos="792"/>
        </w:tabs>
        <w:ind w:left="792" w:hanging="792"/>
      </w:pPr>
      <w:rPr>
        <w:rFonts w:ascii="Arial" w:hAnsi="Arial" w:cs="Arial" w:hint="default"/>
        <w:sz w:val="22"/>
        <w:szCs w:val="22"/>
      </w:rPr>
    </w:lvl>
    <w:lvl w:ilvl="1">
      <w:start w:val="1"/>
      <w:numFmt w:val="bullet"/>
      <w:lvlText w:val=""/>
      <w:lvlJc w:val="left"/>
      <w:pPr>
        <w:tabs>
          <w:tab w:val="num" w:pos="648"/>
        </w:tabs>
        <w:ind w:left="1354" w:hanging="562"/>
      </w:pPr>
      <w:rPr>
        <w:rFonts w:ascii="Symbol" w:hAnsi="Symbol" w:hint="default"/>
        <w:color w:val="auto"/>
      </w:rPr>
    </w:lvl>
    <w:lvl w:ilvl="2">
      <w:start w:val="1"/>
      <w:numFmt w:val="lowerRoman"/>
      <w:lvlText w:val="__%3. "/>
      <w:lvlJc w:val="left"/>
      <w:pPr>
        <w:tabs>
          <w:tab w:val="num" w:pos="1368"/>
        </w:tabs>
        <w:ind w:left="2218" w:hanging="850"/>
      </w:pPr>
      <w:rPr>
        <w:rFonts w:hint="default"/>
      </w:rPr>
    </w:lvl>
    <w:lvl w:ilvl="3">
      <w:start w:val="1"/>
      <w:numFmt w:val="decimal"/>
      <w:lvlText w:val="(%4) "/>
      <w:lvlJc w:val="left"/>
      <w:pPr>
        <w:tabs>
          <w:tab w:val="num" w:pos="2016"/>
        </w:tabs>
        <w:ind w:left="2794" w:hanging="576"/>
      </w:pPr>
      <w:rPr>
        <w:rFonts w:hint="default"/>
      </w:rPr>
    </w:lvl>
    <w:lvl w:ilvl="4">
      <w:start w:val="1"/>
      <w:numFmt w:val="bullet"/>
      <w:lvlText w:val=""/>
      <w:lvlJc w:val="left"/>
      <w:pPr>
        <w:tabs>
          <w:tab w:val="num" w:pos="-144"/>
        </w:tabs>
        <w:ind w:left="2880" w:hanging="288"/>
      </w:pPr>
      <w:rPr>
        <w:rFonts w:ascii="Symbol" w:hAnsi="Symbol"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8" w15:restartNumberingAfterBreak="0">
    <w:nsid w:val="54FB5F75"/>
    <w:multiLevelType w:val="multilevel"/>
    <w:tmpl w:val="CDF85666"/>
    <w:lvl w:ilvl="0">
      <w:start w:val="1"/>
      <w:numFmt w:val="decimal"/>
      <w:pStyle w:val="Numbered"/>
      <w:lvlText w:val="%1."/>
      <w:lvlJc w:val="left"/>
      <w:pPr>
        <w:tabs>
          <w:tab w:val="num" w:pos="360"/>
        </w:tabs>
        <w:ind w:left="360" w:hanging="360"/>
      </w:pPr>
      <w:rPr>
        <w:rFonts w:hint="default"/>
      </w:rPr>
    </w:lvl>
    <w:lvl w:ilvl="1">
      <w:start w:val="1"/>
      <w:numFmt w:val="lowerLetter"/>
      <w:suff w:val="space"/>
      <w:lvlText w:val="___%2. "/>
      <w:lvlJc w:val="left"/>
      <w:pPr>
        <w:ind w:left="1613" w:hanging="749"/>
      </w:pPr>
      <w:rPr>
        <w:rFonts w:hint="default"/>
        <w:color w:val="auto"/>
      </w:rPr>
    </w:lvl>
    <w:lvl w:ilvl="2">
      <w:start w:val="1"/>
      <w:numFmt w:val="lowerRoman"/>
      <w:suff w:val="space"/>
      <w:lvlText w:val="___%3. "/>
      <w:lvlJc w:val="left"/>
      <w:pPr>
        <w:ind w:left="2333" w:hanging="677"/>
      </w:pPr>
      <w:rPr>
        <w:rFonts w:hint="default"/>
      </w:rPr>
    </w:lvl>
    <w:lvl w:ilvl="3">
      <w:start w:val="1"/>
      <w:numFmt w:val="decimal"/>
      <w:suff w:val="space"/>
      <w:lvlText w:val="(%4) "/>
      <w:lvlJc w:val="left"/>
      <w:pPr>
        <w:ind w:left="2808" w:hanging="432"/>
      </w:pPr>
      <w:rPr>
        <w:rFonts w:hint="default"/>
      </w:rPr>
    </w:lvl>
    <w:lvl w:ilvl="4">
      <w:start w:val="1"/>
      <w:numFmt w:val="bullet"/>
      <w:suff w:val="space"/>
      <w:lvlText w:val=""/>
      <w:lvlJc w:val="left"/>
      <w:pPr>
        <w:ind w:left="3024" w:hanging="216"/>
      </w:pPr>
      <w:rPr>
        <w:rFonts w:ascii="Symbol" w:hAnsi="Symbol" w:hint="default"/>
      </w:rPr>
    </w:lvl>
    <w:lvl w:ilvl="5">
      <w:start w:val="1"/>
      <w:numFmt w:val="lowerRoman"/>
      <w:suff w:val="space"/>
      <w:lvlText w:val="(%6) "/>
      <w:lvlJc w:val="left"/>
      <w:pPr>
        <w:ind w:left="3384" w:hanging="360"/>
      </w:pPr>
      <w:rPr>
        <w:rFonts w:hint="default"/>
      </w:rPr>
    </w:lvl>
    <w:lvl w:ilvl="6">
      <w:start w:val="1"/>
      <w:numFmt w:val="decimal"/>
      <w:lvlText w:val="%7."/>
      <w:lvlJc w:val="left"/>
      <w:pPr>
        <w:tabs>
          <w:tab w:val="num" w:pos="3960"/>
        </w:tabs>
        <w:ind w:left="3960" w:hanging="360"/>
      </w:pPr>
      <w:rPr>
        <w:rFonts w:hint="default"/>
      </w:rPr>
    </w:lvl>
    <w:lvl w:ilvl="7">
      <w:start w:val="1"/>
      <w:numFmt w:val="lowerLetter"/>
      <w:lvlText w:val="%8."/>
      <w:lvlJc w:val="left"/>
      <w:pPr>
        <w:tabs>
          <w:tab w:val="num" w:pos="4320"/>
        </w:tabs>
        <w:ind w:left="4320" w:hanging="360"/>
      </w:pPr>
      <w:rPr>
        <w:rFonts w:hint="default"/>
      </w:rPr>
    </w:lvl>
    <w:lvl w:ilvl="8">
      <w:start w:val="1"/>
      <w:numFmt w:val="lowerRoman"/>
      <w:lvlText w:val="%9."/>
      <w:lvlJc w:val="left"/>
      <w:pPr>
        <w:tabs>
          <w:tab w:val="num" w:pos="4680"/>
        </w:tabs>
        <w:ind w:left="4680" w:hanging="360"/>
      </w:pPr>
      <w:rPr>
        <w:rFonts w:hint="default"/>
      </w:rPr>
    </w:lvl>
  </w:abstractNum>
  <w:abstractNum w:abstractNumId="29" w15:restartNumberingAfterBreak="0">
    <w:nsid w:val="5BCD164F"/>
    <w:multiLevelType w:val="multilevel"/>
    <w:tmpl w:val="0860AB36"/>
    <w:lvl w:ilvl="0">
      <w:start w:val="1"/>
      <w:numFmt w:val="lowerLetter"/>
      <w:pStyle w:val="StepList2"/>
      <w:lvlText w:val="___%1. "/>
      <w:lvlJc w:val="left"/>
      <w:pPr>
        <w:tabs>
          <w:tab w:val="num" w:pos="864"/>
        </w:tabs>
        <w:ind w:left="864" w:firstLine="0"/>
      </w:pPr>
      <w:rPr>
        <w:rFonts w:ascii="Arial" w:hAnsi="Arial" w:hint="default"/>
        <w:b w:val="0"/>
        <w:i w:val="0"/>
        <w:sz w:val="22"/>
        <w:szCs w:val="22"/>
      </w:rPr>
    </w:lvl>
    <w:lvl w:ilvl="1">
      <w:start w:val="1"/>
      <w:numFmt w:val="lowerLetter"/>
      <w:suff w:val="space"/>
      <w:lvlText w:val="___%2. "/>
      <w:lvlJc w:val="left"/>
      <w:pPr>
        <w:ind w:left="3269" w:hanging="677"/>
      </w:pPr>
      <w:rPr>
        <w:rFonts w:hint="default"/>
        <w:color w:val="auto"/>
      </w:rPr>
    </w:lvl>
    <w:lvl w:ilvl="2">
      <w:start w:val="1"/>
      <w:numFmt w:val="lowerRoman"/>
      <w:suff w:val="space"/>
      <w:lvlText w:val="___%3. "/>
      <w:lvlJc w:val="left"/>
      <w:pPr>
        <w:ind w:left="4104" w:hanging="720"/>
      </w:pPr>
      <w:rPr>
        <w:rFonts w:hint="default"/>
      </w:rPr>
    </w:lvl>
    <w:lvl w:ilvl="3">
      <w:start w:val="1"/>
      <w:numFmt w:val="decimal"/>
      <w:suff w:val="space"/>
      <w:lvlText w:val="(%4) "/>
      <w:lvlJc w:val="left"/>
      <w:pPr>
        <w:ind w:left="4680" w:hanging="576"/>
      </w:pPr>
      <w:rPr>
        <w:rFonts w:hint="default"/>
      </w:rPr>
    </w:lvl>
    <w:lvl w:ilvl="4">
      <w:start w:val="1"/>
      <w:numFmt w:val="bullet"/>
      <w:suff w:val="space"/>
      <w:lvlText w:val=""/>
      <w:lvlJc w:val="left"/>
      <w:pPr>
        <w:ind w:left="4723" w:hanging="187"/>
      </w:pPr>
      <w:rPr>
        <w:rFonts w:ascii="Symbol" w:hAnsi="Symbol" w:hint="default"/>
      </w:rPr>
    </w:lvl>
    <w:lvl w:ilvl="5">
      <w:start w:val="1"/>
      <w:numFmt w:val="lowerRoman"/>
      <w:suff w:val="space"/>
      <w:lvlText w:val="(%6) "/>
      <w:lvlJc w:val="left"/>
      <w:pPr>
        <w:ind w:left="5184" w:hanging="432"/>
      </w:pPr>
      <w:rPr>
        <w:rFonts w:hint="default"/>
      </w:rPr>
    </w:lvl>
    <w:lvl w:ilvl="6">
      <w:start w:val="1"/>
      <w:numFmt w:val="decimal"/>
      <w:lvlText w:val="%7."/>
      <w:lvlJc w:val="left"/>
      <w:pPr>
        <w:tabs>
          <w:tab w:val="num" w:pos="5688"/>
        </w:tabs>
        <w:ind w:left="5688" w:hanging="360"/>
      </w:pPr>
      <w:rPr>
        <w:rFonts w:hint="default"/>
      </w:rPr>
    </w:lvl>
    <w:lvl w:ilvl="7">
      <w:start w:val="1"/>
      <w:numFmt w:val="lowerLetter"/>
      <w:lvlText w:val="%8."/>
      <w:lvlJc w:val="left"/>
      <w:pPr>
        <w:tabs>
          <w:tab w:val="num" w:pos="6048"/>
        </w:tabs>
        <w:ind w:left="6048" w:hanging="360"/>
      </w:pPr>
      <w:rPr>
        <w:rFonts w:hint="default"/>
      </w:rPr>
    </w:lvl>
    <w:lvl w:ilvl="8">
      <w:start w:val="1"/>
      <w:numFmt w:val="lowerRoman"/>
      <w:lvlText w:val="%9."/>
      <w:lvlJc w:val="left"/>
      <w:pPr>
        <w:tabs>
          <w:tab w:val="num" w:pos="6408"/>
        </w:tabs>
        <w:ind w:left="6408" w:hanging="360"/>
      </w:pPr>
      <w:rPr>
        <w:rFonts w:hint="default"/>
      </w:rPr>
    </w:lvl>
  </w:abstractNum>
  <w:abstractNum w:abstractNumId="30" w15:restartNumberingAfterBreak="0">
    <w:nsid w:val="6A4361A5"/>
    <w:multiLevelType w:val="hybridMultilevel"/>
    <w:tmpl w:val="A6B06172"/>
    <w:lvl w:ilvl="0" w:tplc="3EF23626">
      <w:start w:val="1"/>
      <w:numFmt w:val="bullet"/>
      <w:pStyle w:val="Bullet3"/>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06519D3"/>
    <w:multiLevelType w:val="hybridMultilevel"/>
    <w:tmpl w:val="463E27CA"/>
    <w:lvl w:ilvl="0" w:tplc="BBA67892">
      <w:start w:val="1"/>
      <w:numFmt w:val="bullet"/>
      <w:pStyle w:val="Bullet2"/>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F661BD"/>
    <w:multiLevelType w:val="multilevel"/>
    <w:tmpl w:val="F2762140"/>
    <w:lvl w:ilvl="0">
      <w:start w:val="1"/>
      <w:numFmt w:val="none"/>
      <w:pStyle w:val="Demo"/>
      <w:lvlText w:val="Demo 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31"/>
  </w:num>
  <w:num w:numId="2">
    <w:abstractNumId w:val="30"/>
  </w:num>
  <w:num w:numId="3">
    <w:abstractNumId w:val="9"/>
  </w:num>
  <w:num w:numId="4">
    <w:abstractNumId w:val="21"/>
  </w:num>
  <w:num w:numId="5">
    <w:abstractNumId w:val="28"/>
  </w:num>
  <w:num w:numId="6">
    <w:abstractNumId w:val="19"/>
  </w:num>
  <w:num w:numId="7">
    <w:abstractNumId w:val="29"/>
  </w:num>
  <w:num w:numId="8">
    <w:abstractNumId w:val="4"/>
  </w:num>
  <w:num w:numId="9">
    <w:abstractNumId w:val="3"/>
  </w:num>
  <w:num w:numId="10">
    <w:abstractNumId w:val="2"/>
  </w:num>
  <w:num w:numId="11">
    <w:abstractNumId w:val="1"/>
  </w:num>
  <w:num w:numId="12">
    <w:abstractNumId w:val="0"/>
  </w:num>
  <w:num w:numId="13">
    <w:abstractNumId w:val="5"/>
  </w:num>
  <w:num w:numId="14">
    <w:abstractNumId w:val="6"/>
  </w:num>
  <w:num w:numId="15">
    <w:abstractNumId w:val="17"/>
  </w:num>
  <w:num w:numId="16">
    <w:abstractNumId w:val="26"/>
  </w:num>
  <w:num w:numId="17">
    <w:abstractNumId w:val="10"/>
  </w:num>
  <w:num w:numId="18">
    <w:abstractNumId w:val="8"/>
  </w:num>
  <w:num w:numId="19">
    <w:abstractNumId w:val="18"/>
  </w:num>
  <w:num w:numId="20">
    <w:abstractNumId w:val="32"/>
  </w:num>
  <w:num w:numId="21">
    <w:abstractNumId w:val="20"/>
  </w:num>
  <w:num w:numId="22">
    <w:abstractNumId w:val="16"/>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4"/>
  </w:num>
  <w:num w:numId="26">
    <w:abstractNumId w:val="7"/>
  </w:num>
  <w:num w:numId="27">
    <w:abstractNumId w:val="27"/>
  </w:num>
  <w:num w:numId="28">
    <w:abstractNumId w:val="23"/>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num>
  <w:num w:numId="37">
    <w:abstractNumId w:val="25"/>
  </w:num>
  <w:num w:numId="38">
    <w:abstractNumId w:val="14"/>
  </w:num>
  <w:num w:numId="39">
    <w:abstractNumId w:val="15"/>
  </w:num>
  <w:num w:numId="40">
    <w:abstractNumId w:val="12"/>
  </w:num>
  <w:num w:numId="4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4"/>
  </w:num>
  <w:num w:numId="49">
    <w:abstractNumId w:val="24"/>
  </w:num>
  <w:num w:numId="50">
    <w:abstractNumId w:val="1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32"/>
  <w:evenAndOddHeaders/>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48"/>
    <w:rsid w:val="000004EB"/>
    <w:rsid w:val="00000C11"/>
    <w:rsid w:val="000014B6"/>
    <w:rsid w:val="00001BB9"/>
    <w:rsid w:val="0000233A"/>
    <w:rsid w:val="00002864"/>
    <w:rsid w:val="00003262"/>
    <w:rsid w:val="0000331B"/>
    <w:rsid w:val="0000378E"/>
    <w:rsid w:val="00003E42"/>
    <w:rsid w:val="000047F5"/>
    <w:rsid w:val="00006077"/>
    <w:rsid w:val="0000690B"/>
    <w:rsid w:val="00006AFA"/>
    <w:rsid w:val="00006C92"/>
    <w:rsid w:val="00006D28"/>
    <w:rsid w:val="000072DC"/>
    <w:rsid w:val="000074B9"/>
    <w:rsid w:val="000079E0"/>
    <w:rsid w:val="00010249"/>
    <w:rsid w:val="00011719"/>
    <w:rsid w:val="000119A5"/>
    <w:rsid w:val="00012D05"/>
    <w:rsid w:val="00013C11"/>
    <w:rsid w:val="000149E2"/>
    <w:rsid w:val="00014CDC"/>
    <w:rsid w:val="00014DB4"/>
    <w:rsid w:val="00015FC5"/>
    <w:rsid w:val="000168E0"/>
    <w:rsid w:val="00016905"/>
    <w:rsid w:val="00017735"/>
    <w:rsid w:val="00020BAF"/>
    <w:rsid w:val="00020FF2"/>
    <w:rsid w:val="000215FA"/>
    <w:rsid w:val="0002169E"/>
    <w:rsid w:val="00021816"/>
    <w:rsid w:val="00021A01"/>
    <w:rsid w:val="00022D6A"/>
    <w:rsid w:val="00023B49"/>
    <w:rsid w:val="00023C0F"/>
    <w:rsid w:val="00023FC1"/>
    <w:rsid w:val="0002481B"/>
    <w:rsid w:val="00024DA7"/>
    <w:rsid w:val="00026754"/>
    <w:rsid w:val="00026E6E"/>
    <w:rsid w:val="0002737E"/>
    <w:rsid w:val="00027D73"/>
    <w:rsid w:val="00027FD1"/>
    <w:rsid w:val="0003035D"/>
    <w:rsid w:val="0003059B"/>
    <w:rsid w:val="00030868"/>
    <w:rsid w:val="00030C46"/>
    <w:rsid w:val="00030F12"/>
    <w:rsid w:val="00030FF1"/>
    <w:rsid w:val="0003152A"/>
    <w:rsid w:val="00031A20"/>
    <w:rsid w:val="000320E5"/>
    <w:rsid w:val="00032122"/>
    <w:rsid w:val="0003248D"/>
    <w:rsid w:val="00032CC4"/>
    <w:rsid w:val="000333BD"/>
    <w:rsid w:val="000343F5"/>
    <w:rsid w:val="00034B8B"/>
    <w:rsid w:val="00035604"/>
    <w:rsid w:val="00035837"/>
    <w:rsid w:val="00035A75"/>
    <w:rsid w:val="00035BD0"/>
    <w:rsid w:val="00036344"/>
    <w:rsid w:val="0003667A"/>
    <w:rsid w:val="00036E85"/>
    <w:rsid w:val="00041F39"/>
    <w:rsid w:val="0004203B"/>
    <w:rsid w:val="00042672"/>
    <w:rsid w:val="00042BFD"/>
    <w:rsid w:val="00043B90"/>
    <w:rsid w:val="00043D3E"/>
    <w:rsid w:val="00044285"/>
    <w:rsid w:val="0004465F"/>
    <w:rsid w:val="00044985"/>
    <w:rsid w:val="00044E4E"/>
    <w:rsid w:val="0004508C"/>
    <w:rsid w:val="00045E9E"/>
    <w:rsid w:val="00045F61"/>
    <w:rsid w:val="00045F69"/>
    <w:rsid w:val="0004675E"/>
    <w:rsid w:val="00046EAC"/>
    <w:rsid w:val="00047444"/>
    <w:rsid w:val="000479E6"/>
    <w:rsid w:val="000501C4"/>
    <w:rsid w:val="00050AE4"/>
    <w:rsid w:val="00051036"/>
    <w:rsid w:val="000518D8"/>
    <w:rsid w:val="00051E79"/>
    <w:rsid w:val="0005237B"/>
    <w:rsid w:val="00052CAF"/>
    <w:rsid w:val="000534DB"/>
    <w:rsid w:val="00053849"/>
    <w:rsid w:val="00053CBC"/>
    <w:rsid w:val="00055123"/>
    <w:rsid w:val="000554A2"/>
    <w:rsid w:val="00055F6A"/>
    <w:rsid w:val="000569A8"/>
    <w:rsid w:val="00056F58"/>
    <w:rsid w:val="000579F2"/>
    <w:rsid w:val="00057C1A"/>
    <w:rsid w:val="00057F42"/>
    <w:rsid w:val="00060877"/>
    <w:rsid w:val="000618A1"/>
    <w:rsid w:val="00061F3C"/>
    <w:rsid w:val="00062616"/>
    <w:rsid w:val="000628A5"/>
    <w:rsid w:val="00062BB8"/>
    <w:rsid w:val="00062F54"/>
    <w:rsid w:val="0006313B"/>
    <w:rsid w:val="00063BE1"/>
    <w:rsid w:val="00063CAE"/>
    <w:rsid w:val="00063D55"/>
    <w:rsid w:val="00063F65"/>
    <w:rsid w:val="00064EC5"/>
    <w:rsid w:val="0006604D"/>
    <w:rsid w:val="00066654"/>
    <w:rsid w:val="00066694"/>
    <w:rsid w:val="0006717D"/>
    <w:rsid w:val="0006726A"/>
    <w:rsid w:val="00067597"/>
    <w:rsid w:val="00067A01"/>
    <w:rsid w:val="000701C7"/>
    <w:rsid w:val="00070226"/>
    <w:rsid w:val="00070BC2"/>
    <w:rsid w:val="00071641"/>
    <w:rsid w:val="00071A83"/>
    <w:rsid w:val="00071BF7"/>
    <w:rsid w:val="00071C61"/>
    <w:rsid w:val="000722B9"/>
    <w:rsid w:val="000739E0"/>
    <w:rsid w:val="00073AC5"/>
    <w:rsid w:val="00073BF5"/>
    <w:rsid w:val="00073D11"/>
    <w:rsid w:val="00074AA1"/>
    <w:rsid w:val="0007580A"/>
    <w:rsid w:val="00075B8C"/>
    <w:rsid w:val="000779B1"/>
    <w:rsid w:val="00080532"/>
    <w:rsid w:val="00080DA6"/>
    <w:rsid w:val="00081001"/>
    <w:rsid w:val="00081119"/>
    <w:rsid w:val="00081844"/>
    <w:rsid w:val="00081DF0"/>
    <w:rsid w:val="000822D0"/>
    <w:rsid w:val="00082B34"/>
    <w:rsid w:val="00082D63"/>
    <w:rsid w:val="0008348E"/>
    <w:rsid w:val="00084161"/>
    <w:rsid w:val="000853AD"/>
    <w:rsid w:val="0008582A"/>
    <w:rsid w:val="00085CD2"/>
    <w:rsid w:val="000861B9"/>
    <w:rsid w:val="000866D4"/>
    <w:rsid w:val="00086F4A"/>
    <w:rsid w:val="00087491"/>
    <w:rsid w:val="0008758C"/>
    <w:rsid w:val="00087922"/>
    <w:rsid w:val="00091257"/>
    <w:rsid w:val="00092983"/>
    <w:rsid w:val="00092EBD"/>
    <w:rsid w:val="0009373B"/>
    <w:rsid w:val="000952B3"/>
    <w:rsid w:val="0009597E"/>
    <w:rsid w:val="00095B20"/>
    <w:rsid w:val="00095C6E"/>
    <w:rsid w:val="00096493"/>
    <w:rsid w:val="00096FD7"/>
    <w:rsid w:val="000971D4"/>
    <w:rsid w:val="00097745"/>
    <w:rsid w:val="000A007B"/>
    <w:rsid w:val="000A00CB"/>
    <w:rsid w:val="000A0B6A"/>
    <w:rsid w:val="000A104D"/>
    <w:rsid w:val="000A22C6"/>
    <w:rsid w:val="000A27C8"/>
    <w:rsid w:val="000A2B34"/>
    <w:rsid w:val="000A32A9"/>
    <w:rsid w:val="000A3C6D"/>
    <w:rsid w:val="000A43A7"/>
    <w:rsid w:val="000A4A46"/>
    <w:rsid w:val="000A4B82"/>
    <w:rsid w:val="000A53FF"/>
    <w:rsid w:val="000A5A96"/>
    <w:rsid w:val="000A659B"/>
    <w:rsid w:val="000A66DE"/>
    <w:rsid w:val="000A6945"/>
    <w:rsid w:val="000A7950"/>
    <w:rsid w:val="000A7B0F"/>
    <w:rsid w:val="000B0AF7"/>
    <w:rsid w:val="000B0F5E"/>
    <w:rsid w:val="000B1071"/>
    <w:rsid w:val="000B20E7"/>
    <w:rsid w:val="000B2143"/>
    <w:rsid w:val="000B2317"/>
    <w:rsid w:val="000B27C6"/>
    <w:rsid w:val="000B2AA7"/>
    <w:rsid w:val="000B2BA8"/>
    <w:rsid w:val="000B387C"/>
    <w:rsid w:val="000B39F9"/>
    <w:rsid w:val="000B3E27"/>
    <w:rsid w:val="000B43FE"/>
    <w:rsid w:val="000B600C"/>
    <w:rsid w:val="000B6259"/>
    <w:rsid w:val="000B63AE"/>
    <w:rsid w:val="000B6FDE"/>
    <w:rsid w:val="000B7096"/>
    <w:rsid w:val="000B7CC9"/>
    <w:rsid w:val="000C0954"/>
    <w:rsid w:val="000C0A98"/>
    <w:rsid w:val="000C0BCC"/>
    <w:rsid w:val="000C251C"/>
    <w:rsid w:val="000C2CEA"/>
    <w:rsid w:val="000C3352"/>
    <w:rsid w:val="000C36C0"/>
    <w:rsid w:val="000C39F6"/>
    <w:rsid w:val="000C3BF8"/>
    <w:rsid w:val="000C3CFC"/>
    <w:rsid w:val="000C403F"/>
    <w:rsid w:val="000C529C"/>
    <w:rsid w:val="000C5581"/>
    <w:rsid w:val="000C62D9"/>
    <w:rsid w:val="000C789F"/>
    <w:rsid w:val="000C7B54"/>
    <w:rsid w:val="000C7B80"/>
    <w:rsid w:val="000D01F9"/>
    <w:rsid w:val="000D0722"/>
    <w:rsid w:val="000D0965"/>
    <w:rsid w:val="000D0B8C"/>
    <w:rsid w:val="000D0B94"/>
    <w:rsid w:val="000D1083"/>
    <w:rsid w:val="000D2F04"/>
    <w:rsid w:val="000D3376"/>
    <w:rsid w:val="000D34C2"/>
    <w:rsid w:val="000D3911"/>
    <w:rsid w:val="000D39C5"/>
    <w:rsid w:val="000D3D5F"/>
    <w:rsid w:val="000D5025"/>
    <w:rsid w:val="000D5647"/>
    <w:rsid w:val="000D576F"/>
    <w:rsid w:val="000D69B9"/>
    <w:rsid w:val="000D719C"/>
    <w:rsid w:val="000D7B46"/>
    <w:rsid w:val="000E1A6A"/>
    <w:rsid w:val="000E373B"/>
    <w:rsid w:val="000E428B"/>
    <w:rsid w:val="000E4E89"/>
    <w:rsid w:val="000E4FE9"/>
    <w:rsid w:val="000E5383"/>
    <w:rsid w:val="000E540E"/>
    <w:rsid w:val="000E5C98"/>
    <w:rsid w:val="000E5FA9"/>
    <w:rsid w:val="000E6143"/>
    <w:rsid w:val="000E6227"/>
    <w:rsid w:val="000E662D"/>
    <w:rsid w:val="000E690F"/>
    <w:rsid w:val="000E740C"/>
    <w:rsid w:val="000F0611"/>
    <w:rsid w:val="000F0DC8"/>
    <w:rsid w:val="000F14A4"/>
    <w:rsid w:val="000F1575"/>
    <w:rsid w:val="000F1F35"/>
    <w:rsid w:val="000F4C5D"/>
    <w:rsid w:val="000F5DD8"/>
    <w:rsid w:val="000F694C"/>
    <w:rsid w:val="000F6EBC"/>
    <w:rsid w:val="00100695"/>
    <w:rsid w:val="00100EB9"/>
    <w:rsid w:val="001011B6"/>
    <w:rsid w:val="001011FB"/>
    <w:rsid w:val="00101772"/>
    <w:rsid w:val="0010292B"/>
    <w:rsid w:val="00102938"/>
    <w:rsid w:val="00102B2B"/>
    <w:rsid w:val="00103982"/>
    <w:rsid w:val="00103B02"/>
    <w:rsid w:val="00104CE1"/>
    <w:rsid w:val="00104DC6"/>
    <w:rsid w:val="00104F25"/>
    <w:rsid w:val="001061A8"/>
    <w:rsid w:val="001073D0"/>
    <w:rsid w:val="00107404"/>
    <w:rsid w:val="001078B3"/>
    <w:rsid w:val="00110421"/>
    <w:rsid w:val="00111434"/>
    <w:rsid w:val="0011151A"/>
    <w:rsid w:val="001117C7"/>
    <w:rsid w:val="00111C32"/>
    <w:rsid w:val="001121BC"/>
    <w:rsid w:val="00112C32"/>
    <w:rsid w:val="001133D0"/>
    <w:rsid w:val="00113DC3"/>
    <w:rsid w:val="001140CF"/>
    <w:rsid w:val="00115D8B"/>
    <w:rsid w:val="00115DA5"/>
    <w:rsid w:val="00116B6B"/>
    <w:rsid w:val="00116FB2"/>
    <w:rsid w:val="00117568"/>
    <w:rsid w:val="001202C4"/>
    <w:rsid w:val="00120C8D"/>
    <w:rsid w:val="00120F0D"/>
    <w:rsid w:val="001215E8"/>
    <w:rsid w:val="00121988"/>
    <w:rsid w:val="00121E50"/>
    <w:rsid w:val="00122601"/>
    <w:rsid w:val="00122E70"/>
    <w:rsid w:val="00123A22"/>
    <w:rsid w:val="00124C78"/>
    <w:rsid w:val="00124EA7"/>
    <w:rsid w:val="00125598"/>
    <w:rsid w:val="001264A1"/>
    <w:rsid w:val="00126DB8"/>
    <w:rsid w:val="0012790A"/>
    <w:rsid w:val="00127AB0"/>
    <w:rsid w:val="00127E68"/>
    <w:rsid w:val="00131BE0"/>
    <w:rsid w:val="00131DA7"/>
    <w:rsid w:val="0013282D"/>
    <w:rsid w:val="00132D29"/>
    <w:rsid w:val="00132DB3"/>
    <w:rsid w:val="0013462A"/>
    <w:rsid w:val="001346AE"/>
    <w:rsid w:val="001349E4"/>
    <w:rsid w:val="00134B71"/>
    <w:rsid w:val="00135A03"/>
    <w:rsid w:val="00136519"/>
    <w:rsid w:val="00137823"/>
    <w:rsid w:val="00137C07"/>
    <w:rsid w:val="00141822"/>
    <w:rsid w:val="00141853"/>
    <w:rsid w:val="0014185B"/>
    <w:rsid w:val="00141876"/>
    <w:rsid w:val="00141F73"/>
    <w:rsid w:val="00142217"/>
    <w:rsid w:val="00143598"/>
    <w:rsid w:val="0014516A"/>
    <w:rsid w:val="001453B3"/>
    <w:rsid w:val="00146635"/>
    <w:rsid w:val="00147288"/>
    <w:rsid w:val="00147329"/>
    <w:rsid w:val="001473AE"/>
    <w:rsid w:val="0014789D"/>
    <w:rsid w:val="00151D0E"/>
    <w:rsid w:val="00151E3D"/>
    <w:rsid w:val="00153688"/>
    <w:rsid w:val="00154D27"/>
    <w:rsid w:val="00155058"/>
    <w:rsid w:val="00155E79"/>
    <w:rsid w:val="001568F6"/>
    <w:rsid w:val="00156B9A"/>
    <w:rsid w:val="00156CC7"/>
    <w:rsid w:val="00156DA0"/>
    <w:rsid w:val="00157882"/>
    <w:rsid w:val="00160140"/>
    <w:rsid w:val="001611CE"/>
    <w:rsid w:val="001634CB"/>
    <w:rsid w:val="00163E6E"/>
    <w:rsid w:val="00165877"/>
    <w:rsid w:val="00165BDD"/>
    <w:rsid w:val="00165DBC"/>
    <w:rsid w:val="00166B29"/>
    <w:rsid w:val="00166DC8"/>
    <w:rsid w:val="00166F0A"/>
    <w:rsid w:val="001670DD"/>
    <w:rsid w:val="00170071"/>
    <w:rsid w:val="00170B2A"/>
    <w:rsid w:val="00170B9C"/>
    <w:rsid w:val="00171942"/>
    <w:rsid w:val="00171CE4"/>
    <w:rsid w:val="00172086"/>
    <w:rsid w:val="00173198"/>
    <w:rsid w:val="001732BA"/>
    <w:rsid w:val="001736F1"/>
    <w:rsid w:val="0017464E"/>
    <w:rsid w:val="00174793"/>
    <w:rsid w:val="00174971"/>
    <w:rsid w:val="00174F2E"/>
    <w:rsid w:val="0017532F"/>
    <w:rsid w:val="001764D7"/>
    <w:rsid w:val="00176524"/>
    <w:rsid w:val="00177E85"/>
    <w:rsid w:val="00180989"/>
    <w:rsid w:val="0018164D"/>
    <w:rsid w:val="0018242B"/>
    <w:rsid w:val="0018264F"/>
    <w:rsid w:val="00182C2F"/>
    <w:rsid w:val="00182C9D"/>
    <w:rsid w:val="00182D07"/>
    <w:rsid w:val="00183679"/>
    <w:rsid w:val="00183B85"/>
    <w:rsid w:val="0018432A"/>
    <w:rsid w:val="001855A7"/>
    <w:rsid w:val="00186423"/>
    <w:rsid w:val="001867AF"/>
    <w:rsid w:val="00186A97"/>
    <w:rsid w:val="00186E2C"/>
    <w:rsid w:val="00186E48"/>
    <w:rsid w:val="001870F0"/>
    <w:rsid w:val="00187760"/>
    <w:rsid w:val="00187761"/>
    <w:rsid w:val="00190400"/>
    <w:rsid w:val="00190498"/>
    <w:rsid w:val="001908D7"/>
    <w:rsid w:val="00191144"/>
    <w:rsid w:val="0019299F"/>
    <w:rsid w:val="001935F8"/>
    <w:rsid w:val="001942D9"/>
    <w:rsid w:val="00195574"/>
    <w:rsid w:val="001966A0"/>
    <w:rsid w:val="00196EB4"/>
    <w:rsid w:val="0019777F"/>
    <w:rsid w:val="001978D8"/>
    <w:rsid w:val="00197AFD"/>
    <w:rsid w:val="00197BD0"/>
    <w:rsid w:val="001A0199"/>
    <w:rsid w:val="001A12AF"/>
    <w:rsid w:val="001A1D69"/>
    <w:rsid w:val="001A27C6"/>
    <w:rsid w:val="001A31AD"/>
    <w:rsid w:val="001A46F1"/>
    <w:rsid w:val="001A47A8"/>
    <w:rsid w:val="001A54E7"/>
    <w:rsid w:val="001A5584"/>
    <w:rsid w:val="001A569C"/>
    <w:rsid w:val="001A5832"/>
    <w:rsid w:val="001A5B63"/>
    <w:rsid w:val="001A6119"/>
    <w:rsid w:val="001A6705"/>
    <w:rsid w:val="001A6A9F"/>
    <w:rsid w:val="001A7042"/>
    <w:rsid w:val="001A782F"/>
    <w:rsid w:val="001B1E6D"/>
    <w:rsid w:val="001B250D"/>
    <w:rsid w:val="001B2654"/>
    <w:rsid w:val="001B2701"/>
    <w:rsid w:val="001B2A11"/>
    <w:rsid w:val="001B2D1B"/>
    <w:rsid w:val="001B382E"/>
    <w:rsid w:val="001B3CAD"/>
    <w:rsid w:val="001B4A11"/>
    <w:rsid w:val="001B575D"/>
    <w:rsid w:val="001B57EF"/>
    <w:rsid w:val="001B5F80"/>
    <w:rsid w:val="001B63BD"/>
    <w:rsid w:val="001B65BE"/>
    <w:rsid w:val="001B66D7"/>
    <w:rsid w:val="001B6AE4"/>
    <w:rsid w:val="001B6D10"/>
    <w:rsid w:val="001B6D26"/>
    <w:rsid w:val="001B712A"/>
    <w:rsid w:val="001B74C6"/>
    <w:rsid w:val="001B7D5B"/>
    <w:rsid w:val="001C05C7"/>
    <w:rsid w:val="001C1A60"/>
    <w:rsid w:val="001C1C4D"/>
    <w:rsid w:val="001C208D"/>
    <w:rsid w:val="001C220C"/>
    <w:rsid w:val="001C22AA"/>
    <w:rsid w:val="001C33F0"/>
    <w:rsid w:val="001C34C8"/>
    <w:rsid w:val="001C4131"/>
    <w:rsid w:val="001C43E4"/>
    <w:rsid w:val="001C4862"/>
    <w:rsid w:val="001C4D51"/>
    <w:rsid w:val="001C5B2F"/>
    <w:rsid w:val="001C64E8"/>
    <w:rsid w:val="001C6ACB"/>
    <w:rsid w:val="001C75F4"/>
    <w:rsid w:val="001D013F"/>
    <w:rsid w:val="001D0501"/>
    <w:rsid w:val="001D0AA4"/>
    <w:rsid w:val="001D0F69"/>
    <w:rsid w:val="001D1A19"/>
    <w:rsid w:val="001D3512"/>
    <w:rsid w:val="001D3599"/>
    <w:rsid w:val="001D3737"/>
    <w:rsid w:val="001D3A24"/>
    <w:rsid w:val="001D3A63"/>
    <w:rsid w:val="001D3A75"/>
    <w:rsid w:val="001D4E2A"/>
    <w:rsid w:val="001D503B"/>
    <w:rsid w:val="001D5324"/>
    <w:rsid w:val="001D5B73"/>
    <w:rsid w:val="001D69A1"/>
    <w:rsid w:val="001D7442"/>
    <w:rsid w:val="001D752E"/>
    <w:rsid w:val="001E0134"/>
    <w:rsid w:val="001E1331"/>
    <w:rsid w:val="001E181C"/>
    <w:rsid w:val="001E1E4E"/>
    <w:rsid w:val="001E2167"/>
    <w:rsid w:val="001E38CD"/>
    <w:rsid w:val="001E3D45"/>
    <w:rsid w:val="001E4E68"/>
    <w:rsid w:val="001E685E"/>
    <w:rsid w:val="001E6F4D"/>
    <w:rsid w:val="001E7072"/>
    <w:rsid w:val="001F0CE9"/>
    <w:rsid w:val="001F0F71"/>
    <w:rsid w:val="001F1013"/>
    <w:rsid w:val="001F1840"/>
    <w:rsid w:val="001F23A4"/>
    <w:rsid w:val="001F2453"/>
    <w:rsid w:val="001F258F"/>
    <w:rsid w:val="001F2839"/>
    <w:rsid w:val="001F2AB4"/>
    <w:rsid w:val="001F2BC2"/>
    <w:rsid w:val="001F2F69"/>
    <w:rsid w:val="001F30D7"/>
    <w:rsid w:val="001F4440"/>
    <w:rsid w:val="001F4E71"/>
    <w:rsid w:val="001F524D"/>
    <w:rsid w:val="001F5FFE"/>
    <w:rsid w:val="001F74AE"/>
    <w:rsid w:val="001F75C0"/>
    <w:rsid w:val="001F78C2"/>
    <w:rsid w:val="001F7DA2"/>
    <w:rsid w:val="002016D8"/>
    <w:rsid w:val="00202938"/>
    <w:rsid w:val="00203282"/>
    <w:rsid w:val="00203705"/>
    <w:rsid w:val="00203968"/>
    <w:rsid w:val="002048D4"/>
    <w:rsid w:val="002057BB"/>
    <w:rsid w:val="00205A9B"/>
    <w:rsid w:val="0020605C"/>
    <w:rsid w:val="0020706A"/>
    <w:rsid w:val="002078B9"/>
    <w:rsid w:val="00210FD4"/>
    <w:rsid w:val="002111AC"/>
    <w:rsid w:val="002113DE"/>
    <w:rsid w:val="002118FF"/>
    <w:rsid w:val="00211DFE"/>
    <w:rsid w:val="00212A31"/>
    <w:rsid w:val="00212BBF"/>
    <w:rsid w:val="002130CD"/>
    <w:rsid w:val="002138EB"/>
    <w:rsid w:val="00213FE9"/>
    <w:rsid w:val="00214395"/>
    <w:rsid w:val="00214D70"/>
    <w:rsid w:val="00214EEE"/>
    <w:rsid w:val="00215C87"/>
    <w:rsid w:val="002160E9"/>
    <w:rsid w:val="002162A1"/>
    <w:rsid w:val="002166C9"/>
    <w:rsid w:val="00216F42"/>
    <w:rsid w:val="00217024"/>
    <w:rsid w:val="00217045"/>
    <w:rsid w:val="002170BD"/>
    <w:rsid w:val="002176B8"/>
    <w:rsid w:val="00220455"/>
    <w:rsid w:val="00220487"/>
    <w:rsid w:val="002209DE"/>
    <w:rsid w:val="00220D9E"/>
    <w:rsid w:val="002210AA"/>
    <w:rsid w:val="002214AB"/>
    <w:rsid w:val="00222AFB"/>
    <w:rsid w:val="0022342C"/>
    <w:rsid w:val="002235F0"/>
    <w:rsid w:val="002239ED"/>
    <w:rsid w:val="002248CC"/>
    <w:rsid w:val="00224D98"/>
    <w:rsid w:val="002256EB"/>
    <w:rsid w:val="00226349"/>
    <w:rsid w:val="0023007A"/>
    <w:rsid w:val="00230327"/>
    <w:rsid w:val="002313B8"/>
    <w:rsid w:val="00231566"/>
    <w:rsid w:val="00231588"/>
    <w:rsid w:val="002316E0"/>
    <w:rsid w:val="0023243B"/>
    <w:rsid w:val="00232B3E"/>
    <w:rsid w:val="00233171"/>
    <w:rsid w:val="00233194"/>
    <w:rsid w:val="00233513"/>
    <w:rsid w:val="00233CA2"/>
    <w:rsid w:val="00233E5C"/>
    <w:rsid w:val="00234595"/>
    <w:rsid w:val="00234AFA"/>
    <w:rsid w:val="002357D0"/>
    <w:rsid w:val="002357E7"/>
    <w:rsid w:val="00236FFF"/>
    <w:rsid w:val="00237B60"/>
    <w:rsid w:val="00237F6A"/>
    <w:rsid w:val="002410AB"/>
    <w:rsid w:val="002412E3"/>
    <w:rsid w:val="00241312"/>
    <w:rsid w:val="002413E1"/>
    <w:rsid w:val="00241446"/>
    <w:rsid w:val="0024173E"/>
    <w:rsid w:val="00241BF0"/>
    <w:rsid w:val="00242C70"/>
    <w:rsid w:val="00243CFE"/>
    <w:rsid w:val="00244902"/>
    <w:rsid w:val="00244C0B"/>
    <w:rsid w:val="002453D8"/>
    <w:rsid w:val="0024585E"/>
    <w:rsid w:val="00245B63"/>
    <w:rsid w:val="00245C62"/>
    <w:rsid w:val="00246643"/>
    <w:rsid w:val="002468F4"/>
    <w:rsid w:val="00246E00"/>
    <w:rsid w:val="00247416"/>
    <w:rsid w:val="0024744C"/>
    <w:rsid w:val="002477A5"/>
    <w:rsid w:val="00247A6A"/>
    <w:rsid w:val="0025034A"/>
    <w:rsid w:val="002509AC"/>
    <w:rsid w:val="00250FD4"/>
    <w:rsid w:val="00251019"/>
    <w:rsid w:val="0025104B"/>
    <w:rsid w:val="002510C9"/>
    <w:rsid w:val="0025199F"/>
    <w:rsid w:val="002519C1"/>
    <w:rsid w:val="00251EA2"/>
    <w:rsid w:val="00251EE8"/>
    <w:rsid w:val="00251F36"/>
    <w:rsid w:val="00252258"/>
    <w:rsid w:val="00252D04"/>
    <w:rsid w:val="00252DFC"/>
    <w:rsid w:val="00253F98"/>
    <w:rsid w:val="00254855"/>
    <w:rsid w:val="00254B71"/>
    <w:rsid w:val="00254C39"/>
    <w:rsid w:val="00255916"/>
    <w:rsid w:val="00255B92"/>
    <w:rsid w:val="00256237"/>
    <w:rsid w:val="00256659"/>
    <w:rsid w:val="002569D9"/>
    <w:rsid w:val="002616AB"/>
    <w:rsid w:val="00261E68"/>
    <w:rsid w:val="002621DF"/>
    <w:rsid w:val="00262631"/>
    <w:rsid w:val="00263F6F"/>
    <w:rsid w:val="002640FB"/>
    <w:rsid w:val="002648C2"/>
    <w:rsid w:val="002657F3"/>
    <w:rsid w:val="00265C69"/>
    <w:rsid w:val="00265F9B"/>
    <w:rsid w:val="002703AC"/>
    <w:rsid w:val="00270506"/>
    <w:rsid w:val="002705DC"/>
    <w:rsid w:val="00271025"/>
    <w:rsid w:val="002715E3"/>
    <w:rsid w:val="00273356"/>
    <w:rsid w:val="00274639"/>
    <w:rsid w:val="00274939"/>
    <w:rsid w:val="0027540D"/>
    <w:rsid w:val="00275A5F"/>
    <w:rsid w:val="00277F39"/>
    <w:rsid w:val="002806DA"/>
    <w:rsid w:val="00281935"/>
    <w:rsid w:val="00281A79"/>
    <w:rsid w:val="0028293C"/>
    <w:rsid w:val="00282CE8"/>
    <w:rsid w:val="00282F89"/>
    <w:rsid w:val="002838A5"/>
    <w:rsid w:val="0028392E"/>
    <w:rsid w:val="00283DD3"/>
    <w:rsid w:val="00283F68"/>
    <w:rsid w:val="00284699"/>
    <w:rsid w:val="00284AC0"/>
    <w:rsid w:val="00284BA7"/>
    <w:rsid w:val="00284C42"/>
    <w:rsid w:val="00284D41"/>
    <w:rsid w:val="00284D71"/>
    <w:rsid w:val="00286771"/>
    <w:rsid w:val="0028722B"/>
    <w:rsid w:val="002872CA"/>
    <w:rsid w:val="002872EA"/>
    <w:rsid w:val="00287F03"/>
    <w:rsid w:val="0029004C"/>
    <w:rsid w:val="00290505"/>
    <w:rsid w:val="00290DBA"/>
    <w:rsid w:val="002921E9"/>
    <w:rsid w:val="00292F4A"/>
    <w:rsid w:val="00294169"/>
    <w:rsid w:val="0029465C"/>
    <w:rsid w:val="00294AD3"/>
    <w:rsid w:val="00294DB8"/>
    <w:rsid w:val="00295037"/>
    <w:rsid w:val="002953C7"/>
    <w:rsid w:val="00295854"/>
    <w:rsid w:val="00295C2E"/>
    <w:rsid w:val="00295C7C"/>
    <w:rsid w:val="002967BB"/>
    <w:rsid w:val="00296D8E"/>
    <w:rsid w:val="00296EAF"/>
    <w:rsid w:val="00296FA6"/>
    <w:rsid w:val="002970C4"/>
    <w:rsid w:val="00297380"/>
    <w:rsid w:val="0029742A"/>
    <w:rsid w:val="00297996"/>
    <w:rsid w:val="00297CAA"/>
    <w:rsid w:val="00297D4A"/>
    <w:rsid w:val="002A0CFE"/>
    <w:rsid w:val="002A168F"/>
    <w:rsid w:val="002A1D40"/>
    <w:rsid w:val="002A1EA1"/>
    <w:rsid w:val="002A5249"/>
    <w:rsid w:val="002A5B3C"/>
    <w:rsid w:val="002A64CD"/>
    <w:rsid w:val="002A6760"/>
    <w:rsid w:val="002A728C"/>
    <w:rsid w:val="002B1381"/>
    <w:rsid w:val="002B1641"/>
    <w:rsid w:val="002B3964"/>
    <w:rsid w:val="002B3D5B"/>
    <w:rsid w:val="002B411A"/>
    <w:rsid w:val="002B4949"/>
    <w:rsid w:val="002B4C4E"/>
    <w:rsid w:val="002B5621"/>
    <w:rsid w:val="002B57C1"/>
    <w:rsid w:val="002B5955"/>
    <w:rsid w:val="002B595D"/>
    <w:rsid w:val="002B5FE7"/>
    <w:rsid w:val="002B61CD"/>
    <w:rsid w:val="002C03E9"/>
    <w:rsid w:val="002C068C"/>
    <w:rsid w:val="002C0AE2"/>
    <w:rsid w:val="002C0E09"/>
    <w:rsid w:val="002C2749"/>
    <w:rsid w:val="002C297D"/>
    <w:rsid w:val="002C2A39"/>
    <w:rsid w:val="002C2EF7"/>
    <w:rsid w:val="002C33FD"/>
    <w:rsid w:val="002C37F5"/>
    <w:rsid w:val="002C3893"/>
    <w:rsid w:val="002C45CD"/>
    <w:rsid w:val="002C4D6F"/>
    <w:rsid w:val="002C5319"/>
    <w:rsid w:val="002C5FBE"/>
    <w:rsid w:val="002C66AB"/>
    <w:rsid w:val="002C676F"/>
    <w:rsid w:val="002D06DB"/>
    <w:rsid w:val="002D0D93"/>
    <w:rsid w:val="002D1101"/>
    <w:rsid w:val="002D171C"/>
    <w:rsid w:val="002D1D57"/>
    <w:rsid w:val="002D23B2"/>
    <w:rsid w:val="002D319C"/>
    <w:rsid w:val="002D39BF"/>
    <w:rsid w:val="002D3C0E"/>
    <w:rsid w:val="002D3DCD"/>
    <w:rsid w:val="002D3DDF"/>
    <w:rsid w:val="002D4213"/>
    <w:rsid w:val="002D45BC"/>
    <w:rsid w:val="002D4732"/>
    <w:rsid w:val="002D56C2"/>
    <w:rsid w:val="002D5D81"/>
    <w:rsid w:val="002D68BF"/>
    <w:rsid w:val="002D74C2"/>
    <w:rsid w:val="002E09C0"/>
    <w:rsid w:val="002E15F0"/>
    <w:rsid w:val="002E2030"/>
    <w:rsid w:val="002E29AA"/>
    <w:rsid w:val="002E3760"/>
    <w:rsid w:val="002E3A52"/>
    <w:rsid w:val="002E4ED8"/>
    <w:rsid w:val="002E5D22"/>
    <w:rsid w:val="002F1756"/>
    <w:rsid w:val="002F1AFF"/>
    <w:rsid w:val="002F1E7C"/>
    <w:rsid w:val="002F26C4"/>
    <w:rsid w:val="002F29F3"/>
    <w:rsid w:val="002F36F6"/>
    <w:rsid w:val="002F3D8B"/>
    <w:rsid w:val="002F4056"/>
    <w:rsid w:val="002F4408"/>
    <w:rsid w:val="002F7D0D"/>
    <w:rsid w:val="002F7D33"/>
    <w:rsid w:val="00301346"/>
    <w:rsid w:val="0030158E"/>
    <w:rsid w:val="00301CE5"/>
    <w:rsid w:val="003023EF"/>
    <w:rsid w:val="003029AD"/>
    <w:rsid w:val="00302D4D"/>
    <w:rsid w:val="00303A6E"/>
    <w:rsid w:val="003049ED"/>
    <w:rsid w:val="00304BB2"/>
    <w:rsid w:val="00305402"/>
    <w:rsid w:val="003055D5"/>
    <w:rsid w:val="00305627"/>
    <w:rsid w:val="00305637"/>
    <w:rsid w:val="00305A91"/>
    <w:rsid w:val="00310855"/>
    <w:rsid w:val="00310A5A"/>
    <w:rsid w:val="003121D9"/>
    <w:rsid w:val="003136D7"/>
    <w:rsid w:val="0031380B"/>
    <w:rsid w:val="0031437E"/>
    <w:rsid w:val="00314EED"/>
    <w:rsid w:val="003150F4"/>
    <w:rsid w:val="003151B1"/>
    <w:rsid w:val="00315C16"/>
    <w:rsid w:val="003166FD"/>
    <w:rsid w:val="00316AAB"/>
    <w:rsid w:val="00316F0F"/>
    <w:rsid w:val="00317A0C"/>
    <w:rsid w:val="00317E76"/>
    <w:rsid w:val="00320761"/>
    <w:rsid w:val="003207B0"/>
    <w:rsid w:val="003208A7"/>
    <w:rsid w:val="00321DA5"/>
    <w:rsid w:val="00322DF4"/>
    <w:rsid w:val="00322EE1"/>
    <w:rsid w:val="00322FE9"/>
    <w:rsid w:val="00323A25"/>
    <w:rsid w:val="0032485E"/>
    <w:rsid w:val="003252AE"/>
    <w:rsid w:val="00325521"/>
    <w:rsid w:val="00325565"/>
    <w:rsid w:val="00325BAA"/>
    <w:rsid w:val="00326C4E"/>
    <w:rsid w:val="003278D7"/>
    <w:rsid w:val="00327B91"/>
    <w:rsid w:val="00327E7D"/>
    <w:rsid w:val="003305A7"/>
    <w:rsid w:val="003309B8"/>
    <w:rsid w:val="00330CFF"/>
    <w:rsid w:val="00330D8B"/>
    <w:rsid w:val="003313AF"/>
    <w:rsid w:val="00331ACE"/>
    <w:rsid w:val="00332B60"/>
    <w:rsid w:val="003335A4"/>
    <w:rsid w:val="00334440"/>
    <w:rsid w:val="0033487C"/>
    <w:rsid w:val="00334B97"/>
    <w:rsid w:val="00335015"/>
    <w:rsid w:val="0033736C"/>
    <w:rsid w:val="00337A8F"/>
    <w:rsid w:val="003406BE"/>
    <w:rsid w:val="00340ED4"/>
    <w:rsid w:val="003411F5"/>
    <w:rsid w:val="00341B88"/>
    <w:rsid w:val="00342097"/>
    <w:rsid w:val="00342DEB"/>
    <w:rsid w:val="00343391"/>
    <w:rsid w:val="00343DA0"/>
    <w:rsid w:val="0034554B"/>
    <w:rsid w:val="00345886"/>
    <w:rsid w:val="00345932"/>
    <w:rsid w:val="00346091"/>
    <w:rsid w:val="00346413"/>
    <w:rsid w:val="00346EE1"/>
    <w:rsid w:val="003500C4"/>
    <w:rsid w:val="00350340"/>
    <w:rsid w:val="003503B0"/>
    <w:rsid w:val="00350BAA"/>
    <w:rsid w:val="0035179D"/>
    <w:rsid w:val="00351AAF"/>
    <w:rsid w:val="00353129"/>
    <w:rsid w:val="00353279"/>
    <w:rsid w:val="00354F3E"/>
    <w:rsid w:val="00355BC8"/>
    <w:rsid w:val="003561F8"/>
    <w:rsid w:val="0035629A"/>
    <w:rsid w:val="0035685F"/>
    <w:rsid w:val="0035697D"/>
    <w:rsid w:val="003574B5"/>
    <w:rsid w:val="003600A2"/>
    <w:rsid w:val="003600BA"/>
    <w:rsid w:val="00360883"/>
    <w:rsid w:val="00360AE8"/>
    <w:rsid w:val="00361CD1"/>
    <w:rsid w:val="00361ECB"/>
    <w:rsid w:val="00361F69"/>
    <w:rsid w:val="003636ED"/>
    <w:rsid w:val="003638BF"/>
    <w:rsid w:val="00363E90"/>
    <w:rsid w:val="003641B5"/>
    <w:rsid w:val="00365382"/>
    <w:rsid w:val="0036737A"/>
    <w:rsid w:val="00367713"/>
    <w:rsid w:val="00370B4D"/>
    <w:rsid w:val="00370F02"/>
    <w:rsid w:val="00371DA0"/>
    <w:rsid w:val="00372AB9"/>
    <w:rsid w:val="00372B95"/>
    <w:rsid w:val="0037300C"/>
    <w:rsid w:val="00373A38"/>
    <w:rsid w:val="00374960"/>
    <w:rsid w:val="00374C63"/>
    <w:rsid w:val="00380110"/>
    <w:rsid w:val="0038042E"/>
    <w:rsid w:val="0038091C"/>
    <w:rsid w:val="00380D6B"/>
    <w:rsid w:val="003822A1"/>
    <w:rsid w:val="003827A6"/>
    <w:rsid w:val="003828D3"/>
    <w:rsid w:val="00382932"/>
    <w:rsid w:val="00382998"/>
    <w:rsid w:val="00382F27"/>
    <w:rsid w:val="00383A78"/>
    <w:rsid w:val="003840CF"/>
    <w:rsid w:val="00384A81"/>
    <w:rsid w:val="00385406"/>
    <w:rsid w:val="00385DBB"/>
    <w:rsid w:val="003861F2"/>
    <w:rsid w:val="003863FA"/>
    <w:rsid w:val="0038715C"/>
    <w:rsid w:val="0039002E"/>
    <w:rsid w:val="0039027E"/>
    <w:rsid w:val="003906F1"/>
    <w:rsid w:val="0039083F"/>
    <w:rsid w:val="003909A2"/>
    <w:rsid w:val="00391F0B"/>
    <w:rsid w:val="00392A1F"/>
    <w:rsid w:val="00392E90"/>
    <w:rsid w:val="003937A6"/>
    <w:rsid w:val="00393867"/>
    <w:rsid w:val="00393E3E"/>
    <w:rsid w:val="003946FF"/>
    <w:rsid w:val="003947F7"/>
    <w:rsid w:val="00394D56"/>
    <w:rsid w:val="00394E28"/>
    <w:rsid w:val="00394F1D"/>
    <w:rsid w:val="0039505B"/>
    <w:rsid w:val="00395353"/>
    <w:rsid w:val="003954A5"/>
    <w:rsid w:val="003954F2"/>
    <w:rsid w:val="003964E6"/>
    <w:rsid w:val="00396BE0"/>
    <w:rsid w:val="00396FEB"/>
    <w:rsid w:val="003978E0"/>
    <w:rsid w:val="00397BCE"/>
    <w:rsid w:val="003A056A"/>
    <w:rsid w:val="003A09D8"/>
    <w:rsid w:val="003A0A7D"/>
    <w:rsid w:val="003A0ABD"/>
    <w:rsid w:val="003A0D40"/>
    <w:rsid w:val="003A0EC3"/>
    <w:rsid w:val="003A107E"/>
    <w:rsid w:val="003A117C"/>
    <w:rsid w:val="003A2579"/>
    <w:rsid w:val="003A3658"/>
    <w:rsid w:val="003A408A"/>
    <w:rsid w:val="003A4F79"/>
    <w:rsid w:val="003A52C8"/>
    <w:rsid w:val="003A672B"/>
    <w:rsid w:val="003A6833"/>
    <w:rsid w:val="003A6940"/>
    <w:rsid w:val="003A6C18"/>
    <w:rsid w:val="003A743F"/>
    <w:rsid w:val="003B0C23"/>
    <w:rsid w:val="003B0E24"/>
    <w:rsid w:val="003B161B"/>
    <w:rsid w:val="003B20AC"/>
    <w:rsid w:val="003B239F"/>
    <w:rsid w:val="003B31C0"/>
    <w:rsid w:val="003B3554"/>
    <w:rsid w:val="003B461C"/>
    <w:rsid w:val="003B5746"/>
    <w:rsid w:val="003B58AD"/>
    <w:rsid w:val="003B60AF"/>
    <w:rsid w:val="003B690F"/>
    <w:rsid w:val="003B7619"/>
    <w:rsid w:val="003B7962"/>
    <w:rsid w:val="003B7B38"/>
    <w:rsid w:val="003B7BCB"/>
    <w:rsid w:val="003C0559"/>
    <w:rsid w:val="003C0AD5"/>
    <w:rsid w:val="003C0B0A"/>
    <w:rsid w:val="003C0EBE"/>
    <w:rsid w:val="003C12E0"/>
    <w:rsid w:val="003C1300"/>
    <w:rsid w:val="003C13CF"/>
    <w:rsid w:val="003C1458"/>
    <w:rsid w:val="003C1CDC"/>
    <w:rsid w:val="003C215E"/>
    <w:rsid w:val="003C25A0"/>
    <w:rsid w:val="003C283B"/>
    <w:rsid w:val="003C2A7E"/>
    <w:rsid w:val="003C502B"/>
    <w:rsid w:val="003C5052"/>
    <w:rsid w:val="003C546F"/>
    <w:rsid w:val="003C5D29"/>
    <w:rsid w:val="003C5E69"/>
    <w:rsid w:val="003C6741"/>
    <w:rsid w:val="003C6CD6"/>
    <w:rsid w:val="003D138C"/>
    <w:rsid w:val="003D1535"/>
    <w:rsid w:val="003D1A5F"/>
    <w:rsid w:val="003D278F"/>
    <w:rsid w:val="003D30CF"/>
    <w:rsid w:val="003D42BF"/>
    <w:rsid w:val="003D451A"/>
    <w:rsid w:val="003D4B7E"/>
    <w:rsid w:val="003D5388"/>
    <w:rsid w:val="003D5AF4"/>
    <w:rsid w:val="003D5B92"/>
    <w:rsid w:val="003D5F54"/>
    <w:rsid w:val="003D5FD7"/>
    <w:rsid w:val="003D659B"/>
    <w:rsid w:val="003D7079"/>
    <w:rsid w:val="003D7375"/>
    <w:rsid w:val="003D79F5"/>
    <w:rsid w:val="003E0F7D"/>
    <w:rsid w:val="003E156E"/>
    <w:rsid w:val="003E1865"/>
    <w:rsid w:val="003E196E"/>
    <w:rsid w:val="003E2FD1"/>
    <w:rsid w:val="003E3E5F"/>
    <w:rsid w:val="003E40DA"/>
    <w:rsid w:val="003E64E8"/>
    <w:rsid w:val="003E66DE"/>
    <w:rsid w:val="003E777E"/>
    <w:rsid w:val="003E7CE3"/>
    <w:rsid w:val="003E7E05"/>
    <w:rsid w:val="003F004B"/>
    <w:rsid w:val="003F0084"/>
    <w:rsid w:val="003F008E"/>
    <w:rsid w:val="003F0159"/>
    <w:rsid w:val="003F0EE5"/>
    <w:rsid w:val="003F1881"/>
    <w:rsid w:val="003F1C2E"/>
    <w:rsid w:val="003F1E88"/>
    <w:rsid w:val="003F1F97"/>
    <w:rsid w:val="003F2B79"/>
    <w:rsid w:val="003F2F2B"/>
    <w:rsid w:val="003F3281"/>
    <w:rsid w:val="003F38AA"/>
    <w:rsid w:val="003F4487"/>
    <w:rsid w:val="003F46C6"/>
    <w:rsid w:val="003F5E41"/>
    <w:rsid w:val="003F70EB"/>
    <w:rsid w:val="003F7A8B"/>
    <w:rsid w:val="00400B04"/>
    <w:rsid w:val="00401725"/>
    <w:rsid w:val="00401AF8"/>
    <w:rsid w:val="004024E8"/>
    <w:rsid w:val="00402E17"/>
    <w:rsid w:val="00402F00"/>
    <w:rsid w:val="00403655"/>
    <w:rsid w:val="004039B7"/>
    <w:rsid w:val="00403D2E"/>
    <w:rsid w:val="00405262"/>
    <w:rsid w:val="004063A9"/>
    <w:rsid w:val="00406E31"/>
    <w:rsid w:val="004070E3"/>
    <w:rsid w:val="00410810"/>
    <w:rsid w:val="0041092D"/>
    <w:rsid w:val="00410E71"/>
    <w:rsid w:val="0041116F"/>
    <w:rsid w:val="0041140E"/>
    <w:rsid w:val="0041230C"/>
    <w:rsid w:val="004131C4"/>
    <w:rsid w:val="004132A3"/>
    <w:rsid w:val="0041346A"/>
    <w:rsid w:val="0041422D"/>
    <w:rsid w:val="0041472C"/>
    <w:rsid w:val="0041476F"/>
    <w:rsid w:val="004149A3"/>
    <w:rsid w:val="004149AB"/>
    <w:rsid w:val="00415508"/>
    <w:rsid w:val="004161FC"/>
    <w:rsid w:val="00416541"/>
    <w:rsid w:val="00416CC2"/>
    <w:rsid w:val="004179EA"/>
    <w:rsid w:val="00417BDB"/>
    <w:rsid w:val="00420190"/>
    <w:rsid w:val="0042198D"/>
    <w:rsid w:val="0042229B"/>
    <w:rsid w:val="004225D1"/>
    <w:rsid w:val="004227DD"/>
    <w:rsid w:val="004234A0"/>
    <w:rsid w:val="0042375D"/>
    <w:rsid w:val="0042395F"/>
    <w:rsid w:val="00423D9A"/>
    <w:rsid w:val="00424992"/>
    <w:rsid w:val="004249F2"/>
    <w:rsid w:val="00424A61"/>
    <w:rsid w:val="00424A7E"/>
    <w:rsid w:val="00426639"/>
    <w:rsid w:val="00427BE0"/>
    <w:rsid w:val="004306BB"/>
    <w:rsid w:val="0043164C"/>
    <w:rsid w:val="00431E9F"/>
    <w:rsid w:val="00432BCB"/>
    <w:rsid w:val="00433049"/>
    <w:rsid w:val="00433987"/>
    <w:rsid w:val="00433CAD"/>
    <w:rsid w:val="00433CF1"/>
    <w:rsid w:val="00433D6C"/>
    <w:rsid w:val="004345B2"/>
    <w:rsid w:val="00435693"/>
    <w:rsid w:val="0043578B"/>
    <w:rsid w:val="00436BEE"/>
    <w:rsid w:val="00437543"/>
    <w:rsid w:val="00437809"/>
    <w:rsid w:val="00437844"/>
    <w:rsid w:val="0043792B"/>
    <w:rsid w:val="00437A54"/>
    <w:rsid w:val="004402C6"/>
    <w:rsid w:val="00440548"/>
    <w:rsid w:val="00442011"/>
    <w:rsid w:val="004429CE"/>
    <w:rsid w:val="00443B86"/>
    <w:rsid w:val="0044441F"/>
    <w:rsid w:val="00444B12"/>
    <w:rsid w:val="00444C72"/>
    <w:rsid w:val="00444ECC"/>
    <w:rsid w:val="004457C8"/>
    <w:rsid w:val="0044581C"/>
    <w:rsid w:val="00450127"/>
    <w:rsid w:val="004501C3"/>
    <w:rsid w:val="00450D7F"/>
    <w:rsid w:val="00451E35"/>
    <w:rsid w:val="004529E5"/>
    <w:rsid w:val="00453464"/>
    <w:rsid w:val="0045436A"/>
    <w:rsid w:val="00454A6D"/>
    <w:rsid w:val="00454AC9"/>
    <w:rsid w:val="004550A3"/>
    <w:rsid w:val="004551ED"/>
    <w:rsid w:val="00455493"/>
    <w:rsid w:val="00455DA0"/>
    <w:rsid w:val="004561C7"/>
    <w:rsid w:val="0045635B"/>
    <w:rsid w:val="00456449"/>
    <w:rsid w:val="004567B4"/>
    <w:rsid w:val="004567D0"/>
    <w:rsid w:val="00456A78"/>
    <w:rsid w:val="00457764"/>
    <w:rsid w:val="00457998"/>
    <w:rsid w:val="004606AC"/>
    <w:rsid w:val="004610AB"/>
    <w:rsid w:val="00461972"/>
    <w:rsid w:val="00461B35"/>
    <w:rsid w:val="00462923"/>
    <w:rsid w:val="00462FC2"/>
    <w:rsid w:val="004630AF"/>
    <w:rsid w:val="004631CC"/>
    <w:rsid w:val="00463ABA"/>
    <w:rsid w:val="00463C0C"/>
    <w:rsid w:val="00464703"/>
    <w:rsid w:val="00465E3F"/>
    <w:rsid w:val="0046629A"/>
    <w:rsid w:val="00466C1C"/>
    <w:rsid w:val="0046764D"/>
    <w:rsid w:val="004678B7"/>
    <w:rsid w:val="00470D13"/>
    <w:rsid w:val="00470E2F"/>
    <w:rsid w:val="00471296"/>
    <w:rsid w:val="0047146E"/>
    <w:rsid w:val="00471A2F"/>
    <w:rsid w:val="00471CB1"/>
    <w:rsid w:val="00472AAF"/>
    <w:rsid w:val="0047368C"/>
    <w:rsid w:val="0047392A"/>
    <w:rsid w:val="004755B1"/>
    <w:rsid w:val="004758EC"/>
    <w:rsid w:val="00475E60"/>
    <w:rsid w:val="004760F3"/>
    <w:rsid w:val="00477990"/>
    <w:rsid w:val="00477995"/>
    <w:rsid w:val="00477E92"/>
    <w:rsid w:val="004812D4"/>
    <w:rsid w:val="0048131D"/>
    <w:rsid w:val="00481566"/>
    <w:rsid w:val="004817F0"/>
    <w:rsid w:val="00481C6F"/>
    <w:rsid w:val="00482AF4"/>
    <w:rsid w:val="00482C07"/>
    <w:rsid w:val="0048406C"/>
    <w:rsid w:val="00484867"/>
    <w:rsid w:val="00484A5C"/>
    <w:rsid w:val="00484CC6"/>
    <w:rsid w:val="00484DCB"/>
    <w:rsid w:val="00485777"/>
    <w:rsid w:val="00485E22"/>
    <w:rsid w:val="0048649C"/>
    <w:rsid w:val="0048684D"/>
    <w:rsid w:val="00487615"/>
    <w:rsid w:val="00487E9F"/>
    <w:rsid w:val="00487F77"/>
    <w:rsid w:val="004902B6"/>
    <w:rsid w:val="00490C8B"/>
    <w:rsid w:val="00492034"/>
    <w:rsid w:val="0049328D"/>
    <w:rsid w:val="00493B73"/>
    <w:rsid w:val="00493C8B"/>
    <w:rsid w:val="0049485D"/>
    <w:rsid w:val="00494E20"/>
    <w:rsid w:val="00495523"/>
    <w:rsid w:val="00495E23"/>
    <w:rsid w:val="00496398"/>
    <w:rsid w:val="004972AE"/>
    <w:rsid w:val="004972DA"/>
    <w:rsid w:val="00497D03"/>
    <w:rsid w:val="004A0EB1"/>
    <w:rsid w:val="004A115B"/>
    <w:rsid w:val="004A1DDC"/>
    <w:rsid w:val="004A1E59"/>
    <w:rsid w:val="004A2171"/>
    <w:rsid w:val="004A21EB"/>
    <w:rsid w:val="004A2CAD"/>
    <w:rsid w:val="004A2D80"/>
    <w:rsid w:val="004A303C"/>
    <w:rsid w:val="004A35F5"/>
    <w:rsid w:val="004A37FD"/>
    <w:rsid w:val="004A3A7A"/>
    <w:rsid w:val="004A3F2B"/>
    <w:rsid w:val="004A428C"/>
    <w:rsid w:val="004A4BDF"/>
    <w:rsid w:val="004A52E4"/>
    <w:rsid w:val="004A5814"/>
    <w:rsid w:val="004A5FB5"/>
    <w:rsid w:val="004A60A2"/>
    <w:rsid w:val="004A60F1"/>
    <w:rsid w:val="004A6BDE"/>
    <w:rsid w:val="004A737F"/>
    <w:rsid w:val="004A7453"/>
    <w:rsid w:val="004A7536"/>
    <w:rsid w:val="004B0059"/>
    <w:rsid w:val="004B2A77"/>
    <w:rsid w:val="004B2A81"/>
    <w:rsid w:val="004B30ED"/>
    <w:rsid w:val="004B34D4"/>
    <w:rsid w:val="004B3586"/>
    <w:rsid w:val="004B3989"/>
    <w:rsid w:val="004B3B9C"/>
    <w:rsid w:val="004B3DCE"/>
    <w:rsid w:val="004B4A19"/>
    <w:rsid w:val="004B5DDC"/>
    <w:rsid w:val="004B60CF"/>
    <w:rsid w:val="004B6318"/>
    <w:rsid w:val="004B795E"/>
    <w:rsid w:val="004C04A0"/>
    <w:rsid w:val="004C0F38"/>
    <w:rsid w:val="004C10F3"/>
    <w:rsid w:val="004C187B"/>
    <w:rsid w:val="004C2E85"/>
    <w:rsid w:val="004C3B0C"/>
    <w:rsid w:val="004C41D0"/>
    <w:rsid w:val="004C6000"/>
    <w:rsid w:val="004C65EC"/>
    <w:rsid w:val="004C69D0"/>
    <w:rsid w:val="004C7A1B"/>
    <w:rsid w:val="004D0218"/>
    <w:rsid w:val="004D06A3"/>
    <w:rsid w:val="004D0B1A"/>
    <w:rsid w:val="004D0C62"/>
    <w:rsid w:val="004D0E46"/>
    <w:rsid w:val="004D1C20"/>
    <w:rsid w:val="004D28D5"/>
    <w:rsid w:val="004D3505"/>
    <w:rsid w:val="004D3651"/>
    <w:rsid w:val="004D3796"/>
    <w:rsid w:val="004D380D"/>
    <w:rsid w:val="004D3A10"/>
    <w:rsid w:val="004D4394"/>
    <w:rsid w:val="004D4A3F"/>
    <w:rsid w:val="004D5001"/>
    <w:rsid w:val="004D502D"/>
    <w:rsid w:val="004D513D"/>
    <w:rsid w:val="004D554D"/>
    <w:rsid w:val="004D5920"/>
    <w:rsid w:val="004D719B"/>
    <w:rsid w:val="004D752D"/>
    <w:rsid w:val="004D7D46"/>
    <w:rsid w:val="004E06A7"/>
    <w:rsid w:val="004E0850"/>
    <w:rsid w:val="004E0CBC"/>
    <w:rsid w:val="004E1A99"/>
    <w:rsid w:val="004E5375"/>
    <w:rsid w:val="004E53C4"/>
    <w:rsid w:val="004E6552"/>
    <w:rsid w:val="004E655C"/>
    <w:rsid w:val="004E7A78"/>
    <w:rsid w:val="004E7B73"/>
    <w:rsid w:val="004F01E6"/>
    <w:rsid w:val="004F03D4"/>
    <w:rsid w:val="004F0996"/>
    <w:rsid w:val="004F0B18"/>
    <w:rsid w:val="004F0DD2"/>
    <w:rsid w:val="004F0EF5"/>
    <w:rsid w:val="004F1BF6"/>
    <w:rsid w:val="004F1CBB"/>
    <w:rsid w:val="004F2849"/>
    <w:rsid w:val="004F29A5"/>
    <w:rsid w:val="004F3235"/>
    <w:rsid w:val="004F3494"/>
    <w:rsid w:val="004F38B7"/>
    <w:rsid w:val="004F3BF8"/>
    <w:rsid w:val="004F3EFE"/>
    <w:rsid w:val="004F530E"/>
    <w:rsid w:val="004F592A"/>
    <w:rsid w:val="004F5A29"/>
    <w:rsid w:val="004F5BB7"/>
    <w:rsid w:val="004F5D1A"/>
    <w:rsid w:val="004F60F4"/>
    <w:rsid w:val="004F62A3"/>
    <w:rsid w:val="004F6840"/>
    <w:rsid w:val="004F6B30"/>
    <w:rsid w:val="004F6D0C"/>
    <w:rsid w:val="004F6E3F"/>
    <w:rsid w:val="004F7CC3"/>
    <w:rsid w:val="0050001E"/>
    <w:rsid w:val="00500D92"/>
    <w:rsid w:val="005011CA"/>
    <w:rsid w:val="005026AA"/>
    <w:rsid w:val="00502A12"/>
    <w:rsid w:val="00502E36"/>
    <w:rsid w:val="00503941"/>
    <w:rsid w:val="00503A87"/>
    <w:rsid w:val="00503F64"/>
    <w:rsid w:val="00504186"/>
    <w:rsid w:val="00504B44"/>
    <w:rsid w:val="00504FFC"/>
    <w:rsid w:val="0050524F"/>
    <w:rsid w:val="00505ACE"/>
    <w:rsid w:val="00505E2B"/>
    <w:rsid w:val="00507982"/>
    <w:rsid w:val="00507A26"/>
    <w:rsid w:val="00507FDD"/>
    <w:rsid w:val="00510895"/>
    <w:rsid w:val="0051122E"/>
    <w:rsid w:val="0051142E"/>
    <w:rsid w:val="00511556"/>
    <w:rsid w:val="00511A73"/>
    <w:rsid w:val="005123E6"/>
    <w:rsid w:val="005129CA"/>
    <w:rsid w:val="005130E8"/>
    <w:rsid w:val="0051330D"/>
    <w:rsid w:val="0051366C"/>
    <w:rsid w:val="00513981"/>
    <w:rsid w:val="0051482B"/>
    <w:rsid w:val="00515056"/>
    <w:rsid w:val="005160E7"/>
    <w:rsid w:val="005161C5"/>
    <w:rsid w:val="00516981"/>
    <w:rsid w:val="00516F8B"/>
    <w:rsid w:val="0051701B"/>
    <w:rsid w:val="00517C2C"/>
    <w:rsid w:val="00517F59"/>
    <w:rsid w:val="005200E0"/>
    <w:rsid w:val="00520C10"/>
    <w:rsid w:val="005234FE"/>
    <w:rsid w:val="005237A2"/>
    <w:rsid w:val="00524313"/>
    <w:rsid w:val="00524C44"/>
    <w:rsid w:val="00524E9C"/>
    <w:rsid w:val="0052645A"/>
    <w:rsid w:val="0052662E"/>
    <w:rsid w:val="00526DB0"/>
    <w:rsid w:val="00527384"/>
    <w:rsid w:val="005312C9"/>
    <w:rsid w:val="00531532"/>
    <w:rsid w:val="00531911"/>
    <w:rsid w:val="00531E22"/>
    <w:rsid w:val="00534603"/>
    <w:rsid w:val="00534758"/>
    <w:rsid w:val="005348CE"/>
    <w:rsid w:val="00535338"/>
    <w:rsid w:val="00536421"/>
    <w:rsid w:val="00537900"/>
    <w:rsid w:val="00537D46"/>
    <w:rsid w:val="00537E59"/>
    <w:rsid w:val="0054023E"/>
    <w:rsid w:val="00540AB2"/>
    <w:rsid w:val="00540B12"/>
    <w:rsid w:val="00542299"/>
    <w:rsid w:val="005424FD"/>
    <w:rsid w:val="0054289A"/>
    <w:rsid w:val="005431DC"/>
    <w:rsid w:val="005431E8"/>
    <w:rsid w:val="005437BA"/>
    <w:rsid w:val="00543B80"/>
    <w:rsid w:val="00545A25"/>
    <w:rsid w:val="00545E7F"/>
    <w:rsid w:val="00546011"/>
    <w:rsid w:val="00546689"/>
    <w:rsid w:val="00552268"/>
    <w:rsid w:val="0055280C"/>
    <w:rsid w:val="00552D08"/>
    <w:rsid w:val="00553863"/>
    <w:rsid w:val="005548C4"/>
    <w:rsid w:val="00555605"/>
    <w:rsid w:val="00555B24"/>
    <w:rsid w:val="00556645"/>
    <w:rsid w:val="005578D9"/>
    <w:rsid w:val="005608D5"/>
    <w:rsid w:val="00560923"/>
    <w:rsid w:val="005620B2"/>
    <w:rsid w:val="00563725"/>
    <w:rsid w:val="0056431C"/>
    <w:rsid w:val="00564C02"/>
    <w:rsid w:val="0056568D"/>
    <w:rsid w:val="00565C3F"/>
    <w:rsid w:val="00565D62"/>
    <w:rsid w:val="00567139"/>
    <w:rsid w:val="00567836"/>
    <w:rsid w:val="005678D1"/>
    <w:rsid w:val="0056794C"/>
    <w:rsid w:val="00567A34"/>
    <w:rsid w:val="00567CFD"/>
    <w:rsid w:val="00570AE7"/>
    <w:rsid w:val="00571DBA"/>
    <w:rsid w:val="00571EF2"/>
    <w:rsid w:val="005727E9"/>
    <w:rsid w:val="00572E8A"/>
    <w:rsid w:val="00573DEA"/>
    <w:rsid w:val="00574039"/>
    <w:rsid w:val="005742E7"/>
    <w:rsid w:val="0057529F"/>
    <w:rsid w:val="0057532C"/>
    <w:rsid w:val="00575502"/>
    <w:rsid w:val="00580475"/>
    <w:rsid w:val="005804EB"/>
    <w:rsid w:val="00580E39"/>
    <w:rsid w:val="00581629"/>
    <w:rsid w:val="00581D7E"/>
    <w:rsid w:val="00583B12"/>
    <w:rsid w:val="00583C8E"/>
    <w:rsid w:val="00584137"/>
    <w:rsid w:val="005848E9"/>
    <w:rsid w:val="00584A06"/>
    <w:rsid w:val="00584EAC"/>
    <w:rsid w:val="00586632"/>
    <w:rsid w:val="00587535"/>
    <w:rsid w:val="0059021B"/>
    <w:rsid w:val="005903F6"/>
    <w:rsid w:val="0059086B"/>
    <w:rsid w:val="0059093D"/>
    <w:rsid w:val="00590AAF"/>
    <w:rsid w:val="005911E1"/>
    <w:rsid w:val="00591B22"/>
    <w:rsid w:val="00592405"/>
    <w:rsid w:val="005925DB"/>
    <w:rsid w:val="00592996"/>
    <w:rsid w:val="00592A9B"/>
    <w:rsid w:val="0059405B"/>
    <w:rsid w:val="00594513"/>
    <w:rsid w:val="00594C33"/>
    <w:rsid w:val="00595671"/>
    <w:rsid w:val="00595C3E"/>
    <w:rsid w:val="005966D8"/>
    <w:rsid w:val="005966F8"/>
    <w:rsid w:val="00596A1D"/>
    <w:rsid w:val="005974A3"/>
    <w:rsid w:val="005976E6"/>
    <w:rsid w:val="00597EA9"/>
    <w:rsid w:val="005A000E"/>
    <w:rsid w:val="005A0A07"/>
    <w:rsid w:val="005A2021"/>
    <w:rsid w:val="005A281B"/>
    <w:rsid w:val="005A2D4C"/>
    <w:rsid w:val="005A2E74"/>
    <w:rsid w:val="005A3234"/>
    <w:rsid w:val="005A326C"/>
    <w:rsid w:val="005A4C9C"/>
    <w:rsid w:val="005A5962"/>
    <w:rsid w:val="005A705B"/>
    <w:rsid w:val="005A7A2E"/>
    <w:rsid w:val="005A7E16"/>
    <w:rsid w:val="005B040C"/>
    <w:rsid w:val="005B086A"/>
    <w:rsid w:val="005B08D4"/>
    <w:rsid w:val="005B105D"/>
    <w:rsid w:val="005B1B08"/>
    <w:rsid w:val="005B256B"/>
    <w:rsid w:val="005B2F0D"/>
    <w:rsid w:val="005B38F5"/>
    <w:rsid w:val="005B4410"/>
    <w:rsid w:val="005B48D8"/>
    <w:rsid w:val="005B4A33"/>
    <w:rsid w:val="005B6C74"/>
    <w:rsid w:val="005B7859"/>
    <w:rsid w:val="005B7906"/>
    <w:rsid w:val="005C13EE"/>
    <w:rsid w:val="005C1E90"/>
    <w:rsid w:val="005C1F01"/>
    <w:rsid w:val="005C3987"/>
    <w:rsid w:val="005C3FAD"/>
    <w:rsid w:val="005C4C3E"/>
    <w:rsid w:val="005C5BB1"/>
    <w:rsid w:val="005C71CD"/>
    <w:rsid w:val="005D06BA"/>
    <w:rsid w:val="005D07E9"/>
    <w:rsid w:val="005D0B5E"/>
    <w:rsid w:val="005D22E2"/>
    <w:rsid w:val="005D2624"/>
    <w:rsid w:val="005D3373"/>
    <w:rsid w:val="005D342B"/>
    <w:rsid w:val="005D379F"/>
    <w:rsid w:val="005D3CA7"/>
    <w:rsid w:val="005D45A4"/>
    <w:rsid w:val="005D4C32"/>
    <w:rsid w:val="005D4C40"/>
    <w:rsid w:val="005D5190"/>
    <w:rsid w:val="005D5E37"/>
    <w:rsid w:val="005D6188"/>
    <w:rsid w:val="005D6307"/>
    <w:rsid w:val="005D646B"/>
    <w:rsid w:val="005D75FD"/>
    <w:rsid w:val="005D7D28"/>
    <w:rsid w:val="005E0F91"/>
    <w:rsid w:val="005E19A2"/>
    <w:rsid w:val="005E26BC"/>
    <w:rsid w:val="005E2D49"/>
    <w:rsid w:val="005E2DD4"/>
    <w:rsid w:val="005E319F"/>
    <w:rsid w:val="005E3318"/>
    <w:rsid w:val="005E34BF"/>
    <w:rsid w:val="005E4C5A"/>
    <w:rsid w:val="005E4CAB"/>
    <w:rsid w:val="005E50D8"/>
    <w:rsid w:val="005E5D32"/>
    <w:rsid w:val="005E5DE0"/>
    <w:rsid w:val="005E6196"/>
    <w:rsid w:val="005E6E8B"/>
    <w:rsid w:val="005E746A"/>
    <w:rsid w:val="005E76E7"/>
    <w:rsid w:val="005E7FAE"/>
    <w:rsid w:val="005F00BA"/>
    <w:rsid w:val="005F1443"/>
    <w:rsid w:val="005F1D48"/>
    <w:rsid w:val="005F1F93"/>
    <w:rsid w:val="005F276B"/>
    <w:rsid w:val="005F2825"/>
    <w:rsid w:val="005F3E69"/>
    <w:rsid w:val="005F4643"/>
    <w:rsid w:val="005F4A98"/>
    <w:rsid w:val="005F4FE3"/>
    <w:rsid w:val="005F61D2"/>
    <w:rsid w:val="005F66CF"/>
    <w:rsid w:val="005F6A58"/>
    <w:rsid w:val="005F7611"/>
    <w:rsid w:val="0060029D"/>
    <w:rsid w:val="006004CA"/>
    <w:rsid w:val="006007BD"/>
    <w:rsid w:val="00600F9D"/>
    <w:rsid w:val="0060186F"/>
    <w:rsid w:val="00601BD5"/>
    <w:rsid w:val="00601E70"/>
    <w:rsid w:val="006023CA"/>
    <w:rsid w:val="00604068"/>
    <w:rsid w:val="00604233"/>
    <w:rsid w:val="0060593F"/>
    <w:rsid w:val="00605F5C"/>
    <w:rsid w:val="00605FFB"/>
    <w:rsid w:val="006062D9"/>
    <w:rsid w:val="00606326"/>
    <w:rsid w:val="00606447"/>
    <w:rsid w:val="00606AD9"/>
    <w:rsid w:val="00606EB9"/>
    <w:rsid w:val="00606F1A"/>
    <w:rsid w:val="006105AA"/>
    <w:rsid w:val="00612042"/>
    <w:rsid w:val="0061214F"/>
    <w:rsid w:val="006121B8"/>
    <w:rsid w:val="0061238C"/>
    <w:rsid w:val="0061253A"/>
    <w:rsid w:val="00613AA9"/>
    <w:rsid w:val="0061474F"/>
    <w:rsid w:val="00616696"/>
    <w:rsid w:val="00616AB5"/>
    <w:rsid w:val="006176D1"/>
    <w:rsid w:val="00620924"/>
    <w:rsid w:val="00620C72"/>
    <w:rsid w:val="006228FD"/>
    <w:rsid w:val="00622D71"/>
    <w:rsid w:val="00622F56"/>
    <w:rsid w:val="00622F69"/>
    <w:rsid w:val="00624295"/>
    <w:rsid w:val="00624410"/>
    <w:rsid w:val="00625209"/>
    <w:rsid w:val="00625A4F"/>
    <w:rsid w:val="006260BD"/>
    <w:rsid w:val="00626C68"/>
    <w:rsid w:val="0062743A"/>
    <w:rsid w:val="00627BAB"/>
    <w:rsid w:val="006300A3"/>
    <w:rsid w:val="00630237"/>
    <w:rsid w:val="00630ACD"/>
    <w:rsid w:val="00630D10"/>
    <w:rsid w:val="00631CDA"/>
    <w:rsid w:val="00631D60"/>
    <w:rsid w:val="00633451"/>
    <w:rsid w:val="00633C31"/>
    <w:rsid w:val="00633D25"/>
    <w:rsid w:val="00633FD4"/>
    <w:rsid w:val="0063433F"/>
    <w:rsid w:val="0063546C"/>
    <w:rsid w:val="00636C64"/>
    <w:rsid w:val="00640667"/>
    <w:rsid w:val="0064084F"/>
    <w:rsid w:val="00640FFE"/>
    <w:rsid w:val="0064106D"/>
    <w:rsid w:val="006412D0"/>
    <w:rsid w:val="0064144A"/>
    <w:rsid w:val="00642E1F"/>
    <w:rsid w:val="0064487D"/>
    <w:rsid w:val="00645EED"/>
    <w:rsid w:val="00646250"/>
    <w:rsid w:val="0064673E"/>
    <w:rsid w:val="006469B4"/>
    <w:rsid w:val="00646CC3"/>
    <w:rsid w:val="006473AD"/>
    <w:rsid w:val="006500F0"/>
    <w:rsid w:val="006505FE"/>
    <w:rsid w:val="00650981"/>
    <w:rsid w:val="00651142"/>
    <w:rsid w:val="00651358"/>
    <w:rsid w:val="00652624"/>
    <w:rsid w:val="00652A5C"/>
    <w:rsid w:val="00654915"/>
    <w:rsid w:val="00654D4B"/>
    <w:rsid w:val="006553B1"/>
    <w:rsid w:val="006553B2"/>
    <w:rsid w:val="006565B4"/>
    <w:rsid w:val="006565E5"/>
    <w:rsid w:val="006577AB"/>
    <w:rsid w:val="00657AE1"/>
    <w:rsid w:val="00657C99"/>
    <w:rsid w:val="00657D4A"/>
    <w:rsid w:val="00660307"/>
    <w:rsid w:val="0066084E"/>
    <w:rsid w:val="00662F3C"/>
    <w:rsid w:val="006633B6"/>
    <w:rsid w:val="006635F5"/>
    <w:rsid w:val="0066386D"/>
    <w:rsid w:val="006642ED"/>
    <w:rsid w:val="0066441E"/>
    <w:rsid w:val="00664B21"/>
    <w:rsid w:val="00664E4E"/>
    <w:rsid w:val="00667024"/>
    <w:rsid w:val="006671A2"/>
    <w:rsid w:val="00670499"/>
    <w:rsid w:val="00670CA9"/>
    <w:rsid w:val="00671458"/>
    <w:rsid w:val="00671F54"/>
    <w:rsid w:val="006726BD"/>
    <w:rsid w:val="0067270A"/>
    <w:rsid w:val="006732A7"/>
    <w:rsid w:val="00673C35"/>
    <w:rsid w:val="00674109"/>
    <w:rsid w:val="0067486C"/>
    <w:rsid w:val="0067510B"/>
    <w:rsid w:val="006753AE"/>
    <w:rsid w:val="0067717E"/>
    <w:rsid w:val="0068038D"/>
    <w:rsid w:val="00681F13"/>
    <w:rsid w:val="0068399A"/>
    <w:rsid w:val="0068460D"/>
    <w:rsid w:val="006851B2"/>
    <w:rsid w:val="00685AAA"/>
    <w:rsid w:val="00685F89"/>
    <w:rsid w:val="00687173"/>
    <w:rsid w:val="006873F5"/>
    <w:rsid w:val="00690237"/>
    <w:rsid w:val="006909E1"/>
    <w:rsid w:val="00690B99"/>
    <w:rsid w:val="006913ED"/>
    <w:rsid w:val="006917B5"/>
    <w:rsid w:val="00694C6A"/>
    <w:rsid w:val="00694E4D"/>
    <w:rsid w:val="0069579D"/>
    <w:rsid w:val="006967E1"/>
    <w:rsid w:val="00696FCB"/>
    <w:rsid w:val="0069766D"/>
    <w:rsid w:val="00697D9E"/>
    <w:rsid w:val="006A0903"/>
    <w:rsid w:val="006A1B6B"/>
    <w:rsid w:val="006A1DBE"/>
    <w:rsid w:val="006A2055"/>
    <w:rsid w:val="006A25F5"/>
    <w:rsid w:val="006A2C9C"/>
    <w:rsid w:val="006A2F0D"/>
    <w:rsid w:val="006A3692"/>
    <w:rsid w:val="006A38DD"/>
    <w:rsid w:val="006A3B68"/>
    <w:rsid w:val="006A3C19"/>
    <w:rsid w:val="006A4DBC"/>
    <w:rsid w:val="006A4E1E"/>
    <w:rsid w:val="006A5186"/>
    <w:rsid w:val="006A541C"/>
    <w:rsid w:val="006A592F"/>
    <w:rsid w:val="006A6171"/>
    <w:rsid w:val="006A6AC6"/>
    <w:rsid w:val="006A6E93"/>
    <w:rsid w:val="006A7867"/>
    <w:rsid w:val="006B00A0"/>
    <w:rsid w:val="006B00DE"/>
    <w:rsid w:val="006B0CFF"/>
    <w:rsid w:val="006B1ED2"/>
    <w:rsid w:val="006B2BB7"/>
    <w:rsid w:val="006B2D89"/>
    <w:rsid w:val="006B3CAA"/>
    <w:rsid w:val="006B3F23"/>
    <w:rsid w:val="006B4827"/>
    <w:rsid w:val="006B4B13"/>
    <w:rsid w:val="006B61A4"/>
    <w:rsid w:val="006B62DF"/>
    <w:rsid w:val="006B68BF"/>
    <w:rsid w:val="006B7B54"/>
    <w:rsid w:val="006B7E09"/>
    <w:rsid w:val="006C03D3"/>
    <w:rsid w:val="006C05D4"/>
    <w:rsid w:val="006C10CA"/>
    <w:rsid w:val="006C2000"/>
    <w:rsid w:val="006C59D8"/>
    <w:rsid w:val="006C5BCC"/>
    <w:rsid w:val="006C60C3"/>
    <w:rsid w:val="006C675E"/>
    <w:rsid w:val="006C7115"/>
    <w:rsid w:val="006C7E8B"/>
    <w:rsid w:val="006D0244"/>
    <w:rsid w:val="006D0C5D"/>
    <w:rsid w:val="006D2005"/>
    <w:rsid w:val="006D252B"/>
    <w:rsid w:val="006D2AFE"/>
    <w:rsid w:val="006D2F56"/>
    <w:rsid w:val="006D36CA"/>
    <w:rsid w:val="006D3B76"/>
    <w:rsid w:val="006D41B1"/>
    <w:rsid w:val="006D51E2"/>
    <w:rsid w:val="006D59A0"/>
    <w:rsid w:val="006D6F39"/>
    <w:rsid w:val="006D7449"/>
    <w:rsid w:val="006D7DB4"/>
    <w:rsid w:val="006E026D"/>
    <w:rsid w:val="006E0B6C"/>
    <w:rsid w:val="006E1169"/>
    <w:rsid w:val="006E1605"/>
    <w:rsid w:val="006E20A5"/>
    <w:rsid w:val="006E2280"/>
    <w:rsid w:val="006E24FA"/>
    <w:rsid w:val="006E2523"/>
    <w:rsid w:val="006E257A"/>
    <w:rsid w:val="006E25E3"/>
    <w:rsid w:val="006E27D7"/>
    <w:rsid w:val="006E295F"/>
    <w:rsid w:val="006E29EB"/>
    <w:rsid w:val="006E2ED1"/>
    <w:rsid w:val="006E351A"/>
    <w:rsid w:val="006E379E"/>
    <w:rsid w:val="006E4B9A"/>
    <w:rsid w:val="006E6306"/>
    <w:rsid w:val="006E6914"/>
    <w:rsid w:val="006E75AC"/>
    <w:rsid w:val="006F015C"/>
    <w:rsid w:val="006F01CD"/>
    <w:rsid w:val="006F07D9"/>
    <w:rsid w:val="006F11AE"/>
    <w:rsid w:val="006F14E3"/>
    <w:rsid w:val="006F2D3E"/>
    <w:rsid w:val="006F2D44"/>
    <w:rsid w:val="006F356C"/>
    <w:rsid w:val="006F442C"/>
    <w:rsid w:val="006F44D9"/>
    <w:rsid w:val="006F4613"/>
    <w:rsid w:val="006F4656"/>
    <w:rsid w:val="006F47F7"/>
    <w:rsid w:val="006F480B"/>
    <w:rsid w:val="006F491C"/>
    <w:rsid w:val="006F53A3"/>
    <w:rsid w:val="006F696F"/>
    <w:rsid w:val="006F6A4F"/>
    <w:rsid w:val="006F7087"/>
    <w:rsid w:val="006F72E6"/>
    <w:rsid w:val="006F7942"/>
    <w:rsid w:val="0070061F"/>
    <w:rsid w:val="0070169F"/>
    <w:rsid w:val="00701B6F"/>
    <w:rsid w:val="00701F94"/>
    <w:rsid w:val="0070236D"/>
    <w:rsid w:val="0070243D"/>
    <w:rsid w:val="00702A80"/>
    <w:rsid w:val="00702DD6"/>
    <w:rsid w:val="007045C9"/>
    <w:rsid w:val="00704744"/>
    <w:rsid w:val="0070594B"/>
    <w:rsid w:val="007063C3"/>
    <w:rsid w:val="00706400"/>
    <w:rsid w:val="00706C8F"/>
    <w:rsid w:val="00707387"/>
    <w:rsid w:val="00707E3B"/>
    <w:rsid w:val="00707F41"/>
    <w:rsid w:val="007100A1"/>
    <w:rsid w:val="0071070F"/>
    <w:rsid w:val="00711E10"/>
    <w:rsid w:val="007125B2"/>
    <w:rsid w:val="00713098"/>
    <w:rsid w:val="007134C5"/>
    <w:rsid w:val="0071370D"/>
    <w:rsid w:val="007137A7"/>
    <w:rsid w:val="00714353"/>
    <w:rsid w:val="007155C1"/>
    <w:rsid w:val="00716105"/>
    <w:rsid w:val="00716137"/>
    <w:rsid w:val="00716264"/>
    <w:rsid w:val="00717764"/>
    <w:rsid w:val="00717FE0"/>
    <w:rsid w:val="00720113"/>
    <w:rsid w:val="00720A81"/>
    <w:rsid w:val="00721028"/>
    <w:rsid w:val="0072118D"/>
    <w:rsid w:val="0072226F"/>
    <w:rsid w:val="007237A5"/>
    <w:rsid w:val="007237B6"/>
    <w:rsid w:val="00723EAD"/>
    <w:rsid w:val="00724CCF"/>
    <w:rsid w:val="007255D7"/>
    <w:rsid w:val="00725E95"/>
    <w:rsid w:val="00725EC2"/>
    <w:rsid w:val="007260AF"/>
    <w:rsid w:val="00726A50"/>
    <w:rsid w:val="0072725C"/>
    <w:rsid w:val="00727891"/>
    <w:rsid w:val="00727ADB"/>
    <w:rsid w:val="0073041C"/>
    <w:rsid w:val="00730C14"/>
    <w:rsid w:val="00731862"/>
    <w:rsid w:val="00732699"/>
    <w:rsid w:val="00732CEC"/>
    <w:rsid w:val="00732FBD"/>
    <w:rsid w:val="00733572"/>
    <w:rsid w:val="00733C0A"/>
    <w:rsid w:val="00735B1B"/>
    <w:rsid w:val="00735FF5"/>
    <w:rsid w:val="007369CB"/>
    <w:rsid w:val="00736C73"/>
    <w:rsid w:val="00736FEC"/>
    <w:rsid w:val="00737559"/>
    <w:rsid w:val="00737748"/>
    <w:rsid w:val="00737F0C"/>
    <w:rsid w:val="00740479"/>
    <w:rsid w:val="007406F8"/>
    <w:rsid w:val="00740799"/>
    <w:rsid w:val="00740869"/>
    <w:rsid w:val="00740AAD"/>
    <w:rsid w:val="00740C8A"/>
    <w:rsid w:val="0074136B"/>
    <w:rsid w:val="00741834"/>
    <w:rsid w:val="00741943"/>
    <w:rsid w:val="00743507"/>
    <w:rsid w:val="00743FF4"/>
    <w:rsid w:val="0074414F"/>
    <w:rsid w:val="007445C4"/>
    <w:rsid w:val="00745730"/>
    <w:rsid w:val="00745BD2"/>
    <w:rsid w:val="00745E26"/>
    <w:rsid w:val="00745FF4"/>
    <w:rsid w:val="00746701"/>
    <w:rsid w:val="007467D3"/>
    <w:rsid w:val="00746B51"/>
    <w:rsid w:val="007502DC"/>
    <w:rsid w:val="0075067B"/>
    <w:rsid w:val="007514C1"/>
    <w:rsid w:val="00751EE0"/>
    <w:rsid w:val="00752551"/>
    <w:rsid w:val="0075295E"/>
    <w:rsid w:val="0075473B"/>
    <w:rsid w:val="00755201"/>
    <w:rsid w:val="00755664"/>
    <w:rsid w:val="007561B6"/>
    <w:rsid w:val="0075661D"/>
    <w:rsid w:val="007568F6"/>
    <w:rsid w:val="0075753E"/>
    <w:rsid w:val="00760A7D"/>
    <w:rsid w:val="0076238E"/>
    <w:rsid w:val="00762391"/>
    <w:rsid w:val="00762ED5"/>
    <w:rsid w:val="007630A2"/>
    <w:rsid w:val="007631F2"/>
    <w:rsid w:val="00763810"/>
    <w:rsid w:val="007638D0"/>
    <w:rsid w:val="007654D0"/>
    <w:rsid w:val="00765D13"/>
    <w:rsid w:val="007660F8"/>
    <w:rsid w:val="00766A6F"/>
    <w:rsid w:val="00766BD2"/>
    <w:rsid w:val="00766DB6"/>
    <w:rsid w:val="00766E07"/>
    <w:rsid w:val="0076720C"/>
    <w:rsid w:val="00767569"/>
    <w:rsid w:val="007704B3"/>
    <w:rsid w:val="007714A5"/>
    <w:rsid w:val="00771660"/>
    <w:rsid w:val="00772F15"/>
    <w:rsid w:val="00773791"/>
    <w:rsid w:val="00774B8A"/>
    <w:rsid w:val="007753C9"/>
    <w:rsid w:val="00775FC1"/>
    <w:rsid w:val="007760E0"/>
    <w:rsid w:val="007765D8"/>
    <w:rsid w:val="00776E96"/>
    <w:rsid w:val="0077754C"/>
    <w:rsid w:val="00777658"/>
    <w:rsid w:val="0077769C"/>
    <w:rsid w:val="007779E6"/>
    <w:rsid w:val="00777DE6"/>
    <w:rsid w:val="00780BEC"/>
    <w:rsid w:val="0078123D"/>
    <w:rsid w:val="00781601"/>
    <w:rsid w:val="00781F9E"/>
    <w:rsid w:val="007830B7"/>
    <w:rsid w:val="00783103"/>
    <w:rsid w:val="00784E11"/>
    <w:rsid w:val="00784E1D"/>
    <w:rsid w:val="007852B2"/>
    <w:rsid w:val="007854AF"/>
    <w:rsid w:val="00785F1F"/>
    <w:rsid w:val="0078622D"/>
    <w:rsid w:val="00786638"/>
    <w:rsid w:val="0078715B"/>
    <w:rsid w:val="0078750F"/>
    <w:rsid w:val="007875AB"/>
    <w:rsid w:val="00787B0F"/>
    <w:rsid w:val="00790093"/>
    <w:rsid w:val="00791893"/>
    <w:rsid w:val="0079209C"/>
    <w:rsid w:val="00792761"/>
    <w:rsid w:val="0079383F"/>
    <w:rsid w:val="00794308"/>
    <w:rsid w:val="007960E4"/>
    <w:rsid w:val="00796522"/>
    <w:rsid w:val="007972AD"/>
    <w:rsid w:val="007978BC"/>
    <w:rsid w:val="00797AB4"/>
    <w:rsid w:val="00797B58"/>
    <w:rsid w:val="007A05A5"/>
    <w:rsid w:val="007A05B8"/>
    <w:rsid w:val="007A0677"/>
    <w:rsid w:val="007A089D"/>
    <w:rsid w:val="007A1393"/>
    <w:rsid w:val="007A15AD"/>
    <w:rsid w:val="007A19D4"/>
    <w:rsid w:val="007A3838"/>
    <w:rsid w:val="007A38F6"/>
    <w:rsid w:val="007A3C54"/>
    <w:rsid w:val="007A5714"/>
    <w:rsid w:val="007A5D13"/>
    <w:rsid w:val="007A5E74"/>
    <w:rsid w:val="007A6EFE"/>
    <w:rsid w:val="007A7097"/>
    <w:rsid w:val="007A795E"/>
    <w:rsid w:val="007B0895"/>
    <w:rsid w:val="007B0C93"/>
    <w:rsid w:val="007B0CA3"/>
    <w:rsid w:val="007B2206"/>
    <w:rsid w:val="007B264D"/>
    <w:rsid w:val="007B4580"/>
    <w:rsid w:val="007B4DEF"/>
    <w:rsid w:val="007B5593"/>
    <w:rsid w:val="007B6AB9"/>
    <w:rsid w:val="007B7749"/>
    <w:rsid w:val="007B7EDB"/>
    <w:rsid w:val="007C02DA"/>
    <w:rsid w:val="007C07AC"/>
    <w:rsid w:val="007C182E"/>
    <w:rsid w:val="007C1A04"/>
    <w:rsid w:val="007C22D5"/>
    <w:rsid w:val="007C27EF"/>
    <w:rsid w:val="007C2A71"/>
    <w:rsid w:val="007C3035"/>
    <w:rsid w:val="007C30E9"/>
    <w:rsid w:val="007C3264"/>
    <w:rsid w:val="007C33EF"/>
    <w:rsid w:val="007C35EF"/>
    <w:rsid w:val="007C40CB"/>
    <w:rsid w:val="007C4683"/>
    <w:rsid w:val="007C46F8"/>
    <w:rsid w:val="007C4F60"/>
    <w:rsid w:val="007C5609"/>
    <w:rsid w:val="007C6A4F"/>
    <w:rsid w:val="007C6B9C"/>
    <w:rsid w:val="007D0F31"/>
    <w:rsid w:val="007D167B"/>
    <w:rsid w:val="007D182F"/>
    <w:rsid w:val="007D1858"/>
    <w:rsid w:val="007D1D7D"/>
    <w:rsid w:val="007D2740"/>
    <w:rsid w:val="007D30A6"/>
    <w:rsid w:val="007D4086"/>
    <w:rsid w:val="007D4776"/>
    <w:rsid w:val="007D4B35"/>
    <w:rsid w:val="007D4F19"/>
    <w:rsid w:val="007D572A"/>
    <w:rsid w:val="007D5BF0"/>
    <w:rsid w:val="007D66E7"/>
    <w:rsid w:val="007D6C85"/>
    <w:rsid w:val="007D6E43"/>
    <w:rsid w:val="007E02F3"/>
    <w:rsid w:val="007E090C"/>
    <w:rsid w:val="007E0A9A"/>
    <w:rsid w:val="007E12CF"/>
    <w:rsid w:val="007E1908"/>
    <w:rsid w:val="007E23EF"/>
    <w:rsid w:val="007E2739"/>
    <w:rsid w:val="007E3B65"/>
    <w:rsid w:val="007E424B"/>
    <w:rsid w:val="007E4691"/>
    <w:rsid w:val="007E4B74"/>
    <w:rsid w:val="007E54F5"/>
    <w:rsid w:val="007E5C95"/>
    <w:rsid w:val="007E6116"/>
    <w:rsid w:val="007E69C4"/>
    <w:rsid w:val="007E7052"/>
    <w:rsid w:val="007E733C"/>
    <w:rsid w:val="007E7AAA"/>
    <w:rsid w:val="007F2401"/>
    <w:rsid w:val="007F2E72"/>
    <w:rsid w:val="007F5041"/>
    <w:rsid w:val="007F5151"/>
    <w:rsid w:val="007F5E4B"/>
    <w:rsid w:val="007F62D8"/>
    <w:rsid w:val="0080030D"/>
    <w:rsid w:val="008003A9"/>
    <w:rsid w:val="00800DAD"/>
    <w:rsid w:val="00801045"/>
    <w:rsid w:val="0080109C"/>
    <w:rsid w:val="008026E1"/>
    <w:rsid w:val="0080277A"/>
    <w:rsid w:val="00802860"/>
    <w:rsid w:val="008036CD"/>
    <w:rsid w:val="00803D1C"/>
    <w:rsid w:val="00803DD6"/>
    <w:rsid w:val="008060FE"/>
    <w:rsid w:val="0080667A"/>
    <w:rsid w:val="00806C52"/>
    <w:rsid w:val="0080741F"/>
    <w:rsid w:val="00807D16"/>
    <w:rsid w:val="00811A5C"/>
    <w:rsid w:val="00813470"/>
    <w:rsid w:val="008138F6"/>
    <w:rsid w:val="00813C67"/>
    <w:rsid w:val="008140C1"/>
    <w:rsid w:val="00814A31"/>
    <w:rsid w:val="00814FEA"/>
    <w:rsid w:val="008151D3"/>
    <w:rsid w:val="0081562F"/>
    <w:rsid w:val="00815D05"/>
    <w:rsid w:val="00815D58"/>
    <w:rsid w:val="00815F9E"/>
    <w:rsid w:val="0081643E"/>
    <w:rsid w:val="0082060C"/>
    <w:rsid w:val="00820D05"/>
    <w:rsid w:val="00820ECC"/>
    <w:rsid w:val="0082120F"/>
    <w:rsid w:val="00821BD5"/>
    <w:rsid w:val="008225DA"/>
    <w:rsid w:val="00822DFB"/>
    <w:rsid w:val="00822E05"/>
    <w:rsid w:val="00823545"/>
    <w:rsid w:val="008237F2"/>
    <w:rsid w:val="00824573"/>
    <w:rsid w:val="008255D8"/>
    <w:rsid w:val="00825A66"/>
    <w:rsid w:val="00825D84"/>
    <w:rsid w:val="00825F65"/>
    <w:rsid w:val="008263EC"/>
    <w:rsid w:val="00830377"/>
    <w:rsid w:val="0083140F"/>
    <w:rsid w:val="0083197A"/>
    <w:rsid w:val="00831B93"/>
    <w:rsid w:val="00831D44"/>
    <w:rsid w:val="00831F9C"/>
    <w:rsid w:val="0083242E"/>
    <w:rsid w:val="00832D18"/>
    <w:rsid w:val="00833295"/>
    <w:rsid w:val="00834593"/>
    <w:rsid w:val="00834AA9"/>
    <w:rsid w:val="00835228"/>
    <w:rsid w:val="00835269"/>
    <w:rsid w:val="0083603D"/>
    <w:rsid w:val="0083632B"/>
    <w:rsid w:val="0083632E"/>
    <w:rsid w:val="0083660C"/>
    <w:rsid w:val="008366E1"/>
    <w:rsid w:val="008366FE"/>
    <w:rsid w:val="008372F4"/>
    <w:rsid w:val="008373A0"/>
    <w:rsid w:val="0083775E"/>
    <w:rsid w:val="00837EDF"/>
    <w:rsid w:val="0084042C"/>
    <w:rsid w:val="00840A40"/>
    <w:rsid w:val="00840EAF"/>
    <w:rsid w:val="00842CE1"/>
    <w:rsid w:val="008438F1"/>
    <w:rsid w:val="00843CA5"/>
    <w:rsid w:val="00844E98"/>
    <w:rsid w:val="008455E2"/>
    <w:rsid w:val="00845FA7"/>
    <w:rsid w:val="00846436"/>
    <w:rsid w:val="0084656C"/>
    <w:rsid w:val="008469E8"/>
    <w:rsid w:val="00846AB0"/>
    <w:rsid w:val="00846D24"/>
    <w:rsid w:val="00847294"/>
    <w:rsid w:val="00847645"/>
    <w:rsid w:val="00850AAD"/>
    <w:rsid w:val="008518EC"/>
    <w:rsid w:val="008530CB"/>
    <w:rsid w:val="00853DA9"/>
    <w:rsid w:val="008540FD"/>
    <w:rsid w:val="0085427D"/>
    <w:rsid w:val="0085440E"/>
    <w:rsid w:val="00855220"/>
    <w:rsid w:val="00855252"/>
    <w:rsid w:val="008554C0"/>
    <w:rsid w:val="008559C7"/>
    <w:rsid w:val="00855D22"/>
    <w:rsid w:val="00855F36"/>
    <w:rsid w:val="00856E64"/>
    <w:rsid w:val="0086054A"/>
    <w:rsid w:val="008605F0"/>
    <w:rsid w:val="00860C85"/>
    <w:rsid w:val="00860FA0"/>
    <w:rsid w:val="0086171B"/>
    <w:rsid w:val="00861D24"/>
    <w:rsid w:val="00862170"/>
    <w:rsid w:val="008625BB"/>
    <w:rsid w:val="00862DAE"/>
    <w:rsid w:val="00863002"/>
    <w:rsid w:val="00863905"/>
    <w:rsid w:val="00863FEF"/>
    <w:rsid w:val="00864668"/>
    <w:rsid w:val="008646B3"/>
    <w:rsid w:val="00864E86"/>
    <w:rsid w:val="00865442"/>
    <w:rsid w:val="00866FC8"/>
    <w:rsid w:val="008708CB"/>
    <w:rsid w:val="00870945"/>
    <w:rsid w:val="00870B57"/>
    <w:rsid w:val="00871BE1"/>
    <w:rsid w:val="008745D9"/>
    <w:rsid w:val="008753BC"/>
    <w:rsid w:val="0087559E"/>
    <w:rsid w:val="0087576F"/>
    <w:rsid w:val="00876846"/>
    <w:rsid w:val="00877791"/>
    <w:rsid w:val="00880231"/>
    <w:rsid w:val="00880BA1"/>
    <w:rsid w:val="00881A85"/>
    <w:rsid w:val="008821F7"/>
    <w:rsid w:val="008829A2"/>
    <w:rsid w:val="00882A12"/>
    <w:rsid w:val="00884081"/>
    <w:rsid w:val="00884495"/>
    <w:rsid w:val="00884D77"/>
    <w:rsid w:val="00884EAD"/>
    <w:rsid w:val="00887823"/>
    <w:rsid w:val="00887E33"/>
    <w:rsid w:val="00890241"/>
    <w:rsid w:val="008904AE"/>
    <w:rsid w:val="0089214B"/>
    <w:rsid w:val="00893467"/>
    <w:rsid w:val="0089471B"/>
    <w:rsid w:val="008947DC"/>
    <w:rsid w:val="008947FC"/>
    <w:rsid w:val="00895C1B"/>
    <w:rsid w:val="0089637F"/>
    <w:rsid w:val="00896810"/>
    <w:rsid w:val="0089709E"/>
    <w:rsid w:val="00897ACD"/>
    <w:rsid w:val="008A1A8A"/>
    <w:rsid w:val="008A1B26"/>
    <w:rsid w:val="008A20E3"/>
    <w:rsid w:val="008A22FD"/>
    <w:rsid w:val="008A31B5"/>
    <w:rsid w:val="008A45F1"/>
    <w:rsid w:val="008A5073"/>
    <w:rsid w:val="008A53E5"/>
    <w:rsid w:val="008A567A"/>
    <w:rsid w:val="008A5A57"/>
    <w:rsid w:val="008A5C6B"/>
    <w:rsid w:val="008A670C"/>
    <w:rsid w:val="008A6808"/>
    <w:rsid w:val="008A6FA4"/>
    <w:rsid w:val="008B042D"/>
    <w:rsid w:val="008B0A35"/>
    <w:rsid w:val="008B0E1F"/>
    <w:rsid w:val="008B1A23"/>
    <w:rsid w:val="008B1E10"/>
    <w:rsid w:val="008B2091"/>
    <w:rsid w:val="008B3829"/>
    <w:rsid w:val="008B3B91"/>
    <w:rsid w:val="008B3ED2"/>
    <w:rsid w:val="008B4025"/>
    <w:rsid w:val="008B431F"/>
    <w:rsid w:val="008B52AB"/>
    <w:rsid w:val="008B5943"/>
    <w:rsid w:val="008B65B4"/>
    <w:rsid w:val="008B6892"/>
    <w:rsid w:val="008C05F1"/>
    <w:rsid w:val="008C0FA2"/>
    <w:rsid w:val="008C1149"/>
    <w:rsid w:val="008C1381"/>
    <w:rsid w:val="008C1B5F"/>
    <w:rsid w:val="008C23B4"/>
    <w:rsid w:val="008C2A06"/>
    <w:rsid w:val="008C45CD"/>
    <w:rsid w:val="008C5004"/>
    <w:rsid w:val="008C5D86"/>
    <w:rsid w:val="008C6F08"/>
    <w:rsid w:val="008C717E"/>
    <w:rsid w:val="008C7A29"/>
    <w:rsid w:val="008C7A54"/>
    <w:rsid w:val="008D059A"/>
    <w:rsid w:val="008D1668"/>
    <w:rsid w:val="008D17E6"/>
    <w:rsid w:val="008D20CD"/>
    <w:rsid w:val="008D290A"/>
    <w:rsid w:val="008D29C2"/>
    <w:rsid w:val="008D466F"/>
    <w:rsid w:val="008D499A"/>
    <w:rsid w:val="008D58A6"/>
    <w:rsid w:val="008D61BF"/>
    <w:rsid w:val="008D635B"/>
    <w:rsid w:val="008D67FB"/>
    <w:rsid w:val="008D68EB"/>
    <w:rsid w:val="008D6CBB"/>
    <w:rsid w:val="008D7148"/>
    <w:rsid w:val="008D77F5"/>
    <w:rsid w:val="008D7C56"/>
    <w:rsid w:val="008E0905"/>
    <w:rsid w:val="008E116D"/>
    <w:rsid w:val="008E211E"/>
    <w:rsid w:val="008E268C"/>
    <w:rsid w:val="008E2AB2"/>
    <w:rsid w:val="008E44BE"/>
    <w:rsid w:val="008E481A"/>
    <w:rsid w:val="008E4E9D"/>
    <w:rsid w:val="008E553B"/>
    <w:rsid w:val="008E5589"/>
    <w:rsid w:val="008E5C67"/>
    <w:rsid w:val="008E7167"/>
    <w:rsid w:val="008E7E83"/>
    <w:rsid w:val="008F0024"/>
    <w:rsid w:val="008F2440"/>
    <w:rsid w:val="008F3A8A"/>
    <w:rsid w:val="008F3EA5"/>
    <w:rsid w:val="008F56F1"/>
    <w:rsid w:val="008F5E22"/>
    <w:rsid w:val="008F681D"/>
    <w:rsid w:val="008F694A"/>
    <w:rsid w:val="008F6B4E"/>
    <w:rsid w:val="008F6B92"/>
    <w:rsid w:val="008F6DF3"/>
    <w:rsid w:val="008F7DBE"/>
    <w:rsid w:val="00900537"/>
    <w:rsid w:val="009006F0"/>
    <w:rsid w:val="0090264C"/>
    <w:rsid w:val="00904660"/>
    <w:rsid w:val="00904D18"/>
    <w:rsid w:val="00905440"/>
    <w:rsid w:val="00905CA3"/>
    <w:rsid w:val="009067CD"/>
    <w:rsid w:val="00907F55"/>
    <w:rsid w:val="00910438"/>
    <w:rsid w:val="00910AFA"/>
    <w:rsid w:val="00911287"/>
    <w:rsid w:val="00912A56"/>
    <w:rsid w:val="00912CA7"/>
    <w:rsid w:val="009130A2"/>
    <w:rsid w:val="009130C8"/>
    <w:rsid w:val="009137C9"/>
    <w:rsid w:val="00914311"/>
    <w:rsid w:val="009147BF"/>
    <w:rsid w:val="00914F94"/>
    <w:rsid w:val="00915A34"/>
    <w:rsid w:val="00916336"/>
    <w:rsid w:val="00916799"/>
    <w:rsid w:val="00916C69"/>
    <w:rsid w:val="009172B3"/>
    <w:rsid w:val="009175EB"/>
    <w:rsid w:val="009200F2"/>
    <w:rsid w:val="00920953"/>
    <w:rsid w:val="00920B4F"/>
    <w:rsid w:val="00921583"/>
    <w:rsid w:val="009219B4"/>
    <w:rsid w:val="00921A52"/>
    <w:rsid w:val="00921F1C"/>
    <w:rsid w:val="009229E5"/>
    <w:rsid w:val="00923C63"/>
    <w:rsid w:val="00923CC1"/>
    <w:rsid w:val="009251FA"/>
    <w:rsid w:val="00925AB6"/>
    <w:rsid w:val="00925C77"/>
    <w:rsid w:val="00925CA3"/>
    <w:rsid w:val="00926598"/>
    <w:rsid w:val="0092698F"/>
    <w:rsid w:val="009278BD"/>
    <w:rsid w:val="00930B35"/>
    <w:rsid w:val="00931581"/>
    <w:rsid w:val="00932025"/>
    <w:rsid w:val="0093300B"/>
    <w:rsid w:val="00933632"/>
    <w:rsid w:val="00933AD1"/>
    <w:rsid w:val="00934442"/>
    <w:rsid w:val="009346F1"/>
    <w:rsid w:val="00934F62"/>
    <w:rsid w:val="009358D6"/>
    <w:rsid w:val="009359D2"/>
    <w:rsid w:val="00935E22"/>
    <w:rsid w:val="00935E4A"/>
    <w:rsid w:val="00936198"/>
    <w:rsid w:val="00936BE1"/>
    <w:rsid w:val="00936CD4"/>
    <w:rsid w:val="0094075B"/>
    <w:rsid w:val="009409C7"/>
    <w:rsid w:val="00940A39"/>
    <w:rsid w:val="00941595"/>
    <w:rsid w:val="0094159E"/>
    <w:rsid w:val="00941827"/>
    <w:rsid w:val="00941924"/>
    <w:rsid w:val="00941F83"/>
    <w:rsid w:val="00942130"/>
    <w:rsid w:val="00944A86"/>
    <w:rsid w:val="009452C2"/>
    <w:rsid w:val="0094535E"/>
    <w:rsid w:val="00945535"/>
    <w:rsid w:val="0094560F"/>
    <w:rsid w:val="009456FA"/>
    <w:rsid w:val="009458FD"/>
    <w:rsid w:val="00945F60"/>
    <w:rsid w:val="00946671"/>
    <w:rsid w:val="009467E8"/>
    <w:rsid w:val="0094724E"/>
    <w:rsid w:val="00947600"/>
    <w:rsid w:val="0094762E"/>
    <w:rsid w:val="0094788E"/>
    <w:rsid w:val="00947EE0"/>
    <w:rsid w:val="0095022E"/>
    <w:rsid w:val="00950822"/>
    <w:rsid w:val="00951219"/>
    <w:rsid w:val="00951C84"/>
    <w:rsid w:val="00952424"/>
    <w:rsid w:val="00952867"/>
    <w:rsid w:val="00952F07"/>
    <w:rsid w:val="009539D7"/>
    <w:rsid w:val="00954E89"/>
    <w:rsid w:val="00955085"/>
    <w:rsid w:val="00957433"/>
    <w:rsid w:val="00957DD8"/>
    <w:rsid w:val="0096198A"/>
    <w:rsid w:val="00961C23"/>
    <w:rsid w:val="00962023"/>
    <w:rsid w:val="0096215D"/>
    <w:rsid w:val="00962993"/>
    <w:rsid w:val="0096402C"/>
    <w:rsid w:val="00964731"/>
    <w:rsid w:val="009652BE"/>
    <w:rsid w:val="00965457"/>
    <w:rsid w:val="009654D1"/>
    <w:rsid w:val="0096579A"/>
    <w:rsid w:val="00965A9D"/>
    <w:rsid w:val="00967AA1"/>
    <w:rsid w:val="009701BD"/>
    <w:rsid w:val="00970892"/>
    <w:rsid w:val="00970986"/>
    <w:rsid w:val="009718EC"/>
    <w:rsid w:val="0097293C"/>
    <w:rsid w:val="009744AF"/>
    <w:rsid w:val="0097474D"/>
    <w:rsid w:val="009770BB"/>
    <w:rsid w:val="00977394"/>
    <w:rsid w:val="009807B5"/>
    <w:rsid w:val="00981089"/>
    <w:rsid w:val="009826CE"/>
    <w:rsid w:val="00983C82"/>
    <w:rsid w:val="00984BEC"/>
    <w:rsid w:val="00984F16"/>
    <w:rsid w:val="0098571A"/>
    <w:rsid w:val="00985773"/>
    <w:rsid w:val="00985856"/>
    <w:rsid w:val="00985A9C"/>
    <w:rsid w:val="00985FCF"/>
    <w:rsid w:val="00986CA0"/>
    <w:rsid w:val="0098711A"/>
    <w:rsid w:val="00987310"/>
    <w:rsid w:val="0098792B"/>
    <w:rsid w:val="00987F99"/>
    <w:rsid w:val="00990E34"/>
    <w:rsid w:val="00990F25"/>
    <w:rsid w:val="00991434"/>
    <w:rsid w:val="00991B9A"/>
    <w:rsid w:val="00991D7D"/>
    <w:rsid w:val="009920F7"/>
    <w:rsid w:val="00992855"/>
    <w:rsid w:val="00993865"/>
    <w:rsid w:val="009945E8"/>
    <w:rsid w:val="009947C5"/>
    <w:rsid w:val="00994E67"/>
    <w:rsid w:val="0099579F"/>
    <w:rsid w:val="00995818"/>
    <w:rsid w:val="00995DFE"/>
    <w:rsid w:val="00996026"/>
    <w:rsid w:val="009978A1"/>
    <w:rsid w:val="00997D2B"/>
    <w:rsid w:val="00997F12"/>
    <w:rsid w:val="009A05A9"/>
    <w:rsid w:val="009A15C0"/>
    <w:rsid w:val="009A187D"/>
    <w:rsid w:val="009A1DA0"/>
    <w:rsid w:val="009A3ADF"/>
    <w:rsid w:val="009A499E"/>
    <w:rsid w:val="009A4E4C"/>
    <w:rsid w:val="009A5506"/>
    <w:rsid w:val="009A5D1C"/>
    <w:rsid w:val="009A6926"/>
    <w:rsid w:val="009A6DCB"/>
    <w:rsid w:val="009A77D4"/>
    <w:rsid w:val="009A7BEB"/>
    <w:rsid w:val="009B0E6D"/>
    <w:rsid w:val="009B1E27"/>
    <w:rsid w:val="009B1FC6"/>
    <w:rsid w:val="009B25B2"/>
    <w:rsid w:val="009B3819"/>
    <w:rsid w:val="009B3EE9"/>
    <w:rsid w:val="009B49D4"/>
    <w:rsid w:val="009B6538"/>
    <w:rsid w:val="009B6954"/>
    <w:rsid w:val="009B6BCE"/>
    <w:rsid w:val="009B6BEC"/>
    <w:rsid w:val="009B6C2A"/>
    <w:rsid w:val="009B6EB0"/>
    <w:rsid w:val="009B70A5"/>
    <w:rsid w:val="009B73DD"/>
    <w:rsid w:val="009C0425"/>
    <w:rsid w:val="009C185F"/>
    <w:rsid w:val="009C1898"/>
    <w:rsid w:val="009C1BB7"/>
    <w:rsid w:val="009C2D60"/>
    <w:rsid w:val="009C45EA"/>
    <w:rsid w:val="009C4C17"/>
    <w:rsid w:val="009C51D3"/>
    <w:rsid w:val="009C573D"/>
    <w:rsid w:val="009C57D5"/>
    <w:rsid w:val="009C60AA"/>
    <w:rsid w:val="009C7273"/>
    <w:rsid w:val="009D0B12"/>
    <w:rsid w:val="009D2D7C"/>
    <w:rsid w:val="009D334A"/>
    <w:rsid w:val="009D38FD"/>
    <w:rsid w:val="009D4C50"/>
    <w:rsid w:val="009D5626"/>
    <w:rsid w:val="009D568B"/>
    <w:rsid w:val="009D5DF1"/>
    <w:rsid w:val="009D63FA"/>
    <w:rsid w:val="009D659D"/>
    <w:rsid w:val="009D6A03"/>
    <w:rsid w:val="009D6EDB"/>
    <w:rsid w:val="009D702A"/>
    <w:rsid w:val="009D720C"/>
    <w:rsid w:val="009D77A7"/>
    <w:rsid w:val="009D7AD2"/>
    <w:rsid w:val="009D7DB2"/>
    <w:rsid w:val="009E0355"/>
    <w:rsid w:val="009E04C4"/>
    <w:rsid w:val="009E0B59"/>
    <w:rsid w:val="009E1A08"/>
    <w:rsid w:val="009E1A4E"/>
    <w:rsid w:val="009E1EFF"/>
    <w:rsid w:val="009E55BB"/>
    <w:rsid w:val="009E68FC"/>
    <w:rsid w:val="009E6A50"/>
    <w:rsid w:val="009E7708"/>
    <w:rsid w:val="009F045A"/>
    <w:rsid w:val="009F096D"/>
    <w:rsid w:val="009F0D62"/>
    <w:rsid w:val="009F104C"/>
    <w:rsid w:val="009F20EE"/>
    <w:rsid w:val="009F242A"/>
    <w:rsid w:val="009F2C11"/>
    <w:rsid w:val="009F2C48"/>
    <w:rsid w:val="009F351B"/>
    <w:rsid w:val="009F3749"/>
    <w:rsid w:val="009F4837"/>
    <w:rsid w:val="009F529B"/>
    <w:rsid w:val="009F54BB"/>
    <w:rsid w:val="009F59CE"/>
    <w:rsid w:val="009F5A77"/>
    <w:rsid w:val="009F658B"/>
    <w:rsid w:val="009F665D"/>
    <w:rsid w:val="009F6E1F"/>
    <w:rsid w:val="009F7E81"/>
    <w:rsid w:val="00A0125C"/>
    <w:rsid w:val="00A01B70"/>
    <w:rsid w:val="00A02CA4"/>
    <w:rsid w:val="00A02F2C"/>
    <w:rsid w:val="00A0335F"/>
    <w:rsid w:val="00A03898"/>
    <w:rsid w:val="00A03903"/>
    <w:rsid w:val="00A039C5"/>
    <w:rsid w:val="00A03AB3"/>
    <w:rsid w:val="00A03C5B"/>
    <w:rsid w:val="00A043FB"/>
    <w:rsid w:val="00A05434"/>
    <w:rsid w:val="00A06B3B"/>
    <w:rsid w:val="00A06F41"/>
    <w:rsid w:val="00A0724D"/>
    <w:rsid w:val="00A1042B"/>
    <w:rsid w:val="00A10F10"/>
    <w:rsid w:val="00A11959"/>
    <w:rsid w:val="00A11DB6"/>
    <w:rsid w:val="00A12DF8"/>
    <w:rsid w:val="00A13387"/>
    <w:rsid w:val="00A13566"/>
    <w:rsid w:val="00A139D1"/>
    <w:rsid w:val="00A14906"/>
    <w:rsid w:val="00A16BD6"/>
    <w:rsid w:val="00A170C7"/>
    <w:rsid w:val="00A17215"/>
    <w:rsid w:val="00A17908"/>
    <w:rsid w:val="00A17A72"/>
    <w:rsid w:val="00A20579"/>
    <w:rsid w:val="00A20F7A"/>
    <w:rsid w:val="00A21B78"/>
    <w:rsid w:val="00A21D27"/>
    <w:rsid w:val="00A21F05"/>
    <w:rsid w:val="00A21F42"/>
    <w:rsid w:val="00A23059"/>
    <w:rsid w:val="00A2419A"/>
    <w:rsid w:val="00A24C47"/>
    <w:rsid w:val="00A24E92"/>
    <w:rsid w:val="00A24F5C"/>
    <w:rsid w:val="00A2548F"/>
    <w:rsid w:val="00A2632F"/>
    <w:rsid w:val="00A275C0"/>
    <w:rsid w:val="00A305DA"/>
    <w:rsid w:val="00A32C79"/>
    <w:rsid w:val="00A337A1"/>
    <w:rsid w:val="00A33B9A"/>
    <w:rsid w:val="00A342A8"/>
    <w:rsid w:val="00A34BC9"/>
    <w:rsid w:val="00A35E5A"/>
    <w:rsid w:val="00A3628B"/>
    <w:rsid w:val="00A3708D"/>
    <w:rsid w:val="00A37156"/>
    <w:rsid w:val="00A37366"/>
    <w:rsid w:val="00A401A2"/>
    <w:rsid w:val="00A4034F"/>
    <w:rsid w:val="00A41314"/>
    <w:rsid w:val="00A4189A"/>
    <w:rsid w:val="00A41CA1"/>
    <w:rsid w:val="00A428E3"/>
    <w:rsid w:val="00A429F8"/>
    <w:rsid w:val="00A43F4A"/>
    <w:rsid w:val="00A43FAF"/>
    <w:rsid w:val="00A443E4"/>
    <w:rsid w:val="00A45160"/>
    <w:rsid w:val="00A45617"/>
    <w:rsid w:val="00A45BFD"/>
    <w:rsid w:val="00A45F7A"/>
    <w:rsid w:val="00A46C18"/>
    <w:rsid w:val="00A47BB9"/>
    <w:rsid w:val="00A5067B"/>
    <w:rsid w:val="00A51E15"/>
    <w:rsid w:val="00A51FAC"/>
    <w:rsid w:val="00A52A6C"/>
    <w:rsid w:val="00A53321"/>
    <w:rsid w:val="00A5422C"/>
    <w:rsid w:val="00A5551A"/>
    <w:rsid w:val="00A559E0"/>
    <w:rsid w:val="00A55F5D"/>
    <w:rsid w:val="00A56E64"/>
    <w:rsid w:val="00A57732"/>
    <w:rsid w:val="00A57E2E"/>
    <w:rsid w:val="00A606C1"/>
    <w:rsid w:val="00A60B21"/>
    <w:rsid w:val="00A60C28"/>
    <w:rsid w:val="00A613A3"/>
    <w:rsid w:val="00A62334"/>
    <w:rsid w:val="00A6424D"/>
    <w:rsid w:val="00A643A8"/>
    <w:rsid w:val="00A64C53"/>
    <w:rsid w:val="00A64FC7"/>
    <w:rsid w:val="00A65460"/>
    <w:rsid w:val="00A6586D"/>
    <w:rsid w:val="00A65A64"/>
    <w:rsid w:val="00A66488"/>
    <w:rsid w:val="00A665E4"/>
    <w:rsid w:val="00A668A4"/>
    <w:rsid w:val="00A671A9"/>
    <w:rsid w:val="00A67226"/>
    <w:rsid w:val="00A675B1"/>
    <w:rsid w:val="00A7003F"/>
    <w:rsid w:val="00A70A4B"/>
    <w:rsid w:val="00A71040"/>
    <w:rsid w:val="00A716AD"/>
    <w:rsid w:val="00A71F8D"/>
    <w:rsid w:val="00A72897"/>
    <w:rsid w:val="00A73143"/>
    <w:rsid w:val="00A73154"/>
    <w:rsid w:val="00A735A6"/>
    <w:rsid w:val="00A74144"/>
    <w:rsid w:val="00A74CE1"/>
    <w:rsid w:val="00A74D42"/>
    <w:rsid w:val="00A750BB"/>
    <w:rsid w:val="00A755AC"/>
    <w:rsid w:val="00A76EE7"/>
    <w:rsid w:val="00A77F26"/>
    <w:rsid w:val="00A804E9"/>
    <w:rsid w:val="00A81608"/>
    <w:rsid w:val="00A817F6"/>
    <w:rsid w:val="00A818F6"/>
    <w:rsid w:val="00A819B9"/>
    <w:rsid w:val="00A81A28"/>
    <w:rsid w:val="00A81E59"/>
    <w:rsid w:val="00A834DF"/>
    <w:rsid w:val="00A83508"/>
    <w:rsid w:val="00A8376E"/>
    <w:rsid w:val="00A83A2B"/>
    <w:rsid w:val="00A83A66"/>
    <w:rsid w:val="00A83CD8"/>
    <w:rsid w:val="00A85877"/>
    <w:rsid w:val="00A86ADB"/>
    <w:rsid w:val="00A86FAD"/>
    <w:rsid w:val="00A879A2"/>
    <w:rsid w:val="00A901DA"/>
    <w:rsid w:val="00A93FA6"/>
    <w:rsid w:val="00A94491"/>
    <w:rsid w:val="00A9456E"/>
    <w:rsid w:val="00A94C28"/>
    <w:rsid w:val="00A950F2"/>
    <w:rsid w:val="00A957EE"/>
    <w:rsid w:val="00A95810"/>
    <w:rsid w:val="00A95AC4"/>
    <w:rsid w:val="00A95B0B"/>
    <w:rsid w:val="00A9626B"/>
    <w:rsid w:val="00A96D9F"/>
    <w:rsid w:val="00A972C7"/>
    <w:rsid w:val="00A97E60"/>
    <w:rsid w:val="00AA0597"/>
    <w:rsid w:val="00AA0803"/>
    <w:rsid w:val="00AA0865"/>
    <w:rsid w:val="00AA0E7A"/>
    <w:rsid w:val="00AA0FD5"/>
    <w:rsid w:val="00AA1813"/>
    <w:rsid w:val="00AA1D34"/>
    <w:rsid w:val="00AA21ED"/>
    <w:rsid w:val="00AA2978"/>
    <w:rsid w:val="00AA3B4A"/>
    <w:rsid w:val="00AA4296"/>
    <w:rsid w:val="00AA4C8A"/>
    <w:rsid w:val="00AA4F00"/>
    <w:rsid w:val="00AA53B5"/>
    <w:rsid w:val="00AA629A"/>
    <w:rsid w:val="00AA7E8D"/>
    <w:rsid w:val="00AB0687"/>
    <w:rsid w:val="00AB0690"/>
    <w:rsid w:val="00AB18A6"/>
    <w:rsid w:val="00AB1938"/>
    <w:rsid w:val="00AB1BEE"/>
    <w:rsid w:val="00AB1E93"/>
    <w:rsid w:val="00AB1FFD"/>
    <w:rsid w:val="00AB2A78"/>
    <w:rsid w:val="00AB3525"/>
    <w:rsid w:val="00AB4127"/>
    <w:rsid w:val="00AB41A7"/>
    <w:rsid w:val="00AB4DAA"/>
    <w:rsid w:val="00AB5E42"/>
    <w:rsid w:val="00AB71A5"/>
    <w:rsid w:val="00AB7BE3"/>
    <w:rsid w:val="00AB7C1D"/>
    <w:rsid w:val="00AB7FB6"/>
    <w:rsid w:val="00AC02EF"/>
    <w:rsid w:val="00AC09C4"/>
    <w:rsid w:val="00AC0F54"/>
    <w:rsid w:val="00AC0FE9"/>
    <w:rsid w:val="00AC16FA"/>
    <w:rsid w:val="00AC1C56"/>
    <w:rsid w:val="00AC23AD"/>
    <w:rsid w:val="00AC254B"/>
    <w:rsid w:val="00AC311B"/>
    <w:rsid w:val="00AC32EF"/>
    <w:rsid w:val="00AC3B12"/>
    <w:rsid w:val="00AC43DC"/>
    <w:rsid w:val="00AC618D"/>
    <w:rsid w:val="00AC6760"/>
    <w:rsid w:val="00AC6940"/>
    <w:rsid w:val="00AC6D91"/>
    <w:rsid w:val="00AC6DE5"/>
    <w:rsid w:val="00AC74CD"/>
    <w:rsid w:val="00AC7F4A"/>
    <w:rsid w:val="00AD228F"/>
    <w:rsid w:val="00AD4E9F"/>
    <w:rsid w:val="00AD5525"/>
    <w:rsid w:val="00AD556A"/>
    <w:rsid w:val="00AD57F3"/>
    <w:rsid w:val="00AD6640"/>
    <w:rsid w:val="00AD69EE"/>
    <w:rsid w:val="00AD7A71"/>
    <w:rsid w:val="00AE03CF"/>
    <w:rsid w:val="00AE106E"/>
    <w:rsid w:val="00AE16DE"/>
    <w:rsid w:val="00AE1754"/>
    <w:rsid w:val="00AE207D"/>
    <w:rsid w:val="00AE2113"/>
    <w:rsid w:val="00AE2377"/>
    <w:rsid w:val="00AE2DDF"/>
    <w:rsid w:val="00AE3966"/>
    <w:rsid w:val="00AE3A2A"/>
    <w:rsid w:val="00AE443A"/>
    <w:rsid w:val="00AE50DF"/>
    <w:rsid w:val="00AE5DC1"/>
    <w:rsid w:val="00AE5EBC"/>
    <w:rsid w:val="00AF0093"/>
    <w:rsid w:val="00AF056E"/>
    <w:rsid w:val="00AF0819"/>
    <w:rsid w:val="00AF0EE3"/>
    <w:rsid w:val="00AF1AB6"/>
    <w:rsid w:val="00AF2504"/>
    <w:rsid w:val="00AF2D13"/>
    <w:rsid w:val="00AF2F7E"/>
    <w:rsid w:val="00AF39DE"/>
    <w:rsid w:val="00AF4476"/>
    <w:rsid w:val="00AF527D"/>
    <w:rsid w:val="00AF52D5"/>
    <w:rsid w:val="00AF5870"/>
    <w:rsid w:val="00AF5CDA"/>
    <w:rsid w:val="00AF6088"/>
    <w:rsid w:val="00AF69EC"/>
    <w:rsid w:val="00AF6DEA"/>
    <w:rsid w:val="00B001CE"/>
    <w:rsid w:val="00B00A94"/>
    <w:rsid w:val="00B01EB6"/>
    <w:rsid w:val="00B028DD"/>
    <w:rsid w:val="00B0361D"/>
    <w:rsid w:val="00B04AAE"/>
    <w:rsid w:val="00B04BEE"/>
    <w:rsid w:val="00B04D8F"/>
    <w:rsid w:val="00B05780"/>
    <w:rsid w:val="00B05AF6"/>
    <w:rsid w:val="00B065DD"/>
    <w:rsid w:val="00B072C9"/>
    <w:rsid w:val="00B073D8"/>
    <w:rsid w:val="00B109FD"/>
    <w:rsid w:val="00B10F88"/>
    <w:rsid w:val="00B124DB"/>
    <w:rsid w:val="00B12F29"/>
    <w:rsid w:val="00B13400"/>
    <w:rsid w:val="00B13628"/>
    <w:rsid w:val="00B137F2"/>
    <w:rsid w:val="00B14D68"/>
    <w:rsid w:val="00B15851"/>
    <w:rsid w:val="00B15A19"/>
    <w:rsid w:val="00B15BE2"/>
    <w:rsid w:val="00B16127"/>
    <w:rsid w:val="00B16216"/>
    <w:rsid w:val="00B16CAE"/>
    <w:rsid w:val="00B201D3"/>
    <w:rsid w:val="00B201F6"/>
    <w:rsid w:val="00B21223"/>
    <w:rsid w:val="00B2150A"/>
    <w:rsid w:val="00B21A37"/>
    <w:rsid w:val="00B21AA5"/>
    <w:rsid w:val="00B21B03"/>
    <w:rsid w:val="00B22A45"/>
    <w:rsid w:val="00B239A4"/>
    <w:rsid w:val="00B23BE3"/>
    <w:rsid w:val="00B25136"/>
    <w:rsid w:val="00B25871"/>
    <w:rsid w:val="00B25BF6"/>
    <w:rsid w:val="00B25DB5"/>
    <w:rsid w:val="00B25F30"/>
    <w:rsid w:val="00B26F75"/>
    <w:rsid w:val="00B2773C"/>
    <w:rsid w:val="00B301F1"/>
    <w:rsid w:val="00B304B4"/>
    <w:rsid w:val="00B304FF"/>
    <w:rsid w:val="00B305B3"/>
    <w:rsid w:val="00B305DC"/>
    <w:rsid w:val="00B30A75"/>
    <w:rsid w:val="00B32324"/>
    <w:rsid w:val="00B32434"/>
    <w:rsid w:val="00B32465"/>
    <w:rsid w:val="00B33AA1"/>
    <w:rsid w:val="00B33D06"/>
    <w:rsid w:val="00B33F50"/>
    <w:rsid w:val="00B358C5"/>
    <w:rsid w:val="00B35FB8"/>
    <w:rsid w:val="00B35FCA"/>
    <w:rsid w:val="00B36D16"/>
    <w:rsid w:val="00B377F5"/>
    <w:rsid w:val="00B40118"/>
    <w:rsid w:val="00B40361"/>
    <w:rsid w:val="00B40806"/>
    <w:rsid w:val="00B419AE"/>
    <w:rsid w:val="00B42582"/>
    <w:rsid w:val="00B42629"/>
    <w:rsid w:val="00B42A87"/>
    <w:rsid w:val="00B42DB9"/>
    <w:rsid w:val="00B42EC8"/>
    <w:rsid w:val="00B43746"/>
    <w:rsid w:val="00B43A6E"/>
    <w:rsid w:val="00B43D74"/>
    <w:rsid w:val="00B43FF5"/>
    <w:rsid w:val="00B44D0D"/>
    <w:rsid w:val="00B44EA8"/>
    <w:rsid w:val="00B47266"/>
    <w:rsid w:val="00B47A82"/>
    <w:rsid w:val="00B47EE5"/>
    <w:rsid w:val="00B5090E"/>
    <w:rsid w:val="00B50BA8"/>
    <w:rsid w:val="00B510CA"/>
    <w:rsid w:val="00B512B0"/>
    <w:rsid w:val="00B51373"/>
    <w:rsid w:val="00B516EA"/>
    <w:rsid w:val="00B51895"/>
    <w:rsid w:val="00B52338"/>
    <w:rsid w:val="00B523DD"/>
    <w:rsid w:val="00B5298C"/>
    <w:rsid w:val="00B52D9B"/>
    <w:rsid w:val="00B5302E"/>
    <w:rsid w:val="00B53551"/>
    <w:rsid w:val="00B53D0B"/>
    <w:rsid w:val="00B541F9"/>
    <w:rsid w:val="00B54AB5"/>
    <w:rsid w:val="00B54E75"/>
    <w:rsid w:val="00B60B86"/>
    <w:rsid w:val="00B60ED0"/>
    <w:rsid w:val="00B6103F"/>
    <w:rsid w:val="00B61211"/>
    <w:rsid w:val="00B623F6"/>
    <w:rsid w:val="00B62C04"/>
    <w:rsid w:val="00B62D4A"/>
    <w:rsid w:val="00B6391A"/>
    <w:rsid w:val="00B63D20"/>
    <w:rsid w:val="00B63DF5"/>
    <w:rsid w:val="00B63E0A"/>
    <w:rsid w:val="00B64450"/>
    <w:rsid w:val="00B6450D"/>
    <w:rsid w:val="00B648F4"/>
    <w:rsid w:val="00B64D39"/>
    <w:rsid w:val="00B650BB"/>
    <w:rsid w:val="00B6536A"/>
    <w:rsid w:val="00B6755B"/>
    <w:rsid w:val="00B675F4"/>
    <w:rsid w:val="00B6773F"/>
    <w:rsid w:val="00B6799B"/>
    <w:rsid w:val="00B679CE"/>
    <w:rsid w:val="00B67A36"/>
    <w:rsid w:val="00B705E9"/>
    <w:rsid w:val="00B7064A"/>
    <w:rsid w:val="00B70720"/>
    <w:rsid w:val="00B71788"/>
    <w:rsid w:val="00B717AA"/>
    <w:rsid w:val="00B718D0"/>
    <w:rsid w:val="00B71950"/>
    <w:rsid w:val="00B71D32"/>
    <w:rsid w:val="00B71DC0"/>
    <w:rsid w:val="00B727DE"/>
    <w:rsid w:val="00B72ABD"/>
    <w:rsid w:val="00B7334F"/>
    <w:rsid w:val="00B73ADB"/>
    <w:rsid w:val="00B73C1A"/>
    <w:rsid w:val="00B741D3"/>
    <w:rsid w:val="00B7447A"/>
    <w:rsid w:val="00B74A1E"/>
    <w:rsid w:val="00B74BC9"/>
    <w:rsid w:val="00B75769"/>
    <w:rsid w:val="00B757A3"/>
    <w:rsid w:val="00B7635D"/>
    <w:rsid w:val="00B76844"/>
    <w:rsid w:val="00B76FD4"/>
    <w:rsid w:val="00B77F4E"/>
    <w:rsid w:val="00B77F5A"/>
    <w:rsid w:val="00B80D9A"/>
    <w:rsid w:val="00B80E8F"/>
    <w:rsid w:val="00B8104E"/>
    <w:rsid w:val="00B812EA"/>
    <w:rsid w:val="00B8200E"/>
    <w:rsid w:val="00B82658"/>
    <w:rsid w:val="00B82B1C"/>
    <w:rsid w:val="00B8328B"/>
    <w:rsid w:val="00B84437"/>
    <w:rsid w:val="00B863EA"/>
    <w:rsid w:val="00B86DA5"/>
    <w:rsid w:val="00B86E15"/>
    <w:rsid w:val="00B87931"/>
    <w:rsid w:val="00B90B6A"/>
    <w:rsid w:val="00B90FC9"/>
    <w:rsid w:val="00B91055"/>
    <w:rsid w:val="00B93252"/>
    <w:rsid w:val="00B94C3E"/>
    <w:rsid w:val="00B94C7F"/>
    <w:rsid w:val="00B94CCC"/>
    <w:rsid w:val="00B94D3E"/>
    <w:rsid w:val="00B95FBD"/>
    <w:rsid w:val="00B96F31"/>
    <w:rsid w:val="00B97068"/>
    <w:rsid w:val="00B97216"/>
    <w:rsid w:val="00B97410"/>
    <w:rsid w:val="00BA0157"/>
    <w:rsid w:val="00BA0B01"/>
    <w:rsid w:val="00BA1F54"/>
    <w:rsid w:val="00BA2343"/>
    <w:rsid w:val="00BA237F"/>
    <w:rsid w:val="00BA2450"/>
    <w:rsid w:val="00BA3630"/>
    <w:rsid w:val="00BA3E92"/>
    <w:rsid w:val="00BA40F0"/>
    <w:rsid w:val="00BA449B"/>
    <w:rsid w:val="00BA456E"/>
    <w:rsid w:val="00BA5239"/>
    <w:rsid w:val="00BA6547"/>
    <w:rsid w:val="00BA695B"/>
    <w:rsid w:val="00BA6CE9"/>
    <w:rsid w:val="00BA7483"/>
    <w:rsid w:val="00BA76C9"/>
    <w:rsid w:val="00BA7715"/>
    <w:rsid w:val="00BA79FD"/>
    <w:rsid w:val="00BB0E6C"/>
    <w:rsid w:val="00BB0FA2"/>
    <w:rsid w:val="00BB16E0"/>
    <w:rsid w:val="00BB1BCC"/>
    <w:rsid w:val="00BB37FC"/>
    <w:rsid w:val="00BB4513"/>
    <w:rsid w:val="00BB5E4D"/>
    <w:rsid w:val="00BB678B"/>
    <w:rsid w:val="00BB6815"/>
    <w:rsid w:val="00BB69BA"/>
    <w:rsid w:val="00BB7355"/>
    <w:rsid w:val="00BB7778"/>
    <w:rsid w:val="00BB7935"/>
    <w:rsid w:val="00BC12EE"/>
    <w:rsid w:val="00BC2F09"/>
    <w:rsid w:val="00BC4164"/>
    <w:rsid w:val="00BC41CD"/>
    <w:rsid w:val="00BC4AB9"/>
    <w:rsid w:val="00BC5460"/>
    <w:rsid w:val="00BC59EA"/>
    <w:rsid w:val="00BC5A93"/>
    <w:rsid w:val="00BC60B8"/>
    <w:rsid w:val="00BC6111"/>
    <w:rsid w:val="00BC6154"/>
    <w:rsid w:val="00BC641E"/>
    <w:rsid w:val="00BC6451"/>
    <w:rsid w:val="00BC7E4B"/>
    <w:rsid w:val="00BD0704"/>
    <w:rsid w:val="00BD0814"/>
    <w:rsid w:val="00BD0C55"/>
    <w:rsid w:val="00BD126F"/>
    <w:rsid w:val="00BD1855"/>
    <w:rsid w:val="00BD2896"/>
    <w:rsid w:val="00BD2DD1"/>
    <w:rsid w:val="00BD3A0E"/>
    <w:rsid w:val="00BD3A1A"/>
    <w:rsid w:val="00BD3B63"/>
    <w:rsid w:val="00BD3FC0"/>
    <w:rsid w:val="00BD4B2F"/>
    <w:rsid w:val="00BD4BB6"/>
    <w:rsid w:val="00BD4CF5"/>
    <w:rsid w:val="00BD51D7"/>
    <w:rsid w:val="00BD52E4"/>
    <w:rsid w:val="00BD5E42"/>
    <w:rsid w:val="00BD6634"/>
    <w:rsid w:val="00BD66AB"/>
    <w:rsid w:val="00BD6962"/>
    <w:rsid w:val="00BD7113"/>
    <w:rsid w:val="00BD7276"/>
    <w:rsid w:val="00BE1473"/>
    <w:rsid w:val="00BE17B2"/>
    <w:rsid w:val="00BE17F0"/>
    <w:rsid w:val="00BE1D3E"/>
    <w:rsid w:val="00BE1D90"/>
    <w:rsid w:val="00BE231D"/>
    <w:rsid w:val="00BE27B8"/>
    <w:rsid w:val="00BE2BDD"/>
    <w:rsid w:val="00BE696D"/>
    <w:rsid w:val="00BE7285"/>
    <w:rsid w:val="00BE7C9D"/>
    <w:rsid w:val="00BF065E"/>
    <w:rsid w:val="00BF1FFD"/>
    <w:rsid w:val="00BF21C0"/>
    <w:rsid w:val="00BF2B10"/>
    <w:rsid w:val="00BF44B2"/>
    <w:rsid w:val="00BF50E4"/>
    <w:rsid w:val="00BF653D"/>
    <w:rsid w:val="00BF69A6"/>
    <w:rsid w:val="00BF6C77"/>
    <w:rsid w:val="00BF6C84"/>
    <w:rsid w:val="00BF6CB9"/>
    <w:rsid w:val="00BF7201"/>
    <w:rsid w:val="00C002E4"/>
    <w:rsid w:val="00C00645"/>
    <w:rsid w:val="00C0080C"/>
    <w:rsid w:val="00C0115D"/>
    <w:rsid w:val="00C01FCE"/>
    <w:rsid w:val="00C03AD4"/>
    <w:rsid w:val="00C04326"/>
    <w:rsid w:val="00C04B16"/>
    <w:rsid w:val="00C04EE1"/>
    <w:rsid w:val="00C05470"/>
    <w:rsid w:val="00C058DD"/>
    <w:rsid w:val="00C07230"/>
    <w:rsid w:val="00C07AE2"/>
    <w:rsid w:val="00C105EF"/>
    <w:rsid w:val="00C1075C"/>
    <w:rsid w:val="00C108EA"/>
    <w:rsid w:val="00C10DBD"/>
    <w:rsid w:val="00C11E18"/>
    <w:rsid w:val="00C12A6C"/>
    <w:rsid w:val="00C1441E"/>
    <w:rsid w:val="00C14548"/>
    <w:rsid w:val="00C14859"/>
    <w:rsid w:val="00C149EB"/>
    <w:rsid w:val="00C15366"/>
    <w:rsid w:val="00C157DF"/>
    <w:rsid w:val="00C1667A"/>
    <w:rsid w:val="00C16DAA"/>
    <w:rsid w:val="00C2034B"/>
    <w:rsid w:val="00C20487"/>
    <w:rsid w:val="00C207AF"/>
    <w:rsid w:val="00C20DEE"/>
    <w:rsid w:val="00C20E15"/>
    <w:rsid w:val="00C21085"/>
    <w:rsid w:val="00C21E98"/>
    <w:rsid w:val="00C22AFB"/>
    <w:rsid w:val="00C22B0D"/>
    <w:rsid w:val="00C22D2D"/>
    <w:rsid w:val="00C22F12"/>
    <w:rsid w:val="00C23C11"/>
    <w:rsid w:val="00C248B7"/>
    <w:rsid w:val="00C24B9A"/>
    <w:rsid w:val="00C24E60"/>
    <w:rsid w:val="00C24FE8"/>
    <w:rsid w:val="00C25DB9"/>
    <w:rsid w:val="00C263DC"/>
    <w:rsid w:val="00C2644F"/>
    <w:rsid w:val="00C266C4"/>
    <w:rsid w:val="00C271E9"/>
    <w:rsid w:val="00C2764A"/>
    <w:rsid w:val="00C32031"/>
    <w:rsid w:val="00C324B4"/>
    <w:rsid w:val="00C325C6"/>
    <w:rsid w:val="00C325FD"/>
    <w:rsid w:val="00C333B0"/>
    <w:rsid w:val="00C3374D"/>
    <w:rsid w:val="00C34674"/>
    <w:rsid w:val="00C34948"/>
    <w:rsid w:val="00C34D41"/>
    <w:rsid w:val="00C35B89"/>
    <w:rsid w:val="00C36333"/>
    <w:rsid w:val="00C37332"/>
    <w:rsid w:val="00C37A42"/>
    <w:rsid w:val="00C41665"/>
    <w:rsid w:val="00C422B9"/>
    <w:rsid w:val="00C428B5"/>
    <w:rsid w:val="00C42E8B"/>
    <w:rsid w:val="00C43767"/>
    <w:rsid w:val="00C43F60"/>
    <w:rsid w:val="00C44549"/>
    <w:rsid w:val="00C44ECB"/>
    <w:rsid w:val="00C45257"/>
    <w:rsid w:val="00C456CB"/>
    <w:rsid w:val="00C474EB"/>
    <w:rsid w:val="00C47682"/>
    <w:rsid w:val="00C503E1"/>
    <w:rsid w:val="00C51452"/>
    <w:rsid w:val="00C52269"/>
    <w:rsid w:val="00C527B5"/>
    <w:rsid w:val="00C52E31"/>
    <w:rsid w:val="00C53568"/>
    <w:rsid w:val="00C54A7F"/>
    <w:rsid w:val="00C55716"/>
    <w:rsid w:val="00C56BF6"/>
    <w:rsid w:val="00C577DA"/>
    <w:rsid w:val="00C6069A"/>
    <w:rsid w:val="00C608D4"/>
    <w:rsid w:val="00C61169"/>
    <w:rsid w:val="00C61174"/>
    <w:rsid w:val="00C611F8"/>
    <w:rsid w:val="00C613ED"/>
    <w:rsid w:val="00C617DB"/>
    <w:rsid w:val="00C61FE8"/>
    <w:rsid w:val="00C6227C"/>
    <w:rsid w:val="00C625A6"/>
    <w:rsid w:val="00C62B55"/>
    <w:rsid w:val="00C62EAE"/>
    <w:rsid w:val="00C630FE"/>
    <w:rsid w:val="00C63C01"/>
    <w:rsid w:val="00C6442C"/>
    <w:rsid w:val="00C64686"/>
    <w:rsid w:val="00C6468C"/>
    <w:rsid w:val="00C646DF"/>
    <w:rsid w:val="00C649ED"/>
    <w:rsid w:val="00C64CE8"/>
    <w:rsid w:val="00C655AA"/>
    <w:rsid w:val="00C6590B"/>
    <w:rsid w:val="00C660FD"/>
    <w:rsid w:val="00C661A6"/>
    <w:rsid w:val="00C66398"/>
    <w:rsid w:val="00C6683D"/>
    <w:rsid w:val="00C67091"/>
    <w:rsid w:val="00C6737F"/>
    <w:rsid w:val="00C6779F"/>
    <w:rsid w:val="00C67A4C"/>
    <w:rsid w:val="00C70A32"/>
    <w:rsid w:val="00C71064"/>
    <w:rsid w:val="00C7220E"/>
    <w:rsid w:val="00C73111"/>
    <w:rsid w:val="00C73366"/>
    <w:rsid w:val="00C7469D"/>
    <w:rsid w:val="00C751ED"/>
    <w:rsid w:val="00C757A3"/>
    <w:rsid w:val="00C757EC"/>
    <w:rsid w:val="00C75B4F"/>
    <w:rsid w:val="00C779DD"/>
    <w:rsid w:val="00C80B51"/>
    <w:rsid w:val="00C80F36"/>
    <w:rsid w:val="00C8199F"/>
    <w:rsid w:val="00C81B6C"/>
    <w:rsid w:val="00C81CAB"/>
    <w:rsid w:val="00C81F4D"/>
    <w:rsid w:val="00C82417"/>
    <w:rsid w:val="00C82629"/>
    <w:rsid w:val="00C83B02"/>
    <w:rsid w:val="00C83E04"/>
    <w:rsid w:val="00C83E82"/>
    <w:rsid w:val="00C843B2"/>
    <w:rsid w:val="00C85013"/>
    <w:rsid w:val="00C858D3"/>
    <w:rsid w:val="00C85985"/>
    <w:rsid w:val="00C87B4A"/>
    <w:rsid w:val="00C91DBD"/>
    <w:rsid w:val="00C91E6C"/>
    <w:rsid w:val="00C91F30"/>
    <w:rsid w:val="00C924EB"/>
    <w:rsid w:val="00C92E3F"/>
    <w:rsid w:val="00C93D06"/>
    <w:rsid w:val="00C9488E"/>
    <w:rsid w:val="00C94A30"/>
    <w:rsid w:val="00C94D1B"/>
    <w:rsid w:val="00C95520"/>
    <w:rsid w:val="00C95E01"/>
    <w:rsid w:val="00C9684F"/>
    <w:rsid w:val="00C96E04"/>
    <w:rsid w:val="00C972B8"/>
    <w:rsid w:val="00C97AC3"/>
    <w:rsid w:val="00C97B05"/>
    <w:rsid w:val="00C97CA7"/>
    <w:rsid w:val="00CA0DAB"/>
    <w:rsid w:val="00CA1607"/>
    <w:rsid w:val="00CA1DF3"/>
    <w:rsid w:val="00CA252E"/>
    <w:rsid w:val="00CA26D0"/>
    <w:rsid w:val="00CA32A5"/>
    <w:rsid w:val="00CA3DFF"/>
    <w:rsid w:val="00CA5183"/>
    <w:rsid w:val="00CA5AEC"/>
    <w:rsid w:val="00CA72B1"/>
    <w:rsid w:val="00CA7CC2"/>
    <w:rsid w:val="00CB086D"/>
    <w:rsid w:val="00CB0AAE"/>
    <w:rsid w:val="00CB0DD4"/>
    <w:rsid w:val="00CB1BD4"/>
    <w:rsid w:val="00CB227A"/>
    <w:rsid w:val="00CB2C05"/>
    <w:rsid w:val="00CB3458"/>
    <w:rsid w:val="00CB362E"/>
    <w:rsid w:val="00CB4867"/>
    <w:rsid w:val="00CB5442"/>
    <w:rsid w:val="00CB547A"/>
    <w:rsid w:val="00CB648E"/>
    <w:rsid w:val="00CB6E7F"/>
    <w:rsid w:val="00CB6F95"/>
    <w:rsid w:val="00CB723A"/>
    <w:rsid w:val="00CB7CD5"/>
    <w:rsid w:val="00CC06E4"/>
    <w:rsid w:val="00CC0A6B"/>
    <w:rsid w:val="00CC13B7"/>
    <w:rsid w:val="00CC1CC0"/>
    <w:rsid w:val="00CC29C4"/>
    <w:rsid w:val="00CC3583"/>
    <w:rsid w:val="00CC4BB2"/>
    <w:rsid w:val="00CC5BF6"/>
    <w:rsid w:val="00CC5DF4"/>
    <w:rsid w:val="00CC61F1"/>
    <w:rsid w:val="00CC7348"/>
    <w:rsid w:val="00CC7C05"/>
    <w:rsid w:val="00CD035A"/>
    <w:rsid w:val="00CD05B1"/>
    <w:rsid w:val="00CD158A"/>
    <w:rsid w:val="00CD2E2C"/>
    <w:rsid w:val="00CD2E46"/>
    <w:rsid w:val="00CD3774"/>
    <w:rsid w:val="00CD4528"/>
    <w:rsid w:val="00CD45D0"/>
    <w:rsid w:val="00CD5991"/>
    <w:rsid w:val="00CD5D17"/>
    <w:rsid w:val="00CD633B"/>
    <w:rsid w:val="00CD6D3C"/>
    <w:rsid w:val="00CD6E8F"/>
    <w:rsid w:val="00CD6F1B"/>
    <w:rsid w:val="00CD7038"/>
    <w:rsid w:val="00CD72B4"/>
    <w:rsid w:val="00CE00B8"/>
    <w:rsid w:val="00CE0EC0"/>
    <w:rsid w:val="00CE14DC"/>
    <w:rsid w:val="00CE2038"/>
    <w:rsid w:val="00CE2206"/>
    <w:rsid w:val="00CE2254"/>
    <w:rsid w:val="00CE2C00"/>
    <w:rsid w:val="00CE2DE0"/>
    <w:rsid w:val="00CE34A2"/>
    <w:rsid w:val="00CE359E"/>
    <w:rsid w:val="00CE3749"/>
    <w:rsid w:val="00CE3929"/>
    <w:rsid w:val="00CE3F2D"/>
    <w:rsid w:val="00CE451B"/>
    <w:rsid w:val="00CE54DF"/>
    <w:rsid w:val="00CE5F6F"/>
    <w:rsid w:val="00CE6EE6"/>
    <w:rsid w:val="00CE6F91"/>
    <w:rsid w:val="00CE7976"/>
    <w:rsid w:val="00CE7E80"/>
    <w:rsid w:val="00CF1AD5"/>
    <w:rsid w:val="00CF1F85"/>
    <w:rsid w:val="00CF295E"/>
    <w:rsid w:val="00CF3507"/>
    <w:rsid w:val="00CF4C35"/>
    <w:rsid w:val="00CF6659"/>
    <w:rsid w:val="00CF6778"/>
    <w:rsid w:val="00CF6F59"/>
    <w:rsid w:val="00D011CF"/>
    <w:rsid w:val="00D01F24"/>
    <w:rsid w:val="00D0275B"/>
    <w:rsid w:val="00D02B7B"/>
    <w:rsid w:val="00D0365A"/>
    <w:rsid w:val="00D04BAA"/>
    <w:rsid w:val="00D0590B"/>
    <w:rsid w:val="00D06107"/>
    <w:rsid w:val="00D06B78"/>
    <w:rsid w:val="00D107DF"/>
    <w:rsid w:val="00D10BD1"/>
    <w:rsid w:val="00D10EB4"/>
    <w:rsid w:val="00D11FE5"/>
    <w:rsid w:val="00D1206C"/>
    <w:rsid w:val="00D139FB"/>
    <w:rsid w:val="00D140BC"/>
    <w:rsid w:val="00D141B9"/>
    <w:rsid w:val="00D14298"/>
    <w:rsid w:val="00D157C8"/>
    <w:rsid w:val="00D16223"/>
    <w:rsid w:val="00D177E6"/>
    <w:rsid w:val="00D1785F"/>
    <w:rsid w:val="00D200DF"/>
    <w:rsid w:val="00D2021B"/>
    <w:rsid w:val="00D20568"/>
    <w:rsid w:val="00D213C5"/>
    <w:rsid w:val="00D218E7"/>
    <w:rsid w:val="00D21D5F"/>
    <w:rsid w:val="00D221E9"/>
    <w:rsid w:val="00D227BF"/>
    <w:rsid w:val="00D22A24"/>
    <w:rsid w:val="00D22BFB"/>
    <w:rsid w:val="00D23F34"/>
    <w:rsid w:val="00D23FE7"/>
    <w:rsid w:val="00D243F2"/>
    <w:rsid w:val="00D24C9F"/>
    <w:rsid w:val="00D25D41"/>
    <w:rsid w:val="00D2711B"/>
    <w:rsid w:val="00D278CF"/>
    <w:rsid w:val="00D27A82"/>
    <w:rsid w:val="00D3024A"/>
    <w:rsid w:val="00D302D8"/>
    <w:rsid w:val="00D31A9C"/>
    <w:rsid w:val="00D31F4B"/>
    <w:rsid w:val="00D3266A"/>
    <w:rsid w:val="00D332DF"/>
    <w:rsid w:val="00D3392C"/>
    <w:rsid w:val="00D33AE6"/>
    <w:rsid w:val="00D33BFB"/>
    <w:rsid w:val="00D3411B"/>
    <w:rsid w:val="00D34306"/>
    <w:rsid w:val="00D3431D"/>
    <w:rsid w:val="00D3445C"/>
    <w:rsid w:val="00D344AA"/>
    <w:rsid w:val="00D34979"/>
    <w:rsid w:val="00D35089"/>
    <w:rsid w:val="00D35707"/>
    <w:rsid w:val="00D35E5A"/>
    <w:rsid w:val="00D3610C"/>
    <w:rsid w:val="00D36F85"/>
    <w:rsid w:val="00D37415"/>
    <w:rsid w:val="00D37C20"/>
    <w:rsid w:val="00D401AF"/>
    <w:rsid w:val="00D403E3"/>
    <w:rsid w:val="00D40929"/>
    <w:rsid w:val="00D4093D"/>
    <w:rsid w:val="00D41117"/>
    <w:rsid w:val="00D41923"/>
    <w:rsid w:val="00D4205F"/>
    <w:rsid w:val="00D4253C"/>
    <w:rsid w:val="00D432B2"/>
    <w:rsid w:val="00D433CF"/>
    <w:rsid w:val="00D44A47"/>
    <w:rsid w:val="00D45004"/>
    <w:rsid w:val="00D4573F"/>
    <w:rsid w:val="00D462D6"/>
    <w:rsid w:val="00D506C4"/>
    <w:rsid w:val="00D5142A"/>
    <w:rsid w:val="00D5208A"/>
    <w:rsid w:val="00D535F7"/>
    <w:rsid w:val="00D54499"/>
    <w:rsid w:val="00D54AEE"/>
    <w:rsid w:val="00D54E8A"/>
    <w:rsid w:val="00D553C1"/>
    <w:rsid w:val="00D559BF"/>
    <w:rsid w:val="00D55D4D"/>
    <w:rsid w:val="00D55FA3"/>
    <w:rsid w:val="00D566AB"/>
    <w:rsid w:val="00D56728"/>
    <w:rsid w:val="00D57AF8"/>
    <w:rsid w:val="00D60457"/>
    <w:rsid w:val="00D60EAC"/>
    <w:rsid w:val="00D60F7D"/>
    <w:rsid w:val="00D6146A"/>
    <w:rsid w:val="00D614DE"/>
    <w:rsid w:val="00D615E3"/>
    <w:rsid w:val="00D6270C"/>
    <w:rsid w:val="00D6305C"/>
    <w:rsid w:val="00D6317D"/>
    <w:rsid w:val="00D64CD7"/>
    <w:rsid w:val="00D64E66"/>
    <w:rsid w:val="00D661D3"/>
    <w:rsid w:val="00D66426"/>
    <w:rsid w:val="00D6793D"/>
    <w:rsid w:val="00D67BF3"/>
    <w:rsid w:val="00D67D7E"/>
    <w:rsid w:val="00D7041E"/>
    <w:rsid w:val="00D70F1E"/>
    <w:rsid w:val="00D718FB"/>
    <w:rsid w:val="00D72F17"/>
    <w:rsid w:val="00D72F38"/>
    <w:rsid w:val="00D747C5"/>
    <w:rsid w:val="00D74E97"/>
    <w:rsid w:val="00D74F96"/>
    <w:rsid w:val="00D7566A"/>
    <w:rsid w:val="00D758EF"/>
    <w:rsid w:val="00D76145"/>
    <w:rsid w:val="00D766D7"/>
    <w:rsid w:val="00D76B4F"/>
    <w:rsid w:val="00D76C6D"/>
    <w:rsid w:val="00D7739C"/>
    <w:rsid w:val="00D77AE4"/>
    <w:rsid w:val="00D77B5D"/>
    <w:rsid w:val="00D810D2"/>
    <w:rsid w:val="00D8222C"/>
    <w:rsid w:val="00D824B6"/>
    <w:rsid w:val="00D82C39"/>
    <w:rsid w:val="00D8375C"/>
    <w:rsid w:val="00D83928"/>
    <w:rsid w:val="00D83C78"/>
    <w:rsid w:val="00D840A9"/>
    <w:rsid w:val="00D843EB"/>
    <w:rsid w:val="00D8448C"/>
    <w:rsid w:val="00D85AE3"/>
    <w:rsid w:val="00D86AE5"/>
    <w:rsid w:val="00D87081"/>
    <w:rsid w:val="00D87268"/>
    <w:rsid w:val="00D909DC"/>
    <w:rsid w:val="00D90A19"/>
    <w:rsid w:val="00D90D68"/>
    <w:rsid w:val="00D90DEF"/>
    <w:rsid w:val="00D915F1"/>
    <w:rsid w:val="00D91A2D"/>
    <w:rsid w:val="00D91BEA"/>
    <w:rsid w:val="00D9240C"/>
    <w:rsid w:val="00D92866"/>
    <w:rsid w:val="00D92A5E"/>
    <w:rsid w:val="00D936EA"/>
    <w:rsid w:val="00D93F55"/>
    <w:rsid w:val="00D94A84"/>
    <w:rsid w:val="00D94B79"/>
    <w:rsid w:val="00D96D29"/>
    <w:rsid w:val="00D9785E"/>
    <w:rsid w:val="00D97E37"/>
    <w:rsid w:val="00D97FEB"/>
    <w:rsid w:val="00DA01DA"/>
    <w:rsid w:val="00DA01F9"/>
    <w:rsid w:val="00DA031B"/>
    <w:rsid w:val="00DA0584"/>
    <w:rsid w:val="00DA27CD"/>
    <w:rsid w:val="00DA3A24"/>
    <w:rsid w:val="00DA3BB5"/>
    <w:rsid w:val="00DA3EEB"/>
    <w:rsid w:val="00DA40C8"/>
    <w:rsid w:val="00DA453C"/>
    <w:rsid w:val="00DA48B0"/>
    <w:rsid w:val="00DA4A20"/>
    <w:rsid w:val="00DA4D6A"/>
    <w:rsid w:val="00DA5370"/>
    <w:rsid w:val="00DA64DA"/>
    <w:rsid w:val="00DA6FC7"/>
    <w:rsid w:val="00DA74D5"/>
    <w:rsid w:val="00DA7590"/>
    <w:rsid w:val="00DB00AB"/>
    <w:rsid w:val="00DB08E6"/>
    <w:rsid w:val="00DB134C"/>
    <w:rsid w:val="00DB1365"/>
    <w:rsid w:val="00DB187A"/>
    <w:rsid w:val="00DB1FA2"/>
    <w:rsid w:val="00DB37E3"/>
    <w:rsid w:val="00DB3F00"/>
    <w:rsid w:val="00DB3FF4"/>
    <w:rsid w:val="00DB54BB"/>
    <w:rsid w:val="00DB5BB7"/>
    <w:rsid w:val="00DB61F6"/>
    <w:rsid w:val="00DB6B2B"/>
    <w:rsid w:val="00DB7234"/>
    <w:rsid w:val="00DB7373"/>
    <w:rsid w:val="00DB77F9"/>
    <w:rsid w:val="00DB7AA1"/>
    <w:rsid w:val="00DC0E6E"/>
    <w:rsid w:val="00DC1CDF"/>
    <w:rsid w:val="00DC2083"/>
    <w:rsid w:val="00DC2C74"/>
    <w:rsid w:val="00DC2F31"/>
    <w:rsid w:val="00DC337E"/>
    <w:rsid w:val="00DC39BD"/>
    <w:rsid w:val="00DC4112"/>
    <w:rsid w:val="00DC50AB"/>
    <w:rsid w:val="00DC51B7"/>
    <w:rsid w:val="00DC6286"/>
    <w:rsid w:val="00DD042E"/>
    <w:rsid w:val="00DD077C"/>
    <w:rsid w:val="00DD09C8"/>
    <w:rsid w:val="00DD29DF"/>
    <w:rsid w:val="00DD3E08"/>
    <w:rsid w:val="00DD4057"/>
    <w:rsid w:val="00DD4162"/>
    <w:rsid w:val="00DD48F6"/>
    <w:rsid w:val="00DD4DCD"/>
    <w:rsid w:val="00DD53DF"/>
    <w:rsid w:val="00DD54A6"/>
    <w:rsid w:val="00DD5908"/>
    <w:rsid w:val="00DD5D9F"/>
    <w:rsid w:val="00DD6313"/>
    <w:rsid w:val="00DD6779"/>
    <w:rsid w:val="00DD69B5"/>
    <w:rsid w:val="00DD7F48"/>
    <w:rsid w:val="00DE0DEB"/>
    <w:rsid w:val="00DE1707"/>
    <w:rsid w:val="00DE23DC"/>
    <w:rsid w:val="00DE37E2"/>
    <w:rsid w:val="00DE3A5D"/>
    <w:rsid w:val="00DE3C1B"/>
    <w:rsid w:val="00DE3F0B"/>
    <w:rsid w:val="00DE4390"/>
    <w:rsid w:val="00DE43E9"/>
    <w:rsid w:val="00DE4A82"/>
    <w:rsid w:val="00DE54D6"/>
    <w:rsid w:val="00DE5FE9"/>
    <w:rsid w:val="00DE7084"/>
    <w:rsid w:val="00DF0411"/>
    <w:rsid w:val="00DF0707"/>
    <w:rsid w:val="00DF1581"/>
    <w:rsid w:val="00DF169A"/>
    <w:rsid w:val="00DF1823"/>
    <w:rsid w:val="00DF20E5"/>
    <w:rsid w:val="00DF220B"/>
    <w:rsid w:val="00DF233F"/>
    <w:rsid w:val="00DF2A83"/>
    <w:rsid w:val="00DF33CC"/>
    <w:rsid w:val="00DF4AE6"/>
    <w:rsid w:val="00DF4DE5"/>
    <w:rsid w:val="00DF51D8"/>
    <w:rsid w:val="00DF65AF"/>
    <w:rsid w:val="00DF67BB"/>
    <w:rsid w:val="00DF6CB5"/>
    <w:rsid w:val="00DF6EC2"/>
    <w:rsid w:val="00DF6FEF"/>
    <w:rsid w:val="00DF7127"/>
    <w:rsid w:val="00E00330"/>
    <w:rsid w:val="00E006CA"/>
    <w:rsid w:val="00E00E5B"/>
    <w:rsid w:val="00E01103"/>
    <w:rsid w:val="00E0120E"/>
    <w:rsid w:val="00E0170A"/>
    <w:rsid w:val="00E0347B"/>
    <w:rsid w:val="00E03816"/>
    <w:rsid w:val="00E03A14"/>
    <w:rsid w:val="00E03BB0"/>
    <w:rsid w:val="00E04C0D"/>
    <w:rsid w:val="00E04C65"/>
    <w:rsid w:val="00E04D78"/>
    <w:rsid w:val="00E05293"/>
    <w:rsid w:val="00E05715"/>
    <w:rsid w:val="00E0692E"/>
    <w:rsid w:val="00E07636"/>
    <w:rsid w:val="00E07F0C"/>
    <w:rsid w:val="00E1050D"/>
    <w:rsid w:val="00E106BA"/>
    <w:rsid w:val="00E10926"/>
    <w:rsid w:val="00E10E76"/>
    <w:rsid w:val="00E1161B"/>
    <w:rsid w:val="00E11A72"/>
    <w:rsid w:val="00E123FA"/>
    <w:rsid w:val="00E1267D"/>
    <w:rsid w:val="00E13114"/>
    <w:rsid w:val="00E1332F"/>
    <w:rsid w:val="00E13B4C"/>
    <w:rsid w:val="00E1401E"/>
    <w:rsid w:val="00E14DD8"/>
    <w:rsid w:val="00E15E68"/>
    <w:rsid w:val="00E16848"/>
    <w:rsid w:val="00E16BFF"/>
    <w:rsid w:val="00E16CBA"/>
    <w:rsid w:val="00E170D1"/>
    <w:rsid w:val="00E17404"/>
    <w:rsid w:val="00E17C88"/>
    <w:rsid w:val="00E2027D"/>
    <w:rsid w:val="00E20837"/>
    <w:rsid w:val="00E2090D"/>
    <w:rsid w:val="00E210E0"/>
    <w:rsid w:val="00E21C21"/>
    <w:rsid w:val="00E21F47"/>
    <w:rsid w:val="00E2204E"/>
    <w:rsid w:val="00E2235E"/>
    <w:rsid w:val="00E229EB"/>
    <w:rsid w:val="00E22B9D"/>
    <w:rsid w:val="00E23417"/>
    <w:rsid w:val="00E23B5B"/>
    <w:rsid w:val="00E23C9D"/>
    <w:rsid w:val="00E255E1"/>
    <w:rsid w:val="00E266B9"/>
    <w:rsid w:val="00E26B00"/>
    <w:rsid w:val="00E27057"/>
    <w:rsid w:val="00E27163"/>
    <w:rsid w:val="00E271B0"/>
    <w:rsid w:val="00E27DE5"/>
    <w:rsid w:val="00E30492"/>
    <w:rsid w:val="00E30F7E"/>
    <w:rsid w:val="00E31134"/>
    <w:rsid w:val="00E311D7"/>
    <w:rsid w:val="00E312D7"/>
    <w:rsid w:val="00E32AC2"/>
    <w:rsid w:val="00E34332"/>
    <w:rsid w:val="00E343D3"/>
    <w:rsid w:val="00E3441C"/>
    <w:rsid w:val="00E34422"/>
    <w:rsid w:val="00E3599B"/>
    <w:rsid w:val="00E360D3"/>
    <w:rsid w:val="00E367B5"/>
    <w:rsid w:val="00E36859"/>
    <w:rsid w:val="00E36D1E"/>
    <w:rsid w:val="00E3755D"/>
    <w:rsid w:val="00E37690"/>
    <w:rsid w:val="00E3792E"/>
    <w:rsid w:val="00E403E9"/>
    <w:rsid w:val="00E40617"/>
    <w:rsid w:val="00E4216E"/>
    <w:rsid w:val="00E42B5C"/>
    <w:rsid w:val="00E43D5C"/>
    <w:rsid w:val="00E43E93"/>
    <w:rsid w:val="00E43F49"/>
    <w:rsid w:val="00E43FEB"/>
    <w:rsid w:val="00E45A41"/>
    <w:rsid w:val="00E45C3D"/>
    <w:rsid w:val="00E46836"/>
    <w:rsid w:val="00E47493"/>
    <w:rsid w:val="00E516D4"/>
    <w:rsid w:val="00E52356"/>
    <w:rsid w:val="00E524DF"/>
    <w:rsid w:val="00E531AD"/>
    <w:rsid w:val="00E53640"/>
    <w:rsid w:val="00E53978"/>
    <w:rsid w:val="00E53E27"/>
    <w:rsid w:val="00E53F35"/>
    <w:rsid w:val="00E541D1"/>
    <w:rsid w:val="00E5429D"/>
    <w:rsid w:val="00E5571C"/>
    <w:rsid w:val="00E558A3"/>
    <w:rsid w:val="00E56195"/>
    <w:rsid w:val="00E578A0"/>
    <w:rsid w:val="00E578BE"/>
    <w:rsid w:val="00E57B2B"/>
    <w:rsid w:val="00E601C0"/>
    <w:rsid w:val="00E60B75"/>
    <w:rsid w:val="00E60E9F"/>
    <w:rsid w:val="00E60FCA"/>
    <w:rsid w:val="00E629E3"/>
    <w:rsid w:val="00E63CB3"/>
    <w:rsid w:val="00E64863"/>
    <w:rsid w:val="00E64BBC"/>
    <w:rsid w:val="00E65697"/>
    <w:rsid w:val="00E65D62"/>
    <w:rsid w:val="00E66404"/>
    <w:rsid w:val="00E67984"/>
    <w:rsid w:val="00E67F50"/>
    <w:rsid w:val="00E70396"/>
    <w:rsid w:val="00E7042D"/>
    <w:rsid w:val="00E70EE7"/>
    <w:rsid w:val="00E71517"/>
    <w:rsid w:val="00E71941"/>
    <w:rsid w:val="00E72320"/>
    <w:rsid w:val="00E72902"/>
    <w:rsid w:val="00E72D8C"/>
    <w:rsid w:val="00E72EAD"/>
    <w:rsid w:val="00E72F93"/>
    <w:rsid w:val="00E7349B"/>
    <w:rsid w:val="00E735EC"/>
    <w:rsid w:val="00E7378A"/>
    <w:rsid w:val="00E74587"/>
    <w:rsid w:val="00E74BC8"/>
    <w:rsid w:val="00E75CA7"/>
    <w:rsid w:val="00E75DBD"/>
    <w:rsid w:val="00E76813"/>
    <w:rsid w:val="00E76F89"/>
    <w:rsid w:val="00E77EC5"/>
    <w:rsid w:val="00E8040B"/>
    <w:rsid w:val="00E812F3"/>
    <w:rsid w:val="00E81980"/>
    <w:rsid w:val="00E81D0D"/>
    <w:rsid w:val="00E8255F"/>
    <w:rsid w:val="00E82B98"/>
    <w:rsid w:val="00E82ECD"/>
    <w:rsid w:val="00E83A60"/>
    <w:rsid w:val="00E84F01"/>
    <w:rsid w:val="00E8501C"/>
    <w:rsid w:val="00E85188"/>
    <w:rsid w:val="00E85728"/>
    <w:rsid w:val="00E85938"/>
    <w:rsid w:val="00E85A5E"/>
    <w:rsid w:val="00E85F98"/>
    <w:rsid w:val="00E862AB"/>
    <w:rsid w:val="00E864E5"/>
    <w:rsid w:val="00E866A6"/>
    <w:rsid w:val="00E87172"/>
    <w:rsid w:val="00E8795F"/>
    <w:rsid w:val="00E90984"/>
    <w:rsid w:val="00E9129A"/>
    <w:rsid w:val="00E912EE"/>
    <w:rsid w:val="00E92181"/>
    <w:rsid w:val="00E9275F"/>
    <w:rsid w:val="00E92A50"/>
    <w:rsid w:val="00E92C8A"/>
    <w:rsid w:val="00E93A4A"/>
    <w:rsid w:val="00E93DFF"/>
    <w:rsid w:val="00E93F50"/>
    <w:rsid w:val="00E941EE"/>
    <w:rsid w:val="00E9426A"/>
    <w:rsid w:val="00E94938"/>
    <w:rsid w:val="00E94BBE"/>
    <w:rsid w:val="00E94C0B"/>
    <w:rsid w:val="00E95562"/>
    <w:rsid w:val="00E95759"/>
    <w:rsid w:val="00E958AC"/>
    <w:rsid w:val="00E95C2F"/>
    <w:rsid w:val="00E969E3"/>
    <w:rsid w:val="00E96E99"/>
    <w:rsid w:val="00E9716F"/>
    <w:rsid w:val="00E975DA"/>
    <w:rsid w:val="00EA08FE"/>
    <w:rsid w:val="00EA0CC7"/>
    <w:rsid w:val="00EA2223"/>
    <w:rsid w:val="00EA2A6D"/>
    <w:rsid w:val="00EA46D9"/>
    <w:rsid w:val="00EA4791"/>
    <w:rsid w:val="00EA4D7E"/>
    <w:rsid w:val="00EA4E68"/>
    <w:rsid w:val="00EA5501"/>
    <w:rsid w:val="00EA566B"/>
    <w:rsid w:val="00EA6019"/>
    <w:rsid w:val="00EA6060"/>
    <w:rsid w:val="00EA67C4"/>
    <w:rsid w:val="00EA7F1F"/>
    <w:rsid w:val="00EB00E2"/>
    <w:rsid w:val="00EB0771"/>
    <w:rsid w:val="00EB0843"/>
    <w:rsid w:val="00EB086B"/>
    <w:rsid w:val="00EB1B1B"/>
    <w:rsid w:val="00EB1E9B"/>
    <w:rsid w:val="00EB3381"/>
    <w:rsid w:val="00EB3705"/>
    <w:rsid w:val="00EB39B6"/>
    <w:rsid w:val="00EB428C"/>
    <w:rsid w:val="00EB4A46"/>
    <w:rsid w:val="00EB4ACB"/>
    <w:rsid w:val="00EB4EEC"/>
    <w:rsid w:val="00EB4FAF"/>
    <w:rsid w:val="00EB52EA"/>
    <w:rsid w:val="00EB52FD"/>
    <w:rsid w:val="00EB542E"/>
    <w:rsid w:val="00EB5948"/>
    <w:rsid w:val="00EB6B68"/>
    <w:rsid w:val="00EB6B90"/>
    <w:rsid w:val="00EB777C"/>
    <w:rsid w:val="00EB7C94"/>
    <w:rsid w:val="00EB7D51"/>
    <w:rsid w:val="00EB7ECC"/>
    <w:rsid w:val="00EB7EED"/>
    <w:rsid w:val="00EC0355"/>
    <w:rsid w:val="00EC0782"/>
    <w:rsid w:val="00EC0924"/>
    <w:rsid w:val="00EC1EF9"/>
    <w:rsid w:val="00EC2909"/>
    <w:rsid w:val="00EC2A4D"/>
    <w:rsid w:val="00EC2B54"/>
    <w:rsid w:val="00EC2E1C"/>
    <w:rsid w:val="00EC3A99"/>
    <w:rsid w:val="00EC43BD"/>
    <w:rsid w:val="00EC4B33"/>
    <w:rsid w:val="00EC5070"/>
    <w:rsid w:val="00EC53BB"/>
    <w:rsid w:val="00EC5F22"/>
    <w:rsid w:val="00EC6364"/>
    <w:rsid w:val="00EC72C9"/>
    <w:rsid w:val="00EC775C"/>
    <w:rsid w:val="00EC7974"/>
    <w:rsid w:val="00ED067C"/>
    <w:rsid w:val="00ED0AD5"/>
    <w:rsid w:val="00ED1417"/>
    <w:rsid w:val="00ED2864"/>
    <w:rsid w:val="00ED2979"/>
    <w:rsid w:val="00ED2F91"/>
    <w:rsid w:val="00ED34BC"/>
    <w:rsid w:val="00ED3749"/>
    <w:rsid w:val="00ED3DB6"/>
    <w:rsid w:val="00ED4279"/>
    <w:rsid w:val="00ED4B35"/>
    <w:rsid w:val="00ED5223"/>
    <w:rsid w:val="00ED52E7"/>
    <w:rsid w:val="00ED62D3"/>
    <w:rsid w:val="00ED7257"/>
    <w:rsid w:val="00ED755C"/>
    <w:rsid w:val="00EE0AE2"/>
    <w:rsid w:val="00EE1D8F"/>
    <w:rsid w:val="00EE1E89"/>
    <w:rsid w:val="00EE2455"/>
    <w:rsid w:val="00EE2B40"/>
    <w:rsid w:val="00EE3D10"/>
    <w:rsid w:val="00EE4413"/>
    <w:rsid w:val="00EE6626"/>
    <w:rsid w:val="00EF0263"/>
    <w:rsid w:val="00EF0F28"/>
    <w:rsid w:val="00EF12D0"/>
    <w:rsid w:val="00EF155E"/>
    <w:rsid w:val="00EF28DD"/>
    <w:rsid w:val="00EF2B26"/>
    <w:rsid w:val="00EF3761"/>
    <w:rsid w:val="00EF3CEE"/>
    <w:rsid w:val="00EF4003"/>
    <w:rsid w:val="00EF47B9"/>
    <w:rsid w:val="00EF5642"/>
    <w:rsid w:val="00EF5CB6"/>
    <w:rsid w:val="00EF64F6"/>
    <w:rsid w:val="00EF6597"/>
    <w:rsid w:val="00EF6801"/>
    <w:rsid w:val="00EF6CEE"/>
    <w:rsid w:val="00EF75AB"/>
    <w:rsid w:val="00F00010"/>
    <w:rsid w:val="00F001DE"/>
    <w:rsid w:val="00F0053B"/>
    <w:rsid w:val="00F00C11"/>
    <w:rsid w:val="00F00F1F"/>
    <w:rsid w:val="00F010A3"/>
    <w:rsid w:val="00F01195"/>
    <w:rsid w:val="00F0156D"/>
    <w:rsid w:val="00F01ED2"/>
    <w:rsid w:val="00F02206"/>
    <w:rsid w:val="00F025A9"/>
    <w:rsid w:val="00F02B7D"/>
    <w:rsid w:val="00F035B0"/>
    <w:rsid w:val="00F03DF3"/>
    <w:rsid w:val="00F03F96"/>
    <w:rsid w:val="00F06891"/>
    <w:rsid w:val="00F06AEF"/>
    <w:rsid w:val="00F10234"/>
    <w:rsid w:val="00F10588"/>
    <w:rsid w:val="00F107E1"/>
    <w:rsid w:val="00F10D03"/>
    <w:rsid w:val="00F114E6"/>
    <w:rsid w:val="00F11728"/>
    <w:rsid w:val="00F11BD6"/>
    <w:rsid w:val="00F11ED3"/>
    <w:rsid w:val="00F1270B"/>
    <w:rsid w:val="00F1336B"/>
    <w:rsid w:val="00F140B4"/>
    <w:rsid w:val="00F14B5F"/>
    <w:rsid w:val="00F155F0"/>
    <w:rsid w:val="00F15692"/>
    <w:rsid w:val="00F15E3A"/>
    <w:rsid w:val="00F15E71"/>
    <w:rsid w:val="00F15E89"/>
    <w:rsid w:val="00F1687C"/>
    <w:rsid w:val="00F1712A"/>
    <w:rsid w:val="00F17E03"/>
    <w:rsid w:val="00F2078A"/>
    <w:rsid w:val="00F20BD1"/>
    <w:rsid w:val="00F20CB8"/>
    <w:rsid w:val="00F20D3A"/>
    <w:rsid w:val="00F216AD"/>
    <w:rsid w:val="00F22D60"/>
    <w:rsid w:val="00F237E7"/>
    <w:rsid w:val="00F239D1"/>
    <w:rsid w:val="00F246C7"/>
    <w:rsid w:val="00F24E51"/>
    <w:rsid w:val="00F24FE1"/>
    <w:rsid w:val="00F26AF4"/>
    <w:rsid w:val="00F26BB3"/>
    <w:rsid w:val="00F27861"/>
    <w:rsid w:val="00F27D00"/>
    <w:rsid w:val="00F300DD"/>
    <w:rsid w:val="00F30347"/>
    <w:rsid w:val="00F31FF3"/>
    <w:rsid w:val="00F32D78"/>
    <w:rsid w:val="00F33318"/>
    <w:rsid w:val="00F33D3C"/>
    <w:rsid w:val="00F33D9B"/>
    <w:rsid w:val="00F34AFB"/>
    <w:rsid w:val="00F34B6B"/>
    <w:rsid w:val="00F3508C"/>
    <w:rsid w:val="00F35407"/>
    <w:rsid w:val="00F35870"/>
    <w:rsid w:val="00F3595C"/>
    <w:rsid w:val="00F35F64"/>
    <w:rsid w:val="00F36799"/>
    <w:rsid w:val="00F4076C"/>
    <w:rsid w:val="00F40B9A"/>
    <w:rsid w:val="00F41C6D"/>
    <w:rsid w:val="00F41E28"/>
    <w:rsid w:val="00F42B6A"/>
    <w:rsid w:val="00F4322D"/>
    <w:rsid w:val="00F443E9"/>
    <w:rsid w:val="00F457CA"/>
    <w:rsid w:val="00F4580F"/>
    <w:rsid w:val="00F45A44"/>
    <w:rsid w:val="00F47692"/>
    <w:rsid w:val="00F47EAE"/>
    <w:rsid w:val="00F47FD9"/>
    <w:rsid w:val="00F50835"/>
    <w:rsid w:val="00F50BDE"/>
    <w:rsid w:val="00F51693"/>
    <w:rsid w:val="00F51D1B"/>
    <w:rsid w:val="00F52CA3"/>
    <w:rsid w:val="00F52DBE"/>
    <w:rsid w:val="00F53997"/>
    <w:rsid w:val="00F54971"/>
    <w:rsid w:val="00F54F2B"/>
    <w:rsid w:val="00F553DB"/>
    <w:rsid w:val="00F556FE"/>
    <w:rsid w:val="00F56D56"/>
    <w:rsid w:val="00F5713A"/>
    <w:rsid w:val="00F572BD"/>
    <w:rsid w:val="00F572EC"/>
    <w:rsid w:val="00F578A5"/>
    <w:rsid w:val="00F57BA9"/>
    <w:rsid w:val="00F60704"/>
    <w:rsid w:val="00F622A7"/>
    <w:rsid w:val="00F62E3A"/>
    <w:rsid w:val="00F6308D"/>
    <w:rsid w:val="00F635D2"/>
    <w:rsid w:val="00F63F1D"/>
    <w:rsid w:val="00F671F4"/>
    <w:rsid w:val="00F674F9"/>
    <w:rsid w:val="00F67652"/>
    <w:rsid w:val="00F67844"/>
    <w:rsid w:val="00F679F9"/>
    <w:rsid w:val="00F67D01"/>
    <w:rsid w:val="00F70458"/>
    <w:rsid w:val="00F714D0"/>
    <w:rsid w:val="00F7155F"/>
    <w:rsid w:val="00F7222C"/>
    <w:rsid w:val="00F72FC2"/>
    <w:rsid w:val="00F7403B"/>
    <w:rsid w:val="00F74318"/>
    <w:rsid w:val="00F745FD"/>
    <w:rsid w:val="00F74771"/>
    <w:rsid w:val="00F75AE8"/>
    <w:rsid w:val="00F76269"/>
    <w:rsid w:val="00F7675E"/>
    <w:rsid w:val="00F76E4A"/>
    <w:rsid w:val="00F774EC"/>
    <w:rsid w:val="00F80053"/>
    <w:rsid w:val="00F81077"/>
    <w:rsid w:val="00F83C8B"/>
    <w:rsid w:val="00F84557"/>
    <w:rsid w:val="00F84FA1"/>
    <w:rsid w:val="00F860FF"/>
    <w:rsid w:val="00F862B3"/>
    <w:rsid w:val="00F86836"/>
    <w:rsid w:val="00F87D99"/>
    <w:rsid w:val="00F87F1C"/>
    <w:rsid w:val="00F90157"/>
    <w:rsid w:val="00F90432"/>
    <w:rsid w:val="00F90E05"/>
    <w:rsid w:val="00F9107E"/>
    <w:rsid w:val="00F91177"/>
    <w:rsid w:val="00F9128C"/>
    <w:rsid w:val="00F91CA0"/>
    <w:rsid w:val="00F9238B"/>
    <w:rsid w:val="00F92AF7"/>
    <w:rsid w:val="00F934F3"/>
    <w:rsid w:val="00F93867"/>
    <w:rsid w:val="00F9389B"/>
    <w:rsid w:val="00F93958"/>
    <w:rsid w:val="00F942CF"/>
    <w:rsid w:val="00F9440E"/>
    <w:rsid w:val="00F94681"/>
    <w:rsid w:val="00F94722"/>
    <w:rsid w:val="00F9477D"/>
    <w:rsid w:val="00F94ED0"/>
    <w:rsid w:val="00F95028"/>
    <w:rsid w:val="00F95319"/>
    <w:rsid w:val="00F963BF"/>
    <w:rsid w:val="00F96E60"/>
    <w:rsid w:val="00F970A7"/>
    <w:rsid w:val="00FA02F2"/>
    <w:rsid w:val="00FA0B47"/>
    <w:rsid w:val="00FA125B"/>
    <w:rsid w:val="00FA170E"/>
    <w:rsid w:val="00FA1F2D"/>
    <w:rsid w:val="00FA25BC"/>
    <w:rsid w:val="00FA35AA"/>
    <w:rsid w:val="00FA3AA9"/>
    <w:rsid w:val="00FA3DBE"/>
    <w:rsid w:val="00FA54B8"/>
    <w:rsid w:val="00FA5A28"/>
    <w:rsid w:val="00FA6541"/>
    <w:rsid w:val="00FA6D70"/>
    <w:rsid w:val="00FA7D96"/>
    <w:rsid w:val="00FB135D"/>
    <w:rsid w:val="00FB14A7"/>
    <w:rsid w:val="00FB1D7B"/>
    <w:rsid w:val="00FB1FA1"/>
    <w:rsid w:val="00FB22CD"/>
    <w:rsid w:val="00FB2978"/>
    <w:rsid w:val="00FB2C93"/>
    <w:rsid w:val="00FB311C"/>
    <w:rsid w:val="00FB323E"/>
    <w:rsid w:val="00FB36F1"/>
    <w:rsid w:val="00FB4876"/>
    <w:rsid w:val="00FB49E8"/>
    <w:rsid w:val="00FB4A47"/>
    <w:rsid w:val="00FB530E"/>
    <w:rsid w:val="00FB631B"/>
    <w:rsid w:val="00FB6E5E"/>
    <w:rsid w:val="00FB6F3B"/>
    <w:rsid w:val="00FB77A1"/>
    <w:rsid w:val="00FB7CCE"/>
    <w:rsid w:val="00FB7F6F"/>
    <w:rsid w:val="00FC07BA"/>
    <w:rsid w:val="00FC22B4"/>
    <w:rsid w:val="00FC393D"/>
    <w:rsid w:val="00FC3B60"/>
    <w:rsid w:val="00FC3D99"/>
    <w:rsid w:val="00FC472F"/>
    <w:rsid w:val="00FC49BD"/>
    <w:rsid w:val="00FC5A45"/>
    <w:rsid w:val="00FC5F27"/>
    <w:rsid w:val="00FC6721"/>
    <w:rsid w:val="00FC6E6F"/>
    <w:rsid w:val="00FC7D48"/>
    <w:rsid w:val="00FC7D53"/>
    <w:rsid w:val="00FC7EE0"/>
    <w:rsid w:val="00FD03DB"/>
    <w:rsid w:val="00FD0F67"/>
    <w:rsid w:val="00FD1021"/>
    <w:rsid w:val="00FD1184"/>
    <w:rsid w:val="00FD119A"/>
    <w:rsid w:val="00FD1431"/>
    <w:rsid w:val="00FD215A"/>
    <w:rsid w:val="00FD2F85"/>
    <w:rsid w:val="00FD31FC"/>
    <w:rsid w:val="00FD3A7C"/>
    <w:rsid w:val="00FD58AA"/>
    <w:rsid w:val="00FD66FF"/>
    <w:rsid w:val="00FD6712"/>
    <w:rsid w:val="00FD6EE9"/>
    <w:rsid w:val="00FD7260"/>
    <w:rsid w:val="00FD7674"/>
    <w:rsid w:val="00FE036F"/>
    <w:rsid w:val="00FE1ADE"/>
    <w:rsid w:val="00FE2C95"/>
    <w:rsid w:val="00FE3A56"/>
    <w:rsid w:val="00FE403A"/>
    <w:rsid w:val="00FE4329"/>
    <w:rsid w:val="00FE4B45"/>
    <w:rsid w:val="00FE59C3"/>
    <w:rsid w:val="00FE687B"/>
    <w:rsid w:val="00FE76F4"/>
    <w:rsid w:val="00FE7930"/>
    <w:rsid w:val="00FE7D9E"/>
    <w:rsid w:val="00FF0711"/>
    <w:rsid w:val="00FF231B"/>
    <w:rsid w:val="00FF2433"/>
    <w:rsid w:val="00FF2C98"/>
    <w:rsid w:val="00FF3525"/>
    <w:rsid w:val="00FF383F"/>
    <w:rsid w:val="00FF5D01"/>
    <w:rsid w:val="00FF61F7"/>
    <w:rsid w:val="00FF644E"/>
    <w:rsid w:val="00FF70E4"/>
    <w:rsid w:val="00FF79EF"/>
    <w:rsid w:val="1A2DB31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249B36"/>
  <w15:chartTrackingRefBased/>
  <w15:docId w15:val="{7A615844-5937-4E35-9498-1E44FB6E8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03DF3"/>
    <w:pPr>
      <w:spacing w:before="120" w:after="120"/>
    </w:pPr>
    <w:rPr>
      <w:rFonts w:ascii="Arial" w:hAnsi="Arial"/>
      <w:sz w:val="22"/>
      <w:szCs w:val="24"/>
      <w:lang w:bidi="ar-SA"/>
    </w:rPr>
  </w:style>
  <w:style w:type="paragraph" w:styleId="Heading1">
    <w:name w:val="heading 1"/>
    <w:basedOn w:val="Normal"/>
    <w:next w:val="Normal"/>
    <w:link w:val="Heading1Char"/>
    <w:qFormat/>
    <w:rsid w:val="0029742A"/>
    <w:pPr>
      <w:pageBreakBefore/>
      <w:numPr>
        <w:numId w:val="24"/>
      </w:numPr>
      <w:pBdr>
        <w:top w:val="single" w:sz="4" w:space="1" w:color="auto"/>
      </w:pBdr>
      <w:spacing w:before="0" w:after="240"/>
      <w:outlineLvl w:val="0"/>
    </w:pPr>
    <w:rPr>
      <w:b/>
      <w:bCs/>
      <w:kern w:val="32"/>
      <w:sz w:val="32"/>
      <w:szCs w:val="32"/>
    </w:rPr>
  </w:style>
  <w:style w:type="paragraph" w:styleId="Heading2">
    <w:name w:val="heading 2"/>
    <w:basedOn w:val="Heading1"/>
    <w:next w:val="BodyText"/>
    <w:link w:val="Heading2Char"/>
    <w:qFormat/>
    <w:rsid w:val="0029742A"/>
    <w:pPr>
      <w:keepNext/>
      <w:pageBreakBefore w:val="0"/>
      <w:numPr>
        <w:ilvl w:val="1"/>
      </w:numPr>
      <w:pBdr>
        <w:top w:val="none" w:sz="0" w:space="0" w:color="auto"/>
      </w:pBdr>
      <w:spacing w:before="240" w:after="0"/>
      <w:outlineLvl w:val="1"/>
    </w:pPr>
    <w:rPr>
      <w:rFonts w:ascii="Arial Bold" w:eastAsia="Arial Unicode MS" w:hAnsi="Arial Bold" w:cs="Arial Bold"/>
      <w:iCs/>
      <w:sz w:val="28"/>
      <w:szCs w:val="28"/>
      <w:lang w:eastAsia="zh-CN"/>
    </w:rPr>
  </w:style>
  <w:style w:type="paragraph" w:styleId="Heading3">
    <w:name w:val="heading 3"/>
    <w:basedOn w:val="Heading2"/>
    <w:next w:val="Normal"/>
    <w:link w:val="Heading3Char"/>
    <w:qFormat/>
    <w:rsid w:val="0029742A"/>
    <w:pPr>
      <w:numPr>
        <w:ilvl w:val="2"/>
      </w:numPr>
      <w:contextualSpacing/>
      <w:outlineLvl w:val="2"/>
    </w:pPr>
    <w:rPr>
      <w:b w:val="0"/>
      <w:bCs w:val="0"/>
      <w:iCs w:val="0"/>
      <w:sz w:val="24"/>
    </w:rPr>
  </w:style>
  <w:style w:type="paragraph" w:styleId="Heading4">
    <w:name w:val="heading 4"/>
    <w:next w:val="BodyText"/>
    <w:qFormat/>
    <w:rsid w:val="0029742A"/>
    <w:pPr>
      <w:keepNext/>
      <w:pageBreakBefore/>
      <w:pBdr>
        <w:top w:val="single" w:sz="4" w:space="1" w:color="auto"/>
      </w:pBdr>
      <w:spacing w:after="240"/>
      <w:outlineLvl w:val="3"/>
    </w:pPr>
    <w:rPr>
      <w:rFonts w:ascii="Arial" w:eastAsia="SimSun" w:hAnsi="Arial" w:cs="Arial"/>
      <w:b/>
      <w:bCs/>
      <w:kern w:val="32"/>
      <w:sz w:val="32"/>
      <w:szCs w:val="32"/>
      <w:lang w:eastAsia="zh-CN" w:bidi="ar-SA"/>
    </w:rPr>
  </w:style>
  <w:style w:type="paragraph" w:styleId="Heading5">
    <w:name w:val="heading 5"/>
    <w:basedOn w:val="Heading4"/>
    <w:next w:val="BodyText"/>
    <w:qFormat/>
    <w:rsid w:val="0029742A"/>
    <w:pPr>
      <w:pageBreakBefore w:val="0"/>
      <w:pBdr>
        <w:top w:val="none" w:sz="0" w:space="0" w:color="auto"/>
      </w:pBdr>
      <w:spacing w:before="240" w:after="0"/>
      <w:outlineLvl w:val="4"/>
    </w:pPr>
    <w:rPr>
      <w:bCs w:val="0"/>
      <w:iCs/>
      <w:sz w:val="28"/>
      <w:szCs w:val="28"/>
    </w:rPr>
  </w:style>
  <w:style w:type="paragraph" w:styleId="Heading6">
    <w:name w:val="heading 6"/>
    <w:basedOn w:val="Heading5"/>
    <w:next w:val="BodyText"/>
    <w:qFormat/>
    <w:rsid w:val="0029742A"/>
    <w:pPr>
      <w:outlineLvl w:val="5"/>
    </w:pPr>
    <w:rPr>
      <w:bCs/>
      <w:sz w:val="24"/>
      <w:szCs w:val="24"/>
      <w:lang w:eastAsia="en-US"/>
    </w:rPr>
  </w:style>
  <w:style w:type="paragraph" w:styleId="Heading7">
    <w:name w:val="heading 7"/>
    <w:basedOn w:val="Normal"/>
    <w:next w:val="Normal"/>
    <w:qFormat/>
    <w:rsid w:val="00F03DF3"/>
    <w:pPr>
      <w:spacing w:before="240" w:after="60"/>
      <w:outlineLvl w:val="6"/>
    </w:pPr>
    <w:rPr>
      <w:rFonts w:ascii="Times New Roman" w:hAnsi="Times New Roman"/>
      <w:sz w:val="24"/>
    </w:rPr>
  </w:style>
  <w:style w:type="paragraph" w:styleId="Heading8">
    <w:name w:val="heading 8"/>
    <w:basedOn w:val="Normal"/>
    <w:next w:val="Normal"/>
    <w:qFormat/>
    <w:rsid w:val="00F03DF3"/>
    <w:pPr>
      <w:spacing w:before="240" w:after="60"/>
      <w:outlineLvl w:val="7"/>
    </w:pPr>
    <w:rPr>
      <w:rFonts w:ascii="Times New Roman" w:hAnsi="Times New Roman"/>
      <w:i/>
      <w:iCs/>
      <w:sz w:val="24"/>
    </w:rPr>
  </w:style>
  <w:style w:type="paragraph" w:styleId="Heading9">
    <w:name w:val="heading 9"/>
    <w:basedOn w:val="Normal"/>
    <w:next w:val="Normal"/>
    <w:qFormat/>
    <w:rsid w:val="00F03DF3"/>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03DF3"/>
    <w:pPr>
      <w:adjustRightInd w:val="0"/>
      <w:snapToGrid w:val="0"/>
    </w:pPr>
    <w:rPr>
      <w:rFonts w:eastAsia="Arial Unicode MS"/>
      <w:lang w:eastAsia="zh-CN"/>
    </w:rPr>
  </w:style>
  <w:style w:type="table" w:styleId="TableGrid">
    <w:name w:val="Table Grid"/>
    <w:aliases w:val="Information Box,Information Box1"/>
    <w:basedOn w:val="TableNormal"/>
    <w:rsid w:val="00F03DF3"/>
    <w:rPr>
      <w:rFonts w:ascii="Arial" w:eastAsia="Arial Unicode MS" w:hAnsi="Arial"/>
    </w:rPr>
    <w:tblPr>
      <w:jc w:val="center"/>
      <w:tblCellMar>
        <w:top w:w="29" w:type="dxa"/>
        <w:left w:w="115" w:type="dxa"/>
        <w:bottom w:w="29" w:type="dxa"/>
        <w:right w:w="115" w:type="dxa"/>
      </w:tblCellMar>
    </w:tblPr>
    <w:trPr>
      <w:cantSplit/>
      <w:jc w:val="center"/>
    </w:trPr>
    <w:tcPr>
      <w:shd w:val="clear" w:color="auto" w:fill="E0E0E0"/>
      <w:vAlign w:val="center"/>
    </w:tcPr>
    <w:tblStylePr w:type="firstCol">
      <w:rPr>
        <w:rFonts w:ascii="Verdana" w:hAnsi="Verdana"/>
        <w:b w:val="0"/>
        <w:sz w:val="20"/>
      </w:rPr>
      <w:tblPr/>
      <w:trPr>
        <w:cantSplit w:val="0"/>
      </w:trPr>
      <w:tcPr>
        <w:tcBorders>
          <w:top w:val="nil"/>
          <w:left w:val="nil"/>
          <w:bottom w:val="nil"/>
          <w:right w:val="nil"/>
          <w:insideH w:val="nil"/>
          <w:insideV w:val="nil"/>
          <w:tl2br w:val="nil"/>
          <w:tr2bl w:val="nil"/>
        </w:tcBorders>
      </w:tcPr>
    </w:tblStylePr>
  </w:style>
  <w:style w:type="paragraph" w:styleId="Footer">
    <w:name w:val="footer"/>
    <w:link w:val="FooterChar"/>
    <w:rsid w:val="00F03DF3"/>
    <w:pPr>
      <w:tabs>
        <w:tab w:val="right" w:pos="10224"/>
      </w:tabs>
      <w:adjustRightInd w:val="0"/>
      <w:snapToGrid w:val="0"/>
    </w:pPr>
    <w:rPr>
      <w:rFonts w:ascii="Arial" w:hAnsi="Arial"/>
      <w:i/>
      <w:szCs w:val="24"/>
      <w:lang w:bidi="ar-SA"/>
    </w:rPr>
  </w:style>
  <w:style w:type="paragraph" w:customStyle="1" w:styleId="Cover-PoTorEoT">
    <w:name w:val="Cover - PoT or EoT"/>
    <w:basedOn w:val="Normal"/>
    <w:semiHidden/>
    <w:rsid w:val="00F03DF3"/>
    <w:pPr>
      <w:spacing w:after="480"/>
      <w:ind w:left="1008"/>
    </w:pPr>
    <w:rPr>
      <w:rFonts w:eastAsia="SimSun"/>
      <w:b/>
      <w:sz w:val="44"/>
      <w:lang w:eastAsia="zh-CN"/>
    </w:rPr>
  </w:style>
  <w:style w:type="table" w:styleId="TableGrid1">
    <w:name w:val="Table Grid 1"/>
    <w:aliases w:val="Table Footers"/>
    <w:basedOn w:val="TableNormal"/>
    <w:semiHidden/>
    <w:rsid w:val="00F03DF3"/>
    <w:pPr>
      <w:jc w:val="right"/>
    </w:pPr>
    <w:rPr>
      <w:rFonts w:ascii="Arial" w:hAnsi="Arial" w:cs="Arial"/>
    </w:rPr>
    <w:tblPr>
      <w:tblInd w:w="72" w:type="dxa"/>
      <w:tblBorders>
        <w:top w:val="single" w:sz="2" w:space="0" w:color="000000"/>
      </w:tblBorders>
      <w:tblCellMar>
        <w:top w:w="14" w:type="dxa"/>
        <w:left w:w="115" w:type="dxa"/>
        <w:bottom w:w="14" w:type="dxa"/>
        <w:right w:w="115" w:type="dxa"/>
      </w:tblCellMar>
    </w:tblPr>
    <w:tcPr>
      <w:shd w:val="clear" w:color="auto" w:fill="auto"/>
      <w:vAlign w:val="center"/>
    </w:tcPr>
    <w:tblStylePr w:type="lastRow">
      <w:rPr>
        <w:i/>
        <w:iCs/>
      </w:rPr>
      <w:tblPr/>
      <w:tcPr>
        <w:tcBorders>
          <w:tl2br w:val="none" w:sz="0" w:space="0" w:color="auto"/>
          <w:tr2bl w:val="none" w:sz="0" w:space="0" w:color="auto"/>
        </w:tcBorders>
      </w:tcPr>
    </w:tblStylePr>
    <w:tblStylePr w:type="firstCol">
      <w:pPr>
        <w:jc w:val="left"/>
      </w:pPr>
    </w:tblStylePr>
    <w:tblStylePr w:type="lastCol">
      <w:pPr>
        <w:jc w:val="right"/>
      </w:pPr>
      <w:rPr>
        <w:i/>
        <w:iCs/>
      </w:rPr>
    </w:tblStylePr>
  </w:style>
  <w:style w:type="paragraph" w:customStyle="1" w:styleId="Code">
    <w:name w:val="Code"/>
    <w:basedOn w:val="Normal"/>
    <w:link w:val="CodeChar"/>
    <w:semiHidden/>
    <w:rsid w:val="00F03DF3"/>
    <w:pPr>
      <w:spacing w:after="0"/>
    </w:pPr>
    <w:rPr>
      <w:rFonts w:ascii="Courier New" w:hAnsi="Courier New" w:cs="Courier New"/>
      <w:lang w:eastAsia="zh-CN"/>
    </w:rPr>
  </w:style>
  <w:style w:type="paragraph" w:styleId="TOC1">
    <w:name w:val="toc 1"/>
    <w:basedOn w:val="TOC4"/>
    <w:next w:val="Normal"/>
    <w:autoRedefine/>
    <w:semiHidden/>
    <w:rsid w:val="00F03DF3"/>
    <w:pPr>
      <w:tabs>
        <w:tab w:val="left" w:pos="1620"/>
      </w:tabs>
      <w:ind w:hanging="1620"/>
    </w:pPr>
    <w:rPr>
      <w:rFonts w:eastAsia="SimSun"/>
    </w:rPr>
  </w:style>
  <w:style w:type="paragraph" w:styleId="TOC2">
    <w:name w:val="toc 2"/>
    <w:basedOn w:val="Normal"/>
    <w:next w:val="Normal"/>
    <w:autoRedefine/>
    <w:semiHidden/>
    <w:rsid w:val="00F03DF3"/>
    <w:pPr>
      <w:tabs>
        <w:tab w:val="left" w:pos="1620"/>
        <w:tab w:val="right" w:leader="dot" w:pos="10260"/>
      </w:tabs>
      <w:spacing w:before="0" w:after="0"/>
      <w:ind w:left="1620" w:right="504" w:hanging="1170"/>
    </w:pPr>
    <w:rPr>
      <w:rFonts w:ascii="Helvetica" w:eastAsia="SimSun" w:hAnsi="Helvetica" w:cs="Arial"/>
      <w:smallCaps/>
      <w:noProof/>
      <w:sz w:val="20"/>
      <w:szCs w:val="20"/>
      <w:lang w:eastAsia="zh-CN"/>
    </w:rPr>
  </w:style>
  <w:style w:type="character" w:styleId="Hyperlink">
    <w:name w:val="Hyperlink"/>
    <w:uiPriority w:val="99"/>
    <w:rsid w:val="00F03DF3"/>
    <w:rPr>
      <w:rFonts w:ascii="Arial" w:hAnsi="Arial"/>
      <w:color w:val="0000FF"/>
      <w:u w:val="single"/>
    </w:rPr>
  </w:style>
  <w:style w:type="paragraph" w:styleId="Caption">
    <w:name w:val="caption"/>
    <w:basedOn w:val="Normal"/>
    <w:next w:val="BodyText"/>
    <w:qFormat/>
    <w:rsid w:val="00F03DF3"/>
    <w:pPr>
      <w:keepNext/>
      <w:spacing w:after="20"/>
      <w:jc w:val="center"/>
    </w:pPr>
    <w:rPr>
      <w:b/>
      <w:bCs/>
      <w:sz w:val="20"/>
      <w:szCs w:val="20"/>
    </w:rPr>
  </w:style>
  <w:style w:type="paragraph" w:styleId="MacroText">
    <w:name w:val="macro"/>
    <w:semiHidden/>
    <w:rsid w:val="00F03DF3"/>
    <w:pPr>
      <w:tabs>
        <w:tab w:val="left" w:pos="480"/>
        <w:tab w:val="left" w:pos="960"/>
        <w:tab w:val="left" w:pos="1440"/>
        <w:tab w:val="left" w:pos="1920"/>
        <w:tab w:val="left" w:pos="2400"/>
        <w:tab w:val="left" w:pos="2880"/>
        <w:tab w:val="left" w:pos="3360"/>
        <w:tab w:val="left" w:pos="3840"/>
        <w:tab w:val="left" w:pos="4320"/>
      </w:tabs>
      <w:spacing w:after="240"/>
    </w:pPr>
    <w:rPr>
      <w:rFonts w:ascii="Courier New" w:hAnsi="Courier New"/>
      <w:lang w:bidi="ar-SA"/>
    </w:rPr>
  </w:style>
  <w:style w:type="paragraph" w:styleId="TOC3">
    <w:name w:val="toc 3"/>
    <w:basedOn w:val="Normal"/>
    <w:next w:val="Normal"/>
    <w:autoRedefine/>
    <w:semiHidden/>
    <w:rsid w:val="00F03DF3"/>
    <w:pPr>
      <w:tabs>
        <w:tab w:val="right" w:leader="dot" w:pos="10260"/>
      </w:tabs>
      <w:spacing w:before="0" w:after="0"/>
      <w:ind w:left="1620" w:right="504"/>
    </w:pPr>
    <w:rPr>
      <w:rFonts w:ascii="Helvetica" w:hAnsi="Helvetica" w:cs="Arial"/>
      <w:smallCaps/>
      <w:sz w:val="20"/>
      <w:szCs w:val="20"/>
    </w:rPr>
  </w:style>
  <w:style w:type="paragraph" w:styleId="TOC4">
    <w:name w:val="toc 4"/>
    <w:basedOn w:val="Normal"/>
    <w:next w:val="Normal"/>
    <w:autoRedefine/>
    <w:semiHidden/>
    <w:rsid w:val="00F03DF3"/>
    <w:pPr>
      <w:tabs>
        <w:tab w:val="right" w:leader="dot" w:pos="10260"/>
      </w:tabs>
      <w:adjustRightInd w:val="0"/>
      <w:snapToGrid w:val="0"/>
      <w:spacing w:before="0" w:after="0"/>
      <w:ind w:left="1620" w:right="324"/>
    </w:pPr>
    <w:rPr>
      <w:rFonts w:ascii="Helvetica" w:hAnsi="Helvetica" w:cs="Arial"/>
      <w:b/>
      <w:bCs/>
      <w:caps/>
      <w:noProof/>
      <w:sz w:val="20"/>
      <w:szCs w:val="20"/>
    </w:rPr>
  </w:style>
  <w:style w:type="paragraph" w:styleId="TOC5">
    <w:name w:val="toc 5"/>
    <w:basedOn w:val="Normal"/>
    <w:next w:val="Normal"/>
    <w:autoRedefine/>
    <w:semiHidden/>
    <w:rsid w:val="00F03DF3"/>
    <w:pPr>
      <w:tabs>
        <w:tab w:val="right" w:leader="dot" w:pos="10260"/>
      </w:tabs>
      <w:spacing w:before="0" w:after="0"/>
      <w:ind w:left="1620" w:right="504"/>
    </w:pPr>
    <w:rPr>
      <w:rFonts w:ascii="Helvetica" w:hAnsi="Helvetica" w:cs="Arial Unicode MS"/>
      <w:smallCaps/>
      <w:noProof/>
      <w:sz w:val="20"/>
      <w:szCs w:val="18"/>
      <w:lang w:bidi="my-MM"/>
    </w:rPr>
  </w:style>
  <w:style w:type="paragraph" w:styleId="TOC6">
    <w:name w:val="toc 6"/>
    <w:basedOn w:val="Normal"/>
    <w:next w:val="Normal"/>
    <w:autoRedefine/>
    <w:semiHidden/>
    <w:rsid w:val="00F03DF3"/>
    <w:pPr>
      <w:tabs>
        <w:tab w:val="right" w:leader="dot" w:pos="10260"/>
      </w:tabs>
      <w:spacing w:before="0" w:after="0"/>
      <w:ind w:left="1627" w:right="504"/>
    </w:pPr>
    <w:rPr>
      <w:rFonts w:ascii="Helvetica" w:hAnsi="Helvetica" w:cs="Arial"/>
      <w:smallCaps/>
      <w:noProof/>
      <w:sz w:val="18"/>
      <w:szCs w:val="18"/>
    </w:rPr>
  </w:style>
  <w:style w:type="paragraph" w:styleId="TOC7">
    <w:name w:val="toc 7"/>
    <w:basedOn w:val="Normal"/>
    <w:next w:val="Normal"/>
    <w:autoRedefine/>
    <w:semiHidden/>
    <w:rsid w:val="00F03DF3"/>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F03DF3"/>
    <w:pPr>
      <w:ind w:left="1680"/>
    </w:pPr>
  </w:style>
  <w:style w:type="paragraph" w:styleId="TOC9">
    <w:name w:val="toc 9"/>
    <w:basedOn w:val="Normal"/>
    <w:next w:val="Normal"/>
    <w:autoRedefine/>
    <w:semiHidden/>
    <w:rsid w:val="00F03DF3"/>
    <w:pPr>
      <w:ind w:left="1920"/>
    </w:pPr>
  </w:style>
  <w:style w:type="paragraph" w:customStyle="1" w:styleId="HeadingTOC">
    <w:name w:val="Heading TOC"/>
    <w:semiHidden/>
    <w:rsid w:val="00F03DF3"/>
    <w:pPr>
      <w:spacing w:after="240"/>
    </w:pPr>
    <w:rPr>
      <w:rFonts w:ascii="Arial" w:hAnsi="Arial"/>
      <w:b/>
      <w:bCs/>
      <w:kern w:val="32"/>
      <w:sz w:val="32"/>
      <w:szCs w:val="32"/>
      <w:lang w:bidi="ar-SA"/>
    </w:rPr>
  </w:style>
  <w:style w:type="paragraph" w:customStyle="1" w:styleId="IDComment">
    <w:name w:val="ID Comment"/>
    <w:basedOn w:val="BodyText"/>
    <w:semiHidden/>
    <w:rsid w:val="00F03DF3"/>
    <w:pPr>
      <w:jc w:val="center"/>
    </w:pPr>
    <w:rPr>
      <w:rFonts w:ascii="Arial Bold" w:hAnsi="Arial Bold"/>
      <w:b/>
      <w:color w:val="669900"/>
    </w:rPr>
  </w:style>
  <w:style w:type="paragraph" w:customStyle="1" w:styleId="IDInstructions">
    <w:name w:val="ID Instructions"/>
    <w:basedOn w:val="BodyText"/>
    <w:link w:val="IDInstructionsChar"/>
    <w:semiHidden/>
    <w:rsid w:val="00F03DF3"/>
    <w:rPr>
      <w:rFonts w:eastAsia="SimSun"/>
      <w:color w:val="669900"/>
    </w:rPr>
  </w:style>
  <w:style w:type="character" w:customStyle="1" w:styleId="IDInstructionsChar">
    <w:name w:val="ID Instructions Char"/>
    <w:link w:val="IDInstructions"/>
    <w:rsid w:val="00F03DF3"/>
    <w:rPr>
      <w:rFonts w:ascii="Arial" w:eastAsia="SimSun" w:hAnsi="Arial"/>
      <w:color w:val="669900"/>
      <w:sz w:val="22"/>
      <w:szCs w:val="24"/>
      <w:lang w:val="en-US" w:eastAsia="zh-CN" w:bidi="ar-SA"/>
    </w:rPr>
  </w:style>
  <w:style w:type="paragraph" w:customStyle="1" w:styleId="Bullet1">
    <w:name w:val="Bullet 1"/>
    <w:link w:val="Bullet1Char"/>
    <w:semiHidden/>
    <w:rsid w:val="00F03DF3"/>
    <w:pPr>
      <w:numPr>
        <w:numId w:val="21"/>
      </w:numPr>
      <w:spacing w:after="120"/>
      <w:contextualSpacing/>
    </w:pPr>
    <w:rPr>
      <w:rFonts w:ascii="Arial" w:eastAsia="SimSun" w:hAnsi="Arial"/>
      <w:sz w:val="22"/>
      <w:szCs w:val="24"/>
      <w:lang w:eastAsia="zh-CN" w:bidi="ar-SA"/>
    </w:rPr>
  </w:style>
  <w:style w:type="paragraph" w:customStyle="1" w:styleId="Bullet2">
    <w:name w:val="Bullet 2"/>
    <w:semiHidden/>
    <w:rsid w:val="00F03DF3"/>
    <w:pPr>
      <w:numPr>
        <w:numId w:val="1"/>
      </w:numPr>
      <w:tabs>
        <w:tab w:val="clear" w:pos="720"/>
      </w:tabs>
      <w:spacing w:before="120" w:after="120"/>
      <w:ind w:left="360"/>
      <w:contextualSpacing/>
    </w:pPr>
    <w:rPr>
      <w:rFonts w:ascii="Arial" w:eastAsia="SimSun" w:hAnsi="Arial"/>
      <w:sz w:val="22"/>
      <w:szCs w:val="24"/>
      <w:lang w:eastAsia="zh-CN" w:bidi="ar-SA"/>
    </w:rPr>
  </w:style>
  <w:style w:type="paragraph" w:customStyle="1" w:styleId="Bullet3">
    <w:name w:val="Bullet 3"/>
    <w:basedOn w:val="Normal"/>
    <w:semiHidden/>
    <w:rsid w:val="00F03DF3"/>
    <w:pPr>
      <w:numPr>
        <w:numId w:val="2"/>
      </w:numPr>
      <w:tabs>
        <w:tab w:val="clear" w:pos="1080"/>
        <w:tab w:val="num" w:pos="792"/>
      </w:tabs>
      <w:adjustRightInd w:val="0"/>
      <w:snapToGrid w:val="0"/>
      <w:ind w:left="792" w:hanging="792"/>
      <w:contextualSpacing/>
    </w:pPr>
    <w:rPr>
      <w:rFonts w:eastAsia="Arial Unicode MS"/>
      <w:lang w:eastAsia="zh-CN"/>
    </w:rPr>
  </w:style>
  <w:style w:type="paragraph" w:customStyle="1" w:styleId="Bullet4">
    <w:name w:val="Bullet 4"/>
    <w:basedOn w:val="Normal"/>
    <w:semiHidden/>
    <w:rsid w:val="00F03DF3"/>
    <w:rPr>
      <w:rFonts w:eastAsia="SimSun"/>
      <w:lang w:eastAsia="zh-CN"/>
    </w:rPr>
  </w:style>
  <w:style w:type="paragraph" w:customStyle="1" w:styleId="Bullet5">
    <w:name w:val="Bullet 5"/>
    <w:basedOn w:val="Normal"/>
    <w:semiHidden/>
    <w:rsid w:val="00F03DF3"/>
    <w:rPr>
      <w:rFonts w:eastAsia="SimSun"/>
      <w:lang w:eastAsia="zh-CN"/>
    </w:rPr>
  </w:style>
  <w:style w:type="paragraph" w:customStyle="1" w:styleId="Numbered">
    <w:name w:val="Numbered"/>
    <w:basedOn w:val="BodyText"/>
    <w:link w:val="NumberedChar"/>
    <w:semiHidden/>
    <w:rsid w:val="00F03DF3"/>
    <w:pPr>
      <w:numPr>
        <w:numId w:val="5"/>
      </w:numPr>
      <w:ind w:left="0" w:firstLine="0"/>
    </w:pPr>
    <w:rPr>
      <w:rFonts w:eastAsia="SimSun"/>
    </w:rPr>
  </w:style>
  <w:style w:type="paragraph" w:customStyle="1" w:styleId="StepList">
    <w:name w:val="Step List"/>
    <w:basedOn w:val="Normal"/>
    <w:link w:val="StepListChar"/>
    <w:rsid w:val="00F03DF3"/>
    <w:pPr>
      <w:keepLines/>
      <w:numPr>
        <w:numId w:val="23"/>
      </w:numPr>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InformationBoxBody">
    <w:name w:val="Information Box Body"/>
    <w:rsid w:val="0060029D"/>
    <w:pPr>
      <w:keepLines/>
      <w:spacing w:before="60" w:after="60"/>
      <w:ind w:left="725" w:hanging="725"/>
    </w:pPr>
    <w:rPr>
      <w:rFonts w:ascii="Arial" w:eastAsia="SimSun" w:hAnsi="Arial"/>
      <w:lang w:eastAsia="zh-CN" w:bidi="ar-SA"/>
    </w:rPr>
  </w:style>
  <w:style w:type="paragraph" w:customStyle="1" w:styleId="InformationBoxTitle">
    <w:name w:val="Information Box Title"/>
    <w:next w:val="InformationBoxBody"/>
    <w:rsid w:val="00F03DF3"/>
    <w:pPr>
      <w:spacing w:before="60"/>
    </w:pPr>
    <w:rPr>
      <w:rFonts w:ascii="Arial" w:eastAsia="SimSun" w:hAnsi="Arial"/>
      <w:b/>
      <w:lang w:eastAsia="zh-CN" w:bidi="ar-SA"/>
    </w:rPr>
  </w:style>
  <w:style w:type="paragraph" w:customStyle="1" w:styleId="TableText">
    <w:name w:val="Table Text"/>
    <w:basedOn w:val="Normal"/>
    <w:link w:val="TableTextChar"/>
    <w:rsid w:val="00F03DF3"/>
    <w:pPr>
      <w:spacing w:before="60" w:after="60"/>
    </w:pPr>
    <w:rPr>
      <w:rFonts w:eastAsia="SimSun"/>
      <w:lang w:eastAsia="zh-CN"/>
    </w:rPr>
  </w:style>
  <w:style w:type="paragraph" w:customStyle="1" w:styleId="Image">
    <w:name w:val="Image"/>
    <w:basedOn w:val="BodyText"/>
    <w:next w:val="BodyText"/>
    <w:rsid w:val="00F03DF3"/>
    <w:pPr>
      <w:spacing w:before="240" w:after="360"/>
      <w:jc w:val="center"/>
    </w:pPr>
  </w:style>
  <w:style w:type="paragraph" w:customStyle="1" w:styleId="TableBullet">
    <w:name w:val="Table Bullet"/>
    <w:basedOn w:val="TableText"/>
    <w:semiHidden/>
    <w:rsid w:val="00F03DF3"/>
    <w:pPr>
      <w:numPr>
        <w:numId w:val="3"/>
      </w:numPr>
    </w:pPr>
  </w:style>
  <w:style w:type="paragraph" w:customStyle="1" w:styleId="TableTitle">
    <w:name w:val="Table Title"/>
    <w:next w:val="TableText"/>
    <w:rsid w:val="00F03DF3"/>
    <w:pPr>
      <w:spacing w:before="60" w:after="60"/>
      <w:jc w:val="center"/>
    </w:pPr>
    <w:rPr>
      <w:rFonts w:ascii="Arial" w:eastAsia="Arial Unicode MS" w:hAnsi="Arial"/>
      <w:b/>
      <w:sz w:val="22"/>
      <w:szCs w:val="24"/>
      <w:lang w:eastAsia="zh-CN" w:bidi="ar-SA"/>
    </w:rPr>
  </w:style>
  <w:style w:type="table" w:styleId="TableGrid2">
    <w:name w:val="Table Grid 2"/>
    <w:aliases w:val="Data"/>
    <w:basedOn w:val="TableNormal"/>
    <w:rsid w:val="00F03DF3"/>
    <w:pPr>
      <w:spacing w:before="60" w:after="60"/>
    </w:pPr>
    <w:rPr>
      <w:rFonts w:ascii="Arial" w:hAnsi="Arial"/>
    </w:rPr>
    <w:tblPr>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rPr>
      <w:cantSplit/>
      <w:jc w:val="center"/>
    </w:trPr>
    <w:tcPr>
      <w:shd w:val="clear" w:color="auto" w:fill="auto"/>
      <w:vAlign w:val="center"/>
    </w:tcPr>
    <w:tblStylePr w:type="firstRow">
      <w:pPr>
        <w:jc w:val="center"/>
      </w:pPr>
      <w:rPr>
        <w:rFonts w:ascii="Arial" w:hAnsi="Arial"/>
        <w:b/>
        <w:bCs/>
        <w:sz w:val="24"/>
      </w:rPr>
      <w:tblPr/>
      <w:tcPr>
        <w:shd w:val="clear" w:color="auto" w:fill="000000"/>
        <w:vAlign w:val="bottom"/>
      </w:tcPr>
    </w:tblStylePr>
    <w:tblStylePr w:type="lastRow">
      <w:rPr>
        <w:b w:val="0"/>
        <w:bCs/>
      </w:rPr>
      <w:tblPr/>
      <w:tcPr>
        <w:tcBorders>
          <w:top w:val="single" w:sz="6" w:space="0" w:color="000000"/>
          <w:tl2br w:val="none" w:sz="0" w:space="0" w:color="auto"/>
          <w:tr2bl w:val="none" w:sz="0" w:space="0" w:color="auto"/>
        </w:tcBorders>
      </w:tcPr>
    </w:tblStylePr>
    <w:tblStylePr w:type="firstCol">
      <w:pPr>
        <w:jc w:val="left"/>
      </w:pPr>
      <w:rPr>
        <w:rFonts w:ascii="Arial" w:hAnsi="Arial"/>
        <w:b w:val="0"/>
        <w:bCs/>
      </w:rPr>
      <w:tblPr/>
      <w:tcPr>
        <w:vAlign w:val="center"/>
      </w:tcPr>
    </w:tblStylePr>
    <w:tblStylePr w:type="lastCol">
      <w:pPr>
        <w:jc w:val="left"/>
      </w:pPr>
      <w:rPr>
        <w:b w:val="0"/>
        <w:bCs/>
      </w:rPr>
      <w:tblPr/>
      <w:tcPr>
        <w:vAlign w:val="center"/>
      </w:tcPr>
    </w:tblStylePr>
  </w:style>
  <w:style w:type="paragraph" w:customStyle="1" w:styleId="Appendixheader">
    <w:name w:val="Appendix header"/>
    <w:basedOn w:val="Heading1"/>
    <w:semiHidden/>
    <w:rsid w:val="00F03DF3"/>
    <w:pPr>
      <w:numPr>
        <w:numId w:val="4"/>
      </w:numPr>
    </w:pPr>
    <w:rPr>
      <w:rFonts w:ascii="Arial Bold" w:eastAsia="SimSun" w:hAnsi="Arial Bold" w:cs="Arial Bold"/>
      <w:lang w:eastAsia="zh-CN"/>
    </w:rPr>
  </w:style>
  <w:style w:type="paragraph" w:customStyle="1" w:styleId="Cover-subtitle">
    <w:name w:val="Cover - subtitle"/>
    <w:basedOn w:val="Cover-PoTorEoT"/>
    <w:semiHidden/>
    <w:rsid w:val="00F03DF3"/>
    <w:rPr>
      <w:b w:val="0"/>
      <w:sz w:val="40"/>
    </w:rPr>
  </w:style>
  <w:style w:type="paragraph" w:styleId="Header">
    <w:name w:val="header"/>
    <w:basedOn w:val="Normal"/>
    <w:link w:val="HeaderChar"/>
    <w:uiPriority w:val="99"/>
    <w:rsid w:val="00F03DF3"/>
    <w:pPr>
      <w:tabs>
        <w:tab w:val="center" w:pos="4320"/>
        <w:tab w:val="right" w:pos="8640"/>
      </w:tabs>
    </w:pPr>
    <w:rPr>
      <w:sz w:val="20"/>
    </w:rPr>
  </w:style>
  <w:style w:type="paragraph" w:customStyle="1" w:styleId="Numbereda">
    <w:name w:val="Numbered a."/>
    <w:basedOn w:val="BodyText"/>
    <w:semiHidden/>
    <w:rsid w:val="00F03DF3"/>
    <w:pPr>
      <w:numPr>
        <w:numId w:val="6"/>
      </w:numPr>
    </w:pPr>
  </w:style>
  <w:style w:type="paragraph" w:customStyle="1" w:styleId="Code-DB2Command">
    <w:name w:val="Code -  DB2 Command"/>
    <w:basedOn w:val="Code-Paragraphstyle"/>
    <w:semiHidden/>
    <w:rsid w:val="00F03DF3"/>
    <w:pPr>
      <w:tabs>
        <w:tab w:val="left" w:pos="6030"/>
      </w:tabs>
      <w:overflowPunct w:val="0"/>
      <w:autoSpaceDE w:val="0"/>
      <w:autoSpaceDN w:val="0"/>
      <w:adjustRightInd w:val="0"/>
      <w:ind w:left="1080"/>
      <w:textAlignment w:val="baseline"/>
    </w:pPr>
    <w:rPr>
      <w:sz w:val="20"/>
      <w:lang w:eastAsia="en-US"/>
    </w:rPr>
  </w:style>
  <w:style w:type="paragraph" w:customStyle="1" w:styleId="Code-Script">
    <w:name w:val="Code - Script"/>
    <w:basedOn w:val="Code-Paragraphstyle"/>
    <w:autoRedefine/>
    <w:semiHidden/>
    <w:rsid w:val="00F03DF3"/>
    <w:pPr>
      <w:keepLines/>
      <w:ind w:left="1440"/>
    </w:pPr>
    <w:rPr>
      <w:i/>
      <w:sz w:val="18"/>
      <w:szCs w:val="18"/>
    </w:rPr>
  </w:style>
  <w:style w:type="paragraph" w:customStyle="1" w:styleId="Code-xquery">
    <w:name w:val="Code - xquery"/>
    <w:basedOn w:val="Code-Paragraphstyle"/>
    <w:semiHidden/>
    <w:rsid w:val="00F03DF3"/>
    <w:pPr>
      <w:keepNext/>
      <w:keepLines/>
      <w:ind w:left="1080" w:right="720"/>
    </w:pPr>
    <w:rPr>
      <w:sz w:val="18"/>
    </w:rPr>
  </w:style>
  <w:style w:type="paragraph" w:customStyle="1" w:styleId="LabNote">
    <w:name w:val="Lab Note"/>
    <w:autoRedefine/>
    <w:semiHidden/>
    <w:rsid w:val="00F03DF3"/>
    <w:pPr>
      <w:tabs>
        <w:tab w:val="left" w:pos="6030"/>
      </w:tabs>
      <w:overflowPunct w:val="0"/>
      <w:autoSpaceDE w:val="0"/>
      <w:autoSpaceDN w:val="0"/>
      <w:adjustRightInd w:val="0"/>
      <w:spacing w:before="110" w:after="110"/>
      <w:ind w:left="1080" w:right="720"/>
      <w:textAlignment w:val="baseline"/>
    </w:pPr>
    <w:rPr>
      <w:rFonts w:ascii="Arial" w:hAnsi="Arial"/>
      <w:i/>
      <w:sz w:val="22"/>
      <w:szCs w:val="24"/>
      <w:lang w:bidi="ar-SA"/>
    </w:rPr>
  </w:style>
  <w:style w:type="paragraph" w:customStyle="1" w:styleId="StepList2">
    <w:name w:val="Step List 2"/>
    <w:basedOn w:val="StepList"/>
    <w:link w:val="StepList2Char"/>
    <w:semiHidden/>
    <w:rsid w:val="00F03DF3"/>
    <w:pPr>
      <w:numPr>
        <w:numId w:val="7"/>
      </w:numPr>
      <w:tabs>
        <w:tab w:val="clear" w:pos="864"/>
        <w:tab w:val="num" w:pos="360"/>
        <w:tab w:val="left" w:pos="1728"/>
      </w:tabs>
      <w:ind w:left="792" w:hanging="792"/>
    </w:pPr>
  </w:style>
  <w:style w:type="paragraph" w:customStyle="1" w:styleId="StepList3">
    <w:name w:val="Step List 3"/>
    <w:basedOn w:val="StepList2"/>
    <w:semiHidden/>
    <w:rsid w:val="00F03DF3"/>
    <w:pPr>
      <w:numPr>
        <w:numId w:val="0"/>
      </w:numPr>
    </w:pPr>
  </w:style>
  <w:style w:type="character" w:customStyle="1" w:styleId="Bullet1Char">
    <w:name w:val="Bullet 1 Char"/>
    <w:link w:val="Bullet1"/>
    <w:semiHidden/>
    <w:rsid w:val="00C63C01"/>
    <w:rPr>
      <w:rFonts w:ascii="Arial" w:eastAsia="SimSun" w:hAnsi="Arial"/>
      <w:sz w:val="22"/>
      <w:szCs w:val="24"/>
      <w:lang w:eastAsia="zh-CN" w:bidi="ar-SA"/>
    </w:rPr>
  </w:style>
  <w:style w:type="character" w:customStyle="1" w:styleId="Heading1Char">
    <w:name w:val="Heading 1 Char"/>
    <w:link w:val="Heading1"/>
    <w:uiPriority w:val="9"/>
    <w:rsid w:val="0029742A"/>
    <w:rPr>
      <w:rFonts w:ascii="Arial" w:hAnsi="Arial"/>
      <w:b/>
      <w:bCs/>
      <w:kern w:val="32"/>
      <w:sz w:val="32"/>
      <w:szCs w:val="32"/>
      <w:lang w:bidi="ar-SA"/>
    </w:rPr>
  </w:style>
  <w:style w:type="paragraph" w:styleId="FootnoteText">
    <w:name w:val="footnote text"/>
    <w:basedOn w:val="Normal"/>
    <w:semiHidden/>
    <w:rsid w:val="00F03DF3"/>
    <w:rPr>
      <w:sz w:val="20"/>
      <w:szCs w:val="20"/>
    </w:rPr>
  </w:style>
  <w:style w:type="character" w:styleId="FootnoteReference">
    <w:name w:val="footnote reference"/>
    <w:semiHidden/>
    <w:rsid w:val="00F03DF3"/>
    <w:rPr>
      <w:vertAlign w:val="superscript"/>
    </w:rPr>
  </w:style>
  <w:style w:type="character" w:customStyle="1" w:styleId="StepListChar">
    <w:name w:val="Step List Char"/>
    <w:link w:val="StepList"/>
    <w:rsid w:val="00E403E9"/>
    <w:rPr>
      <w:rFonts w:ascii="Arial" w:hAnsi="Arial"/>
      <w:sz w:val="22"/>
      <w:szCs w:val="22"/>
      <w:lang w:bidi="ar-SA"/>
    </w:rPr>
  </w:style>
  <w:style w:type="character" w:customStyle="1" w:styleId="StepList2Char">
    <w:name w:val="Step List 2 Char"/>
    <w:basedOn w:val="StepListChar"/>
    <w:link w:val="StepList2"/>
    <w:semiHidden/>
    <w:rsid w:val="0066441E"/>
    <w:rPr>
      <w:rFonts w:ascii="Arial" w:hAnsi="Arial"/>
      <w:sz w:val="22"/>
      <w:szCs w:val="22"/>
      <w:lang w:bidi="ar-SA"/>
    </w:rPr>
  </w:style>
  <w:style w:type="paragraph" w:styleId="DocumentMap">
    <w:name w:val="Document Map"/>
    <w:basedOn w:val="Normal"/>
    <w:semiHidden/>
    <w:rsid w:val="00F03DF3"/>
    <w:pPr>
      <w:shd w:val="clear" w:color="auto" w:fill="000080"/>
    </w:pPr>
    <w:rPr>
      <w:rFonts w:ascii="Tahoma" w:hAnsi="Tahoma" w:cs="Tahoma"/>
    </w:rPr>
  </w:style>
  <w:style w:type="character" w:styleId="PageNumber">
    <w:name w:val="page number"/>
    <w:basedOn w:val="DefaultParagraphFont"/>
    <w:semiHidden/>
    <w:rsid w:val="00F03DF3"/>
  </w:style>
  <w:style w:type="character" w:customStyle="1" w:styleId="Char">
    <w:name w:val="Char"/>
    <w:rsid w:val="00AD4E9F"/>
    <w:rPr>
      <w:rFonts w:ascii="Arial" w:eastAsia="SimSun" w:hAnsi="Arial"/>
      <w:sz w:val="22"/>
      <w:szCs w:val="24"/>
      <w:lang w:val="en-US" w:eastAsia="zh-CN" w:bidi="ar-SA"/>
    </w:rPr>
  </w:style>
  <w:style w:type="character" w:styleId="HTMLTypewriter">
    <w:name w:val="HTML Typewriter"/>
    <w:semiHidden/>
    <w:rsid w:val="00F03DF3"/>
    <w:rPr>
      <w:rFonts w:ascii="Courier New" w:hAnsi="Courier New"/>
      <w:sz w:val="20"/>
      <w:szCs w:val="20"/>
    </w:rPr>
  </w:style>
  <w:style w:type="character" w:customStyle="1" w:styleId="NumberedChar">
    <w:name w:val="Numbered Char"/>
    <w:basedOn w:val="Char"/>
    <w:link w:val="Numbered"/>
    <w:semiHidden/>
    <w:rsid w:val="00AD4E9F"/>
    <w:rPr>
      <w:rFonts w:ascii="Arial" w:eastAsia="SimSun" w:hAnsi="Arial"/>
      <w:sz w:val="22"/>
      <w:szCs w:val="24"/>
      <w:lang w:val="en-US" w:eastAsia="zh-CN" w:bidi="ar-SA"/>
    </w:rPr>
  </w:style>
  <w:style w:type="character" w:customStyle="1" w:styleId="Commentalti">
    <w:name w:val="Comment [alt+i]"/>
    <w:semiHidden/>
    <w:rsid w:val="00F03DF3"/>
    <w:rPr>
      <w:rFonts w:ascii="Arial" w:hAnsi="Arial"/>
      <w:color w:val="77AA33"/>
      <w:sz w:val="20"/>
    </w:rPr>
  </w:style>
  <w:style w:type="paragraph" w:styleId="ListBullet4">
    <w:name w:val="List Bullet 4"/>
    <w:basedOn w:val="Normal"/>
    <w:autoRedefine/>
    <w:semiHidden/>
    <w:rsid w:val="00F03DF3"/>
    <w:pPr>
      <w:numPr>
        <w:ilvl w:val="3"/>
        <w:numId w:val="22"/>
      </w:numPr>
    </w:pPr>
  </w:style>
  <w:style w:type="paragraph" w:styleId="ListBullet5">
    <w:name w:val="List Bullet 5"/>
    <w:basedOn w:val="Normal"/>
    <w:autoRedefine/>
    <w:semiHidden/>
    <w:rsid w:val="00F03DF3"/>
    <w:pPr>
      <w:numPr>
        <w:ilvl w:val="4"/>
        <w:numId w:val="22"/>
      </w:numPr>
    </w:pPr>
  </w:style>
  <w:style w:type="character" w:styleId="CommentReference">
    <w:name w:val="annotation reference"/>
    <w:semiHidden/>
    <w:rsid w:val="00F03DF3"/>
    <w:rPr>
      <w:sz w:val="16"/>
      <w:szCs w:val="16"/>
    </w:rPr>
  </w:style>
  <w:style w:type="paragraph" w:customStyle="1" w:styleId="GeneralInstructions">
    <w:name w:val="General Instructions"/>
    <w:basedOn w:val="BodyText"/>
    <w:link w:val="GeneralInstructionsChar"/>
    <w:semiHidden/>
    <w:rsid w:val="00F03DF3"/>
    <w:rPr>
      <w:rFonts w:eastAsia="SimSun"/>
      <w:color w:val="669900"/>
    </w:rPr>
  </w:style>
  <w:style w:type="character" w:styleId="EndnoteReference">
    <w:name w:val="endnote reference"/>
    <w:semiHidden/>
    <w:rsid w:val="00F03DF3"/>
    <w:rPr>
      <w:vertAlign w:val="superscript"/>
    </w:rPr>
  </w:style>
  <w:style w:type="paragraph" w:styleId="EndnoteText">
    <w:name w:val="endnote text"/>
    <w:basedOn w:val="Normal"/>
    <w:semiHidden/>
    <w:rsid w:val="00F03DF3"/>
    <w:rPr>
      <w:sz w:val="20"/>
      <w:szCs w:val="20"/>
    </w:rPr>
  </w:style>
  <w:style w:type="character" w:customStyle="1" w:styleId="GeneralInstructionsChar">
    <w:name w:val="General Instructions Char"/>
    <w:link w:val="GeneralInstructions"/>
    <w:rsid w:val="00F03DF3"/>
    <w:rPr>
      <w:rFonts w:ascii="Arial" w:eastAsia="SimSun" w:hAnsi="Arial"/>
      <w:color w:val="669900"/>
      <w:sz w:val="22"/>
      <w:szCs w:val="24"/>
      <w:lang w:val="en-US" w:eastAsia="zh-CN" w:bidi="ar-SA"/>
    </w:rPr>
  </w:style>
  <w:style w:type="paragraph" w:styleId="Index1">
    <w:name w:val="index 1"/>
    <w:basedOn w:val="Normal"/>
    <w:next w:val="Normal"/>
    <w:autoRedefine/>
    <w:semiHidden/>
    <w:rsid w:val="00F03DF3"/>
    <w:pPr>
      <w:ind w:left="220" w:hanging="220"/>
    </w:pPr>
  </w:style>
  <w:style w:type="paragraph" w:styleId="Index2">
    <w:name w:val="index 2"/>
    <w:basedOn w:val="Normal"/>
    <w:next w:val="Normal"/>
    <w:autoRedefine/>
    <w:semiHidden/>
    <w:rsid w:val="00F03DF3"/>
    <w:pPr>
      <w:ind w:left="440" w:hanging="220"/>
    </w:pPr>
  </w:style>
  <w:style w:type="paragraph" w:styleId="Index3">
    <w:name w:val="index 3"/>
    <w:basedOn w:val="Normal"/>
    <w:next w:val="Normal"/>
    <w:autoRedefine/>
    <w:semiHidden/>
    <w:rsid w:val="00F03DF3"/>
    <w:pPr>
      <w:ind w:left="660" w:hanging="220"/>
    </w:pPr>
  </w:style>
  <w:style w:type="paragraph" w:styleId="Index4">
    <w:name w:val="index 4"/>
    <w:basedOn w:val="Normal"/>
    <w:next w:val="Normal"/>
    <w:autoRedefine/>
    <w:semiHidden/>
    <w:rsid w:val="00F03DF3"/>
    <w:pPr>
      <w:ind w:left="880" w:hanging="220"/>
    </w:pPr>
  </w:style>
  <w:style w:type="paragraph" w:styleId="Index5">
    <w:name w:val="index 5"/>
    <w:basedOn w:val="Normal"/>
    <w:next w:val="Normal"/>
    <w:autoRedefine/>
    <w:semiHidden/>
    <w:rsid w:val="00F03DF3"/>
    <w:pPr>
      <w:ind w:left="1100" w:hanging="220"/>
    </w:pPr>
  </w:style>
  <w:style w:type="paragraph" w:styleId="Index6">
    <w:name w:val="index 6"/>
    <w:basedOn w:val="Normal"/>
    <w:next w:val="Normal"/>
    <w:autoRedefine/>
    <w:semiHidden/>
    <w:rsid w:val="00F03DF3"/>
    <w:pPr>
      <w:ind w:left="1320" w:hanging="220"/>
    </w:pPr>
  </w:style>
  <w:style w:type="paragraph" w:styleId="Index7">
    <w:name w:val="index 7"/>
    <w:basedOn w:val="Normal"/>
    <w:next w:val="Normal"/>
    <w:autoRedefine/>
    <w:semiHidden/>
    <w:rsid w:val="00F03DF3"/>
    <w:pPr>
      <w:ind w:left="1680" w:hanging="240"/>
    </w:pPr>
  </w:style>
  <w:style w:type="paragraph" w:styleId="Index8">
    <w:name w:val="index 8"/>
    <w:basedOn w:val="Normal"/>
    <w:next w:val="Normal"/>
    <w:autoRedefine/>
    <w:semiHidden/>
    <w:rsid w:val="00F03DF3"/>
    <w:pPr>
      <w:ind w:left="1920" w:hanging="240"/>
    </w:pPr>
  </w:style>
  <w:style w:type="paragraph" w:styleId="Index9">
    <w:name w:val="index 9"/>
    <w:basedOn w:val="Normal"/>
    <w:next w:val="Normal"/>
    <w:autoRedefine/>
    <w:semiHidden/>
    <w:rsid w:val="00F03DF3"/>
    <w:pPr>
      <w:ind w:left="2160" w:hanging="240"/>
    </w:pPr>
  </w:style>
  <w:style w:type="paragraph" w:styleId="IndexHeading">
    <w:name w:val="index heading"/>
    <w:basedOn w:val="Normal"/>
    <w:next w:val="Index1"/>
    <w:semiHidden/>
    <w:rsid w:val="00F03DF3"/>
    <w:rPr>
      <w:b/>
      <w:bCs/>
    </w:rPr>
  </w:style>
  <w:style w:type="paragraph" w:styleId="ListBullet">
    <w:name w:val="List Bullet"/>
    <w:basedOn w:val="Normal"/>
    <w:rsid w:val="00F03DF3"/>
    <w:pPr>
      <w:keepLines/>
      <w:numPr>
        <w:numId w:val="22"/>
      </w:numPr>
      <w:spacing w:before="60"/>
      <w:ind w:right="432"/>
      <w:contextualSpacing/>
    </w:pPr>
  </w:style>
  <w:style w:type="paragraph" w:styleId="ListNumber">
    <w:name w:val="List Number"/>
    <w:basedOn w:val="Normal"/>
    <w:semiHidden/>
    <w:rsid w:val="00F03DF3"/>
    <w:pPr>
      <w:numPr>
        <w:numId w:val="8"/>
      </w:numPr>
    </w:pPr>
  </w:style>
  <w:style w:type="paragraph" w:styleId="ListNumber2">
    <w:name w:val="List Number 2"/>
    <w:basedOn w:val="Normal"/>
    <w:semiHidden/>
    <w:rsid w:val="00F03DF3"/>
    <w:pPr>
      <w:numPr>
        <w:numId w:val="9"/>
      </w:numPr>
    </w:pPr>
  </w:style>
  <w:style w:type="paragraph" w:styleId="ListNumber3">
    <w:name w:val="List Number 3"/>
    <w:basedOn w:val="Normal"/>
    <w:semiHidden/>
    <w:rsid w:val="00F03DF3"/>
    <w:pPr>
      <w:numPr>
        <w:numId w:val="10"/>
      </w:numPr>
    </w:pPr>
  </w:style>
  <w:style w:type="paragraph" w:styleId="ListNumber4">
    <w:name w:val="List Number 4"/>
    <w:basedOn w:val="Normal"/>
    <w:semiHidden/>
    <w:rsid w:val="00F03DF3"/>
    <w:pPr>
      <w:numPr>
        <w:numId w:val="11"/>
      </w:numPr>
    </w:pPr>
  </w:style>
  <w:style w:type="paragraph" w:styleId="ListNumber5">
    <w:name w:val="List Number 5"/>
    <w:basedOn w:val="Normal"/>
    <w:semiHidden/>
    <w:rsid w:val="00F03DF3"/>
    <w:pPr>
      <w:numPr>
        <w:numId w:val="12"/>
      </w:numPr>
    </w:pPr>
  </w:style>
  <w:style w:type="paragraph" w:customStyle="1" w:styleId="ListSteps">
    <w:name w:val="List Steps"/>
    <w:basedOn w:val="Normal"/>
    <w:semiHidden/>
    <w:rsid w:val="00F03DF3"/>
    <w:pPr>
      <w:spacing w:before="240" w:after="60"/>
    </w:pPr>
    <w:rPr>
      <w:szCs w:val="22"/>
    </w:rPr>
  </w:style>
  <w:style w:type="numbering" w:customStyle="1" w:styleId="StyleNumberedLeft0Hanging025">
    <w:name w:val="Style Numbered Left:  0&quot; Hanging:  0.25&quot;"/>
    <w:basedOn w:val="NoList"/>
    <w:semiHidden/>
    <w:rsid w:val="00F03DF3"/>
    <w:pPr>
      <w:numPr>
        <w:numId w:val="13"/>
      </w:numPr>
    </w:pPr>
  </w:style>
  <w:style w:type="paragraph" w:styleId="TableofAuthorities">
    <w:name w:val="table of authorities"/>
    <w:basedOn w:val="Normal"/>
    <w:next w:val="Normal"/>
    <w:semiHidden/>
    <w:rsid w:val="00F03DF3"/>
    <w:pPr>
      <w:ind w:left="240" w:hanging="240"/>
    </w:pPr>
  </w:style>
  <w:style w:type="paragraph" w:styleId="TableofFigures">
    <w:name w:val="table of figures"/>
    <w:basedOn w:val="Normal"/>
    <w:next w:val="Normal"/>
    <w:semiHidden/>
    <w:rsid w:val="00F03DF3"/>
    <w:pPr>
      <w:ind w:left="480" w:hanging="480"/>
    </w:pPr>
  </w:style>
  <w:style w:type="paragraph" w:styleId="TOAHeading">
    <w:name w:val="toa heading"/>
    <w:basedOn w:val="Normal"/>
    <w:next w:val="Normal"/>
    <w:semiHidden/>
    <w:rsid w:val="00F03DF3"/>
    <w:rPr>
      <w:b/>
      <w:bCs/>
    </w:rPr>
  </w:style>
  <w:style w:type="paragraph" w:customStyle="1" w:styleId="Appendix">
    <w:name w:val="Appendix"/>
    <w:basedOn w:val="Normal"/>
    <w:autoRedefine/>
    <w:semiHidden/>
    <w:rsid w:val="00F03DF3"/>
    <w:pPr>
      <w:pageBreakBefore/>
      <w:pBdr>
        <w:top w:val="single" w:sz="4" w:space="1" w:color="auto"/>
      </w:pBdr>
      <w:tabs>
        <w:tab w:val="left" w:pos="2430"/>
      </w:tabs>
      <w:ind w:right="216"/>
      <w:outlineLvl w:val="0"/>
    </w:pPr>
    <w:rPr>
      <w:rFonts w:eastAsia="SimSun" w:cs="Arial"/>
      <w:b/>
      <w:i/>
      <w:spacing w:val="-3"/>
      <w:lang w:eastAsia="zh-CN"/>
    </w:rPr>
  </w:style>
  <w:style w:type="character" w:styleId="FollowedHyperlink">
    <w:name w:val="FollowedHyperlink"/>
    <w:semiHidden/>
    <w:rsid w:val="00F03DF3"/>
    <w:rPr>
      <w:color w:val="800080"/>
      <w:u w:val="single"/>
    </w:rPr>
  </w:style>
  <w:style w:type="table" w:customStyle="1" w:styleId="FooterGrid">
    <w:name w:val="Footer Grid"/>
    <w:basedOn w:val="TableNormal"/>
    <w:semiHidden/>
    <w:rsid w:val="00F03DF3"/>
    <w:rPr>
      <w:rFonts w:ascii="Arial" w:hAnsi="Arial"/>
    </w:rPr>
    <w:tblPr>
      <w:tblCellMar>
        <w:top w:w="14" w:type="dxa"/>
        <w:left w:w="115" w:type="dxa"/>
        <w:bottom w:w="14" w:type="dxa"/>
        <w:right w:w="115" w:type="dxa"/>
      </w:tblCellMar>
    </w:tblPr>
  </w:style>
  <w:style w:type="table" w:customStyle="1" w:styleId="HelpBox">
    <w:name w:val="Help Box"/>
    <w:basedOn w:val="TableNormal"/>
    <w:semiHidden/>
    <w:rsid w:val="00F03DF3"/>
    <w:tblPr>
      <w:jc w:val="center"/>
    </w:tblPr>
    <w:trPr>
      <w:jc w:val="center"/>
    </w:trPr>
    <w:tcPr>
      <w:shd w:val="clear" w:color="auto" w:fill="E0E0E0"/>
    </w:tcPr>
  </w:style>
  <w:style w:type="paragraph" w:customStyle="1" w:styleId="IDComments">
    <w:name w:val="ID Comments"/>
    <w:basedOn w:val="Normal"/>
    <w:semiHidden/>
    <w:rsid w:val="00F03DF3"/>
    <w:pPr>
      <w:ind w:left="65"/>
    </w:pPr>
    <w:rPr>
      <w:color w:val="0000FF"/>
    </w:rPr>
  </w:style>
  <w:style w:type="paragraph" w:customStyle="1" w:styleId="IDTeam">
    <w:name w:val="IDTeam"/>
    <w:semiHidden/>
    <w:rsid w:val="00F03DF3"/>
    <w:pPr>
      <w:tabs>
        <w:tab w:val="left" w:pos="900"/>
      </w:tabs>
      <w:spacing w:after="360" w:line="288" w:lineRule="auto"/>
    </w:pPr>
    <w:rPr>
      <w:rFonts w:ascii="Arial Narrow" w:eastAsia="SimSun" w:hAnsi="Arial Narrow" w:cs="Arial"/>
      <w:color w:val="333333"/>
      <w:sz w:val="40"/>
      <w:szCs w:val="44"/>
      <w:lang w:eastAsia="zh-CN" w:bidi="ar-SA"/>
    </w:rPr>
  </w:style>
  <w:style w:type="paragraph" w:styleId="ListBullet2">
    <w:name w:val="List Bullet 2"/>
    <w:basedOn w:val="Normal"/>
    <w:rsid w:val="00F03DF3"/>
    <w:pPr>
      <w:keepLines/>
      <w:numPr>
        <w:ilvl w:val="1"/>
        <w:numId w:val="22"/>
      </w:numPr>
      <w:spacing w:before="0"/>
      <w:ind w:right="432"/>
      <w:contextualSpacing/>
    </w:pPr>
  </w:style>
  <w:style w:type="paragraph" w:styleId="ListBullet3">
    <w:name w:val="List Bullet 3"/>
    <w:basedOn w:val="Normal"/>
    <w:autoRedefine/>
    <w:semiHidden/>
    <w:rsid w:val="00F03DF3"/>
    <w:pPr>
      <w:numPr>
        <w:ilvl w:val="2"/>
        <w:numId w:val="22"/>
      </w:numPr>
    </w:pPr>
  </w:style>
  <w:style w:type="paragraph" w:styleId="NormalWeb">
    <w:name w:val="Normal (Web)"/>
    <w:basedOn w:val="Normal"/>
    <w:uiPriority w:val="99"/>
    <w:semiHidden/>
    <w:rsid w:val="00F03DF3"/>
    <w:rPr>
      <w:rFonts w:ascii="Times New Roman" w:hAnsi="Times New Roman"/>
      <w:sz w:val="24"/>
    </w:rPr>
  </w:style>
  <w:style w:type="paragraph" w:customStyle="1" w:styleId="NormalWeb1">
    <w:name w:val="Normal (Web)1"/>
    <w:basedOn w:val="Normal"/>
    <w:semiHidden/>
    <w:rsid w:val="00F03DF3"/>
    <w:pPr>
      <w:spacing w:before="100" w:beforeAutospacing="1" w:after="115"/>
    </w:pPr>
  </w:style>
  <w:style w:type="paragraph" w:customStyle="1" w:styleId="Sample">
    <w:name w:val="Sample"/>
    <w:basedOn w:val="Normal"/>
    <w:autoRedefine/>
    <w:semiHidden/>
    <w:rsid w:val="00F03DF3"/>
    <w:pPr>
      <w:spacing w:before="240"/>
    </w:pPr>
    <w:rPr>
      <w:i/>
      <w:iCs/>
      <w:color w:val="339966"/>
      <w:lang w:eastAsia="zh-TW"/>
    </w:rPr>
  </w:style>
  <w:style w:type="paragraph" w:customStyle="1" w:styleId="SampleBold">
    <w:name w:val="Sample Bold"/>
    <w:basedOn w:val="Normal"/>
    <w:autoRedefine/>
    <w:semiHidden/>
    <w:rsid w:val="00F03DF3"/>
    <w:rPr>
      <w:b/>
      <w:bCs/>
      <w:i/>
      <w:iCs/>
      <w:color w:val="339966"/>
    </w:rPr>
  </w:style>
  <w:style w:type="paragraph" w:customStyle="1" w:styleId="SamplecodeIndent">
    <w:name w:val="Sample code_Indent"/>
    <w:basedOn w:val="Normal"/>
    <w:semiHidden/>
    <w:rsid w:val="00F03DF3"/>
    <w:pPr>
      <w:overflowPunct w:val="0"/>
      <w:autoSpaceDE w:val="0"/>
      <w:autoSpaceDN w:val="0"/>
      <w:adjustRightInd w:val="0"/>
      <w:ind w:left="446"/>
      <w:textAlignment w:val="baseline"/>
    </w:pPr>
    <w:rPr>
      <w:rFonts w:ascii="Courier New" w:hAnsi="Courier New"/>
    </w:rPr>
  </w:style>
  <w:style w:type="table" w:customStyle="1" w:styleId="StepsGrid">
    <w:name w:val="Steps Grid"/>
    <w:basedOn w:val="TableNormal"/>
    <w:semiHidden/>
    <w:rsid w:val="00F03DF3"/>
    <w:rPr>
      <w:rFonts w:ascii="Arial" w:hAnsi="Arial"/>
      <w:sz w:val="24"/>
    </w:rPr>
    <w:tblPr/>
  </w:style>
  <w:style w:type="paragraph" w:customStyle="1" w:styleId="Substep">
    <w:name w:val="Substep"/>
    <w:basedOn w:val="Normal"/>
    <w:autoRedefine/>
    <w:semiHidden/>
    <w:rsid w:val="00F03DF3"/>
  </w:style>
  <w:style w:type="paragraph" w:customStyle="1" w:styleId="TableNumber">
    <w:name w:val="Table Number"/>
    <w:basedOn w:val="Normal"/>
    <w:semiHidden/>
    <w:rsid w:val="00F03DF3"/>
    <w:pPr>
      <w:numPr>
        <w:numId w:val="14"/>
      </w:numPr>
      <w:spacing w:before="40"/>
      <w:ind w:right="72"/>
    </w:pPr>
    <w:rPr>
      <w:iCs/>
      <w:szCs w:val="20"/>
    </w:rPr>
  </w:style>
  <w:style w:type="paragraph" w:customStyle="1" w:styleId="TableofContentsTitle">
    <w:name w:val="Table of Contents Title"/>
    <w:basedOn w:val="Normal"/>
    <w:autoRedefine/>
    <w:semiHidden/>
    <w:rsid w:val="00F03DF3"/>
    <w:rPr>
      <w:b/>
      <w:sz w:val="32"/>
      <w:szCs w:val="32"/>
    </w:rPr>
  </w:style>
  <w:style w:type="character" w:customStyle="1" w:styleId="Code-Characterstyle">
    <w:name w:val="Code - Character style"/>
    <w:semiHidden/>
    <w:rsid w:val="00F03DF3"/>
    <w:rPr>
      <w:rFonts w:ascii="Courier New" w:hAnsi="Courier New"/>
    </w:rPr>
  </w:style>
  <w:style w:type="character" w:customStyle="1" w:styleId="BodyTextChar">
    <w:name w:val="Body Text Char"/>
    <w:link w:val="BodyText"/>
    <w:rsid w:val="00F03DF3"/>
    <w:rPr>
      <w:rFonts w:ascii="Arial" w:eastAsia="Arial Unicode MS" w:hAnsi="Arial"/>
      <w:sz w:val="22"/>
      <w:szCs w:val="24"/>
      <w:lang w:val="en-US" w:eastAsia="zh-CN" w:bidi="ar-SA"/>
    </w:rPr>
  </w:style>
  <w:style w:type="paragraph" w:customStyle="1" w:styleId="StepListContinued-nonumber">
    <w:name w:val="Step List Continued - no number"/>
    <w:basedOn w:val="StepList"/>
    <w:rsid w:val="00F03DF3"/>
    <w:pPr>
      <w:numPr>
        <w:numId w:val="19"/>
      </w:numPr>
      <w:spacing w:before="120"/>
    </w:pPr>
    <w:rPr>
      <w:lang w:val="fr-FR"/>
    </w:rPr>
  </w:style>
  <w:style w:type="numbering" w:styleId="ArticleSection">
    <w:name w:val="Outline List 3"/>
    <w:basedOn w:val="NoList"/>
    <w:semiHidden/>
    <w:rsid w:val="00F03DF3"/>
    <w:pPr>
      <w:numPr>
        <w:numId w:val="15"/>
      </w:numPr>
    </w:pPr>
  </w:style>
  <w:style w:type="paragraph" w:customStyle="1" w:styleId="Demo">
    <w:name w:val="Demo"/>
    <w:basedOn w:val="Normal"/>
    <w:next w:val="BodyText"/>
    <w:semiHidden/>
    <w:rsid w:val="00F03DF3"/>
    <w:pPr>
      <w:keepNext/>
      <w:pageBreakBefore/>
      <w:numPr>
        <w:numId w:val="20"/>
      </w:numPr>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customStyle="1" w:styleId="StepDetails">
    <w:name w:val="Step Details"/>
    <w:basedOn w:val="Normal"/>
    <w:autoRedefine/>
    <w:semiHidden/>
    <w:rsid w:val="00F03DF3"/>
    <w:pPr>
      <w:spacing w:before="0" w:after="240"/>
      <w:ind w:left="65"/>
    </w:pPr>
    <w:rPr>
      <w:rFonts w:eastAsia="SimSun"/>
      <w:color w:val="000000"/>
      <w:sz w:val="24"/>
      <w:lang w:eastAsia="zh-CN"/>
    </w:rPr>
  </w:style>
  <w:style w:type="paragraph" w:styleId="BlockText">
    <w:name w:val="Block Text"/>
    <w:basedOn w:val="Normal"/>
    <w:semiHidden/>
    <w:rsid w:val="00F03DF3"/>
    <w:pPr>
      <w:ind w:left="1440" w:right="1440"/>
    </w:pPr>
  </w:style>
  <w:style w:type="paragraph" w:styleId="BodyText2">
    <w:name w:val="Body Text 2"/>
    <w:basedOn w:val="Normal"/>
    <w:semiHidden/>
    <w:rsid w:val="00F03DF3"/>
    <w:pPr>
      <w:spacing w:line="480" w:lineRule="auto"/>
    </w:pPr>
  </w:style>
  <w:style w:type="paragraph" w:styleId="BodyTextIndent">
    <w:name w:val="Body Text Indent"/>
    <w:basedOn w:val="Normal"/>
    <w:semiHidden/>
    <w:rsid w:val="00F03DF3"/>
    <w:pPr>
      <w:ind w:left="360"/>
    </w:pPr>
  </w:style>
  <w:style w:type="paragraph" w:styleId="BodyText3">
    <w:name w:val="Body Text 3"/>
    <w:basedOn w:val="Normal"/>
    <w:semiHidden/>
    <w:rsid w:val="00F03DF3"/>
    <w:rPr>
      <w:sz w:val="16"/>
      <w:szCs w:val="16"/>
    </w:rPr>
  </w:style>
  <w:style w:type="paragraph" w:styleId="BodyTextIndent2">
    <w:name w:val="Body Text Indent 2"/>
    <w:basedOn w:val="Normal"/>
    <w:semiHidden/>
    <w:rsid w:val="00F03DF3"/>
    <w:pPr>
      <w:spacing w:line="480" w:lineRule="auto"/>
      <w:ind w:left="360"/>
    </w:pPr>
  </w:style>
  <w:style w:type="paragraph" w:styleId="BodyTextIndent3">
    <w:name w:val="Body Text Indent 3"/>
    <w:basedOn w:val="Normal"/>
    <w:semiHidden/>
    <w:rsid w:val="00F03DF3"/>
    <w:pPr>
      <w:ind w:left="360"/>
    </w:pPr>
    <w:rPr>
      <w:sz w:val="16"/>
      <w:szCs w:val="16"/>
    </w:rPr>
  </w:style>
  <w:style w:type="paragraph" w:styleId="Closing">
    <w:name w:val="Closing"/>
    <w:basedOn w:val="Normal"/>
    <w:semiHidden/>
    <w:rsid w:val="00F03DF3"/>
    <w:pPr>
      <w:ind w:left="4320"/>
    </w:pPr>
  </w:style>
  <w:style w:type="paragraph" w:styleId="Date">
    <w:name w:val="Date"/>
    <w:basedOn w:val="Normal"/>
    <w:next w:val="Normal"/>
    <w:semiHidden/>
    <w:rsid w:val="00F03DF3"/>
  </w:style>
  <w:style w:type="paragraph" w:styleId="E-mailSignature">
    <w:name w:val="E-mail Signature"/>
    <w:basedOn w:val="Normal"/>
    <w:semiHidden/>
    <w:rsid w:val="00F03DF3"/>
  </w:style>
  <w:style w:type="paragraph" w:styleId="BodyTextFirstIndent">
    <w:name w:val="Body Text First Indent"/>
    <w:basedOn w:val="BodyText"/>
    <w:semiHidden/>
    <w:rsid w:val="00F03DF3"/>
    <w:pPr>
      <w:ind w:firstLine="210"/>
    </w:pPr>
    <w:rPr>
      <w:rFonts w:eastAsia="Times New Roman"/>
      <w:lang w:eastAsia="en-US"/>
    </w:rPr>
  </w:style>
  <w:style w:type="paragraph" w:styleId="EnvelopeReturn">
    <w:name w:val="envelope return"/>
    <w:basedOn w:val="Normal"/>
    <w:semiHidden/>
    <w:rsid w:val="00F03DF3"/>
    <w:rPr>
      <w:sz w:val="20"/>
      <w:szCs w:val="20"/>
    </w:rPr>
  </w:style>
  <w:style w:type="character" w:styleId="HTMLAcronym">
    <w:name w:val="HTML Acronym"/>
    <w:basedOn w:val="DefaultParagraphFont"/>
    <w:semiHidden/>
    <w:rsid w:val="00F03DF3"/>
  </w:style>
  <w:style w:type="paragraph" w:styleId="HTMLAddress">
    <w:name w:val="HTML Address"/>
    <w:basedOn w:val="Normal"/>
    <w:semiHidden/>
    <w:rsid w:val="00F03DF3"/>
    <w:rPr>
      <w:i/>
      <w:iCs/>
    </w:rPr>
  </w:style>
  <w:style w:type="character" w:styleId="HTMLCite">
    <w:name w:val="HTML Cite"/>
    <w:semiHidden/>
    <w:rsid w:val="00F03DF3"/>
    <w:rPr>
      <w:i/>
      <w:iCs/>
    </w:rPr>
  </w:style>
  <w:style w:type="character" w:styleId="HTMLCode">
    <w:name w:val="HTML Code"/>
    <w:uiPriority w:val="99"/>
    <w:semiHidden/>
    <w:rsid w:val="00F03DF3"/>
    <w:rPr>
      <w:rFonts w:ascii="Courier New" w:hAnsi="Courier New"/>
      <w:sz w:val="20"/>
      <w:szCs w:val="20"/>
    </w:rPr>
  </w:style>
  <w:style w:type="character" w:styleId="HTMLDefinition">
    <w:name w:val="HTML Definition"/>
    <w:semiHidden/>
    <w:rsid w:val="00F03DF3"/>
    <w:rPr>
      <w:i/>
      <w:iCs/>
    </w:rPr>
  </w:style>
  <w:style w:type="character" w:styleId="HTMLKeyboard">
    <w:name w:val="HTML Keyboard"/>
    <w:semiHidden/>
    <w:rsid w:val="00F03DF3"/>
    <w:rPr>
      <w:rFonts w:ascii="Courier New" w:hAnsi="Courier New"/>
      <w:sz w:val="20"/>
      <w:szCs w:val="20"/>
    </w:rPr>
  </w:style>
  <w:style w:type="paragraph" w:styleId="HTMLPreformatted">
    <w:name w:val="HTML Preformatted"/>
    <w:basedOn w:val="Normal"/>
    <w:semiHidden/>
    <w:rsid w:val="00F03DF3"/>
    <w:rPr>
      <w:rFonts w:ascii="Courier New" w:hAnsi="Courier New"/>
      <w:sz w:val="20"/>
      <w:szCs w:val="20"/>
    </w:rPr>
  </w:style>
  <w:style w:type="character" w:styleId="HTMLSample">
    <w:name w:val="HTML Sample"/>
    <w:semiHidden/>
    <w:rsid w:val="00F03DF3"/>
    <w:rPr>
      <w:rFonts w:ascii="Courier New" w:hAnsi="Courier New"/>
    </w:rPr>
  </w:style>
  <w:style w:type="character" w:styleId="HTMLVariable">
    <w:name w:val="HTML Variable"/>
    <w:semiHidden/>
    <w:rsid w:val="00F03DF3"/>
    <w:rPr>
      <w:i/>
      <w:iCs/>
    </w:rPr>
  </w:style>
  <w:style w:type="character" w:styleId="LineNumber">
    <w:name w:val="line number"/>
    <w:basedOn w:val="DefaultParagraphFont"/>
    <w:semiHidden/>
    <w:rsid w:val="00F03DF3"/>
  </w:style>
  <w:style w:type="paragraph" w:styleId="List4">
    <w:name w:val="List 4"/>
    <w:basedOn w:val="Normal"/>
    <w:semiHidden/>
    <w:rsid w:val="00F03DF3"/>
    <w:pPr>
      <w:ind w:left="1440" w:hanging="360"/>
    </w:pPr>
  </w:style>
  <w:style w:type="paragraph" w:styleId="List5">
    <w:name w:val="List 5"/>
    <w:basedOn w:val="Normal"/>
    <w:semiHidden/>
    <w:rsid w:val="00F03DF3"/>
    <w:pPr>
      <w:ind w:left="1800" w:hanging="360"/>
    </w:pPr>
  </w:style>
  <w:style w:type="paragraph" w:styleId="ListContinue">
    <w:name w:val="List Continue"/>
    <w:basedOn w:val="Normal"/>
    <w:semiHidden/>
    <w:rsid w:val="00F03DF3"/>
    <w:pPr>
      <w:ind w:left="360"/>
    </w:pPr>
  </w:style>
  <w:style w:type="paragraph" w:styleId="ListContinue2">
    <w:name w:val="List Continue 2"/>
    <w:basedOn w:val="Normal"/>
    <w:semiHidden/>
    <w:rsid w:val="00F03DF3"/>
    <w:pPr>
      <w:ind w:left="720"/>
    </w:pPr>
  </w:style>
  <w:style w:type="paragraph" w:styleId="ListContinue3">
    <w:name w:val="List Continue 3"/>
    <w:basedOn w:val="Normal"/>
    <w:semiHidden/>
    <w:rsid w:val="00F03DF3"/>
    <w:pPr>
      <w:ind w:left="1080"/>
    </w:pPr>
  </w:style>
  <w:style w:type="paragraph" w:styleId="ListContinue4">
    <w:name w:val="List Continue 4"/>
    <w:basedOn w:val="Normal"/>
    <w:semiHidden/>
    <w:rsid w:val="00F03DF3"/>
    <w:pPr>
      <w:ind w:left="1440"/>
    </w:pPr>
  </w:style>
  <w:style w:type="paragraph" w:styleId="ListContinue5">
    <w:name w:val="List Continue 5"/>
    <w:basedOn w:val="Normal"/>
    <w:semiHidden/>
    <w:rsid w:val="00F03DF3"/>
    <w:pPr>
      <w:ind w:left="1800"/>
    </w:pPr>
  </w:style>
  <w:style w:type="paragraph" w:styleId="PlainText">
    <w:name w:val="Plain Text"/>
    <w:basedOn w:val="Normal"/>
    <w:semiHidden/>
    <w:rsid w:val="00F03DF3"/>
    <w:rPr>
      <w:rFonts w:ascii="Courier New" w:hAnsi="Courier New"/>
      <w:sz w:val="20"/>
      <w:szCs w:val="20"/>
    </w:rPr>
  </w:style>
  <w:style w:type="paragraph" w:styleId="Salutation">
    <w:name w:val="Salutation"/>
    <w:basedOn w:val="Normal"/>
    <w:next w:val="Normal"/>
    <w:semiHidden/>
    <w:rsid w:val="00F03DF3"/>
  </w:style>
  <w:style w:type="paragraph" w:styleId="Signature">
    <w:name w:val="Signature"/>
    <w:basedOn w:val="Normal"/>
    <w:semiHidden/>
    <w:rsid w:val="00F03DF3"/>
    <w:pPr>
      <w:ind w:left="4320"/>
    </w:pPr>
  </w:style>
  <w:style w:type="table" w:styleId="Table3Deffects1">
    <w:name w:val="Table 3D effects 1"/>
    <w:basedOn w:val="TableNormal"/>
    <w:semiHidden/>
    <w:rsid w:val="00F03DF3"/>
    <w:pPr>
      <w:spacing w:before="120" w:after="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03DF3"/>
    <w:pPr>
      <w:spacing w:before="120" w:after="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03DF3"/>
    <w:pPr>
      <w:spacing w:before="120" w:after="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03DF3"/>
    <w:pPr>
      <w:spacing w:before="120" w:after="12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03DF3"/>
    <w:pPr>
      <w:spacing w:before="120" w:after="12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03DF3"/>
    <w:pPr>
      <w:spacing w:before="120" w:after="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03DF3"/>
    <w:pPr>
      <w:spacing w:before="120" w:after="12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03DF3"/>
    <w:pPr>
      <w:spacing w:before="120" w:after="12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03DF3"/>
    <w:pPr>
      <w:spacing w:before="120" w:after="12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03DF3"/>
    <w:pPr>
      <w:spacing w:before="120" w:after="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03DF3"/>
    <w:pPr>
      <w:spacing w:before="120" w:after="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03DF3"/>
    <w:pPr>
      <w:spacing w:before="120" w:after="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03DF3"/>
    <w:pPr>
      <w:spacing w:before="120" w:after="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03DF3"/>
    <w:pPr>
      <w:spacing w:before="120" w:after="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03DF3"/>
    <w:pPr>
      <w:spacing w:before="120" w:after="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03DF3"/>
    <w:pPr>
      <w:spacing w:before="120" w:after="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3">
    <w:name w:val="Table Grid 3"/>
    <w:basedOn w:val="TableNormal"/>
    <w:semiHidden/>
    <w:rsid w:val="00F03DF3"/>
    <w:pPr>
      <w:spacing w:before="120" w:after="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03DF3"/>
    <w:pPr>
      <w:spacing w:before="120" w:after="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03DF3"/>
    <w:pPr>
      <w:spacing w:before="120" w:after="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03DF3"/>
    <w:pPr>
      <w:spacing w:before="120" w:after="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03DF3"/>
    <w:pPr>
      <w:spacing w:before="120" w:after="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03DF3"/>
    <w:pPr>
      <w:spacing w:before="120" w:after="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03DF3"/>
    <w:pPr>
      <w:spacing w:before="120"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03DF3"/>
    <w:pPr>
      <w:spacing w:before="120" w:after="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03DF3"/>
    <w:pPr>
      <w:spacing w:before="120" w:after="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03DF3"/>
    <w:pPr>
      <w:spacing w:before="120" w:after="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semiHidden/>
    <w:rsid w:val="00F03DF3"/>
    <w:pPr>
      <w:spacing w:before="120" w:after="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03DF3"/>
    <w:pPr>
      <w:spacing w:before="120" w:after="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03DF3"/>
    <w:pPr>
      <w:spacing w:before="120" w:after="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03DF3"/>
    <w:pPr>
      <w:spacing w:before="120" w:after="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03DF3"/>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03DF3"/>
    <w:pPr>
      <w:spacing w:before="120" w:after="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03DF3"/>
    <w:pPr>
      <w:spacing w:before="120" w:after="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03DF3"/>
    <w:pPr>
      <w:spacing w:before="120" w:after="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asicBodyText">
    <w:name w:val="Basic Body Text"/>
    <w:basedOn w:val="Normal"/>
    <w:semiHidden/>
    <w:rsid w:val="00F03DF3"/>
    <w:pPr>
      <w:spacing w:line="240" w:lineRule="exact"/>
      <w:ind w:right="-123"/>
    </w:pPr>
    <w:rPr>
      <w:rFonts w:cs="Arial"/>
      <w:color w:val="000000"/>
      <w:sz w:val="18"/>
      <w:szCs w:val="18"/>
    </w:rPr>
  </w:style>
  <w:style w:type="paragraph" w:styleId="BodyTextFirstIndent2">
    <w:name w:val="Body Text First Indent 2"/>
    <w:basedOn w:val="BodyTextIndent"/>
    <w:semiHidden/>
    <w:rsid w:val="00F03DF3"/>
    <w:pPr>
      <w:ind w:firstLine="210"/>
    </w:pPr>
  </w:style>
  <w:style w:type="numbering" w:styleId="111111">
    <w:name w:val="Outline List 2"/>
    <w:basedOn w:val="NoList"/>
    <w:semiHidden/>
    <w:rsid w:val="00F03DF3"/>
    <w:pPr>
      <w:numPr>
        <w:numId w:val="16"/>
      </w:numPr>
    </w:pPr>
  </w:style>
  <w:style w:type="numbering" w:styleId="1ai">
    <w:name w:val="Outline List 1"/>
    <w:basedOn w:val="NoList"/>
    <w:semiHidden/>
    <w:rsid w:val="00F03DF3"/>
    <w:pPr>
      <w:numPr>
        <w:numId w:val="17"/>
      </w:numPr>
    </w:pPr>
  </w:style>
  <w:style w:type="paragraph" w:styleId="List">
    <w:name w:val="List"/>
    <w:basedOn w:val="Normal"/>
    <w:semiHidden/>
    <w:rsid w:val="00F03DF3"/>
    <w:pPr>
      <w:ind w:left="360" w:hanging="360"/>
    </w:pPr>
  </w:style>
  <w:style w:type="paragraph" w:styleId="List2">
    <w:name w:val="List 2"/>
    <w:basedOn w:val="Normal"/>
    <w:semiHidden/>
    <w:rsid w:val="00F03DF3"/>
    <w:pPr>
      <w:ind w:left="720" w:hanging="360"/>
    </w:pPr>
  </w:style>
  <w:style w:type="paragraph" w:styleId="List3">
    <w:name w:val="List 3"/>
    <w:basedOn w:val="Normal"/>
    <w:semiHidden/>
    <w:rsid w:val="00F03DF3"/>
    <w:pPr>
      <w:ind w:left="1080" w:hanging="360"/>
    </w:pPr>
  </w:style>
  <w:style w:type="paragraph" w:styleId="MessageHeader">
    <w:name w:val="Message Header"/>
    <w:basedOn w:val="Normal"/>
    <w:semiHidden/>
    <w:rsid w:val="00F03DF3"/>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semiHidden/>
    <w:rsid w:val="00F03DF3"/>
    <w:pPr>
      <w:ind w:left="720"/>
    </w:pPr>
  </w:style>
  <w:style w:type="paragraph" w:styleId="NoteHeading">
    <w:name w:val="Note Heading"/>
    <w:basedOn w:val="Normal"/>
    <w:next w:val="Normal"/>
    <w:semiHidden/>
    <w:rsid w:val="00F03DF3"/>
  </w:style>
  <w:style w:type="table" w:styleId="TableSimple1">
    <w:name w:val="Table Simple 1"/>
    <w:basedOn w:val="TableNormal"/>
    <w:semiHidden/>
    <w:rsid w:val="00F03DF3"/>
    <w:pPr>
      <w:spacing w:before="120" w:after="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EnvelopeAddress">
    <w:name w:val="envelope address"/>
    <w:basedOn w:val="Normal"/>
    <w:semiHidden/>
    <w:rsid w:val="00F03DF3"/>
    <w:pPr>
      <w:framePr w:w="7920" w:h="1980" w:hRule="exact" w:hSpace="180" w:wrap="auto" w:hAnchor="page" w:xAlign="center" w:yAlign="bottom"/>
      <w:ind w:left="2880"/>
    </w:pPr>
    <w:rPr>
      <w:sz w:val="24"/>
    </w:rPr>
  </w:style>
  <w:style w:type="paragraph" w:customStyle="1" w:styleId="DateTimePlace">
    <w:name w:val="Date / Time / Place"/>
    <w:basedOn w:val="Normal"/>
    <w:semiHidden/>
    <w:rsid w:val="00F03DF3"/>
    <w:pPr>
      <w:spacing w:after="0" w:line="240" w:lineRule="exact"/>
      <w:ind w:left="948"/>
    </w:pPr>
    <w:rPr>
      <w:i/>
      <w:sz w:val="18"/>
    </w:rPr>
  </w:style>
  <w:style w:type="character" w:customStyle="1" w:styleId="IDCommentalti">
    <w:name w:val="ID Comment [alt+i]"/>
    <w:semiHidden/>
    <w:rsid w:val="00F03DF3"/>
    <w:rPr>
      <w:rFonts w:ascii="Arial" w:hAnsi="Arial"/>
      <w:color w:val="77AA33"/>
      <w:sz w:val="20"/>
    </w:rPr>
  </w:style>
  <w:style w:type="paragraph" w:customStyle="1" w:styleId="ProofExplorationofTechnology">
    <w:name w:val="Proof / Exploration of Technology"/>
    <w:next w:val="Normal"/>
    <w:semiHidden/>
    <w:rsid w:val="00F03DF3"/>
    <w:pPr>
      <w:spacing w:before="120" w:after="200"/>
      <w:ind w:left="432"/>
    </w:pPr>
    <w:rPr>
      <w:rFonts w:ascii="Arial" w:hAnsi="Arial"/>
      <w:caps/>
      <w:sz w:val="21"/>
      <w:szCs w:val="24"/>
      <w:lang w:bidi="ar-SA"/>
    </w:rPr>
  </w:style>
  <w:style w:type="paragraph" w:styleId="BalloonText">
    <w:name w:val="Balloon Text"/>
    <w:basedOn w:val="Normal"/>
    <w:semiHidden/>
    <w:rsid w:val="00F03DF3"/>
    <w:rPr>
      <w:rFonts w:ascii="Tahoma" w:hAnsi="Tahoma" w:cs="Tahoma"/>
      <w:sz w:val="16"/>
      <w:szCs w:val="16"/>
    </w:rPr>
  </w:style>
  <w:style w:type="numbering" w:customStyle="1" w:styleId="StyleBulleted">
    <w:name w:val="Style Bulleted"/>
    <w:basedOn w:val="NoList"/>
    <w:semiHidden/>
    <w:rsid w:val="00F03DF3"/>
    <w:pPr>
      <w:numPr>
        <w:numId w:val="18"/>
      </w:numPr>
    </w:pPr>
  </w:style>
  <w:style w:type="paragraph" w:customStyle="1" w:styleId="sub-title">
    <w:name w:val="sub-title"/>
    <w:basedOn w:val="Normal"/>
    <w:semiHidden/>
    <w:rsid w:val="00F03DF3"/>
    <w:pPr>
      <w:jc w:val="center"/>
    </w:pPr>
    <w:rPr>
      <w:b/>
      <w:bCs/>
    </w:rPr>
  </w:style>
  <w:style w:type="paragraph" w:customStyle="1" w:styleId="sub-title-light">
    <w:name w:val="sub-title - light"/>
    <w:basedOn w:val="Normal"/>
    <w:semiHidden/>
    <w:rsid w:val="00F03DF3"/>
    <w:pPr>
      <w:jc w:val="center"/>
    </w:pPr>
    <w:rPr>
      <w:bCs/>
    </w:rPr>
  </w:style>
  <w:style w:type="paragraph" w:customStyle="1" w:styleId="DefaultText">
    <w:name w:val="Default Text"/>
    <w:basedOn w:val="Normal"/>
    <w:link w:val="DefaultTextChar"/>
    <w:semiHidden/>
    <w:rsid w:val="00F03DF3"/>
    <w:pPr>
      <w:autoSpaceDE w:val="0"/>
      <w:autoSpaceDN w:val="0"/>
      <w:adjustRightInd w:val="0"/>
      <w:spacing w:before="0" w:after="0"/>
    </w:pPr>
    <w:rPr>
      <w:rFonts w:ascii="Times New Roman" w:eastAsia="SimSun" w:hAnsi="Times New Roman"/>
      <w:sz w:val="24"/>
      <w:lang w:eastAsia="zh-CN"/>
    </w:rPr>
  </w:style>
  <w:style w:type="paragraph" w:customStyle="1" w:styleId="Code-Paragraphstyle">
    <w:name w:val="Code - Paragraph style"/>
    <w:basedOn w:val="Normal"/>
    <w:next w:val="BodyText"/>
    <w:rsid w:val="00D218E7"/>
    <w:pPr>
      <w:pBdr>
        <w:top w:val="single" w:sz="4" w:space="1" w:color="auto"/>
        <w:left w:val="single" w:sz="4" w:space="4" w:color="auto"/>
        <w:bottom w:val="single" w:sz="4" w:space="1" w:color="auto"/>
        <w:right w:val="single" w:sz="4" w:space="4" w:color="auto"/>
      </w:pBdr>
      <w:shd w:val="clear" w:color="auto" w:fill="D9E2F3"/>
      <w:spacing w:before="0" w:after="0"/>
      <w:ind w:left="864"/>
    </w:pPr>
    <w:rPr>
      <w:rFonts w:ascii="Courier New" w:hAnsi="Courier New" w:cs="Courier New"/>
      <w:lang w:eastAsia="zh-CN"/>
    </w:rPr>
  </w:style>
  <w:style w:type="table" w:customStyle="1" w:styleId="InfoBoxTable">
    <w:name w:val="Info Box Table"/>
    <w:basedOn w:val="TableNormal"/>
    <w:rsid w:val="00F03DF3"/>
    <w:pPr>
      <w:keepLines/>
    </w:pPr>
    <w:rPr>
      <w:rFonts w:ascii="Arial" w:hAnsi="Arial"/>
    </w:rPr>
    <w:tblPr>
      <w:jc w:val="center"/>
      <w:tblCellMar>
        <w:top w:w="29" w:type="dxa"/>
        <w:left w:w="115" w:type="dxa"/>
        <w:bottom w:w="29" w:type="dxa"/>
        <w:right w:w="115" w:type="dxa"/>
      </w:tblCellMar>
    </w:tblPr>
    <w:trPr>
      <w:cantSplit/>
      <w:jc w:val="center"/>
    </w:trPr>
    <w:tcPr>
      <w:shd w:val="clear" w:color="auto" w:fill="E0E0E0"/>
      <w:vAlign w:val="center"/>
    </w:tcPr>
  </w:style>
  <w:style w:type="character" w:customStyle="1" w:styleId="DefaultTextChar">
    <w:name w:val="Default Text Char"/>
    <w:link w:val="DefaultText"/>
    <w:rsid w:val="005161C5"/>
    <w:rPr>
      <w:rFonts w:eastAsia="SimSun"/>
      <w:sz w:val="24"/>
      <w:szCs w:val="24"/>
      <w:lang w:val="en-US" w:eastAsia="zh-CN" w:bidi="ar-SA"/>
    </w:rPr>
  </w:style>
  <w:style w:type="character" w:customStyle="1" w:styleId="CodeChar">
    <w:name w:val="Code Char"/>
    <w:link w:val="Code"/>
    <w:rsid w:val="00B93252"/>
    <w:rPr>
      <w:rFonts w:ascii="Courier New" w:hAnsi="Courier New" w:cs="Courier New"/>
      <w:sz w:val="22"/>
      <w:szCs w:val="24"/>
      <w:lang w:val="en-US" w:eastAsia="zh-CN" w:bidi="ar-SA"/>
    </w:rPr>
  </w:style>
  <w:style w:type="character" w:customStyle="1" w:styleId="TableTextChar">
    <w:name w:val="Table Text Char"/>
    <w:link w:val="TableText"/>
    <w:rsid w:val="00020FF2"/>
    <w:rPr>
      <w:rFonts w:ascii="Arial" w:eastAsia="SimSun" w:hAnsi="Arial"/>
      <w:sz w:val="22"/>
      <w:szCs w:val="24"/>
      <w:lang w:val="en-US" w:eastAsia="zh-CN" w:bidi="ar-SA"/>
    </w:rPr>
  </w:style>
  <w:style w:type="paragraph" w:styleId="ListParagraph">
    <w:name w:val="List Paragraph"/>
    <w:basedOn w:val="Normal"/>
    <w:uiPriority w:val="34"/>
    <w:qFormat/>
    <w:rsid w:val="005804EB"/>
    <w:pPr>
      <w:ind w:left="720"/>
    </w:pPr>
  </w:style>
  <w:style w:type="paragraph" w:styleId="Title">
    <w:name w:val="Title"/>
    <w:basedOn w:val="Normal"/>
    <w:next w:val="Normal"/>
    <w:link w:val="TitleChar"/>
    <w:uiPriority w:val="10"/>
    <w:qFormat/>
    <w:rsid w:val="000B2AA7"/>
    <w:pPr>
      <w:spacing w:before="240" w:after="60"/>
      <w:jc w:val="center"/>
      <w:outlineLvl w:val="0"/>
    </w:pPr>
    <w:rPr>
      <w:rFonts w:ascii="Calibri Light" w:hAnsi="Calibri Light" w:cs="Mangal"/>
      <w:b/>
      <w:bCs/>
      <w:kern w:val="28"/>
      <w:sz w:val="32"/>
      <w:szCs w:val="32"/>
    </w:rPr>
  </w:style>
  <w:style w:type="character" w:customStyle="1" w:styleId="TitleChar">
    <w:name w:val="Title Char"/>
    <w:link w:val="Title"/>
    <w:uiPriority w:val="10"/>
    <w:rsid w:val="000B2AA7"/>
    <w:rPr>
      <w:rFonts w:ascii="Calibri Light" w:eastAsia="Times New Roman" w:hAnsi="Calibri Light" w:cs="Mangal"/>
      <w:b/>
      <w:bCs/>
      <w:kern w:val="28"/>
      <w:sz w:val="32"/>
      <w:szCs w:val="32"/>
      <w:lang w:bidi="ar-SA"/>
    </w:rPr>
  </w:style>
  <w:style w:type="character" w:customStyle="1" w:styleId="UnresolvedMention1">
    <w:name w:val="Unresolved Mention1"/>
    <w:uiPriority w:val="99"/>
    <w:semiHidden/>
    <w:unhideWhenUsed/>
    <w:rsid w:val="0042198D"/>
    <w:rPr>
      <w:color w:val="808080"/>
      <w:shd w:val="clear" w:color="auto" w:fill="E6E6E6"/>
    </w:rPr>
  </w:style>
  <w:style w:type="table" w:styleId="PlainTable2">
    <w:name w:val="Plain Table 2"/>
    <w:basedOn w:val="TableNormal"/>
    <w:uiPriority w:val="42"/>
    <w:rsid w:val="00296D8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1">
    <w:name w:val="Plain Table 1"/>
    <w:basedOn w:val="TableNormal"/>
    <w:uiPriority w:val="41"/>
    <w:rsid w:val="00296D8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296D8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Code-Bluestyle">
    <w:name w:val="Code - Blue style"/>
    <w:basedOn w:val="Normal"/>
    <w:next w:val="BodyText"/>
    <w:rsid w:val="00187760"/>
    <w:pPr>
      <w:pBdr>
        <w:top w:val="single" w:sz="4" w:space="1" w:color="BFBFBF"/>
        <w:left w:val="single" w:sz="4" w:space="4" w:color="BFBFBF"/>
        <w:bottom w:val="single" w:sz="4" w:space="1" w:color="BFBFBF"/>
        <w:right w:val="single" w:sz="4" w:space="4" w:color="BFBFBF"/>
      </w:pBdr>
      <w:shd w:val="clear" w:color="auto" w:fill="D9E2F3"/>
      <w:spacing w:before="0" w:after="0"/>
      <w:ind w:left="900"/>
    </w:pPr>
    <w:rPr>
      <w:rFonts w:ascii="Courier New" w:hAnsi="Courier New" w:cs="Courier New"/>
      <w:color w:val="0000FF"/>
      <w:sz w:val="20"/>
      <w:lang w:eastAsia="zh-CN"/>
    </w:rPr>
  </w:style>
  <w:style w:type="paragraph" w:customStyle="1" w:styleId="Code2-BlackStyle">
    <w:name w:val="Code2 - Black Style"/>
    <w:basedOn w:val="Code-Bluestyle"/>
    <w:qFormat/>
    <w:rsid w:val="00187760"/>
    <w:pPr>
      <w:pBdr>
        <w:top w:val="single" w:sz="4" w:space="1" w:color="000000" w:themeColor="text1"/>
        <w:left w:val="single" w:sz="4" w:space="4" w:color="000000" w:themeColor="text1"/>
        <w:bottom w:val="single" w:sz="4" w:space="1" w:color="000000" w:themeColor="text1"/>
        <w:right w:val="single" w:sz="4" w:space="4" w:color="000000" w:themeColor="text1"/>
      </w:pBdr>
      <w:shd w:val="clear" w:color="auto" w:fill="000000" w:themeFill="text1"/>
    </w:pPr>
    <w:rPr>
      <w:rFonts w:ascii="Consolas" w:hAnsi="Consolas" w:cs="Consolas"/>
      <w:color w:val="FFFFFF" w:themeColor="background1"/>
      <w:sz w:val="22"/>
      <w:szCs w:val="22"/>
    </w:rPr>
  </w:style>
  <w:style w:type="table" w:styleId="GridTable4">
    <w:name w:val="Grid Table 4"/>
    <w:basedOn w:val="TableNormal"/>
    <w:uiPriority w:val="49"/>
    <w:rsid w:val="00E92C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bx--listitem">
    <w:name w:val="bx--list__item"/>
    <w:basedOn w:val="Normal"/>
    <w:rsid w:val="008821F7"/>
    <w:pPr>
      <w:spacing w:before="100" w:beforeAutospacing="1" w:after="100" w:afterAutospacing="1"/>
    </w:pPr>
    <w:rPr>
      <w:rFonts w:ascii="Times New Roman" w:hAnsi="Times New Roman"/>
      <w:sz w:val="24"/>
    </w:rPr>
  </w:style>
  <w:style w:type="character" w:customStyle="1" w:styleId="keyword">
    <w:name w:val="keyword"/>
    <w:basedOn w:val="DefaultParagraphFont"/>
    <w:rsid w:val="00BC4164"/>
  </w:style>
  <w:style w:type="character" w:customStyle="1" w:styleId="ph">
    <w:name w:val="ph"/>
    <w:basedOn w:val="DefaultParagraphFont"/>
    <w:rsid w:val="00BC4164"/>
  </w:style>
  <w:style w:type="character" w:customStyle="1" w:styleId="HeaderChar">
    <w:name w:val="Header Char"/>
    <w:basedOn w:val="DefaultParagraphFont"/>
    <w:link w:val="Header"/>
    <w:uiPriority w:val="99"/>
    <w:rsid w:val="00CC4BB2"/>
    <w:rPr>
      <w:rFonts w:ascii="Arial" w:hAnsi="Arial"/>
      <w:szCs w:val="24"/>
      <w:lang w:bidi="ar-SA"/>
    </w:rPr>
  </w:style>
  <w:style w:type="character" w:customStyle="1" w:styleId="FooterChar">
    <w:name w:val="Footer Char"/>
    <w:basedOn w:val="DefaultParagraphFont"/>
    <w:link w:val="Footer"/>
    <w:uiPriority w:val="99"/>
    <w:rsid w:val="00CC4BB2"/>
    <w:rPr>
      <w:rFonts w:ascii="Arial" w:hAnsi="Arial"/>
      <w:i/>
      <w:szCs w:val="24"/>
      <w:lang w:bidi="ar-SA"/>
    </w:rPr>
  </w:style>
  <w:style w:type="character" w:customStyle="1" w:styleId="Heading2Char">
    <w:name w:val="Heading 2 Char"/>
    <w:basedOn w:val="DefaultParagraphFont"/>
    <w:link w:val="Heading2"/>
    <w:rsid w:val="00CC4BB2"/>
    <w:rPr>
      <w:rFonts w:ascii="Arial Bold" w:eastAsia="Arial Unicode MS" w:hAnsi="Arial Bold" w:cs="Arial Bold"/>
      <w:b/>
      <w:bCs/>
      <w:iCs/>
      <w:kern w:val="32"/>
      <w:sz w:val="28"/>
      <w:szCs w:val="28"/>
      <w:lang w:eastAsia="zh-CN" w:bidi="ar-SA"/>
    </w:rPr>
  </w:style>
  <w:style w:type="character" w:customStyle="1" w:styleId="Heading3Char">
    <w:name w:val="Heading 3 Char"/>
    <w:basedOn w:val="DefaultParagraphFont"/>
    <w:link w:val="Heading3"/>
    <w:rsid w:val="00CC4BB2"/>
    <w:rPr>
      <w:rFonts w:ascii="Arial Bold" w:eastAsia="Arial Unicode MS" w:hAnsi="Arial Bold" w:cs="Arial Bold"/>
      <w:kern w:val="32"/>
      <w:sz w:val="24"/>
      <w:szCs w:val="28"/>
      <w:lang w:eastAsia="zh-CN" w:bidi="ar-SA"/>
    </w:rPr>
  </w:style>
  <w:style w:type="paragraph" w:customStyle="1" w:styleId="StepList6">
    <w:name w:val="Step List6"/>
    <w:basedOn w:val="Normal"/>
    <w:rsid w:val="00CC4BB2"/>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TableText3">
    <w:name w:val="Table Text3"/>
    <w:basedOn w:val="Normal"/>
    <w:rsid w:val="00CC4BB2"/>
    <w:pPr>
      <w:spacing w:before="60" w:after="60"/>
    </w:pPr>
    <w:rPr>
      <w:rFonts w:eastAsia="SimSun"/>
      <w:lang w:eastAsia="zh-CN"/>
    </w:rPr>
  </w:style>
  <w:style w:type="paragraph" w:customStyle="1" w:styleId="StepList61">
    <w:name w:val="Step List61"/>
    <w:basedOn w:val="Normal"/>
    <w:rsid w:val="00DA64DA"/>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71">
    <w:name w:val="Step List71"/>
    <w:basedOn w:val="Normal"/>
    <w:rsid w:val="0051330D"/>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
    <w:name w:val="Step List41"/>
    <w:basedOn w:val="Normal"/>
    <w:rsid w:val="00AE16DE"/>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character" w:styleId="UnresolvedMention">
    <w:name w:val="Unresolved Mention"/>
    <w:basedOn w:val="DefaultParagraphFont"/>
    <w:uiPriority w:val="99"/>
    <w:semiHidden/>
    <w:unhideWhenUsed/>
    <w:rsid w:val="001732BA"/>
    <w:rPr>
      <w:color w:val="605E5C"/>
      <w:shd w:val="clear" w:color="auto" w:fill="E1DFDD"/>
    </w:rPr>
  </w:style>
  <w:style w:type="paragraph" w:customStyle="1" w:styleId="StepList31">
    <w:name w:val="Step List31"/>
    <w:basedOn w:val="Normal"/>
    <w:rsid w:val="00746B51"/>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
    <w:name w:val="Step List11"/>
    <w:basedOn w:val="Normal"/>
    <w:rsid w:val="008745D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51">
    <w:name w:val="Step List51"/>
    <w:basedOn w:val="Normal"/>
    <w:rsid w:val="00990F25"/>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
    <w:name w:val="Step List81"/>
    <w:basedOn w:val="Normal"/>
    <w:rsid w:val="00B43FF5"/>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paragraph" w:customStyle="1" w:styleId="StepList15">
    <w:name w:val="Step List15"/>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611">
    <w:name w:val="Step List611"/>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414">
    <w:name w:val="Step List414"/>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316">
    <w:name w:val="Step List316"/>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116">
    <w:name w:val="Step List116"/>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512">
    <w:name w:val="Step List512"/>
    <w:basedOn w:val="Normal"/>
    <w:rsid w:val="00E43F49"/>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customStyle="1" w:styleId="StepList816">
    <w:name w:val="Step List816"/>
    <w:basedOn w:val="Normal"/>
    <w:rsid w:val="00E43F49"/>
    <w:pPr>
      <w:keepLines/>
      <w:tabs>
        <w:tab w:val="left" w:pos="1354"/>
        <w:tab w:val="left" w:pos="2218"/>
        <w:tab w:val="left" w:pos="2794"/>
        <w:tab w:val="left" w:pos="2880"/>
        <w:tab w:val="left" w:pos="3456"/>
        <w:tab w:val="left" w:pos="4032"/>
        <w:tab w:val="left" w:pos="4464"/>
        <w:tab w:val="left" w:pos="5184"/>
      </w:tabs>
      <w:spacing w:before="240"/>
    </w:pPr>
    <w:rPr>
      <w:szCs w:val="22"/>
    </w:rPr>
  </w:style>
  <w:style w:type="character" w:styleId="IntenseReference">
    <w:name w:val="Intense Reference"/>
    <w:basedOn w:val="DefaultParagraphFont"/>
    <w:uiPriority w:val="32"/>
    <w:qFormat/>
    <w:rsid w:val="00E43F49"/>
    <w:rPr>
      <w:b/>
      <w:bCs/>
      <w:smallCaps/>
      <w:color w:val="4472C4" w:themeColor="accent1"/>
      <w:spacing w:val="5"/>
    </w:rPr>
  </w:style>
  <w:style w:type="paragraph" w:customStyle="1" w:styleId="StepList412">
    <w:name w:val="Step List412"/>
    <w:basedOn w:val="Normal"/>
    <w:rsid w:val="0035697D"/>
    <w:pPr>
      <w:keepLines/>
      <w:tabs>
        <w:tab w:val="num" w:pos="792"/>
        <w:tab w:val="left" w:pos="1354"/>
        <w:tab w:val="left" w:pos="2218"/>
        <w:tab w:val="left" w:pos="2794"/>
        <w:tab w:val="left" w:pos="2880"/>
        <w:tab w:val="left" w:pos="3456"/>
        <w:tab w:val="left" w:pos="4032"/>
        <w:tab w:val="left" w:pos="4464"/>
        <w:tab w:val="left" w:pos="5184"/>
      </w:tabs>
      <w:spacing w:before="240"/>
      <w:ind w:left="792" w:hanging="792"/>
    </w:pPr>
    <w:rPr>
      <w:szCs w:val="22"/>
    </w:rPr>
  </w:style>
  <w:style w:type="paragraph" w:styleId="CommentText">
    <w:name w:val="annotation text"/>
    <w:basedOn w:val="Normal"/>
    <w:link w:val="CommentTextChar"/>
    <w:uiPriority w:val="99"/>
    <w:semiHidden/>
    <w:unhideWhenUsed/>
    <w:rsid w:val="004A5814"/>
    <w:rPr>
      <w:sz w:val="20"/>
      <w:szCs w:val="20"/>
    </w:rPr>
  </w:style>
  <w:style w:type="character" w:customStyle="1" w:styleId="CommentTextChar">
    <w:name w:val="Comment Text Char"/>
    <w:basedOn w:val="DefaultParagraphFont"/>
    <w:link w:val="CommentText"/>
    <w:uiPriority w:val="99"/>
    <w:semiHidden/>
    <w:rsid w:val="004A5814"/>
    <w:rPr>
      <w:rFonts w:ascii="Arial" w:hAnsi="Arial"/>
      <w:lang w:bidi="ar-SA"/>
    </w:rPr>
  </w:style>
  <w:style w:type="paragraph" w:styleId="CommentSubject">
    <w:name w:val="annotation subject"/>
    <w:basedOn w:val="CommentText"/>
    <w:next w:val="CommentText"/>
    <w:link w:val="CommentSubjectChar"/>
    <w:uiPriority w:val="99"/>
    <w:semiHidden/>
    <w:unhideWhenUsed/>
    <w:rsid w:val="004A5814"/>
    <w:rPr>
      <w:b/>
      <w:bCs/>
    </w:rPr>
  </w:style>
  <w:style w:type="character" w:customStyle="1" w:styleId="CommentSubjectChar">
    <w:name w:val="Comment Subject Char"/>
    <w:basedOn w:val="CommentTextChar"/>
    <w:link w:val="CommentSubject"/>
    <w:uiPriority w:val="99"/>
    <w:semiHidden/>
    <w:rsid w:val="004A5814"/>
    <w:rPr>
      <w:rFonts w:ascii="Arial" w:hAnsi="Arial"/>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29307">
      <w:bodyDiv w:val="1"/>
      <w:marLeft w:val="0"/>
      <w:marRight w:val="0"/>
      <w:marTop w:val="0"/>
      <w:marBottom w:val="0"/>
      <w:divBdr>
        <w:top w:val="none" w:sz="0" w:space="0" w:color="auto"/>
        <w:left w:val="none" w:sz="0" w:space="0" w:color="auto"/>
        <w:bottom w:val="none" w:sz="0" w:space="0" w:color="auto"/>
        <w:right w:val="none" w:sz="0" w:space="0" w:color="auto"/>
      </w:divBdr>
    </w:div>
    <w:div w:id="389696473">
      <w:bodyDiv w:val="1"/>
      <w:marLeft w:val="0"/>
      <w:marRight w:val="0"/>
      <w:marTop w:val="0"/>
      <w:marBottom w:val="0"/>
      <w:divBdr>
        <w:top w:val="none" w:sz="0" w:space="0" w:color="auto"/>
        <w:left w:val="none" w:sz="0" w:space="0" w:color="auto"/>
        <w:bottom w:val="none" w:sz="0" w:space="0" w:color="auto"/>
        <w:right w:val="none" w:sz="0" w:space="0" w:color="auto"/>
      </w:divBdr>
    </w:div>
    <w:div w:id="410666626">
      <w:bodyDiv w:val="1"/>
      <w:marLeft w:val="0"/>
      <w:marRight w:val="0"/>
      <w:marTop w:val="0"/>
      <w:marBottom w:val="0"/>
      <w:divBdr>
        <w:top w:val="none" w:sz="0" w:space="0" w:color="auto"/>
        <w:left w:val="none" w:sz="0" w:space="0" w:color="auto"/>
        <w:bottom w:val="none" w:sz="0" w:space="0" w:color="auto"/>
        <w:right w:val="none" w:sz="0" w:space="0" w:color="auto"/>
      </w:divBdr>
    </w:div>
    <w:div w:id="410855731">
      <w:bodyDiv w:val="1"/>
      <w:marLeft w:val="0"/>
      <w:marRight w:val="0"/>
      <w:marTop w:val="0"/>
      <w:marBottom w:val="0"/>
      <w:divBdr>
        <w:top w:val="none" w:sz="0" w:space="0" w:color="auto"/>
        <w:left w:val="none" w:sz="0" w:space="0" w:color="auto"/>
        <w:bottom w:val="none" w:sz="0" w:space="0" w:color="auto"/>
        <w:right w:val="none" w:sz="0" w:space="0" w:color="auto"/>
      </w:divBdr>
    </w:div>
    <w:div w:id="413431399">
      <w:bodyDiv w:val="1"/>
      <w:marLeft w:val="0"/>
      <w:marRight w:val="0"/>
      <w:marTop w:val="0"/>
      <w:marBottom w:val="0"/>
      <w:divBdr>
        <w:top w:val="none" w:sz="0" w:space="0" w:color="auto"/>
        <w:left w:val="none" w:sz="0" w:space="0" w:color="auto"/>
        <w:bottom w:val="none" w:sz="0" w:space="0" w:color="auto"/>
        <w:right w:val="none" w:sz="0" w:space="0" w:color="auto"/>
      </w:divBdr>
    </w:div>
    <w:div w:id="780034429">
      <w:bodyDiv w:val="1"/>
      <w:marLeft w:val="0"/>
      <w:marRight w:val="0"/>
      <w:marTop w:val="0"/>
      <w:marBottom w:val="0"/>
      <w:divBdr>
        <w:top w:val="none" w:sz="0" w:space="0" w:color="auto"/>
        <w:left w:val="none" w:sz="0" w:space="0" w:color="auto"/>
        <w:bottom w:val="none" w:sz="0" w:space="0" w:color="auto"/>
        <w:right w:val="none" w:sz="0" w:space="0" w:color="auto"/>
      </w:divBdr>
    </w:div>
    <w:div w:id="173146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ibm.biz/The-Alconics-Awards" TargetMode="External"/><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1.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20080102_TechWorks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B8608-9932-46FF-9D3A-7C96B3D0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Settings\Administrator\Application Data\Microsoft\Templates\20080102_TechWorks_Workbook_Template.dot</Template>
  <TotalTime>11</TotalTime>
  <Pages>25</Pages>
  <Words>2676</Words>
  <Characters>15259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IBM'S DB2 DBA Integrated Tools PoT</vt:lpstr>
    </vt:vector>
  </TitlesOfParts>
  <Company>IBM</Company>
  <LinksUpToDate>false</LinksUpToDate>
  <CharactersWithSpaces>17900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IBM'S DB2 DBA Integrated Tools PoT</dc:title>
  <dc:subject>Data Studio Family</dc:subject>
  <dc:creator>Burt Vialpando;Vikram Khatri</dc:creator>
  <cp:keywords>Data Studio, DB2</cp:keywords>
  <dc:description>Version 1.2 Dated 08-10-2008</dc:description>
  <cp:lastModifiedBy>John Lucas</cp:lastModifiedBy>
  <cp:revision>5</cp:revision>
  <cp:lastPrinted>2016-09-07T23:47:00Z</cp:lastPrinted>
  <dcterms:created xsi:type="dcterms:W3CDTF">2020-09-14T14:02:00Z</dcterms:created>
  <dcterms:modified xsi:type="dcterms:W3CDTF">2020-10-26T14:03:00Z</dcterms:modified>
</cp:coreProperties>
</file>