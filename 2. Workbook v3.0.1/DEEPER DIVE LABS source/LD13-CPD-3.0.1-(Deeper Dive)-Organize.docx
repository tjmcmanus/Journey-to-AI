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0B593" w14:textId="6246D55E" w:rsidR="00C1201C" w:rsidRPr="00025ECC" w:rsidRDefault="00C1201C" w:rsidP="00AA6437">
      <w:pPr>
        <w:pStyle w:val="Heading1"/>
        <w:rPr>
          <w:rStyle w:val="IntenseReference"/>
          <w:rFonts w:cs="Arial"/>
          <w:b/>
          <w:bCs/>
        </w:rPr>
      </w:pPr>
      <w:bookmarkStart w:id="0" w:name="_Toc29308881"/>
      <w:r w:rsidRPr="00025ECC">
        <w:rPr>
          <w:rStyle w:val="IntenseReference"/>
          <w:rFonts w:cs="Arial"/>
          <w:b/>
          <w:bCs/>
        </w:rPr>
        <w:t>Organize</w:t>
      </w:r>
      <w:bookmarkEnd w:id="0"/>
      <w:r w:rsidR="00C478C5" w:rsidRPr="00025ECC">
        <w:rPr>
          <w:rStyle w:val="IntenseReference"/>
          <w:rFonts w:cs="Arial"/>
          <w:b/>
          <w:bCs/>
        </w:rPr>
        <w:t xml:space="preserve"> – </w:t>
      </w:r>
      <w:r w:rsidR="003E09D8" w:rsidRPr="00025ECC">
        <w:rPr>
          <w:rStyle w:val="IntenseReference"/>
          <w:rFonts w:cs="Arial"/>
          <w:b/>
          <w:bCs/>
        </w:rPr>
        <w:t>Deep</w:t>
      </w:r>
      <w:r w:rsidR="00AF1A3E" w:rsidRPr="00025ECC">
        <w:rPr>
          <w:rStyle w:val="IntenseReference"/>
          <w:rFonts w:cs="Arial"/>
          <w:b/>
          <w:bCs/>
        </w:rPr>
        <w:t>er</w:t>
      </w:r>
      <w:r w:rsidR="003E09D8" w:rsidRPr="00025ECC">
        <w:rPr>
          <w:rStyle w:val="IntenseReference"/>
          <w:rFonts w:cs="Arial"/>
          <w:b/>
          <w:bCs/>
        </w:rPr>
        <w:t xml:space="preserve"> Dive</w:t>
      </w:r>
    </w:p>
    <w:p w14:paraId="18628818" w14:textId="77777777" w:rsidR="00C1201C" w:rsidRPr="00025ECC" w:rsidRDefault="00C1201C" w:rsidP="00C1201C">
      <w:pPr>
        <w:pStyle w:val="Heading2"/>
        <w:keepNext w:val="0"/>
        <w:widowControl w:val="0"/>
        <w:spacing w:before="120" w:after="120"/>
        <w:rPr>
          <w:rFonts w:ascii="Arial" w:hAnsi="Arial" w:cs="Arial"/>
        </w:rPr>
      </w:pPr>
      <w:bookmarkStart w:id="1" w:name="_Toc29308882"/>
      <w:bookmarkStart w:id="2" w:name="OLE_LINK13"/>
      <w:r w:rsidRPr="00025ECC">
        <w:rPr>
          <w:rFonts w:ascii="Arial" w:hAnsi="Arial" w:cs="Arial"/>
        </w:rPr>
        <w:t>Lab overview</w:t>
      </w:r>
      <w:bookmarkEnd w:id="1"/>
    </w:p>
    <w:p w14:paraId="170BC355" w14:textId="303C61E7" w:rsidR="00C1201C" w:rsidRPr="00025ECC" w:rsidRDefault="00C1201C" w:rsidP="00684683">
      <w:pPr>
        <w:pStyle w:val="StepList413"/>
        <w:keepLines w:val="0"/>
        <w:widowControl w:val="0"/>
        <w:tabs>
          <w:tab w:val="clear" w:pos="792"/>
        </w:tabs>
        <w:spacing w:before="120"/>
        <w:ind w:firstLine="0"/>
        <w:jc w:val="both"/>
        <w:rPr>
          <w:rFonts w:cs="Arial"/>
        </w:rPr>
      </w:pPr>
      <w:r w:rsidRPr="00025ECC">
        <w:rPr>
          <w:rFonts w:cs="Arial"/>
        </w:rPr>
        <w:t>Many organizations find it difficult to understand their own data because it originates from many sources, is dispersed across many silos, and is controlled by different teams.</w:t>
      </w:r>
    </w:p>
    <w:p w14:paraId="395159B6" w14:textId="2DB88121" w:rsidR="00C1201C" w:rsidRPr="00025ECC" w:rsidRDefault="00C1201C" w:rsidP="00684683">
      <w:pPr>
        <w:pStyle w:val="StepList413"/>
        <w:keepLines w:val="0"/>
        <w:widowControl w:val="0"/>
        <w:tabs>
          <w:tab w:val="clear" w:pos="792"/>
        </w:tabs>
        <w:spacing w:before="120"/>
        <w:ind w:firstLine="0"/>
        <w:jc w:val="both"/>
        <w:rPr>
          <w:rFonts w:cs="Arial"/>
        </w:rPr>
      </w:pPr>
      <w:r w:rsidRPr="00025ECC">
        <w:rPr>
          <w:rFonts w:cs="Arial"/>
        </w:rPr>
        <w:t xml:space="preserve">This </w:t>
      </w:r>
      <w:r w:rsidRPr="00025ECC">
        <w:rPr>
          <w:rFonts w:cs="Arial"/>
          <w:color w:val="0000FF"/>
        </w:rPr>
        <w:t>Organize</w:t>
      </w:r>
      <w:r w:rsidRPr="00025ECC">
        <w:rPr>
          <w:rFonts w:cs="Arial"/>
        </w:rPr>
        <w:t xml:space="preserve"> lab will show you how to uncover the hidden </w:t>
      </w:r>
      <w:r w:rsidR="00FB331D">
        <w:rPr>
          <w:rFonts w:cs="Arial"/>
        </w:rPr>
        <w:t>data</w:t>
      </w:r>
      <w:r w:rsidR="00FB331D" w:rsidRPr="00025ECC">
        <w:rPr>
          <w:rFonts w:cs="Arial"/>
        </w:rPr>
        <w:t xml:space="preserve"> </w:t>
      </w:r>
      <w:r w:rsidRPr="00025ECC">
        <w:rPr>
          <w:rFonts w:cs="Arial"/>
        </w:rPr>
        <w:t xml:space="preserve">in your organization’s data and how to build a lineage that is otherwise difficult to establish. Cloud Pak for Data helps your organization move from the manual processes required to establish relationships between data to an automated one aided by the platform’s built-in machine learning capabilities.  </w:t>
      </w:r>
    </w:p>
    <w:p w14:paraId="00EB800D" w14:textId="00E5F516" w:rsidR="00C1201C" w:rsidRPr="00025ECC" w:rsidRDefault="00C1201C" w:rsidP="00C1201C">
      <w:pPr>
        <w:pStyle w:val="Heading2"/>
        <w:keepNext w:val="0"/>
        <w:widowControl w:val="0"/>
        <w:spacing w:before="120" w:after="120"/>
        <w:rPr>
          <w:rFonts w:ascii="Arial" w:hAnsi="Arial" w:cs="Arial"/>
        </w:rPr>
      </w:pPr>
      <w:bookmarkStart w:id="3" w:name="_Toc29308883"/>
      <w:r w:rsidRPr="00025ECC">
        <w:rPr>
          <w:rFonts w:ascii="Arial" w:hAnsi="Arial" w:cs="Arial"/>
        </w:rPr>
        <w:t>Persona</w:t>
      </w:r>
      <w:r w:rsidR="001E1A8E" w:rsidRPr="00025ECC">
        <w:rPr>
          <w:rFonts w:ascii="Arial" w:hAnsi="Arial" w:cs="Arial"/>
        </w:rPr>
        <w:t>s</w:t>
      </w:r>
      <w:r w:rsidRPr="00025ECC">
        <w:rPr>
          <w:rFonts w:ascii="Arial" w:hAnsi="Arial" w:cs="Arial"/>
        </w:rPr>
        <w:t xml:space="preserve"> represented in this lab</w:t>
      </w:r>
      <w:bookmarkEnd w:id="3"/>
    </w:p>
    <w:p w14:paraId="659C1989" w14:textId="4C578F98" w:rsidR="00C1201C" w:rsidRPr="00025ECC" w:rsidRDefault="00C1201C" w:rsidP="004753DB">
      <w:pPr>
        <w:pStyle w:val="StepList413"/>
        <w:keepLines w:val="0"/>
        <w:widowControl w:val="0"/>
        <w:tabs>
          <w:tab w:val="clear" w:pos="792"/>
        </w:tabs>
        <w:spacing w:before="120"/>
        <w:ind w:firstLine="0"/>
        <w:rPr>
          <w:rFonts w:cs="Arial"/>
        </w:rPr>
      </w:pPr>
      <w:r w:rsidRPr="00025ECC">
        <w:rPr>
          <w:rFonts w:cs="Arial"/>
        </w:rPr>
        <w:t xml:space="preserve">The </w:t>
      </w:r>
      <w:r w:rsidRPr="00025ECC">
        <w:rPr>
          <w:rFonts w:cs="Arial"/>
          <w:color w:val="0000FF"/>
        </w:rPr>
        <w:t>Data Steward</w:t>
      </w:r>
      <w:r w:rsidR="001E1A8E" w:rsidRPr="00025ECC">
        <w:rPr>
          <w:rFonts w:cs="Arial"/>
        </w:rPr>
        <w:t xml:space="preserve"> and </w:t>
      </w:r>
      <w:r w:rsidR="001E1A8E" w:rsidRPr="00025ECC">
        <w:rPr>
          <w:rFonts w:cs="Arial"/>
          <w:color w:val="0000FF"/>
        </w:rPr>
        <w:t>Data Engineer</w:t>
      </w:r>
      <w:r w:rsidR="001E1A8E" w:rsidRPr="00025ECC">
        <w:rPr>
          <w:rFonts w:cs="Arial"/>
        </w:rPr>
        <w:t xml:space="preserve"> </w:t>
      </w:r>
      <w:r w:rsidRPr="00025ECC">
        <w:rPr>
          <w:rFonts w:cs="Arial"/>
        </w:rPr>
        <w:t>persona</w:t>
      </w:r>
      <w:r w:rsidR="001E1A8E" w:rsidRPr="00025ECC">
        <w:rPr>
          <w:rFonts w:cs="Arial"/>
        </w:rPr>
        <w:t>s</w:t>
      </w:r>
      <w:r w:rsidRPr="00025ECC">
        <w:rPr>
          <w:rFonts w:cs="Arial"/>
        </w:rPr>
        <w:t xml:space="preserve"> </w:t>
      </w:r>
      <w:r w:rsidR="001E1A8E" w:rsidRPr="00025ECC">
        <w:rPr>
          <w:rFonts w:cs="Arial"/>
        </w:rPr>
        <w:t>are most</w:t>
      </w:r>
      <w:r w:rsidRPr="00025ECC">
        <w:rPr>
          <w:rFonts w:cs="Arial"/>
        </w:rPr>
        <w:t xml:space="preserve"> likely to perform most of the </w:t>
      </w:r>
      <w:r w:rsidRPr="00025ECC">
        <w:rPr>
          <w:rFonts w:cs="Arial"/>
          <w:color w:val="0000FF"/>
        </w:rPr>
        <w:t>Organize</w:t>
      </w:r>
      <w:r w:rsidRPr="00025ECC">
        <w:rPr>
          <w:rFonts w:cs="Arial"/>
        </w:rPr>
        <w:t xml:space="preserve"> tasks shown in this lab.</w:t>
      </w: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7493"/>
      </w:tblGrid>
      <w:tr w:rsidR="00C1201C" w:rsidRPr="00025ECC" w14:paraId="0471AC8C" w14:textId="77777777" w:rsidTr="009200CB">
        <w:trPr>
          <w:trHeight w:val="350"/>
        </w:trPr>
        <w:tc>
          <w:tcPr>
            <w:tcW w:w="1800" w:type="dxa"/>
            <w:tcBorders>
              <w:bottom w:val="single" w:sz="12" w:space="0" w:color="8EAADB"/>
            </w:tcBorders>
            <w:shd w:val="clear" w:color="auto" w:fill="000000"/>
          </w:tcPr>
          <w:p w14:paraId="308C7A0F" w14:textId="77777777" w:rsidR="00C1201C" w:rsidRPr="00025ECC" w:rsidRDefault="00C1201C" w:rsidP="004753DB">
            <w:pPr>
              <w:pStyle w:val="StepList413"/>
              <w:keepLines w:val="0"/>
              <w:widowControl w:val="0"/>
              <w:tabs>
                <w:tab w:val="clear" w:pos="792"/>
              </w:tabs>
              <w:spacing w:before="120"/>
              <w:ind w:left="0" w:firstLine="0"/>
              <w:jc w:val="center"/>
              <w:rPr>
                <w:rFonts w:cs="Arial"/>
                <w:b/>
                <w:bCs/>
              </w:rPr>
            </w:pPr>
            <w:r w:rsidRPr="00025ECC">
              <w:rPr>
                <w:rFonts w:cs="Arial"/>
              </w:rPr>
              <w:br w:type="page"/>
            </w:r>
            <w:r w:rsidRPr="00025ECC">
              <w:rPr>
                <w:rFonts w:cs="Arial"/>
                <w:b/>
                <w:bCs/>
              </w:rPr>
              <w:t>Persona (Role)</w:t>
            </w:r>
          </w:p>
        </w:tc>
        <w:tc>
          <w:tcPr>
            <w:tcW w:w="7493" w:type="dxa"/>
            <w:tcBorders>
              <w:bottom w:val="single" w:sz="12" w:space="0" w:color="8EAADB"/>
            </w:tcBorders>
            <w:shd w:val="clear" w:color="auto" w:fill="000000"/>
          </w:tcPr>
          <w:p w14:paraId="183355DD" w14:textId="77777777" w:rsidR="00C1201C" w:rsidRPr="00025ECC" w:rsidRDefault="00C1201C" w:rsidP="004753DB">
            <w:pPr>
              <w:pStyle w:val="StepList413"/>
              <w:keepLines w:val="0"/>
              <w:widowControl w:val="0"/>
              <w:tabs>
                <w:tab w:val="clear" w:pos="792"/>
              </w:tabs>
              <w:spacing w:before="120"/>
              <w:ind w:left="0" w:firstLine="0"/>
              <w:jc w:val="center"/>
              <w:rPr>
                <w:rFonts w:cs="Arial"/>
                <w:b/>
                <w:bCs/>
              </w:rPr>
            </w:pPr>
            <w:r w:rsidRPr="00025ECC">
              <w:rPr>
                <w:rFonts w:cs="Arial"/>
                <w:b/>
                <w:bCs/>
              </w:rPr>
              <w:t>Capabilities</w:t>
            </w:r>
          </w:p>
        </w:tc>
      </w:tr>
      <w:tr w:rsidR="00C1201C" w:rsidRPr="00025ECC" w14:paraId="5BCDE145" w14:textId="77777777" w:rsidTr="009200CB">
        <w:trPr>
          <w:trHeight w:val="926"/>
        </w:trPr>
        <w:tc>
          <w:tcPr>
            <w:tcW w:w="1800" w:type="dxa"/>
            <w:shd w:val="clear" w:color="auto" w:fill="auto"/>
            <w:vAlign w:val="center"/>
          </w:tcPr>
          <w:p w14:paraId="17F51F40" w14:textId="77777777" w:rsidR="00C1201C" w:rsidRPr="00025ECC" w:rsidRDefault="00C1201C" w:rsidP="004753DB">
            <w:pPr>
              <w:pStyle w:val="StepList413"/>
              <w:keepLines w:val="0"/>
              <w:widowControl w:val="0"/>
              <w:tabs>
                <w:tab w:val="clear" w:pos="792"/>
              </w:tabs>
              <w:spacing w:before="120"/>
              <w:ind w:left="0" w:firstLine="0"/>
              <w:jc w:val="center"/>
              <w:rPr>
                <w:rFonts w:cs="Arial"/>
                <w:sz w:val="20"/>
                <w:szCs w:val="20"/>
              </w:rPr>
            </w:pPr>
            <w:r w:rsidRPr="00025ECC">
              <w:rPr>
                <w:rFonts w:cs="Arial"/>
                <w:noProof/>
                <w:sz w:val="20"/>
                <w:szCs w:val="20"/>
              </w:rPr>
              <w:drawing>
                <wp:inline distT="0" distB="0" distL="0" distR="0" wp14:anchorId="1DB5F061" wp14:editId="67D3739B">
                  <wp:extent cx="419100" cy="419100"/>
                  <wp:effectExtent l="0" t="0" r="0" b="0"/>
                  <wp:docPr id="254" name="Picture 25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t-Person-Coffee-Break-Male-Dark-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inline>
              </w:drawing>
            </w:r>
          </w:p>
          <w:p w14:paraId="31BC8A0E" w14:textId="77777777" w:rsidR="00C1201C" w:rsidRPr="00025ECC" w:rsidRDefault="00C1201C" w:rsidP="004753DB">
            <w:pPr>
              <w:pStyle w:val="StepList413"/>
              <w:keepLines w:val="0"/>
              <w:widowControl w:val="0"/>
              <w:tabs>
                <w:tab w:val="clear" w:pos="792"/>
              </w:tabs>
              <w:spacing w:before="120"/>
              <w:ind w:left="0" w:firstLine="0"/>
              <w:jc w:val="center"/>
              <w:rPr>
                <w:rFonts w:cs="Arial"/>
                <w:sz w:val="20"/>
                <w:szCs w:val="20"/>
              </w:rPr>
            </w:pPr>
            <w:r w:rsidRPr="00025ECC">
              <w:rPr>
                <w:rFonts w:cs="Arial"/>
                <w:sz w:val="20"/>
                <w:szCs w:val="20"/>
              </w:rPr>
              <w:t>Data Steward</w:t>
            </w:r>
          </w:p>
        </w:tc>
        <w:tc>
          <w:tcPr>
            <w:tcW w:w="7493" w:type="dxa"/>
            <w:shd w:val="clear" w:color="auto" w:fill="auto"/>
            <w:vAlign w:val="center"/>
          </w:tcPr>
          <w:p w14:paraId="29091095" w14:textId="6D732A82" w:rsidR="00C1201C" w:rsidRPr="00025ECC" w:rsidRDefault="00C1201C" w:rsidP="004753DB">
            <w:pPr>
              <w:pStyle w:val="StepList413"/>
              <w:keepLines w:val="0"/>
              <w:widowControl w:val="0"/>
              <w:tabs>
                <w:tab w:val="clear" w:pos="792"/>
              </w:tabs>
              <w:spacing w:before="120"/>
              <w:ind w:left="0" w:firstLine="0"/>
              <w:rPr>
                <w:rFonts w:cs="Arial"/>
                <w:sz w:val="20"/>
                <w:szCs w:val="20"/>
              </w:rPr>
            </w:pPr>
            <w:r w:rsidRPr="00025ECC">
              <w:rPr>
                <w:rFonts w:cs="Arial"/>
                <w:sz w:val="20"/>
                <w:szCs w:val="20"/>
              </w:rPr>
              <w:t xml:space="preserve">Data Stewards </w:t>
            </w:r>
            <w:r w:rsidR="00FB331D">
              <w:rPr>
                <w:rFonts w:cs="Arial"/>
                <w:sz w:val="20"/>
                <w:szCs w:val="20"/>
              </w:rPr>
              <w:t>integrate and transform</w:t>
            </w:r>
            <w:r w:rsidRPr="00025ECC">
              <w:rPr>
                <w:rFonts w:cs="Arial"/>
                <w:sz w:val="20"/>
                <w:szCs w:val="20"/>
              </w:rPr>
              <w:t xml:space="preserve"> the data</w:t>
            </w:r>
            <w:r w:rsidR="00FB331D">
              <w:rPr>
                <w:rFonts w:cs="Arial"/>
                <w:sz w:val="20"/>
                <w:szCs w:val="20"/>
              </w:rPr>
              <w:t>, and</w:t>
            </w:r>
            <w:r w:rsidRPr="00025ECC">
              <w:rPr>
                <w:rFonts w:cs="Arial"/>
                <w:sz w:val="20"/>
                <w:szCs w:val="20"/>
              </w:rPr>
              <w:t xml:space="preserve"> provid</w:t>
            </w:r>
            <w:r w:rsidR="00FB331D">
              <w:rPr>
                <w:rFonts w:cs="Arial"/>
                <w:sz w:val="20"/>
                <w:szCs w:val="20"/>
              </w:rPr>
              <w:t>e</w:t>
            </w:r>
            <w:r w:rsidRPr="00025ECC">
              <w:rPr>
                <w:rFonts w:cs="Arial"/>
                <w:sz w:val="20"/>
                <w:szCs w:val="20"/>
              </w:rPr>
              <w:t xml:space="preserve"> governance, lineage and classification of the data.</w:t>
            </w:r>
          </w:p>
        </w:tc>
      </w:tr>
      <w:tr w:rsidR="009200CB" w:rsidRPr="00025ECC" w14:paraId="7FE0F92C" w14:textId="77777777" w:rsidTr="009200CB">
        <w:trPr>
          <w:trHeight w:val="926"/>
        </w:trPr>
        <w:tc>
          <w:tcPr>
            <w:tcW w:w="1800" w:type="dxa"/>
            <w:tcBorders>
              <w:top w:val="single" w:sz="4" w:space="0" w:color="B4C6E7"/>
              <w:left w:val="single" w:sz="4" w:space="0" w:color="B4C6E7"/>
              <w:bottom w:val="single" w:sz="4" w:space="0" w:color="B4C6E7"/>
              <w:right w:val="single" w:sz="4" w:space="0" w:color="B4C6E7"/>
            </w:tcBorders>
            <w:vAlign w:val="center"/>
          </w:tcPr>
          <w:p w14:paraId="6C865BF3" w14:textId="77777777" w:rsidR="009200CB" w:rsidRPr="00025ECC" w:rsidRDefault="009200CB">
            <w:pPr>
              <w:tabs>
                <w:tab w:val="left" w:pos="1354"/>
                <w:tab w:val="left" w:pos="2218"/>
                <w:tab w:val="left" w:pos="2794"/>
                <w:tab w:val="left" w:pos="2880"/>
                <w:tab w:val="left" w:pos="3456"/>
                <w:tab w:val="left" w:pos="4032"/>
                <w:tab w:val="left" w:pos="4464"/>
                <w:tab w:val="left" w:pos="5184"/>
              </w:tabs>
              <w:jc w:val="center"/>
              <w:rPr>
                <w:rFonts w:cs="Arial"/>
                <w:sz w:val="20"/>
                <w:szCs w:val="20"/>
                <w:lang w:bidi="hi-IN"/>
              </w:rPr>
            </w:pPr>
            <w:r w:rsidRPr="00025ECC">
              <w:rPr>
                <w:rFonts w:cs="Arial"/>
                <w:noProof/>
                <w:sz w:val="20"/>
                <w:szCs w:val="20"/>
                <w:lang w:bidi="hi-IN"/>
              </w:rPr>
              <w:drawing>
                <wp:inline distT="0" distB="0" distL="0" distR="0" wp14:anchorId="1DA3739F" wp14:editId="229767DD">
                  <wp:extent cx="362585" cy="362585"/>
                  <wp:effectExtent l="0" t="0" r="0" b="0"/>
                  <wp:docPr id="2" name="Picture 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 close up of a logo&#10;&#10;Description generated with high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a:ln>
                            <a:noFill/>
                          </a:ln>
                        </pic:spPr>
                      </pic:pic>
                    </a:graphicData>
                  </a:graphic>
                </wp:inline>
              </w:drawing>
            </w:r>
          </w:p>
          <w:p w14:paraId="027A7892" w14:textId="79827A87" w:rsidR="009200CB" w:rsidRPr="00025ECC" w:rsidRDefault="009200CB" w:rsidP="004753DB">
            <w:pPr>
              <w:pStyle w:val="StepList413"/>
              <w:keepLines w:val="0"/>
              <w:widowControl w:val="0"/>
              <w:tabs>
                <w:tab w:val="clear" w:pos="792"/>
              </w:tabs>
              <w:spacing w:before="120"/>
              <w:ind w:left="0" w:firstLine="0"/>
              <w:jc w:val="center"/>
              <w:rPr>
                <w:rFonts w:cs="Arial"/>
                <w:noProof/>
                <w:sz w:val="20"/>
                <w:szCs w:val="20"/>
              </w:rPr>
            </w:pPr>
            <w:r w:rsidRPr="00025ECC">
              <w:rPr>
                <w:rFonts w:cs="Arial"/>
                <w:sz w:val="20"/>
                <w:szCs w:val="20"/>
                <w:lang w:bidi="hi-IN"/>
              </w:rPr>
              <w:t>Data Engineer</w:t>
            </w:r>
          </w:p>
        </w:tc>
        <w:tc>
          <w:tcPr>
            <w:tcW w:w="7493" w:type="dxa"/>
            <w:tcBorders>
              <w:top w:val="single" w:sz="4" w:space="0" w:color="B4C6E7"/>
              <w:left w:val="single" w:sz="4" w:space="0" w:color="B4C6E7"/>
              <w:bottom w:val="single" w:sz="4" w:space="0" w:color="B4C6E7"/>
              <w:right w:val="single" w:sz="4" w:space="0" w:color="B4C6E7"/>
            </w:tcBorders>
            <w:vAlign w:val="center"/>
          </w:tcPr>
          <w:p w14:paraId="2F703D00" w14:textId="25785F9B" w:rsidR="009200CB" w:rsidRPr="00025ECC" w:rsidRDefault="009200CB" w:rsidP="004753DB">
            <w:pPr>
              <w:pStyle w:val="StepList413"/>
              <w:keepLines w:val="0"/>
              <w:widowControl w:val="0"/>
              <w:tabs>
                <w:tab w:val="clear" w:pos="792"/>
              </w:tabs>
              <w:spacing w:before="120"/>
              <w:ind w:left="0" w:firstLine="0"/>
              <w:rPr>
                <w:rFonts w:cs="Arial"/>
                <w:sz w:val="20"/>
                <w:szCs w:val="20"/>
              </w:rPr>
            </w:pPr>
            <w:r w:rsidRPr="00025ECC">
              <w:rPr>
                <w:rFonts w:cs="Arial"/>
                <w:sz w:val="20"/>
                <w:szCs w:val="20"/>
                <w:lang w:bidi="hi-IN"/>
              </w:rPr>
              <w:t>Data Engineers build and optimize the systems to allow data scientists and business analysts to perform their work. The Data Engineer ensures that any data is properly received, transformed, stored, and made accessible to other users.</w:t>
            </w:r>
          </w:p>
        </w:tc>
      </w:tr>
    </w:tbl>
    <w:p w14:paraId="0447F64D" w14:textId="12E1FEFD" w:rsidR="00C1201C" w:rsidRPr="00025ECC" w:rsidRDefault="001E1A8E" w:rsidP="004753DB">
      <w:pPr>
        <w:pStyle w:val="StepList413"/>
        <w:keepLines w:val="0"/>
        <w:widowControl w:val="0"/>
        <w:tabs>
          <w:tab w:val="clear" w:pos="792"/>
        </w:tabs>
        <w:spacing w:before="120"/>
        <w:ind w:firstLine="0"/>
        <w:rPr>
          <w:rFonts w:cs="Arial"/>
        </w:rPr>
      </w:pPr>
      <w:r w:rsidRPr="00025ECC">
        <w:rPr>
          <w:rFonts w:cs="Arial"/>
        </w:rPr>
        <w:t xml:space="preserve">The </w:t>
      </w:r>
      <w:r w:rsidRPr="00025ECC">
        <w:rPr>
          <w:rFonts w:cs="Arial"/>
          <w:color w:val="0000FF"/>
        </w:rPr>
        <w:t>Data Steward and</w:t>
      </w:r>
      <w:r w:rsidR="00C1201C" w:rsidRPr="00025ECC">
        <w:rPr>
          <w:rFonts w:cs="Arial"/>
        </w:rPr>
        <w:t xml:space="preserve"> </w:t>
      </w:r>
      <w:r w:rsidR="00C1201C" w:rsidRPr="00025ECC">
        <w:rPr>
          <w:rFonts w:cs="Arial"/>
          <w:color w:val="0000FF"/>
        </w:rPr>
        <w:t>Data</w:t>
      </w:r>
      <w:r w:rsidR="00C1201C" w:rsidRPr="00025ECC">
        <w:rPr>
          <w:rFonts w:cs="Arial"/>
        </w:rPr>
        <w:t xml:space="preserve"> </w:t>
      </w:r>
      <w:r w:rsidR="00C1201C" w:rsidRPr="00025ECC">
        <w:rPr>
          <w:rFonts w:cs="Arial"/>
          <w:color w:val="0000FF"/>
        </w:rPr>
        <w:t>Engineer</w:t>
      </w:r>
      <w:r w:rsidR="00C1201C" w:rsidRPr="00025ECC">
        <w:rPr>
          <w:rFonts w:cs="Arial"/>
        </w:rPr>
        <w:t xml:space="preserve"> persona</w:t>
      </w:r>
      <w:r w:rsidRPr="00025ECC">
        <w:rPr>
          <w:rFonts w:cs="Arial"/>
        </w:rPr>
        <w:t>s often</w:t>
      </w:r>
      <w:r w:rsidR="00C1201C" w:rsidRPr="00025ECC">
        <w:rPr>
          <w:rFonts w:cs="Arial"/>
        </w:rPr>
        <w:t xml:space="preserve"> work </w:t>
      </w:r>
      <w:r w:rsidRPr="00025ECC">
        <w:rPr>
          <w:rFonts w:cs="Arial"/>
        </w:rPr>
        <w:t>closely together</w:t>
      </w:r>
      <w:r w:rsidR="00C1201C" w:rsidRPr="00025ECC">
        <w:rPr>
          <w:rFonts w:cs="Arial"/>
        </w:rPr>
        <w:t xml:space="preserve"> to prepare </w:t>
      </w:r>
      <w:r w:rsidRPr="00025ECC">
        <w:rPr>
          <w:rFonts w:cs="Arial"/>
        </w:rPr>
        <w:t>the data</w:t>
      </w:r>
      <w:r w:rsidR="00C1201C" w:rsidRPr="00025ECC">
        <w:rPr>
          <w:rFonts w:cs="Arial"/>
        </w:rPr>
        <w:t xml:space="preserve"> for analytics processing by other personas.  For example, in this lab one of </w:t>
      </w:r>
      <w:r w:rsidR="00A95D34" w:rsidRPr="00025ECC">
        <w:rPr>
          <w:rFonts w:cs="Arial"/>
        </w:rPr>
        <w:t xml:space="preserve">the </w:t>
      </w:r>
      <w:r w:rsidR="00C1201C" w:rsidRPr="00025ECC">
        <w:rPr>
          <w:rFonts w:cs="Arial"/>
        </w:rPr>
        <w:t xml:space="preserve">things the </w:t>
      </w:r>
      <w:r w:rsidR="00C1201C" w:rsidRPr="00025ECC">
        <w:rPr>
          <w:rFonts w:cs="Arial"/>
          <w:color w:val="0000FF"/>
        </w:rPr>
        <w:t>Data Steward</w:t>
      </w:r>
      <w:r w:rsidR="00C1201C" w:rsidRPr="00025ECC">
        <w:rPr>
          <w:rFonts w:cs="Arial"/>
        </w:rPr>
        <w:t xml:space="preserve"> will do is to </w:t>
      </w:r>
      <w:r w:rsidR="009200CB" w:rsidRPr="00025ECC">
        <w:rPr>
          <w:rFonts w:cs="Arial"/>
        </w:rPr>
        <w:t>ensure Business Terms are assigned to data assets</w:t>
      </w:r>
      <w:r w:rsidR="00FD1DEB" w:rsidRPr="00025ECC">
        <w:rPr>
          <w:rFonts w:cs="Arial"/>
        </w:rPr>
        <w:t xml:space="preserve">. </w:t>
      </w:r>
      <w:r w:rsidR="00C1201C" w:rsidRPr="00025ECC">
        <w:rPr>
          <w:rFonts w:cs="Arial"/>
        </w:rPr>
        <w:t xml:space="preserve">In turn, the </w:t>
      </w:r>
      <w:r w:rsidR="00C1201C" w:rsidRPr="00025ECC">
        <w:rPr>
          <w:rFonts w:cs="Arial"/>
          <w:color w:val="0000FF"/>
        </w:rPr>
        <w:t>Data Engineer</w:t>
      </w:r>
      <w:r w:rsidR="00C1201C" w:rsidRPr="00025ECC">
        <w:rPr>
          <w:rFonts w:cs="Arial"/>
        </w:rPr>
        <w:t xml:space="preserve"> will then use that </w:t>
      </w:r>
      <w:r w:rsidR="009200CB" w:rsidRPr="00025ECC">
        <w:rPr>
          <w:rFonts w:cs="Arial"/>
        </w:rPr>
        <w:t>information to find the appropriate data to extract and transform</w:t>
      </w:r>
      <w:r w:rsidR="00C1201C" w:rsidRPr="00025ECC">
        <w:rPr>
          <w:rFonts w:cs="Arial"/>
        </w:rPr>
        <w:t xml:space="preserve"> to create a final table of the data sources joined together. </w:t>
      </w:r>
    </w:p>
    <w:p w14:paraId="57C0A078" w14:textId="77777777" w:rsidR="00C1201C" w:rsidRPr="00025ECC" w:rsidRDefault="00C1201C" w:rsidP="001315F8">
      <w:pPr>
        <w:pStyle w:val="StepList413"/>
        <w:keepLines w:val="0"/>
        <w:widowControl w:val="0"/>
        <w:tabs>
          <w:tab w:val="clear" w:pos="792"/>
        </w:tabs>
        <w:spacing w:before="120"/>
        <w:ind w:firstLine="0"/>
        <w:rPr>
          <w:rFonts w:cs="Arial"/>
        </w:rPr>
      </w:pPr>
      <w:r w:rsidRPr="00025ECC">
        <w:rPr>
          <w:rFonts w:cs="Arial"/>
        </w:rPr>
        <w:t xml:space="preserve">The Data Steward persona also works closely with the </w:t>
      </w:r>
      <w:r w:rsidRPr="00025ECC">
        <w:rPr>
          <w:rFonts w:cs="Arial"/>
          <w:color w:val="0000FF"/>
        </w:rPr>
        <w:t>Data Quality Analyst</w:t>
      </w:r>
      <w:r w:rsidRPr="00025ECC">
        <w:rPr>
          <w:rFonts w:cs="Arial"/>
        </w:rPr>
        <w:t xml:space="preserve"> persona.</w:t>
      </w:r>
    </w:p>
    <w:p w14:paraId="13D8F3CA" w14:textId="77777777" w:rsidR="00C1201C" w:rsidRPr="00025ECC" w:rsidRDefault="00C1201C" w:rsidP="001315F8">
      <w:pPr>
        <w:pStyle w:val="StepList413"/>
        <w:keepLines w:val="0"/>
        <w:widowControl w:val="0"/>
        <w:tabs>
          <w:tab w:val="clear" w:pos="792"/>
        </w:tabs>
        <w:spacing w:before="120"/>
        <w:ind w:firstLine="0"/>
        <w:rPr>
          <w:rFonts w:cs="Arial"/>
        </w:rPr>
      </w:pPr>
      <w:r w:rsidRPr="00025ECC">
        <w:rPr>
          <w:rFonts w:cs="Arial"/>
        </w:rPr>
        <w:tab/>
      </w:r>
      <w:r w:rsidRPr="00025ECC">
        <w:rPr>
          <w:rFonts w:cs="Arial"/>
        </w:rPr>
        <w:tab/>
      </w:r>
      <w:r w:rsidRPr="00025ECC">
        <w:rPr>
          <w:rFonts w:cs="Arial"/>
        </w:rPr>
        <w:tab/>
      </w:r>
      <w:r w:rsidRPr="00025ECC">
        <w:rPr>
          <w:rFonts w:cs="Arial"/>
        </w:rPr>
        <w:tab/>
      </w:r>
      <w:r w:rsidRPr="00025ECC">
        <w:rPr>
          <w:rFonts w:cs="Arial"/>
        </w:rPr>
        <w:tab/>
      </w:r>
      <w:r w:rsidRPr="00025ECC">
        <w:rPr>
          <w:rFonts w:cs="Arial"/>
        </w:rPr>
        <w:tab/>
      </w:r>
      <w:r w:rsidRPr="00025ECC">
        <w:rPr>
          <w:rFonts w:cs="Arial"/>
        </w:rPr>
        <w:tab/>
        <w:t xml:space="preserve">        </w:t>
      </w:r>
      <w:r w:rsidRPr="00025ECC">
        <w:rPr>
          <w:rFonts w:cs="Arial"/>
          <w:noProof/>
        </w:rPr>
        <w:drawing>
          <wp:inline distT="0" distB="0" distL="0" distR="0" wp14:anchorId="3606EE41" wp14:editId="42EF1180">
            <wp:extent cx="533400" cy="43180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050D37D8" w14:textId="09676AA1" w:rsidR="000121F0" w:rsidRDefault="00C1201C" w:rsidP="004753D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87F25D4" wp14:editId="128E79FD">
            <wp:extent cx="5676900" cy="2026606"/>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6900" cy="2026606"/>
                    </a:xfrm>
                    <a:prstGeom prst="rect">
                      <a:avLst/>
                    </a:prstGeom>
                  </pic:spPr>
                </pic:pic>
              </a:graphicData>
            </a:graphic>
          </wp:inline>
        </w:drawing>
      </w:r>
    </w:p>
    <w:p w14:paraId="5F7263F9" w14:textId="1AF7562B" w:rsidR="000121F0" w:rsidRDefault="000121F0">
      <w:pPr>
        <w:spacing w:before="0" w:after="0"/>
        <w:rPr>
          <w:rFonts w:cs="Arial"/>
          <w:szCs w:val="22"/>
        </w:rPr>
      </w:pPr>
      <w:r>
        <w:rPr>
          <w:rFonts w:cs="Arial"/>
        </w:rPr>
        <w:br w:type="page"/>
      </w:r>
    </w:p>
    <w:p w14:paraId="494FB0E3" w14:textId="77777777" w:rsidR="00C12642" w:rsidRPr="00025ECC" w:rsidRDefault="00C12642" w:rsidP="00C12642">
      <w:pPr>
        <w:pStyle w:val="Heading2"/>
        <w:keepNext w:val="0"/>
        <w:widowControl w:val="0"/>
        <w:spacing w:before="120" w:after="120"/>
        <w:rPr>
          <w:rFonts w:ascii="Arial" w:hAnsi="Arial" w:cs="Arial"/>
        </w:rPr>
      </w:pPr>
      <w:bookmarkStart w:id="4" w:name="_Toc29308884"/>
      <w:bookmarkEnd w:id="2"/>
      <w:r w:rsidRPr="00025ECC">
        <w:rPr>
          <w:rFonts w:ascii="Arial" w:hAnsi="Arial" w:cs="Arial"/>
        </w:rPr>
        <w:lastRenderedPageBreak/>
        <w:t>Logging into the CPD web client (if you have not already done so)</w:t>
      </w:r>
      <w:bookmarkEnd w:id="4"/>
    </w:p>
    <w:p w14:paraId="1141BFFF" w14:textId="77777777" w:rsidR="00C12642" w:rsidRPr="00025ECC" w:rsidRDefault="00C12642" w:rsidP="00C12642">
      <w:pPr>
        <w:pStyle w:val="StepList314"/>
        <w:keepLines w:val="0"/>
        <w:numPr>
          <w:ilvl w:val="0"/>
          <w:numId w:val="23"/>
        </w:numPr>
        <w:spacing w:before="120"/>
        <w:rPr>
          <w:rFonts w:cs="Arial"/>
        </w:rPr>
      </w:pPr>
      <w:r w:rsidRPr="00025ECC">
        <w:rPr>
          <w:rFonts w:cs="Arial"/>
        </w:rPr>
        <w:t>If you are starting this lab stand-alone (without going through previous labs) do the following:</w:t>
      </w:r>
    </w:p>
    <w:p w14:paraId="226F50B6" w14:textId="72AE5745" w:rsidR="00C12642" w:rsidRPr="00025ECC" w:rsidRDefault="00C12642" w:rsidP="00C12642">
      <w:pPr>
        <w:pStyle w:val="StepList314"/>
        <w:keepLines w:val="0"/>
        <w:numPr>
          <w:ilvl w:val="0"/>
          <w:numId w:val="23"/>
        </w:numPr>
        <w:spacing w:before="120"/>
        <w:rPr>
          <w:rFonts w:cs="Arial"/>
        </w:rPr>
      </w:pPr>
      <w:r w:rsidRPr="00025ECC">
        <w:rPr>
          <w:rFonts w:cs="Arial"/>
        </w:rPr>
        <w:t xml:space="preserve">Double-click the desktop icon: </w:t>
      </w:r>
      <w:r w:rsidRPr="00025ECC">
        <w:rPr>
          <w:rFonts w:cs="Arial"/>
          <w:color w:val="0000FF"/>
        </w:rPr>
        <w:t>Cloud Pak for Data Web Client</w:t>
      </w:r>
      <w:r w:rsidR="00FB331D">
        <w:rPr>
          <w:rFonts w:cs="Arial"/>
          <w:color w:val="0000FF"/>
        </w:rPr>
        <w:t>.</w:t>
      </w:r>
      <w:r w:rsidRPr="00025ECC">
        <w:rPr>
          <w:rFonts w:cs="Arial"/>
        </w:rPr>
        <w:t xml:space="preserve"> </w:t>
      </w:r>
    </w:p>
    <w:p w14:paraId="23781D00" w14:textId="702FBA06" w:rsidR="00C12642" w:rsidRPr="00025ECC" w:rsidRDefault="003B6673" w:rsidP="00C12642">
      <w:pPr>
        <w:pStyle w:val="StepList314"/>
        <w:keepLines w:val="0"/>
        <w:tabs>
          <w:tab w:val="clear" w:pos="792"/>
        </w:tabs>
        <w:spacing w:before="120"/>
        <w:ind w:firstLine="0"/>
        <w:rPr>
          <w:rFonts w:cs="Arial"/>
        </w:rPr>
      </w:pPr>
      <w:r w:rsidRPr="00025ECC">
        <w:rPr>
          <w:rFonts w:cs="Arial"/>
          <w:noProof/>
          <w:color w:val="FF0000"/>
        </w:rPr>
        <w:drawing>
          <wp:inline distT="0" distB="0" distL="0" distR="0" wp14:anchorId="72007CBA" wp14:editId="4F4E49E8">
            <wp:extent cx="921607" cy="1040524"/>
            <wp:effectExtent l="0" t="0" r="5715" b="1270"/>
            <wp:docPr id="14" name="Picture 1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2900" cy="1109726"/>
                    </a:xfrm>
                    <a:prstGeom prst="rect">
                      <a:avLst/>
                    </a:prstGeom>
                  </pic:spPr>
                </pic:pic>
              </a:graphicData>
            </a:graphic>
          </wp:inline>
        </w:drawing>
      </w:r>
    </w:p>
    <w:p w14:paraId="51FD5C65" w14:textId="5B872910" w:rsidR="00C12642" w:rsidRPr="00025ECC" w:rsidRDefault="00C12642" w:rsidP="00C12642">
      <w:pPr>
        <w:pStyle w:val="StepList5"/>
        <w:keepLines w:val="0"/>
        <w:widowControl w:val="0"/>
        <w:numPr>
          <w:ilvl w:val="0"/>
          <w:numId w:val="23"/>
        </w:numPr>
        <w:spacing w:before="120"/>
        <w:rPr>
          <w:rFonts w:cs="Arial"/>
        </w:rPr>
      </w:pPr>
      <w:r w:rsidRPr="00025ECC">
        <w:rPr>
          <w:rFonts w:cs="Arial"/>
        </w:rPr>
        <w:t xml:space="preserve">The CPD web client GUI displays as shown. Use </w:t>
      </w:r>
      <w:proofErr w:type="spellStart"/>
      <w:r w:rsidRPr="00025ECC">
        <w:rPr>
          <w:rFonts w:cs="Arial"/>
          <w:color w:val="0000FF"/>
        </w:rPr>
        <w:t>cpduser</w:t>
      </w:r>
      <w:proofErr w:type="spellEnd"/>
      <w:r w:rsidRPr="00025ECC">
        <w:rPr>
          <w:rFonts w:cs="Arial"/>
        </w:rPr>
        <w:t xml:space="preserve"> and </w:t>
      </w:r>
      <w:proofErr w:type="spellStart"/>
      <w:r w:rsidRPr="00025ECC">
        <w:rPr>
          <w:rFonts w:cs="Arial"/>
          <w:color w:val="0000FF"/>
        </w:rPr>
        <w:t>cpd</w:t>
      </w:r>
      <w:r w:rsidR="003B6673" w:rsidRPr="00025ECC">
        <w:rPr>
          <w:rFonts w:cs="Arial"/>
          <w:color w:val="0000FF"/>
        </w:rPr>
        <w:t>access</w:t>
      </w:r>
      <w:proofErr w:type="spellEnd"/>
      <w:r w:rsidRPr="00025ECC">
        <w:rPr>
          <w:rFonts w:cs="Arial"/>
        </w:rPr>
        <w:t xml:space="preserve"> for the </w:t>
      </w:r>
      <w:r w:rsidRPr="00025ECC">
        <w:rPr>
          <w:rFonts w:cs="Arial"/>
          <w:i/>
          <w:iCs/>
        </w:rPr>
        <w:t>Username</w:t>
      </w:r>
      <w:r w:rsidRPr="00025ECC">
        <w:rPr>
          <w:rFonts w:cs="Arial"/>
        </w:rPr>
        <w:t xml:space="preserve"> and </w:t>
      </w:r>
      <w:r w:rsidRPr="00025ECC">
        <w:rPr>
          <w:rFonts w:cs="Arial"/>
          <w:i/>
          <w:iCs/>
        </w:rPr>
        <w:t>Password</w:t>
      </w:r>
      <w:r w:rsidRPr="00025ECC">
        <w:rPr>
          <w:rFonts w:cs="Arial"/>
        </w:rPr>
        <w:t xml:space="preserve"> and click </w:t>
      </w:r>
      <w:r w:rsidRPr="00025ECC">
        <w:rPr>
          <w:rFonts w:cs="Arial"/>
          <w:color w:val="0000FF"/>
        </w:rPr>
        <w:t>Sign In</w:t>
      </w:r>
      <w:r w:rsidRPr="00025ECC">
        <w:rPr>
          <w:rFonts w:cs="Arial"/>
        </w:rPr>
        <w:t>.</w:t>
      </w:r>
    </w:p>
    <w:p w14:paraId="7FCE6EE5" w14:textId="2148C974" w:rsidR="00B57505" w:rsidRPr="00025ECC" w:rsidRDefault="003B6673" w:rsidP="00C12642">
      <w:pPr>
        <w:pStyle w:val="StepList114"/>
        <w:keepLines w:val="0"/>
        <w:widowControl w:val="0"/>
        <w:tabs>
          <w:tab w:val="clear" w:pos="792"/>
        </w:tabs>
        <w:spacing w:before="120"/>
        <w:ind w:firstLine="0"/>
        <w:rPr>
          <w:rFonts w:cs="Arial"/>
        </w:rPr>
      </w:pPr>
      <w:r w:rsidRPr="00025ECC">
        <w:rPr>
          <w:rFonts w:cs="Arial"/>
          <w:noProof/>
        </w:rPr>
        <w:drawing>
          <wp:inline distT="0" distB="0" distL="0" distR="0" wp14:anchorId="57475C7E" wp14:editId="7452867D">
            <wp:extent cx="3010075" cy="3957145"/>
            <wp:effectExtent l="0" t="0" r="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4649" cy="3963159"/>
                    </a:xfrm>
                    <a:prstGeom prst="rect">
                      <a:avLst/>
                    </a:prstGeom>
                  </pic:spPr>
                </pic:pic>
              </a:graphicData>
            </a:graphic>
          </wp:inline>
        </w:drawing>
      </w:r>
    </w:p>
    <w:p w14:paraId="00653C57" w14:textId="77777777" w:rsidR="00B57505" w:rsidRPr="00025ECC" w:rsidRDefault="00B57505">
      <w:pPr>
        <w:spacing w:before="0" w:after="0"/>
        <w:rPr>
          <w:rFonts w:cs="Arial"/>
          <w:szCs w:val="22"/>
        </w:rPr>
      </w:pPr>
      <w:r w:rsidRPr="00025ECC">
        <w:rPr>
          <w:rFonts w:cs="Arial"/>
        </w:rPr>
        <w:br w:type="page"/>
      </w:r>
    </w:p>
    <w:p w14:paraId="3751075D" w14:textId="3F041C3C" w:rsidR="00C12642" w:rsidRPr="00025ECC" w:rsidRDefault="00C12642" w:rsidP="00C12642">
      <w:pPr>
        <w:pStyle w:val="Heading2"/>
        <w:keepNext w:val="0"/>
        <w:widowControl w:val="0"/>
        <w:spacing w:before="120" w:after="120"/>
        <w:rPr>
          <w:rFonts w:ascii="Arial" w:hAnsi="Arial" w:cs="Arial"/>
        </w:rPr>
      </w:pPr>
      <w:r w:rsidRPr="00025ECC">
        <w:rPr>
          <w:rFonts w:ascii="Arial" w:hAnsi="Arial" w:cs="Arial"/>
        </w:rPr>
        <w:lastRenderedPageBreak/>
        <w:t xml:space="preserve">Creating a connection to your </w:t>
      </w:r>
      <w:r w:rsidR="00D06DD0" w:rsidRPr="00025ECC">
        <w:rPr>
          <w:rFonts w:ascii="Arial" w:hAnsi="Arial" w:cs="Arial"/>
        </w:rPr>
        <w:t>d</w:t>
      </w:r>
      <w:r w:rsidRPr="00025ECC">
        <w:rPr>
          <w:rFonts w:ascii="Arial" w:hAnsi="Arial" w:cs="Arial"/>
        </w:rPr>
        <w:t>ata</w:t>
      </w:r>
    </w:p>
    <w:p w14:paraId="3A9449FC" w14:textId="2E081B89" w:rsidR="00C12642" w:rsidRPr="00025ECC" w:rsidRDefault="00C12642" w:rsidP="00C12642">
      <w:pPr>
        <w:pStyle w:val="BodyText"/>
        <w:ind w:left="792"/>
        <w:rPr>
          <w:rFonts w:cs="Arial"/>
        </w:rPr>
      </w:pPr>
      <w:r w:rsidRPr="00025ECC">
        <w:rPr>
          <w:rFonts w:cs="Arial"/>
        </w:rPr>
        <w:t>Data Connections are one of the primary ways that Cloud Pak for Data can access data both within the application and across various sources, including cloud, on</w:t>
      </w:r>
      <w:r w:rsidR="00FB331D">
        <w:rPr>
          <w:rFonts w:cs="Arial"/>
        </w:rPr>
        <w:t>-</w:t>
      </w:r>
      <w:r w:rsidRPr="00025ECC">
        <w:rPr>
          <w:rFonts w:cs="Arial"/>
        </w:rPr>
        <w:t>premise</w:t>
      </w:r>
      <w:r w:rsidR="00FB331D">
        <w:rPr>
          <w:rFonts w:cs="Arial"/>
        </w:rPr>
        <w:t>s</w:t>
      </w:r>
      <w:r w:rsidRPr="00025ECC">
        <w:rPr>
          <w:rFonts w:cs="Arial"/>
        </w:rPr>
        <w:t>, application, semi</w:t>
      </w:r>
      <w:r w:rsidR="00652D42" w:rsidRPr="00025ECC">
        <w:rPr>
          <w:rFonts w:cs="Arial"/>
        </w:rPr>
        <w:t>-</w:t>
      </w:r>
      <w:r w:rsidRPr="00025ECC">
        <w:rPr>
          <w:rFonts w:cs="Arial"/>
        </w:rPr>
        <w:t xml:space="preserve">structured, etc. These connections can be created globally and then used by users </w:t>
      </w:r>
      <w:r w:rsidR="00FB331D">
        <w:rPr>
          <w:rFonts w:cs="Arial"/>
        </w:rPr>
        <w:t>within</w:t>
      </w:r>
      <w:r w:rsidR="00FB331D" w:rsidRPr="00025ECC">
        <w:rPr>
          <w:rFonts w:cs="Arial"/>
        </w:rPr>
        <w:t xml:space="preserve"> </w:t>
      </w:r>
      <w:r w:rsidRPr="00025ECC">
        <w:rPr>
          <w:rFonts w:cs="Arial"/>
        </w:rPr>
        <w:t xml:space="preserve">the different capabilities of </w:t>
      </w:r>
      <w:r w:rsidR="00912024" w:rsidRPr="00025ECC">
        <w:rPr>
          <w:rFonts w:cs="Arial"/>
        </w:rPr>
        <w:t xml:space="preserve">the </w:t>
      </w:r>
      <w:r w:rsidRPr="00025ECC">
        <w:rPr>
          <w:rFonts w:cs="Arial"/>
        </w:rPr>
        <w:t>C</w:t>
      </w:r>
      <w:r w:rsidR="000E0049" w:rsidRPr="00025ECC">
        <w:rPr>
          <w:rFonts w:cs="Arial"/>
        </w:rPr>
        <w:t>P</w:t>
      </w:r>
      <w:r w:rsidRPr="00025ECC">
        <w:rPr>
          <w:rFonts w:cs="Arial"/>
        </w:rPr>
        <w:t>D</w:t>
      </w:r>
      <w:r w:rsidR="00912024" w:rsidRPr="00025ECC">
        <w:rPr>
          <w:rFonts w:cs="Arial"/>
        </w:rPr>
        <w:t xml:space="preserve"> platform</w:t>
      </w:r>
      <w:r w:rsidRPr="00025ECC">
        <w:rPr>
          <w:rFonts w:cs="Arial"/>
        </w:rPr>
        <w:t>.</w:t>
      </w:r>
    </w:p>
    <w:p w14:paraId="281F2F8F" w14:textId="01CBBEB8" w:rsidR="00B57505" w:rsidRPr="00025ECC" w:rsidRDefault="00C12642" w:rsidP="00B57505">
      <w:pPr>
        <w:pStyle w:val="StepList413"/>
        <w:keepLines w:val="0"/>
        <w:widowControl w:val="0"/>
        <w:numPr>
          <w:ilvl w:val="0"/>
          <w:numId w:val="23"/>
        </w:numPr>
        <w:spacing w:before="120"/>
        <w:rPr>
          <w:rFonts w:cs="Arial"/>
        </w:rPr>
      </w:pPr>
      <w:r w:rsidRPr="00025ECC">
        <w:rPr>
          <w:rFonts w:cs="Arial"/>
        </w:rPr>
        <w:t xml:space="preserve">If you are starting this lab stand-alone (without going through previous labs) do the following: In the CPD web client, start at the </w:t>
      </w:r>
      <w:r w:rsidRPr="00025ECC">
        <w:rPr>
          <w:rFonts w:cs="Arial"/>
          <w:color w:val="0000FF"/>
        </w:rPr>
        <w:t>Navigation Menu</w:t>
      </w:r>
      <w:r w:rsidR="00B57505" w:rsidRPr="00025ECC">
        <w:rPr>
          <w:rFonts w:cs="Arial"/>
          <w:color w:val="0000FF"/>
        </w:rPr>
        <w:t xml:space="preserve"> </w:t>
      </w:r>
      <w:r w:rsidR="00B57505" w:rsidRPr="00025ECC">
        <w:rPr>
          <w:rFonts w:cs="Arial"/>
        </w:rPr>
        <w:sym w:font="Wingdings 3" w:char="F061"/>
      </w:r>
      <w:r w:rsidR="00B57505" w:rsidRPr="00025ECC">
        <w:rPr>
          <w:rFonts w:cs="Arial"/>
        </w:rPr>
        <w:t xml:space="preserve"> </w:t>
      </w:r>
      <w:r w:rsidRPr="00025ECC">
        <w:rPr>
          <w:rFonts w:cs="Arial"/>
        </w:rPr>
        <w:t xml:space="preserve">Click </w:t>
      </w:r>
      <w:r w:rsidRPr="00025ECC">
        <w:rPr>
          <w:rFonts w:cs="Arial"/>
          <w:color w:val="0000FF"/>
        </w:rPr>
        <w:t>Connections</w:t>
      </w:r>
      <w:r w:rsidR="00801489">
        <w:rPr>
          <w:rFonts w:cs="Arial"/>
          <w:color w:val="0000FF"/>
        </w:rPr>
        <w:t>.</w:t>
      </w:r>
    </w:p>
    <w:p w14:paraId="2876A843" w14:textId="4C6DC2A8" w:rsidR="00B57505" w:rsidRPr="00025ECC" w:rsidRDefault="00855259" w:rsidP="00B5750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9D1781B" wp14:editId="63F96BD0">
            <wp:extent cx="4978656" cy="2267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8656" cy="2267067"/>
                    </a:xfrm>
                    <a:prstGeom prst="rect">
                      <a:avLst/>
                    </a:prstGeom>
                  </pic:spPr>
                </pic:pic>
              </a:graphicData>
            </a:graphic>
          </wp:inline>
        </w:drawing>
      </w:r>
    </w:p>
    <w:p w14:paraId="32EB90C7" w14:textId="35985E20" w:rsidR="00086BC4" w:rsidRPr="00025ECC" w:rsidRDefault="00C12642" w:rsidP="00086BC4">
      <w:pPr>
        <w:pStyle w:val="StepList314"/>
        <w:keepLines w:val="0"/>
        <w:numPr>
          <w:ilvl w:val="0"/>
          <w:numId w:val="23"/>
        </w:numPr>
        <w:spacing w:before="120"/>
        <w:rPr>
          <w:rFonts w:cs="Arial"/>
        </w:rPr>
      </w:pPr>
      <w:r w:rsidRPr="00025ECC">
        <w:rPr>
          <w:rFonts w:cs="Arial"/>
        </w:rPr>
        <w:t xml:space="preserve">Click </w:t>
      </w:r>
      <w:r w:rsidR="00BF44A7" w:rsidRPr="00025ECC">
        <w:rPr>
          <w:rFonts w:cs="Arial"/>
          <w:color w:val="0000FF"/>
        </w:rPr>
        <w:t>New</w:t>
      </w:r>
      <w:r w:rsidRPr="00025ECC">
        <w:rPr>
          <w:rFonts w:cs="Arial"/>
          <w:color w:val="0000FF"/>
        </w:rPr>
        <w:t xml:space="preserve"> connection</w:t>
      </w:r>
      <w:r w:rsidR="00801489">
        <w:rPr>
          <w:rFonts w:cs="Arial"/>
          <w:color w:val="0000FF"/>
        </w:rPr>
        <w:t>.</w:t>
      </w:r>
    </w:p>
    <w:p w14:paraId="37084779" w14:textId="2CB39E50" w:rsidR="00B57505" w:rsidRPr="00025ECC" w:rsidRDefault="00B57505" w:rsidP="00086BC4">
      <w:pPr>
        <w:pStyle w:val="StepList314"/>
        <w:keepLines w:val="0"/>
        <w:tabs>
          <w:tab w:val="clear" w:pos="792"/>
        </w:tabs>
        <w:spacing w:before="120"/>
        <w:ind w:firstLine="0"/>
        <w:rPr>
          <w:rFonts w:cs="Arial"/>
        </w:rPr>
      </w:pPr>
      <w:bookmarkStart w:id="5" w:name="_Toc29308885"/>
      <w:r w:rsidRPr="00025ECC">
        <w:rPr>
          <w:rFonts w:cs="Arial"/>
          <w:noProof/>
        </w:rPr>
        <w:drawing>
          <wp:inline distT="0" distB="0" distL="0" distR="0" wp14:anchorId="0B10D66B" wp14:editId="4A60D655">
            <wp:extent cx="2635250" cy="791906"/>
            <wp:effectExtent l="0" t="0" r="0" b="825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6"/>
                    <a:stretch>
                      <a:fillRect/>
                    </a:stretch>
                  </pic:blipFill>
                  <pic:spPr>
                    <a:xfrm>
                      <a:off x="0" y="0"/>
                      <a:ext cx="2673505" cy="803402"/>
                    </a:xfrm>
                    <a:prstGeom prst="rect">
                      <a:avLst/>
                    </a:prstGeom>
                  </pic:spPr>
                </pic:pic>
              </a:graphicData>
            </a:graphic>
          </wp:inline>
        </w:drawing>
      </w:r>
    </w:p>
    <w:p w14:paraId="28DBB4BA" w14:textId="315FB1B1" w:rsidR="005636CE" w:rsidRPr="005636CE" w:rsidRDefault="00715B28" w:rsidP="008376C4">
      <w:pPr>
        <w:pStyle w:val="StepList314"/>
        <w:keepLines w:val="0"/>
        <w:numPr>
          <w:ilvl w:val="0"/>
          <w:numId w:val="23"/>
        </w:numPr>
        <w:tabs>
          <w:tab w:val="clear" w:pos="792"/>
          <w:tab w:val="left" w:pos="810"/>
        </w:tabs>
        <w:spacing w:before="120"/>
        <w:ind w:left="810" w:hanging="810"/>
        <w:rPr>
          <w:rFonts w:cs="Arial"/>
        </w:rPr>
      </w:pPr>
      <w:r w:rsidRPr="00025ECC">
        <w:rPr>
          <w:rFonts w:cs="Arial"/>
        </w:rPr>
        <w:t xml:space="preserve">Before creating a connection, you will need to know the credentials to the database.  </w:t>
      </w:r>
      <w:r w:rsidR="0085688F" w:rsidRPr="00025ECC">
        <w:rPr>
          <w:rFonts w:cs="Arial"/>
        </w:rPr>
        <w:t xml:space="preserve">You </w:t>
      </w:r>
      <w:r w:rsidRPr="00025ECC">
        <w:rPr>
          <w:rFonts w:cs="Arial"/>
        </w:rPr>
        <w:t xml:space="preserve">can find </w:t>
      </w:r>
      <w:r w:rsidR="0085688F" w:rsidRPr="00025ECC">
        <w:rPr>
          <w:rFonts w:cs="Arial"/>
        </w:rPr>
        <w:t>this</w:t>
      </w:r>
      <w:r w:rsidRPr="00025ECC">
        <w:rPr>
          <w:rFonts w:cs="Arial"/>
        </w:rPr>
        <w:t xml:space="preserve"> by </w:t>
      </w:r>
      <w:r w:rsidR="008376C4" w:rsidRPr="00025ECC">
        <w:rPr>
          <w:rFonts w:cs="Arial"/>
        </w:rPr>
        <w:t xml:space="preserve">clicking on Navigation </w:t>
      </w:r>
      <w:r w:rsidR="008376C4" w:rsidRPr="00025ECC">
        <w:rPr>
          <w:rFonts w:cs="Arial"/>
          <w:color w:val="0000FF"/>
        </w:rPr>
        <w:t>Home, Collect,</w:t>
      </w:r>
      <w:r w:rsidR="008376C4" w:rsidRPr="00025ECC">
        <w:rPr>
          <w:rFonts w:cs="Arial"/>
        </w:rPr>
        <w:t xml:space="preserve"> then </w:t>
      </w:r>
      <w:r w:rsidR="008376C4" w:rsidRPr="00025ECC">
        <w:rPr>
          <w:rFonts w:cs="Arial"/>
          <w:color w:val="0000FF"/>
        </w:rPr>
        <w:t>right click on My data and Open Link in New Tab</w:t>
      </w:r>
      <w:r w:rsidR="00801489">
        <w:rPr>
          <w:rFonts w:cs="Arial"/>
          <w:color w:val="0000FF"/>
        </w:rPr>
        <w:t>.</w:t>
      </w:r>
    </w:p>
    <w:p w14:paraId="0121BADA" w14:textId="0FB11864" w:rsidR="00B57505" w:rsidRPr="00025ECC" w:rsidRDefault="008376C4" w:rsidP="005636CE">
      <w:pPr>
        <w:pStyle w:val="StepList314"/>
        <w:keepLines w:val="0"/>
        <w:tabs>
          <w:tab w:val="clear" w:pos="792"/>
        </w:tabs>
        <w:spacing w:before="120"/>
        <w:ind w:left="810" w:firstLine="0"/>
        <w:rPr>
          <w:rFonts w:cs="Arial"/>
        </w:rPr>
      </w:pPr>
      <w:r w:rsidRPr="00025ECC">
        <w:rPr>
          <w:rFonts w:cs="Arial"/>
          <w:noProof/>
          <w:color w:val="000000" w:themeColor="text1"/>
        </w:rPr>
        <w:drawing>
          <wp:inline distT="0" distB="0" distL="0" distR="0" wp14:anchorId="3800F2AE" wp14:editId="118D7A93">
            <wp:extent cx="2497666" cy="2144736"/>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9553" cy="2172117"/>
                    </a:xfrm>
                    <a:prstGeom prst="rect">
                      <a:avLst/>
                    </a:prstGeom>
                  </pic:spPr>
                </pic:pic>
              </a:graphicData>
            </a:graphic>
          </wp:inline>
        </w:drawing>
      </w:r>
    </w:p>
    <w:p w14:paraId="29CBD52D" w14:textId="6224A8EE" w:rsidR="00855259" w:rsidRPr="00025ECC" w:rsidRDefault="00855259" w:rsidP="008376C4">
      <w:pPr>
        <w:spacing w:before="0" w:after="0"/>
        <w:rPr>
          <w:rFonts w:cs="Arial"/>
          <w:szCs w:val="22"/>
        </w:rPr>
      </w:pPr>
      <w:r w:rsidRPr="00025ECC">
        <w:rPr>
          <w:rFonts w:cs="Arial"/>
        </w:rPr>
        <w:br w:type="page"/>
      </w:r>
    </w:p>
    <w:p w14:paraId="17825035" w14:textId="3F30A0C7" w:rsidR="00FE30CB" w:rsidRPr="00025ECC" w:rsidRDefault="002244FF" w:rsidP="001D261A">
      <w:pPr>
        <w:pStyle w:val="StepList314"/>
        <w:keepLines w:val="0"/>
        <w:numPr>
          <w:ilvl w:val="0"/>
          <w:numId w:val="23"/>
        </w:numPr>
        <w:spacing w:before="120"/>
        <w:rPr>
          <w:rFonts w:cs="Arial"/>
        </w:rPr>
      </w:pPr>
      <w:r w:rsidRPr="00025ECC">
        <w:rPr>
          <w:rFonts w:cs="Arial"/>
        </w:rPr>
        <w:lastRenderedPageBreak/>
        <w:t>C</w:t>
      </w:r>
      <w:r w:rsidR="00243611" w:rsidRPr="00025ECC">
        <w:rPr>
          <w:rFonts w:cs="Arial"/>
        </w:rPr>
        <w:t>lick on the</w:t>
      </w:r>
      <w:r w:rsidR="00C87B7E" w:rsidRPr="00025ECC">
        <w:rPr>
          <w:rFonts w:cs="Arial"/>
        </w:rPr>
        <w:t xml:space="preserve"> tab</w:t>
      </w:r>
      <w:r w:rsidR="00243611" w:rsidRPr="00025ECC">
        <w:rPr>
          <w:rFonts w:cs="Arial"/>
        </w:rPr>
        <w:t xml:space="preserve"> </w:t>
      </w:r>
      <w:r w:rsidR="00243611" w:rsidRPr="00025ECC">
        <w:rPr>
          <w:rFonts w:cs="Arial"/>
          <w:color w:val="0000FF"/>
        </w:rPr>
        <w:t>Databases</w:t>
      </w:r>
      <w:r w:rsidR="00B91FC6" w:rsidRPr="00025ECC">
        <w:rPr>
          <w:rFonts w:cs="Arial"/>
          <w:color w:val="0000FF"/>
        </w:rPr>
        <w:t xml:space="preserve"> </w:t>
      </w:r>
      <w:r w:rsidR="00B91FC6" w:rsidRPr="00025ECC">
        <w:rPr>
          <w:rFonts w:cs="Arial"/>
        </w:rPr>
        <w:sym w:font="Wingdings 3" w:char="F061"/>
      </w:r>
      <w:r w:rsidR="00B91FC6" w:rsidRPr="00025ECC">
        <w:rPr>
          <w:rFonts w:cs="Arial"/>
        </w:rPr>
        <w:t xml:space="preserve"> </w:t>
      </w:r>
      <w:r w:rsidRPr="00025ECC">
        <w:rPr>
          <w:rFonts w:cs="Arial"/>
        </w:rPr>
        <w:t>C</w:t>
      </w:r>
      <w:r w:rsidR="00732B99" w:rsidRPr="00025ECC">
        <w:rPr>
          <w:rFonts w:cs="Arial"/>
        </w:rPr>
        <w:t xml:space="preserve">lick on the tile </w:t>
      </w:r>
      <w:r w:rsidR="00732B99" w:rsidRPr="00025ECC">
        <w:rPr>
          <w:rFonts w:cs="Arial"/>
          <w:color w:val="0000FF"/>
        </w:rPr>
        <w:t xml:space="preserve">Db2 </w:t>
      </w:r>
      <w:r w:rsidR="00653949" w:rsidRPr="00025ECC">
        <w:rPr>
          <w:rFonts w:cs="Arial"/>
          <w:color w:val="0000FF"/>
        </w:rPr>
        <w:t>Advanced Edition</w:t>
      </w:r>
      <w:r w:rsidR="00E43FB6" w:rsidRPr="00025ECC">
        <w:rPr>
          <w:rFonts w:cs="Arial"/>
          <w:color w:val="0000FF"/>
        </w:rPr>
        <w:t xml:space="preserve"> Ellipse </w:t>
      </w:r>
      <w:r w:rsidR="00B91FC6" w:rsidRPr="00025ECC">
        <w:rPr>
          <w:rFonts w:cs="Arial"/>
        </w:rPr>
        <w:sym w:font="Wingdings 3" w:char="F061"/>
      </w:r>
      <w:r w:rsidR="00E43FB6" w:rsidRPr="00025ECC">
        <w:rPr>
          <w:rFonts w:cs="Arial"/>
          <w:color w:val="0000FF"/>
        </w:rPr>
        <w:t xml:space="preserve"> Details</w:t>
      </w:r>
      <w:r w:rsidR="00801489">
        <w:rPr>
          <w:rFonts w:cs="Arial"/>
          <w:color w:val="0000FF"/>
        </w:rPr>
        <w:t>.</w:t>
      </w:r>
    </w:p>
    <w:p w14:paraId="2162FEA8" w14:textId="5ADCB29B" w:rsidR="00646790" w:rsidRPr="00025ECC" w:rsidRDefault="00B91FC6" w:rsidP="00FE30CB">
      <w:pPr>
        <w:pStyle w:val="StepList314"/>
        <w:keepLines w:val="0"/>
        <w:tabs>
          <w:tab w:val="clear" w:pos="792"/>
        </w:tabs>
        <w:spacing w:before="120"/>
        <w:ind w:firstLine="0"/>
        <w:rPr>
          <w:rFonts w:cs="Arial"/>
        </w:rPr>
      </w:pPr>
      <w:r w:rsidRPr="00025ECC">
        <w:rPr>
          <w:rFonts w:cs="Arial"/>
          <w:noProof/>
        </w:rPr>
        <w:drawing>
          <wp:inline distT="0" distB="0" distL="0" distR="0" wp14:anchorId="28290981" wp14:editId="19C4370D">
            <wp:extent cx="3900791" cy="3093086"/>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8"/>
                    <a:stretch>
                      <a:fillRect/>
                    </a:stretch>
                  </pic:blipFill>
                  <pic:spPr>
                    <a:xfrm>
                      <a:off x="0" y="0"/>
                      <a:ext cx="3915566" cy="3104802"/>
                    </a:xfrm>
                    <a:prstGeom prst="rect">
                      <a:avLst/>
                    </a:prstGeom>
                  </pic:spPr>
                </pic:pic>
              </a:graphicData>
            </a:graphic>
          </wp:inline>
        </w:drawing>
      </w:r>
    </w:p>
    <w:p w14:paraId="5FBCD872" w14:textId="77777777" w:rsidR="00653FAC" w:rsidRPr="00025ECC" w:rsidRDefault="00653FAC" w:rsidP="00FE30CB">
      <w:pPr>
        <w:pStyle w:val="StepList314"/>
        <w:keepLines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FE30CB" w:rsidRPr="00025ECC" w14:paraId="083A48D5" w14:textId="77777777" w:rsidTr="001D3837">
        <w:trPr>
          <w:cantSplit/>
          <w:trHeight w:val="676"/>
        </w:trPr>
        <w:tc>
          <w:tcPr>
            <w:tcW w:w="810" w:type="dxa"/>
            <w:shd w:val="clear" w:color="auto" w:fill="F2F2F2" w:themeFill="background1" w:themeFillShade="F2"/>
            <w:vAlign w:val="center"/>
          </w:tcPr>
          <w:p w14:paraId="60E24AC7" w14:textId="77777777" w:rsidR="00FE30CB" w:rsidRPr="00025ECC" w:rsidRDefault="00FE30CB" w:rsidP="001D3837">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3F08BC71" wp14:editId="4D320335">
                  <wp:extent cx="343561" cy="343561"/>
                  <wp:effectExtent l="0" t="0" r="0" b="0"/>
                  <wp:docPr id="4" name="Picture 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45B9DB7" w14:textId="77777777" w:rsidR="00FE30CB" w:rsidRPr="00025ECC" w:rsidRDefault="00FE30CB" w:rsidP="001D3837">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29BE6520" w14:textId="081519FC" w:rsidR="00FE30CB" w:rsidRPr="00025ECC" w:rsidRDefault="00FE30CB" w:rsidP="001D3837">
            <w:pPr>
              <w:pStyle w:val="TableText2"/>
              <w:spacing w:before="120" w:after="120"/>
              <w:rPr>
                <w:rFonts w:cs="Arial"/>
              </w:rPr>
            </w:pPr>
            <w:r w:rsidRPr="00025ECC">
              <w:rPr>
                <w:rFonts w:cs="Arial"/>
              </w:rPr>
              <w:t xml:space="preserve">One of the advantages of using a full platform that uses containers and microservices is that you can have a host of capabilities that can be turned on, and with the correct user </w:t>
            </w:r>
            <w:r w:rsidR="00801489">
              <w:rPr>
                <w:rFonts w:cs="Arial"/>
              </w:rPr>
              <w:t>privilege</w:t>
            </w:r>
            <w:r w:rsidRPr="00025ECC">
              <w:rPr>
                <w:rFonts w:cs="Arial"/>
              </w:rPr>
              <w:t>, instances of those capabilities (like a new MongoDB or Db2 instance) can be created with the click of a button – just as you would be able to do in a Public Cloud, but behind your firewall.</w:t>
            </w:r>
          </w:p>
        </w:tc>
      </w:tr>
    </w:tbl>
    <w:p w14:paraId="6F4FBBBE" w14:textId="77777777" w:rsidR="00FE30CB" w:rsidRPr="00025ECC" w:rsidRDefault="00FE30CB" w:rsidP="00243611">
      <w:pPr>
        <w:pStyle w:val="StepList314"/>
        <w:keepLines w:val="0"/>
        <w:tabs>
          <w:tab w:val="clear" w:pos="792"/>
        </w:tabs>
        <w:spacing w:before="120"/>
        <w:ind w:firstLine="0"/>
        <w:rPr>
          <w:rFonts w:cs="Arial"/>
          <w:color w:val="4472C4" w:themeColor="accent1"/>
        </w:rPr>
      </w:pPr>
    </w:p>
    <w:p w14:paraId="7ACA502F" w14:textId="77777777" w:rsidR="00855259" w:rsidRPr="00025ECC" w:rsidRDefault="00855259">
      <w:pPr>
        <w:spacing w:before="0" w:after="0"/>
        <w:rPr>
          <w:rFonts w:cs="Arial"/>
          <w:szCs w:val="22"/>
        </w:rPr>
      </w:pPr>
      <w:r w:rsidRPr="00025ECC">
        <w:rPr>
          <w:rFonts w:cs="Arial"/>
        </w:rPr>
        <w:br w:type="page"/>
      </w:r>
    </w:p>
    <w:p w14:paraId="468B6CA6" w14:textId="6FB4811E" w:rsidR="00835DFC" w:rsidRPr="00025ECC" w:rsidRDefault="002244FF" w:rsidP="00C12642">
      <w:pPr>
        <w:pStyle w:val="StepList314"/>
        <w:keepLines w:val="0"/>
        <w:numPr>
          <w:ilvl w:val="0"/>
          <w:numId w:val="23"/>
        </w:numPr>
        <w:spacing w:before="120"/>
        <w:rPr>
          <w:rFonts w:cs="Arial"/>
        </w:rPr>
      </w:pPr>
      <w:r w:rsidRPr="00025ECC">
        <w:rPr>
          <w:rFonts w:cs="Arial"/>
        </w:rPr>
        <w:lastRenderedPageBreak/>
        <w:t>P</w:t>
      </w:r>
      <w:r w:rsidR="00835DFC" w:rsidRPr="00025ECC">
        <w:rPr>
          <w:rFonts w:cs="Arial"/>
        </w:rPr>
        <w:t>age down to the bottom of the screen and you’ll see the access information for our database. Copy down this information to enter in our Data Connections window.</w:t>
      </w:r>
    </w:p>
    <w:p w14:paraId="25F7BD22" w14:textId="56099BB2" w:rsidR="003F594F" w:rsidRPr="00025ECC" w:rsidRDefault="00B91FC6" w:rsidP="00835DFC">
      <w:pPr>
        <w:pStyle w:val="StepList314"/>
        <w:keepLines w:val="0"/>
        <w:tabs>
          <w:tab w:val="clear" w:pos="792"/>
        </w:tabs>
        <w:spacing w:before="120"/>
        <w:ind w:firstLine="0"/>
        <w:rPr>
          <w:rFonts w:cs="Arial"/>
          <w:color w:val="4472C4" w:themeColor="accent1"/>
        </w:rPr>
      </w:pPr>
      <w:r w:rsidRPr="00025ECC">
        <w:rPr>
          <w:rFonts w:cs="Arial"/>
          <w:noProof/>
          <w:color w:val="4472C4" w:themeColor="accent1"/>
        </w:rPr>
        <w:drawing>
          <wp:inline distT="0" distB="0" distL="0" distR="0" wp14:anchorId="644D75BF" wp14:editId="49FEFBAB">
            <wp:extent cx="5204298" cy="2229541"/>
            <wp:effectExtent l="0" t="0" r="3175" b="571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20"/>
                    <a:stretch>
                      <a:fillRect/>
                    </a:stretch>
                  </pic:blipFill>
                  <pic:spPr>
                    <a:xfrm>
                      <a:off x="0" y="0"/>
                      <a:ext cx="5223544" cy="2237786"/>
                    </a:xfrm>
                    <a:prstGeom prst="rect">
                      <a:avLst/>
                    </a:prstGeom>
                  </pic:spPr>
                </pic:pic>
              </a:graphicData>
            </a:graphic>
          </wp:inline>
        </w:drawing>
      </w:r>
    </w:p>
    <w:p w14:paraId="49A6EDEE" w14:textId="638A8FA5" w:rsidR="00B91FC6" w:rsidRPr="00025ECC" w:rsidRDefault="00B91FC6" w:rsidP="00835DFC">
      <w:pPr>
        <w:pStyle w:val="StepList314"/>
        <w:keepLines w:val="0"/>
        <w:tabs>
          <w:tab w:val="clear" w:pos="792"/>
        </w:tabs>
        <w:spacing w:before="120"/>
        <w:ind w:firstLine="0"/>
        <w:rPr>
          <w:rFonts w:cs="Arial"/>
          <w:color w:val="4472C4" w:themeColor="accent1"/>
        </w:rPr>
      </w:pPr>
      <w:r w:rsidRPr="00025ECC">
        <w:rPr>
          <w:rFonts w:cs="Arial"/>
          <w:noProof/>
          <w:color w:val="4472C4" w:themeColor="accent1"/>
        </w:rPr>
        <w:drawing>
          <wp:inline distT="0" distB="0" distL="0" distR="0" wp14:anchorId="55B5A7BF" wp14:editId="6617A7C3">
            <wp:extent cx="3401695" cy="1153364"/>
            <wp:effectExtent l="0" t="0" r="190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21"/>
                    <a:stretch>
                      <a:fillRect/>
                    </a:stretch>
                  </pic:blipFill>
                  <pic:spPr>
                    <a:xfrm>
                      <a:off x="0" y="0"/>
                      <a:ext cx="3441126" cy="1166733"/>
                    </a:xfrm>
                    <a:prstGeom prst="rect">
                      <a:avLst/>
                    </a:prstGeom>
                  </pic:spPr>
                </pic:pic>
              </a:graphicData>
            </a:graphic>
          </wp:inline>
        </w:drawing>
      </w:r>
    </w:p>
    <w:p w14:paraId="502ED911" w14:textId="2C92A068" w:rsidR="005636CE" w:rsidRDefault="00646790" w:rsidP="00E924E3">
      <w:pPr>
        <w:pStyle w:val="StepList314"/>
        <w:keepLines w:val="0"/>
        <w:numPr>
          <w:ilvl w:val="0"/>
          <w:numId w:val="23"/>
        </w:numPr>
        <w:spacing w:before="0" w:after="0"/>
        <w:rPr>
          <w:rFonts w:cs="Arial"/>
        </w:rPr>
      </w:pPr>
      <w:r w:rsidRPr="00025ECC">
        <w:rPr>
          <w:rFonts w:cs="Arial"/>
        </w:rPr>
        <w:t xml:space="preserve">Now return to </w:t>
      </w:r>
      <w:r w:rsidR="009D4574" w:rsidRPr="00025ECC">
        <w:rPr>
          <w:rFonts w:cs="Arial"/>
        </w:rPr>
        <w:t>the</w:t>
      </w:r>
      <w:r w:rsidRPr="00025ECC">
        <w:rPr>
          <w:rFonts w:cs="Arial"/>
        </w:rPr>
        <w:t xml:space="preserve"> </w:t>
      </w:r>
      <w:r w:rsidR="00A67C74" w:rsidRPr="00025ECC">
        <w:rPr>
          <w:rFonts w:cs="Arial"/>
        </w:rPr>
        <w:t>previous</w:t>
      </w:r>
      <w:r w:rsidRPr="00025ECC">
        <w:rPr>
          <w:rFonts w:cs="Arial"/>
        </w:rPr>
        <w:t xml:space="preserve"> </w:t>
      </w:r>
      <w:r w:rsidR="00A67C74" w:rsidRPr="00025ECC">
        <w:rPr>
          <w:rFonts w:cs="Arial"/>
        </w:rPr>
        <w:t>tab</w:t>
      </w:r>
      <w:r w:rsidR="00801489">
        <w:rPr>
          <w:rFonts w:cs="Arial"/>
        </w:rPr>
        <w:t>.</w:t>
      </w:r>
    </w:p>
    <w:p w14:paraId="123D1D7C" w14:textId="304A32B3" w:rsidR="00B91FC6" w:rsidRPr="00025ECC" w:rsidRDefault="00A67C74" w:rsidP="005636CE">
      <w:pPr>
        <w:pStyle w:val="StepList314"/>
        <w:keepLines w:val="0"/>
        <w:tabs>
          <w:tab w:val="clear" w:pos="792"/>
        </w:tabs>
        <w:spacing w:before="0" w:after="0"/>
        <w:ind w:firstLine="0"/>
        <w:rPr>
          <w:rFonts w:cs="Arial"/>
        </w:rPr>
      </w:pPr>
      <w:r w:rsidRPr="00025ECC">
        <w:rPr>
          <w:rFonts w:cs="Arial"/>
          <w:noProof/>
        </w:rPr>
        <w:drawing>
          <wp:inline distT="0" distB="0" distL="0" distR="0" wp14:anchorId="070AF78C" wp14:editId="73690129">
            <wp:extent cx="2971800" cy="1172756"/>
            <wp:effectExtent l="0" t="0" r="0" b="889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205" cy="1225402"/>
                    </a:xfrm>
                    <a:prstGeom prst="rect">
                      <a:avLst/>
                    </a:prstGeom>
                  </pic:spPr>
                </pic:pic>
              </a:graphicData>
            </a:graphic>
          </wp:inline>
        </w:drawing>
      </w:r>
    </w:p>
    <w:p w14:paraId="14FCE765" w14:textId="77777777" w:rsidR="00B91FC6" w:rsidRPr="00025ECC" w:rsidRDefault="00B91FC6">
      <w:pPr>
        <w:spacing w:before="0" w:after="0"/>
        <w:rPr>
          <w:rFonts w:cs="Arial"/>
          <w:szCs w:val="22"/>
        </w:rPr>
      </w:pPr>
      <w:r w:rsidRPr="00025ECC">
        <w:rPr>
          <w:rFonts w:cs="Arial"/>
        </w:rPr>
        <w:br w:type="page"/>
      </w:r>
    </w:p>
    <w:p w14:paraId="231EB23C" w14:textId="102070AE" w:rsidR="00954281" w:rsidRPr="00025ECC" w:rsidRDefault="00861D08" w:rsidP="00C12642">
      <w:pPr>
        <w:pStyle w:val="StepList314"/>
        <w:keepLines w:val="0"/>
        <w:numPr>
          <w:ilvl w:val="0"/>
          <w:numId w:val="23"/>
        </w:numPr>
        <w:spacing w:before="120"/>
        <w:rPr>
          <w:rFonts w:cs="Arial"/>
        </w:rPr>
      </w:pPr>
      <w:r w:rsidRPr="00025ECC">
        <w:rPr>
          <w:rFonts w:cs="Arial"/>
        </w:rPr>
        <w:lastRenderedPageBreak/>
        <w:t xml:space="preserve">Enter the parameters to create a connection to the internal </w:t>
      </w:r>
      <w:r w:rsidR="00A41F47" w:rsidRPr="00025ECC">
        <w:rPr>
          <w:rFonts w:cs="Arial"/>
        </w:rPr>
        <w:t>D</w:t>
      </w:r>
      <w:r w:rsidR="00B51D25" w:rsidRPr="00025ECC">
        <w:rPr>
          <w:rFonts w:cs="Arial"/>
        </w:rPr>
        <w:t xml:space="preserve">b2 database used for this </w:t>
      </w:r>
      <w:r w:rsidR="00801489">
        <w:rPr>
          <w:rFonts w:cs="Arial"/>
        </w:rPr>
        <w:t>workshop</w:t>
      </w:r>
      <w:r w:rsidR="00B51D25" w:rsidRPr="00025ECC">
        <w:rPr>
          <w:rFonts w:cs="Arial"/>
        </w:rPr>
        <w:t xml:space="preserve">. </w:t>
      </w:r>
      <w:r w:rsidR="00C12642" w:rsidRPr="00025ECC">
        <w:rPr>
          <w:rFonts w:cs="Arial"/>
        </w:rPr>
        <w:t xml:space="preserve">Below is a sample; Connection Name and </w:t>
      </w:r>
      <w:r w:rsidR="00F7132A" w:rsidRPr="00025ECC">
        <w:rPr>
          <w:rFonts w:cs="Arial"/>
        </w:rPr>
        <w:t xml:space="preserve">Description can be whatever you choose, the rest of the credentials you can get from </w:t>
      </w:r>
      <w:r w:rsidR="00704B16" w:rsidRPr="00025ECC">
        <w:rPr>
          <w:rFonts w:cs="Arial"/>
        </w:rPr>
        <w:t>the previous step.</w:t>
      </w:r>
    </w:p>
    <w:p w14:paraId="78041DAB" w14:textId="6AC87C15" w:rsidR="00B91FC6" w:rsidRPr="00025ECC" w:rsidRDefault="002E5947" w:rsidP="00954281">
      <w:pPr>
        <w:pStyle w:val="StepList314"/>
        <w:keepLines w:val="0"/>
        <w:tabs>
          <w:tab w:val="clear" w:pos="792"/>
        </w:tabs>
        <w:spacing w:before="120"/>
        <w:ind w:firstLine="0"/>
        <w:rPr>
          <w:rFonts w:cs="Arial"/>
        </w:rPr>
      </w:pPr>
      <w:r w:rsidRPr="00025ECC">
        <w:rPr>
          <w:rFonts w:cs="Arial"/>
          <w:noProof/>
        </w:rPr>
        <w:drawing>
          <wp:inline distT="0" distB="0" distL="0" distR="0" wp14:anchorId="2769B2C3" wp14:editId="29F43F5F">
            <wp:extent cx="4685905" cy="4941651"/>
            <wp:effectExtent l="0" t="0" r="635"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23"/>
                    <a:stretch>
                      <a:fillRect/>
                    </a:stretch>
                  </pic:blipFill>
                  <pic:spPr>
                    <a:xfrm>
                      <a:off x="0" y="0"/>
                      <a:ext cx="4719571" cy="4977154"/>
                    </a:xfrm>
                    <a:prstGeom prst="rect">
                      <a:avLst/>
                    </a:prstGeom>
                  </pic:spPr>
                </pic:pic>
              </a:graphicData>
            </a:graphic>
          </wp:inline>
        </w:drawing>
      </w:r>
    </w:p>
    <w:p w14:paraId="284D1656" w14:textId="77777777" w:rsidR="00653FAC" w:rsidRPr="00025ECC" w:rsidRDefault="00653FAC" w:rsidP="00954281">
      <w:pPr>
        <w:pStyle w:val="StepList314"/>
        <w:keepLines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B91FC6" w:rsidRPr="00025ECC" w14:paraId="638F31E4" w14:textId="77777777" w:rsidTr="001D261A">
        <w:trPr>
          <w:cantSplit/>
          <w:trHeight w:val="676"/>
        </w:trPr>
        <w:tc>
          <w:tcPr>
            <w:tcW w:w="810" w:type="dxa"/>
            <w:shd w:val="clear" w:color="auto" w:fill="F2F2F2" w:themeFill="background1" w:themeFillShade="F2"/>
            <w:vAlign w:val="center"/>
          </w:tcPr>
          <w:p w14:paraId="50F31611" w14:textId="77777777" w:rsidR="00B91FC6" w:rsidRPr="00025ECC" w:rsidRDefault="00B91FC6"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0779DB09" wp14:editId="68D4AEA0">
                  <wp:extent cx="343561" cy="343561"/>
                  <wp:effectExtent l="0" t="0" r="0" b="0"/>
                  <wp:docPr id="34" name="Picture 3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18A26837" w14:textId="77777777" w:rsidR="00B91FC6" w:rsidRPr="00025ECC" w:rsidRDefault="00B91FC6"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385179F4" w14:textId="77777777" w:rsidR="00B91FC6" w:rsidRPr="00025ECC" w:rsidRDefault="00B91FC6" w:rsidP="00B91FC6">
            <w:pPr>
              <w:pStyle w:val="StepList314"/>
              <w:keepLines w:val="0"/>
              <w:tabs>
                <w:tab w:val="clear" w:pos="792"/>
              </w:tabs>
              <w:spacing w:before="120"/>
              <w:rPr>
                <w:rFonts w:cs="Arial"/>
              </w:rPr>
            </w:pPr>
            <w:r w:rsidRPr="00025ECC">
              <w:rPr>
                <w:rFonts w:cs="Arial"/>
              </w:rPr>
              <w:t xml:space="preserve">Note: You may copy and paste the password as shown below. (if this doesn’t work, then try </w:t>
            </w:r>
          </w:p>
          <w:p w14:paraId="6AA23A04" w14:textId="557887DE" w:rsidR="00B91FC6" w:rsidRPr="00025ECC" w:rsidRDefault="00B91FC6" w:rsidP="00B91FC6">
            <w:pPr>
              <w:pStyle w:val="StepList314"/>
              <w:keepLines w:val="0"/>
              <w:tabs>
                <w:tab w:val="clear" w:pos="792"/>
              </w:tabs>
              <w:spacing w:before="120"/>
              <w:rPr>
                <w:rFonts w:cs="Arial"/>
                <w:noProof/>
              </w:rPr>
            </w:pPr>
            <w:r w:rsidRPr="00025ECC">
              <w:rPr>
                <w:rFonts w:cs="Arial"/>
              </w:rPr>
              <w:t>highlighting the password and use [CTL]-c then [CTL]-v)</w:t>
            </w:r>
            <w:r w:rsidR="00801489">
              <w:rPr>
                <w:rFonts w:cs="Arial"/>
              </w:rPr>
              <w:t>.</w:t>
            </w:r>
            <w:r w:rsidRPr="00025ECC">
              <w:rPr>
                <w:rFonts w:cs="Arial"/>
                <w:noProof/>
              </w:rPr>
              <w:t xml:space="preserve"> </w:t>
            </w:r>
          </w:p>
          <w:p w14:paraId="2984B7E2" w14:textId="45B0E3FD" w:rsidR="00B91FC6" w:rsidRPr="00025ECC" w:rsidRDefault="00B91FC6" w:rsidP="00B91FC6">
            <w:pPr>
              <w:pStyle w:val="StepList314"/>
              <w:keepLines w:val="0"/>
              <w:tabs>
                <w:tab w:val="clear" w:pos="792"/>
              </w:tabs>
              <w:spacing w:before="120"/>
              <w:rPr>
                <w:rFonts w:cs="Arial"/>
              </w:rPr>
            </w:pPr>
            <w:r w:rsidRPr="00025ECC">
              <w:rPr>
                <w:rFonts w:cs="Arial"/>
                <w:noProof/>
              </w:rPr>
              <w:drawing>
                <wp:inline distT="0" distB="0" distL="0" distR="0" wp14:anchorId="2E273FFF" wp14:editId="36BA97E7">
                  <wp:extent cx="3492230" cy="1409325"/>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8984" cy="1412051"/>
                          </a:xfrm>
                          <a:prstGeom prst="rect">
                            <a:avLst/>
                          </a:prstGeom>
                        </pic:spPr>
                      </pic:pic>
                    </a:graphicData>
                  </a:graphic>
                </wp:inline>
              </w:drawing>
            </w:r>
          </w:p>
        </w:tc>
      </w:tr>
    </w:tbl>
    <w:p w14:paraId="5C44FE07" w14:textId="31F6C5E1" w:rsidR="00B91FC6" w:rsidRPr="00025ECC" w:rsidRDefault="00B91FC6" w:rsidP="00410B85">
      <w:pPr>
        <w:pStyle w:val="StepList314"/>
        <w:keepLines w:val="0"/>
        <w:tabs>
          <w:tab w:val="clear" w:pos="792"/>
        </w:tabs>
        <w:spacing w:before="120"/>
        <w:ind w:firstLine="0"/>
        <w:rPr>
          <w:rFonts w:cs="Arial"/>
        </w:rPr>
      </w:pPr>
    </w:p>
    <w:p w14:paraId="3834203D" w14:textId="77777777" w:rsidR="00653FAC" w:rsidRPr="00025ECC" w:rsidRDefault="00653FAC">
      <w:pPr>
        <w:spacing w:before="0" w:after="0"/>
        <w:rPr>
          <w:rFonts w:cs="Arial"/>
          <w:szCs w:val="22"/>
        </w:rPr>
      </w:pPr>
      <w:r w:rsidRPr="00025ECC">
        <w:rPr>
          <w:rFonts w:cs="Arial"/>
        </w:rPr>
        <w:br w:type="page"/>
      </w:r>
    </w:p>
    <w:p w14:paraId="3905268A" w14:textId="478F6DD8" w:rsidR="00915145" w:rsidRPr="00025ECC" w:rsidRDefault="00E1085C" w:rsidP="00410B85">
      <w:pPr>
        <w:pStyle w:val="StepList314"/>
        <w:keepLines w:val="0"/>
        <w:numPr>
          <w:ilvl w:val="0"/>
          <w:numId w:val="23"/>
        </w:numPr>
        <w:spacing w:before="120"/>
        <w:rPr>
          <w:rFonts w:cs="Arial"/>
        </w:rPr>
      </w:pPr>
      <w:r w:rsidRPr="00025ECC">
        <w:rPr>
          <w:rFonts w:cs="Arial"/>
        </w:rPr>
        <w:lastRenderedPageBreak/>
        <w:t xml:space="preserve">Click </w:t>
      </w:r>
      <w:r w:rsidRPr="00025ECC">
        <w:rPr>
          <w:rFonts w:cs="Arial"/>
          <w:color w:val="0000FF"/>
        </w:rPr>
        <w:t xml:space="preserve">Test </w:t>
      </w:r>
      <w:r w:rsidR="00C41BC5" w:rsidRPr="00025ECC">
        <w:rPr>
          <w:rFonts w:cs="Arial"/>
          <w:color w:val="0000FF"/>
        </w:rPr>
        <w:t>c</w:t>
      </w:r>
      <w:r w:rsidRPr="00025ECC">
        <w:rPr>
          <w:rFonts w:cs="Arial"/>
          <w:color w:val="0000FF"/>
        </w:rPr>
        <w:t>onnection</w:t>
      </w:r>
      <w:r w:rsidRPr="00025ECC">
        <w:rPr>
          <w:rFonts w:cs="Arial"/>
        </w:rPr>
        <w:t xml:space="preserve"> </w:t>
      </w:r>
      <w:r w:rsidR="00C633CF" w:rsidRPr="00025ECC">
        <w:rPr>
          <w:rFonts w:cs="Arial"/>
        </w:rPr>
        <w:t>(</w:t>
      </w:r>
      <w:r w:rsidRPr="00025ECC">
        <w:rPr>
          <w:rFonts w:cs="Arial"/>
        </w:rPr>
        <w:t>to verify your credentials are correct</w:t>
      </w:r>
      <w:r w:rsidR="00C633CF" w:rsidRPr="00025ECC">
        <w:rPr>
          <w:rFonts w:cs="Arial"/>
        </w:rPr>
        <w:t>)</w:t>
      </w:r>
      <w:r w:rsidR="00801489">
        <w:rPr>
          <w:rFonts w:cs="Arial"/>
        </w:rPr>
        <w:t>.</w:t>
      </w:r>
    </w:p>
    <w:p w14:paraId="0F64226A" w14:textId="6475DEDE" w:rsidR="00E4252F" w:rsidRPr="00025ECC" w:rsidRDefault="007C5AFB" w:rsidP="00E1085C">
      <w:pPr>
        <w:pStyle w:val="StepList314"/>
        <w:keepLines w:val="0"/>
        <w:numPr>
          <w:ilvl w:val="0"/>
          <w:numId w:val="23"/>
        </w:numPr>
        <w:spacing w:before="120"/>
        <w:rPr>
          <w:rFonts w:cs="Arial"/>
        </w:rPr>
      </w:pPr>
      <w:r w:rsidRPr="00025ECC">
        <w:rPr>
          <w:rFonts w:cs="Arial"/>
        </w:rPr>
        <w:t>That will return a successful message if the connection parameters are correc</w:t>
      </w:r>
      <w:r w:rsidR="00801489">
        <w:rPr>
          <w:rFonts w:cs="Arial"/>
        </w:rPr>
        <w:t>t.</w:t>
      </w:r>
    </w:p>
    <w:p w14:paraId="059E3AAD" w14:textId="4386B7AF" w:rsidR="007C5AFB" w:rsidRPr="00025ECC" w:rsidRDefault="00FD6411" w:rsidP="00E4252F">
      <w:pPr>
        <w:pStyle w:val="StepList314"/>
        <w:keepLines w:val="0"/>
        <w:tabs>
          <w:tab w:val="clear" w:pos="792"/>
        </w:tabs>
        <w:spacing w:before="120"/>
        <w:ind w:firstLine="0"/>
        <w:rPr>
          <w:rFonts w:cs="Arial"/>
        </w:rPr>
      </w:pPr>
      <w:r w:rsidRPr="00025ECC">
        <w:rPr>
          <w:rFonts w:cs="Arial"/>
          <w:noProof/>
        </w:rPr>
        <w:drawing>
          <wp:inline distT="0" distB="0" distL="0" distR="0" wp14:anchorId="56D5A6D4" wp14:editId="2241831A">
            <wp:extent cx="4317167" cy="650278"/>
            <wp:effectExtent l="0" t="0" r="1270" b="0"/>
            <wp:docPr id="520" name="Picture 5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564" cy="656965"/>
                    </a:xfrm>
                    <a:prstGeom prst="rect">
                      <a:avLst/>
                    </a:prstGeom>
                  </pic:spPr>
                </pic:pic>
              </a:graphicData>
            </a:graphic>
          </wp:inline>
        </w:drawing>
      </w:r>
    </w:p>
    <w:p w14:paraId="36D36928" w14:textId="6511BED8" w:rsidR="007C5AFB" w:rsidRPr="00025ECC" w:rsidRDefault="007C5AFB" w:rsidP="005F0BFE">
      <w:pPr>
        <w:pStyle w:val="StepList314"/>
        <w:keepLines w:val="0"/>
        <w:numPr>
          <w:ilvl w:val="0"/>
          <w:numId w:val="23"/>
        </w:numPr>
        <w:spacing w:before="120"/>
        <w:rPr>
          <w:rFonts w:cs="Arial"/>
        </w:rPr>
      </w:pPr>
      <w:r w:rsidRPr="00025ECC">
        <w:rPr>
          <w:rFonts w:cs="Arial"/>
        </w:rPr>
        <w:t>Click</w:t>
      </w:r>
      <w:r w:rsidR="005F0BFE" w:rsidRPr="00025ECC">
        <w:rPr>
          <w:rFonts w:cs="Arial"/>
        </w:rPr>
        <w:t xml:space="preserve"> </w:t>
      </w:r>
      <w:r w:rsidR="00801489">
        <w:rPr>
          <w:rFonts w:cs="Arial"/>
        </w:rPr>
        <w:t xml:space="preserve">the </w:t>
      </w:r>
      <w:r w:rsidR="002E5947" w:rsidRPr="00025ECC">
        <w:rPr>
          <w:rFonts w:cs="Arial"/>
          <w:color w:val="0000FF"/>
        </w:rPr>
        <w:t>Create</w:t>
      </w:r>
      <w:r w:rsidRPr="00025ECC">
        <w:rPr>
          <w:rFonts w:cs="Arial"/>
        </w:rPr>
        <w:t xml:space="preserve"> </w:t>
      </w:r>
      <w:r w:rsidR="00801489" w:rsidRPr="00025ECC">
        <w:rPr>
          <w:rFonts w:cs="Arial"/>
        </w:rPr>
        <w:t xml:space="preserve">button </w:t>
      </w:r>
      <w:r w:rsidRPr="00025ECC">
        <w:rPr>
          <w:rFonts w:cs="Arial"/>
        </w:rPr>
        <w:t>to add the connection to C</w:t>
      </w:r>
      <w:r w:rsidR="00913F85" w:rsidRPr="00025ECC">
        <w:rPr>
          <w:rFonts w:cs="Arial"/>
        </w:rPr>
        <w:t>PD</w:t>
      </w:r>
      <w:r w:rsidRPr="00025ECC">
        <w:rPr>
          <w:rFonts w:cs="Arial"/>
        </w:rPr>
        <w:t>. At this point it is a ‘Global Connection’</w:t>
      </w:r>
      <w:r w:rsidR="00801489">
        <w:rPr>
          <w:rFonts w:cs="Arial"/>
        </w:rPr>
        <w:t>. W</w:t>
      </w:r>
      <w:r w:rsidRPr="00025ECC">
        <w:rPr>
          <w:rFonts w:cs="Arial"/>
        </w:rPr>
        <w:t>e will later add it to different projects, catalogs, etc.</w:t>
      </w:r>
    </w:p>
    <w:p w14:paraId="5FE8CE37" w14:textId="59F42B17" w:rsidR="002E5947" w:rsidRPr="00025ECC" w:rsidRDefault="002E5947" w:rsidP="00913F85">
      <w:pPr>
        <w:pStyle w:val="StepList314"/>
        <w:keepLines w:val="0"/>
        <w:tabs>
          <w:tab w:val="clear" w:pos="792"/>
        </w:tabs>
        <w:spacing w:before="120"/>
        <w:ind w:firstLine="0"/>
        <w:rPr>
          <w:rFonts w:cs="Arial"/>
        </w:rPr>
      </w:pPr>
      <w:r w:rsidRPr="00025ECC">
        <w:rPr>
          <w:rFonts w:cs="Arial"/>
          <w:noProof/>
        </w:rPr>
        <w:drawing>
          <wp:inline distT="0" distB="0" distL="0" distR="0" wp14:anchorId="47C09138" wp14:editId="6F24258F">
            <wp:extent cx="3241964" cy="725614"/>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6"/>
                    <a:stretch>
                      <a:fillRect/>
                    </a:stretch>
                  </pic:blipFill>
                  <pic:spPr>
                    <a:xfrm>
                      <a:off x="0" y="0"/>
                      <a:ext cx="3282124" cy="734603"/>
                    </a:xfrm>
                    <a:prstGeom prst="rect">
                      <a:avLst/>
                    </a:prstGeom>
                  </pic:spPr>
                </pic:pic>
              </a:graphicData>
            </a:graphic>
          </wp:inline>
        </w:drawing>
      </w:r>
    </w:p>
    <w:p w14:paraId="0725F2C4" w14:textId="77777777" w:rsidR="002E5947" w:rsidRPr="00025ECC" w:rsidRDefault="002E5947">
      <w:pPr>
        <w:spacing w:before="0" w:after="0"/>
        <w:rPr>
          <w:rFonts w:cs="Arial"/>
          <w:szCs w:val="22"/>
        </w:rPr>
      </w:pPr>
      <w:r w:rsidRPr="00025ECC">
        <w:rPr>
          <w:rFonts w:cs="Arial"/>
        </w:rPr>
        <w:br w:type="page"/>
      </w:r>
    </w:p>
    <w:bookmarkEnd w:id="5"/>
    <w:p w14:paraId="532C25D1" w14:textId="2EAA9510" w:rsidR="007C5AFB" w:rsidRPr="00025ECC" w:rsidRDefault="001B317A" w:rsidP="00953035">
      <w:pPr>
        <w:pStyle w:val="Heading2"/>
        <w:keepNext w:val="0"/>
        <w:widowControl w:val="0"/>
        <w:spacing w:before="120" w:after="120"/>
        <w:rPr>
          <w:rFonts w:ascii="Arial" w:hAnsi="Arial" w:cs="Arial"/>
        </w:rPr>
      </w:pPr>
      <w:r w:rsidRPr="00025ECC">
        <w:rPr>
          <w:rFonts w:ascii="Arial" w:hAnsi="Arial" w:cs="Arial"/>
        </w:rPr>
        <w:lastRenderedPageBreak/>
        <w:t>W</w:t>
      </w:r>
      <w:r w:rsidR="00953035" w:rsidRPr="00025ECC">
        <w:rPr>
          <w:rFonts w:ascii="Arial" w:hAnsi="Arial" w:cs="Arial"/>
        </w:rPr>
        <w:t xml:space="preserve">orking in </w:t>
      </w:r>
      <w:r w:rsidR="00675013" w:rsidRPr="00025ECC">
        <w:rPr>
          <w:rFonts w:ascii="Arial" w:hAnsi="Arial" w:cs="Arial"/>
        </w:rPr>
        <w:t>a</w:t>
      </w:r>
      <w:r w:rsidR="007C5AFB" w:rsidRPr="00025ECC">
        <w:rPr>
          <w:rFonts w:ascii="Arial" w:hAnsi="Arial" w:cs="Arial"/>
        </w:rPr>
        <w:t xml:space="preserve"> </w:t>
      </w:r>
      <w:r w:rsidR="00675013" w:rsidRPr="00025ECC">
        <w:rPr>
          <w:rFonts w:ascii="Arial" w:hAnsi="Arial" w:cs="Arial"/>
        </w:rPr>
        <w:t>p</w:t>
      </w:r>
      <w:r w:rsidR="007C5AFB" w:rsidRPr="00025ECC">
        <w:rPr>
          <w:rFonts w:ascii="Arial" w:hAnsi="Arial" w:cs="Arial"/>
        </w:rPr>
        <w:t>roject</w:t>
      </w:r>
    </w:p>
    <w:p w14:paraId="11A8B225" w14:textId="53C9DCD6" w:rsidR="00C11695" w:rsidRPr="00025ECC" w:rsidRDefault="00C11695" w:rsidP="00C11695">
      <w:pPr>
        <w:spacing w:before="0" w:after="0"/>
        <w:ind w:left="792"/>
        <w:rPr>
          <w:rFonts w:cs="Arial"/>
        </w:rPr>
      </w:pPr>
      <w:r w:rsidRPr="00025ECC">
        <w:rPr>
          <w:rFonts w:cs="Arial"/>
        </w:rPr>
        <w:t xml:space="preserve">Working with Projects </w:t>
      </w:r>
      <w:r w:rsidR="00801489">
        <w:rPr>
          <w:rFonts w:cs="Arial"/>
        </w:rPr>
        <w:t>is</w:t>
      </w:r>
      <w:r w:rsidR="00801489" w:rsidRPr="00025ECC">
        <w:rPr>
          <w:rFonts w:cs="Arial"/>
        </w:rPr>
        <w:t xml:space="preserve"> </w:t>
      </w:r>
      <w:r w:rsidRPr="00025ECC">
        <w:rPr>
          <w:rFonts w:cs="Arial"/>
        </w:rPr>
        <w:t xml:space="preserve">an important part of the Cloud Pak for Data experience. </w:t>
      </w:r>
      <w:r w:rsidR="00801489">
        <w:rPr>
          <w:rFonts w:cs="Arial"/>
        </w:rPr>
        <w:t>Projects</w:t>
      </w:r>
      <w:r w:rsidR="00801489" w:rsidRPr="00025ECC">
        <w:rPr>
          <w:rFonts w:cs="Arial"/>
        </w:rPr>
        <w:t xml:space="preserve"> </w:t>
      </w:r>
      <w:r w:rsidRPr="00025ECC">
        <w:rPr>
          <w:rFonts w:cs="Arial"/>
        </w:rPr>
        <w:t xml:space="preserve">allow you to organize your work into specific areas </w:t>
      </w:r>
      <w:r w:rsidR="00801489">
        <w:rPr>
          <w:rFonts w:cs="Arial"/>
        </w:rPr>
        <w:t>to which</w:t>
      </w:r>
      <w:r w:rsidR="00801489" w:rsidRPr="00025ECC">
        <w:rPr>
          <w:rFonts w:cs="Arial"/>
        </w:rPr>
        <w:t xml:space="preserve"> </w:t>
      </w:r>
      <w:r w:rsidRPr="00025ECC">
        <w:rPr>
          <w:rFonts w:cs="Arial"/>
        </w:rPr>
        <w:t xml:space="preserve">you can control access, and once you are happy with the results, you can publish the assets and the findings to the Catalog for general user consumption. </w:t>
      </w:r>
    </w:p>
    <w:p w14:paraId="70D76566" w14:textId="13FAA56B" w:rsidR="00C11695" w:rsidRPr="00025ECC" w:rsidRDefault="00C11695" w:rsidP="00C11695">
      <w:pPr>
        <w:pStyle w:val="StepList413"/>
        <w:keepLines w:val="0"/>
        <w:widowControl w:val="0"/>
        <w:numPr>
          <w:ilvl w:val="0"/>
          <w:numId w:val="23"/>
        </w:numPr>
        <w:spacing w:before="120"/>
        <w:rPr>
          <w:rFonts w:cs="Arial"/>
        </w:rPr>
      </w:pPr>
      <w:r w:rsidRPr="00025ECC">
        <w:rPr>
          <w:rFonts w:cs="Arial"/>
        </w:rPr>
        <w:t>Let’s start by creating a project:</w:t>
      </w:r>
    </w:p>
    <w:p w14:paraId="5BF9CDCA" w14:textId="15E0D0C3" w:rsidR="00C1201C" w:rsidRPr="00025ECC" w:rsidRDefault="00C1201C" w:rsidP="002E5947">
      <w:pPr>
        <w:pStyle w:val="StepList413"/>
        <w:keepLines w:val="0"/>
        <w:widowControl w:val="0"/>
        <w:tabs>
          <w:tab w:val="clear" w:pos="792"/>
        </w:tabs>
        <w:spacing w:before="120"/>
        <w:ind w:firstLine="0"/>
        <w:rPr>
          <w:rFonts w:cs="Arial"/>
        </w:rPr>
      </w:pPr>
      <w:r w:rsidRPr="00025ECC">
        <w:rPr>
          <w:rFonts w:cs="Arial"/>
        </w:rPr>
        <w:t>In the CPD web client</w:t>
      </w:r>
      <w:r w:rsidR="00C41BC5" w:rsidRPr="00025ECC">
        <w:rPr>
          <w:rFonts w:cs="Arial"/>
        </w:rPr>
        <w:t>, click</w:t>
      </w:r>
      <w:r w:rsidR="004B4E64" w:rsidRPr="00025ECC">
        <w:rPr>
          <w:rFonts w:cs="Arial"/>
        </w:rPr>
        <w:t xml:space="preserve"> the</w:t>
      </w:r>
      <w:r w:rsidR="00C41BC5" w:rsidRPr="00025ECC">
        <w:rPr>
          <w:rFonts w:cs="Arial"/>
        </w:rPr>
        <w:t xml:space="preserve"> </w:t>
      </w:r>
      <w:r w:rsidRPr="00025ECC">
        <w:rPr>
          <w:rFonts w:cs="Arial"/>
          <w:color w:val="0000FF"/>
        </w:rPr>
        <w:t>Navigation Menu</w:t>
      </w:r>
      <w:r w:rsidR="00C41BC5" w:rsidRPr="00025ECC">
        <w:rPr>
          <w:rFonts w:cs="Arial"/>
          <w:color w:val="0000FF"/>
        </w:rPr>
        <w:t xml:space="preserve"> </w:t>
      </w:r>
      <w:r w:rsidR="00C41BC5" w:rsidRPr="00025ECC">
        <w:rPr>
          <w:rFonts w:cs="Arial"/>
        </w:rPr>
        <w:sym w:font="Wingdings 3" w:char="F061"/>
      </w:r>
      <w:r w:rsidR="00C41BC5" w:rsidRPr="00025ECC">
        <w:rPr>
          <w:rFonts w:cs="Arial"/>
        </w:rPr>
        <w:t xml:space="preserve"> </w:t>
      </w:r>
      <w:r w:rsidR="00C41BC5" w:rsidRPr="00025ECC">
        <w:rPr>
          <w:rFonts w:cs="Arial"/>
          <w:color w:val="0000FF"/>
        </w:rPr>
        <w:t>Projects</w:t>
      </w:r>
      <w:r w:rsidR="002E5947" w:rsidRPr="00025ECC">
        <w:rPr>
          <w:rFonts w:cs="Arial"/>
        </w:rPr>
        <w:t xml:space="preserve"> </w:t>
      </w:r>
      <w:r w:rsidR="002E5947" w:rsidRPr="00025ECC">
        <w:rPr>
          <w:rFonts w:cs="Arial"/>
        </w:rPr>
        <w:sym w:font="Wingdings 3" w:char="F061"/>
      </w:r>
      <w:r w:rsidR="002E5947" w:rsidRPr="00025ECC">
        <w:rPr>
          <w:rFonts w:cs="Arial"/>
        </w:rPr>
        <w:t xml:space="preserve"> </w:t>
      </w:r>
      <w:r w:rsidR="007C5AFB" w:rsidRPr="00025ECC">
        <w:rPr>
          <w:rFonts w:cs="Arial"/>
        </w:rPr>
        <w:t>Click</w:t>
      </w:r>
      <w:r w:rsidRPr="00025ECC">
        <w:rPr>
          <w:rFonts w:cs="Arial"/>
        </w:rPr>
        <w:t xml:space="preserve"> </w:t>
      </w:r>
      <w:r w:rsidR="007C5AFB" w:rsidRPr="00025ECC">
        <w:rPr>
          <w:rFonts w:cs="Arial"/>
          <w:color w:val="0000FF"/>
        </w:rPr>
        <w:t>New</w:t>
      </w:r>
      <w:r w:rsidRPr="00025ECC">
        <w:rPr>
          <w:rFonts w:cs="Arial"/>
          <w:color w:val="0000FF"/>
        </w:rPr>
        <w:t xml:space="preserve"> </w:t>
      </w:r>
      <w:r w:rsidR="004B4E64" w:rsidRPr="00025ECC">
        <w:rPr>
          <w:rFonts w:cs="Arial"/>
          <w:color w:val="0000FF"/>
        </w:rPr>
        <w:t>p</w:t>
      </w:r>
      <w:r w:rsidRPr="00025ECC">
        <w:rPr>
          <w:rFonts w:cs="Arial"/>
          <w:color w:val="0000FF"/>
        </w:rPr>
        <w:t>roject</w:t>
      </w:r>
      <w:r w:rsidRPr="00025ECC">
        <w:rPr>
          <w:rFonts w:cs="Arial"/>
        </w:rPr>
        <w:t xml:space="preserve">. </w:t>
      </w:r>
    </w:p>
    <w:p w14:paraId="1958A03E" w14:textId="42E7B2A0" w:rsidR="00C1201C" w:rsidRPr="00025ECC" w:rsidRDefault="00362CA2" w:rsidP="005724EA">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DBC8F92" wp14:editId="55DCC002">
            <wp:extent cx="4540483" cy="23051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40483" cy="2305168"/>
                    </a:xfrm>
                    <a:prstGeom prst="rect">
                      <a:avLst/>
                    </a:prstGeom>
                  </pic:spPr>
                </pic:pic>
              </a:graphicData>
            </a:graphic>
          </wp:inline>
        </w:drawing>
      </w:r>
    </w:p>
    <w:p w14:paraId="323CE50E" w14:textId="0229F28F" w:rsidR="00D4646F" w:rsidRPr="00025ECC" w:rsidRDefault="00A55556" w:rsidP="00C1201C">
      <w:pPr>
        <w:pStyle w:val="StepList413"/>
        <w:keepLines w:val="0"/>
        <w:widowControl w:val="0"/>
        <w:numPr>
          <w:ilvl w:val="0"/>
          <w:numId w:val="23"/>
        </w:numPr>
        <w:spacing w:before="120"/>
        <w:rPr>
          <w:rFonts w:cs="Arial"/>
          <w:color w:val="0000FF"/>
        </w:rPr>
      </w:pPr>
      <w:r w:rsidRPr="00025ECC">
        <w:rPr>
          <w:rFonts w:cs="Arial"/>
        </w:rPr>
        <w:t xml:space="preserve">There are </w:t>
      </w:r>
      <w:r w:rsidR="0085688F" w:rsidRPr="00025ECC">
        <w:rPr>
          <w:rFonts w:cs="Arial"/>
        </w:rPr>
        <w:t>three</w:t>
      </w:r>
      <w:r w:rsidRPr="00025ECC">
        <w:rPr>
          <w:rFonts w:cs="Arial"/>
        </w:rPr>
        <w:t xml:space="preserve"> primary types of projects you can create</w:t>
      </w:r>
      <w:r w:rsidR="005A00EB">
        <w:rPr>
          <w:rFonts w:cs="Arial"/>
        </w:rPr>
        <w:t>.</w:t>
      </w:r>
    </w:p>
    <w:p w14:paraId="2B938040" w14:textId="4B7F66D1" w:rsidR="002E5947" w:rsidRPr="00025ECC" w:rsidRDefault="00D4646F" w:rsidP="00D4646F">
      <w:pPr>
        <w:pStyle w:val="StepList413"/>
        <w:keepLines w:val="0"/>
        <w:widowControl w:val="0"/>
        <w:tabs>
          <w:tab w:val="clear" w:pos="792"/>
        </w:tabs>
        <w:spacing w:before="120"/>
        <w:ind w:firstLine="0"/>
        <w:rPr>
          <w:rFonts w:cs="Arial"/>
          <w:color w:val="0000FF"/>
        </w:rPr>
      </w:pPr>
      <w:r w:rsidRPr="00025ECC">
        <w:rPr>
          <w:rFonts w:cs="Arial"/>
        </w:rPr>
        <w:t>Click</w:t>
      </w:r>
      <w:r w:rsidR="0079784E" w:rsidRPr="00025ECC">
        <w:rPr>
          <w:rFonts w:cs="Arial"/>
        </w:rPr>
        <w:t xml:space="preserve"> </w:t>
      </w:r>
      <w:r w:rsidR="00A55556" w:rsidRPr="00025ECC">
        <w:rPr>
          <w:rFonts w:cs="Arial"/>
          <w:color w:val="0000FF"/>
        </w:rPr>
        <w:t xml:space="preserve">Analytics </w:t>
      </w:r>
      <w:r w:rsidRPr="00025ECC">
        <w:rPr>
          <w:rFonts w:cs="Arial"/>
          <w:color w:val="0000FF"/>
        </w:rPr>
        <w:t>p</w:t>
      </w:r>
      <w:r w:rsidR="00A55556" w:rsidRPr="00025ECC">
        <w:rPr>
          <w:rFonts w:cs="Arial"/>
          <w:color w:val="0000FF"/>
        </w:rPr>
        <w:t>roject</w:t>
      </w:r>
      <w:r w:rsidRPr="00025ECC">
        <w:rPr>
          <w:rFonts w:cs="Arial"/>
          <w:color w:val="0000FF"/>
        </w:rPr>
        <w:t xml:space="preserve"> </w:t>
      </w:r>
      <w:r w:rsidRPr="00025ECC">
        <w:rPr>
          <w:rFonts w:cs="Arial"/>
        </w:rPr>
        <w:sym w:font="Wingdings 3" w:char="F061"/>
      </w:r>
      <w:r w:rsidRPr="00025ECC">
        <w:rPr>
          <w:rFonts w:cs="Arial"/>
        </w:rPr>
        <w:t xml:space="preserve"> </w:t>
      </w:r>
      <w:r w:rsidR="00FD6411" w:rsidRPr="00025ECC">
        <w:rPr>
          <w:rFonts w:cs="Arial"/>
          <w:color w:val="0000FF"/>
        </w:rPr>
        <w:t>Next</w:t>
      </w:r>
      <w:r w:rsidR="005A00EB">
        <w:rPr>
          <w:rFonts w:cs="Arial"/>
          <w:color w:val="0000FF"/>
        </w:rPr>
        <w:t>.</w:t>
      </w:r>
    </w:p>
    <w:p w14:paraId="7808268A" w14:textId="2987C87B" w:rsidR="00421948" w:rsidRPr="00025ECC" w:rsidRDefault="002E5947" w:rsidP="00D4646F">
      <w:pPr>
        <w:pStyle w:val="StepList413"/>
        <w:keepLines w:val="0"/>
        <w:widowControl w:val="0"/>
        <w:tabs>
          <w:tab w:val="clear" w:pos="792"/>
        </w:tabs>
        <w:spacing w:before="120"/>
        <w:ind w:firstLine="0"/>
        <w:rPr>
          <w:rFonts w:cs="Arial"/>
          <w:color w:val="0000FF"/>
        </w:rPr>
      </w:pPr>
      <w:r w:rsidRPr="00025ECC">
        <w:rPr>
          <w:rFonts w:cs="Arial"/>
          <w:noProof/>
          <w:color w:val="0000FF"/>
        </w:rPr>
        <w:drawing>
          <wp:inline distT="0" distB="0" distL="0" distR="0" wp14:anchorId="10FB79E4" wp14:editId="16CFCDB5">
            <wp:extent cx="5790632" cy="1887166"/>
            <wp:effectExtent l="0" t="0" r="635" b="571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8"/>
                    <a:stretch>
                      <a:fillRect/>
                    </a:stretch>
                  </pic:blipFill>
                  <pic:spPr>
                    <a:xfrm>
                      <a:off x="0" y="0"/>
                      <a:ext cx="5809813" cy="1893417"/>
                    </a:xfrm>
                    <a:prstGeom prst="rect">
                      <a:avLst/>
                    </a:prstGeom>
                  </pic:spPr>
                </pic:pic>
              </a:graphicData>
            </a:graphic>
          </wp:inline>
        </w:drawing>
      </w:r>
    </w:p>
    <w:p w14:paraId="5189CD7D" w14:textId="77777777" w:rsidR="00421948" w:rsidRPr="00025ECC" w:rsidRDefault="00421948">
      <w:pPr>
        <w:spacing w:before="0" w:after="0"/>
        <w:rPr>
          <w:rFonts w:cs="Arial"/>
          <w:color w:val="0000FF"/>
          <w:szCs w:val="22"/>
        </w:rPr>
      </w:pPr>
      <w:r w:rsidRPr="00025ECC">
        <w:rPr>
          <w:rFonts w:cs="Arial"/>
          <w:color w:val="0000FF"/>
        </w:rPr>
        <w:br w:type="page"/>
      </w:r>
    </w:p>
    <w:p w14:paraId="42B87EF7" w14:textId="608AB982" w:rsidR="005D060E" w:rsidRPr="00025ECC" w:rsidRDefault="00A55556" w:rsidP="00C1201C">
      <w:pPr>
        <w:pStyle w:val="StepList413"/>
        <w:keepLines w:val="0"/>
        <w:widowControl w:val="0"/>
        <w:numPr>
          <w:ilvl w:val="0"/>
          <w:numId w:val="23"/>
        </w:numPr>
        <w:spacing w:before="120"/>
        <w:rPr>
          <w:rFonts w:cs="Arial"/>
        </w:rPr>
      </w:pPr>
      <w:r w:rsidRPr="00025ECC">
        <w:rPr>
          <w:rFonts w:cs="Arial"/>
        </w:rPr>
        <w:lastRenderedPageBreak/>
        <w:t xml:space="preserve">You can create an empty </w:t>
      </w:r>
      <w:proofErr w:type="spellStart"/>
      <w:r w:rsidR="000A4007" w:rsidRPr="00025ECC">
        <w:rPr>
          <w:rFonts w:cs="Arial"/>
        </w:rPr>
        <w:t>project</w:t>
      </w:r>
      <w:r w:rsidR="005A00EB">
        <w:rPr>
          <w:rFonts w:cs="Arial"/>
        </w:rPr>
        <w:t>,</w:t>
      </w:r>
      <w:r w:rsidRPr="00025ECC">
        <w:rPr>
          <w:rFonts w:cs="Arial"/>
        </w:rPr>
        <w:t>create</w:t>
      </w:r>
      <w:proofErr w:type="spellEnd"/>
      <w:r w:rsidRPr="00025ECC">
        <w:rPr>
          <w:rFonts w:cs="Arial"/>
        </w:rPr>
        <w:t xml:space="preserve"> a project by importing existing assets from your file system, or from a </w:t>
      </w:r>
      <w:r w:rsidR="005A00EB">
        <w:rPr>
          <w:rFonts w:cs="Arial"/>
        </w:rPr>
        <w:t>G</w:t>
      </w:r>
      <w:r w:rsidRPr="00025ECC">
        <w:rPr>
          <w:rFonts w:cs="Arial"/>
        </w:rPr>
        <w:t xml:space="preserve">it repository. </w:t>
      </w:r>
    </w:p>
    <w:p w14:paraId="2BF0BC2C" w14:textId="2FBCDA66" w:rsidR="005636CE" w:rsidRDefault="00A55556" w:rsidP="00421948">
      <w:pPr>
        <w:pStyle w:val="StepList413"/>
        <w:keepLines w:val="0"/>
        <w:widowControl w:val="0"/>
        <w:tabs>
          <w:tab w:val="clear" w:pos="792"/>
        </w:tabs>
        <w:spacing w:before="120"/>
        <w:ind w:firstLine="0"/>
        <w:rPr>
          <w:rFonts w:cs="Arial"/>
          <w:color w:val="0000FF"/>
        </w:rPr>
      </w:pPr>
      <w:r w:rsidRPr="00025ECC">
        <w:rPr>
          <w:rFonts w:cs="Arial"/>
        </w:rPr>
        <w:t>Click</w:t>
      </w:r>
      <w:r w:rsidR="00C55AA2" w:rsidRPr="00025ECC">
        <w:rPr>
          <w:rFonts w:cs="Arial"/>
        </w:rPr>
        <w:t xml:space="preserve"> tile</w:t>
      </w:r>
      <w:r w:rsidRPr="00025ECC">
        <w:rPr>
          <w:rFonts w:cs="Arial"/>
          <w:color w:val="4472C4" w:themeColor="accent1"/>
        </w:rPr>
        <w:t xml:space="preserve"> </w:t>
      </w:r>
      <w:r w:rsidRPr="00025ECC">
        <w:rPr>
          <w:rFonts w:cs="Arial"/>
          <w:color w:val="0000FF"/>
        </w:rPr>
        <w:t xml:space="preserve">Create an </w:t>
      </w:r>
      <w:r w:rsidR="00ED6659" w:rsidRPr="00025ECC">
        <w:rPr>
          <w:rFonts w:cs="Arial"/>
          <w:color w:val="0000FF"/>
        </w:rPr>
        <w:t>e</w:t>
      </w:r>
      <w:r w:rsidRPr="00025ECC">
        <w:rPr>
          <w:rFonts w:cs="Arial"/>
          <w:color w:val="0000FF"/>
        </w:rPr>
        <w:t xml:space="preserve">mpty </w:t>
      </w:r>
      <w:r w:rsidR="00ED6659" w:rsidRPr="00025ECC">
        <w:rPr>
          <w:rFonts w:cs="Arial"/>
          <w:color w:val="0000FF"/>
        </w:rPr>
        <w:t>p</w:t>
      </w:r>
      <w:r w:rsidRPr="00025ECC">
        <w:rPr>
          <w:rFonts w:cs="Arial"/>
          <w:color w:val="0000FF"/>
        </w:rPr>
        <w:t>roject</w:t>
      </w:r>
      <w:r w:rsidR="005A00EB">
        <w:rPr>
          <w:rFonts w:cs="Arial"/>
          <w:color w:val="0000FF"/>
        </w:rPr>
        <w:t>.</w:t>
      </w:r>
    </w:p>
    <w:p w14:paraId="7FECBB96" w14:textId="4D6FB701" w:rsidR="004572B2" w:rsidRPr="00025ECC" w:rsidRDefault="00421948" w:rsidP="0042194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DCA0B4C" wp14:editId="10FC0999">
            <wp:extent cx="4601183" cy="2702025"/>
            <wp:effectExtent l="0" t="0" r="0"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29"/>
                    <a:stretch>
                      <a:fillRect/>
                    </a:stretch>
                  </pic:blipFill>
                  <pic:spPr>
                    <a:xfrm>
                      <a:off x="0" y="0"/>
                      <a:ext cx="4614147" cy="2709638"/>
                    </a:xfrm>
                    <a:prstGeom prst="rect">
                      <a:avLst/>
                    </a:prstGeom>
                  </pic:spPr>
                </pic:pic>
              </a:graphicData>
            </a:graphic>
          </wp:inline>
        </w:drawing>
      </w:r>
    </w:p>
    <w:p w14:paraId="70375CE0" w14:textId="44FB977A" w:rsidR="00C121F2" w:rsidRPr="00025ECC" w:rsidRDefault="005A00EB" w:rsidP="004572B2">
      <w:pPr>
        <w:pStyle w:val="StepList413"/>
        <w:keepLines w:val="0"/>
        <w:widowControl w:val="0"/>
        <w:numPr>
          <w:ilvl w:val="0"/>
          <w:numId w:val="23"/>
        </w:numPr>
        <w:spacing w:before="120"/>
        <w:rPr>
          <w:rFonts w:cs="Arial"/>
        </w:rPr>
      </w:pPr>
      <w:r>
        <w:rPr>
          <w:rFonts w:cs="Arial"/>
        </w:rPr>
        <w:t>A</w:t>
      </w:r>
      <w:r w:rsidR="00A55556" w:rsidRPr="00025ECC">
        <w:rPr>
          <w:rFonts w:cs="Arial"/>
        </w:rPr>
        <w:t xml:space="preserve">dd the </w:t>
      </w:r>
      <w:r w:rsidR="00DF46A1" w:rsidRPr="00025ECC">
        <w:rPr>
          <w:rFonts w:cs="Arial"/>
          <w:color w:val="0000FF"/>
        </w:rPr>
        <w:t>Na</w:t>
      </w:r>
      <w:r w:rsidR="00A55556" w:rsidRPr="00025ECC">
        <w:rPr>
          <w:rFonts w:cs="Arial"/>
          <w:color w:val="0000FF"/>
        </w:rPr>
        <w:t>me</w:t>
      </w:r>
      <w:r w:rsidR="00A55556" w:rsidRPr="00025ECC">
        <w:rPr>
          <w:rFonts w:cs="Arial"/>
        </w:rPr>
        <w:t xml:space="preserve"> and </w:t>
      </w:r>
      <w:r w:rsidR="00DF46A1" w:rsidRPr="00025ECC">
        <w:rPr>
          <w:rFonts w:cs="Arial"/>
          <w:color w:val="0000FF"/>
        </w:rPr>
        <w:t>D</w:t>
      </w:r>
      <w:r w:rsidR="00A55556" w:rsidRPr="00025ECC">
        <w:rPr>
          <w:rFonts w:cs="Arial"/>
          <w:color w:val="0000FF"/>
        </w:rPr>
        <w:t>escription</w:t>
      </w:r>
      <w:r w:rsidR="00A55556" w:rsidRPr="00025ECC">
        <w:rPr>
          <w:rFonts w:cs="Arial"/>
        </w:rPr>
        <w:t xml:space="preserve"> for your project. </w:t>
      </w:r>
    </w:p>
    <w:p w14:paraId="3AFB28CA" w14:textId="77777777" w:rsidR="00421948" w:rsidRPr="00025ECC" w:rsidRDefault="00421948" w:rsidP="00CB69A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68E768D" wp14:editId="1B94BACF">
            <wp:extent cx="4705055" cy="3453319"/>
            <wp:effectExtent l="0" t="0" r="0" b="127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30"/>
                    <a:stretch>
                      <a:fillRect/>
                    </a:stretch>
                  </pic:blipFill>
                  <pic:spPr>
                    <a:xfrm>
                      <a:off x="0" y="0"/>
                      <a:ext cx="4712410" cy="3458717"/>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421948" w:rsidRPr="00025ECC" w14:paraId="125C9F4B" w14:textId="77777777" w:rsidTr="001D261A">
        <w:trPr>
          <w:cantSplit/>
          <w:trHeight w:val="676"/>
        </w:trPr>
        <w:tc>
          <w:tcPr>
            <w:tcW w:w="810" w:type="dxa"/>
            <w:shd w:val="clear" w:color="auto" w:fill="F2F2F2" w:themeFill="background1" w:themeFillShade="F2"/>
            <w:vAlign w:val="center"/>
          </w:tcPr>
          <w:p w14:paraId="50589251" w14:textId="77777777" w:rsidR="00421948" w:rsidRPr="00025ECC" w:rsidRDefault="00421948"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0657CB07" wp14:editId="711489A8">
                  <wp:extent cx="343561" cy="343561"/>
                  <wp:effectExtent l="0" t="0" r="0" b="0"/>
                  <wp:docPr id="46" name="Picture 46"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70F20B75" w14:textId="77777777" w:rsidR="00421948" w:rsidRPr="00025ECC" w:rsidRDefault="00421948"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5DBC5559" w14:textId="272D8BA7" w:rsidR="00421948" w:rsidRPr="00025ECC" w:rsidRDefault="00421948" w:rsidP="00421948">
            <w:pPr>
              <w:pStyle w:val="StepList413"/>
              <w:keepLines w:val="0"/>
              <w:widowControl w:val="0"/>
              <w:tabs>
                <w:tab w:val="clear" w:pos="792"/>
              </w:tabs>
              <w:spacing w:before="120"/>
              <w:rPr>
                <w:rFonts w:cs="Arial"/>
              </w:rPr>
            </w:pPr>
            <w:r w:rsidRPr="00025ECC">
              <w:rPr>
                <w:rFonts w:cs="Arial"/>
              </w:rPr>
              <w:t xml:space="preserve">Note: You can also integrate the project to </w:t>
            </w:r>
            <w:r w:rsidR="005A00EB">
              <w:rPr>
                <w:rFonts w:cs="Arial"/>
              </w:rPr>
              <w:t>G</w:t>
            </w:r>
            <w:r w:rsidRPr="00025ECC">
              <w:rPr>
                <w:rFonts w:cs="Arial"/>
              </w:rPr>
              <w:t xml:space="preserve">it, which allows for automatic saves to a </w:t>
            </w:r>
            <w:r w:rsidR="005A00EB">
              <w:rPr>
                <w:rFonts w:cs="Arial"/>
              </w:rPr>
              <w:t>G</w:t>
            </w:r>
            <w:r w:rsidRPr="00025ECC">
              <w:rPr>
                <w:rFonts w:cs="Arial"/>
              </w:rPr>
              <w:t xml:space="preserve">it </w:t>
            </w:r>
          </w:p>
          <w:p w14:paraId="10AE8623" w14:textId="5E73693C" w:rsidR="00421948" w:rsidRPr="00025ECC" w:rsidRDefault="00421948" w:rsidP="00421948">
            <w:pPr>
              <w:pStyle w:val="StepList413"/>
              <w:keepLines w:val="0"/>
              <w:widowControl w:val="0"/>
              <w:tabs>
                <w:tab w:val="clear" w:pos="792"/>
              </w:tabs>
              <w:spacing w:before="120"/>
              <w:rPr>
                <w:rFonts w:cs="Arial"/>
              </w:rPr>
            </w:pPr>
            <w:r w:rsidRPr="00025ECC">
              <w:rPr>
                <w:rFonts w:cs="Arial"/>
              </w:rPr>
              <w:t>repository – we won’t be doing that today</w:t>
            </w:r>
            <w:r w:rsidR="005A00EB">
              <w:rPr>
                <w:rFonts w:cs="Arial"/>
              </w:rPr>
              <w:t>.</w:t>
            </w:r>
          </w:p>
        </w:tc>
      </w:tr>
    </w:tbl>
    <w:p w14:paraId="5B3D7DC0" w14:textId="77777777" w:rsidR="00114038" w:rsidRPr="00025ECC" w:rsidRDefault="00114038">
      <w:pPr>
        <w:spacing w:before="0" w:after="0"/>
        <w:rPr>
          <w:rFonts w:cs="Arial"/>
          <w:szCs w:val="22"/>
        </w:rPr>
      </w:pPr>
      <w:r w:rsidRPr="00025ECC">
        <w:rPr>
          <w:rFonts w:cs="Arial"/>
        </w:rPr>
        <w:br w:type="page"/>
      </w:r>
    </w:p>
    <w:p w14:paraId="1B6F25C7" w14:textId="19534A3B" w:rsidR="005A3ED7" w:rsidRPr="00025ECC" w:rsidRDefault="005A00EB" w:rsidP="005D6427">
      <w:pPr>
        <w:pStyle w:val="StepList413"/>
        <w:keepLines w:val="0"/>
        <w:widowControl w:val="0"/>
        <w:numPr>
          <w:ilvl w:val="0"/>
          <w:numId w:val="23"/>
        </w:numPr>
        <w:spacing w:before="120"/>
        <w:rPr>
          <w:rFonts w:cs="Arial"/>
        </w:rPr>
      </w:pPr>
      <w:r>
        <w:rPr>
          <w:rFonts w:cs="Arial"/>
        </w:rPr>
        <w:lastRenderedPageBreak/>
        <w:t>Click</w:t>
      </w:r>
      <w:r w:rsidR="001E01BB" w:rsidRPr="00025ECC">
        <w:rPr>
          <w:rFonts w:cs="Arial"/>
        </w:rPr>
        <w:t xml:space="preserve"> </w:t>
      </w:r>
      <w:r w:rsidR="001E01BB" w:rsidRPr="00025ECC">
        <w:rPr>
          <w:rFonts w:cs="Arial"/>
          <w:color w:val="0000FF"/>
        </w:rPr>
        <w:t>Create</w:t>
      </w:r>
      <w:r w:rsidR="005D6427" w:rsidRPr="00025ECC">
        <w:rPr>
          <w:rFonts w:cs="Arial"/>
          <w:color w:val="4472C4" w:themeColor="accent1"/>
        </w:rPr>
        <w:t xml:space="preserve">. </w:t>
      </w:r>
    </w:p>
    <w:p w14:paraId="7DCE1A24" w14:textId="49CF7124" w:rsidR="00B2238B" w:rsidRPr="00025ECC" w:rsidRDefault="00421948" w:rsidP="005A3ED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63460C0" wp14:editId="54F24D31">
            <wp:extent cx="1935804" cy="725927"/>
            <wp:effectExtent l="0" t="0" r="0"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logo&#10;&#10;Description automatically generated"/>
                    <pic:cNvPicPr/>
                  </pic:nvPicPr>
                  <pic:blipFill>
                    <a:blip r:embed="rId31"/>
                    <a:stretch>
                      <a:fillRect/>
                    </a:stretch>
                  </pic:blipFill>
                  <pic:spPr>
                    <a:xfrm>
                      <a:off x="0" y="0"/>
                      <a:ext cx="1956365" cy="733637"/>
                    </a:xfrm>
                    <a:prstGeom prst="rect">
                      <a:avLst/>
                    </a:prstGeom>
                  </pic:spPr>
                </pic:pic>
              </a:graphicData>
            </a:graphic>
          </wp:inline>
        </w:drawing>
      </w:r>
    </w:p>
    <w:p w14:paraId="7B8EE00C" w14:textId="2B538BA2" w:rsidR="00DE7816" w:rsidRPr="00025ECC" w:rsidRDefault="005D6427" w:rsidP="00B2238B">
      <w:pPr>
        <w:pStyle w:val="StepList413"/>
        <w:keepLines w:val="0"/>
        <w:widowControl w:val="0"/>
        <w:tabs>
          <w:tab w:val="clear" w:pos="792"/>
        </w:tabs>
        <w:spacing w:before="120"/>
        <w:ind w:firstLine="0"/>
        <w:rPr>
          <w:rFonts w:cs="Arial"/>
        </w:rPr>
      </w:pPr>
      <w:r w:rsidRPr="00025ECC">
        <w:rPr>
          <w:rFonts w:cs="Arial"/>
        </w:rPr>
        <w:t>This will create a project and put you into the project overview screen</w:t>
      </w:r>
      <w:r w:rsidR="005A00EB">
        <w:rPr>
          <w:rFonts w:cs="Arial"/>
        </w:rPr>
        <w:t>.</w:t>
      </w:r>
    </w:p>
    <w:p w14:paraId="0F67FC4A" w14:textId="64293AD8" w:rsidR="005D6427" w:rsidRPr="00025ECC" w:rsidRDefault="00421948" w:rsidP="00DE781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C181710" wp14:editId="254A3CFA">
            <wp:extent cx="6029471" cy="2869660"/>
            <wp:effectExtent l="0" t="0" r="3175" b="63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a:blip r:embed="rId32"/>
                    <a:stretch>
                      <a:fillRect/>
                    </a:stretch>
                  </pic:blipFill>
                  <pic:spPr>
                    <a:xfrm>
                      <a:off x="0" y="0"/>
                      <a:ext cx="6033669" cy="2871658"/>
                    </a:xfrm>
                    <a:prstGeom prst="rect">
                      <a:avLst/>
                    </a:prstGeom>
                  </pic:spPr>
                </pic:pic>
              </a:graphicData>
            </a:graphic>
          </wp:inline>
        </w:drawing>
      </w:r>
    </w:p>
    <w:p w14:paraId="680610BC" w14:textId="5D59ABFC" w:rsidR="005D6427" w:rsidRPr="00025ECC" w:rsidRDefault="005D6427" w:rsidP="00FE2594">
      <w:pPr>
        <w:pStyle w:val="StepList413"/>
        <w:keepLines w:val="0"/>
        <w:widowControl w:val="0"/>
        <w:tabs>
          <w:tab w:val="clear" w:pos="792"/>
        </w:tabs>
        <w:spacing w:before="120"/>
        <w:ind w:firstLine="0"/>
        <w:rPr>
          <w:rFonts w:cs="Arial"/>
        </w:rPr>
      </w:pPr>
      <w:r w:rsidRPr="00025ECC">
        <w:rPr>
          <w:rFonts w:cs="Arial"/>
        </w:rPr>
        <w:t>This screen shows summary information about who is a collaborator on this project, what assets have been created or exist in this project</w:t>
      </w:r>
      <w:r w:rsidR="00BB11A7" w:rsidRPr="00025ECC">
        <w:rPr>
          <w:rFonts w:cs="Arial"/>
        </w:rPr>
        <w:t>,</w:t>
      </w:r>
      <w:r w:rsidRPr="00025ECC">
        <w:rPr>
          <w:rFonts w:cs="Arial"/>
        </w:rPr>
        <w:t xml:space="preserve"> etc. Along the top you see tabs for the different types of things we’ll do with this Project</w:t>
      </w:r>
      <w:r w:rsidR="003357DD">
        <w:rPr>
          <w:rFonts w:cs="Arial"/>
        </w:rPr>
        <w:t>,</w:t>
      </w:r>
      <w:r w:rsidR="005A00EB">
        <w:rPr>
          <w:rFonts w:cs="Arial"/>
        </w:rPr>
        <w:t xml:space="preserve"> f</w:t>
      </w:r>
      <w:r w:rsidR="0085688F" w:rsidRPr="00025ECC">
        <w:rPr>
          <w:rFonts w:cs="Arial"/>
        </w:rPr>
        <w:t>or example,</w:t>
      </w:r>
      <w:r w:rsidRPr="00025ECC">
        <w:rPr>
          <w:rFonts w:cs="Arial"/>
        </w:rPr>
        <w:t xml:space="preserve"> Assets, Environments, etc.</w:t>
      </w:r>
    </w:p>
    <w:p w14:paraId="27FC991D" w14:textId="77777777" w:rsidR="00FE2594" w:rsidRPr="00025ECC" w:rsidRDefault="00FE2594" w:rsidP="006D2B85">
      <w:pPr>
        <w:pStyle w:val="Heading3"/>
        <w:rPr>
          <w:rFonts w:ascii="Arial" w:hAnsi="Arial" w:cs="Arial"/>
          <w:b/>
          <w:bCs/>
        </w:rPr>
      </w:pPr>
      <w:r w:rsidRPr="00025ECC">
        <w:rPr>
          <w:rFonts w:ascii="Arial" w:hAnsi="Arial" w:cs="Arial"/>
          <w:b/>
          <w:bCs/>
        </w:rPr>
        <w:t>Adding a connection</w:t>
      </w:r>
    </w:p>
    <w:p w14:paraId="27796E45" w14:textId="177AE536" w:rsidR="005D6427" w:rsidRPr="00025ECC" w:rsidRDefault="005D6427" w:rsidP="0089023E">
      <w:pPr>
        <w:pStyle w:val="StepList413"/>
        <w:keepLines w:val="0"/>
        <w:widowControl w:val="0"/>
        <w:tabs>
          <w:tab w:val="clear" w:pos="792"/>
        </w:tabs>
        <w:spacing w:before="120"/>
        <w:ind w:firstLine="0"/>
        <w:rPr>
          <w:rFonts w:cs="Arial"/>
        </w:rPr>
      </w:pPr>
      <w:r w:rsidRPr="00025ECC">
        <w:rPr>
          <w:rFonts w:cs="Arial"/>
        </w:rPr>
        <w:t>Next</w:t>
      </w:r>
      <w:r w:rsidR="003357DD">
        <w:rPr>
          <w:rFonts w:cs="Arial"/>
        </w:rPr>
        <w:t>,</w:t>
      </w:r>
      <w:r w:rsidRPr="00025ECC">
        <w:rPr>
          <w:rFonts w:cs="Arial"/>
        </w:rPr>
        <w:t xml:space="preserve"> </w:t>
      </w:r>
      <w:r w:rsidR="003357DD">
        <w:rPr>
          <w:rFonts w:cs="Arial"/>
        </w:rPr>
        <w:t>we’ll</w:t>
      </w:r>
      <w:r w:rsidRPr="00025ECC">
        <w:rPr>
          <w:rFonts w:cs="Arial"/>
        </w:rPr>
        <w:t xml:space="preserve"> start to bring data into our project so we can start to analyze, understand and enhance our data, to get it ready for publishing to a Catalog for public use.</w:t>
      </w:r>
    </w:p>
    <w:p w14:paraId="7C5FFBB4" w14:textId="4114F99D" w:rsidR="005A3ED7" w:rsidRPr="00025ECC" w:rsidRDefault="005A3ED7" w:rsidP="0089023E">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Add to project</w:t>
      </w:r>
      <w:r w:rsidR="003357DD">
        <w:rPr>
          <w:rFonts w:cs="Arial"/>
          <w:color w:val="0000FF"/>
        </w:rPr>
        <w:t>.</w:t>
      </w:r>
    </w:p>
    <w:p w14:paraId="342F8FAC" w14:textId="08081233" w:rsidR="009357B3" w:rsidRPr="00025ECC" w:rsidRDefault="00EC35AD" w:rsidP="00A43289">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F164C71" wp14:editId="18F5750D">
            <wp:extent cx="2966936" cy="766534"/>
            <wp:effectExtent l="0" t="0" r="5080" b="0"/>
            <wp:docPr id="49" name="Picture 49" descr="A picture containing clock, larg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lock, large, person&#10;&#10;Description automatically generated"/>
                    <pic:cNvPicPr/>
                  </pic:nvPicPr>
                  <pic:blipFill>
                    <a:blip r:embed="rId33"/>
                    <a:stretch>
                      <a:fillRect/>
                    </a:stretch>
                  </pic:blipFill>
                  <pic:spPr>
                    <a:xfrm>
                      <a:off x="0" y="0"/>
                      <a:ext cx="2996387" cy="774143"/>
                    </a:xfrm>
                    <a:prstGeom prst="rect">
                      <a:avLst/>
                    </a:prstGeom>
                  </pic:spPr>
                </pic:pic>
              </a:graphicData>
            </a:graphic>
          </wp:inline>
        </w:drawing>
      </w:r>
    </w:p>
    <w:p w14:paraId="38AEF6AF" w14:textId="77777777" w:rsidR="009357B3" w:rsidRPr="00025ECC" w:rsidRDefault="009357B3">
      <w:pPr>
        <w:spacing w:before="0" w:after="0"/>
        <w:rPr>
          <w:rFonts w:cs="Arial"/>
          <w:szCs w:val="22"/>
        </w:rPr>
      </w:pPr>
      <w:r w:rsidRPr="00025ECC">
        <w:rPr>
          <w:rFonts w:cs="Arial"/>
        </w:rPr>
        <w:br w:type="page"/>
      </w:r>
    </w:p>
    <w:p w14:paraId="1B330AE7" w14:textId="60B80C5A" w:rsidR="00016D37" w:rsidRPr="00025ECC" w:rsidRDefault="005D6427" w:rsidP="005D6427">
      <w:pPr>
        <w:pStyle w:val="StepList413"/>
        <w:keepLines w:val="0"/>
        <w:widowControl w:val="0"/>
        <w:numPr>
          <w:ilvl w:val="0"/>
          <w:numId w:val="23"/>
        </w:numPr>
        <w:spacing w:before="120"/>
        <w:rPr>
          <w:rFonts w:cs="Arial"/>
        </w:rPr>
      </w:pPr>
      <w:r w:rsidRPr="00025ECC">
        <w:rPr>
          <w:rFonts w:cs="Arial"/>
        </w:rPr>
        <w:lastRenderedPageBreak/>
        <w:t xml:space="preserve">Choose </w:t>
      </w:r>
      <w:r w:rsidRPr="00025ECC">
        <w:rPr>
          <w:rFonts w:cs="Arial"/>
          <w:color w:val="0000FF"/>
        </w:rPr>
        <w:t>Connection</w:t>
      </w:r>
      <w:r w:rsidRPr="00025ECC">
        <w:rPr>
          <w:rFonts w:cs="Arial"/>
        </w:rPr>
        <w:t>, and we will add the connection we created earlier</w:t>
      </w:r>
      <w:r w:rsidR="003357DD">
        <w:rPr>
          <w:rFonts w:cs="Arial"/>
        </w:rPr>
        <w:t>.</w:t>
      </w:r>
    </w:p>
    <w:p w14:paraId="525A6FF7" w14:textId="0FF5C809" w:rsidR="00114038" w:rsidRPr="00025ECC" w:rsidRDefault="009357B3" w:rsidP="00016D3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5DDB223" wp14:editId="54BDD211">
            <wp:extent cx="5389123" cy="2449985"/>
            <wp:effectExtent l="0" t="0" r="0" b="127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ell phone&#10;&#10;Description automatically generated"/>
                    <pic:cNvPicPr/>
                  </pic:nvPicPr>
                  <pic:blipFill>
                    <a:blip r:embed="rId34"/>
                    <a:stretch>
                      <a:fillRect/>
                    </a:stretch>
                  </pic:blipFill>
                  <pic:spPr>
                    <a:xfrm>
                      <a:off x="0" y="0"/>
                      <a:ext cx="5404965" cy="2457187"/>
                    </a:xfrm>
                    <a:prstGeom prst="rect">
                      <a:avLst/>
                    </a:prstGeom>
                  </pic:spPr>
                </pic:pic>
              </a:graphicData>
            </a:graphic>
          </wp:inline>
        </w:drawing>
      </w:r>
    </w:p>
    <w:p w14:paraId="5E787A9B" w14:textId="0BE01D4D" w:rsidR="005B6906" w:rsidRPr="00025ECC" w:rsidRDefault="005D6427" w:rsidP="007D382B">
      <w:pPr>
        <w:pStyle w:val="StepList413"/>
        <w:keepLines w:val="0"/>
        <w:widowControl w:val="0"/>
        <w:numPr>
          <w:ilvl w:val="0"/>
          <w:numId w:val="23"/>
        </w:numPr>
        <w:tabs>
          <w:tab w:val="clear" w:pos="792"/>
        </w:tabs>
        <w:spacing w:before="120"/>
        <w:rPr>
          <w:rFonts w:cs="Arial"/>
        </w:rPr>
      </w:pPr>
      <w:r w:rsidRPr="00025ECC">
        <w:rPr>
          <w:rFonts w:cs="Arial"/>
        </w:rPr>
        <w:t>Here, you see a number of different choices for creating a connection. This is one of the strengths of CP</w:t>
      </w:r>
      <w:r w:rsidR="005B6906" w:rsidRPr="00025ECC">
        <w:rPr>
          <w:rFonts w:cs="Arial"/>
        </w:rPr>
        <w:t>D</w:t>
      </w:r>
      <w:r w:rsidRPr="00025ECC">
        <w:rPr>
          <w:rFonts w:cs="Arial"/>
        </w:rPr>
        <w:t xml:space="preserve"> – the breadth of different types of data you can access directly from the platform. As we said, we’re going to add the connection we created earlier</w:t>
      </w:r>
      <w:r w:rsidR="007D382B" w:rsidRPr="00025ECC">
        <w:rPr>
          <w:rFonts w:cs="Arial"/>
        </w:rPr>
        <w:t>.</w:t>
      </w:r>
    </w:p>
    <w:p w14:paraId="6D5D9938" w14:textId="3A61DF01" w:rsidR="005B6906" w:rsidRPr="00025ECC" w:rsidRDefault="005B6906" w:rsidP="005B6906">
      <w:pPr>
        <w:pStyle w:val="StepList413"/>
        <w:keepLines w:val="0"/>
        <w:widowControl w:val="0"/>
        <w:tabs>
          <w:tab w:val="clear" w:pos="792"/>
        </w:tabs>
        <w:spacing w:before="120"/>
        <w:ind w:firstLine="0"/>
        <w:rPr>
          <w:rFonts w:cs="Arial"/>
          <w:color w:val="0000FF"/>
        </w:rPr>
      </w:pPr>
      <w:r w:rsidRPr="00025ECC">
        <w:rPr>
          <w:rFonts w:cs="Arial"/>
        </w:rPr>
        <w:t>C</w:t>
      </w:r>
      <w:r w:rsidR="005D6427" w:rsidRPr="00025ECC">
        <w:rPr>
          <w:rFonts w:cs="Arial"/>
        </w:rPr>
        <w:t xml:space="preserve">hoose </w:t>
      </w:r>
      <w:r w:rsidR="00FA5E3E" w:rsidRPr="00025ECC">
        <w:rPr>
          <w:rFonts w:cs="Arial"/>
          <w:color w:val="0000FF"/>
        </w:rPr>
        <w:t xml:space="preserve">From global </w:t>
      </w:r>
      <w:r w:rsidR="00BC3456" w:rsidRPr="00025ECC">
        <w:rPr>
          <w:rFonts w:cs="Arial"/>
        </w:rPr>
        <w:sym w:font="Wingdings 3" w:char="F061"/>
      </w:r>
      <w:r w:rsidR="00FA5E3E" w:rsidRPr="00025ECC">
        <w:rPr>
          <w:rFonts w:cs="Arial"/>
          <w:color w:val="0000FF"/>
        </w:rPr>
        <w:t xml:space="preserve"> Db2_Source_Local</w:t>
      </w:r>
      <w:r w:rsidR="003357DD">
        <w:rPr>
          <w:rFonts w:cs="Arial"/>
          <w:color w:val="0000FF"/>
        </w:rPr>
        <w:t>.</w:t>
      </w:r>
    </w:p>
    <w:p w14:paraId="05AE9467" w14:textId="51CC8518" w:rsidR="00BC3456" w:rsidRPr="00025ECC" w:rsidRDefault="00FA5E3E" w:rsidP="00A11878">
      <w:pPr>
        <w:pStyle w:val="StepList413"/>
        <w:keepLines w:val="0"/>
        <w:widowControl w:val="0"/>
        <w:tabs>
          <w:tab w:val="clear" w:pos="792"/>
        </w:tabs>
        <w:spacing w:before="120"/>
        <w:ind w:firstLine="0"/>
        <w:rPr>
          <w:rFonts w:cs="Arial"/>
          <w:noProof/>
        </w:rPr>
      </w:pPr>
      <w:r w:rsidRPr="00025ECC">
        <w:rPr>
          <w:rFonts w:cs="Arial"/>
          <w:noProof/>
        </w:rPr>
        <w:drawing>
          <wp:inline distT="0" distB="0" distL="0" distR="0" wp14:anchorId="6EE14E91" wp14:editId="4730803A">
            <wp:extent cx="4549514" cy="2134142"/>
            <wp:effectExtent l="0" t="0" r="0" b="0"/>
            <wp:docPr id="552" name="Picture 5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8954" cy="2138570"/>
                    </a:xfrm>
                    <a:prstGeom prst="rect">
                      <a:avLst/>
                    </a:prstGeom>
                  </pic:spPr>
                </pic:pic>
              </a:graphicData>
            </a:graphic>
          </wp:inline>
        </w:drawing>
      </w:r>
    </w:p>
    <w:p w14:paraId="0C1F61B1" w14:textId="77777777" w:rsidR="00362CA2" w:rsidRPr="00025ECC" w:rsidRDefault="00362CA2" w:rsidP="00A11878">
      <w:pPr>
        <w:pStyle w:val="StepList413"/>
        <w:keepLines w:val="0"/>
        <w:widowControl w:val="0"/>
        <w:tabs>
          <w:tab w:val="clear" w:pos="792"/>
        </w:tabs>
        <w:spacing w:before="120"/>
        <w:ind w:firstLine="0"/>
        <w:rPr>
          <w:rFonts w:cs="Arial"/>
          <w:noProof/>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BC3456" w:rsidRPr="00025ECC" w14:paraId="6F56C609" w14:textId="77777777" w:rsidTr="001D261A">
        <w:trPr>
          <w:cantSplit/>
          <w:trHeight w:val="676"/>
        </w:trPr>
        <w:tc>
          <w:tcPr>
            <w:tcW w:w="810" w:type="dxa"/>
            <w:shd w:val="clear" w:color="auto" w:fill="F2F2F2" w:themeFill="background1" w:themeFillShade="F2"/>
            <w:vAlign w:val="center"/>
          </w:tcPr>
          <w:p w14:paraId="157FE865" w14:textId="77777777" w:rsidR="00BC3456" w:rsidRPr="00025ECC" w:rsidRDefault="00BC3456"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6EF82AD9" wp14:editId="4190B01B">
                  <wp:extent cx="343561" cy="343561"/>
                  <wp:effectExtent l="0" t="0" r="0" b="0"/>
                  <wp:docPr id="51" name="Picture 51"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7032E46" w14:textId="77777777" w:rsidR="00BC3456" w:rsidRPr="00025ECC" w:rsidRDefault="00BC3456"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38C53844" w14:textId="010C4B05" w:rsidR="00BC3456" w:rsidRPr="00025ECC" w:rsidRDefault="00BC3456" w:rsidP="00BC3456">
            <w:pPr>
              <w:pStyle w:val="StepList413"/>
              <w:keepLines w:val="0"/>
              <w:widowControl w:val="0"/>
              <w:tabs>
                <w:tab w:val="clear" w:pos="792"/>
              </w:tabs>
              <w:spacing w:before="120"/>
              <w:rPr>
                <w:rFonts w:cs="Arial"/>
                <w:noProof/>
                <w:color w:val="0000FF"/>
              </w:rPr>
            </w:pPr>
            <w:r w:rsidRPr="00025ECC">
              <w:rPr>
                <w:rFonts w:cs="Arial"/>
                <w:noProof/>
              </w:rPr>
              <w:t xml:space="preserve">Note: If this message appears, click the </w:t>
            </w:r>
            <w:r w:rsidRPr="00025ECC">
              <w:rPr>
                <w:rFonts w:cs="Arial"/>
                <w:noProof/>
                <w:color w:val="0000FF"/>
              </w:rPr>
              <w:t xml:space="preserve">X </w:t>
            </w:r>
          </w:p>
          <w:p w14:paraId="7AC4EA20" w14:textId="47A5A958" w:rsidR="00BC3456" w:rsidRPr="00025ECC" w:rsidRDefault="00BC3456" w:rsidP="00BC3456">
            <w:pPr>
              <w:pStyle w:val="StepList413"/>
              <w:keepLines w:val="0"/>
              <w:widowControl w:val="0"/>
              <w:tabs>
                <w:tab w:val="clear" w:pos="792"/>
              </w:tabs>
              <w:spacing w:before="120"/>
              <w:rPr>
                <w:rFonts w:cs="Arial"/>
              </w:rPr>
            </w:pPr>
            <w:r w:rsidRPr="00025ECC">
              <w:rPr>
                <w:rFonts w:cs="Arial"/>
                <w:noProof/>
                <w:color w:val="0000FF"/>
              </w:rPr>
              <w:drawing>
                <wp:inline distT="0" distB="0" distL="0" distR="0" wp14:anchorId="71F35BC4" wp14:editId="201455D5">
                  <wp:extent cx="1816860" cy="577121"/>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2340" cy="636038"/>
                          </a:xfrm>
                          <a:prstGeom prst="rect">
                            <a:avLst/>
                          </a:prstGeom>
                        </pic:spPr>
                      </pic:pic>
                    </a:graphicData>
                  </a:graphic>
                </wp:inline>
              </w:drawing>
            </w:r>
          </w:p>
        </w:tc>
      </w:tr>
    </w:tbl>
    <w:p w14:paraId="0A1A16B9" w14:textId="529613E7" w:rsidR="00BC3456" w:rsidRPr="00025ECC" w:rsidRDefault="00FA5E3E" w:rsidP="00BC3456">
      <w:pPr>
        <w:pStyle w:val="StepList413"/>
        <w:keepLines w:val="0"/>
        <w:widowControl w:val="0"/>
        <w:tabs>
          <w:tab w:val="clear" w:pos="792"/>
        </w:tabs>
        <w:spacing w:before="120"/>
        <w:ind w:left="0" w:firstLine="0"/>
        <w:rPr>
          <w:rFonts w:cs="Arial"/>
        </w:rPr>
      </w:pPr>
      <w:r w:rsidRPr="00025ECC">
        <w:rPr>
          <w:rFonts w:cs="Arial"/>
          <w:noProof/>
        </w:rPr>
        <w:br/>
      </w:r>
    </w:p>
    <w:p w14:paraId="6286552A" w14:textId="77777777" w:rsidR="00BC3456" w:rsidRPr="00025ECC" w:rsidRDefault="00BC3456">
      <w:pPr>
        <w:spacing w:before="0" w:after="0"/>
        <w:rPr>
          <w:rFonts w:cs="Arial"/>
          <w:szCs w:val="22"/>
        </w:rPr>
      </w:pPr>
      <w:r w:rsidRPr="00025ECC">
        <w:rPr>
          <w:rFonts w:cs="Arial"/>
        </w:rPr>
        <w:br w:type="page"/>
      </w:r>
    </w:p>
    <w:p w14:paraId="3F00C4D1" w14:textId="3E7D30C8" w:rsidR="00F25A47" w:rsidRPr="00025ECC" w:rsidRDefault="00F25A47" w:rsidP="003807F6">
      <w:pPr>
        <w:pStyle w:val="StepList413"/>
        <w:keepLines w:val="0"/>
        <w:widowControl w:val="0"/>
        <w:numPr>
          <w:ilvl w:val="0"/>
          <w:numId w:val="23"/>
        </w:numPr>
        <w:spacing w:before="120"/>
        <w:rPr>
          <w:rFonts w:cs="Arial"/>
        </w:rPr>
      </w:pPr>
      <w:r w:rsidRPr="00025ECC">
        <w:rPr>
          <w:rFonts w:cs="Arial"/>
        </w:rPr>
        <w:lastRenderedPageBreak/>
        <w:t>C</w:t>
      </w:r>
      <w:r w:rsidR="007B38AF" w:rsidRPr="00025ECC">
        <w:rPr>
          <w:rFonts w:cs="Arial"/>
        </w:rPr>
        <w:t xml:space="preserve">lick </w:t>
      </w:r>
      <w:r w:rsidR="007B38AF" w:rsidRPr="00025ECC">
        <w:rPr>
          <w:rFonts w:cs="Arial"/>
          <w:color w:val="0000FF"/>
        </w:rPr>
        <w:t>Test</w:t>
      </w:r>
      <w:r w:rsidR="007B38AF" w:rsidRPr="00025ECC">
        <w:rPr>
          <w:rFonts w:cs="Arial"/>
          <w:b/>
          <w:bCs/>
        </w:rPr>
        <w:t xml:space="preserve"> </w:t>
      </w:r>
      <w:r w:rsidRPr="00025ECC">
        <w:rPr>
          <w:rFonts w:cs="Arial"/>
        </w:rPr>
        <w:t>(</w:t>
      </w:r>
      <w:r w:rsidR="007B38AF" w:rsidRPr="00025ECC">
        <w:rPr>
          <w:rFonts w:cs="Arial"/>
        </w:rPr>
        <w:t>to validate we can connect to our data source</w:t>
      </w:r>
      <w:r w:rsidRPr="00025ECC">
        <w:rPr>
          <w:rFonts w:cs="Arial"/>
        </w:rPr>
        <w:t>)</w:t>
      </w:r>
      <w:r w:rsidR="003357DD">
        <w:rPr>
          <w:rFonts w:cs="Arial"/>
        </w:rPr>
        <w:t xml:space="preserve">, </w:t>
      </w:r>
    </w:p>
    <w:p w14:paraId="6CB64B02" w14:textId="0FBEBA55" w:rsidR="003807F6" w:rsidRPr="00025ECC" w:rsidRDefault="003357DD" w:rsidP="00F25A47">
      <w:pPr>
        <w:pStyle w:val="StepList413"/>
        <w:keepLines w:val="0"/>
        <w:widowControl w:val="0"/>
        <w:tabs>
          <w:tab w:val="clear" w:pos="792"/>
        </w:tabs>
        <w:spacing w:before="120"/>
        <w:ind w:firstLine="0"/>
        <w:rPr>
          <w:rFonts w:cs="Arial"/>
        </w:rPr>
      </w:pPr>
      <w:r>
        <w:rPr>
          <w:rFonts w:cs="Arial"/>
        </w:rPr>
        <w:t>t</w:t>
      </w:r>
      <w:r w:rsidR="00F25A47" w:rsidRPr="00025ECC">
        <w:rPr>
          <w:rFonts w:cs="Arial"/>
        </w:rPr>
        <w:t>hen</w:t>
      </w:r>
      <w:r w:rsidR="007B38AF" w:rsidRPr="00025ECC">
        <w:rPr>
          <w:rFonts w:cs="Arial"/>
        </w:rPr>
        <w:t xml:space="preserve"> click </w:t>
      </w:r>
      <w:r w:rsidR="007B38AF" w:rsidRPr="00025ECC">
        <w:rPr>
          <w:rFonts w:cs="Arial"/>
          <w:color w:val="0000FF"/>
        </w:rPr>
        <w:t>Create</w:t>
      </w:r>
      <w:r>
        <w:rPr>
          <w:rFonts w:cs="Arial"/>
          <w:color w:val="0000FF"/>
        </w:rPr>
        <w:t>.</w:t>
      </w:r>
    </w:p>
    <w:p w14:paraId="1CC63F21" w14:textId="2E1ABA7E" w:rsidR="00114038" w:rsidRPr="00025ECC" w:rsidRDefault="00BC3456" w:rsidP="003807F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01E22DC" wp14:editId="36D33407">
            <wp:extent cx="4630366" cy="593741"/>
            <wp:effectExtent l="0" t="0" r="5715" b="3175"/>
            <wp:docPr id="53" name="Picture 5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knife&#10;&#10;Description automatically generated"/>
                    <pic:cNvPicPr/>
                  </pic:nvPicPr>
                  <pic:blipFill>
                    <a:blip r:embed="rId37"/>
                    <a:stretch>
                      <a:fillRect/>
                    </a:stretch>
                  </pic:blipFill>
                  <pic:spPr>
                    <a:xfrm>
                      <a:off x="0" y="0"/>
                      <a:ext cx="4669985" cy="598821"/>
                    </a:xfrm>
                    <a:prstGeom prst="rect">
                      <a:avLst/>
                    </a:prstGeom>
                  </pic:spPr>
                </pic:pic>
              </a:graphicData>
            </a:graphic>
          </wp:inline>
        </w:drawing>
      </w:r>
    </w:p>
    <w:p w14:paraId="6BC33D49" w14:textId="603B9FEE" w:rsidR="00413E42" w:rsidRPr="00025ECC" w:rsidRDefault="00413E42" w:rsidP="00413E42">
      <w:pPr>
        <w:pStyle w:val="Heading3"/>
        <w:rPr>
          <w:rFonts w:ascii="Arial" w:hAnsi="Arial" w:cs="Arial"/>
          <w:b/>
          <w:bCs/>
        </w:rPr>
      </w:pPr>
      <w:r w:rsidRPr="00025ECC">
        <w:rPr>
          <w:rFonts w:ascii="Arial" w:hAnsi="Arial" w:cs="Arial"/>
          <w:b/>
          <w:bCs/>
        </w:rPr>
        <w:t>Adding connected data</w:t>
      </w:r>
    </w:p>
    <w:p w14:paraId="5A118D86" w14:textId="75671F3E" w:rsidR="00016510" w:rsidRPr="00025ECC" w:rsidRDefault="007B38AF" w:rsidP="00B71DAC">
      <w:pPr>
        <w:pStyle w:val="StepList413"/>
        <w:keepLines w:val="0"/>
        <w:widowControl w:val="0"/>
        <w:numPr>
          <w:ilvl w:val="0"/>
          <w:numId w:val="23"/>
        </w:numPr>
        <w:spacing w:before="120"/>
        <w:rPr>
          <w:rFonts w:cs="Arial"/>
        </w:rPr>
      </w:pPr>
      <w:r w:rsidRPr="00025ECC">
        <w:rPr>
          <w:rFonts w:cs="Arial"/>
        </w:rPr>
        <w:t>You’ve now added your first asset to the project</w:t>
      </w:r>
      <w:r w:rsidR="00717C3F" w:rsidRPr="00025ECC">
        <w:rPr>
          <w:rFonts w:cs="Arial"/>
        </w:rPr>
        <w:t xml:space="preserve"> (a connection)</w:t>
      </w:r>
      <w:r w:rsidRPr="00025ECC">
        <w:rPr>
          <w:rFonts w:cs="Arial"/>
        </w:rPr>
        <w:t xml:space="preserve">. Next we’ll want to use that connection to bring in some data and start to analyze and understand it. </w:t>
      </w:r>
    </w:p>
    <w:p w14:paraId="59E02F7A" w14:textId="22FEF5FE" w:rsidR="00B71DAC" w:rsidRPr="00025ECC" w:rsidRDefault="007B38AF" w:rsidP="00016510">
      <w:pPr>
        <w:pStyle w:val="StepList413"/>
        <w:keepLines w:val="0"/>
        <w:widowControl w:val="0"/>
        <w:tabs>
          <w:tab w:val="clear" w:pos="792"/>
        </w:tabs>
        <w:spacing w:before="120"/>
        <w:ind w:firstLine="0"/>
        <w:rPr>
          <w:rFonts w:cs="Arial"/>
        </w:rPr>
      </w:pPr>
      <w:r w:rsidRPr="00025ECC">
        <w:rPr>
          <w:rFonts w:cs="Arial"/>
        </w:rPr>
        <w:t xml:space="preserve">Once again, click </w:t>
      </w:r>
      <w:r w:rsidRPr="00025ECC">
        <w:rPr>
          <w:rFonts w:cs="Arial"/>
          <w:color w:val="0000FF"/>
        </w:rPr>
        <w:t>Add to Project</w:t>
      </w:r>
      <w:r w:rsidR="003357DD">
        <w:rPr>
          <w:rFonts w:cs="Arial"/>
          <w:b/>
          <w:bCs/>
        </w:rPr>
        <w:t>.</w:t>
      </w:r>
    </w:p>
    <w:p w14:paraId="0B6FDAA8" w14:textId="78D9BE74" w:rsidR="007B38AF" w:rsidRPr="00025ECC" w:rsidRDefault="008B5957" w:rsidP="00B71DAC">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34515BF" wp14:editId="546C5E27">
            <wp:extent cx="3500203" cy="1044480"/>
            <wp:effectExtent l="0" t="0" r="0" b="0"/>
            <wp:docPr id="549" name="Picture 5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4374" cy="1057661"/>
                    </a:xfrm>
                    <a:prstGeom prst="rect">
                      <a:avLst/>
                    </a:prstGeom>
                  </pic:spPr>
                </pic:pic>
              </a:graphicData>
            </a:graphic>
          </wp:inline>
        </w:drawing>
      </w:r>
    </w:p>
    <w:p w14:paraId="3B0BB61A" w14:textId="77777777" w:rsidR="00BC3456" w:rsidRPr="00025ECC" w:rsidRDefault="00BC3456" w:rsidP="00BC3456">
      <w:pPr>
        <w:pStyle w:val="StepList413"/>
        <w:keepLines w:val="0"/>
        <w:widowControl w:val="0"/>
        <w:numPr>
          <w:ilvl w:val="0"/>
          <w:numId w:val="23"/>
        </w:numPr>
        <w:spacing w:before="120"/>
        <w:rPr>
          <w:rFonts w:cs="Arial"/>
        </w:rPr>
      </w:pPr>
      <w:r w:rsidRPr="00025ECC">
        <w:rPr>
          <w:rFonts w:cs="Arial"/>
        </w:rPr>
        <w:t xml:space="preserve">Notice you can also add files directly from your desktop, by either dragging or browsing your file system. </w:t>
      </w:r>
    </w:p>
    <w:p w14:paraId="7945DCDB" w14:textId="1F0522B5" w:rsidR="005636CE" w:rsidRDefault="00BC3456" w:rsidP="00BC3456">
      <w:pPr>
        <w:pStyle w:val="StepList413"/>
        <w:keepLines w:val="0"/>
        <w:widowControl w:val="0"/>
        <w:tabs>
          <w:tab w:val="clear" w:pos="792"/>
        </w:tabs>
        <w:spacing w:before="120"/>
        <w:ind w:firstLine="0"/>
        <w:rPr>
          <w:rFonts w:cs="Arial"/>
          <w:color w:val="0000FF"/>
        </w:rPr>
      </w:pPr>
      <w:r w:rsidRPr="00025ECC">
        <w:rPr>
          <w:rFonts w:cs="Arial"/>
        </w:rPr>
        <w:t xml:space="preserve">Now choose </w:t>
      </w:r>
      <w:r w:rsidRPr="00025ECC">
        <w:rPr>
          <w:rFonts w:cs="Arial"/>
          <w:color w:val="0000FF"/>
        </w:rPr>
        <w:t>Connected data</w:t>
      </w:r>
      <w:r w:rsidR="003357DD">
        <w:rPr>
          <w:rFonts w:cs="Arial"/>
          <w:color w:val="0000FF"/>
        </w:rPr>
        <w:t>.</w:t>
      </w:r>
    </w:p>
    <w:p w14:paraId="4B55D292" w14:textId="0836B3CD" w:rsidR="00BC3456" w:rsidRPr="00025ECC" w:rsidRDefault="00BC3456" w:rsidP="00BC3456">
      <w:pPr>
        <w:pStyle w:val="StepList413"/>
        <w:keepLines w:val="0"/>
        <w:widowControl w:val="0"/>
        <w:tabs>
          <w:tab w:val="clear" w:pos="792"/>
        </w:tabs>
        <w:spacing w:before="120"/>
        <w:ind w:firstLine="0"/>
        <w:rPr>
          <w:rFonts w:cs="Arial"/>
          <w:color w:val="0000FF"/>
        </w:rPr>
      </w:pPr>
      <w:r w:rsidRPr="00025ECC">
        <w:rPr>
          <w:rFonts w:cs="Arial"/>
          <w:noProof/>
        </w:rPr>
        <w:drawing>
          <wp:inline distT="0" distB="0" distL="0" distR="0" wp14:anchorId="4AD2E693" wp14:editId="17E4698D">
            <wp:extent cx="5622587" cy="2556121"/>
            <wp:effectExtent l="0" t="0" r="381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39"/>
                    <a:stretch>
                      <a:fillRect/>
                    </a:stretch>
                  </pic:blipFill>
                  <pic:spPr>
                    <a:xfrm>
                      <a:off x="0" y="0"/>
                      <a:ext cx="5628645" cy="2558875"/>
                    </a:xfrm>
                    <a:prstGeom prst="rect">
                      <a:avLst/>
                    </a:prstGeom>
                  </pic:spPr>
                </pic:pic>
              </a:graphicData>
            </a:graphic>
          </wp:inline>
        </w:drawing>
      </w:r>
    </w:p>
    <w:p w14:paraId="0D24F28E" w14:textId="77777777" w:rsidR="00BC3456" w:rsidRPr="00025ECC" w:rsidRDefault="00BC3456">
      <w:pPr>
        <w:spacing w:before="0" w:after="0"/>
        <w:rPr>
          <w:rFonts w:cs="Arial"/>
          <w:color w:val="0000FF"/>
          <w:szCs w:val="22"/>
        </w:rPr>
      </w:pPr>
      <w:r w:rsidRPr="00025ECC">
        <w:rPr>
          <w:rFonts w:cs="Arial"/>
          <w:color w:val="0000FF"/>
        </w:rPr>
        <w:br w:type="page"/>
      </w:r>
    </w:p>
    <w:p w14:paraId="330AF402" w14:textId="23114C41" w:rsidR="00BC3456" w:rsidRPr="00025ECC" w:rsidRDefault="00BC3456" w:rsidP="00BC3456">
      <w:pPr>
        <w:pStyle w:val="StepList"/>
        <w:keepLines w:val="0"/>
        <w:widowControl w:val="0"/>
        <w:tabs>
          <w:tab w:val="clear" w:pos="792"/>
        </w:tabs>
        <w:spacing w:before="120"/>
        <w:rPr>
          <w:rFonts w:cs="Arial"/>
        </w:rPr>
      </w:pPr>
      <w:r w:rsidRPr="00025ECC">
        <w:rPr>
          <w:rFonts w:cs="Arial"/>
        </w:rPr>
        <w:lastRenderedPageBreak/>
        <w:t xml:space="preserve">Click </w:t>
      </w:r>
      <w:r w:rsidRPr="00025ECC">
        <w:rPr>
          <w:rFonts w:cs="Arial"/>
          <w:color w:val="0000FF"/>
        </w:rPr>
        <w:t>Select source</w:t>
      </w:r>
      <w:r w:rsidR="003357DD">
        <w:rPr>
          <w:rFonts w:cs="Arial"/>
          <w:color w:val="0000FF"/>
        </w:rPr>
        <w:t>.</w:t>
      </w:r>
    </w:p>
    <w:p w14:paraId="26CE30EC" w14:textId="23DB2F08" w:rsidR="00114038" w:rsidRPr="00025ECC" w:rsidRDefault="00FA5E3E" w:rsidP="00C639FD">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8224FD2" wp14:editId="71A05DC4">
            <wp:extent cx="4219731" cy="2810390"/>
            <wp:effectExtent l="0" t="0" r="0" b="0"/>
            <wp:docPr id="561" name="Picture 5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3033" cy="2879191"/>
                    </a:xfrm>
                    <a:prstGeom prst="rect">
                      <a:avLst/>
                    </a:prstGeom>
                  </pic:spPr>
                </pic:pic>
              </a:graphicData>
            </a:graphic>
          </wp:inline>
        </w:drawing>
      </w:r>
    </w:p>
    <w:p w14:paraId="7F2BBAE4" w14:textId="2A2FE412" w:rsidR="00280E85" w:rsidRPr="00025ECC" w:rsidRDefault="00E53E53" w:rsidP="00E53E53">
      <w:pPr>
        <w:pStyle w:val="StepList413"/>
        <w:keepLines w:val="0"/>
        <w:widowControl w:val="0"/>
        <w:numPr>
          <w:ilvl w:val="0"/>
          <w:numId w:val="23"/>
        </w:numPr>
        <w:spacing w:before="120"/>
        <w:rPr>
          <w:rFonts w:cs="Arial"/>
        </w:rPr>
      </w:pPr>
      <w:r w:rsidRPr="00025ECC">
        <w:rPr>
          <w:rFonts w:cs="Arial"/>
        </w:rPr>
        <w:t xml:space="preserve">Next, we’ll choose our Connection, Schema, and Table(s). </w:t>
      </w:r>
      <w:r w:rsidR="00FA5E3E" w:rsidRPr="00025ECC">
        <w:rPr>
          <w:rFonts w:cs="Arial"/>
        </w:rPr>
        <w:t>First, c</w:t>
      </w:r>
      <w:r w:rsidRPr="00025ECC">
        <w:rPr>
          <w:rFonts w:cs="Arial"/>
        </w:rPr>
        <w:t xml:space="preserve">lick </w:t>
      </w:r>
      <w:r w:rsidR="0045254B">
        <w:rPr>
          <w:rFonts w:cs="Arial"/>
          <w:color w:val="0000FF"/>
        </w:rPr>
        <w:t>Db2</w:t>
      </w:r>
      <w:r w:rsidRPr="00025ECC">
        <w:rPr>
          <w:rFonts w:cs="Arial"/>
          <w:color w:val="0000FF"/>
        </w:rPr>
        <w:t>_Source_Local</w:t>
      </w:r>
      <w:r w:rsidR="00A83BDA" w:rsidRPr="00025ECC">
        <w:rPr>
          <w:rFonts w:cs="Arial"/>
          <w:b/>
          <w:bCs/>
          <w:color w:val="4472C4" w:themeColor="accent1"/>
        </w:rPr>
        <w:t xml:space="preserve"> </w:t>
      </w:r>
      <w:r w:rsidR="00A83BDA" w:rsidRPr="00025ECC">
        <w:rPr>
          <w:rFonts w:cs="Arial"/>
        </w:rPr>
        <w:t>(or the name of your connection)</w:t>
      </w:r>
      <w:r w:rsidR="00646790" w:rsidRPr="00025ECC">
        <w:rPr>
          <w:rFonts w:cs="Arial"/>
        </w:rPr>
        <w:t>.</w:t>
      </w:r>
    </w:p>
    <w:p w14:paraId="3A993851" w14:textId="53D0ADEC" w:rsidR="00994EEC" w:rsidRPr="00025ECC" w:rsidRDefault="00646790" w:rsidP="005D705F">
      <w:pPr>
        <w:pStyle w:val="StepList413"/>
        <w:keepLines w:val="0"/>
        <w:widowControl w:val="0"/>
        <w:tabs>
          <w:tab w:val="clear" w:pos="792"/>
        </w:tabs>
        <w:spacing w:before="120"/>
        <w:ind w:firstLine="0"/>
        <w:rPr>
          <w:rFonts w:cs="Arial"/>
        </w:rPr>
      </w:pPr>
      <w:r w:rsidRPr="00025ECC">
        <w:rPr>
          <w:rFonts w:cs="Arial"/>
        </w:rPr>
        <w:t>We are interested in</w:t>
      </w:r>
      <w:r w:rsidR="0045254B">
        <w:rPr>
          <w:rFonts w:cs="Arial"/>
        </w:rPr>
        <w:t xml:space="preserve"> two </w:t>
      </w:r>
      <w:r w:rsidRPr="00025ECC">
        <w:rPr>
          <w:rFonts w:cs="Arial"/>
        </w:rPr>
        <w:t>tables, that are in</w:t>
      </w:r>
      <w:r w:rsidR="0045254B">
        <w:rPr>
          <w:rFonts w:cs="Arial"/>
        </w:rPr>
        <w:t xml:space="preserve"> two </w:t>
      </w:r>
      <w:r w:rsidRPr="00025ECC">
        <w:rPr>
          <w:rFonts w:cs="Arial"/>
        </w:rPr>
        <w:t xml:space="preserve">different schemas. </w:t>
      </w:r>
    </w:p>
    <w:p w14:paraId="20C86FB0" w14:textId="69A70C90" w:rsidR="00477C66" w:rsidRPr="00025ECC" w:rsidRDefault="0085688F" w:rsidP="00FA5E3E">
      <w:pPr>
        <w:pStyle w:val="StepList413"/>
        <w:keepLines w:val="0"/>
        <w:widowControl w:val="0"/>
        <w:tabs>
          <w:tab w:val="clear" w:pos="792"/>
        </w:tabs>
        <w:spacing w:before="120"/>
        <w:ind w:firstLine="0"/>
        <w:rPr>
          <w:rFonts w:cs="Arial"/>
          <w:color w:val="0000FF"/>
        </w:rPr>
      </w:pPr>
      <w:r w:rsidRPr="00025ECC">
        <w:rPr>
          <w:rFonts w:cs="Arial"/>
        </w:rPr>
        <w:t>C</w:t>
      </w:r>
      <w:r w:rsidR="00646790" w:rsidRPr="00025ECC">
        <w:rPr>
          <w:rFonts w:cs="Arial"/>
        </w:rPr>
        <w:t>hoose the</w:t>
      </w:r>
      <w:r w:rsidR="00280E85" w:rsidRPr="00025ECC">
        <w:rPr>
          <w:rFonts w:cs="Arial"/>
        </w:rPr>
        <w:t xml:space="preserve"> schema</w:t>
      </w:r>
      <w:r w:rsidR="00A83BDA" w:rsidRPr="00025ECC">
        <w:rPr>
          <w:rFonts w:cs="Arial"/>
        </w:rPr>
        <w:t xml:space="preserve"> </w:t>
      </w:r>
      <w:r w:rsidR="00E53E53" w:rsidRPr="00025ECC">
        <w:rPr>
          <w:rFonts w:cs="Arial"/>
          <w:color w:val="0000FF"/>
        </w:rPr>
        <w:t>CPDUSER</w:t>
      </w:r>
      <w:r w:rsidR="00646790" w:rsidRPr="00025ECC">
        <w:rPr>
          <w:rFonts w:cs="Arial"/>
        </w:rPr>
        <w:t xml:space="preserve"> </w:t>
      </w:r>
      <w:r w:rsidR="00477C66" w:rsidRPr="00025ECC">
        <w:rPr>
          <w:rFonts w:cs="Arial"/>
        </w:rPr>
        <w:sym w:font="Wingdings 3" w:char="F061"/>
      </w:r>
      <w:r w:rsidR="00477C66" w:rsidRPr="00025ECC">
        <w:rPr>
          <w:rFonts w:cs="Arial"/>
        </w:rPr>
        <w:t xml:space="preserve"> </w:t>
      </w:r>
      <w:r w:rsidR="00646790" w:rsidRPr="00025ECC">
        <w:rPr>
          <w:rFonts w:cs="Arial"/>
          <w:color w:val="0000FF"/>
        </w:rPr>
        <w:t>CUSTOMER_DEMOGRAPHICS</w:t>
      </w:r>
      <w:r w:rsidR="00E657A2" w:rsidRPr="00025ECC">
        <w:rPr>
          <w:rFonts w:cs="Arial"/>
          <w:color w:val="0000FF"/>
        </w:rPr>
        <w:t xml:space="preserve"> </w:t>
      </w:r>
      <w:r w:rsidR="00E657A2" w:rsidRPr="00025ECC">
        <w:rPr>
          <w:rFonts w:cs="Arial"/>
        </w:rPr>
        <w:sym w:font="Wingdings 3" w:char="F061"/>
      </w:r>
      <w:r w:rsidR="00E657A2" w:rsidRPr="00025ECC">
        <w:rPr>
          <w:rFonts w:cs="Arial"/>
        </w:rPr>
        <w:t xml:space="preserve"> </w:t>
      </w:r>
      <w:r w:rsidR="00E657A2" w:rsidRPr="00025ECC">
        <w:rPr>
          <w:rFonts w:cs="Arial"/>
          <w:color w:val="0000FF"/>
        </w:rPr>
        <w:t>Select</w:t>
      </w:r>
      <w:r w:rsidR="003357DD">
        <w:rPr>
          <w:rFonts w:cs="Arial"/>
          <w:color w:val="0000FF"/>
        </w:rPr>
        <w:t>.</w:t>
      </w:r>
      <w:r w:rsidR="00E53E53" w:rsidRPr="00025ECC">
        <w:rPr>
          <w:rFonts w:cs="Arial"/>
        </w:rPr>
        <w:br/>
      </w:r>
      <w:r w:rsidR="00477C66" w:rsidRPr="00025ECC">
        <w:rPr>
          <w:rFonts w:cs="Arial"/>
          <w:noProof/>
        </w:rPr>
        <w:drawing>
          <wp:inline distT="0" distB="0" distL="0" distR="0" wp14:anchorId="435FCE26" wp14:editId="328121D0">
            <wp:extent cx="5992238" cy="2515521"/>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ell phone&#10;&#10;Description automatically generated"/>
                    <pic:cNvPicPr/>
                  </pic:nvPicPr>
                  <pic:blipFill>
                    <a:blip r:embed="rId41"/>
                    <a:stretch>
                      <a:fillRect/>
                    </a:stretch>
                  </pic:blipFill>
                  <pic:spPr>
                    <a:xfrm>
                      <a:off x="0" y="0"/>
                      <a:ext cx="5999957" cy="2518761"/>
                    </a:xfrm>
                    <a:prstGeom prst="rect">
                      <a:avLst/>
                    </a:prstGeom>
                  </pic:spPr>
                </pic:pic>
              </a:graphicData>
            </a:graphic>
          </wp:inline>
        </w:drawing>
      </w:r>
    </w:p>
    <w:p w14:paraId="379E2DC5" w14:textId="77777777" w:rsidR="00477C66" w:rsidRPr="00025ECC" w:rsidRDefault="00477C66">
      <w:pPr>
        <w:spacing w:before="0" w:after="0"/>
        <w:rPr>
          <w:rFonts w:cs="Arial"/>
          <w:color w:val="0000FF"/>
          <w:szCs w:val="22"/>
        </w:rPr>
      </w:pPr>
      <w:r w:rsidRPr="00025ECC">
        <w:rPr>
          <w:rFonts w:cs="Arial"/>
          <w:color w:val="0000FF"/>
        </w:rPr>
        <w:br w:type="page"/>
      </w:r>
    </w:p>
    <w:p w14:paraId="695C306A" w14:textId="07AD081C" w:rsidR="00B96939" w:rsidRPr="00025ECC" w:rsidRDefault="00E53E53" w:rsidP="00994EEC">
      <w:pPr>
        <w:pStyle w:val="StepList413"/>
        <w:keepLines w:val="0"/>
        <w:widowControl w:val="0"/>
        <w:numPr>
          <w:ilvl w:val="0"/>
          <w:numId w:val="23"/>
        </w:numPr>
        <w:spacing w:before="120"/>
        <w:rPr>
          <w:rFonts w:cs="Arial"/>
        </w:rPr>
      </w:pPr>
      <w:r w:rsidRPr="00025ECC">
        <w:rPr>
          <w:rFonts w:cs="Arial"/>
        </w:rPr>
        <w:lastRenderedPageBreak/>
        <w:t>Now we’ll give it a name to refer to it by in our project</w:t>
      </w:r>
      <w:r w:rsidR="003223C0" w:rsidRPr="00025ECC">
        <w:rPr>
          <w:rFonts w:cs="Arial"/>
        </w:rPr>
        <w:t xml:space="preserve">. Enter </w:t>
      </w:r>
      <w:r w:rsidR="003223C0" w:rsidRPr="00025ECC">
        <w:rPr>
          <w:rFonts w:cs="Arial"/>
          <w:color w:val="0000FF"/>
        </w:rPr>
        <w:t xml:space="preserve">CUSTOMER_DEMOGRAPHICS </w:t>
      </w:r>
      <w:r w:rsidR="003223C0" w:rsidRPr="00025ECC">
        <w:rPr>
          <w:rFonts w:cs="Arial"/>
        </w:rPr>
        <w:t>for the Source name</w:t>
      </w:r>
      <w:r w:rsidR="00477C66" w:rsidRPr="00025ECC">
        <w:rPr>
          <w:rFonts w:cs="Arial"/>
        </w:rPr>
        <w:t xml:space="preserve"> </w:t>
      </w:r>
      <w:r w:rsidR="00477C66" w:rsidRPr="00025ECC">
        <w:rPr>
          <w:rFonts w:cs="Arial"/>
        </w:rPr>
        <w:sym w:font="Wingdings 3" w:char="F061"/>
      </w:r>
      <w:r w:rsidR="00477C66" w:rsidRPr="00025ECC">
        <w:rPr>
          <w:rFonts w:cs="Arial"/>
        </w:rPr>
        <w:t xml:space="preserve"> </w:t>
      </w:r>
      <w:r w:rsidR="00477C66" w:rsidRPr="00025ECC">
        <w:rPr>
          <w:rFonts w:cs="Arial"/>
          <w:color w:val="0000FF"/>
        </w:rPr>
        <w:t>Create</w:t>
      </w:r>
      <w:r w:rsidR="003357DD">
        <w:rPr>
          <w:rFonts w:cs="Arial"/>
        </w:rPr>
        <w:t>.</w:t>
      </w:r>
    </w:p>
    <w:p w14:paraId="4EF159EF" w14:textId="359C64DD" w:rsidR="00A814FC" w:rsidRPr="00025ECC" w:rsidRDefault="00477C66" w:rsidP="0073285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022C6A2" wp14:editId="4C399D1A">
            <wp:extent cx="5866855" cy="3453319"/>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42"/>
                    <a:stretch>
                      <a:fillRect/>
                    </a:stretch>
                  </pic:blipFill>
                  <pic:spPr>
                    <a:xfrm>
                      <a:off x="0" y="0"/>
                      <a:ext cx="5882255" cy="3462383"/>
                    </a:xfrm>
                    <a:prstGeom prst="rect">
                      <a:avLst/>
                    </a:prstGeom>
                  </pic:spPr>
                </pic:pic>
              </a:graphicData>
            </a:graphic>
          </wp:inline>
        </w:drawing>
      </w:r>
    </w:p>
    <w:p w14:paraId="478A51ED" w14:textId="3D5DE3E4" w:rsidR="00970D77" w:rsidRPr="00025ECC" w:rsidRDefault="00970D77" w:rsidP="00970D77">
      <w:pPr>
        <w:pStyle w:val="StepList413"/>
        <w:keepLines w:val="0"/>
        <w:widowControl w:val="0"/>
        <w:numPr>
          <w:ilvl w:val="0"/>
          <w:numId w:val="23"/>
        </w:numPr>
        <w:spacing w:before="120"/>
        <w:rPr>
          <w:rFonts w:cs="Arial"/>
        </w:rPr>
      </w:pPr>
      <w:r w:rsidRPr="00025ECC">
        <w:rPr>
          <w:rFonts w:cs="Arial"/>
        </w:rPr>
        <w:t>You’ve now added your first data asset to the project! Let’s add a second table from another schema.</w:t>
      </w:r>
    </w:p>
    <w:p w14:paraId="2075C4B8" w14:textId="141CD7B1" w:rsidR="00970D77" w:rsidRPr="00025ECC" w:rsidRDefault="00970D77" w:rsidP="00970D77">
      <w:pPr>
        <w:pStyle w:val="StepList413"/>
        <w:keepLines w:val="0"/>
        <w:widowControl w:val="0"/>
        <w:tabs>
          <w:tab w:val="clear" w:pos="792"/>
        </w:tabs>
        <w:spacing w:before="120"/>
        <w:ind w:firstLine="0"/>
        <w:rPr>
          <w:rFonts w:cs="Arial"/>
        </w:rPr>
      </w:pPr>
      <w:r w:rsidRPr="00025ECC">
        <w:rPr>
          <w:rFonts w:cs="Arial"/>
        </w:rPr>
        <w:t xml:space="preserve">Once again, click </w:t>
      </w:r>
      <w:r w:rsidRPr="00025ECC">
        <w:rPr>
          <w:rFonts w:cs="Arial"/>
          <w:color w:val="0000FF"/>
        </w:rPr>
        <w:t>Add to Project</w:t>
      </w:r>
      <w:r w:rsidR="003357DD">
        <w:rPr>
          <w:rFonts w:cs="Arial"/>
          <w:b/>
          <w:bCs/>
        </w:rPr>
        <w:t>.</w:t>
      </w:r>
    </w:p>
    <w:p w14:paraId="61089597" w14:textId="77777777" w:rsidR="00970D77" w:rsidRPr="00025ECC" w:rsidRDefault="00970D77" w:rsidP="00970D7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32C8CDD" wp14:editId="1A78519F">
            <wp:extent cx="2999085" cy="894944"/>
            <wp:effectExtent l="0" t="0" r="0" b="0"/>
            <wp:docPr id="142" name="Picture 14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95073" cy="923587"/>
                    </a:xfrm>
                    <a:prstGeom prst="rect">
                      <a:avLst/>
                    </a:prstGeom>
                  </pic:spPr>
                </pic:pic>
              </a:graphicData>
            </a:graphic>
          </wp:inline>
        </w:drawing>
      </w:r>
    </w:p>
    <w:p w14:paraId="7117B175" w14:textId="2F8943A2" w:rsidR="00970D77" w:rsidRPr="00025ECC" w:rsidRDefault="00970D77" w:rsidP="00970D77">
      <w:pPr>
        <w:pStyle w:val="StepList413"/>
        <w:keepLines w:val="0"/>
        <w:widowControl w:val="0"/>
        <w:numPr>
          <w:ilvl w:val="0"/>
          <w:numId w:val="23"/>
        </w:numPr>
        <w:spacing w:before="120"/>
        <w:rPr>
          <w:rFonts w:cs="Arial"/>
        </w:rPr>
      </w:pPr>
      <w:r w:rsidRPr="00025ECC">
        <w:rPr>
          <w:rFonts w:cs="Arial"/>
        </w:rPr>
        <w:t xml:space="preserve">Choose </w:t>
      </w:r>
      <w:r w:rsidRPr="00025ECC">
        <w:rPr>
          <w:rFonts w:cs="Arial"/>
          <w:color w:val="0000FF"/>
        </w:rPr>
        <w:t>Connected data</w:t>
      </w:r>
      <w:r w:rsidRPr="00025ECC">
        <w:rPr>
          <w:rFonts w:cs="Arial"/>
        </w:rPr>
        <w:t xml:space="preserve"> again</w:t>
      </w:r>
      <w:r w:rsidR="003357DD">
        <w:rPr>
          <w:rFonts w:cs="Arial"/>
        </w:rPr>
        <w:t>.</w:t>
      </w:r>
    </w:p>
    <w:p w14:paraId="34FFB902" w14:textId="20AF91D4" w:rsidR="005636CE" w:rsidRDefault="00C03EA2" w:rsidP="00970D7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8C8B5BE" wp14:editId="719475A9">
            <wp:extent cx="5476672" cy="2480144"/>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43"/>
                    <a:stretch>
                      <a:fillRect/>
                    </a:stretch>
                  </pic:blipFill>
                  <pic:spPr>
                    <a:xfrm>
                      <a:off x="0" y="0"/>
                      <a:ext cx="5532051" cy="2505223"/>
                    </a:xfrm>
                    <a:prstGeom prst="rect">
                      <a:avLst/>
                    </a:prstGeom>
                  </pic:spPr>
                </pic:pic>
              </a:graphicData>
            </a:graphic>
          </wp:inline>
        </w:drawing>
      </w:r>
    </w:p>
    <w:p w14:paraId="0A7A3049" w14:textId="77777777" w:rsidR="005636CE" w:rsidRDefault="005636CE">
      <w:pPr>
        <w:spacing w:before="0" w:after="0"/>
        <w:rPr>
          <w:rFonts w:cs="Arial"/>
          <w:szCs w:val="22"/>
        </w:rPr>
      </w:pPr>
      <w:r>
        <w:rPr>
          <w:rFonts w:cs="Arial"/>
        </w:rPr>
        <w:br w:type="page"/>
      </w:r>
    </w:p>
    <w:p w14:paraId="3B2286F4" w14:textId="3FF45BE4" w:rsidR="005636CE" w:rsidRPr="005636CE" w:rsidRDefault="00970D77" w:rsidP="00970D77">
      <w:pPr>
        <w:pStyle w:val="StepList"/>
        <w:spacing w:before="0" w:after="0"/>
        <w:rPr>
          <w:rFonts w:cs="Arial"/>
        </w:rPr>
      </w:pPr>
      <w:r w:rsidRPr="00025ECC">
        <w:rPr>
          <w:rFonts w:cs="Arial"/>
        </w:rPr>
        <w:lastRenderedPageBreak/>
        <w:t xml:space="preserve">Click </w:t>
      </w:r>
      <w:r w:rsidRPr="00025ECC">
        <w:rPr>
          <w:rFonts w:cs="Arial"/>
          <w:color w:val="0000FF"/>
        </w:rPr>
        <w:t>Select source</w:t>
      </w:r>
      <w:r w:rsidR="003357DD">
        <w:rPr>
          <w:rFonts w:cs="Arial"/>
          <w:color w:val="0000FF"/>
        </w:rPr>
        <w:t>.</w:t>
      </w:r>
    </w:p>
    <w:p w14:paraId="36763CC1" w14:textId="77777777" w:rsidR="005636CE" w:rsidRPr="005636CE" w:rsidRDefault="005636CE" w:rsidP="005636CE">
      <w:pPr>
        <w:pStyle w:val="StepList"/>
        <w:numPr>
          <w:ilvl w:val="0"/>
          <w:numId w:val="0"/>
        </w:numPr>
        <w:spacing w:before="0" w:after="0"/>
        <w:ind w:left="792"/>
        <w:rPr>
          <w:rFonts w:cs="Arial"/>
        </w:rPr>
      </w:pPr>
    </w:p>
    <w:p w14:paraId="2B3157CB" w14:textId="45F74BC4" w:rsidR="001C0E72" w:rsidRPr="005636CE" w:rsidRDefault="005636CE" w:rsidP="005636CE">
      <w:pPr>
        <w:pStyle w:val="StepList"/>
        <w:numPr>
          <w:ilvl w:val="0"/>
          <w:numId w:val="0"/>
        </w:numPr>
        <w:spacing w:before="0" w:after="0"/>
        <w:ind w:left="792"/>
        <w:rPr>
          <w:rFonts w:cs="Arial"/>
        </w:rPr>
      </w:pPr>
      <w:r w:rsidRPr="00025ECC">
        <w:rPr>
          <w:rFonts w:cs="Arial"/>
          <w:noProof/>
        </w:rPr>
        <w:drawing>
          <wp:inline distT="0" distB="0" distL="0" distR="0" wp14:anchorId="61380743" wp14:editId="3D7B8057">
            <wp:extent cx="4027251" cy="2682196"/>
            <wp:effectExtent l="0" t="0" r="0" b="0"/>
            <wp:docPr id="158" name="Picture 1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14170" cy="2806686"/>
                    </a:xfrm>
                    <a:prstGeom prst="rect">
                      <a:avLst/>
                    </a:prstGeom>
                  </pic:spPr>
                </pic:pic>
              </a:graphicData>
            </a:graphic>
          </wp:inline>
        </w:drawing>
      </w:r>
    </w:p>
    <w:p w14:paraId="6EB1CDB9" w14:textId="1C7622F4" w:rsidR="00C03EA2" w:rsidRPr="00025ECC" w:rsidRDefault="00970D77" w:rsidP="00E53E53">
      <w:pPr>
        <w:pStyle w:val="StepList413"/>
        <w:keepLines w:val="0"/>
        <w:widowControl w:val="0"/>
        <w:numPr>
          <w:ilvl w:val="0"/>
          <w:numId w:val="23"/>
        </w:numPr>
        <w:spacing w:before="120"/>
        <w:rPr>
          <w:rFonts w:cs="Arial"/>
        </w:rPr>
      </w:pPr>
      <w:r w:rsidRPr="00025ECC">
        <w:rPr>
          <w:rFonts w:cs="Arial"/>
        </w:rPr>
        <w:t xml:space="preserve">Now select – </w:t>
      </w:r>
      <w:r w:rsidRPr="00025ECC">
        <w:rPr>
          <w:rFonts w:cs="Arial"/>
          <w:color w:val="0000FF"/>
        </w:rPr>
        <w:t xml:space="preserve">Db2_Source_Local </w:t>
      </w:r>
      <w:r w:rsidR="00C03EA2" w:rsidRPr="00025ECC">
        <w:rPr>
          <w:rFonts w:cs="Arial"/>
        </w:rPr>
        <w:sym w:font="Wingdings 3" w:char="F061"/>
      </w:r>
      <w:r w:rsidRPr="00025ECC">
        <w:rPr>
          <w:rFonts w:cs="Arial"/>
          <w:color w:val="0000FF"/>
        </w:rPr>
        <w:t xml:space="preserve"> SOLUTIONS </w:t>
      </w:r>
      <w:r w:rsidR="00C03EA2" w:rsidRPr="00025ECC">
        <w:rPr>
          <w:rFonts w:cs="Arial"/>
        </w:rPr>
        <w:sym w:font="Wingdings 3" w:char="F061"/>
      </w:r>
      <w:r w:rsidRPr="00025ECC">
        <w:rPr>
          <w:rFonts w:cs="Arial"/>
          <w:color w:val="0000FF"/>
        </w:rPr>
        <w:t xml:space="preserve"> CUSTOMER_ACTIVITY </w:t>
      </w:r>
      <w:r w:rsidR="00C03EA2" w:rsidRPr="00025ECC">
        <w:rPr>
          <w:rFonts w:cs="Arial"/>
        </w:rPr>
        <w:sym w:font="Wingdings 3" w:char="F061"/>
      </w:r>
      <w:r w:rsidRPr="00025ECC">
        <w:rPr>
          <w:rFonts w:cs="Arial"/>
        </w:rPr>
        <w:t xml:space="preserve"> then </w:t>
      </w:r>
      <w:r w:rsidRPr="00025ECC">
        <w:rPr>
          <w:rFonts w:cs="Arial"/>
          <w:color w:val="0000FF"/>
        </w:rPr>
        <w:t>Select</w:t>
      </w:r>
      <w:r w:rsidR="003357DD">
        <w:rPr>
          <w:rFonts w:cs="Arial"/>
          <w:color w:val="0000FF"/>
        </w:rPr>
        <w:t>.</w:t>
      </w:r>
    </w:p>
    <w:p w14:paraId="4F74FF92" w14:textId="7105842A" w:rsidR="00C03EA2" w:rsidRPr="00025ECC" w:rsidRDefault="00C03EA2" w:rsidP="00C03EA2">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F359295" wp14:editId="72BEC18C">
            <wp:extent cx="5955540" cy="2947480"/>
            <wp:effectExtent l="0" t="0" r="127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ell phone&#10;&#10;Description automatically generated"/>
                    <pic:cNvPicPr/>
                  </pic:nvPicPr>
                  <pic:blipFill>
                    <a:blip r:embed="rId44"/>
                    <a:stretch>
                      <a:fillRect/>
                    </a:stretch>
                  </pic:blipFill>
                  <pic:spPr>
                    <a:xfrm>
                      <a:off x="0" y="0"/>
                      <a:ext cx="5965988" cy="2952651"/>
                    </a:xfrm>
                    <a:prstGeom prst="rect">
                      <a:avLst/>
                    </a:prstGeom>
                  </pic:spPr>
                </pic:pic>
              </a:graphicData>
            </a:graphic>
          </wp:inline>
        </w:drawing>
      </w:r>
      <w:r w:rsidR="00970D77" w:rsidRPr="00025ECC">
        <w:rPr>
          <w:rFonts w:cs="Arial"/>
        </w:rPr>
        <w:br/>
      </w:r>
    </w:p>
    <w:p w14:paraId="4CB161D2" w14:textId="77777777" w:rsidR="00C03EA2" w:rsidRPr="00025ECC" w:rsidRDefault="00C03EA2">
      <w:pPr>
        <w:spacing w:before="0" w:after="0"/>
        <w:rPr>
          <w:rFonts w:cs="Arial"/>
          <w:szCs w:val="22"/>
        </w:rPr>
      </w:pPr>
      <w:r w:rsidRPr="00025ECC">
        <w:rPr>
          <w:rFonts w:cs="Arial"/>
        </w:rPr>
        <w:br w:type="page"/>
      </w:r>
    </w:p>
    <w:p w14:paraId="62704E95" w14:textId="49FAFF8F" w:rsidR="001C0E72" w:rsidRPr="00025ECC" w:rsidRDefault="003357DD" w:rsidP="001C0E72">
      <w:pPr>
        <w:pStyle w:val="StepList413"/>
        <w:keepLines w:val="0"/>
        <w:widowControl w:val="0"/>
        <w:numPr>
          <w:ilvl w:val="0"/>
          <w:numId w:val="23"/>
        </w:numPr>
        <w:spacing w:before="120"/>
        <w:rPr>
          <w:rFonts w:cs="Arial"/>
        </w:rPr>
      </w:pPr>
      <w:r>
        <w:rPr>
          <w:rFonts w:cs="Arial"/>
        </w:rPr>
        <w:lastRenderedPageBreak/>
        <w:t>Name the asset</w:t>
      </w:r>
      <w:r w:rsidR="00823546" w:rsidRPr="00025ECC">
        <w:rPr>
          <w:rFonts w:cs="Arial"/>
        </w:rPr>
        <w:t xml:space="preserve"> </w:t>
      </w:r>
      <w:r w:rsidR="00C03EA2" w:rsidRPr="00025ECC">
        <w:rPr>
          <w:rFonts w:cs="Arial"/>
          <w:color w:val="0000FF"/>
        </w:rPr>
        <w:t xml:space="preserve">CUSTOMER_ACTIVITY </w:t>
      </w:r>
      <w:r w:rsidR="00C03EA2" w:rsidRPr="00025ECC">
        <w:rPr>
          <w:rFonts w:cs="Arial"/>
        </w:rPr>
        <w:sym w:font="Wingdings 3" w:char="F061"/>
      </w:r>
      <w:r w:rsidR="00C03EA2" w:rsidRPr="00025ECC">
        <w:rPr>
          <w:rFonts w:cs="Arial"/>
        </w:rPr>
        <w:t xml:space="preserve"> </w:t>
      </w:r>
      <w:r w:rsidR="00C03EA2" w:rsidRPr="00025ECC">
        <w:rPr>
          <w:rFonts w:cs="Arial"/>
          <w:color w:val="0000FF"/>
        </w:rPr>
        <w:t>Create</w:t>
      </w:r>
      <w:r>
        <w:rPr>
          <w:rFonts w:cs="Arial"/>
          <w:color w:val="0000FF"/>
        </w:rPr>
        <w:t>.</w:t>
      </w:r>
    </w:p>
    <w:p w14:paraId="389EC31C" w14:textId="0983A70A" w:rsidR="00823546" w:rsidRPr="00025ECC" w:rsidRDefault="00C03EA2" w:rsidP="001C0E72">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C740030" wp14:editId="48AC0C51">
            <wp:extent cx="5952301" cy="3774332"/>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ell phone&#10;&#10;Description automatically generated"/>
                    <pic:cNvPicPr/>
                  </pic:nvPicPr>
                  <pic:blipFill>
                    <a:blip r:embed="rId45"/>
                    <a:stretch>
                      <a:fillRect/>
                    </a:stretch>
                  </pic:blipFill>
                  <pic:spPr>
                    <a:xfrm>
                      <a:off x="0" y="0"/>
                      <a:ext cx="5966537" cy="3783359"/>
                    </a:xfrm>
                    <a:prstGeom prst="rect">
                      <a:avLst/>
                    </a:prstGeom>
                  </pic:spPr>
                </pic:pic>
              </a:graphicData>
            </a:graphic>
          </wp:inline>
        </w:drawing>
      </w:r>
      <w:r w:rsidRPr="00025ECC">
        <w:rPr>
          <w:rFonts w:cs="Arial"/>
          <w:noProof/>
        </w:rPr>
        <w:t xml:space="preserve">  </w:t>
      </w:r>
    </w:p>
    <w:p w14:paraId="3EF5E72A" w14:textId="3286B8AB" w:rsidR="00D03383" w:rsidRPr="00025ECC" w:rsidRDefault="00A814FC" w:rsidP="00E53E53">
      <w:pPr>
        <w:pStyle w:val="StepList413"/>
        <w:keepLines w:val="0"/>
        <w:widowControl w:val="0"/>
        <w:numPr>
          <w:ilvl w:val="0"/>
          <w:numId w:val="23"/>
        </w:numPr>
        <w:spacing w:before="120"/>
        <w:rPr>
          <w:rFonts w:cs="Arial"/>
        </w:rPr>
      </w:pPr>
      <w:r w:rsidRPr="00025ECC">
        <w:rPr>
          <w:rFonts w:cs="Arial"/>
        </w:rPr>
        <w:t>When complete, your assets list for your project should contain 3 assets;</w:t>
      </w:r>
      <w:r w:rsidR="0045254B">
        <w:rPr>
          <w:rFonts w:cs="Arial"/>
        </w:rPr>
        <w:t xml:space="preserve"> two </w:t>
      </w:r>
      <w:r w:rsidRPr="00025ECC">
        <w:rPr>
          <w:rFonts w:cs="Arial"/>
        </w:rPr>
        <w:t>tables and a connection</w:t>
      </w:r>
      <w:r w:rsidR="003357DD">
        <w:rPr>
          <w:rFonts w:cs="Arial"/>
        </w:rPr>
        <w:t>.</w:t>
      </w:r>
    </w:p>
    <w:p w14:paraId="10EC2DE6" w14:textId="71C37821" w:rsidR="00C03EA2" w:rsidRPr="00025ECC" w:rsidRDefault="0085688F" w:rsidP="00D03383">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BC16D77" wp14:editId="1C20E022">
            <wp:extent cx="5468335" cy="3045655"/>
            <wp:effectExtent l="0" t="0" r="5715"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46"/>
                    <a:stretch>
                      <a:fillRect/>
                    </a:stretch>
                  </pic:blipFill>
                  <pic:spPr>
                    <a:xfrm>
                      <a:off x="0" y="0"/>
                      <a:ext cx="5492779" cy="3059269"/>
                    </a:xfrm>
                    <a:prstGeom prst="rect">
                      <a:avLst/>
                    </a:prstGeom>
                  </pic:spPr>
                </pic:pic>
              </a:graphicData>
            </a:graphic>
          </wp:inline>
        </w:drawing>
      </w:r>
    </w:p>
    <w:p w14:paraId="45DDAD61" w14:textId="77777777" w:rsidR="00C03EA2" w:rsidRPr="00025ECC" w:rsidRDefault="00C03EA2">
      <w:pPr>
        <w:spacing w:before="0" w:after="0"/>
        <w:rPr>
          <w:rFonts w:cs="Arial"/>
          <w:szCs w:val="22"/>
        </w:rPr>
      </w:pPr>
      <w:r w:rsidRPr="00025ECC">
        <w:rPr>
          <w:rFonts w:cs="Arial"/>
        </w:rPr>
        <w:br w:type="page"/>
      </w:r>
    </w:p>
    <w:p w14:paraId="38CF9DBB" w14:textId="3686200C" w:rsidR="00E14E95" w:rsidRPr="00025ECC" w:rsidRDefault="00734951" w:rsidP="006D2B85">
      <w:pPr>
        <w:pStyle w:val="Heading3"/>
        <w:rPr>
          <w:rFonts w:ascii="Arial" w:hAnsi="Arial" w:cs="Arial"/>
          <w:b/>
          <w:bCs/>
        </w:rPr>
      </w:pPr>
      <w:r w:rsidRPr="00025ECC">
        <w:rPr>
          <w:rFonts w:ascii="Arial" w:hAnsi="Arial" w:cs="Arial"/>
          <w:b/>
          <w:bCs/>
        </w:rPr>
        <w:lastRenderedPageBreak/>
        <w:t xml:space="preserve">Exploring and Profiling </w:t>
      </w:r>
      <w:r w:rsidR="009E1BD1" w:rsidRPr="00025ECC">
        <w:rPr>
          <w:rFonts w:ascii="Arial" w:hAnsi="Arial" w:cs="Arial"/>
          <w:b/>
          <w:bCs/>
        </w:rPr>
        <w:t>data</w:t>
      </w:r>
    </w:p>
    <w:p w14:paraId="36D43A09" w14:textId="0FE2E986" w:rsidR="00A814FC" w:rsidRPr="00025ECC" w:rsidRDefault="00734951" w:rsidP="003D4077">
      <w:pPr>
        <w:pStyle w:val="StepList413"/>
        <w:keepLines w:val="0"/>
        <w:widowControl w:val="0"/>
        <w:tabs>
          <w:tab w:val="clear" w:pos="792"/>
        </w:tabs>
        <w:spacing w:before="120"/>
        <w:ind w:firstLine="0"/>
        <w:rPr>
          <w:rFonts w:cs="Arial"/>
        </w:rPr>
      </w:pPr>
      <w:r w:rsidRPr="00025ECC">
        <w:rPr>
          <w:rFonts w:cs="Arial"/>
        </w:rPr>
        <w:t>One of the most powerful capabilities of Cloud Pak for Data is its ability to automatically create descriptive information, business classifications, etc</w:t>
      </w:r>
      <w:r w:rsidR="00822328" w:rsidRPr="00025ECC">
        <w:rPr>
          <w:rFonts w:cs="Arial"/>
        </w:rPr>
        <w:t>.,</w:t>
      </w:r>
      <w:r w:rsidRPr="00025ECC">
        <w:rPr>
          <w:rFonts w:cs="Arial"/>
        </w:rPr>
        <w:t xml:space="preserve"> about your data. This information will then be exploited to do things </w:t>
      </w:r>
      <w:r w:rsidR="00822328" w:rsidRPr="00025ECC">
        <w:rPr>
          <w:rFonts w:cs="Arial"/>
        </w:rPr>
        <w:t>such as</w:t>
      </w:r>
      <w:r w:rsidRPr="00025ECC">
        <w:rPr>
          <w:rFonts w:cs="Arial"/>
        </w:rPr>
        <w:t xml:space="preserve"> determine where sensitive information is, decide how we should handle such information, describe who can see it and who cannot, assign business terminology to the data to make it easy for business users to locate and understand, and a </w:t>
      </w:r>
      <w:r w:rsidR="00670155" w:rsidRPr="00025ECC">
        <w:rPr>
          <w:rFonts w:cs="Arial"/>
        </w:rPr>
        <w:t>whole</w:t>
      </w:r>
      <w:r w:rsidR="004B1F88" w:rsidRPr="00025ECC">
        <w:rPr>
          <w:rFonts w:cs="Arial"/>
        </w:rPr>
        <w:t xml:space="preserve"> </w:t>
      </w:r>
      <w:r w:rsidRPr="00025ECC">
        <w:rPr>
          <w:rFonts w:cs="Arial"/>
        </w:rPr>
        <w:t>host of other capabilities.</w:t>
      </w:r>
    </w:p>
    <w:p w14:paraId="39BC8E67" w14:textId="75674525" w:rsidR="00AF30F0" w:rsidRDefault="00734951" w:rsidP="00C1201C">
      <w:pPr>
        <w:pStyle w:val="StepList413"/>
        <w:keepLines w:val="0"/>
        <w:widowControl w:val="0"/>
        <w:numPr>
          <w:ilvl w:val="0"/>
          <w:numId w:val="23"/>
        </w:numPr>
        <w:spacing w:before="120"/>
        <w:rPr>
          <w:rFonts w:cs="Arial"/>
        </w:rPr>
      </w:pPr>
      <w:r w:rsidRPr="00025ECC">
        <w:rPr>
          <w:rFonts w:cs="Arial"/>
        </w:rPr>
        <w:t xml:space="preserve">Next we’ll start to get an understanding of our data; click on the </w:t>
      </w:r>
      <w:r w:rsidRPr="00025ECC">
        <w:rPr>
          <w:rFonts w:cs="Arial"/>
          <w:color w:val="0000FF"/>
        </w:rPr>
        <w:t>CUSTOMER_DEMOGRAPHICS</w:t>
      </w:r>
      <w:r w:rsidRPr="00025ECC">
        <w:rPr>
          <w:rFonts w:cs="Arial"/>
          <w:b/>
          <w:bCs/>
        </w:rPr>
        <w:t xml:space="preserve"> </w:t>
      </w:r>
      <w:r w:rsidRPr="00025ECC">
        <w:rPr>
          <w:rFonts w:cs="Arial"/>
        </w:rPr>
        <w:t>table</w:t>
      </w:r>
      <w:r w:rsidR="003357DD">
        <w:rPr>
          <w:rFonts w:cs="Arial"/>
        </w:rPr>
        <w:t>.</w:t>
      </w:r>
    </w:p>
    <w:p w14:paraId="58E5C69D" w14:textId="11AFD9DE" w:rsidR="00A814FC" w:rsidRPr="00025ECC" w:rsidRDefault="006D2B85" w:rsidP="00AF30F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58D6E90" wp14:editId="5514C625">
            <wp:extent cx="5480385" cy="3005528"/>
            <wp:effectExtent l="0" t="0" r="6350" b="4445"/>
            <wp:docPr id="199" name="Picture 1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5928" cy="3041473"/>
                    </a:xfrm>
                    <a:prstGeom prst="rect">
                      <a:avLst/>
                    </a:prstGeom>
                  </pic:spPr>
                </pic:pic>
              </a:graphicData>
            </a:graphic>
          </wp:inline>
        </w:drawing>
      </w:r>
    </w:p>
    <w:p w14:paraId="692EC990" w14:textId="0838A1EF" w:rsidR="00AF30F0" w:rsidRDefault="00734951" w:rsidP="00C1201C">
      <w:pPr>
        <w:pStyle w:val="StepList413"/>
        <w:keepLines w:val="0"/>
        <w:widowControl w:val="0"/>
        <w:numPr>
          <w:ilvl w:val="0"/>
          <w:numId w:val="23"/>
        </w:numPr>
        <w:spacing w:before="120"/>
        <w:rPr>
          <w:rFonts w:cs="Arial"/>
        </w:rPr>
      </w:pPr>
      <w:r w:rsidRPr="00025ECC">
        <w:rPr>
          <w:rFonts w:cs="Arial"/>
        </w:rPr>
        <w:t>This will bring up a preview window showing you a sample of our data, and a number of options to work with it. Take a minute to familiarize yourself with this screen</w:t>
      </w:r>
      <w:r w:rsidR="003357DD">
        <w:rPr>
          <w:rFonts w:cs="Arial"/>
        </w:rPr>
        <w:t>.</w:t>
      </w:r>
    </w:p>
    <w:p w14:paraId="67B64E04" w14:textId="42F7994A" w:rsidR="00A92009" w:rsidRPr="00025ECC" w:rsidRDefault="00A92009" w:rsidP="00AF30F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611F11A" wp14:editId="26921BCD">
            <wp:extent cx="5500327" cy="3093396"/>
            <wp:effectExtent l="0" t="0" r="0" b="571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48"/>
                    <a:stretch>
                      <a:fillRect/>
                    </a:stretch>
                  </pic:blipFill>
                  <pic:spPr>
                    <a:xfrm>
                      <a:off x="0" y="0"/>
                      <a:ext cx="5534693" cy="3112723"/>
                    </a:xfrm>
                    <a:prstGeom prst="rect">
                      <a:avLst/>
                    </a:prstGeom>
                  </pic:spPr>
                </pic:pic>
              </a:graphicData>
            </a:graphic>
          </wp:inline>
        </w:drawing>
      </w:r>
    </w:p>
    <w:p w14:paraId="7118AEE0" w14:textId="77777777" w:rsidR="00A92009" w:rsidRPr="00025ECC" w:rsidRDefault="00A92009">
      <w:pPr>
        <w:spacing w:before="0" w:after="0"/>
        <w:rPr>
          <w:rFonts w:cs="Arial"/>
          <w:szCs w:val="22"/>
        </w:rPr>
      </w:pPr>
      <w:r w:rsidRPr="00025ECC">
        <w:rPr>
          <w:rFonts w:cs="Arial"/>
        </w:rPr>
        <w:br w:type="page"/>
      </w:r>
    </w:p>
    <w:p w14:paraId="7A3F8013" w14:textId="28EB88BC" w:rsidR="00820D99" w:rsidRPr="00025ECC" w:rsidRDefault="004501BB" w:rsidP="00820D99">
      <w:pPr>
        <w:pStyle w:val="StepList413"/>
        <w:keepLines w:val="0"/>
        <w:widowControl w:val="0"/>
        <w:numPr>
          <w:ilvl w:val="0"/>
          <w:numId w:val="23"/>
        </w:numPr>
        <w:spacing w:before="120"/>
        <w:rPr>
          <w:rFonts w:cs="Arial"/>
        </w:rPr>
      </w:pPr>
      <w:r w:rsidRPr="00025ECC">
        <w:rPr>
          <w:rFonts w:cs="Arial"/>
        </w:rPr>
        <w:lastRenderedPageBreak/>
        <w:t xml:space="preserve">The first thing we’ll do is profile the data; profiling is a common practice of inspecting the data to understand basic characteristics of your columns such as frequency distributions, formats, completeness, etc. In </w:t>
      </w:r>
      <w:r w:rsidR="007E1EFB" w:rsidRPr="00025ECC">
        <w:rPr>
          <w:rFonts w:cs="Arial"/>
        </w:rPr>
        <w:t>C</w:t>
      </w:r>
      <w:r w:rsidRPr="00025ECC">
        <w:rPr>
          <w:rFonts w:cs="Arial"/>
        </w:rPr>
        <w:t xml:space="preserve">loud </w:t>
      </w:r>
      <w:r w:rsidR="007E1EFB" w:rsidRPr="00025ECC">
        <w:rPr>
          <w:rFonts w:cs="Arial"/>
        </w:rPr>
        <w:t>P</w:t>
      </w:r>
      <w:r w:rsidRPr="00025ECC">
        <w:rPr>
          <w:rFonts w:cs="Arial"/>
        </w:rPr>
        <w:t xml:space="preserve">ak for </w:t>
      </w:r>
      <w:r w:rsidR="007E1EFB" w:rsidRPr="00025ECC">
        <w:rPr>
          <w:rFonts w:cs="Arial"/>
        </w:rPr>
        <w:t>D</w:t>
      </w:r>
      <w:r w:rsidRPr="00025ECC">
        <w:rPr>
          <w:rFonts w:cs="Arial"/>
        </w:rPr>
        <w:t>ata, you will see that it goes a lot f</w:t>
      </w:r>
      <w:r w:rsidR="00D94121" w:rsidRPr="00025ECC">
        <w:rPr>
          <w:rFonts w:cs="Arial"/>
        </w:rPr>
        <w:t>u</w:t>
      </w:r>
      <w:r w:rsidRPr="00025ECC">
        <w:rPr>
          <w:rFonts w:cs="Arial"/>
        </w:rPr>
        <w:t>rther than that…</w:t>
      </w:r>
    </w:p>
    <w:p w14:paraId="42D96A92" w14:textId="7FA8FE73" w:rsidR="00AF30F0" w:rsidRPr="00AF30F0" w:rsidRDefault="00820D99" w:rsidP="00820D99">
      <w:pPr>
        <w:pStyle w:val="StepList413"/>
        <w:keepLines w:val="0"/>
        <w:widowControl w:val="0"/>
        <w:numPr>
          <w:ilvl w:val="0"/>
          <w:numId w:val="23"/>
        </w:numPr>
        <w:spacing w:before="120"/>
        <w:rPr>
          <w:rFonts w:cs="Arial"/>
        </w:rPr>
      </w:pPr>
      <w:r w:rsidRPr="00025ECC">
        <w:rPr>
          <w:rFonts w:cs="Arial"/>
        </w:rPr>
        <w:t>C</w:t>
      </w:r>
      <w:r w:rsidR="004501BB" w:rsidRPr="00025ECC">
        <w:rPr>
          <w:rFonts w:cs="Arial"/>
        </w:rPr>
        <w:t>lick the</w:t>
      </w:r>
      <w:r w:rsidRPr="00025ECC">
        <w:rPr>
          <w:rFonts w:cs="Arial"/>
        </w:rPr>
        <w:t xml:space="preserve"> tab </w:t>
      </w:r>
      <w:r w:rsidR="004501BB" w:rsidRPr="00025ECC">
        <w:rPr>
          <w:rFonts w:cs="Arial"/>
          <w:color w:val="0000FF"/>
        </w:rPr>
        <w:t>Profile</w:t>
      </w:r>
      <w:r w:rsidR="003357DD">
        <w:rPr>
          <w:rFonts w:cs="Arial"/>
          <w:color w:val="0000FF"/>
        </w:rPr>
        <w:t>.</w:t>
      </w:r>
    </w:p>
    <w:p w14:paraId="267A6A36" w14:textId="29DA395C" w:rsidR="00C51E73" w:rsidRPr="00025ECC" w:rsidRDefault="00A92009" w:rsidP="00AF30F0">
      <w:pPr>
        <w:pStyle w:val="StepList413"/>
        <w:keepLines w:val="0"/>
        <w:widowControl w:val="0"/>
        <w:tabs>
          <w:tab w:val="clear" w:pos="792"/>
        </w:tabs>
        <w:spacing w:before="120"/>
        <w:ind w:firstLine="0"/>
        <w:rPr>
          <w:rFonts w:cs="Arial"/>
        </w:rPr>
      </w:pPr>
      <w:r w:rsidRPr="00025ECC">
        <w:rPr>
          <w:rFonts w:cs="Arial"/>
          <w:noProof/>
          <w:color w:val="0000FF"/>
        </w:rPr>
        <w:drawing>
          <wp:inline distT="0" distB="0" distL="0" distR="0" wp14:anchorId="017880F6" wp14:editId="665ECA0B">
            <wp:extent cx="3560323" cy="1026211"/>
            <wp:effectExtent l="0" t="0" r="0" b="2540"/>
            <wp:docPr id="512" name="Picture 5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screenshot of a cell phone&#10;&#10;Description automatically generated"/>
                    <pic:cNvPicPr/>
                  </pic:nvPicPr>
                  <pic:blipFill>
                    <a:blip r:embed="rId49"/>
                    <a:stretch>
                      <a:fillRect/>
                    </a:stretch>
                  </pic:blipFill>
                  <pic:spPr>
                    <a:xfrm>
                      <a:off x="0" y="0"/>
                      <a:ext cx="3603772" cy="1038735"/>
                    </a:xfrm>
                    <a:prstGeom prst="rect">
                      <a:avLst/>
                    </a:prstGeom>
                  </pic:spPr>
                </pic:pic>
              </a:graphicData>
            </a:graphic>
          </wp:inline>
        </w:drawing>
      </w:r>
    </w:p>
    <w:p w14:paraId="186F91D4" w14:textId="77777777" w:rsidR="00716564" w:rsidRPr="00025ECC" w:rsidRDefault="00C51E73" w:rsidP="00D6040B">
      <w:pPr>
        <w:spacing w:before="0" w:after="0"/>
        <w:ind w:left="360" w:firstLine="432"/>
        <w:rPr>
          <w:rFonts w:cs="Arial"/>
        </w:rPr>
      </w:pPr>
      <w:r w:rsidRPr="00025ECC">
        <w:rPr>
          <w:rFonts w:cs="Arial"/>
        </w:rPr>
        <w:t xml:space="preserve">This will open the profile launch window. </w:t>
      </w:r>
    </w:p>
    <w:p w14:paraId="5EAEE179" w14:textId="11367D90" w:rsidR="00E8722A" w:rsidRPr="00025ECC" w:rsidRDefault="00C51E73" w:rsidP="00716564">
      <w:pPr>
        <w:pStyle w:val="StepList413"/>
        <w:keepLines w:val="0"/>
        <w:widowControl w:val="0"/>
        <w:numPr>
          <w:ilvl w:val="0"/>
          <w:numId w:val="23"/>
        </w:numPr>
        <w:spacing w:before="120"/>
        <w:rPr>
          <w:rFonts w:cs="Arial"/>
        </w:rPr>
      </w:pPr>
      <w:r w:rsidRPr="00025ECC">
        <w:rPr>
          <w:rFonts w:cs="Arial"/>
        </w:rPr>
        <w:t xml:space="preserve">First, click </w:t>
      </w:r>
      <w:r w:rsidRPr="00025ECC">
        <w:rPr>
          <w:rFonts w:cs="Arial"/>
          <w:color w:val="0000FF"/>
        </w:rPr>
        <w:t>Select Data Classes</w:t>
      </w:r>
      <w:r w:rsidR="003357DD">
        <w:rPr>
          <w:rFonts w:cs="Arial"/>
          <w:color w:val="0000FF"/>
        </w:rPr>
        <w:t>.</w:t>
      </w:r>
    </w:p>
    <w:p w14:paraId="4FFA42F6" w14:textId="164E1C28" w:rsidR="00A92009" w:rsidRPr="00025ECC" w:rsidRDefault="005855F2" w:rsidP="00E8722A">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7453B63" wp14:editId="15BEBE09">
            <wp:extent cx="5488267" cy="2795666"/>
            <wp:effectExtent l="0" t="0" r="0" b="0"/>
            <wp:docPr id="214" name="Picture 2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9848" cy="2847410"/>
                    </a:xfrm>
                    <a:prstGeom prst="rect">
                      <a:avLst/>
                    </a:prstGeom>
                  </pic:spPr>
                </pic:pic>
              </a:graphicData>
            </a:graphic>
          </wp:inline>
        </w:drawing>
      </w:r>
    </w:p>
    <w:p w14:paraId="4D9AEA4B" w14:textId="77777777" w:rsidR="00A92009" w:rsidRPr="00025ECC" w:rsidRDefault="00A92009">
      <w:pPr>
        <w:spacing w:before="0" w:after="0"/>
        <w:rPr>
          <w:rFonts w:cs="Arial"/>
          <w:szCs w:val="22"/>
        </w:rPr>
      </w:pPr>
      <w:r w:rsidRPr="00025ECC">
        <w:rPr>
          <w:rFonts w:cs="Arial"/>
        </w:rPr>
        <w:br w:type="page"/>
      </w:r>
    </w:p>
    <w:p w14:paraId="6BB94E5F" w14:textId="15D49228" w:rsidR="009519AD" w:rsidRPr="00025ECC" w:rsidRDefault="00C51E73" w:rsidP="00C1201C">
      <w:pPr>
        <w:pStyle w:val="StepList413"/>
        <w:keepLines w:val="0"/>
        <w:widowControl w:val="0"/>
        <w:numPr>
          <w:ilvl w:val="0"/>
          <w:numId w:val="23"/>
        </w:numPr>
        <w:spacing w:before="120"/>
        <w:rPr>
          <w:rFonts w:cs="Arial"/>
        </w:rPr>
      </w:pPr>
      <w:r w:rsidRPr="00025ECC">
        <w:rPr>
          <w:rFonts w:cs="Arial"/>
        </w:rPr>
        <w:lastRenderedPageBreak/>
        <w:t xml:space="preserve">This will show a list of all </w:t>
      </w:r>
      <w:r w:rsidR="00E63128">
        <w:rPr>
          <w:rFonts w:cs="Arial"/>
        </w:rPr>
        <w:t>“</w:t>
      </w:r>
      <w:r w:rsidRPr="00025ECC">
        <w:rPr>
          <w:rFonts w:cs="Arial"/>
        </w:rPr>
        <w:t>out of the box</w:t>
      </w:r>
      <w:r w:rsidR="00E63128">
        <w:rPr>
          <w:rFonts w:cs="Arial"/>
        </w:rPr>
        <w:t>’</w:t>
      </w:r>
      <w:r w:rsidRPr="00025ECC">
        <w:rPr>
          <w:rFonts w:cs="Arial"/>
        </w:rPr>
        <w:t xml:space="preserve"> data classes that can be assigned automatically during profiling to the different data columns. </w:t>
      </w:r>
      <w:r w:rsidR="007E1EFB" w:rsidRPr="00025ECC">
        <w:rPr>
          <w:rFonts w:cs="Arial"/>
        </w:rPr>
        <w:t xml:space="preserve">(Sometimes this does not populate – if so, </w:t>
      </w:r>
      <w:r w:rsidR="007E1EFB" w:rsidRPr="00025ECC">
        <w:rPr>
          <w:rFonts w:cs="Arial"/>
          <w:color w:val="0000FF"/>
        </w:rPr>
        <w:t>Cancel</w:t>
      </w:r>
      <w:r w:rsidR="007E1EFB" w:rsidRPr="00025ECC">
        <w:rPr>
          <w:rFonts w:cs="Arial"/>
        </w:rPr>
        <w:t xml:space="preserve"> and reselect</w:t>
      </w:r>
      <w:r w:rsidR="009519AD" w:rsidRPr="00025ECC">
        <w:rPr>
          <w:rFonts w:cs="Arial"/>
        </w:rPr>
        <w:t>.</w:t>
      </w:r>
      <w:r w:rsidR="007E1EFB" w:rsidRPr="00025ECC">
        <w:rPr>
          <w:rFonts w:cs="Arial"/>
        </w:rPr>
        <w:t xml:space="preserve">) </w:t>
      </w:r>
    </w:p>
    <w:p w14:paraId="00D4652A" w14:textId="095A63F4" w:rsidR="00DA2F6C" w:rsidRPr="00025ECC" w:rsidRDefault="00C51E73" w:rsidP="009519AD">
      <w:pPr>
        <w:pStyle w:val="StepList413"/>
        <w:keepLines w:val="0"/>
        <w:widowControl w:val="0"/>
        <w:tabs>
          <w:tab w:val="clear" w:pos="792"/>
        </w:tabs>
        <w:spacing w:before="120"/>
        <w:ind w:firstLine="0"/>
        <w:rPr>
          <w:rFonts w:cs="Arial"/>
        </w:rPr>
      </w:pPr>
      <w:r w:rsidRPr="00025ECC">
        <w:rPr>
          <w:rFonts w:cs="Arial"/>
        </w:rPr>
        <w:t>This window allows you to de-select certain classes if they aren’t pertinent to your business or to this profiling exercise. For now</w:t>
      </w:r>
      <w:r w:rsidR="007E1EFB" w:rsidRPr="00025ECC">
        <w:rPr>
          <w:rFonts w:cs="Arial"/>
        </w:rPr>
        <w:t>,</w:t>
      </w:r>
      <w:r w:rsidRPr="00025ECC">
        <w:rPr>
          <w:rFonts w:cs="Arial"/>
        </w:rPr>
        <w:t xml:space="preserve"> we will leave them all active. In addition, custom data classes can be defined for your business and added to this repository. </w:t>
      </w:r>
    </w:p>
    <w:p w14:paraId="01474830" w14:textId="70EC0C85" w:rsidR="00A92009" w:rsidRPr="00025ECC" w:rsidRDefault="00C51E73" w:rsidP="00DA2F6C">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Cancel</w:t>
      </w:r>
      <w:r w:rsidRPr="00025ECC">
        <w:rPr>
          <w:rFonts w:cs="Arial"/>
        </w:rPr>
        <w:t xml:space="preserve"> </w:t>
      </w:r>
      <w:r w:rsidR="00716564" w:rsidRPr="00025ECC">
        <w:rPr>
          <w:rFonts w:cs="Arial"/>
        </w:rPr>
        <w:t>(</w:t>
      </w:r>
      <w:r w:rsidRPr="00025ECC">
        <w:rPr>
          <w:rFonts w:cs="Arial"/>
        </w:rPr>
        <w:t>to return to the profile launch screen</w:t>
      </w:r>
      <w:r w:rsidR="00716564" w:rsidRPr="00025ECC">
        <w:rPr>
          <w:rFonts w:cs="Arial"/>
        </w:rPr>
        <w:t>)</w:t>
      </w:r>
      <w:r w:rsidR="00E63128">
        <w:rPr>
          <w:rFonts w:cs="Arial"/>
        </w:rPr>
        <w:t>.</w:t>
      </w:r>
    </w:p>
    <w:p w14:paraId="1F0959CF" w14:textId="14C42597" w:rsidR="00A92009" w:rsidRPr="00025ECC" w:rsidRDefault="00A92009" w:rsidP="00DA2F6C">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1A0484C" wp14:editId="4854E328">
            <wp:extent cx="5486400" cy="4859627"/>
            <wp:effectExtent l="0" t="0" r="0" b="5080"/>
            <wp:docPr id="513" name="Picture 5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screenshot of a cell phone&#10;&#10;Description automatically generated"/>
                    <pic:cNvPicPr/>
                  </pic:nvPicPr>
                  <pic:blipFill>
                    <a:blip r:embed="rId51"/>
                    <a:stretch>
                      <a:fillRect/>
                    </a:stretch>
                  </pic:blipFill>
                  <pic:spPr>
                    <a:xfrm>
                      <a:off x="0" y="0"/>
                      <a:ext cx="5531649" cy="4899707"/>
                    </a:xfrm>
                    <a:prstGeom prst="rect">
                      <a:avLst/>
                    </a:prstGeom>
                  </pic:spPr>
                </pic:pic>
              </a:graphicData>
            </a:graphic>
          </wp:inline>
        </w:drawing>
      </w:r>
    </w:p>
    <w:p w14:paraId="181B7DB9" w14:textId="77777777" w:rsidR="00A92009" w:rsidRPr="00025ECC" w:rsidRDefault="00A92009">
      <w:pPr>
        <w:spacing w:before="0" w:after="0"/>
        <w:rPr>
          <w:rFonts w:cs="Arial"/>
          <w:szCs w:val="22"/>
        </w:rPr>
      </w:pPr>
      <w:r w:rsidRPr="00025ECC">
        <w:rPr>
          <w:rFonts w:cs="Arial"/>
        </w:rPr>
        <w:br w:type="page"/>
      </w:r>
    </w:p>
    <w:p w14:paraId="425F85FB" w14:textId="2AA92F3F" w:rsidR="00A92009" w:rsidRPr="00025ECC" w:rsidRDefault="00C51E73" w:rsidP="00AA4FC8">
      <w:pPr>
        <w:pStyle w:val="StepList413"/>
        <w:keepLines w:val="0"/>
        <w:widowControl w:val="0"/>
        <w:numPr>
          <w:ilvl w:val="0"/>
          <w:numId w:val="23"/>
        </w:numPr>
        <w:spacing w:before="120"/>
        <w:rPr>
          <w:rFonts w:cs="Arial"/>
        </w:rPr>
      </w:pPr>
      <w:r w:rsidRPr="00025ECC">
        <w:rPr>
          <w:rFonts w:cs="Arial"/>
        </w:rPr>
        <w:lastRenderedPageBreak/>
        <w:t xml:space="preserve">Now click </w:t>
      </w:r>
      <w:r w:rsidRPr="00025ECC">
        <w:rPr>
          <w:rFonts w:cs="Arial"/>
          <w:color w:val="0000FF"/>
        </w:rPr>
        <w:t>Create Profile</w:t>
      </w:r>
      <w:r w:rsidR="00E63128">
        <w:rPr>
          <w:rFonts w:cs="Arial"/>
          <w:color w:val="0000FF"/>
        </w:rPr>
        <w:t>.</w:t>
      </w:r>
    </w:p>
    <w:p w14:paraId="64F9DB7E" w14:textId="43E2D0DF" w:rsidR="00AA4FC8" w:rsidRPr="00025ECC" w:rsidRDefault="00D946F4" w:rsidP="00A92009">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2789E46" wp14:editId="18BC4D6A">
            <wp:extent cx="5473551" cy="2788170"/>
            <wp:effectExtent l="0" t="0" r="635" b="6350"/>
            <wp:docPr id="230" name="Picture 2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4744" cy="2834623"/>
                    </a:xfrm>
                    <a:prstGeom prst="rect">
                      <a:avLst/>
                    </a:prstGeom>
                  </pic:spPr>
                </pic:pic>
              </a:graphicData>
            </a:graphic>
          </wp:inline>
        </w:drawing>
      </w:r>
    </w:p>
    <w:p w14:paraId="4D46D76C" w14:textId="77777777" w:rsidR="001C0E72" w:rsidRPr="00025ECC" w:rsidRDefault="001C0E72" w:rsidP="00A92009">
      <w:pPr>
        <w:pStyle w:val="StepList413"/>
        <w:keepLines w:val="0"/>
        <w:widowControl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A92009" w:rsidRPr="00025ECC" w14:paraId="259B5D2E" w14:textId="77777777" w:rsidTr="001D261A">
        <w:trPr>
          <w:cantSplit/>
          <w:trHeight w:val="676"/>
        </w:trPr>
        <w:tc>
          <w:tcPr>
            <w:tcW w:w="810" w:type="dxa"/>
            <w:shd w:val="clear" w:color="auto" w:fill="F2F2F2" w:themeFill="background1" w:themeFillShade="F2"/>
            <w:vAlign w:val="center"/>
          </w:tcPr>
          <w:p w14:paraId="460FD982" w14:textId="77777777" w:rsidR="00A92009" w:rsidRPr="00025ECC" w:rsidRDefault="00A92009"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54526468" wp14:editId="77E2DA8C">
                  <wp:extent cx="343561" cy="343561"/>
                  <wp:effectExtent l="0" t="0" r="0" b="0"/>
                  <wp:docPr id="514" name="Picture 51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9181B01" w14:textId="77777777" w:rsidR="00A92009" w:rsidRPr="00025ECC" w:rsidRDefault="00A92009"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54CC6B6B" w14:textId="563EC053" w:rsidR="00A92009" w:rsidRPr="00025ECC" w:rsidRDefault="00A92009" w:rsidP="00A92009">
            <w:pPr>
              <w:pStyle w:val="StepList413"/>
              <w:keepLines w:val="0"/>
              <w:widowControl w:val="0"/>
              <w:tabs>
                <w:tab w:val="clear" w:pos="792"/>
              </w:tabs>
              <w:spacing w:before="120"/>
              <w:rPr>
                <w:rFonts w:cs="Arial"/>
              </w:rPr>
            </w:pPr>
            <w:r w:rsidRPr="00025ECC">
              <w:rPr>
                <w:rFonts w:cs="Arial"/>
              </w:rPr>
              <w:t>Note: The profiling process will launch. This will take a few moments to complete</w:t>
            </w:r>
            <w:r w:rsidR="00E63128">
              <w:rPr>
                <w:rFonts w:cs="Arial"/>
              </w:rPr>
              <w:t xml:space="preserve"> so</w:t>
            </w:r>
            <w:r w:rsidRPr="00025ECC">
              <w:rPr>
                <w:rFonts w:cs="Arial"/>
              </w:rPr>
              <w:t xml:space="preserve"> feel free to </w:t>
            </w:r>
            <w:r w:rsidR="00E63128">
              <w:rPr>
                <w:rFonts w:cs="Arial"/>
              </w:rPr>
              <w:t>l</w:t>
            </w:r>
            <w:r w:rsidRPr="00025ECC">
              <w:rPr>
                <w:rFonts w:cs="Arial"/>
              </w:rPr>
              <w:t xml:space="preserve">eave this screen and return, but it should only take between 2-3 minutes. </w:t>
            </w:r>
          </w:p>
          <w:p w14:paraId="02DD6F91" w14:textId="77777777" w:rsidR="00A92009" w:rsidRPr="00025ECC" w:rsidRDefault="00A92009" w:rsidP="001D261A">
            <w:pPr>
              <w:pStyle w:val="StepList413"/>
              <w:keepLines w:val="0"/>
              <w:widowControl w:val="0"/>
              <w:tabs>
                <w:tab w:val="clear" w:pos="792"/>
              </w:tabs>
              <w:spacing w:before="120"/>
              <w:rPr>
                <w:rFonts w:cs="Arial"/>
              </w:rPr>
            </w:pPr>
            <w:r w:rsidRPr="00025ECC">
              <w:rPr>
                <w:rFonts w:cs="Arial"/>
                <w:noProof/>
              </w:rPr>
              <w:drawing>
                <wp:inline distT="0" distB="0" distL="0" distR="0" wp14:anchorId="195CD40D" wp14:editId="193FBF68">
                  <wp:extent cx="3335311" cy="1322511"/>
                  <wp:effectExtent l="0" t="0" r="5080" b="0"/>
                  <wp:docPr id="523" name="Picture 5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6440" cy="1334854"/>
                          </a:xfrm>
                          <a:prstGeom prst="rect">
                            <a:avLst/>
                          </a:prstGeom>
                        </pic:spPr>
                      </pic:pic>
                    </a:graphicData>
                  </a:graphic>
                </wp:inline>
              </w:drawing>
            </w:r>
          </w:p>
          <w:p w14:paraId="3C1F65D3" w14:textId="605C78CD" w:rsidR="00A92009" w:rsidRPr="00025ECC" w:rsidRDefault="00A92009" w:rsidP="001D261A">
            <w:pPr>
              <w:pStyle w:val="StepList413"/>
              <w:keepLines w:val="0"/>
              <w:widowControl w:val="0"/>
              <w:tabs>
                <w:tab w:val="clear" w:pos="792"/>
              </w:tabs>
              <w:spacing w:before="120"/>
              <w:rPr>
                <w:rFonts w:cs="Arial"/>
                <w:noProof/>
              </w:rPr>
            </w:pPr>
            <w:r w:rsidRPr="00025ECC">
              <w:rPr>
                <w:rFonts w:cs="Arial"/>
              </w:rPr>
              <w:t xml:space="preserve">Click </w:t>
            </w:r>
            <w:r w:rsidRPr="00025ECC">
              <w:rPr>
                <w:rFonts w:cs="Arial"/>
                <w:color w:val="0000FF"/>
              </w:rPr>
              <w:t>refresh</w:t>
            </w:r>
            <w:r w:rsidRPr="00025ECC">
              <w:rPr>
                <w:rFonts w:cs="Arial"/>
              </w:rPr>
              <w:t xml:space="preserve"> on the browser to see if it finished.</w:t>
            </w:r>
            <w:r w:rsidRPr="00025ECC">
              <w:rPr>
                <w:rFonts w:cs="Arial"/>
                <w:noProof/>
              </w:rPr>
              <w:t xml:space="preserve"> </w:t>
            </w:r>
          </w:p>
          <w:p w14:paraId="5341FD33" w14:textId="15E638D8" w:rsidR="00A92009" w:rsidRPr="00025ECC" w:rsidRDefault="00A92009" w:rsidP="001D261A">
            <w:pPr>
              <w:pStyle w:val="StepList413"/>
              <w:keepLines w:val="0"/>
              <w:widowControl w:val="0"/>
              <w:tabs>
                <w:tab w:val="clear" w:pos="792"/>
              </w:tabs>
              <w:spacing w:before="120"/>
              <w:rPr>
                <w:rFonts w:cs="Arial"/>
              </w:rPr>
            </w:pPr>
            <w:r w:rsidRPr="00025ECC">
              <w:rPr>
                <w:rFonts w:cs="Arial"/>
                <w:noProof/>
              </w:rPr>
              <w:drawing>
                <wp:inline distT="0" distB="0" distL="0" distR="0" wp14:anchorId="1CD17003" wp14:editId="29C2EB9F">
                  <wp:extent cx="1266669" cy="670884"/>
                  <wp:effectExtent l="0" t="0" r="3810" b="2540"/>
                  <wp:docPr id="525" name="Picture 525" descr="A picture containing me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2871" cy="695355"/>
                          </a:xfrm>
                          <a:prstGeom prst="rect">
                            <a:avLst/>
                          </a:prstGeom>
                        </pic:spPr>
                      </pic:pic>
                    </a:graphicData>
                  </a:graphic>
                </wp:inline>
              </w:drawing>
            </w:r>
          </w:p>
        </w:tc>
      </w:tr>
    </w:tbl>
    <w:p w14:paraId="65580B47" w14:textId="36793C2D" w:rsidR="00A92009" w:rsidRPr="00025ECC" w:rsidRDefault="00A92009" w:rsidP="00A92009">
      <w:pPr>
        <w:pStyle w:val="StepList413"/>
        <w:keepLines w:val="0"/>
        <w:widowControl w:val="0"/>
        <w:tabs>
          <w:tab w:val="clear" w:pos="792"/>
        </w:tabs>
        <w:spacing w:before="120"/>
        <w:ind w:firstLine="0"/>
        <w:rPr>
          <w:rFonts w:cs="Arial"/>
        </w:rPr>
      </w:pPr>
    </w:p>
    <w:p w14:paraId="6406599F" w14:textId="77777777" w:rsidR="00A92009" w:rsidRPr="00025ECC" w:rsidRDefault="00A92009">
      <w:pPr>
        <w:spacing w:before="0" w:after="0"/>
        <w:rPr>
          <w:rFonts w:cs="Arial"/>
          <w:szCs w:val="22"/>
        </w:rPr>
      </w:pPr>
      <w:r w:rsidRPr="00025ECC">
        <w:rPr>
          <w:rFonts w:cs="Arial"/>
        </w:rPr>
        <w:br w:type="page"/>
      </w:r>
    </w:p>
    <w:p w14:paraId="1DAB88FE" w14:textId="7CFDBA39" w:rsidR="008C60F7" w:rsidRPr="00025ECC" w:rsidRDefault="0025785A" w:rsidP="00AA4FC8">
      <w:pPr>
        <w:pStyle w:val="StepList413"/>
        <w:keepLines w:val="0"/>
        <w:widowControl w:val="0"/>
        <w:numPr>
          <w:ilvl w:val="0"/>
          <w:numId w:val="23"/>
        </w:numPr>
        <w:spacing w:before="120"/>
        <w:rPr>
          <w:rFonts w:cs="Arial"/>
        </w:rPr>
      </w:pPr>
      <w:r w:rsidRPr="00025ECC">
        <w:rPr>
          <w:rFonts w:cs="Arial"/>
        </w:rPr>
        <w:lastRenderedPageBreak/>
        <w:t>When it is</w:t>
      </w:r>
      <w:r w:rsidR="00B126EC" w:rsidRPr="00025ECC">
        <w:rPr>
          <w:rFonts w:cs="Arial"/>
        </w:rPr>
        <w:t xml:space="preserve"> complete</w:t>
      </w:r>
      <w:r w:rsidRPr="00025ECC">
        <w:rPr>
          <w:rFonts w:cs="Arial"/>
        </w:rPr>
        <w:t>, you will see:</w:t>
      </w:r>
    </w:p>
    <w:p w14:paraId="04F2B1B2" w14:textId="32BA213B" w:rsidR="00BB3FDA" w:rsidRPr="00025ECC" w:rsidRDefault="00A92009" w:rsidP="008C60F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999AC7A" wp14:editId="286E7E69">
            <wp:extent cx="5524280" cy="2898842"/>
            <wp:effectExtent l="0" t="0" r="635" b="0"/>
            <wp:docPr id="526" name="Picture 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A screenshot of a computer&#10;&#10;Description automatically generated"/>
                    <pic:cNvPicPr/>
                  </pic:nvPicPr>
                  <pic:blipFill>
                    <a:blip r:embed="rId55"/>
                    <a:stretch>
                      <a:fillRect/>
                    </a:stretch>
                  </pic:blipFill>
                  <pic:spPr>
                    <a:xfrm>
                      <a:off x="0" y="0"/>
                      <a:ext cx="5530741" cy="2902233"/>
                    </a:xfrm>
                    <a:prstGeom prst="rect">
                      <a:avLst/>
                    </a:prstGeom>
                  </pic:spPr>
                </pic:pic>
              </a:graphicData>
            </a:graphic>
          </wp:inline>
        </w:drawing>
      </w:r>
    </w:p>
    <w:p w14:paraId="1F977C87" w14:textId="40651CF3" w:rsidR="005D5BB5" w:rsidRPr="00025ECC" w:rsidRDefault="0025785A" w:rsidP="00E924E3">
      <w:pPr>
        <w:pStyle w:val="StepList413"/>
        <w:keepLines w:val="0"/>
        <w:widowControl w:val="0"/>
        <w:numPr>
          <w:ilvl w:val="0"/>
          <w:numId w:val="23"/>
        </w:numPr>
        <w:spacing w:before="120"/>
        <w:rPr>
          <w:rFonts w:cs="Arial"/>
        </w:rPr>
      </w:pPr>
      <w:r w:rsidRPr="00025ECC">
        <w:rPr>
          <w:rFonts w:cs="Arial"/>
        </w:rPr>
        <w:t>This is a bird’s eye view of the results that have been generated by the profile run. Note that you can immediately determine frequencies and pay attention to the data classes that have been identifie</w:t>
      </w:r>
      <w:r w:rsidR="00E63128">
        <w:rPr>
          <w:rFonts w:cs="Arial"/>
        </w:rPr>
        <w:t>d. H</w:t>
      </w:r>
      <w:r w:rsidRPr="00025ECC">
        <w:rPr>
          <w:rFonts w:cs="Arial"/>
        </w:rPr>
        <w:t xml:space="preserve">ere we are looking at Gender, which was automatically determined during profiling based on the column metadata and the data itself. </w:t>
      </w:r>
    </w:p>
    <w:p w14:paraId="029C6EB4" w14:textId="5A80F081" w:rsidR="005D5BB5" w:rsidRPr="00025ECC" w:rsidRDefault="0025785A" w:rsidP="005D5BB5">
      <w:pPr>
        <w:pStyle w:val="StepList413"/>
        <w:keepLines w:val="0"/>
        <w:widowControl w:val="0"/>
        <w:tabs>
          <w:tab w:val="clear" w:pos="792"/>
        </w:tabs>
        <w:spacing w:before="120"/>
        <w:ind w:firstLine="0"/>
        <w:rPr>
          <w:rFonts w:cs="Arial"/>
        </w:rPr>
      </w:pPr>
      <w:r w:rsidRPr="00025ECC">
        <w:rPr>
          <w:rFonts w:cs="Arial"/>
          <w:color w:val="0000FF"/>
        </w:rPr>
        <w:t>Scroll</w:t>
      </w:r>
      <w:r w:rsidRPr="00025ECC">
        <w:rPr>
          <w:rFonts w:cs="Arial"/>
        </w:rPr>
        <w:t xml:space="preserve"> right to see other columns, like </w:t>
      </w:r>
      <w:r w:rsidRPr="00025ECC">
        <w:rPr>
          <w:rFonts w:cs="Arial"/>
          <w:color w:val="0000FF"/>
        </w:rPr>
        <w:t>TAXID</w:t>
      </w:r>
      <w:r w:rsidRPr="00025ECC">
        <w:rPr>
          <w:rFonts w:cs="Arial"/>
        </w:rPr>
        <w:t>…</w:t>
      </w:r>
    </w:p>
    <w:p w14:paraId="39F4554D" w14:textId="7C3BFFB6" w:rsidR="0014311C" w:rsidRPr="00025ECC" w:rsidRDefault="00A92009" w:rsidP="005D5BB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11AFA3C" wp14:editId="1D25C1DD">
            <wp:extent cx="5488599" cy="3959157"/>
            <wp:effectExtent l="0" t="0" r="0" b="3810"/>
            <wp:docPr id="527"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A screenshot of a computer&#10;&#10;Description automatically generated"/>
                    <pic:cNvPicPr/>
                  </pic:nvPicPr>
                  <pic:blipFill>
                    <a:blip r:embed="rId56"/>
                    <a:stretch>
                      <a:fillRect/>
                    </a:stretch>
                  </pic:blipFill>
                  <pic:spPr>
                    <a:xfrm>
                      <a:off x="0" y="0"/>
                      <a:ext cx="5492692" cy="3962109"/>
                    </a:xfrm>
                    <a:prstGeom prst="rect">
                      <a:avLst/>
                    </a:prstGeom>
                  </pic:spPr>
                </pic:pic>
              </a:graphicData>
            </a:graphic>
          </wp:inline>
        </w:drawing>
      </w:r>
    </w:p>
    <w:p w14:paraId="24CDF54F" w14:textId="77777777" w:rsidR="0014311C" w:rsidRPr="00025ECC" w:rsidRDefault="0014311C">
      <w:pPr>
        <w:spacing w:before="0" w:after="0"/>
        <w:rPr>
          <w:rFonts w:cs="Arial"/>
          <w:szCs w:val="22"/>
        </w:rPr>
      </w:pPr>
      <w:r w:rsidRPr="00025ECC">
        <w:rPr>
          <w:rFonts w:cs="Arial"/>
        </w:rPr>
        <w:br w:type="page"/>
      </w:r>
    </w:p>
    <w:p w14:paraId="511166BF" w14:textId="0214663B" w:rsidR="004D3418" w:rsidRPr="00025ECC" w:rsidRDefault="00BC7F2E" w:rsidP="004D3418">
      <w:pPr>
        <w:pStyle w:val="StepList413"/>
        <w:keepLines w:val="0"/>
        <w:widowControl w:val="0"/>
        <w:numPr>
          <w:ilvl w:val="0"/>
          <w:numId w:val="23"/>
        </w:numPr>
        <w:spacing w:before="120"/>
        <w:rPr>
          <w:rFonts w:cs="Arial"/>
        </w:rPr>
      </w:pPr>
      <w:r w:rsidRPr="00025ECC">
        <w:rPr>
          <w:rFonts w:cs="Arial"/>
        </w:rPr>
        <w:lastRenderedPageBreak/>
        <w:t>C</w:t>
      </w:r>
      <w:r w:rsidR="0025785A" w:rsidRPr="00025ECC">
        <w:rPr>
          <w:rFonts w:cs="Arial"/>
        </w:rPr>
        <w:t>lick back to the</w:t>
      </w:r>
      <w:r w:rsidRPr="00025ECC">
        <w:rPr>
          <w:rFonts w:cs="Arial"/>
        </w:rPr>
        <w:t xml:space="preserve"> section</w:t>
      </w:r>
      <w:r w:rsidR="00C1201C" w:rsidRPr="00025ECC">
        <w:rPr>
          <w:rFonts w:cs="Arial"/>
        </w:rPr>
        <w:t xml:space="preserve"> </w:t>
      </w:r>
      <w:r w:rsidR="00C1201C" w:rsidRPr="00025ECC">
        <w:rPr>
          <w:rFonts w:cs="Arial"/>
          <w:color w:val="0000FF"/>
        </w:rPr>
        <w:t>Preview</w:t>
      </w:r>
      <w:r w:rsidR="001322E5">
        <w:rPr>
          <w:rFonts w:cs="Arial"/>
        </w:rPr>
        <w:t>.</w:t>
      </w:r>
    </w:p>
    <w:p w14:paraId="0FB5426A" w14:textId="387DB12B" w:rsidR="00114038" w:rsidRPr="00025ECC" w:rsidRDefault="00E924E3" w:rsidP="004D341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5E3E9AD" wp14:editId="284305E3">
            <wp:extent cx="4801439" cy="1530036"/>
            <wp:effectExtent l="0" t="0" r="0" b="0"/>
            <wp:docPr id="234" name="Picture 2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5193" cy="1588591"/>
                    </a:xfrm>
                    <a:prstGeom prst="rect">
                      <a:avLst/>
                    </a:prstGeom>
                  </pic:spPr>
                </pic:pic>
              </a:graphicData>
            </a:graphic>
          </wp:inline>
        </w:drawing>
      </w:r>
    </w:p>
    <w:p w14:paraId="3120E604" w14:textId="45902D6C" w:rsidR="004D3418" w:rsidRPr="00025ECC" w:rsidRDefault="004D3418" w:rsidP="004D3418">
      <w:pPr>
        <w:pStyle w:val="StepList413"/>
        <w:keepLines w:val="0"/>
        <w:widowControl w:val="0"/>
        <w:numPr>
          <w:ilvl w:val="0"/>
          <w:numId w:val="23"/>
        </w:numPr>
        <w:spacing w:before="120"/>
        <w:rPr>
          <w:rFonts w:cs="Arial"/>
        </w:rPr>
      </w:pPr>
      <w:r w:rsidRPr="00025ECC">
        <w:rPr>
          <w:rFonts w:cs="Arial"/>
        </w:rPr>
        <w:t xml:space="preserve">Click on </w:t>
      </w:r>
      <w:r w:rsidR="001322E5">
        <w:rPr>
          <w:rFonts w:cs="Arial"/>
        </w:rPr>
        <w:t xml:space="preserve">the </w:t>
      </w:r>
      <w:r w:rsidRPr="00025ECC">
        <w:rPr>
          <w:rFonts w:cs="Arial"/>
        </w:rPr>
        <w:t xml:space="preserve">down arrow for </w:t>
      </w:r>
      <w:r w:rsidRPr="00025ECC">
        <w:rPr>
          <w:rFonts w:cs="Arial"/>
          <w:color w:val="0000FF"/>
        </w:rPr>
        <w:t>TAXID</w:t>
      </w:r>
      <w:r w:rsidRPr="00025ECC">
        <w:rPr>
          <w:rFonts w:cs="Arial"/>
        </w:rPr>
        <w:t xml:space="preserve"> to see how Profiling found the identifier: </w:t>
      </w:r>
      <w:r w:rsidRPr="00025ECC">
        <w:rPr>
          <w:rFonts w:cs="Arial"/>
          <w:color w:val="0000FF"/>
        </w:rPr>
        <w:t>US Social Security</w:t>
      </w:r>
      <w:r w:rsidRPr="00025ECC">
        <w:rPr>
          <w:rFonts w:cs="Arial"/>
        </w:rPr>
        <w:t xml:space="preserve"> </w:t>
      </w:r>
      <w:r w:rsidRPr="00025ECC">
        <w:rPr>
          <w:rFonts w:cs="Arial"/>
          <w:color w:val="0000FF"/>
        </w:rPr>
        <w:t>Number</w:t>
      </w:r>
      <w:r w:rsidRPr="00025ECC">
        <w:rPr>
          <w:rFonts w:cs="Arial"/>
        </w:rPr>
        <w:t>.</w:t>
      </w:r>
    </w:p>
    <w:p w14:paraId="02B7F03C" w14:textId="621C095A" w:rsidR="00C1201C" w:rsidRPr="00025ECC" w:rsidRDefault="0014311C" w:rsidP="00E1085C">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1C680FD" wp14:editId="38CAF6CE">
            <wp:extent cx="4800013" cy="3702867"/>
            <wp:effectExtent l="0" t="0" r="635" b="5715"/>
            <wp:docPr id="528" name="Picture 5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A screenshot of a cell phone&#10;&#10;Description automatically generated"/>
                    <pic:cNvPicPr/>
                  </pic:nvPicPr>
                  <pic:blipFill>
                    <a:blip r:embed="rId58"/>
                    <a:stretch>
                      <a:fillRect/>
                    </a:stretch>
                  </pic:blipFill>
                  <pic:spPr>
                    <a:xfrm>
                      <a:off x="0" y="0"/>
                      <a:ext cx="4850195" cy="3741579"/>
                    </a:xfrm>
                    <a:prstGeom prst="rect">
                      <a:avLst/>
                    </a:prstGeom>
                  </pic:spPr>
                </pic:pic>
              </a:graphicData>
            </a:graphic>
          </wp:inline>
        </w:drawing>
      </w:r>
    </w:p>
    <w:p w14:paraId="5CEBAC4A" w14:textId="77777777" w:rsidR="00B126EC" w:rsidRPr="00025ECC" w:rsidRDefault="00B126EC">
      <w:pPr>
        <w:spacing w:before="0" w:after="0"/>
        <w:rPr>
          <w:rFonts w:eastAsia="Arial Unicode MS" w:cs="Arial"/>
          <w:b/>
          <w:bCs/>
          <w:kern w:val="32"/>
          <w:sz w:val="24"/>
          <w:szCs w:val="28"/>
          <w:lang w:eastAsia="zh-CN"/>
        </w:rPr>
      </w:pPr>
      <w:bookmarkStart w:id="6" w:name="_Toc29303270"/>
      <w:bookmarkStart w:id="7" w:name="_Toc29308887"/>
      <w:r w:rsidRPr="00025ECC">
        <w:rPr>
          <w:rFonts w:cs="Arial"/>
          <w:b/>
          <w:bCs/>
        </w:rPr>
        <w:br w:type="page"/>
      </w:r>
    </w:p>
    <w:p w14:paraId="20ADC6CA" w14:textId="2CDE0828" w:rsidR="0063181C" w:rsidRPr="00025ECC" w:rsidRDefault="00C1201C" w:rsidP="0063181C">
      <w:pPr>
        <w:pStyle w:val="Heading3"/>
        <w:rPr>
          <w:rFonts w:ascii="Arial" w:hAnsi="Arial" w:cs="Arial"/>
          <w:b/>
          <w:bCs/>
        </w:rPr>
      </w:pPr>
      <w:r w:rsidRPr="00025ECC">
        <w:rPr>
          <w:rFonts w:ascii="Arial" w:hAnsi="Arial" w:cs="Arial"/>
          <w:b/>
          <w:bCs/>
        </w:rPr>
        <w:lastRenderedPageBreak/>
        <w:t>Refin</w:t>
      </w:r>
      <w:r w:rsidR="00506B1F" w:rsidRPr="00025ECC">
        <w:rPr>
          <w:rFonts w:ascii="Arial" w:hAnsi="Arial" w:cs="Arial"/>
          <w:b/>
          <w:bCs/>
        </w:rPr>
        <w:t>ing</w:t>
      </w:r>
      <w:r w:rsidRPr="00025ECC">
        <w:rPr>
          <w:rFonts w:ascii="Arial" w:hAnsi="Arial" w:cs="Arial"/>
          <w:b/>
          <w:bCs/>
        </w:rPr>
        <w:t xml:space="preserve"> visualizations</w:t>
      </w:r>
      <w:bookmarkEnd w:id="6"/>
      <w:bookmarkEnd w:id="7"/>
      <w:r w:rsidRPr="00025ECC">
        <w:rPr>
          <w:rFonts w:ascii="Arial" w:hAnsi="Arial" w:cs="Arial"/>
          <w:b/>
          <w:bCs/>
        </w:rPr>
        <w:t xml:space="preserve"> </w:t>
      </w:r>
    </w:p>
    <w:p w14:paraId="64E7AEAA" w14:textId="481EDFC4" w:rsidR="0014311C" w:rsidRPr="00025ECC" w:rsidRDefault="00DA1BAE" w:rsidP="00B126EC">
      <w:pPr>
        <w:pStyle w:val="StepList413"/>
        <w:keepLines w:val="0"/>
        <w:widowControl w:val="0"/>
        <w:tabs>
          <w:tab w:val="clear" w:pos="792"/>
        </w:tabs>
        <w:spacing w:before="120"/>
        <w:ind w:firstLine="0"/>
        <w:rPr>
          <w:rFonts w:cs="Arial"/>
        </w:rPr>
      </w:pPr>
      <w:r w:rsidRPr="00025ECC">
        <w:rPr>
          <w:rFonts w:cs="Arial"/>
        </w:rPr>
        <w:t>The next steps will allow us to use visualization techniques to further get an understanding of our data; visualization is a powerful way to get quick insights and make decisions about what we want to do next.</w:t>
      </w:r>
    </w:p>
    <w:p w14:paraId="348CF391" w14:textId="472B54A9"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Click </w:t>
      </w:r>
      <w:r w:rsidRPr="00025ECC">
        <w:rPr>
          <w:rFonts w:cs="Arial"/>
          <w:color w:val="0000FF"/>
        </w:rPr>
        <w:t>Refine</w:t>
      </w:r>
      <w:r w:rsidR="001322E5">
        <w:rPr>
          <w:rFonts w:cs="Arial"/>
          <w:color w:val="0000FF"/>
        </w:rPr>
        <w:t>.</w:t>
      </w:r>
    </w:p>
    <w:p w14:paraId="17FB0EF4" w14:textId="0821060A" w:rsidR="00A01E0A" w:rsidRPr="00025ECC" w:rsidRDefault="0014311C" w:rsidP="00CE3721">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5F15019" wp14:editId="5A0AFD94">
            <wp:extent cx="1692613" cy="871198"/>
            <wp:effectExtent l="0" t="0" r="0" b="5715"/>
            <wp:docPr id="529" name="Picture 5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close up of a logo&#10;&#10;Description automatically generated"/>
                    <pic:cNvPicPr/>
                  </pic:nvPicPr>
                  <pic:blipFill>
                    <a:blip r:embed="rId59"/>
                    <a:stretch>
                      <a:fillRect/>
                    </a:stretch>
                  </pic:blipFill>
                  <pic:spPr>
                    <a:xfrm>
                      <a:off x="0" y="0"/>
                      <a:ext cx="1700631" cy="875325"/>
                    </a:xfrm>
                    <a:prstGeom prst="rect">
                      <a:avLst/>
                    </a:prstGeom>
                  </pic:spPr>
                </pic:pic>
              </a:graphicData>
            </a:graphic>
          </wp:inline>
        </w:drawing>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A01E0A" w:rsidRPr="00025ECC" w14:paraId="0EBD5EAB" w14:textId="77777777" w:rsidTr="00A01E0A">
        <w:trPr>
          <w:jc w:val="center"/>
        </w:trPr>
        <w:tc>
          <w:tcPr>
            <w:tcW w:w="749" w:type="dxa"/>
            <w:shd w:val="clear" w:color="auto" w:fill="F3F3F3"/>
            <w:vAlign w:val="center"/>
          </w:tcPr>
          <w:p w14:paraId="3DAA36DB" w14:textId="3D22DF2C" w:rsidR="00A01E0A" w:rsidRPr="00025ECC" w:rsidRDefault="00BB3FDA" w:rsidP="00A01E0A">
            <w:pPr>
              <w:spacing w:before="0" w:after="0"/>
              <w:jc w:val="center"/>
              <w:rPr>
                <w:rFonts w:eastAsia="SimSun" w:cs="Arial"/>
                <w:b/>
              </w:rPr>
            </w:pPr>
            <w:r w:rsidRPr="00025ECC">
              <w:rPr>
                <w:rFonts w:cs="Arial"/>
                <w:noProof/>
              </w:rPr>
              <w:drawing>
                <wp:inline distT="0" distB="0" distL="0" distR="0" wp14:anchorId="7DD88168" wp14:editId="75E97E98">
                  <wp:extent cx="343561" cy="343561"/>
                  <wp:effectExtent l="0" t="0" r="0" b="0"/>
                  <wp:docPr id="153" name="Picture 153"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4607528A" w14:textId="77777777" w:rsidR="00A01E0A" w:rsidRPr="00025ECC" w:rsidRDefault="00A01E0A" w:rsidP="00A01E0A">
            <w:pPr>
              <w:spacing w:before="0" w:after="0"/>
              <w:jc w:val="center"/>
              <w:rPr>
                <w:rFonts w:eastAsia="SimSun" w:cs="Arial"/>
                <w:color w:val="000000" w:themeColor="text1"/>
                <w:sz w:val="12"/>
                <w:szCs w:val="12"/>
              </w:rPr>
            </w:pPr>
          </w:p>
          <w:p w14:paraId="0165F2A0" w14:textId="06F897DA" w:rsidR="00A01E0A" w:rsidRPr="00025ECC" w:rsidRDefault="00BB3FDA" w:rsidP="00A01E0A">
            <w:pPr>
              <w:spacing w:before="0" w:after="0"/>
              <w:jc w:val="center"/>
              <w:rPr>
                <w:rFonts w:eastAsia="SimSun" w:cs="Arial"/>
                <w:sz w:val="12"/>
                <w:szCs w:val="12"/>
              </w:rPr>
            </w:pPr>
            <w:r w:rsidRPr="00025ECC">
              <w:rPr>
                <w:rFonts w:cs="Arial"/>
                <w:sz w:val="12"/>
                <w:szCs w:val="12"/>
              </w:rPr>
              <w:t>Data Steward</w:t>
            </w:r>
          </w:p>
        </w:tc>
        <w:tc>
          <w:tcPr>
            <w:tcW w:w="9532" w:type="dxa"/>
            <w:shd w:val="clear" w:color="auto" w:fill="F3F3F3"/>
            <w:vAlign w:val="center"/>
          </w:tcPr>
          <w:p w14:paraId="6A93F507" w14:textId="28C9198B" w:rsidR="00A01E0A" w:rsidRPr="00025ECC" w:rsidRDefault="00A01E0A" w:rsidP="00A01E0A">
            <w:pPr>
              <w:pStyle w:val="StepList413"/>
              <w:keepLines w:val="0"/>
              <w:widowControl w:val="0"/>
              <w:tabs>
                <w:tab w:val="clear" w:pos="792"/>
              </w:tabs>
              <w:spacing w:before="120"/>
              <w:rPr>
                <w:rFonts w:cs="Arial"/>
              </w:rPr>
            </w:pPr>
            <w:r w:rsidRPr="00025ECC">
              <w:rPr>
                <w:rFonts w:cs="Arial"/>
              </w:rPr>
              <w:t>Note:  If you receive this error</w:t>
            </w:r>
            <w:r w:rsidR="000079D0" w:rsidRPr="00025ECC">
              <w:rPr>
                <w:rFonts w:cs="Arial"/>
              </w:rPr>
              <w:t>,</w:t>
            </w:r>
            <w:r w:rsidRPr="00025ECC">
              <w:rPr>
                <w:rFonts w:cs="Arial"/>
              </w:rPr>
              <w:t xml:space="preserve"> </w:t>
            </w:r>
            <w:r w:rsidR="000079D0" w:rsidRPr="00025ECC">
              <w:rPr>
                <w:rFonts w:cs="Arial"/>
              </w:rPr>
              <w:t>back up in the browser and refresh</w:t>
            </w:r>
            <w:r w:rsidRPr="00025ECC">
              <w:rPr>
                <w:rFonts w:cs="Arial"/>
              </w:rPr>
              <w:t xml:space="preserve"> to fix.</w:t>
            </w:r>
          </w:p>
          <w:p w14:paraId="01C57244" w14:textId="6ABF8982" w:rsidR="00A01E0A" w:rsidRPr="00025ECC" w:rsidRDefault="00A01E0A" w:rsidP="00A01E0A">
            <w:pPr>
              <w:pStyle w:val="StepList512"/>
              <w:keepLines w:val="0"/>
              <w:tabs>
                <w:tab w:val="clear" w:pos="792"/>
              </w:tabs>
              <w:spacing w:before="120"/>
              <w:ind w:left="0" w:firstLine="0"/>
              <w:rPr>
                <w:rFonts w:cs="Arial"/>
              </w:rPr>
            </w:pPr>
            <w:r w:rsidRPr="00025ECC">
              <w:rPr>
                <w:rFonts w:cs="Arial"/>
                <w:noProof/>
              </w:rPr>
              <w:drawing>
                <wp:inline distT="0" distB="0" distL="0" distR="0" wp14:anchorId="510B3D35" wp14:editId="3737F332">
                  <wp:extent cx="5231757" cy="1385208"/>
                  <wp:effectExtent l="0" t="0" r="127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20-03-17_21-12-2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86627" cy="1399736"/>
                          </a:xfrm>
                          <a:prstGeom prst="rect">
                            <a:avLst/>
                          </a:prstGeom>
                        </pic:spPr>
                      </pic:pic>
                    </a:graphicData>
                  </a:graphic>
                </wp:inline>
              </w:drawing>
            </w:r>
          </w:p>
        </w:tc>
      </w:tr>
    </w:tbl>
    <w:p w14:paraId="2325E0E6" w14:textId="645BBBB9" w:rsidR="00510466" w:rsidRPr="00025ECC" w:rsidRDefault="00C1201C" w:rsidP="00C1201C">
      <w:pPr>
        <w:pStyle w:val="StepList413"/>
        <w:keepLines w:val="0"/>
        <w:widowControl w:val="0"/>
        <w:numPr>
          <w:ilvl w:val="0"/>
          <w:numId w:val="23"/>
        </w:numPr>
        <w:spacing w:before="120"/>
        <w:rPr>
          <w:rFonts w:cs="Arial"/>
        </w:rPr>
      </w:pPr>
      <w:r w:rsidRPr="00025ECC">
        <w:rPr>
          <w:rFonts w:cs="Arial"/>
        </w:rPr>
        <w:t xml:space="preserve">Click </w:t>
      </w:r>
      <w:r w:rsidRPr="00025ECC">
        <w:rPr>
          <w:rFonts w:cs="Arial"/>
          <w:color w:val="0000FF"/>
        </w:rPr>
        <w:t xml:space="preserve">Visualizations </w:t>
      </w:r>
      <w:r w:rsidRPr="00025ECC">
        <w:rPr>
          <w:rFonts w:cs="Arial"/>
        </w:rPr>
        <w:sym w:font="Wingdings 3" w:char="F061"/>
      </w:r>
      <w:r w:rsidRPr="00025ECC">
        <w:rPr>
          <w:rFonts w:cs="Arial"/>
        </w:rPr>
        <w:t xml:space="preserve"> </w:t>
      </w:r>
      <w:r w:rsidRPr="00025ECC">
        <w:rPr>
          <w:rFonts w:cs="Arial"/>
          <w:color w:val="0000FF"/>
        </w:rPr>
        <w:t>Map</w:t>
      </w:r>
      <w:r w:rsidR="001322E5">
        <w:rPr>
          <w:rFonts w:cs="Arial"/>
          <w:color w:val="0000FF"/>
        </w:rPr>
        <w:t>.</w:t>
      </w:r>
    </w:p>
    <w:p w14:paraId="37B468E2" w14:textId="2E3D8A5D" w:rsidR="00C1201C" w:rsidRPr="00025ECC" w:rsidRDefault="00FD5558" w:rsidP="00C02B94">
      <w:pPr>
        <w:pStyle w:val="StepList413"/>
        <w:keepLines w:val="0"/>
        <w:widowControl w:val="0"/>
        <w:tabs>
          <w:tab w:val="clear" w:pos="792"/>
        </w:tabs>
        <w:spacing w:before="120"/>
        <w:ind w:firstLine="0"/>
        <w:rPr>
          <w:rFonts w:cs="Arial"/>
        </w:rPr>
      </w:pPr>
      <w:r w:rsidRPr="00025ECC">
        <w:rPr>
          <w:rFonts w:cs="Arial"/>
        </w:rPr>
        <w:t xml:space="preserve">NOTE: You may need to click the double drop down arrow to expand the list of visualizations to find </w:t>
      </w:r>
      <w:r w:rsidRPr="00025ECC">
        <w:rPr>
          <w:rFonts w:cs="Arial"/>
          <w:color w:val="0000FF"/>
        </w:rPr>
        <w:t>Map</w:t>
      </w:r>
      <w:r w:rsidR="001322E5">
        <w:rPr>
          <w:rFonts w:cs="Arial"/>
          <w:color w:val="0000FF"/>
        </w:rPr>
        <w:t>.</w:t>
      </w:r>
    </w:p>
    <w:p w14:paraId="2E91B85C" w14:textId="20CC4F81" w:rsidR="00981DDB" w:rsidRPr="00025ECC" w:rsidRDefault="00981DDB" w:rsidP="00FD555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EA32886" wp14:editId="49506823">
            <wp:extent cx="6136079" cy="2568102"/>
            <wp:effectExtent l="0" t="0" r="0" b="0"/>
            <wp:docPr id="530" name="Picture 5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A screenshot of a cell phone&#10;&#10;Description automatically generated"/>
                    <pic:cNvPicPr/>
                  </pic:nvPicPr>
                  <pic:blipFill>
                    <a:blip r:embed="rId61"/>
                    <a:stretch>
                      <a:fillRect/>
                    </a:stretch>
                  </pic:blipFill>
                  <pic:spPr>
                    <a:xfrm>
                      <a:off x="0" y="0"/>
                      <a:ext cx="6154072" cy="2575632"/>
                    </a:xfrm>
                    <a:prstGeom prst="rect">
                      <a:avLst/>
                    </a:prstGeom>
                  </pic:spPr>
                </pic:pic>
              </a:graphicData>
            </a:graphic>
          </wp:inline>
        </w:drawing>
      </w:r>
    </w:p>
    <w:p w14:paraId="5912BAE3" w14:textId="77777777" w:rsidR="00981DDB" w:rsidRPr="00025ECC" w:rsidRDefault="00981DDB">
      <w:pPr>
        <w:spacing w:before="0" w:after="0"/>
        <w:rPr>
          <w:rFonts w:cs="Arial"/>
          <w:szCs w:val="22"/>
        </w:rPr>
      </w:pPr>
      <w:r w:rsidRPr="00025ECC">
        <w:rPr>
          <w:rFonts w:cs="Arial"/>
        </w:rPr>
        <w:br w:type="page"/>
      </w:r>
    </w:p>
    <w:p w14:paraId="7CC10718" w14:textId="63A291A4" w:rsidR="006E7ABC" w:rsidRPr="00025ECC" w:rsidRDefault="00C1201C" w:rsidP="006E7ABC">
      <w:pPr>
        <w:pStyle w:val="StepList413"/>
        <w:keepLines w:val="0"/>
        <w:widowControl w:val="0"/>
        <w:numPr>
          <w:ilvl w:val="0"/>
          <w:numId w:val="23"/>
        </w:numPr>
        <w:spacing w:before="0" w:after="0"/>
        <w:rPr>
          <w:rFonts w:cs="Arial"/>
        </w:rPr>
      </w:pPr>
      <w:r w:rsidRPr="00025ECC">
        <w:rPr>
          <w:rFonts w:cs="Arial"/>
        </w:rPr>
        <w:lastRenderedPageBreak/>
        <w:t xml:space="preserve">Fill in the </w:t>
      </w:r>
      <w:r w:rsidRPr="00025ECC">
        <w:rPr>
          <w:rFonts w:cs="Arial"/>
          <w:color w:val="0000FF"/>
        </w:rPr>
        <w:t>Details</w:t>
      </w:r>
      <w:r w:rsidRPr="00025ECC">
        <w:rPr>
          <w:rFonts w:cs="Arial"/>
        </w:rPr>
        <w:t xml:space="preserve"> as shown below</w:t>
      </w:r>
      <w:r w:rsidR="001322E5">
        <w:rPr>
          <w:rFonts w:cs="Arial"/>
        </w:rPr>
        <w:t>.</w:t>
      </w:r>
      <w:r w:rsidR="00486465" w:rsidRPr="00025ECC">
        <w:rPr>
          <w:rFonts w:cs="Arial"/>
        </w:rPr>
        <w:t xml:space="preserve"> </w:t>
      </w:r>
    </w:p>
    <w:p w14:paraId="5DA7015A" w14:textId="77777777" w:rsidR="006E7ABC" w:rsidRPr="00025ECC" w:rsidRDefault="006E7ABC" w:rsidP="006E7ABC">
      <w:pPr>
        <w:pStyle w:val="StepList413"/>
        <w:keepLines w:val="0"/>
        <w:widowControl w:val="0"/>
        <w:tabs>
          <w:tab w:val="clear" w:pos="792"/>
        </w:tabs>
        <w:spacing w:before="0" w:after="0"/>
        <w:ind w:firstLine="0"/>
        <w:rPr>
          <w:rFonts w:cs="Arial"/>
        </w:rPr>
      </w:pPr>
    </w:p>
    <w:p w14:paraId="5E7CE277" w14:textId="08D889A5" w:rsidR="00052744" w:rsidRPr="00025ECC" w:rsidRDefault="00981DDB" w:rsidP="00981DDB">
      <w:pPr>
        <w:pStyle w:val="StepList413"/>
        <w:keepLines w:val="0"/>
        <w:widowControl w:val="0"/>
        <w:tabs>
          <w:tab w:val="clear" w:pos="792"/>
        </w:tabs>
        <w:spacing w:before="0" w:after="0"/>
        <w:ind w:firstLine="0"/>
        <w:rPr>
          <w:rFonts w:cs="Arial"/>
        </w:rPr>
      </w:pPr>
      <w:r w:rsidRPr="00025ECC">
        <w:rPr>
          <w:rFonts w:cs="Arial"/>
          <w:noProof/>
        </w:rPr>
        <w:drawing>
          <wp:inline distT="0" distB="0" distL="0" distR="0" wp14:anchorId="7D9A63C0" wp14:editId="0DFD35A0">
            <wp:extent cx="2403789" cy="4095344"/>
            <wp:effectExtent l="0" t="0" r="0" b="0"/>
            <wp:docPr id="534" name="Picture 5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screenshot of a cell phone&#10;&#10;Description automatically generated"/>
                    <pic:cNvPicPr/>
                  </pic:nvPicPr>
                  <pic:blipFill>
                    <a:blip r:embed="rId62"/>
                    <a:stretch>
                      <a:fillRect/>
                    </a:stretch>
                  </pic:blipFill>
                  <pic:spPr>
                    <a:xfrm>
                      <a:off x="0" y="0"/>
                      <a:ext cx="2412543" cy="4110258"/>
                    </a:xfrm>
                    <a:prstGeom prst="rect">
                      <a:avLst/>
                    </a:prstGeom>
                  </pic:spPr>
                </pic:pic>
              </a:graphicData>
            </a:graphic>
          </wp:inline>
        </w:drawing>
      </w:r>
    </w:p>
    <w:p w14:paraId="726EFB47" w14:textId="744CDB5A" w:rsidR="00C1201C" w:rsidRPr="00025ECC" w:rsidRDefault="00C1201C" w:rsidP="001D3837">
      <w:pPr>
        <w:pStyle w:val="StepList413"/>
        <w:keepLines w:val="0"/>
        <w:widowControl w:val="0"/>
        <w:numPr>
          <w:ilvl w:val="0"/>
          <w:numId w:val="23"/>
        </w:numPr>
        <w:spacing w:before="0" w:after="0"/>
        <w:rPr>
          <w:rFonts w:cs="Arial"/>
        </w:rPr>
      </w:pPr>
      <w:r w:rsidRPr="00025ECC">
        <w:rPr>
          <w:rFonts w:cs="Arial"/>
        </w:rPr>
        <w:t xml:space="preserve">Use your </w:t>
      </w:r>
      <w:r w:rsidRPr="00025ECC">
        <w:rPr>
          <w:rFonts w:cs="Arial"/>
          <w:color w:val="0000FF"/>
        </w:rPr>
        <w:t>mouse’s wheel</w:t>
      </w:r>
      <w:r w:rsidRPr="00025ECC">
        <w:rPr>
          <w:rFonts w:cs="Arial"/>
        </w:rPr>
        <w:t xml:space="preserve"> to </w:t>
      </w:r>
      <w:r w:rsidR="00B126EC" w:rsidRPr="00025ECC">
        <w:rPr>
          <w:rFonts w:cs="Arial"/>
          <w:color w:val="0000FF"/>
        </w:rPr>
        <w:t>zoom in</w:t>
      </w:r>
      <w:r w:rsidRPr="00025ECC">
        <w:rPr>
          <w:rFonts w:cs="Arial"/>
        </w:rPr>
        <w:t xml:space="preserve"> and center the United States on the visualization</w:t>
      </w:r>
      <w:r w:rsidR="00D90894" w:rsidRPr="00025ECC">
        <w:rPr>
          <w:rFonts w:cs="Arial"/>
        </w:rPr>
        <w:t>.</w:t>
      </w:r>
      <w:r w:rsidR="00486465" w:rsidRPr="00025ECC">
        <w:rPr>
          <w:rFonts w:cs="Arial"/>
        </w:rPr>
        <w:t xml:space="preserve">   </w:t>
      </w:r>
    </w:p>
    <w:p w14:paraId="26AAB70D" w14:textId="78F4EC57" w:rsidR="00C1201C" w:rsidRPr="00025ECC" w:rsidRDefault="00C1201C" w:rsidP="00685D91">
      <w:pPr>
        <w:pStyle w:val="StepList413"/>
        <w:keepLines w:val="0"/>
        <w:widowControl w:val="0"/>
        <w:tabs>
          <w:tab w:val="clear" w:pos="792"/>
        </w:tabs>
        <w:spacing w:before="120"/>
        <w:ind w:firstLine="0"/>
        <w:rPr>
          <w:rFonts w:cs="Arial"/>
        </w:rPr>
      </w:pPr>
      <w:r w:rsidRPr="00025ECC">
        <w:rPr>
          <w:rFonts w:cs="Arial"/>
        </w:rPr>
        <w:t>Hover over any circle on the map, which indicate</w:t>
      </w:r>
      <w:r w:rsidR="001322E5">
        <w:rPr>
          <w:rFonts w:cs="Arial"/>
        </w:rPr>
        <w:t>s</w:t>
      </w:r>
      <w:r w:rsidRPr="00025ECC">
        <w:rPr>
          <w:rFonts w:cs="Arial"/>
        </w:rPr>
        <w:t xml:space="preserve"> the Estimated Income by that City</w:t>
      </w:r>
      <w:r w:rsidR="001322E5">
        <w:rPr>
          <w:rFonts w:cs="Arial"/>
        </w:rPr>
        <w:t>.</w:t>
      </w:r>
    </w:p>
    <w:p w14:paraId="7E3D22B2" w14:textId="5FCFA0D1" w:rsidR="00981DDB" w:rsidRPr="00025ECC" w:rsidRDefault="00C1201C" w:rsidP="00685D91">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BB6A58E" wp14:editId="38FA1007">
            <wp:extent cx="4991100" cy="3050117"/>
            <wp:effectExtent l="0" t="0" r="0" b="0"/>
            <wp:docPr id="569" name="Picture 569" descr="C:\Users\BURTVI~1\AppData\Local\Temp\SNAGHTML1933d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URTVI~1\AppData\Local\Temp\SNAGHTML1933d67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631" cy="3054108"/>
                    </a:xfrm>
                    <a:prstGeom prst="rect">
                      <a:avLst/>
                    </a:prstGeom>
                    <a:noFill/>
                    <a:ln>
                      <a:noFill/>
                    </a:ln>
                  </pic:spPr>
                </pic:pic>
              </a:graphicData>
            </a:graphic>
          </wp:inline>
        </w:drawing>
      </w:r>
    </w:p>
    <w:p w14:paraId="3B594F23" w14:textId="77777777" w:rsidR="00981DDB" w:rsidRPr="00025ECC" w:rsidRDefault="00981DDB">
      <w:pPr>
        <w:spacing w:before="0" w:after="0"/>
        <w:rPr>
          <w:rFonts w:cs="Arial"/>
          <w:szCs w:val="22"/>
        </w:rPr>
      </w:pPr>
      <w:r w:rsidRPr="00025ECC">
        <w:rPr>
          <w:rFonts w:cs="Arial"/>
        </w:rPr>
        <w:br w:type="page"/>
      </w:r>
    </w:p>
    <w:p w14:paraId="76E38AE0" w14:textId="005CAB54" w:rsidR="00C1201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If the Data Scientist o</w:t>
      </w:r>
      <w:r w:rsidR="00FD5558" w:rsidRPr="00025ECC">
        <w:rPr>
          <w:rFonts w:cs="Arial"/>
        </w:rPr>
        <w:t>r</w:t>
      </w:r>
      <w:r w:rsidRPr="00025ECC">
        <w:rPr>
          <w:rFonts w:cs="Arial"/>
        </w:rPr>
        <w:t xml:space="preserve"> Business Analyst want to keep a visualization, they can download it by clicking on the image icon shown. </w:t>
      </w:r>
    </w:p>
    <w:p w14:paraId="1253BD65" w14:textId="72EF0219" w:rsidR="00C1201C" w:rsidRPr="00025ECC" w:rsidRDefault="00C1201C" w:rsidP="00386830">
      <w:pPr>
        <w:pStyle w:val="StepList413"/>
        <w:keepLines w:val="0"/>
        <w:widowControl w:val="0"/>
        <w:tabs>
          <w:tab w:val="clear" w:pos="792"/>
        </w:tabs>
        <w:spacing w:before="120"/>
        <w:ind w:firstLine="0"/>
        <w:rPr>
          <w:rFonts w:cs="Arial"/>
        </w:rPr>
      </w:pPr>
      <w:r w:rsidRPr="00025ECC">
        <w:rPr>
          <w:rFonts w:cs="Arial"/>
        </w:rPr>
        <w:t xml:space="preserve">Then, they can either save it, or review it with </w:t>
      </w:r>
      <w:r w:rsidRPr="00025ECC">
        <w:rPr>
          <w:rFonts w:cs="Arial"/>
          <w:color w:val="0000FF"/>
        </w:rPr>
        <w:t>Open with Image Viewer</w:t>
      </w:r>
      <w:r w:rsidR="00656906" w:rsidRPr="00025ECC">
        <w:rPr>
          <w:rFonts w:cs="Arial"/>
          <w:color w:val="0000FF"/>
        </w:rPr>
        <w:t xml:space="preserve"> </w:t>
      </w:r>
      <w:r w:rsidR="00656906" w:rsidRPr="00025ECC">
        <w:rPr>
          <w:rFonts w:cs="Arial"/>
        </w:rPr>
        <w:t>(depending on browser and OS)</w:t>
      </w:r>
      <w:r w:rsidR="001322E5">
        <w:rPr>
          <w:rFonts w:cs="Arial"/>
        </w:rPr>
        <w:t>.</w:t>
      </w:r>
    </w:p>
    <w:p w14:paraId="319595A6" w14:textId="7C899266" w:rsidR="00C1201C" w:rsidRPr="00025ECC" w:rsidRDefault="00C15267" w:rsidP="0038683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4C251D5" wp14:editId="35897056">
            <wp:extent cx="6070059" cy="2330893"/>
            <wp:effectExtent l="0" t="0" r="635" b="6350"/>
            <wp:docPr id="538" name="Picture 5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close up of text on a white background&#10;&#10;Description automatically generated"/>
                    <pic:cNvPicPr/>
                  </pic:nvPicPr>
                  <pic:blipFill>
                    <a:blip r:embed="rId64"/>
                    <a:stretch>
                      <a:fillRect/>
                    </a:stretch>
                  </pic:blipFill>
                  <pic:spPr>
                    <a:xfrm>
                      <a:off x="0" y="0"/>
                      <a:ext cx="6097197" cy="2341314"/>
                    </a:xfrm>
                    <a:prstGeom prst="rect">
                      <a:avLst/>
                    </a:prstGeom>
                  </pic:spPr>
                </pic:pic>
              </a:graphicData>
            </a:graphic>
          </wp:inline>
        </w:drawing>
      </w:r>
    </w:p>
    <w:p w14:paraId="07685330" w14:textId="758B986C" w:rsidR="005055CB" w:rsidRDefault="00C1201C" w:rsidP="00C12371">
      <w:pPr>
        <w:pStyle w:val="StepList413"/>
        <w:keepLines w:val="0"/>
        <w:widowControl w:val="0"/>
        <w:numPr>
          <w:ilvl w:val="0"/>
          <w:numId w:val="23"/>
        </w:numPr>
        <w:spacing w:before="120"/>
        <w:rPr>
          <w:rFonts w:cs="Arial"/>
        </w:rPr>
      </w:pPr>
      <w:r w:rsidRPr="00025ECC">
        <w:rPr>
          <w:rFonts w:cs="Arial"/>
        </w:rPr>
        <w:t xml:space="preserve">Close the Image viewer (if you have it open) and click on </w:t>
      </w:r>
      <w:r w:rsidR="000E2689" w:rsidRPr="00025ECC">
        <w:rPr>
          <w:rFonts w:cs="Arial"/>
        </w:rPr>
        <w:t xml:space="preserve">the </w:t>
      </w:r>
      <w:r w:rsidR="000E2689" w:rsidRPr="00025ECC">
        <w:rPr>
          <w:rFonts w:cs="Arial"/>
          <w:color w:val="0000FF"/>
        </w:rPr>
        <w:t>Data</w:t>
      </w:r>
      <w:r w:rsidRPr="00025ECC">
        <w:rPr>
          <w:rFonts w:cs="Arial"/>
        </w:rPr>
        <w:t xml:space="preserve"> </w:t>
      </w:r>
      <w:r w:rsidR="000E2689" w:rsidRPr="00025ECC">
        <w:rPr>
          <w:rFonts w:cs="Arial"/>
        </w:rPr>
        <w:t xml:space="preserve">tab to return to your data view (you may see a popup asking if you want to leave the page after clicking </w:t>
      </w:r>
      <w:r w:rsidR="000E2689" w:rsidRPr="00025ECC">
        <w:rPr>
          <w:rFonts w:cs="Arial"/>
          <w:color w:val="0000FF"/>
        </w:rPr>
        <w:t>Data</w:t>
      </w:r>
      <w:r w:rsidR="001322E5">
        <w:rPr>
          <w:rFonts w:cs="Arial"/>
        </w:rPr>
        <w:t>. I</w:t>
      </w:r>
      <w:r w:rsidR="000E2689" w:rsidRPr="00025ECC">
        <w:rPr>
          <w:rFonts w:cs="Arial"/>
        </w:rPr>
        <w:t>f so</w:t>
      </w:r>
      <w:r w:rsidR="001322E5">
        <w:rPr>
          <w:rFonts w:cs="Arial"/>
        </w:rPr>
        <w:t>,</w:t>
      </w:r>
      <w:r w:rsidR="000E2689" w:rsidRPr="00025ECC">
        <w:rPr>
          <w:rFonts w:cs="Arial"/>
        </w:rPr>
        <w:t xml:space="preserve"> choose yes)</w:t>
      </w:r>
      <w:r w:rsidR="001322E5">
        <w:rPr>
          <w:rFonts w:cs="Arial"/>
        </w:rPr>
        <w:t>.</w:t>
      </w:r>
    </w:p>
    <w:p w14:paraId="15B13BD6" w14:textId="484C064B" w:rsidR="00C1201C" w:rsidRPr="00025ECC" w:rsidRDefault="00BE1256"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6AA2314" wp14:editId="7361F188">
            <wp:extent cx="2983042" cy="1706456"/>
            <wp:effectExtent l="0" t="0" r="1905"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0066" cy="1739076"/>
                    </a:xfrm>
                    <a:prstGeom prst="rect">
                      <a:avLst/>
                    </a:prstGeom>
                  </pic:spPr>
                </pic:pic>
              </a:graphicData>
            </a:graphic>
          </wp:inline>
        </w:drawing>
      </w:r>
    </w:p>
    <w:p w14:paraId="4B514C45" w14:textId="77777777" w:rsidR="00C1201C" w:rsidRPr="00025ECC" w:rsidRDefault="00C1201C" w:rsidP="00C1201C">
      <w:pPr>
        <w:pStyle w:val="Heading3"/>
        <w:rPr>
          <w:rFonts w:ascii="Arial" w:hAnsi="Arial" w:cs="Arial"/>
          <w:b/>
          <w:bCs/>
        </w:rPr>
      </w:pPr>
      <w:bookmarkStart w:id="8" w:name="_Toc29303271"/>
      <w:bookmarkStart w:id="9" w:name="_Toc29308888"/>
      <w:r w:rsidRPr="00025ECC">
        <w:rPr>
          <w:rFonts w:ascii="Arial" w:hAnsi="Arial" w:cs="Arial"/>
          <w:b/>
          <w:bCs/>
        </w:rPr>
        <w:t>Data refinery flows</w:t>
      </w:r>
      <w:bookmarkEnd w:id="8"/>
      <w:bookmarkEnd w:id="9"/>
      <w:r w:rsidRPr="00025ECC">
        <w:rPr>
          <w:rFonts w:ascii="Arial" w:hAnsi="Arial" w:cs="Arial"/>
          <w:b/>
          <w:bCs/>
        </w:rPr>
        <w:t xml:space="preserve"> </w:t>
      </w:r>
    </w:p>
    <w:p w14:paraId="3FDB6197" w14:textId="1BDC19A2" w:rsidR="007B1D4E" w:rsidRPr="00025ECC" w:rsidRDefault="00C1201C" w:rsidP="00A14047">
      <w:pPr>
        <w:pStyle w:val="StepList413"/>
        <w:keepLines w:val="0"/>
        <w:widowControl w:val="0"/>
        <w:tabs>
          <w:tab w:val="clear" w:pos="792"/>
        </w:tabs>
        <w:spacing w:before="120"/>
        <w:ind w:firstLine="0"/>
        <w:rPr>
          <w:rFonts w:cs="Arial"/>
        </w:rPr>
      </w:pPr>
      <w:r w:rsidRPr="00025ECC">
        <w:rPr>
          <w:rFonts w:cs="Arial"/>
        </w:rPr>
        <w:t xml:space="preserve">You should </w:t>
      </w:r>
      <w:r w:rsidR="007B1D4E" w:rsidRPr="00025ECC">
        <w:rPr>
          <w:rFonts w:cs="Arial"/>
        </w:rPr>
        <w:t xml:space="preserve">now </w:t>
      </w:r>
      <w:r w:rsidRPr="00025ECC">
        <w:rPr>
          <w:rFonts w:cs="Arial"/>
        </w:rPr>
        <w:t xml:space="preserve">be back at </w:t>
      </w:r>
      <w:r w:rsidR="000E2689" w:rsidRPr="00025ECC">
        <w:rPr>
          <w:rFonts w:cs="Arial"/>
        </w:rPr>
        <w:t xml:space="preserve">the data grid view page. </w:t>
      </w:r>
      <w:r w:rsidR="007B1D4E" w:rsidRPr="00025ECC">
        <w:rPr>
          <w:rFonts w:cs="Arial"/>
        </w:rPr>
        <w:t>(See below)</w:t>
      </w:r>
    </w:p>
    <w:p w14:paraId="08E7D081" w14:textId="08BB2583" w:rsidR="00C1201C" w:rsidRPr="00025ECC" w:rsidRDefault="000E2689" w:rsidP="00A14047">
      <w:pPr>
        <w:pStyle w:val="StepList413"/>
        <w:keepLines w:val="0"/>
        <w:widowControl w:val="0"/>
        <w:tabs>
          <w:tab w:val="clear" w:pos="792"/>
        </w:tabs>
        <w:spacing w:before="120"/>
        <w:ind w:firstLine="0"/>
        <w:rPr>
          <w:rFonts w:cs="Arial"/>
        </w:rPr>
      </w:pPr>
      <w:r w:rsidRPr="00025ECC">
        <w:rPr>
          <w:rFonts w:cs="Arial"/>
        </w:rPr>
        <w:t>Data Refinery flows are a powerful way to make adjustments to your data, in a visual, self</w:t>
      </w:r>
      <w:r w:rsidR="00656906" w:rsidRPr="00025ECC">
        <w:rPr>
          <w:rFonts w:cs="Arial"/>
        </w:rPr>
        <w:t>-</w:t>
      </w:r>
      <w:r w:rsidRPr="00025ECC">
        <w:rPr>
          <w:rFonts w:cs="Arial"/>
        </w:rPr>
        <w:t xml:space="preserve">service environment. As you choose steps, it will create a pipeline process; each step is </w:t>
      </w:r>
      <w:r w:rsidR="001322E5">
        <w:rPr>
          <w:rFonts w:cs="Arial"/>
        </w:rPr>
        <w:t>reversible</w:t>
      </w:r>
      <w:r w:rsidR="001322E5" w:rsidRPr="00025ECC">
        <w:rPr>
          <w:rFonts w:cs="Arial"/>
        </w:rPr>
        <w:t xml:space="preserve"> </w:t>
      </w:r>
      <w:r w:rsidR="00D63809" w:rsidRPr="00025ECC">
        <w:rPr>
          <w:rFonts w:cs="Arial"/>
        </w:rPr>
        <w:t>and editable</w:t>
      </w:r>
      <w:r w:rsidRPr="00025ECC">
        <w:rPr>
          <w:rFonts w:cs="Arial"/>
        </w:rPr>
        <w:t xml:space="preserve"> as well so that you may back up in case of error.</w:t>
      </w:r>
    </w:p>
    <w:p w14:paraId="7B7AC7F6" w14:textId="7F3AFCFA" w:rsidR="005055CB" w:rsidRDefault="00183EDA" w:rsidP="00114038">
      <w:pPr>
        <w:pStyle w:val="StepList413"/>
        <w:keepLines w:val="0"/>
        <w:widowControl w:val="0"/>
        <w:numPr>
          <w:ilvl w:val="0"/>
          <w:numId w:val="23"/>
        </w:numPr>
        <w:spacing w:before="120"/>
        <w:rPr>
          <w:rFonts w:cs="Arial"/>
        </w:rPr>
      </w:pPr>
      <w:r w:rsidRPr="00025ECC">
        <w:rPr>
          <w:rFonts w:cs="Arial"/>
        </w:rPr>
        <w:t>Click</w:t>
      </w:r>
      <w:r w:rsidR="00C1201C" w:rsidRPr="00025ECC">
        <w:rPr>
          <w:rFonts w:cs="Arial"/>
        </w:rPr>
        <w:t xml:space="preserve"> </w:t>
      </w:r>
      <w:r w:rsidRPr="00025ECC">
        <w:rPr>
          <w:rFonts w:cs="Arial"/>
          <w:color w:val="0000FF"/>
        </w:rPr>
        <w:t>Refine</w:t>
      </w:r>
      <w:r w:rsidR="00656906" w:rsidRPr="00025ECC">
        <w:rPr>
          <w:rFonts w:cs="Arial"/>
          <w:color w:val="0000FF"/>
        </w:rPr>
        <w:t xml:space="preserve"> </w:t>
      </w:r>
      <w:r w:rsidR="00656906" w:rsidRPr="00025ECC">
        <w:rPr>
          <w:rFonts w:cs="Arial"/>
        </w:rPr>
        <w:t xml:space="preserve">if you </w:t>
      </w:r>
      <w:r w:rsidR="004C7AD2" w:rsidRPr="00025ECC">
        <w:rPr>
          <w:rFonts w:cs="Arial"/>
        </w:rPr>
        <w:t xml:space="preserve">are not </w:t>
      </w:r>
      <w:r w:rsidR="00656906" w:rsidRPr="00025ECC">
        <w:rPr>
          <w:rFonts w:cs="Arial"/>
        </w:rPr>
        <w:t>already in the Data Refinery Flow Editor</w:t>
      </w:r>
      <w:r w:rsidR="001322E5">
        <w:rPr>
          <w:rFonts w:cs="Arial"/>
        </w:rPr>
        <w:t>.</w:t>
      </w:r>
    </w:p>
    <w:p w14:paraId="24BF000C" w14:textId="30561610" w:rsidR="00C15267" w:rsidRPr="00025ECC" w:rsidRDefault="00C15267"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8096CE5" wp14:editId="1CA38CB9">
            <wp:extent cx="1692613" cy="871198"/>
            <wp:effectExtent l="0" t="0" r="0" b="5715"/>
            <wp:docPr id="540" name="Picture 5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A close up of a logo&#10;&#10;Description automatically generated"/>
                    <pic:cNvPicPr/>
                  </pic:nvPicPr>
                  <pic:blipFill>
                    <a:blip r:embed="rId59"/>
                    <a:stretch>
                      <a:fillRect/>
                    </a:stretch>
                  </pic:blipFill>
                  <pic:spPr>
                    <a:xfrm>
                      <a:off x="0" y="0"/>
                      <a:ext cx="1700631" cy="875325"/>
                    </a:xfrm>
                    <a:prstGeom prst="rect">
                      <a:avLst/>
                    </a:prstGeom>
                  </pic:spPr>
                </pic:pic>
              </a:graphicData>
            </a:graphic>
          </wp:inline>
        </w:drawing>
      </w:r>
    </w:p>
    <w:p w14:paraId="0938AB9C" w14:textId="77777777" w:rsidR="00C15267" w:rsidRPr="00025ECC" w:rsidRDefault="00C15267">
      <w:pPr>
        <w:spacing w:before="0" w:after="0"/>
        <w:rPr>
          <w:rFonts w:cs="Arial"/>
          <w:szCs w:val="22"/>
        </w:rPr>
      </w:pPr>
      <w:r w:rsidRPr="00025ECC">
        <w:rPr>
          <w:rFonts w:cs="Arial"/>
        </w:rPr>
        <w:br w:type="page"/>
      </w:r>
    </w:p>
    <w:p w14:paraId="2E188377" w14:textId="424B7AF7" w:rsidR="00CA679C" w:rsidRPr="00025ECC" w:rsidRDefault="00CA679C" w:rsidP="00183EDA">
      <w:pPr>
        <w:pStyle w:val="StepList413"/>
        <w:keepLines w:val="0"/>
        <w:widowControl w:val="0"/>
        <w:numPr>
          <w:ilvl w:val="0"/>
          <w:numId w:val="23"/>
        </w:numPr>
        <w:spacing w:before="120"/>
        <w:rPr>
          <w:rFonts w:cs="Arial"/>
        </w:rPr>
      </w:pPr>
      <w:r w:rsidRPr="00025ECC">
        <w:rPr>
          <w:rFonts w:cs="Arial"/>
        </w:rPr>
        <w:lastRenderedPageBreak/>
        <w:t>The screen will refresh with a slightly different look; you’ll still have your data grid, but you’ll also see some new options for ‘Operation’, ‘Steps’, etc.</w:t>
      </w:r>
    </w:p>
    <w:p w14:paraId="49617230" w14:textId="6A8E8CFB" w:rsidR="00C1201C" w:rsidRPr="00025ECC" w:rsidRDefault="00C15267" w:rsidP="00CA679C">
      <w:pPr>
        <w:pStyle w:val="StepList413"/>
        <w:keepLines w:val="0"/>
        <w:widowControl w:val="0"/>
        <w:tabs>
          <w:tab w:val="clear" w:pos="792"/>
        </w:tabs>
        <w:spacing w:before="120"/>
        <w:ind w:firstLine="0"/>
        <w:rPr>
          <w:rFonts w:cs="Arial"/>
          <w:highlight w:val="blue"/>
        </w:rPr>
      </w:pPr>
      <w:r w:rsidRPr="00025ECC">
        <w:rPr>
          <w:rFonts w:cs="Arial"/>
          <w:noProof/>
        </w:rPr>
        <w:drawing>
          <wp:inline distT="0" distB="0" distL="0" distR="0" wp14:anchorId="57643B78" wp14:editId="2FF1CE92">
            <wp:extent cx="5963055" cy="3619593"/>
            <wp:effectExtent l="0" t="0" r="6350" b="0"/>
            <wp:docPr id="544" name="Picture 5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A screenshot of a social media post&#10;&#10;Description automatically generated"/>
                    <pic:cNvPicPr/>
                  </pic:nvPicPr>
                  <pic:blipFill>
                    <a:blip r:embed="rId66"/>
                    <a:stretch>
                      <a:fillRect/>
                    </a:stretch>
                  </pic:blipFill>
                  <pic:spPr>
                    <a:xfrm>
                      <a:off x="0" y="0"/>
                      <a:ext cx="5968489" cy="3622892"/>
                    </a:xfrm>
                    <a:prstGeom prst="rect">
                      <a:avLst/>
                    </a:prstGeom>
                  </pic:spPr>
                </pic:pic>
              </a:graphicData>
            </a:graphic>
          </wp:inline>
        </w:drawing>
      </w:r>
    </w:p>
    <w:p w14:paraId="3A666AA3" w14:textId="61967864" w:rsidR="00183EDA" w:rsidRPr="00025ECC" w:rsidRDefault="00183EDA" w:rsidP="00183EDA">
      <w:pPr>
        <w:pStyle w:val="StepList413"/>
        <w:keepLines w:val="0"/>
        <w:widowControl w:val="0"/>
        <w:numPr>
          <w:ilvl w:val="0"/>
          <w:numId w:val="23"/>
        </w:numPr>
        <w:spacing w:before="120"/>
        <w:rPr>
          <w:rFonts w:cs="Arial"/>
        </w:rPr>
      </w:pPr>
      <w:r w:rsidRPr="00025ECC">
        <w:rPr>
          <w:rFonts w:cs="Arial"/>
        </w:rPr>
        <w:t xml:space="preserve">You </w:t>
      </w:r>
      <w:r w:rsidR="00B126EC" w:rsidRPr="00025ECC">
        <w:rPr>
          <w:rFonts w:cs="Arial"/>
        </w:rPr>
        <w:t>have been working</w:t>
      </w:r>
      <w:r w:rsidRPr="00025ECC">
        <w:rPr>
          <w:rFonts w:cs="Arial"/>
        </w:rPr>
        <w:t xml:space="preserve"> in what is known as the Data Refinery. This module gives you many different capabilities for transforming, or </w:t>
      </w:r>
      <w:r w:rsidR="001322E5">
        <w:rPr>
          <w:rFonts w:cs="Arial"/>
        </w:rPr>
        <w:t>“</w:t>
      </w:r>
      <w:r w:rsidRPr="00025ECC">
        <w:rPr>
          <w:rFonts w:cs="Arial"/>
        </w:rPr>
        <w:t>shaping</w:t>
      </w:r>
      <w:r w:rsidR="001322E5">
        <w:rPr>
          <w:rFonts w:cs="Arial"/>
        </w:rPr>
        <w:t>”</w:t>
      </w:r>
      <w:r w:rsidRPr="00025ECC">
        <w:rPr>
          <w:rFonts w:cs="Arial"/>
        </w:rPr>
        <w:t xml:space="preserve"> your data, using an easy to understand spreadsheet and menu</w:t>
      </w:r>
      <w:r w:rsidR="00656906" w:rsidRPr="00025ECC">
        <w:rPr>
          <w:rFonts w:cs="Arial"/>
        </w:rPr>
        <w:t>-</w:t>
      </w:r>
      <w:r w:rsidRPr="00025ECC">
        <w:rPr>
          <w:rFonts w:cs="Arial"/>
        </w:rPr>
        <w:t xml:space="preserve">driven function paradigm. </w:t>
      </w:r>
    </w:p>
    <w:p w14:paraId="11897516" w14:textId="20512643" w:rsidR="00183EDA" w:rsidRPr="00025ECC" w:rsidRDefault="00183EDA" w:rsidP="0076722B">
      <w:pPr>
        <w:pStyle w:val="StepList413"/>
        <w:keepLines w:val="0"/>
        <w:widowControl w:val="0"/>
        <w:tabs>
          <w:tab w:val="clear" w:pos="792"/>
        </w:tabs>
        <w:spacing w:before="120"/>
        <w:ind w:firstLine="0"/>
        <w:rPr>
          <w:rFonts w:cs="Arial"/>
        </w:rPr>
      </w:pPr>
      <w:r w:rsidRPr="00025ECC">
        <w:rPr>
          <w:rFonts w:cs="Arial"/>
        </w:rPr>
        <w:t xml:space="preserve">The first thing we want to do is scroll over to our two </w:t>
      </w:r>
      <w:r w:rsidR="001322E5" w:rsidRPr="00025ECC">
        <w:rPr>
          <w:rFonts w:cs="Arial"/>
        </w:rPr>
        <w:t>zip code</w:t>
      </w:r>
      <w:r w:rsidRPr="00025ECC">
        <w:rPr>
          <w:rFonts w:cs="Arial"/>
        </w:rPr>
        <w:t xml:space="preserve"> fields, ZIP and ZIP4. Note that the zip field sometimes contains only 4 digits instead of 5. This commonly happens when the field at some point was defined as numeric and the leading digit is a </w:t>
      </w:r>
      <w:r w:rsidR="001322E5">
        <w:rPr>
          <w:rFonts w:cs="Arial"/>
        </w:rPr>
        <w:t>zero</w:t>
      </w:r>
      <w:r w:rsidRPr="00025ECC">
        <w:rPr>
          <w:rFonts w:cs="Arial"/>
        </w:rPr>
        <w:t xml:space="preserve"> – it automatically gets dropped. Many east coast regions have </w:t>
      </w:r>
      <w:r w:rsidR="001322E5" w:rsidRPr="00025ECC">
        <w:rPr>
          <w:rFonts w:cs="Arial"/>
        </w:rPr>
        <w:t>zip codes</w:t>
      </w:r>
      <w:r w:rsidRPr="00025ECC">
        <w:rPr>
          <w:rFonts w:cs="Arial"/>
        </w:rPr>
        <w:t xml:space="preserve"> that start with </w:t>
      </w:r>
      <w:r w:rsidR="001322E5">
        <w:rPr>
          <w:rFonts w:cs="Arial"/>
        </w:rPr>
        <w:t>zero</w:t>
      </w:r>
      <w:r w:rsidRPr="00025ECC">
        <w:rPr>
          <w:rFonts w:cs="Arial"/>
        </w:rPr>
        <w:t xml:space="preserve"> – we’ll want to pad the field to get the 0 back. Secondly, we’ll want to pad all ZIP4 fields to have 4 </w:t>
      </w:r>
      <w:r w:rsidR="001322E5">
        <w:rPr>
          <w:rFonts w:cs="Arial"/>
        </w:rPr>
        <w:t>zeros</w:t>
      </w:r>
      <w:r w:rsidRPr="00025ECC">
        <w:rPr>
          <w:rFonts w:cs="Arial"/>
        </w:rPr>
        <w:t xml:space="preserve"> if there is a </w:t>
      </w:r>
      <w:r w:rsidR="001322E5">
        <w:rPr>
          <w:rFonts w:cs="Arial"/>
        </w:rPr>
        <w:t>zero</w:t>
      </w:r>
      <w:r w:rsidRPr="00025ECC">
        <w:rPr>
          <w:rFonts w:cs="Arial"/>
        </w:rPr>
        <w:t xml:space="preserve"> in the field.</w:t>
      </w:r>
    </w:p>
    <w:p w14:paraId="5AB2C353" w14:textId="77777777" w:rsidR="0076722B" w:rsidRPr="00025ECC" w:rsidRDefault="0076722B">
      <w:pPr>
        <w:spacing w:before="0" w:after="0"/>
        <w:rPr>
          <w:rFonts w:cs="Arial"/>
          <w:szCs w:val="22"/>
        </w:rPr>
      </w:pPr>
      <w:r w:rsidRPr="00025ECC">
        <w:rPr>
          <w:rFonts w:cs="Arial"/>
        </w:rPr>
        <w:br w:type="page"/>
      </w:r>
    </w:p>
    <w:p w14:paraId="24C4B649" w14:textId="777DA8DC" w:rsidR="00E55812" w:rsidRPr="00025ECC" w:rsidRDefault="00F171C9" w:rsidP="00F171C9">
      <w:pPr>
        <w:pStyle w:val="StepList413"/>
        <w:keepLines w:val="0"/>
        <w:widowControl w:val="0"/>
        <w:numPr>
          <w:ilvl w:val="0"/>
          <w:numId w:val="23"/>
        </w:numPr>
        <w:spacing w:before="120"/>
        <w:rPr>
          <w:rFonts w:cs="Arial"/>
        </w:rPr>
      </w:pPr>
      <w:r w:rsidRPr="00025ECC">
        <w:rPr>
          <w:rFonts w:cs="Arial"/>
        </w:rPr>
        <w:lastRenderedPageBreak/>
        <w:t>C</w:t>
      </w:r>
      <w:r w:rsidR="00080768" w:rsidRPr="00025ECC">
        <w:rPr>
          <w:rFonts w:cs="Arial"/>
        </w:rPr>
        <w:t>lick</w:t>
      </w:r>
      <w:r w:rsidR="00183EDA" w:rsidRPr="00025ECC">
        <w:rPr>
          <w:rFonts w:cs="Arial"/>
        </w:rPr>
        <w:t xml:space="preserve"> on the </w:t>
      </w:r>
      <w:r w:rsidR="00080768" w:rsidRPr="00025ECC">
        <w:rPr>
          <w:rFonts w:cs="Arial"/>
          <w:color w:val="0000FF"/>
        </w:rPr>
        <w:t>ellipses</w:t>
      </w:r>
      <w:r w:rsidR="00183EDA" w:rsidRPr="00025ECC">
        <w:rPr>
          <w:rFonts w:cs="Arial"/>
        </w:rPr>
        <w:t xml:space="preserve"> next to the ZIP</w:t>
      </w:r>
      <w:r w:rsidR="00F927B6" w:rsidRPr="00025ECC">
        <w:rPr>
          <w:rFonts w:cs="Arial"/>
        </w:rPr>
        <w:t>4</w:t>
      </w:r>
      <w:r w:rsidR="00183EDA" w:rsidRPr="00025ECC">
        <w:rPr>
          <w:rFonts w:cs="Arial"/>
        </w:rPr>
        <w:t xml:space="preserve"> field</w:t>
      </w:r>
      <w:r w:rsidR="00E13EE5">
        <w:rPr>
          <w:rFonts w:cs="Arial"/>
        </w:rPr>
        <w:t>. T</w:t>
      </w:r>
      <w:r w:rsidR="00183EDA" w:rsidRPr="00025ECC">
        <w:rPr>
          <w:rFonts w:cs="Arial"/>
        </w:rPr>
        <w:t xml:space="preserve">his will bring up a floating menu with a number of actions, or what we call operations, that you can </w:t>
      </w:r>
      <w:r w:rsidR="00656906" w:rsidRPr="00025ECC">
        <w:rPr>
          <w:rFonts w:cs="Arial"/>
        </w:rPr>
        <w:t>use</w:t>
      </w:r>
      <w:r w:rsidR="00183EDA" w:rsidRPr="00025ECC">
        <w:rPr>
          <w:rFonts w:cs="Arial"/>
        </w:rPr>
        <w:t xml:space="preserve"> to transform our zip field.</w:t>
      </w:r>
      <w:r w:rsidR="00F927B6" w:rsidRPr="00025ECC">
        <w:rPr>
          <w:rFonts w:cs="Arial"/>
        </w:rPr>
        <w:t xml:space="preserve"> Some commonly used functions are called out directly, but we want to pad, s</w:t>
      </w:r>
      <w:r w:rsidR="00FE148B" w:rsidRPr="00025ECC">
        <w:rPr>
          <w:rFonts w:cs="Arial"/>
        </w:rPr>
        <w:t>o</w:t>
      </w:r>
      <w:r w:rsidR="00A85E8C" w:rsidRPr="00025ECC">
        <w:rPr>
          <w:rFonts w:cs="Arial"/>
        </w:rPr>
        <w:t>…</w:t>
      </w:r>
    </w:p>
    <w:p w14:paraId="1C9CCE49" w14:textId="5B633B3C" w:rsidR="00D27406" w:rsidRPr="00025ECC" w:rsidRDefault="00741DF8" w:rsidP="00E55812">
      <w:pPr>
        <w:pStyle w:val="StepList413"/>
        <w:keepLines w:val="0"/>
        <w:widowControl w:val="0"/>
        <w:tabs>
          <w:tab w:val="clear" w:pos="792"/>
        </w:tabs>
        <w:spacing w:before="120"/>
        <w:ind w:firstLine="0"/>
        <w:rPr>
          <w:rFonts w:cs="Arial"/>
        </w:rPr>
      </w:pPr>
      <w:r w:rsidRPr="00025ECC">
        <w:rPr>
          <w:rFonts w:cs="Arial"/>
        </w:rPr>
        <w:t>Click</w:t>
      </w:r>
      <w:r w:rsidR="00E55812" w:rsidRPr="00025ECC">
        <w:rPr>
          <w:rFonts w:cs="Arial"/>
        </w:rPr>
        <w:t xml:space="preserve"> </w:t>
      </w:r>
      <w:r w:rsidR="00E41BCF" w:rsidRPr="00025ECC">
        <w:rPr>
          <w:rFonts w:cs="Arial"/>
        </w:rPr>
        <w:t xml:space="preserve">on </w:t>
      </w:r>
      <w:r w:rsidR="00F927B6" w:rsidRPr="00025ECC">
        <w:rPr>
          <w:rFonts w:cs="Arial"/>
          <w:color w:val="0000FF"/>
        </w:rPr>
        <w:t>View All</w:t>
      </w:r>
      <w:r w:rsidR="00E13EE5">
        <w:rPr>
          <w:rFonts w:cs="Arial"/>
          <w:color w:val="0000FF"/>
        </w:rPr>
        <w:t>.</w:t>
      </w:r>
    </w:p>
    <w:p w14:paraId="2B00527D" w14:textId="6F37E339" w:rsidR="00114038" w:rsidRPr="00025ECC" w:rsidRDefault="00C15267" w:rsidP="00D2740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99DC1D9" wp14:editId="00A638EC">
            <wp:extent cx="3015574" cy="3117060"/>
            <wp:effectExtent l="0" t="0" r="0" b="0"/>
            <wp:docPr id="545" name="Picture 5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A screenshot of a cell phone&#10;&#10;Description automatically generated"/>
                    <pic:cNvPicPr/>
                  </pic:nvPicPr>
                  <pic:blipFill>
                    <a:blip r:embed="rId67"/>
                    <a:stretch>
                      <a:fillRect/>
                    </a:stretch>
                  </pic:blipFill>
                  <pic:spPr>
                    <a:xfrm>
                      <a:off x="0" y="0"/>
                      <a:ext cx="3024615" cy="3126405"/>
                    </a:xfrm>
                    <a:prstGeom prst="rect">
                      <a:avLst/>
                    </a:prstGeom>
                  </pic:spPr>
                </pic:pic>
              </a:graphicData>
            </a:graphic>
          </wp:inline>
        </w:drawing>
      </w:r>
    </w:p>
    <w:p w14:paraId="4E15031C" w14:textId="6A4052F9" w:rsidR="00B126EC" w:rsidRPr="00025ECC" w:rsidRDefault="00B126EC" w:rsidP="00D27406">
      <w:pPr>
        <w:pStyle w:val="StepList413"/>
        <w:keepLines w:val="0"/>
        <w:widowControl w:val="0"/>
        <w:tabs>
          <w:tab w:val="clear" w:pos="792"/>
        </w:tabs>
        <w:spacing w:before="120"/>
        <w:ind w:firstLine="0"/>
        <w:rPr>
          <w:rFonts w:cs="Arial"/>
          <w:i/>
          <w:iCs/>
        </w:rPr>
      </w:pPr>
      <w:r w:rsidRPr="00025ECC">
        <w:rPr>
          <w:rFonts w:cs="Arial"/>
          <w:i/>
          <w:iCs/>
        </w:rPr>
        <w:t>Tip: Use your browser zoom in/out feature to see the View All option.</w:t>
      </w:r>
    </w:p>
    <w:p w14:paraId="4F3F3833" w14:textId="171470A7" w:rsidR="005636CE" w:rsidRPr="00025ECC" w:rsidRDefault="005636CE" w:rsidP="005636CE">
      <w:pPr>
        <w:pStyle w:val="StepList413"/>
        <w:keepLines w:val="0"/>
        <w:widowControl w:val="0"/>
        <w:numPr>
          <w:ilvl w:val="0"/>
          <w:numId w:val="23"/>
        </w:numPr>
        <w:spacing w:before="120"/>
        <w:rPr>
          <w:rFonts w:cs="Arial"/>
        </w:rPr>
      </w:pPr>
      <w:r w:rsidRPr="00025ECC">
        <w:rPr>
          <w:rFonts w:cs="Arial"/>
        </w:rPr>
        <w:t xml:space="preserve">Now we see all </w:t>
      </w:r>
      <w:r w:rsidR="00E13EE5">
        <w:rPr>
          <w:rFonts w:cs="Arial"/>
        </w:rPr>
        <w:t xml:space="preserve">of </w:t>
      </w:r>
      <w:r w:rsidRPr="00025ECC">
        <w:rPr>
          <w:rFonts w:cs="Arial"/>
        </w:rPr>
        <w:t xml:space="preserve">the shaping operations by category on the left, and the column we’re concentrating on, ZIP4. </w:t>
      </w:r>
    </w:p>
    <w:p w14:paraId="3D4AD5A7" w14:textId="2AC3F137" w:rsidR="005636CE" w:rsidRDefault="005636CE" w:rsidP="005636CE">
      <w:pPr>
        <w:pStyle w:val="StepList413"/>
        <w:keepLines w:val="0"/>
        <w:widowControl w:val="0"/>
        <w:tabs>
          <w:tab w:val="clear" w:pos="792"/>
        </w:tabs>
        <w:spacing w:before="120"/>
        <w:ind w:firstLine="0"/>
        <w:rPr>
          <w:rFonts w:cs="Arial"/>
          <w:noProof/>
        </w:rPr>
      </w:pPr>
      <w:r w:rsidRPr="00025ECC">
        <w:rPr>
          <w:rFonts w:cs="Arial"/>
        </w:rPr>
        <w:t>We’re making a text transform</w:t>
      </w:r>
      <w:r w:rsidR="00E13EE5">
        <w:rPr>
          <w:rFonts w:cs="Arial"/>
        </w:rPr>
        <w:t>ation</w:t>
      </w:r>
      <w:r w:rsidRPr="00025ECC">
        <w:rPr>
          <w:rFonts w:cs="Arial"/>
        </w:rPr>
        <w:t xml:space="preserve"> to pad missing numbers with zeros, so click </w:t>
      </w:r>
      <w:r w:rsidRPr="00025ECC">
        <w:rPr>
          <w:rFonts w:cs="Arial"/>
          <w:color w:val="0000FF"/>
        </w:rPr>
        <w:t>Text</w:t>
      </w:r>
      <w:r w:rsidRPr="00025ECC">
        <w:rPr>
          <w:rFonts w:cs="Arial"/>
        </w:rPr>
        <w:t>.</w:t>
      </w:r>
    </w:p>
    <w:p w14:paraId="475BE2BB" w14:textId="5E2BCBFB" w:rsidR="005636CE" w:rsidRDefault="005636CE" w:rsidP="005636CE">
      <w:pPr>
        <w:pStyle w:val="StepList413"/>
        <w:keepLines w:val="0"/>
        <w:widowControl w:val="0"/>
        <w:tabs>
          <w:tab w:val="clear" w:pos="792"/>
        </w:tabs>
        <w:spacing w:before="120"/>
        <w:ind w:firstLine="0"/>
        <w:rPr>
          <w:rFonts w:cs="Arial"/>
          <w:noProof/>
        </w:rPr>
      </w:pPr>
      <w:r w:rsidRPr="00025ECC">
        <w:rPr>
          <w:rFonts w:cs="Arial"/>
          <w:noProof/>
        </w:rPr>
        <w:drawing>
          <wp:inline distT="0" distB="0" distL="0" distR="0" wp14:anchorId="0FB1DD95" wp14:editId="358E5C12">
            <wp:extent cx="4134255" cy="1470574"/>
            <wp:effectExtent l="0" t="0" r="0" b="3175"/>
            <wp:docPr id="546" name="Picture 5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A screenshot of a cell phone&#10;&#10;Description automatically generated"/>
                    <pic:cNvPicPr/>
                  </pic:nvPicPr>
                  <pic:blipFill>
                    <a:blip r:embed="rId68"/>
                    <a:stretch>
                      <a:fillRect/>
                    </a:stretch>
                  </pic:blipFill>
                  <pic:spPr>
                    <a:xfrm>
                      <a:off x="0" y="0"/>
                      <a:ext cx="4166265" cy="1481960"/>
                    </a:xfrm>
                    <a:prstGeom prst="rect">
                      <a:avLst/>
                    </a:prstGeom>
                  </pic:spPr>
                </pic:pic>
              </a:graphicData>
            </a:graphic>
          </wp:inline>
        </w:drawing>
      </w:r>
    </w:p>
    <w:p w14:paraId="513D47B4" w14:textId="77777777" w:rsidR="005636CE" w:rsidRDefault="005636CE">
      <w:pPr>
        <w:spacing w:before="0" w:after="0"/>
        <w:rPr>
          <w:rFonts w:cs="Arial"/>
          <w:noProof/>
          <w:szCs w:val="22"/>
        </w:rPr>
      </w:pPr>
      <w:r>
        <w:rPr>
          <w:rFonts w:cs="Arial"/>
          <w:noProof/>
        </w:rPr>
        <w:br w:type="page"/>
      </w:r>
    </w:p>
    <w:p w14:paraId="27113816" w14:textId="2545C293" w:rsidR="00C52B45" w:rsidRPr="005636CE" w:rsidRDefault="00DF7550" w:rsidP="005636CE">
      <w:pPr>
        <w:pStyle w:val="StepList413"/>
        <w:keepLines w:val="0"/>
        <w:widowControl w:val="0"/>
        <w:numPr>
          <w:ilvl w:val="0"/>
          <w:numId w:val="23"/>
        </w:numPr>
        <w:spacing w:before="120"/>
        <w:rPr>
          <w:rFonts w:cs="Arial"/>
        </w:rPr>
      </w:pPr>
      <w:r w:rsidRPr="005636CE">
        <w:rPr>
          <w:rFonts w:cs="Arial"/>
        </w:rPr>
        <w:lastRenderedPageBreak/>
        <w:t>Next</w:t>
      </w:r>
      <w:r w:rsidRPr="005636CE">
        <w:rPr>
          <w:rFonts w:cs="Arial"/>
          <w:noProof/>
        </w:rPr>
        <w:t xml:space="preserve">, we choose the operation – click the dropdown below </w:t>
      </w:r>
      <w:r w:rsidRPr="005636CE">
        <w:rPr>
          <w:rFonts w:cs="Arial"/>
          <w:color w:val="0000FF"/>
        </w:rPr>
        <w:t>Text Operation</w:t>
      </w:r>
      <w:r w:rsidR="004E06FF">
        <w:rPr>
          <w:rFonts w:cs="Arial"/>
          <w:color w:val="0000FF"/>
        </w:rPr>
        <w:t>.</w:t>
      </w:r>
      <w:r w:rsidRPr="005636CE">
        <w:rPr>
          <w:rFonts w:cs="Arial"/>
          <w:noProof/>
        </w:rPr>
        <w:t xml:space="preserve"> </w:t>
      </w:r>
    </w:p>
    <w:p w14:paraId="79720812" w14:textId="0046400C" w:rsidR="00C247F8" w:rsidRPr="00025ECC" w:rsidRDefault="00C52B45" w:rsidP="00C52B45">
      <w:pPr>
        <w:pStyle w:val="StepList413"/>
        <w:keepLines w:val="0"/>
        <w:widowControl w:val="0"/>
        <w:tabs>
          <w:tab w:val="clear" w:pos="792"/>
        </w:tabs>
        <w:spacing w:before="120"/>
        <w:ind w:firstLine="0"/>
        <w:rPr>
          <w:rFonts w:cs="Arial"/>
          <w:color w:val="0000FF"/>
        </w:rPr>
      </w:pPr>
      <w:r w:rsidRPr="00025ECC">
        <w:rPr>
          <w:rFonts w:cs="Arial"/>
          <w:noProof/>
        </w:rPr>
        <w:t>C</w:t>
      </w:r>
      <w:r w:rsidR="00DF7550" w:rsidRPr="00025ECC">
        <w:rPr>
          <w:rFonts w:cs="Arial"/>
          <w:noProof/>
        </w:rPr>
        <w:t xml:space="preserve">hoose </w:t>
      </w:r>
      <w:r w:rsidR="00DF7550" w:rsidRPr="00025ECC">
        <w:rPr>
          <w:rFonts w:cs="Arial"/>
          <w:color w:val="0000FF"/>
        </w:rPr>
        <w:t>Pad Characters</w:t>
      </w:r>
      <w:r w:rsidR="004E06FF">
        <w:rPr>
          <w:rFonts w:cs="Arial"/>
          <w:color w:val="0000FF"/>
        </w:rPr>
        <w:t>.</w:t>
      </w:r>
    </w:p>
    <w:p w14:paraId="2256CA27" w14:textId="2EA596C4" w:rsidR="00114038" w:rsidRPr="00025ECC" w:rsidRDefault="006955B0" w:rsidP="00C247F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BC3245D" wp14:editId="2BDCE5C7">
            <wp:extent cx="3331286" cy="3122579"/>
            <wp:effectExtent l="0" t="0" r="0" b="1905"/>
            <wp:docPr id="547" name="Picture 5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A screenshot of a cell phone&#10;&#10;Description automatically generated"/>
                    <pic:cNvPicPr/>
                  </pic:nvPicPr>
                  <pic:blipFill>
                    <a:blip r:embed="rId69"/>
                    <a:stretch>
                      <a:fillRect/>
                    </a:stretch>
                  </pic:blipFill>
                  <pic:spPr>
                    <a:xfrm>
                      <a:off x="0" y="0"/>
                      <a:ext cx="3336660" cy="3127616"/>
                    </a:xfrm>
                    <a:prstGeom prst="rect">
                      <a:avLst/>
                    </a:prstGeom>
                  </pic:spPr>
                </pic:pic>
              </a:graphicData>
            </a:graphic>
          </wp:inline>
        </w:drawing>
      </w:r>
    </w:p>
    <w:p w14:paraId="0C9793E3" w14:textId="77777777" w:rsidR="000B6B9E" w:rsidRPr="00025ECC" w:rsidRDefault="00DF7550" w:rsidP="00C1201C">
      <w:pPr>
        <w:pStyle w:val="StepList413"/>
        <w:keepLines w:val="0"/>
        <w:widowControl w:val="0"/>
        <w:numPr>
          <w:ilvl w:val="0"/>
          <w:numId w:val="23"/>
        </w:numPr>
        <w:spacing w:before="120"/>
        <w:rPr>
          <w:rFonts w:cs="Arial"/>
        </w:rPr>
      </w:pPr>
      <w:r w:rsidRPr="00025ECC">
        <w:rPr>
          <w:rFonts w:cs="Arial"/>
        </w:rPr>
        <w:t>This brings up a window where you put in the parameters for padding characters. This function takes 3 parameters –</w:t>
      </w:r>
      <w:r w:rsidR="00115F44" w:rsidRPr="00025ECC">
        <w:rPr>
          <w:rFonts w:cs="Arial"/>
        </w:rPr>
        <w:t xml:space="preserve"> </w:t>
      </w:r>
      <w:r w:rsidR="00115F44" w:rsidRPr="00025ECC">
        <w:rPr>
          <w:rFonts w:cs="Arial"/>
          <w:color w:val="0000FF"/>
        </w:rPr>
        <w:t>S</w:t>
      </w:r>
      <w:r w:rsidRPr="00025ECC">
        <w:rPr>
          <w:rFonts w:cs="Arial"/>
          <w:color w:val="0000FF"/>
        </w:rPr>
        <w:t>ide to pad</w:t>
      </w:r>
      <w:r w:rsidR="00115F44" w:rsidRPr="00025ECC">
        <w:rPr>
          <w:rFonts w:cs="Arial"/>
          <w:color w:val="0000FF"/>
        </w:rPr>
        <w:t>:</w:t>
      </w:r>
      <w:r w:rsidRPr="00025ECC">
        <w:rPr>
          <w:rFonts w:cs="Arial"/>
          <w:color w:val="0000FF"/>
        </w:rPr>
        <w:t xml:space="preserve"> (Right)</w:t>
      </w:r>
      <w:r w:rsidRPr="00025ECC">
        <w:rPr>
          <w:rFonts w:cs="Arial"/>
        </w:rPr>
        <w:t>,</w:t>
      </w:r>
      <w:r w:rsidRPr="00025ECC">
        <w:rPr>
          <w:rFonts w:cs="Arial"/>
          <w:color w:val="0000FF"/>
        </w:rPr>
        <w:t xml:space="preserve"> </w:t>
      </w:r>
      <w:r w:rsidRPr="00025ECC">
        <w:rPr>
          <w:rFonts w:cs="Arial"/>
        </w:rPr>
        <w:t xml:space="preserve">what the length of the resulting field should be </w:t>
      </w:r>
      <w:r w:rsidRPr="00025ECC">
        <w:rPr>
          <w:rFonts w:cs="Arial"/>
          <w:color w:val="0000FF"/>
        </w:rPr>
        <w:t>(4),</w:t>
      </w:r>
      <w:r w:rsidRPr="00025ECC">
        <w:rPr>
          <w:rFonts w:cs="Arial"/>
        </w:rPr>
        <w:t xml:space="preserve"> and what </w:t>
      </w:r>
      <w:r w:rsidR="00115F44" w:rsidRPr="00025ECC">
        <w:rPr>
          <w:rFonts w:cs="Arial"/>
          <w:color w:val="0000FF"/>
        </w:rPr>
        <w:t>pad string</w:t>
      </w:r>
      <w:r w:rsidRPr="00025ECC">
        <w:rPr>
          <w:rFonts w:cs="Arial"/>
          <w:color w:val="0000FF"/>
        </w:rPr>
        <w:t xml:space="preserve"> to use</w:t>
      </w:r>
      <w:r w:rsidR="00115F44" w:rsidRPr="00025ECC">
        <w:rPr>
          <w:rFonts w:cs="Arial"/>
          <w:color w:val="0000FF"/>
        </w:rPr>
        <w:t>:</w:t>
      </w:r>
      <w:r w:rsidRPr="00025ECC">
        <w:rPr>
          <w:rFonts w:cs="Arial"/>
          <w:color w:val="0000FF"/>
        </w:rPr>
        <w:t xml:space="preserve"> (0).</w:t>
      </w:r>
      <w:r w:rsidRPr="00025ECC">
        <w:rPr>
          <w:rFonts w:cs="Arial"/>
        </w:rPr>
        <w:t xml:space="preserve"> </w:t>
      </w:r>
    </w:p>
    <w:p w14:paraId="7E7D1200" w14:textId="77777777" w:rsidR="006955B0" w:rsidRPr="00025ECC" w:rsidRDefault="00DF7550" w:rsidP="000B6B9E">
      <w:pPr>
        <w:pStyle w:val="StepList413"/>
        <w:keepLines w:val="0"/>
        <w:widowControl w:val="0"/>
        <w:tabs>
          <w:tab w:val="clear" w:pos="792"/>
        </w:tabs>
        <w:spacing w:before="120"/>
        <w:ind w:firstLine="0"/>
        <w:rPr>
          <w:rFonts w:cs="Arial"/>
          <w:noProof/>
        </w:rPr>
      </w:pPr>
      <w:r w:rsidRPr="00025ECC">
        <w:rPr>
          <w:rFonts w:cs="Arial"/>
        </w:rPr>
        <w:t>Here are the parameters you should choose:</w:t>
      </w:r>
    </w:p>
    <w:p w14:paraId="5B6D3177" w14:textId="1F2885C9" w:rsidR="00115F44" w:rsidRPr="00025ECC" w:rsidRDefault="006955B0" w:rsidP="006955B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A1550F4" wp14:editId="513B1E90">
            <wp:extent cx="3031602" cy="3754877"/>
            <wp:effectExtent l="0" t="0" r="3810" b="4445"/>
            <wp:docPr id="550" name="Picture 5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550" descr="A screenshot of a cell phone&#10;&#10;Description automatically generated"/>
                    <pic:cNvPicPr/>
                  </pic:nvPicPr>
                  <pic:blipFill>
                    <a:blip r:embed="rId70"/>
                    <a:stretch>
                      <a:fillRect/>
                    </a:stretch>
                  </pic:blipFill>
                  <pic:spPr>
                    <a:xfrm>
                      <a:off x="0" y="0"/>
                      <a:ext cx="3039276" cy="3764382"/>
                    </a:xfrm>
                    <a:prstGeom prst="rect">
                      <a:avLst/>
                    </a:prstGeom>
                  </pic:spPr>
                </pic:pic>
              </a:graphicData>
            </a:graphic>
          </wp:inline>
        </w:drawing>
      </w:r>
      <w:r w:rsidR="00115F44" w:rsidRPr="00025ECC">
        <w:rPr>
          <w:rFonts w:cs="Arial"/>
        </w:rPr>
        <w:br w:type="page"/>
      </w:r>
    </w:p>
    <w:p w14:paraId="7695F6C8" w14:textId="676BDE0E" w:rsidR="00C1201C" w:rsidRPr="00025ECC" w:rsidRDefault="000B29A1" w:rsidP="00C1201C">
      <w:pPr>
        <w:pStyle w:val="StepList413"/>
        <w:keepLines w:val="0"/>
        <w:widowControl w:val="0"/>
        <w:numPr>
          <w:ilvl w:val="0"/>
          <w:numId w:val="23"/>
        </w:numPr>
        <w:spacing w:before="120"/>
        <w:rPr>
          <w:rFonts w:cs="Arial"/>
        </w:rPr>
      </w:pPr>
      <w:r w:rsidRPr="00025ECC">
        <w:rPr>
          <w:rFonts w:cs="Arial"/>
        </w:rPr>
        <w:lastRenderedPageBreak/>
        <w:t xml:space="preserve">After entering these parameters, click the </w:t>
      </w:r>
      <w:r w:rsidRPr="00025ECC">
        <w:rPr>
          <w:rFonts w:cs="Arial"/>
          <w:color w:val="0000FF"/>
        </w:rPr>
        <w:t xml:space="preserve">Apply </w:t>
      </w:r>
      <w:r w:rsidRPr="00025ECC">
        <w:rPr>
          <w:rFonts w:cs="Arial"/>
        </w:rPr>
        <w:t>button. This will take you back to the data grid, and our field ZIP4 will now be padded if necessary.</w:t>
      </w:r>
      <w:r w:rsidR="0059238A" w:rsidRPr="00025ECC">
        <w:rPr>
          <w:rFonts w:cs="Arial"/>
          <w:noProof/>
        </w:rPr>
        <w:t xml:space="preserve"> </w:t>
      </w:r>
    </w:p>
    <w:p w14:paraId="3032B3E7" w14:textId="61BA5FE0" w:rsidR="00264814" w:rsidRPr="00025ECC" w:rsidRDefault="006955B0" w:rsidP="00264814">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D3DF63E" wp14:editId="390AEB42">
            <wp:extent cx="2023353" cy="677503"/>
            <wp:effectExtent l="0" t="0" r="0" b="0"/>
            <wp:docPr id="553" name="Picture 5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A close up of a sign&#10;&#10;Description automatically generated"/>
                    <pic:cNvPicPr/>
                  </pic:nvPicPr>
                  <pic:blipFill>
                    <a:blip r:embed="rId71"/>
                    <a:stretch>
                      <a:fillRect/>
                    </a:stretch>
                  </pic:blipFill>
                  <pic:spPr>
                    <a:xfrm>
                      <a:off x="0" y="0"/>
                      <a:ext cx="2033130" cy="680777"/>
                    </a:xfrm>
                    <a:prstGeom prst="rect">
                      <a:avLst/>
                    </a:prstGeom>
                  </pic:spPr>
                </pic:pic>
              </a:graphicData>
            </a:graphic>
          </wp:inline>
        </w:drawing>
      </w:r>
    </w:p>
    <w:p w14:paraId="030D0E7C" w14:textId="535DDE64" w:rsidR="005636CE" w:rsidRDefault="000B29A1" w:rsidP="000B29A1">
      <w:pPr>
        <w:pStyle w:val="StepList413"/>
        <w:keepLines w:val="0"/>
        <w:widowControl w:val="0"/>
        <w:numPr>
          <w:ilvl w:val="0"/>
          <w:numId w:val="23"/>
        </w:numPr>
        <w:spacing w:before="120"/>
        <w:rPr>
          <w:rFonts w:cs="Arial"/>
        </w:rPr>
      </w:pPr>
      <w:r w:rsidRPr="00025ECC">
        <w:rPr>
          <w:rFonts w:cs="Arial"/>
        </w:rPr>
        <w:t xml:space="preserve">We’re now going to do a similar thing to the ZIP field. We want to pad the zip field with a </w:t>
      </w:r>
      <w:r w:rsidR="004E06FF">
        <w:rPr>
          <w:rFonts w:cs="Arial"/>
        </w:rPr>
        <w:t>zero</w:t>
      </w:r>
      <w:r w:rsidRPr="00025ECC">
        <w:rPr>
          <w:rFonts w:cs="Arial"/>
        </w:rPr>
        <w:t xml:space="preserve">, if </w:t>
      </w:r>
      <w:r w:rsidR="00656906" w:rsidRPr="00025ECC">
        <w:rPr>
          <w:rFonts w:cs="Arial"/>
        </w:rPr>
        <w:t>necessary,</w:t>
      </w:r>
      <w:r w:rsidRPr="00025ECC">
        <w:rPr>
          <w:rFonts w:cs="Arial"/>
        </w:rPr>
        <w:t xml:space="preserve"> to make the field 5 characters. </w:t>
      </w:r>
      <w:r w:rsidRPr="00025ECC">
        <w:rPr>
          <w:rFonts w:cs="Arial"/>
          <w:i/>
          <w:iCs/>
        </w:rPr>
        <w:t>Don’t look at the screenshot below!</w:t>
      </w:r>
      <w:r w:rsidRPr="00025ECC">
        <w:rPr>
          <w:rFonts w:cs="Arial"/>
        </w:rPr>
        <w:t xml:space="preserve"> Try it on your own first – but if you’re struggling, the screenshots below should help</w:t>
      </w:r>
      <w:r w:rsidR="004E06FF">
        <w:rPr>
          <w:rFonts w:cs="Arial"/>
        </w:rPr>
        <w:t>.</w:t>
      </w:r>
    </w:p>
    <w:p w14:paraId="588ABACF" w14:textId="22D8BD7E" w:rsidR="000B29A1" w:rsidRPr="00025ECC" w:rsidRDefault="006955B0" w:rsidP="005636CE">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509497F" wp14:editId="3FBDC965">
            <wp:extent cx="5359032" cy="6235430"/>
            <wp:effectExtent l="0" t="0" r="635" b="635"/>
            <wp:docPr id="556" name="Picture 5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descr="A screen shot of a computer&#10;&#10;Description automatically generated"/>
                    <pic:cNvPicPr/>
                  </pic:nvPicPr>
                  <pic:blipFill>
                    <a:blip r:embed="rId72"/>
                    <a:stretch>
                      <a:fillRect/>
                    </a:stretch>
                  </pic:blipFill>
                  <pic:spPr>
                    <a:xfrm>
                      <a:off x="0" y="0"/>
                      <a:ext cx="5374078" cy="6252937"/>
                    </a:xfrm>
                    <a:prstGeom prst="rect">
                      <a:avLst/>
                    </a:prstGeom>
                  </pic:spPr>
                </pic:pic>
              </a:graphicData>
            </a:graphic>
          </wp:inline>
        </w:drawing>
      </w:r>
    </w:p>
    <w:p w14:paraId="05B8151E" w14:textId="0E328979" w:rsidR="00114038" w:rsidRPr="00025ECC" w:rsidRDefault="00114038" w:rsidP="00114038">
      <w:pPr>
        <w:pStyle w:val="StepList413"/>
        <w:keepLines w:val="0"/>
        <w:widowControl w:val="0"/>
        <w:tabs>
          <w:tab w:val="clear" w:pos="792"/>
        </w:tabs>
        <w:spacing w:before="120"/>
        <w:ind w:firstLine="0"/>
        <w:rPr>
          <w:rFonts w:cs="Arial"/>
        </w:rPr>
      </w:pPr>
      <w:r w:rsidRPr="00025ECC">
        <w:rPr>
          <w:rFonts w:cs="Arial"/>
        </w:rPr>
        <w:br w:type="page"/>
      </w:r>
    </w:p>
    <w:p w14:paraId="2E2BF6EB" w14:textId="7C8FACA1" w:rsidR="00395C61" w:rsidRPr="00025ECC" w:rsidRDefault="000B29A1" w:rsidP="00AF27C5">
      <w:pPr>
        <w:pStyle w:val="StepList413"/>
        <w:keepLines w:val="0"/>
        <w:widowControl w:val="0"/>
        <w:numPr>
          <w:ilvl w:val="0"/>
          <w:numId w:val="23"/>
        </w:numPr>
        <w:spacing w:before="120"/>
        <w:rPr>
          <w:rFonts w:cs="Arial"/>
        </w:rPr>
      </w:pPr>
      <w:r w:rsidRPr="00025ECC">
        <w:rPr>
          <w:rFonts w:cs="Arial"/>
        </w:rPr>
        <w:lastRenderedPageBreak/>
        <w:t xml:space="preserve">When you click </w:t>
      </w:r>
      <w:r w:rsidRPr="00025ECC">
        <w:rPr>
          <w:rFonts w:cs="Arial"/>
          <w:color w:val="0000FF"/>
        </w:rPr>
        <w:t>Apply</w:t>
      </w:r>
      <w:r w:rsidRPr="00025ECC">
        <w:rPr>
          <w:rFonts w:cs="Arial"/>
        </w:rPr>
        <w:t xml:space="preserve"> you’re returned to the data grid</w:t>
      </w:r>
      <w:r w:rsidR="004E06FF">
        <w:rPr>
          <w:rFonts w:cs="Arial"/>
        </w:rPr>
        <w:t>. S</w:t>
      </w:r>
      <w:r w:rsidRPr="00025ECC">
        <w:rPr>
          <w:rFonts w:cs="Arial"/>
        </w:rPr>
        <w:t xml:space="preserve">croll over to ZIP and verify the leading </w:t>
      </w:r>
      <w:r w:rsidR="004E06FF">
        <w:rPr>
          <w:rFonts w:cs="Arial"/>
        </w:rPr>
        <w:t>zeros</w:t>
      </w:r>
      <w:r w:rsidRPr="00025ECC">
        <w:rPr>
          <w:rFonts w:cs="Arial"/>
        </w:rPr>
        <w:t xml:space="preserve"> are in place:</w:t>
      </w:r>
    </w:p>
    <w:p w14:paraId="36A86B16" w14:textId="765A97FF" w:rsidR="00C1201C" w:rsidRPr="00025ECC" w:rsidRDefault="00F531AC" w:rsidP="00395C61">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13A7DD3" wp14:editId="0EABF820">
            <wp:extent cx="4211122" cy="494675"/>
            <wp:effectExtent l="0" t="0" r="5715"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9237" cy="501502"/>
                    </a:xfrm>
                    <a:prstGeom prst="rect">
                      <a:avLst/>
                    </a:prstGeom>
                  </pic:spPr>
                </pic:pic>
              </a:graphicData>
            </a:graphic>
          </wp:inline>
        </w:drawing>
      </w:r>
    </w:p>
    <w:p w14:paraId="07221772" w14:textId="496C5191" w:rsidR="00AF27C5" w:rsidRPr="00025ECC" w:rsidRDefault="000B29A1" w:rsidP="00F22962">
      <w:pPr>
        <w:pStyle w:val="StepList413"/>
        <w:keepLines w:val="0"/>
        <w:widowControl w:val="0"/>
        <w:numPr>
          <w:ilvl w:val="0"/>
          <w:numId w:val="23"/>
        </w:numPr>
        <w:spacing w:before="120"/>
        <w:rPr>
          <w:rFonts w:cs="Arial"/>
        </w:rPr>
      </w:pPr>
      <w:r w:rsidRPr="00025ECC">
        <w:rPr>
          <w:rFonts w:cs="Arial"/>
        </w:rPr>
        <w:t xml:space="preserve">What’s also great about refinery is that as you add operations it keeps a list of those operations, in easy to understand </w:t>
      </w:r>
      <w:r w:rsidR="00A90F78" w:rsidRPr="00025ECC">
        <w:rPr>
          <w:rFonts w:cs="Arial"/>
        </w:rPr>
        <w:t>English, not code – and you can delete a step at any point by clicking the garbage can on that step – the data will revert back to its state prior to the step</w:t>
      </w:r>
      <w:r w:rsidR="00834A16">
        <w:rPr>
          <w:rFonts w:cs="Arial"/>
        </w:rPr>
        <w:t>.</w:t>
      </w:r>
    </w:p>
    <w:p w14:paraId="762100A2" w14:textId="637A7A56" w:rsidR="00C1201C" w:rsidRPr="00025ECC" w:rsidRDefault="00EF102D" w:rsidP="00AF27C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84B2592" wp14:editId="6CB42302">
            <wp:extent cx="2113613" cy="2585402"/>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32913" cy="2609010"/>
                    </a:xfrm>
                    <a:prstGeom prst="rect">
                      <a:avLst/>
                    </a:prstGeom>
                  </pic:spPr>
                </pic:pic>
              </a:graphicData>
            </a:graphic>
          </wp:inline>
        </w:drawing>
      </w:r>
    </w:p>
    <w:p w14:paraId="20EF99C7" w14:textId="0D3280B3" w:rsidR="006649B0" w:rsidRPr="00025ECC" w:rsidRDefault="00AA6387" w:rsidP="00AA6387">
      <w:pPr>
        <w:pStyle w:val="StepList413"/>
        <w:keepLines w:val="0"/>
        <w:widowControl w:val="0"/>
        <w:numPr>
          <w:ilvl w:val="0"/>
          <w:numId w:val="23"/>
        </w:numPr>
        <w:spacing w:before="120"/>
        <w:rPr>
          <w:rFonts w:cs="Arial"/>
        </w:rPr>
      </w:pPr>
      <w:r w:rsidRPr="00025ECC">
        <w:rPr>
          <w:rFonts w:cs="Arial"/>
        </w:rPr>
        <w:t>Now that we’ve built a pipeline with</w:t>
      </w:r>
      <w:r w:rsidR="0045254B">
        <w:rPr>
          <w:rFonts w:cs="Arial"/>
        </w:rPr>
        <w:t xml:space="preserve"> two </w:t>
      </w:r>
      <w:r w:rsidRPr="00025ECC">
        <w:rPr>
          <w:rFonts w:cs="Arial"/>
        </w:rPr>
        <w:t xml:space="preserve">steps, we want to run it so we can persist the data somewhere. To do that, we save the pipeline as a </w:t>
      </w:r>
      <w:r w:rsidR="00834A16">
        <w:rPr>
          <w:rFonts w:cs="Arial"/>
        </w:rPr>
        <w:t>“</w:t>
      </w:r>
      <w:r w:rsidRPr="00025ECC">
        <w:rPr>
          <w:rFonts w:cs="Arial"/>
        </w:rPr>
        <w:t>job</w:t>
      </w:r>
      <w:r w:rsidR="00834A16">
        <w:rPr>
          <w:rFonts w:cs="Arial"/>
        </w:rPr>
        <w:t>”</w:t>
      </w:r>
      <w:r w:rsidRPr="00025ECC">
        <w:rPr>
          <w:rFonts w:cs="Arial"/>
        </w:rPr>
        <w:t xml:space="preserve">. </w:t>
      </w:r>
    </w:p>
    <w:p w14:paraId="19422F56" w14:textId="1BDC8380" w:rsidR="00E753C2" w:rsidRPr="00025ECC" w:rsidRDefault="00AA6387" w:rsidP="006649B0">
      <w:pPr>
        <w:pStyle w:val="StepList413"/>
        <w:keepLines w:val="0"/>
        <w:widowControl w:val="0"/>
        <w:tabs>
          <w:tab w:val="clear" w:pos="792"/>
        </w:tabs>
        <w:spacing w:before="120"/>
        <w:ind w:firstLine="0"/>
        <w:rPr>
          <w:rFonts w:cs="Arial"/>
        </w:rPr>
      </w:pPr>
      <w:r w:rsidRPr="00025ECC">
        <w:rPr>
          <w:rFonts w:cs="Arial"/>
        </w:rPr>
        <w:t xml:space="preserve">Click the </w:t>
      </w:r>
      <w:r w:rsidRPr="00025ECC">
        <w:rPr>
          <w:rFonts w:cs="Arial"/>
          <w:color w:val="0000FF"/>
        </w:rPr>
        <w:t>down arrow</w:t>
      </w:r>
      <w:r w:rsidRPr="00025ECC">
        <w:rPr>
          <w:rFonts w:cs="Arial"/>
        </w:rPr>
        <w:t xml:space="preserve"> </w:t>
      </w:r>
      <w:r w:rsidR="003B23DB" w:rsidRPr="00025ECC">
        <w:rPr>
          <w:rFonts w:cs="Arial"/>
        </w:rPr>
        <w:t xml:space="preserve">icon </w:t>
      </w:r>
      <w:r w:rsidRPr="00025ECC">
        <w:rPr>
          <w:rFonts w:cs="Arial"/>
        </w:rPr>
        <w:t>next to the clock</w:t>
      </w:r>
      <w:r w:rsidR="003B23DB" w:rsidRPr="00025ECC">
        <w:rPr>
          <w:rFonts w:cs="Arial"/>
        </w:rPr>
        <w:t xml:space="preserve"> </w:t>
      </w:r>
      <w:r w:rsidRPr="00025ECC">
        <w:rPr>
          <w:rFonts w:cs="Arial"/>
        </w:rPr>
        <w:t>and play arro</w:t>
      </w:r>
      <w:r w:rsidR="00E753C2" w:rsidRPr="00025ECC">
        <w:rPr>
          <w:rFonts w:cs="Arial"/>
        </w:rPr>
        <w:t>w</w:t>
      </w:r>
      <w:r w:rsidR="003B23DB" w:rsidRPr="00025ECC">
        <w:rPr>
          <w:rFonts w:cs="Arial"/>
        </w:rPr>
        <w:t xml:space="preserve"> icons</w:t>
      </w:r>
      <w:r w:rsidR="00834A16">
        <w:rPr>
          <w:rFonts w:cs="Arial"/>
        </w:rPr>
        <w:t>,</w:t>
      </w:r>
    </w:p>
    <w:p w14:paraId="35D1D057" w14:textId="657FF831" w:rsidR="00E753C2" w:rsidRPr="00025ECC" w:rsidRDefault="00834A16" w:rsidP="006649B0">
      <w:pPr>
        <w:pStyle w:val="StepList413"/>
        <w:keepLines w:val="0"/>
        <w:widowControl w:val="0"/>
        <w:tabs>
          <w:tab w:val="clear" w:pos="792"/>
        </w:tabs>
        <w:spacing w:before="120"/>
        <w:ind w:firstLine="0"/>
        <w:rPr>
          <w:rFonts w:cs="Arial"/>
        </w:rPr>
      </w:pPr>
      <w:r>
        <w:rPr>
          <w:rFonts w:cs="Arial"/>
        </w:rPr>
        <w:t>t</w:t>
      </w:r>
      <w:r w:rsidR="00AA6387" w:rsidRPr="00025ECC">
        <w:rPr>
          <w:rFonts w:cs="Arial"/>
        </w:rPr>
        <w:t xml:space="preserve">hen click </w:t>
      </w:r>
      <w:r w:rsidR="00AA6387" w:rsidRPr="00025ECC">
        <w:rPr>
          <w:rFonts w:cs="Arial"/>
          <w:color w:val="0000FF"/>
        </w:rPr>
        <w:t>Save and Create a Job</w:t>
      </w:r>
      <w:r>
        <w:rPr>
          <w:rFonts w:cs="Arial"/>
          <w:color w:val="0000FF"/>
        </w:rPr>
        <w:t>.</w:t>
      </w:r>
    </w:p>
    <w:p w14:paraId="39C6882C" w14:textId="1FFC607B" w:rsidR="00114038" w:rsidRPr="00025ECC" w:rsidRDefault="00C714CB" w:rsidP="006649B0">
      <w:pPr>
        <w:pStyle w:val="StepList413"/>
        <w:keepLines w:val="0"/>
        <w:widowControl w:val="0"/>
        <w:tabs>
          <w:tab w:val="clear" w:pos="792"/>
        </w:tabs>
        <w:spacing w:before="120"/>
        <w:ind w:firstLine="0"/>
        <w:rPr>
          <w:rFonts w:cs="Arial"/>
          <w:color w:val="0000FF"/>
        </w:rPr>
      </w:pPr>
      <w:r w:rsidRPr="00025ECC">
        <w:rPr>
          <w:rFonts w:cs="Arial"/>
          <w:noProof/>
          <w:color w:val="0000FF"/>
        </w:rPr>
        <w:drawing>
          <wp:inline distT="0" distB="0" distL="0" distR="0" wp14:anchorId="300E2407" wp14:editId="57EBA16F">
            <wp:extent cx="2324910" cy="1414771"/>
            <wp:effectExtent l="0" t="0" r="0" b="0"/>
            <wp:docPr id="557" name="Picture 55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A picture containing clock&#10;&#10;Description automatically generated"/>
                    <pic:cNvPicPr/>
                  </pic:nvPicPr>
                  <pic:blipFill>
                    <a:blip r:embed="rId75"/>
                    <a:stretch>
                      <a:fillRect/>
                    </a:stretch>
                  </pic:blipFill>
                  <pic:spPr>
                    <a:xfrm>
                      <a:off x="0" y="0"/>
                      <a:ext cx="2336216" cy="1421651"/>
                    </a:xfrm>
                    <a:prstGeom prst="rect">
                      <a:avLst/>
                    </a:prstGeom>
                  </pic:spPr>
                </pic:pic>
              </a:graphicData>
            </a:graphic>
          </wp:inline>
        </w:drawing>
      </w:r>
    </w:p>
    <w:p w14:paraId="1C5A75B7" w14:textId="77777777" w:rsidR="00114038" w:rsidRPr="00025ECC" w:rsidRDefault="00114038">
      <w:pPr>
        <w:spacing w:before="0" w:after="0"/>
        <w:rPr>
          <w:rFonts w:cs="Arial"/>
          <w:color w:val="0000FF"/>
          <w:szCs w:val="22"/>
        </w:rPr>
      </w:pPr>
      <w:r w:rsidRPr="00025ECC">
        <w:rPr>
          <w:rFonts w:cs="Arial"/>
          <w:color w:val="0000FF"/>
        </w:rPr>
        <w:br w:type="page"/>
      </w:r>
    </w:p>
    <w:p w14:paraId="7BA2814E" w14:textId="77777777" w:rsidR="00903E3B" w:rsidRPr="00025ECC" w:rsidRDefault="00AA6387" w:rsidP="00DC5251">
      <w:pPr>
        <w:pStyle w:val="StepList"/>
        <w:keepLines w:val="0"/>
        <w:widowControl w:val="0"/>
        <w:spacing w:before="120"/>
        <w:rPr>
          <w:rFonts w:cs="Arial"/>
        </w:rPr>
      </w:pPr>
      <w:r w:rsidRPr="00025ECC">
        <w:rPr>
          <w:rFonts w:cs="Arial"/>
        </w:rPr>
        <w:lastRenderedPageBreak/>
        <w:t xml:space="preserve">Next we need to name the job and then run it. </w:t>
      </w:r>
    </w:p>
    <w:p w14:paraId="1E6C0684" w14:textId="3A6E1D73" w:rsidR="005055CB" w:rsidRDefault="00AA6387" w:rsidP="00903E3B">
      <w:pPr>
        <w:pStyle w:val="StepList"/>
        <w:keepLines w:val="0"/>
        <w:widowControl w:val="0"/>
        <w:numPr>
          <w:ilvl w:val="0"/>
          <w:numId w:val="0"/>
        </w:numPr>
        <w:spacing w:before="120"/>
        <w:ind w:left="792"/>
        <w:rPr>
          <w:rFonts w:cs="Arial"/>
          <w:color w:val="0000FF"/>
        </w:rPr>
      </w:pPr>
      <w:r w:rsidRPr="00025ECC">
        <w:rPr>
          <w:rFonts w:cs="Arial"/>
        </w:rPr>
        <w:t xml:space="preserve">Enter the name </w:t>
      </w:r>
      <w:r w:rsidRPr="00025ECC">
        <w:rPr>
          <w:rFonts w:cs="Arial"/>
          <w:color w:val="0000FF"/>
        </w:rPr>
        <w:t>Clean-Zips</w:t>
      </w:r>
      <w:r w:rsidR="00903E3B" w:rsidRPr="00025ECC">
        <w:rPr>
          <w:rFonts w:cs="Arial"/>
        </w:rPr>
        <w:t xml:space="preserve"> </w:t>
      </w:r>
      <w:r w:rsidR="00903E3B" w:rsidRPr="00025ECC">
        <w:rPr>
          <w:rFonts w:cs="Arial"/>
        </w:rPr>
        <w:sym w:font="Wingdings 3" w:char="F061"/>
      </w:r>
      <w:r w:rsidR="00903E3B" w:rsidRPr="00025ECC">
        <w:rPr>
          <w:rFonts w:cs="Arial"/>
        </w:rPr>
        <w:t xml:space="preserve"> </w:t>
      </w:r>
      <w:r w:rsidRPr="00025ECC">
        <w:rPr>
          <w:rFonts w:cs="Arial"/>
          <w:color w:val="0000FF"/>
        </w:rPr>
        <w:t>Create and Run</w:t>
      </w:r>
      <w:r w:rsidR="00834A16">
        <w:rPr>
          <w:rFonts w:cs="Arial"/>
          <w:color w:val="0000FF"/>
        </w:rPr>
        <w:t>.</w:t>
      </w:r>
    </w:p>
    <w:p w14:paraId="222A218B" w14:textId="3142B485" w:rsidR="00DC5251" w:rsidRPr="00025ECC" w:rsidRDefault="00C714CB" w:rsidP="00903E3B">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2355373E" wp14:editId="07930665">
            <wp:extent cx="5651770" cy="2925941"/>
            <wp:effectExtent l="0" t="0" r="0" b="0"/>
            <wp:docPr id="560" name="Picture 5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A screenshot of a cell phone&#10;&#10;Description automatically generated"/>
                    <pic:cNvPicPr/>
                  </pic:nvPicPr>
                  <pic:blipFill>
                    <a:blip r:embed="rId76"/>
                    <a:stretch>
                      <a:fillRect/>
                    </a:stretch>
                  </pic:blipFill>
                  <pic:spPr>
                    <a:xfrm>
                      <a:off x="0" y="0"/>
                      <a:ext cx="5663601" cy="2932066"/>
                    </a:xfrm>
                    <a:prstGeom prst="rect">
                      <a:avLst/>
                    </a:prstGeom>
                  </pic:spPr>
                </pic:pic>
              </a:graphicData>
            </a:graphic>
          </wp:inline>
        </w:drawing>
      </w:r>
    </w:p>
    <w:p w14:paraId="618447F3" w14:textId="77777777" w:rsidR="00221D55" w:rsidRPr="00025ECC" w:rsidRDefault="00C1201C" w:rsidP="00C1201C">
      <w:pPr>
        <w:pStyle w:val="StepList413"/>
        <w:keepLines w:val="0"/>
        <w:widowControl w:val="0"/>
        <w:numPr>
          <w:ilvl w:val="0"/>
          <w:numId w:val="23"/>
        </w:numPr>
        <w:spacing w:before="120"/>
        <w:rPr>
          <w:rFonts w:cs="Arial"/>
        </w:rPr>
      </w:pPr>
      <w:r w:rsidRPr="00025ECC">
        <w:rPr>
          <w:rFonts w:cs="Arial"/>
        </w:rPr>
        <w:t xml:space="preserve">The job takes about a minute to complete. You can see it </w:t>
      </w:r>
      <w:r w:rsidR="001D4775" w:rsidRPr="00025ECC">
        <w:rPr>
          <w:rFonts w:cs="Arial"/>
        </w:rPr>
        <w:t>r</w:t>
      </w:r>
      <w:r w:rsidRPr="00025ECC">
        <w:rPr>
          <w:rFonts w:cs="Arial"/>
        </w:rPr>
        <w:t xml:space="preserve">unning on the screen. </w:t>
      </w:r>
    </w:p>
    <w:p w14:paraId="21E2510A" w14:textId="238D8A5F" w:rsidR="00C714CB" w:rsidRPr="00025ECC" w:rsidRDefault="00C1201C" w:rsidP="00221D55">
      <w:pPr>
        <w:pStyle w:val="StepList413"/>
        <w:keepLines w:val="0"/>
        <w:widowControl w:val="0"/>
        <w:tabs>
          <w:tab w:val="clear" w:pos="792"/>
        </w:tabs>
        <w:spacing w:before="120"/>
        <w:ind w:firstLine="0"/>
        <w:rPr>
          <w:rFonts w:cs="Arial"/>
        </w:rPr>
      </w:pPr>
      <w:r w:rsidRPr="00025ECC">
        <w:rPr>
          <w:rFonts w:cs="Arial"/>
        </w:rPr>
        <w:t>Hit</w:t>
      </w:r>
      <w:r w:rsidR="00834A16">
        <w:rPr>
          <w:rFonts w:cs="Arial"/>
        </w:rPr>
        <w:t xml:space="preserve"> the</w:t>
      </w:r>
      <w:r w:rsidRPr="00025ECC">
        <w:rPr>
          <w:rFonts w:cs="Arial"/>
        </w:rPr>
        <w:t xml:space="preserve"> </w:t>
      </w:r>
      <w:r w:rsidRPr="00025ECC">
        <w:rPr>
          <w:rFonts w:cs="Arial"/>
          <w:color w:val="0000FF"/>
        </w:rPr>
        <w:t>refresh</w:t>
      </w:r>
      <w:r w:rsidRPr="00025ECC">
        <w:rPr>
          <w:rFonts w:cs="Arial"/>
        </w:rPr>
        <w:t xml:space="preserve"> icon to see </w:t>
      </w:r>
      <w:r w:rsidR="00834A16">
        <w:rPr>
          <w:rFonts w:cs="Arial"/>
        </w:rPr>
        <w:t xml:space="preserve">the </w:t>
      </w:r>
      <w:r w:rsidRPr="00025ECC">
        <w:rPr>
          <w:rFonts w:cs="Arial"/>
        </w:rPr>
        <w:t>status more quickly.</w:t>
      </w:r>
    </w:p>
    <w:p w14:paraId="12BDA744" w14:textId="40EB672F" w:rsidR="00C714CB" w:rsidRPr="00025ECC" w:rsidRDefault="00C714CB" w:rsidP="00221D5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C500DD9" wp14:editId="149867CA">
            <wp:extent cx="1527242" cy="851151"/>
            <wp:effectExtent l="0" t="0" r="0" b="0"/>
            <wp:docPr id="565" name="Picture 565"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A drawing of a person&#10;&#10;Description automatically generated"/>
                    <pic:cNvPicPr/>
                  </pic:nvPicPr>
                  <pic:blipFill>
                    <a:blip r:embed="rId77"/>
                    <a:stretch>
                      <a:fillRect/>
                    </a:stretch>
                  </pic:blipFill>
                  <pic:spPr>
                    <a:xfrm>
                      <a:off x="0" y="0"/>
                      <a:ext cx="1541739" cy="859230"/>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714CB" w:rsidRPr="00025ECC" w14:paraId="357495D6" w14:textId="77777777" w:rsidTr="001D261A">
        <w:trPr>
          <w:cantSplit/>
          <w:trHeight w:val="676"/>
        </w:trPr>
        <w:tc>
          <w:tcPr>
            <w:tcW w:w="810" w:type="dxa"/>
            <w:shd w:val="clear" w:color="auto" w:fill="F2F2F2" w:themeFill="background1" w:themeFillShade="F2"/>
            <w:vAlign w:val="center"/>
          </w:tcPr>
          <w:p w14:paraId="10C6A403" w14:textId="77777777" w:rsidR="00C714CB" w:rsidRPr="00025ECC" w:rsidRDefault="00C714CB"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54A4F295" wp14:editId="56FB0EAD">
                  <wp:extent cx="343561" cy="343561"/>
                  <wp:effectExtent l="0" t="0" r="0" b="0"/>
                  <wp:docPr id="562" name="Picture 562"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2F8EC56E" w14:textId="77777777" w:rsidR="00C714CB" w:rsidRPr="00025ECC" w:rsidRDefault="00C714CB"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26E91C84" w14:textId="080232F6" w:rsidR="00C714CB" w:rsidRPr="00025ECC" w:rsidRDefault="00C714CB" w:rsidP="00C714CB">
            <w:pPr>
              <w:pStyle w:val="StepList413"/>
              <w:keepLines w:val="0"/>
              <w:widowControl w:val="0"/>
              <w:tabs>
                <w:tab w:val="clear" w:pos="792"/>
              </w:tabs>
              <w:spacing w:before="120"/>
              <w:rPr>
                <w:rFonts w:cs="Arial"/>
              </w:rPr>
            </w:pPr>
            <w:r w:rsidRPr="00025ECC">
              <w:rPr>
                <w:rFonts w:cs="Arial"/>
              </w:rPr>
              <w:t>Note: Due to an issue, the first attempt to run the job may fail; if so</w:t>
            </w:r>
            <w:r w:rsidR="00834A16">
              <w:rPr>
                <w:rFonts w:cs="Arial"/>
              </w:rPr>
              <w:t>,</w:t>
            </w:r>
            <w:r w:rsidRPr="00025ECC">
              <w:rPr>
                <w:rFonts w:cs="Arial"/>
              </w:rPr>
              <w:t xml:space="preserve"> just re-run and it should </w:t>
            </w:r>
          </w:p>
          <w:p w14:paraId="09B30FDF" w14:textId="56CD0B5E" w:rsidR="00C714CB" w:rsidRPr="00025ECC" w:rsidRDefault="00C714CB" w:rsidP="00C714CB">
            <w:pPr>
              <w:pStyle w:val="StepList413"/>
              <w:keepLines w:val="0"/>
              <w:widowControl w:val="0"/>
              <w:tabs>
                <w:tab w:val="clear" w:pos="792"/>
              </w:tabs>
              <w:spacing w:before="120"/>
              <w:rPr>
                <w:rFonts w:cs="Arial"/>
              </w:rPr>
            </w:pPr>
            <w:r w:rsidRPr="00025ECC">
              <w:rPr>
                <w:rFonts w:cs="Arial"/>
              </w:rPr>
              <w:t>be successful.</w:t>
            </w:r>
          </w:p>
        </w:tc>
      </w:tr>
    </w:tbl>
    <w:p w14:paraId="75C041BB" w14:textId="36286863"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When </w:t>
      </w:r>
      <w:r w:rsidRPr="00025ECC">
        <w:rPr>
          <w:rFonts w:cs="Arial"/>
          <w:color w:val="0000FF"/>
        </w:rPr>
        <w:t>Completed</w:t>
      </w:r>
      <w:r w:rsidRPr="00025ECC">
        <w:rPr>
          <w:rFonts w:cs="Arial"/>
        </w:rPr>
        <w:t xml:space="preserve">, you can check the logs of the job if you wanted to. This can be especially useful if the job is complex. This job is only a simple </w:t>
      </w:r>
      <w:r w:rsidR="00DC5251" w:rsidRPr="00025ECC">
        <w:rPr>
          <w:rFonts w:cs="Arial"/>
        </w:rPr>
        <w:t>two</w:t>
      </w:r>
      <w:r w:rsidRPr="00025ECC">
        <w:rPr>
          <w:rFonts w:cs="Arial"/>
        </w:rPr>
        <w:t xml:space="preserve"> step job so we will not review it now.</w:t>
      </w:r>
    </w:p>
    <w:p w14:paraId="6BA68756" w14:textId="20CBEF14" w:rsidR="00C1201C" w:rsidRPr="00025ECC" w:rsidRDefault="00C714CB" w:rsidP="002528B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A9F84C4" wp14:editId="2D8D3396">
            <wp:extent cx="2850204" cy="862401"/>
            <wp:effectExtent l="0" t="0" r="0" b="1270"/>
            <wp:docPr id="566" name="Picture 5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A screenshot of a cell phone&#10;&#10;Description automatically generated"/>
                    <pic:cNvPicPr/>
                  </pic:nvPicPr>
                  <pic:blipFill>
                    <a:blip r:embed="rId78"/>
                    <a:stretch>
                      <a:fillRect/>
                    </a:stretch>
                  </pic:blipFill>
                  <pic:spPr>
                    <a:xfrm>
                      <a:off x="0" y="0"/>
                      <a:ext cx="2877698" cy="870720"/>
                    </a:xfrm>
                    <a:prstGeom prst="rect">
                      <a:avLst/>
                    </a:prstGeom>
                  </pic:spPr>
                </pic:pic>
              </a:graphicData>
            </a:graphic>
          </wp:inline>
        </w:drawing>
      </w:r>
    </w:p>
    <w:p w14:paraId="6EA2D75D" w14:textId="5C716D92" w:rsidR="00C1201C" w:rsidRPr="00025ECC" w:rsidRDefault="00C1201C" w:rsidP="00C1201C">
      <w:pPr>
        <w:pStyle w:val="StepList413"/>
        <w:keepLines w:val="0"/>
        <w:widowControl w:val="0"/>
        <w:numPr>
          <w:ilvl w:val="0"/>
          <w:numId w:val="23"/>
        </w:numPr>
        <w:spacing w:before="120"/>
        <w:rPr>
          <w:rFonts w:cs="Arial"/>
        </w:rPr>
      </w:pPr>
      <w:r w:rsidRPr="00025ECC">
        <w:rPr>
          <w:rFonts w:cs="Arial"/>
        </w:rPr>
        <w:t>Click on the breadcrumb trail to return back to the project</w:t>
      </w:r>
      <w:r w:rsidR="00DC1BCE" w:rsidRPr="00025ECC">
        <w:rPr>
          <w:rFonts w:cs="Arial"/>
        </w:rPr>
        <w:t>.</w:t>
      </w:r>
    </w:p>
    <w:p w14:paraId="782D04FD" w14:textId="3506191B" w:rsidR="00C714CB" w:rsidRPr="00025ECC" w:rsidRDefault="00EF102D" w:rsidP="002528B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E8ABF12" wp14:editId="504D7933">
            <wp:extent cx="3192572" cy="894945"/>
            <wp:effectExtent l="0" t="0" r="0" b="0"/>
            <wp:docPr id="580" name="Picture 5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36437" cy="935273"/>
                    </a:xfrm>
                    <a:prstGeom prst="rect">
                      <a:avLst/>
                    </a:prstGeom>
                  </pic:spPr>
                </pic:pic>
              </a:graphicData>
            </a:graphic>
          </wp:inline>
        </w:drawing>
      </w:r>
    </w:p>
    <w:p w14:paraId="45FDF3C1" w14:textId="77777777" w:rsidR="00C714CB" w:rsidRPr="00025ECC" w:rsidRDefault="00C714CB">
      <w:pPr>
        <w:spacing w:before="0" w:after="0"/>
        <w:rPr>
          <w:rFonts w:cs="Arial"/>
          <w:szCs w:val="22"/>
        </w:rPr>
      </w:pPr>
      <w:r w:rsidRPr="00025ECC">
        <w:rPr>
          <w:rFonts w:cs="Arial"/>
        </w:rPr>
        <w:br w:type="page"/>
      </w:r>
    </w:p>
    <w:p w14:paraId="68485B6D" w14:textId="77777777" w:rsidR="00DB36C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 xml:space="preserve">A new output was created from the Refine job. </w:t>
      </w:r>
    </w:p>
    <w:p w14:paraId="4055962D" w14:textId="2393162C" w:rsidR="00C1201C" w:rsidRPr="00025ECC" w:rsidRDefault="00C1201C" w:rsidP="00CC15BB">
      <w:pPr>
        <w:pStyle w:val="StepList413"/>
        <w:keepLines w:val="0"/>
        <w:widowControl w:val="0"/>
        <w:tabs>
          <w:tab w:val="clear" w:pos="792"/>
        </w:tabs>
        <w:spacing w:before="120"/>
        <w:ind w:firstLine="0"/>
        <w:rPr>
          <w:rFonts w:cs="Arial"/>
          <w:color w:val="0000FF"/>
        </w:rPr>
      </w:pPr>
      <w:r w:rsidRPr="00025ECC">
        <w:rPr>
          <w:rFonts w:cs="Arial"/>
        </w:rPr>
        <w:t>Click on it</w:t>
      </w:r>
      <w:r w:rsidR="00DB36CC" w:rsidRPr="00025ECC">
        <w:rPr>
          <w:rFonts w:cs="Arial"/>
        </w:rPr>
        <w:t xml:space="preserve">: </w:t>
      </w:r>
      <w:r w:rsidRPr="00025ECC">
        <w:rPr>
          <w:rFonts w:cs="Arial"/>
          <w:color w:val="0000FF"/>
        </w:rPr>
        <w:t>CUSTOMER_DEMOGRAPHICS_shaped.csv</w:t>
      </w:r>
      <w:r w:rsidR="00002877">
        <w:rPr>
          <w:rFonts w:cs="Arial"/>
          <w:color w:val="0000FF"/>
        </w:rPr>
        <w:t>.</w:t>
      </w:r>
    </w:p>
    <w:p w14:paraId="2E6F0913" w14:textId="641EBD3D" w:rsidR="00114038" w:rsidRPr="00025ECC" w:rsidRDefault="00FC3365" w:rsidP="002528B5">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A4EC8B8" wp14:editId="34416968">
            <wp:extent cx="5490082" cy="3200400"/>
            <wp:effectExtent l="0" t="0" r="0" b="0"/>
            <wp:docPr id="581" name="Picture 5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7534" cy="3233891"/>
                    </a:xfrm>
                    <a:prstGeom prst="rect">
                      <a:avLst/>
                    </a:prstGeom>
                  </pic:spPr>
                </pic:pic>
              </a:graphicData>
            </a:graphic>
          </wp:inline>
        </w:drawing>
      </w:r>
    </w:p>
    <w:p w14:paraId="38D62559" w14:textId="79614D3C" w:rsidR="008F000F" w:rsidRPr="00025ECC" w:rsidRDefault="00C1201C" w:rsidP="00DC5251">
      <w:pPr>
        <w:pStyle w:val="StepList413"/>
        <w:keepLines w:val="0"/>
        <w:widowControl w:val="0"/>
        <w:numPr>
          <w:ilvl w:val="0"/>
          <w:numId w:val="23"/>
        </w:numPr>
        <w:spacing w:before="120"/>
        <w:rPr>
          <w:rFonts w:cs="Arial"/>
        </w:rPr>
      </w:pPr>
      <w:r w:rsidRPr="00025ECC">
        <w:rPr>
          <w:rFonts w:cs="Arial"/>
        </w:rPr>
        <w:t>Scroll over to find the ZIP</w:t>
      </w:r>
      <w:r w:rsidR="00DC5251" w:rsidRPr="00025ECC">
        <w:rPr>
          <w:rFonts w:cs="Arial"/>
        </w:rPr>
        <w:t xml:space="preserve"> and ZIP</w:t>
      </w:r>
      <w:r w:rsidRPr="00025ECC">
        <w:rPr>
          <w:rFonts w:cs="Arial"/>
        </w:rPr>
        <w:t>4 column</w:t>
      </w:r>
      <w:r w:rsidR="00DC5251" w:rsidRPr="00025ECC">
        <w:rPr>
          <w:rFonts w:cs="Arial"/>
        </w:rPr>
        <w:t>s</w:t>
      </w:r>
      <w:r w:rsidRPr="00025ECC">
        <w:rPr>
          <w:rFonts w:cs="Arial"/>
        </w:rPr>
        <w:t>. Notice the data is padded with four zeros when there was previously only one zero</w:t>
      </w:r>
      <w:r w:rsidR="00DC5251" w:rsidRPr="00025ECC">
        <w:rPr>
          <w:rFonts w:cs="Arial"/>
        </w:rPr>
        <w:t xml:space="preserve"> in ZIP4 and the ZIP field is left padded with a 0.</w:t>
      </w:r>
      <w:r w:rsidR="00DC5251" w:rsidRPr="00025ECC">
        <w:rPr>
          <w:rFonts w:cs="Arial"/>
          <w:noProof/>
        </w:rPr>
        <w:t xml:space="preserve"> </w:t>
      </w:r>
    </w:p>
    <w:p w14:paraId="1105420E" w14:textId="1D9074FE" w:rsidR="00C1201C" w:rsidRPr="00025ECC" w:rsidRDefault="006F6DDB" w:rsidP="006F6DD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8E9CF3B" wp14:editId="5E361087">
            <wp:extent cx="1964987" cy="2734226"/>
            <wp:effectExtent l="0" t="0" r="3810" b="0"/>
            <wp:docPr id="567" name="Picture 5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A screenshot of a cell phone&#10;&#10;Description automatically generated"/>
                    <pic:cNvPicPr/>
                  </pic:nvPicPr>
                  <pic:blipFill>
                    <a:blip r:embed="rId81"/>
                    <a:stretch>
                      <a:fillRect/>
                    </a:stretch>
                  </pic:blipFill>
                  <pic:spPr>
                    <a:xfrm>
                      <a:off x="0" y="0"/>
                      <a:ext cx="2012663" cy="2800566"/>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025ECC" w14:paraId="0A816361" w14:textId="77777777" w:rsidTr="00E1085C">
        <w:trPr>
          <w:cantSplit/>
          <w:trHeight w:val="676"/>
        </w:trPr>
        <w:tc>
          <w:tcPr>
            <w:tcW w:w="810" w:type="dxa"/>
            <w:shd w:val="clear" w:color="auto" w:fill="F2F2F2" w:themeFill="background1" w:themeFillShade="F2"/>
            <w:vAlign w:val="center"/>
          </w:tcPr>
          <w:p w14:paraId="11C3D699" w14:textId="77777777" w:rsidR="00C1201C" w:rsidRPr="00025ECC" w:rsidRDefault="00C1201C" w:rsidP="00E1085C">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472497B6" wp14:editId="61DCEA78">
                  <wp:extent cx="343561" cy="343561"/>
                  <wp:effectExtent l="0" t="0" r="0" b="0"/>
                  <wp:docPr id="144" name="Picture 14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210C7850" w14:textId="77777777" w:rsidR="00C1201C" w:rsidRPr="00025ECC" w:rsidRDefault="00C1201C" w:rsidP="00E1085C">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76704889" w14:textId="77777777" w:rsidR="00C1201C" w:rsidRPr="00025ECC" w:rsidRDefault="00C1201C" w:rsidP="003B219F">
            <w:pPr>
              <w:pStyle w:val="StepList413"/>
              <w:keepLines w:val="0"/>
              <w:widowControl w:val="0"/>
              <w:tabs>
                <w:tab w:val="clear" w:pos="792"/>
              </w:tabs>
              <w:spacing w:before="120"/>
              <w:ind w:left="0" w:firstLine="0"/>
              <w:rPr>
                <w:rFonts w:cs="Arial"/>
                <w:sz w:val="20"/>
                <w:szCs w:val="20"/>
              </w:rPr>
            </w:pPr>
            <w:r w:rsidRPr="00025ECC">
              <w:rPr>
                <w:rFonts w:cs="Arial"/>
                <w:sz w:val="20"/>
                <w:szCs w:val="20"/>
              </w:rPr>
              <w:t xml:space="preserve">The power of </w:t>
            </w:r>
            <w:r w:rsidRPr="00025ECC">
              <w:rPr>
                <w:rFonts w:cs="Arial"/>
                <w:color w:val="0000FF"/>
                <w:sz w:val="20"/>
                <w:szCs w:val="20"/>
              </w:rPr>
              <w:t>Refine</w:t>
            </w:r>
            <w:r w:rsidRPr="00025ECC">
              <w:rPr>
                <w:rFonts w:cs="Arial"/>
                <w:sz w:val="20"/>
                <w:szCs w:val="20"/>
              </w:rPr>
              <w:t xml:space="preserve"> can be used by more than just the Data Steward because it is launched from a Project, which enables many more personas the ability to shape and refine data assets that the Data Steward may have given them access to. This gives anyone the ability to explore and shape data on their own with self-service capabilities.</w:t>
            </w:r>
          </w:p>
          <w:p w14:paraId="4C9BA7CE" w14:textId="49254D8A" w:rsidR="00C1201C" w:rsidRPr="00025ECC" w:rsidRDefault="00C1201C" w:rsidP="00E1085C">
            <w:pPr>
              <w:pStyle w:val="TableText2"/>
              <w:spacing w:before="120" w:after="120"/>
              <w:rPr>
                <w:rFonts w:cs="Arial"/>
              </w:rPr>
            </w:pPr>
            <w:r w:rsidRPr="00025ECC">
              <w:rPr>
                <w:rFonts w:cs="Arial"/>
                <w:sz w:val="20"/>
                <w:szCs w:val="20"/>
              </w:rPr>
              <w:t xml:space="preserve">If </w:t>
            </w:r>
            <w:r w:rsidR="00002877">
              <w:rPr>
                <w:rFonts w:cs="Arial"/>
                <w:sz w:val="20"/>
                <w:szCs w:val="20"/>
              </w:rPr>
              <w:t>you</w:t>
            </w:r>
            <w:r w:rsidR="00002877" w:rsidRPr="00025ECC">
              <w:rPr>
                <w:rFonts w:cs="Arial"/>
                <w:sz w:val="20"/>
                <w:szCs w:val="20"/>
              </w:rPr>
              <w:t xml:space="preserve"> </w:t>
            </w:r>
            <w:r w:rsidRPr="00025ECC">
              <w:rPr>
                <w:rFonts w:cs="Arial"/>
                <w:sz w:val="20"/>
                <w:szCs w:val="20"/>
              </w:rPr>
              <w:t xml:space="preserve">need to make a permanent change to the data, for example, to write it back to a database from where it came, that is where </w:t>
            </w:r>
            <w:r w:rsidRPr="00025ECC">
              <w:rPr>
                <w:rFonts w:eastAsia="Times New Roman" w:cs="Arial"/>
                <w:color w:val="0000FF"/>
                <w:sz w:val="20"/>
                <w:szCs w:val="20"/>
                <w:lang w:eastAsia="en-US"/>
              </w:rPr>
              <w:t>Transform</w:t>
            </w:r>
            <w:r w:rsidRPr="00025ECC">
              <w:rPr>
                <w:rFonts w:cs="Arial"/>
                <w:sz w:val="20"/>
                <w:szCs w:val="20"/>
              </w:rPr>
              <w:t xml:space="preserve"> comes in. We will explore Transform later in this lab.</w:t>
            </w:r>
          </w:p>
        </w:tc>
      </w:tr>
    </w:tbl>
    <w:p w14:paraId="4429FAED" w14:textId="77777777" w:rsidR="00435884" w:rsidRPr="00025ECC" w:rsidRDefault="00435884">
      <w:pPr>
        <w:spacing w:before="0" w:after="0"/>
        <w:rPr>
          <w:rFonts w:eastAsia="Arial Unicode MS" w:cs="Arial"/>
          <w:b/>
          <w:bCs/>
          <w:iCs/>
          <w:kern w:val="32"/>
          <w:sz w:val="28"/>
          <w:szCs w:val="28"/>
          <w:lang w:eastAsia="zh-CN"/>
        </w:rPr>
      </w:pPr>
      <w:bookmarkStart w:id="10" w:name="_Toc29308889"/>
      <w:r w:rsidRPr="00025ECC">
        <w:rPr>
          <w:rFonts w:cs="Arial"/>
        </w:rPr>
        <w:br w:type="page"/>
      </w:r>
    </w:p>
    <w:p w14:paraId="4A8E100A" w14:textId="31E1F2BD" w:rsidR="00CE2F95" w:rsidRPr="00025ECC" w:rsidRDefault="00C1201C" w:rsidP="00435884">
      <w:pPr>
        <w:pStyle w:val="Heading2"/>
        <w:keepNext w:val="0"/>
        <w:widowControl w:val="0"/>
        <w:spacing w:before="120" w:after="120"/>
        <w:rPr>
          <w:rFonts w:ascii="Arial" w:hAnsi="Arial" w:cs="Arial"/>
        </w:rPr>
      </w:pPr>
      <w:r w:rsidRPr="00025ECC">
        <w:rPr>
          <w:rFonts w:ascii="Arial" w:hAnsi="Arial" w:cs="Arial"/>
        </w:rPr>
        <w:lastRenderedPageBreak/>
        <w:t xml:space="preserve">Reviewing </w:t>
      </w:r>
      <w:r w:rsidR="00B93B01" w:rsidRPr="00025ECC">
        <w:rPr>
          <w:rFonts w:ascii="Arial" w:hAnsi="Arial" w:cs="Arial"/>
        </w:rPr>
        <w:t>the</w:t>
      </w:r>
      <w:r w:rsidRPr="00025ECC">
        <w:rPr>
          <w:rFonts w:ascii="Arial" w:hAnsi="Arial" w:cs="Arial"/>
        </w:rPr>
        <w:t xml:space="preserve"> business glossary</w:t>
      </w:r>
      <w:bookmarkEnd w:id="10"/>
    </w:p>
    <w:p w14:paraId="1FE4916F" w14:textId="371C9547" w:rsidR="00B93B01" w:rsidRPr="00025ECC" w:rsidRDefault="00B93B01" w:rsidP="00CE2F95">
      <w:pPr>
        <w:pStyle w:val="BodyText"/>
        <w:ind w:left="792"/>
        <w:rPr>
          <w:rFonts w:eastAsia="Times New Roman" w:cs="Arial"/>
          <w:szCs w:val="22"/>
          <w:lang w:eastAsia="en-US"/>
        </w:rPr>
      </w:pPr>
      <w:r w:rsidRPr="00025ECC">
        <w:rPr>
          <w:rFonts w:eastAsia="Times New Roman" w:cs="Arial"/>
          <w:szCs w:val="22"/>
          <w:lang w:eastAsia="en-US"/>
        </w:rPr>
        <w:t xml:space="preserve">Business Glossaries have been around in various incarnations for about </w:t>
      </w:r>
      <w:r w:rsidR="005372AD">
        <w:rPr>
          <w:rFonts w:eastAsia="Times New Roman" w:cs="Arial"/>
          <w:szCs w:val="22"/>
          <w:lang w:eastAsia="en-US"/>
        </w:rPr>
        <w:t>ten</w:t>
      </w:r>
      <w:r w:rsidR="005372AD" w:rsidRPr="00025ECC">
        <w:rPr>
          <w:rFonts w:eastAsia="Times New Roman" w:cs="Arial"/>
          <w:szCs w:val="22"/>
          <w:lang w:eastAsia="en-US"/>
        </w:rPr>
        <w:t xml:space="preserve"> </w:t>
      </w:r>
      <w:r w:rsidRPr="00025ECC">
        <w:rPr>
          <w:rFonts w:eastAsia="Times New Roman" w:cs="Arial"/>
          <w:szCs w:val="22"/>
          <w:lang w:eastAsia="en-US"/>
        </w:rPr>
        <w:t>years. They have enjoyed varying degrees of success. The problem with glossaries, and with data governance in general, is that it</w:t>
      </w:r>
      <w:r w:rsidR="001D4775" w:rsidRPr="00025ECC">
        <w:rPr>
          <w:rFonts w:eastAsia="Times New Roman" w:cs="Arial"/>
          <w:szCs w:val="22"/>
          <w:lang w:eastAsia="en-US"/>
        </w:rPr>
        <w:t>’</w:t>
      </w:r>
      <w:r w:rsidRPr="00025ECC">
        <w:rPr>
          <w:rFonts w:eastAsia="Times New Roman" w:cs="Arial"/>
          <w:szCs w:val="22"/>
          <w:lang w:eastAsia="en-US"/>
        </w:rPr>
        <w:t>s too costly and manually-intensive to maintain and enhance these glossaries, and the associated metadata, etc</w:t>
      </w:r>
      <w:r w:rsidR="001D4775" w:rsidRPr="00025ECC">
        <w:rPr>
          <w:rFonts w:eastAsia="Times New Roman" w:cs="Arial"/>
          <w:szCs w:val="22"/>
          <w:lang w:eastAsia="en-US"/>
        </w:rPr>
        <w:t>.,</w:t>
      </w:r>
      <w:r w:rsidRPr="00025ECC">
        <w:rPr>
          <w:rFonts w:eastAsia="Times New Roman" w:cs="Arial"/>
          <w:szCs w:val="22"/>
          <w:lang w:eastAsia="en-US"/>
        </w:rPr>
        <w:t xml:space="preserve"> over a long period of time. Today you’ll see how Cloud Pak for Data’s Automation capabilities finally make well-maintained, value-added governance solutions a reality.</w:t>
      </w:r>
    </w:p>
    <w:p w14:paraId="2CADEC76" w14:textId="0669B229" w:rsidR="00C1201C" w:rsidRPr="00025ECC" w:rsidRDefault="00C1201C" w:rsidP="005306A4">
      <w:pPr>
        <w:pStyle w:val="TableText2"/>
        <w:spacing w:before="120" w:after="120"/>
        <w:ind w:left="792"/>
        <w:rPr>
          <w:rFonts w:cs="Arial"/>
        </w:rPr>
      </w:pPr>
      <w:r w:rsidRPr="00025ECC">
        <w:rPr>
          <w:rFonts w:cs="Arial"/>
        </w:rPr>
        <w:t xml:space="preserve">A </w:t>
      </w:r>
      <w:r w:rsidRPr="00025ECC">
        <w:rPr>
          <w:rFonts w:eastAsia="Times New Roman" w:cs="Arial"/>
          <w:color w:val="0000FF"/>
          <w:szCs w:val="22"/>
          <w:lang w:eastAsia="en-US"/>
        </w:rPr>
        <w:t>business</w:t>
      </w:r>
      <w:r w:rsidRPr="00025ECC">
        <w:rPr>
          <w:rFonts w:cs="Arial"/>
        </w:rPr>
        <w:t xml:space="preserve"> </w:t>
      </w:r>
      <w:r w:rsidRPr="00025ECC">
        <w:rPr>
          <w:rFonts w:eastAsia="Times New Roman" w:cs="Arial"/>
          <w:color w:val="0000FF"/>
          <w:szCs w:val="22"/>
          <w:lang w:eastAsia="en-US"/>
        </w:rPr>
        <w:t>glossary</w:t>
      </w:r>
      <w:r w:rsidRPr="00025ECC">
        <w:rPr>
          <w:rFonts w:cs="Arial"/>
        </w:rPr>
        <w:t xml:space="preserve"> consists of </w:t>
      </w:r>
      <w:r w:rsidRPr="00025ECC">
        <w:rPr>
          <w:rFonts w:eastAsia="Times New Roman" w:cs="Arial"/>
          <w:color w:val="0000FF"/>
          <w:szCs w:val="22"/>
          <w:lang w:eastAsia="en-US"/>
        </w:rPr>
        <w:t>categories</w:t>
      </w:r>
      <w:r w:rsidRPr="00025ECC">
        <w:rPr>
          <w:rFonts w:cs="Arial"/>
        </w:rPr>
        <w:t xml:space="preserve"> and </w:t>
      </w:r>
      <w:r w:rsidRPr="00025ECC">
        <w:rPr>
          <w:rFonts w:eastAsia="Times New Roman" w:cs="Arial"/>
          <w:color w:val="0000FF"/>
          <w:szCs w:val="22"/>
          <w:lang w:eastAsia="en-US"/>
        </w:rPr>
        <w:t>terms</w:t>
      </w:r>
      <w:r w:rsidRPr="00025ECC">
        <w:rPr>
          <w:rFonts w:cs="Arial"/>
        </w:rPr>
        <w:t>.</w:t>
      </w:r>
    </w:p>
    <w:p w14:paraId="27553C8A" w14:textId="77777777" w:rsidR="00C1201C" w:rsidRPr="00025ECC" w:rsidRDefault="00C1201C" w:rsidP="005306A4">
      <w:pPr>
        <w:pStyle w:val="TableText2"/>
        <w:spacing w:before="120" w:after="120"/>
        <w:ind w:left="792"/>
        <w:rPr>
          <w:rFonts w:cs="Arial"/>
        </w:rPr>
      </w:pPr>
      <w:r w:rsidRPr="00025ECC">
        <w:rPr>
          <w:rFonts w:eastAsia="Times New Roman" w:cs="Arial"/>
          <w:color w:val="0000FF"/>
          <w:szCs w:val="22"/>
          <w:lang w:eastAsia="en-US"/>
        </w:rPr>
        <w:t>Categories</w:t>
      </w:r>
      <w:r w:rsidRPr="00025ECC">
        <w:rPr>
          <w:rFonts w:cs="Arial"/>
        </w:rPr>
        <w:t xml:space="preserve"> provide the logical structure for the glossary so that you can browse and understand the relationships among terms and categories in the glossary. Categories can be organized in a hierarchy based on their meaning and relationships to one another.</w:t>
      </w:r>
    </w:p>
    <w:p w14:paraId="0C005387" w14:textId="49EFCA40" w:rsidR="00114038" w:rsidRPr="00025ECC" w:rsidRDefault="00C1201C" w:rsidP="005306A4">
      <w:pPr>
        <w:pStyle w:val="BodyText"/>
        <w:ind w:left="792"/>
        <w:rPr>
          <w:rFonts w:eastAsia="Times New Roman" w:cs="Arial"/>
          <w:szCs w:val="22"/>
          <w:lang w:eastAsia="en-US"/>
        </w:rPr>
      </w:pPr>
      <w:r w:rsidRPr="00025ECC">
        <w:rPr>
          <w:rFonts w:cs="Arial"/>
        </w:rPr>
        <w:t xml:space="preserve">A </w:t>
      </w:r>
      <w:r w:rsidRPr="00025ECC">
        <w:rPr>
          <w:rFonts w:eastAsia="Times New Roman" w:cs="Arial"/>
          <w:color w:val="0000FF"/>
          <w:szCs w:val="22"/>
          <w:lang w:eastAsia="en-US"/>
        </w:rPr>
        <w:t>Business Term</w:t>
      </w:r>
      <w:r w:rsidRPr="00025ECC">
        <w:rPr>
          <w:rFonts w:cs="Arial"/>
        </w:rPr>
        <w:t xml:space="preserve"> is a word or phrase that describes a characteristic of the enterprise. Terms are the fundamental building blocks of the glossary. Each Business Term has a parent Category, but it can also be referenced by other Categories. When you create a Business Term, you need to provide a meaningful name. Business Terms can be assigned to other Business Terms, and to other asset types as well.</w:t>
      </w:r>
      <w:r w:rsidR="00B93B01" w:rsidRPr="00025ECC">
        <w:rPr>
          <w:rFonts w:cs="Arial"/>
        </w:rPr>
        <w:br/>
      </w:r>
      <w:r w:rsidR="00B93B01" w:rsidRPr="00025ECC">
        <w:rPr>
          <w:rFonts w:cs="Arial"/>
        </w:rPr>
        <w:br/>
      </w:r>
      <w:r w:rsidR="00B93B01" w:rsidRPr="00025ECC">
        <w:rPr>
          <w:rFonts w:eastAsia="Times New Roman" w:cs="Arial"/>
          <w:color w:val="0000FF"/>
          <w:szCs w:val="22"/>
          <w:lang w:eastAsia="en-US"/>
        </w:rPr>
        <w:t xml:space="preserve">Business Terms </w:t>
      </w:r>
      <w:r w:rsidR="00B93B01" w:rsidRPr="00025ECC">
        <w:rPr>
          <w:rFonts w:eastAsia="Times New Roman" w:cs="Arial"/>
          <w:szCs w:val="22"/>
          <w:lang w:eastAsia="en-US"/>
        </w:rPr>
        <w:t>can be associated with a variety of different data assets in your organization, from tables and columns and files and fields to policies, ETL processes, data models, etc. This makes it easy for business users to find what they are looking for using terminology they understand.</w:t>
      </w:r>
      <w:r w:rsidR="00B93B01" w:rsidRPr="00025ECC">
        <w:rPr>
          <w:rFonts w:eastAsia="Times New Roman" w:cs="Arial"/>
          <w:szCs w:val="22"/>
          <w:lang w:eastAsia="en-US"/>
        </w:rPr>
        <w:br/>
      </w:r>
      <w:r w:rsidR="00B93B01" w:rsidRPr="00025ECC">
        <w:rPr>
          <w:rFonts w:eastAsia="Times New Roman" w:cs="Arial"/>
          <w:szCs w:val="22"/>
          <w:lang w:eastAsia="en-US"/>
        </w:rPr>
        <w:br/>
        <w:t xml:space="preserve">Let’s explore some of the </w:t>
      </w:r>
      <w:r w:rsidR="0072491F" w:rsidRPr="00025ECC">
        <w:rPr>
          <w:rFonts w:eastAsia="Times New Roman" w:cs="Arial"/>
          <w:szCs w:val="22"/>
          <w:lang w:eastAsia="en-US"/>
        </w:rPr>
        <w:t xml:space="preserve">categories and </w:t>
      </w:r>
      <w:r w:rsidR="00B93B01" w:rsidRPr="00025ECC">
        <w:rPr>
          <w:rFonts w:eastAsia="Times New Roman" w:cs="Arial"/>
          <w:szCs w:val="22"/>
          <w:lang w:eastAsia="en-US"/>
        </w:rPr>
        <w:t>terms that are pre-loaded into our environment.</w:t>
      </w:r>
    </w:p>
    <w:p w14:paraId="039109E9" w14:textId="64F631A7"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Start at the </w:t>
      </w:r>
      <w:r w:rsidRPr="00025ECC">
        <w:rPr>
          <w:rFonts w:cs="Arial"/>
          <w:color w:val="0000FF"/>
        </w:rPr>
        <w:t>Navigation Menu</w:t>
      </w:r>
      <w:r w:rsidR="005372AD">
        <w:rPr>
          <w:rFonts w:cs="Arial"/>
          <w:color w:val="0000FF"/>
        </w:rPr>
        <w:t>.</w:t>
      </w:r>
    </w:p>
    <w:p w14:paraId="6E35D508" w14:textId="5415CFBC" w:rsidR="00C1201C" w:rsidRPr="00025ECC" w:rsidRDefault="00C1201C" w:rsidP="00047C17">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Pr="00025ECC">
        <w:rPr>
          <w:rFonts w:cs="Arial"/>
          <w:color w:val="0000FF"/>
        </w:rPr>
        <w:t xml:space="preserve">Data and AI governance </w:t>
      </w:r>
      <w:r w:rsidRPr="00025ECC">
        <w:rPr>
          <w:rFonts w:cs="Arial"/>
        </w:rPr>
        <w:sym w:font="Wingdings 3" w:char="F061"/>
      </w:r>
      <w:r w:rsidRPr="00025ECC">
        <w:rPr>
          <w:rFonts w:cs="Arial"/>
        </w:rPr>
        <w:t xml:space="preserve"> </w:t>
      </w:r>
      <w:r w:rsidRPr="00025ECC">
        <w:rPr>
          <w:rFonts w:cs="Arial"/>
          <w:color w:val="0000FF"/>
        </w:rPr>
        <w:t>Categories</w:t>
      </w:r>
      <w:r w:rsidR="005372AD">
        <w:rPr>
          <w:rFonts w:cs="Arial"/>
          <w:color w:val="0000FF"/>
        </w:rPr>
        <w:t>.</w:t>
      </w:r>
    </w:p>
    <w:p w14:paraId="223A8640" w14:textId="7802E000" w:rsidR="006F6DDB" w:rsidRPr="00025ECC" w:rsidRDefault="006F6DDB" w:rsidP="009F524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4537527" wp14:editId="05F06FD3">
            <wp:extent cx="2304990" cy="1896893"/>
            <wp:effectExtent l="0" t="0" r="0" b="0"/>
            <wp:docPr id="568" name="Picture 56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A screenshot of a cell phone screen with text&#10;&#10;Description automatically generated"/>
                    <pic:cNvPicPr/>
                  </pic:nvPicPr>
                  <pic:blipFill>
                    <a:blip r:embed="rId82"/>
                    <a:stretch>
                      <a:fillRect/>
                    </a:stretch>
                  </pic:blipFill>
                  <pic:spPr>
                    <a:xfrm>
                      <a:off x="0" y="0"/>
                      <a:ext cx="2342337" cy="1927628"/>
                    </a:xfrm>
                    <a:prstGeom prst="rect">
                      <a:avLst/>
                    </a:prstGeom>
                  </pic:spPr>
                </pic:pic>
              </a:graphicData>
            </a:graphic>
          </wp:inline>
        </w:drawing>
      </w:r>
    </w:p>
    <w:p w14:paraId="21586B38" w14:textId="77777777" w:rsidR="006F6DDB" w:rsidRPr="00025ECC" w:rsidRDefault="006F6DDB">
      <w:pPr>
        <w:spacing w:before="0" w:after="0"/>
        <w:rPr>
          <w:rFonts w:cs="Arial"/>
          <w:szCs w:val="22"/>
        </w:rPr>
      </w:pPr>
      <w:r w:rsidRPr="00025ECC">
        <w:rPr>
          <w:rFonts w:cs="Arial"/>
        </w:rPr>
        <w:br w:type="page"/>
      </w:r>
    </w:p>
    <w:p w14:paraId="409A4409" w14:textId="63CF4CD7" w:rsidR="00AC250A"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Review a category already created for you to revi</w:t>
      </w:r>
      <w:r w:rsidR="00182BEF" w:rsidRPr="00025ECC">
        <w:rPr>
          <w:rFonts w:cs="Arial"/>
        </w:rPr>
        <w:t>ew</w:t>
      </w:r>
      <w:r w:rsidR="005372AD">
        <w:rPr>
          <w:rFonts w:cs="Arial"/>
        </w:rPr>
        <w:t>.</w:t>
      </w:r>
    </w:p>
    <w:p w14:paraId="3A3CFFEB" w14:textId="5E979F14" w:rsidR="00C1201C" w:rsidRPr="00025ECC" w:rsidRDefault="00AC250A" w:rsidP="00AC250A">
      <w:pPr>
        <w:pStyle w:val="StepList413"/>
        <w:keepLines w:val="0"/>
        <w:widowControl w:val="0"/>
        <w:tabs>
          <w:tab w:val="clear" w:pos="792"/>
        </w:tabs>
        <w:spacing w:before="120"/>
        <w:ind w:firstLine="0"/>
        <w:rPr>
          <w:rFonts w:cs="Arial"/>
        </w:rPr>
      </w:pPr>
      <w:r w:rsidRPr="00025ECC">
        <w:rPr>
          <w:rFonts w:cs="Arial"/>
        </w:rPr>
        <w:t>Click</w:t>
      </w:r>
      <w:r w:rsidR="00C1201C" w:rsidRPr="00025ECC">
        <w:rPr>
          <w:rFonts w:cs="Arial"/>
        </w:rPr>
        <w:t xml:space="preserve"> </w:t>
      </w:r>
      <w:r w:rsidR="00C1201C" w:rsidRPr="00025ECC">
        <w:rPr>
          <w:rFonts w:cs="Arial"/>
          <w:color w:val="0000FF"/>
        </w:rPr>
        <w:t>Customer Churn</w:t>
      </w:r>
      <w:r w:rsidR="005F6247" w:rsidRPr="00025ECC">
        <w:rPr>
          <w:rFonts w:cs="Arial"/>
          <w:color w:val="0000FF"/>
        </w:rPr>
        <w:t xml:space="preserve"> Category</w:t>
      </w:r>
      <w:r w:rsidR="005372AD">
        <w:rPr>
          <w:rFonts w:cs="Arial"/>
          <w:color w:val="0000FF"/>
        </w:rPr>
        <w:t>.</w:t>
      </w:r>
    </w:p>
    <w:p w14:paraId="36571475" w14:textId="662835B5" w:rsidR="00AC250A" w:rsidRPr="00025ECC" w:rsidRDefault="002B15C4" w:rsidP="00EE134F">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482E34C" wp14:editId="6E8BA546">
            <wp:extent cx="3356042" cy="1411153"/>
            <wp:effectExtent l="0" t="0" r="0" b="0"/>
            <wp:docPr id="584" name="Picture 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1125" cy="1425905"/>
                    </a:xfrm>
                    <a:prstGeom prst="rect">
                      <a:avLst/>
                    </a:prstGeom>
                  </pic:spPr>
                </pic:pic>
              </a:graphicData>
            </a:graphic>
          </wp:inline>
        </w:drawing>
      </w:r>
    </w:p>
    <w:p w14:paraId="2282DE6B" w14:textId="2F56F739" w:rsidR="00C1201C" w:rsidRPr="00025ECC" w:rsidRDefault="00C1201C" w:rsidP="00AC250A">
      <w:pPr>
        <w:pStyle w:val="StepList413"/>
        <w:keepLines w:val="0"/>
        <w:widowControl w:val="0"/>
        <w:numPr>
          <w:ilvl w:val="0"/>
          <w:numId w:val="23"/>
        </w:numPr>
        <w:spacing w:before="120"/>
        <w:rPr>
          <w:rFonts w:cs="Arial"/>
        </w:rPr>
      </w:pPr>
      <w:r w:rsidRPr="00025ECC">
        <w:rPr>
          <w:rFonts w:cs="Arial"/>
        </w:rPr>
        <w:t>Review the Business Terms and Policy for the Category.</w:t>
      </w:r>
    </w:p>
    <w:p w14:paraId="119B7AB4" w14:textId="2B6B637F" w:rsidR="00C1201C" w:rsidRPr="00025ECC" w:rsidRDefault="006F6DDB" w:rsidP="005336F2">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1D4D454" wp14:editId="7A06F0E3">
            <wp:extent cx="5998928" cy="2000816"/>
            <wp:effectExtent l="0" t="0" r="0" b="6350"/>
            <wp:docPr id="570" name="Picture 5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A screenshot of a social media post&#10;&#10;Description automatically generated"/>
                    <pic:cNvPicPr/>
                  </pic:nvPicPr>
                  <pic:blipFill>
                    <a:blip r:embed="rId84"/>
                    <a:stretch>
                      <a:fillRect/>
                    </a:stretch>
                  </pic:blipFill>
                  <pic:spPr>
                    <a:xfrm>
                      <a:off x="0" y="0"/>
                      <a:ext cx="6066488" cy="2023349"/>
                    </a:xfrm>
                    <a:prstGeom prst="rect">
                      <a:avLst/>
                    </a:prstGeom>
                  </pic:spPr>
                </pic:pic>
              </a:graphicData>
            </a:graphic>
          </wp:inline>
        </w:drawing>
      </w:r>
    </w:p>
    <w:p w14:paraId="7D3BE837" w14:textId="25822F6A" w:rsidR="00C1201C" w:rsidRPr="00025ECC" w:rsidRDefault="00C1201C" w:rsidP="00997206">
      <w:pPr>
        <w:pStyle w:val="StepList413"/>
        <w:keepLines w:val="0"/>
        <w:widowControl w:val="0"/>
        <w:tabs>
          <w:tab w:val="clear" w:pos="792"/>
        </w:tabs>
        <w:spacing w:before="120"/>
        <w:ind w:firstLine="0"/>
        <w:rPr>
          <w:rFonts w:cs="Arial"/>
        </w:rPr>
      </w:pPr>
      <w:r w:rsidRPr="00025ECC">
        <w:rPr>
          <w:rFonts w:cs="Arial"/>
        </w:rPr>
        <w:t xml:space="preserve">Notice </w:t>
      </w:r>
      <w:r w:rsidR="005372AD">
        <w:rPr>
          <w:rFonts w:cs="Arial"/>
        </w:rPr>
        <w:t xml:space="preserve">that </w:t>
      </w:r>
      <w:r w:rsidRPr="00025ECC">
        <w:rPr>
          <w:rFonts w:cs="Arial"/>
        </w:rPr>
        <w:t xml:space="preserve">on this page you could create a new Category, but do not do so. We will only be working </w:t>
      </w:r>
      <w:r w:rsidR="005372AD">
        <w:rPr>
          <w:rFonts w:cs="Arial"/>
        </w:rPr>
        <w:t>with</w:t>
      </w:r>
      <w:r w:rsidR="005372AD" w:rsidRPr="00025ECC">
        <w:rPr>
          <w:rFonts w:cs="Arial"/>
        </w:rPr>
        <w:t xml:space="preserve"> </w:t>
      </w:r>
      <w:r w:rsidRPr="00025ECC">
        <w:rPr>
          <w:rFonts w:cs="Arial"/>
        </w:rPr>
        <w:t>this one category.</w:t>
      </w:r>
    </w:p>
    <w:p w14:paraId="3E92D35B" w14:textId="3E36FCA0"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Click </w:t>
      </w:r>
      <w:r w:rsidRPr="00025ECC">
        <w:rPr>
          <w:rFonts w:cs="Arial"/>
          <w:color w:val="0000FF"/>
        </w:rPr>
        <w:t xml:space="preserve">Navigation Menu </w:t>
      </w:r>
      <w:r w:rsidRPr="00025ECC">
        <w:rPr>
          <w:rFonts w:cs="Arial"/>
        </w:rPr>
        <w:sym w:font="Wingdings 3" w:char="F061"/>
      </w:r>
      <w:r w:rsidRPr="00025ECC">
        <w:rPr>
          <w:rFonts w:cs="Arial"/>
        </w:rPr>
        <w:t xml:space="preserve">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Pr="00025ECC">
        <w:rPr>
          <w:rFonts w:cs="Arial"/>
          <w:color w:val="0000FF"/>
        </w:rPr>
        <w:t xml:space="preserve">Data and AI governance </w:t>
      </w:r>
      <w:r w:rsidRPr="00025ECC">
        <w:rPr>
          <w:rFonts w:cs="Arial"/>
        </w:rPr>
        <w:sym w:font="Wingdings 3" w:char="F061"/>
      </w:r>
      <w:r w:rsidRPr="00025ECC">
        <w:rPr>
          <w:rFonts w:cs="Arial"/>
        </w:rPr>
        <w:t xml:space="preserve"> </w:t>
      </w:r>
      <w:r w:rsidRPr="00025ECC">
        <w:rPr>
          <w:rFonts w:cs="Arial"/>
          <w:color w:val="0000FF"/>
        </w:rPr>
        <w:t>Business terms</w:t>
      </w:r>
      <w:r w:rsidR="005372AD">
        <w:rPr>
          <w:rFonts w:cs="Arial"/>
          <w:color w:val="0000FF"/>
        </w:rPr>
        <w:t>.</w:t>
      </w:r>
      <w:r w:rsidR="001D4775" w:rsidRPr="00025ECC">
        <w:rPr>
          <w:rFonts w:cs="Arial"/>
          <w:color w:val="0000FF"/>
        </w:rPr>
        <w:t xml:space="preserve"> </w:t>
      </w:r>
    </w:p>
    <w:p w14:paraId="04E383B0" w14:textId="207C2127" w:rsidR="006F6DDB" w:rsidRPr="00025ECC" w:rsidRDefault="006F6DDB" w:rsidP="0011403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75D87A4" wp14:editId="5CD395AE">
            <wp:extent cx="2375913" cy="1955259"/>
            <wp:effectExtent l="0" t="0" r="0" b="635"/>
            <wp:docPr id="571" name="Picture 5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A screenshot of a cell phone&#10;&#10;Description automatically generated"/>
                    <pic:cNvPicPr/>
                  </pic:nvPicPr>
                  <pic:blipFill>
                    <a:blip r:embed="rId85"/>
                    <a:stretch>
                      <a:fillRect/>
                    </a:stretch>
                  </pic:blipFill>
                  <pic:spPr>
                    <a:xfrm>
                      <a:off x="0" y="0"/>
                      <a:ext cx="2384269" cy="1962136"/>
                    </a:xfrm>
                    <a:prstGeom prst="rect">
                      <a:avLst/>
                    </a:prstGeom>
                  </pic:spPr>
                </pic:pic>
              </a:graphicData>
            </a:graphic>
          </wp:inline>
        </w:drawing>
      </w:r>
    </w:p>
    <w:p w14:paraId="5510A604" w14:textId="77777777" w:rsidR="006F6DDB" w:rsidRPr="00025ECC" w:rsidRDefault="006F6DDB">
      <w:pPr>
        <w:spacing w:before="0" w:after="0"/>
        <w:rPr>
          <w:rFonts w:cs="Arial"/>
          <w:szCs w:val="22"/>
        </w:rPr>
      </w:pPr>
      <w:r w:rsidRPr="00025ECC">
        <w:rPr>
          <w:rFonts w:cs="Arial"/>
        </w:rPr>
        <w:br w:type="page"/>
      </w:r>
    </w:p>
    <w:p w14:paraId="57C62EE5" w14:textId="77777777" w:rsidR="00C1201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 xml:space="preserve">Here you can edit or add new Business terms that are either in Published or Draft mode. </w:t>
      </w:r>
    </w:p>
    <w:p w14:paraId="6901F7CE" w14:textId="77777777" w:rsidR="00C1201C" w:rsidRPr="00025ECC" w:rsidRDefault="00C1201C" w:rsidP="00E07F90">
      <w:pPr>
        <w:pStyle w:val="StepList413"/>
        <w:keepLines w:val="0"/>
        <w:widowControl w:val="0"/>
        <w:tabs>
          <w:tab w:val="clear" w:pos="792"/>
        </w:tabs>
        <w:spacing w:before="120"/>
        <w:ind w:firstLine="0"/>
        <w:rPr>
          <w:rFonts w:cs="Arial"/>
        </w:rPr>
      </w:pPr>
      <w:r w:rsidRPr="00025ECC">
        <w:rPr>
          <w:rFonts w:cs="Arial"/>
        </w:rPr>
        <w:t>Click on one to review it in more detail.</w:t>
      </w:r>
    </w:p>
    <w:p w14:paraId="2C06E2EB" w14:textId="4D530878" w:rsidR="00C1201C" w:rsidRPr="00025ECC" w:rsidRDefault="00784C5C" w:rsidP="00E07F9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333FF37" wp14:editId="6F2E8DFE">
            <wp:extent cx="4649821" cy="2872483"/>
            <wp:effectExtent l="0" t="0" r="0" b="0"/>
            <wp:docPr id="587" name="Picture 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5145" cy="2888127"/>
                    </a:xfrm>
                    <a:prstGeom prst="rect">
                      <a:avLst/>
                    </a:prstGeom>
                  </pic:spPr>
                </pic:pic>
              </a:graphicData>
            </a:graphic>
          </wp:inline>
        </w:drawing>
      </w:r>
    </w:p>
    <w:p w14:paraId="01892962" w14:textId="77777777" w:rsidR="0004417F" w:rsidRPr="00025ECC" w:rsidRDefault="0004417F" w:rsidP="00E07F90">
      <w:pPr>
        <w:pStyle w:val="StepList413"/>
        <w:keepLines w:val="0"/>
        <w:widowControl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025ECC" w14:paraId="7A2673AF" w14:textId="77777777" w:rsidTr="00E1085C">
        <w:trPr>
          <w:cantSplit/>
          <w:trHeight w:val="676"/>
        </w:trPr>
        <w:tc>
          <w:tcPr>
            <w:tcW w:w="810" w:type="dxa"/>
            <w:shd w:val="clear" w:color="auto" w:fill="F2F2F2" w:themeFill="background1" w:themeFillShade="F2"/>
            <w:vAlign w:val="center"/>
          </w:tcPr>
          <w:p w14:paraId="1F3C1E66" w14:textId="77777777" w:rsidR="00C1201C" w:rsidRPr="00025ECC" w:rsidRDefault="00C1201C" w:rsidP="00E1085C">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66CA1C73" wp14:editId="72B24CDA">
                  <wp:extent cx="343561" cy="343561"/>
                  <wp:effectExtent l="0" t="0" r="0" b="0"/>
                  <wp:docPr id="154" name="Picture 15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066FE67" w14:textId="77777777" w:rsidR="00C1201C" w:rsidRPr="00025ECC" w:rsidRDefault="00C1201C" w:rsidP="00E1085C">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6A3A9CF7" w14:textId="5E866030" w:rsidR="00C1201C" w:rsidRPr="00025ECC" w:rsidRDefault="00C1201C" w:rsidP="00E1085C">
            <w:pPr>
              <w:pStyle w:val="TableText2"/>
              <w:spacing w:before="120" w:after="120"/>
              <w:rPr>
                <w:rFonts w:cs="Arial"/>
                <w:sz w:val="20"/>
                <w:szCs w:val="20"/>
              </w:rPr>
            </w:pPr>
            <w:r w:rsidRPr="00025ECC">
              <w:rPr>
                <w:rFonts w:cs="Arial"/>
                <w:sz w:val="20"/>
                <w:szCs w:val="20"/>
              </w:rPr>
              <w:t xml:space="preserve">You can create your own Glossary with Categories and Business Terms </w:t>
            </w:r>
            <w:r w:rsidR="001D4775" w:rsidRPr="00025ECC">
              <w:rPr>
                <w:rFonts w:cs="Arial"/>
                <w:sz w:val="20"/>
                <w:szCs w:val="20"/>
              </w:rPr>
              <w:t>manually or</w:t>
            </w:r>
            <w:r w:rsidRPr="00025ECC">
              <w:rPr>
                <w:rFonts w:cs="Arial"/>
                <w:sz w:val="20"/>
                <w:szCs w:val="20"/>
              </w:rPr>
              <w:t xml:space="preserve"> import them from a file. In addition, you can import Industry Models from IBM for industries such as finance, banking, healthcare, and insurance</w:t>
            </w:r>
            <w:r w:rsidR="005372AD">
              <w:rPr>
                <w:rFonts w:cs="Arial"/>
                <w:sz w:val="20"/>
                <w:szCs w:val="20"/>
              </w:rPr>
              <w:t>,</w:t>
            </w:r>
            <w:r w:rsidRPr="00025ECC">
              <w:rPr>
                <w:rFonts w:cs="Arial"/>
                <w:sz w:val="20"/>
                <w:szCs w:val="20"/>
              </w:rPr>
              <w:t xml:space="preserve"> and import them into CPD. </w:t>
            </w:r>
          </w:p>
          <w:p w14:paraId="65A4B0FB" w14:textId="7A454F11" w:rsidR="00C1201C" w:rsidRPr="00025ECC" w:rsidRDefault="00C1201C" w:rsidP="00E1085C">
            <w:pPr>
              <w:pStyle w:val="TableText2"/>
              <w:spacing w:before="120" w:after="120"/>
              <w:rPr>
                <w:rFonts w:cs="Arial"/>
              </w:rPr>
            </w:pPr>
            <w:r w:rsidRPr="00025ECC">
              <w:rPr>
                <w:rFonts w:cs="Arial"/>
                <w:sz w:val="20"/>
                <w:szCs w:val="20"/>
              </w:rPr>
              <w:t xml:space="preserve">See the services screen </w:t>
            </w:r>
            <w:r w:rsidRPr="00025ECC">
              <w:rPr>
                <w:rFonts w:cs="Arial"/>
                <w:noProof/>
                <w:sz w:val="20"/>
                <w:szCs w:val="20"/>
              </w:rPr>
              <w:drawing>
                <wp:inline distT="0" distB="0" distL="0" distR="0" wp14:anchorId="3D3B48AC" wp14:editId="265FC388">
                  <wp:extent cx="211791" cy="171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90" cy="175092"/>
                          </a:xfrm>
                          <a:prstGeom prst="rect">
                            <a:avLst/>
                          </a:prstGeom>
                        </pic:spPr>
                      </pic:pic>
                    </a:graphicData>
                  </a:graphic>
                </wp:inline>
              </w:drawing>
            </w:r>
            <w:r w:rsidRPr="00025ECC">
              <w:rPr>
                <w:rFonts w:cs="Arial"/>
                <w:sz w:val="20"/>
                <w:szCs w:val="20"/>
              </w:rPr>
              <w:t xml:space="preserve"> then </w:t>
            </w:r>
            <w:r w:rsidRPr="00025ECC">
              <w:rPr>
                <w:rFonts w:eastAsia="Times New Roman" w:cs="Arial"/>
                <w:color w:val="0000FF"/>
                <w:sz w:val="20"/>
                <w:szCs w:val="20"/>
                <w:lang w:eastAsia="en-US"/>
              </w:rPr>
              <w:t xml:space="preserve">Industry </w:t>
            </w:r>
            <w:r w:rsidR="00F32453" w:rsidRPr="00025ECC">
              <w:rPr>
                <w:rFonts w:eastAsia="Times New Roman" w:cs="Arial"/>
                <w:color w:val="0000FF"/>
                <w:sz w:val="20"/>
                <w:szCs w:val="20"/>
                <w:lang w:eastAsia="en-US"/>
              </w:rPr>
              <w:t>solutions</w:t>
            </w:r>
            <w:r w:rsidRPr="00025ECC">
              <w:rPr>
                <w:rFonts w:eastAsia="Times New Roman" w:cs="Arial"/>
                <w:color w:val="0000FF"/>
                <w:sz w:val="20"/>
                <w:szCs w:val="20"/>
                <w:lang w:eastAsia="en-US"/>
              </w:rPr>
              <w:t>.</w:t>
            </w:r>
          </w:p>
        </w:tc>
      </w:tr>
    </w:tbl>
    <w:p w14:paraId="6000C62E" w14:textId="79E7D957" w:rsidR="005636CE" w:rsidRDefault="005636CE">
      <w:pPr>
        <w:spacing w:before="0" w:after="0"/>
        <w:rPr>
          <w:rFonts w:cs="Arial"/>
          <w:szCs w:val="22"/>
        </w:rPr>
      </w:pPr>
    </w:p>
    <w:p w14:paraId="4E89D272" w14:textId="77777777" w:rsidR="005636CE" w:rsidRDefault="005636CE">
      <w:pPr>
        <w:spacing w:before="0" w:after="0"/>
        <w:rPr>
          <w:rFonts w:cs="Arial"/>
          <w:szCs w:val="22"/>
        </w:rPr>
      </w:pPr>
      <w:r>
        <w:rPr>
          <w:rFonts w:cs="Arial"/>
          <w:szCs w:val="22"/>
        </w:rPr>
        <w:br w:type="page"/>
      </w:r>
    </w:p>
    <w:p w14:paraId="1149F5AD" w14:textId="77777777" w:rsidR="000F67D3" w:rsidRPr="00025ECC" w:rsidRDefault="00BD01B5" w:rsidP="000F67D3">
      <w:pPr>
        <w:pStyle w:val="Heading2"/>
        <w:keepNext w:val="0"/>
        <w:widowControl w:val="0"/>
        <w:spacing w:before="120" w:after="120"/>
        <w:rPr>
          <w:rFonts w:ascii="Arial" w:hAnsi="Arial" w:cs="Arial"/>
        </w:rPr>
      </w:pPr>
      <w:r w:rsidRPr="00025ECC">
        <w:rPr>
          <w:rFonts w:ascii="Arial" w:hAnsi="Arial" w:cs="Arial"/>
        </w:rPr>
        <w:lastRenderedPageBreak/>
        <w:t>Automation Capabilities – Discovery, Classification, Term Assignment</w:t>
      </w:r>
    </w:p>
    <w:p w14:paraId="51A02C35" w14:textId="4DD29558" w:rsidR="00BD01B5" w:rsidRPr="00025ECC" w:rsidRDefault="00BD01B5" w:rsidP="00614A4E">
      <w:pPr>
        <w:pStyle w:val="StepList413"/>
        <w:keepLines w:val="0"/>
        <w:widowControl w:val="0"/>
        <w:tabs>
          <w:tab w:val="clear" w:pos="792"/>
        </w:tabs>
        <w:spacing w:before="120"/>
        <w:ind w:firstLine="0"/>
        <w:rPr>
          <w:rFonts w:cs="Arial"/>
        </w:rPr>
      </w:pPr>
      <w:r w:rsidRPr="00025ECC">
        <w:rPr>
          <w:rFonts w:cs="Arial"/>
        </w:rPr>
        <w:t xml:space="preserve">As mentioned in the business glossary section, the key to successful data governance lies in the use of automation and machine learning techniques to make decisions, create relationships, and generally enhance the value, timeliness and accuracy of your data governance activities. What you’ll be doing next is known as Auto Discovery. This is a process that will crawl the data you point it at, and do </w:t>
      </w:r>
      <w:r w:rsidR="008A13CE" w:rsidRPr="00025ECC">
        <w:rPr>
          <w:rFonts w:cs="Arial"/>
        </w:rPr>
        <w:t>several</w:t>
      </w:r>
      <w:r w:rsidRPr="00025ECC">
        <w:rPr>
          <w:rFonts w:cs="Arial"/>
        </w:rPr>
        <w:t xml:space="preserve"> things:</w:t>
      </w:r>
    </w:p>
    <w:p w14:paraId="22B842F0" w14:textId="6753B657" w:rsidR="00F54D1F" w:rsidRPr="00025ECC" w:rsidRDefault="00F54D1F" w:rsidP="00F54D1F">
      <w:pPr>
        <w:pStyle w:val="TableText2"/>
        <w:numPr>
          <w:ilvl w:val="1"/>
          <w:numId w:val="23"/>
        </w:numPr>
        <w:spacing w:before="120" w:after="120"/>
        <w:rPr>
          <w:rFonts w:cs="Arial"/>
        </w:rPr>
      </w:pPr>
      <w:r w:rsidRPr="00025ECC">
        <w:rPr>
          <w:rFonts w:cs="Arial"/>
          <w:i/>
          <w:iCs/>
        </w:rPr>
        <w:t>Classify the data</w:t>
      </w:r>
      <w:r w:rsidRPr="00025ECC">
        <w:rPr>
          <w:rFonts w:cs="Arial"/>
        </w:rPr>
        <w:t xml:space="preserve"> – this is the process that will assign business classifications to your data elements.</w:t>
      </w:r>
    </w:p>
    <w:p w14:paraId="6581C46A" w14:textId="77777777" w:rsidR="00F54D1F" w:rsidRPr="00025ECC" w:rsidRDefault="00F54D1F" w:rsidP="00F54D1F">
      <w:pPr>
        <w:pStyle w:val="TableText2"/>
        <w:numPr>
          <w:ilvl w:val="1"/>
          <w:numId w:val="23"/>
        </w:numPr>
        <w:spacing w:before="120" w:after="120"/>
        <w:rPr>
          <w:rFonts w:cs="Arial"/>
        </w:rPr>
      </w:pPr>
      <w:r w:rsidRPr="00025ECC">
        <w:rPr>
          <w:rFonts w:cs="Arial"/>
          <w:i/>
          <w:iCs/>
        </w:rPr>
        <w:t>Score the data</w:t>
      </w:r>
      <w:r w:rsidRPr="00025ECC">
        <w:rPr>
          <w:rFonts w:cs="Arial"/>
        </w:rPr>
        <w:t xml:space="preserve"> – this will allow you to quickly understand how clean your data is.</w:t>
      </w:r>
    </w:p>
    <w:p w14:paraId="47BBA2B7" w14:textId="0177F733" w:rsidR="0002235A" w:rsidRPr="00025ECC" w:rsidRDefault="00F54D1F" w:rsidP="00F54D1F">
      <w:pPr>
        <w:pStyle w:val="TableText2"/>
        <w:numPr>
          <w:ilvl w:val="1"/>
          <w:numId w:val="23"/>
        </w:numPr>
        <w:spacing w:before="120" w:after="120"/>
        <w:rPr>
          <w:rFonts w:cs="Arial"/>
        </w:rPr>
      </w:pPr>
      <w:r w:rsidRPr="00025ECC">
        <w:rPr>
          <w:rFonts w:cs="Arial"/>
          <w:i/>
          <w:iCs/>
        </w:rPr>
        <w:t>Assign Terms to your data</w:t>
      </w:r>
      <w:r w:rsidRPr="00025ECC">
        <w:rPr>
          <w:rFonts w:cs="Arial"/>
        </w:rPr>
        <w:t xml:space="preserve"> – this is where </w:t>
      </w:r>
      <w:r w:rsidR="00595897">
        <w:rPr>
          <w:rFonts w:cs="Arial"/>
        </w:rPr>
        <w:t>CPD</w:t>
      </w:r>
      <w:r w:rsidRPr="00025ECC">
        <w:rPr>
          <w:rFonts w:cs="Arial"/>
        </w:rPr>
        <w:t xml:space="preserve"> will look at the data you’re pointing to, take the business glossary terms, and based on both the data in the columns and the metadata and classifications already determined, </w:t>
      </w:r>
      <w:r w:rsidR="00595897">
        <w:rPr>
          <w:rFonts w:cs="Arial"/>
        </w:rPr>
        <w:t>assign</w:t>
      </w:r>
      <w:r w:rsidR="00595897" w:rsidRPr="00025ECC">
        <w:rPr>
          <w:rFonts w:cs="Arial"/>
        </w:rPr>
        <w:t xml:space="preserve"> </w:t>
      </w:r>
      <w:r w:rsidRPr="00025ECC">
        <w:rPr>
          <w:rFonts w:cs="Arial"/>
        </w:rPr>
        <w:t>a confidence rating to specific terms that it matches to the columns. You can set a threshold for when it automatically makes the connection between terms and columns, or you can use a workflow-driven review process to inspect the confidences and determine whether to assign or not.</w:t>
      </w:r>
    </w:p>
    <w:p w14:paraId="62B9A94D" w14:textId="15412834" w:rsidR="00C1201C" w:rsidRPr="00025ECC" w:rsidRDefault="007F409C" w:rsidP="00C1201C">
      <w:pPr>
        <w:pStyle w:val="StepList413"/>
        <w:keepLines w:val="0"/>
        <w:widowControl w:val="0"/>
        <w:numPr>
          <w:ilvl w:val="0"/>
          <w:numId w:val="23"/>
        </w:numPr>
        <w:spacing w:before="120"/>
        <w:rPr>
          <w:rFonts w:cs="Arial"/>
        </w:rPr>
      </w:pPr>
      <w:r w:rsidRPr="00025ECC">
        <w:rPr>
          <w:rFonts w:cs="Arial"/>
        </w:rPr>
        <w:t>L</w:t>
      </w:r>
      <w:r w:rsidR="00B35002" w:rsidRPr="00025ECC">
        <w:rPr>
          <w:rFonts w:cs="Arial"/>
        </w:rPr>
        <w:t>et’s get started. Go</w:t>
      </w:r>
      <w:r w:rsidR="00C1201C" w:rsidRPr="00025ECC">
        <w:rPr>
          <w:rFonts w:cs="Arial"/>
        </w:rPr>
        <w:t xml:space="preserve"> </w:t>
      </w:r>
      <w:r w:rsidR="00B35002" w:rsidRPr="00025ECC">
        <w:rPr>
          <w:rFonts w:cs="Arial"/>
        </w:rPr>
        <w:t>to</w:t>
      </w:r>
      <w:r w:rsidR="00C1201C" w:rsidRPr="00025ECC">
        <w:rPr>
          <w:rFonts w:cs="Arial"/>
        </w:rPr>
        <w:t xml:space="preserve"> the </w:t>
      </w:r>
      <w:r w:rsidR="00C1201C" w:rsidRPr="00025ECC">
        <w:rPr>
          <w:rFonts w:cs="Arial"/>
          <w:color w:val="0000FF"/>
        </w:rPr>
        <w:t>Navigation Menu</w:t>
      </w:r>
      <w:r w:rsidR="00595897">
        <w:rPr>
          <w:rFonts w:cs="Arial"/>
          <w:color w:val="0000FF"/>
        </w:rPr>
        <w:t>.</w:t>
      </w:r>
    </w:p>
    <w:p w14:paraId="07A0E5D0" w14:textId="7FB00BD5" w:rsidR="00C1201C" w:rsidRPr="00025ECC" w:rsidRDefault="00C1201C" w:rsidP="007A7ADC">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00B35002" w:rsidRPr="00025ECC">
        <w:rPr>
          <w:rFonts w:cs="Arial"/>
          <w:color w:val="0000FF"/>
        </w:rPr>
        <w:t>Curation</w:t>
      </w:r>
      <w:r w:rsidRPr="00025ECC">
        <w:rPr>
          <w:rFonts w:cs="Arial"/>
          <w:color w:val="0000FF"/>
        </w:rPr>
        <w:t xml:space="preserve"> </w:t>
      </w:r>
      <w:r w:rsidRPr="00025ECC">
        <w:rPr>
          <w:rFonts w:cs="Arial"/>
        </w:rPr>
        <w:sym w:font="Wingdings 3" w:char="F061"/>
      </w:r>
      <w:r w:rsidRPr="00025ECC">
        <w:rPr>
          <w:rFonts w:cs="Arial"/>
        </w:rPr>
        <w:t xml:space="preserve"> </w:t>
      </w:r>
      <w:r w:rsidR="00B35002" w:rsidRPr="00025ECC">
        <w:rPr>
          <w:rFonts w:cs="Arial"/>
          <w:color w:val="0000FF"/>
        </w:rPr>
        <w:t xml:space="preserve">Data </w:t>
      </w:r>
      <w:r w:rsidR="00F32453" w:rsidRPr="00025ECC">
        <w:rPr>
          <w:rFonts w:cs="Arial"/>
          <w:color w:val="0000FF"/>
        </w:rPr>
        <w:t>d</w:t>
      </w:r>
      <w:r w:rsidR="00B35002" w:rsidRPr="00025ECC">
        <w:rPr>
          <w:rFonts w:cs="Arial"/>
          <w:color w:val="0000FF"/>
        </w:rPr>
        <w:t>iscovery</w:t>
      </w:r>
      <w:r w:rsidR="00595897">
        <w:rPr>
          <w:rFonts w:cs="Arial"/>
          <w:color w:val="0000FF"/>
        </w:rPr>
        <w:t>.</w:t>
      </w:r>
    </w:p>
    <w:p w14:paraId="429D1EA6" w14:textId="29EA6FF8" w:rsidR="005636CE" w:rsidRDefault="00F453BD" w:rsidP="00A344AE">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B42A24C" wp14:editId="058AB137">
            <wp:extent cx="2368196" cy="3793787"/>
            <wp:effectExtent l="0" t="0" r="0" b="3810"/>
            <wp:docPr id="574" name="Picture 5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A screenshot of a cell phone&#10;&#10;Description automatically generated"/>
                    <pic:cNvPicPr/>
                  </pic:nvPicPr>
                  <pic:blipFill>
                    <a:blip r:embed="rId88"/>
                    <a:stretch>
                      <a:fillRect/>
                    </a:stretch>
                  </pic:blipFill>
                  <pic:spPr>
                    <a:xfrm>
                      <a:off x="0" y="0"/>
                      <a:ext cx="2377390" cy="3808516"/>
                    </a:xfrm>
                    <a:prstGeom prst="rect">
                      <a:avLst/>
                    </a:prstGeom>
                  </pic:spPr>
                </pic:pic>
              </a:graphicData>
            </a:graphic>
          </wp:inline>
        </w:drawing>
      </w:r>
    </w:p>
    <w:p w14:paraId="21D64F4B" w14:textId="77777777" w:rsidR="005636CE" w:rsidRDefault="005636CE">
      <w:pPr>
        <w:spacing w:before="0" w:after="0"/>
        <w:rPr>
          <w:rFonts w:cs="Arial"/>
          <w:szCs w:val="22"/>
        </w:rPr>
      </w:pPr>
      <w:r>
        <w:rPr>
          <w:rFonts w:cs="Arial"/>
        </w:rPr>
        <w:br w:type="page"/>
      </w:r>
    </w:p>
    <w:p w14:paraId="0A090210" w14:textId="1FC2EC62" w:rsidR="005055CB" w:rsidRPr="005055CB" w:rsidRDefault="00B35002" w:rsidP="00252CB9">
      <w:pPr>
        <w:pStyle w:val="StepList413"/>
        <w:keepLines w:val="0"/>
        <w:widowControl w:val="0"/>
        <w:numPr>
          <w:ilvl w:val="0"/>
          <w:numId w:val="23"/>
        </w:numPr>
        <w:spacing w:before="120"/>
        <w:rPr>
          <w:rFonts w:cs="Arial"/>
        </w:rPr>
      </w:pPr>
      <w:r w:rsidRPr="00025ECC">
        <w:rPr>
          <w:rFonts w:cs="Arial"/>
        </w:rPr>
        <w:lastRenderedPageBreak/>
        <w:t xml:space="preserve">This will bring up a screen showing any past results and allow you to create a new discovery job. </w:t>
      </w:r>
      <w:r w:rsidR="00252CB9" w:rsidRPr="00025ECC">
        <w:rPr>
          <w:rFonts w:cs="Arial"/>
        </w:rPr>
        <w:t xml:space="preserve"> </w:t>
      </w:r>
      <w:r w:rsidRPr="00025ECC">
        <w:rPr>
          <w:rFonts w:cs="Arial"/>
        </w:rPr>
        <w:t xml:space="preserve">Click </w:t>
      </w:r>
      <w:r w:rsidRPr="00025ECC">
        <w:rPr>
          <w:rFonts w:cs="Arial"/>
          <w:color w:val="0000FF"/>
        </w:rPr>
        <w:t xml:space="preserve">Automated </w:t>
      </w:r>
      <w:r w:rsidR="00F32453" w:rsidRPr="00025ECC">
        <w:rPr>
          <w:rFonts w:cs="Arial"/>
          <w:color w:val="0000FF"/>
        </w:rPr>
        <w:t>d</w:t>
      </w:r>
      <w:r w:rsidRPr="00025ECC">
        <w:rPr>
          <w:rFonts w:cs="Arial"/>
          <w:color w:val="0000FF"/>
        </w:rPr>
        <w:t>iscovery</w:t>
      </w:r>
      <w:r w:rsidR="00595897">
        <w:rPr>
          <w:rFonts w:cs="Arial"/>
          <w:color w:val="0000FF"/>
        </w:rPr>
        <w:t>.</w:t>
      </w:r>
    </w:p>
    <w:p w14:paraId="0B257357" w14:textId="16A0D8C3" w:rsidR="00C1201C" w:rsidRPr="00025ECC" w:rsidRDefault="00F453BD"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CFAD88F" wp14:editId="77820B8F">
            <wp:extent cx="4328808" cy="2478564"/>
            <wp:effectExtent l="0" t="0" r="1905" b="0"/>
            <wp:docPr id="575" name="Picture 5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A screenshot of a cell phone&#10;&#10;Description automatically generated"/>
                    <pic:cNvPicPr/>
                  </pic:nvPicPr>
                  <pic:blipFill>
                    <a:blip r:embed="rId89"/>
                    <a:stretch>
                      <a:fillRect/>
                    </a:stretch>
                  </pic:blipFill>
                  <pic:spPr>
                    <a:xfrm>
                      <a:off x="0" y="0"/>
                      <a:ext cx="4339083" cy="2484447"/>
                    </a:xfrm>
                    <a:prstGeom prst="rect">
                      <a:avLst/>
                    </a:prstGeom>
                  </pic:spPr>
                </pic:pic>
              </a:graphicData>
            </a:graphic>
          </wp:inline>
        </w:drawing>
      </w:r>
    </w:p>
    <w:p w14:paraId="3F91B613" w14:textId="77777777" w:rsidR="0057555D" w:rsidRPr="00025ECC" w:rsidRDefault="00B35002" w:rsidP="00734B57">
      <w:pPr>
        <w:pStyle w:val="StepList413"/>
        <w:keepLines w:val="0"/>
        <w:widowControl w:val="0"/>
        <w:numPr>
          <w:ilvl w:val="0"/>
          <w:numId w:val="23"/>
        </w:numPr>
        <w:spacing w:before="120"/>
        <w:rPr>
          <w:rFonts w:cs="Arial"/>
        </w:rPr>
      </w:pPr>
      <w:r w:rsidRPr="00025ECC">
        <w:rPr>
          <w:rFonts w:cs="Arial"/>
        </w:rPr>
        <w:t>Next, we’ll choose the connection that gets us to our data, and the options we want for this discovery run:</w:t>
      </w:r>
    </w:p>
    <w:p w14:paraId="282375F6" w14:textId="45C566FE" w:rsidR="00734B57" w:rsidRPr="00025ECC" w:rsidRDefault="009050B7" w:rsidP="0057555D">
      <w:pPr>
        <w:pStyle w:val="StepList413"/>
        <w:keepLines w:val="0"/>
        <w:widowControl w:val="0"/>
        <w:tabs>
          <w:tab w:val="clear" w:pos="792"/>
        </w:tabs>
        <w:spacing w:before="120"/>
        <w:ind w:firstLine="0"/>
        <w:rPr>
          <w:rFonts w:cs="Arial"/>
        </w:rPr>
      </w:pPr>
      <w:r w:rsidRPr="00025ECC">
        <w:rPr>
          <w:rFonts w:cs="Arial"/>
        </w:rPr>
        <w:t xml:space="preserve">For </w:t>
      </w:r>
      <w:r w:rsidRPr="00025ECC">
        <w:rPr>
          <w:rFonts w:cs="Arial"/>
          <w:color w:val="0000FF"/>
        </w:rPr>
        <w:t>Connection</w:t>
      </w:r>
      <w:r w:rsidR="00C04472" w:rsidRPr="00025ECC">
        <w:rPr>
          <w:rFonts w:cs="Arial"/>
        </w:rPr>
        <w:t xml:space="preserve"> </w:t>
      </w:r>
      <w:r w:rsidRPr="00025ECC">
        <w:rPr>
          <w:rFonts w:cs="Arial"/>
        </w:rPr>
        <w:t xml:space="preserve">choose </w:t>
      </w:r>
      <w:r w:rsidR="00D90894" w:rsidRPr="00025ECC">
        <w:rPr>
          <w:rFonts w:cs="Arial"/>
        </w:rPr>
        <w:t>the connection we created earlier, i</w:t>
      </w:r>
      <w:r w:rsidR="00C04472" w:rsidRPr="00025ECC">
        <w:rPr>
          <w:rFonts w:cs="Arial"/>
        </w:rPr>
        <w:t>.</w:t>
      </w:r>
      <w:r w:rsidR="00D90894" w:rsidRPr="00025ECC">
        <w:rPr>
          <w:rFonts w:cs="Arial"/>
        </w:rPr>
        <w:t>e</w:t>
      </w:r>
      <w:r w:rsidR="00C04472" w:rsidRPr="00025ECC">
        <w:rPr>
          <w:rFonts w:cs="Arial"/>
        </w:rPr>
        <w:t>.</w:t>
      </w:r>
      <w:r w:rsidR="00595897">
        <w:rPr>
          <w:rFonts w:cs="Arial"/>
        </w:rPr>
        <w:t>,</w:t>
      </w:r>
      <w:r w:rsidR="00D90894" w:rsidRPr="00025ECC">
        <w:rPr>
          <w:rFonts w:cs="Arial"/>
        </w:rPr>
        <w:t xml:space="preserve"> </w:t>
      </w:r>
      <w:r w:rsidR="00D90894" w:rsidRPr="00025ECC">
        <w:rPr>
          <w:rFonts w:cs="Arial"/>
          <w:color w:val="0000FF"/>
        </w:rPr>
        <w:t>D</w:t>
      </w:r>
      <w:r w:rsidR="00C04472" w:rsidRPr="00025ECC">
        <w:rPr>
          <w:rFonts w:cs="Arial"/>
          <w:color w:val="0000FF"/>
        </w:rPr>
        <w:t>b</w:t>
      </w:r>
      <w:r w:rsidR="00D90894" w:rsidRPr="00025ECC">
        <w:rPr>
          <w:rFonts w:cs="Arial"/>
          <w:color w:val="0000FF"/>
        </w:rPr>
        <w:t xml:space="preserve">2 </w:t>
      </w:r>
      <w:r w:rsidR="00653949" w:rsidRPr="00025ECC">
        <w:rPr>
          <w:rFonts w:cs="Arial"/>
          <w:color w:val="0000FF"/>
        </w:rPr>
        <w:t>Advanced Edition</w:t>
      </w:r>
      <w:r w:rsidR="00595897">
        <w:rPr>
          <w:rFonts w:cs="Arial"/>
          <w:color w:val="0000FF"/>
        </w:rPr>
        <w:t>,</w:t>
      </w:r>
      <w:r w:rsidR="00D90894" w:rsidRPr="00025ECC">
        <w:rPr>
          <w:rFonts w:cs="Arial"/>
          <w:color w:val="0000FF"/>
        </w:rPr>
        <w:t xml:space="preserve"> </w:t>
      </w:r>
      <w:r w:rsidRPr="00025ECC">
        <w:rPr>
          <w:rFonts w:cs="Arial"/>
        </w:rPr>
        <w:t>then click</w:t>
      </w:r>
      <w:r w:rsidRPr="00025ECC">
        <w:rPr>
          <w:rFonts w:cs="Arial"/>
          <w:color w:val="0000FF"/>
        </w:rPr>
        <w:t xml:space="preserve"> Browse</w:t>
      </w:r>
      <w:r w:rsidR="00595897">
        <w:rPr>
          <w:rFonts w:cs="Arial"/>
          <w:color w:val="0000FF"/>
        </w:rPr>
        <w:t>.</w:t>
      </w:r>
    </w:p>
    <w:p w14:paraId="42E97EC4" w14:textId="344D05B4" w:rsidR="005636CE" w:rsidRDefault="00CF3B20" w:rsidP="00734B5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D7F819B" wp14:editId="01508CE6">
            <wp:extent cx="5486400" cy="2405130"/>
            <wp:effectExtent l="0" t="0" r="0" b="0"/>
            <wp:docPr id="590" name="Picture 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9745" cy="2437283"/>
                    </a:xfrm>
                    <a:prstGeom prst="rect">
                      <a:avLst/>
                    </a:prstGeom>
                  </pic:spPr>
                </pic:pic>
              </a:graphicData>
            </a:graphic>
          </wp:inline>
        </w:drawing>
      </w:r>
    </w:p>
    <w:p w14:paraId="09E093C0" w14:textId="77777777" w:rsidR="005636CE" w:rsidRDefault="005636CE">
      <w:pPr>
        <w:spacing w:before="0" w:after="0"/>
        <w:rPr>
          <w:rFonts w:cs="Arial"/>
          <w:szCs w:val="22"/>
        </w:rPr>
      </w:pPr>
      <w:r>
        <w:rPr>
          <w:rFonts w:cs="Arial"/>
        </w:rPr>
        <w:br w:type="page"/>
      </w:r>
    </w:p>
    <w:p w14:paraId="1D248517" w14:textId="4A959066" w:rsidR="002D43B7" w:rsidRPr="00025ECC" w:rsidRDefault="009050B7" w:rsidP="002D43B7">
      <w:pPr>
        <w:pStyle w:val="StepList413"/>
        <w:keepLines w:val="0"/>
        <w:widowControl w:val="0"/>
        <w:numPr>
          <w:ilvl w:val="0"/>
          <w:numId w:val="23"/>
        </w:numPr>
        <w:spacing w:before="120"/>
        <w:rPr>
          <w:rFonts w:cs="Arial"/>
        </w:rPr>
      </w:pPr>
      <w:r w:rsidRPr="00025ECC">
        <w:rPr>
          <w:rFonts w:cs="Arial"/>
        </w:rPr>
        <w:lastRenderedPageBreak/>
        <w:t>This will bring up a screen where we can choose which tables</w:t>
      </w:r>
      <w:r w:rsidR="00595897">
        <w:rPr>
          <w:rFonts w:cs="Arial"/>
        </w:rPr>
        <w:t xml:space="preserve">, </w:t>
      </w:r>
      <w:r w:rsidRPr="00025ECC">
        <w:rPr>
          <w:rFonts w:cs="Arial"/>
        </w:rPr>
        <w:t xml:space="preserve">schemas, or </w:t>
      </w:r>
      <w:r w:rsidR="00595897">
        <w:rPr>
          <w:rFonts w:cs="Arial"/>
        </w:rPr>
        <w:t xml:space="preserve">an </w:t>
      </w:r>
      <w:r w:rsidRPr="00025ECC">
        <w:rPr>
          <w:rFonts w:cs="Arial"/>
        </w:rPr>
        <w:t xml:space="preserve">entire database </w:t>
      </w:r>
      <w:r w:rsidR="00595897">
        <w:rPr>
          <w:rFonts w:cs="Arial"/>
        </w:rPr>
        <w:t xml:space="preserve">for which </w:t>
      </w:r>
      <w:r w:rsidRPr="00025ECC">
        <w:rPr>
          <w:rFonts w:cs="Arial"/>
        </w:rPr>
        <w:t>we want to run Discovery.</w:t>
      </w:r>
      <w:r w:rsidR="00321B68" w:rsidRPr="00025ECC">
        <w:rPr>
          <w:rFonts w:cs="Arial"/>
        </w:rPr>
        <w:t xml:space="preserve"> We’re going to choose </w:t>
      </w:r>
      <w:r w:rsidR="00595897">
        <w:rPr>
          <w:rFonts w:cs="Arial"/>
        </w:rPr>
        <w:t>two</w:t>
      </w:r>
      <w:r w:rsidR="00321B68" w:rsidRPr="00025ECC">
        <w:rPr>
          <w:rFonts w:cs="Arial"/>
        </w:rPr>
        <w:t xml:space="preserve"> tables</w:t>
      </w:r>
      <w:r w:rsidR="00595897">
        <w:rPr>
          <w:rFonts w:cs="Arial"/>
        </w:rPr>
        <w:t xml:space="preserve"> </w:t>
      </w:r>
      <w:r w:rsidR="00321B68" w:rsidRPr="00025ECC">
        <w:rPr>
          <w:rFonts w:cs="Arial"/>
        </w:rPr>
        <w:t>that will be our main tables for later transformation.</w:t>
      </w:r>
    </w:p>
    <w:p w14:paraId="5E6245FE" w14:textId="77263519" w:rsidR="005055CB" w:rsidRDefault="00321B68" w:rsidP="002D43B7">
      <w:pPr>
        <w:pStyle w:val="StepList413"/>
        <w:keepLines w:val="0"/>
        <w:widowControl w:val="0"/>
        <w:tabs>
          <w:tab w:val="clear" w:pos="792"/>
        </w:tabs>
        <w:spacing w:before="120"/>
        <w:ind w:firstLine="0"/>
        <w:rPr>
          <w:rFonts w:cs="Arial"/>
          <w:color w:val="0000FF"/>
        </w:rPr>
      </w:pPr>
      <w:r w:rsidRPr="00025ECC">
        <w:rPr>
          <w:rFonts w:cs="Arial"/>
        </w:rPr>
        <w:t xml:space="preserve">Click to expand </w:t>
      </w:r>
      <w:r w:rsidRPr="00025ECC">
        <w:rPr>
          <w:rFonts w:cs="Arial"/>
          <w:color w:val="0000FF"/>
        </w:rPr>
        <w:t>BLUDB</w:t>
      </w:r>
      <w:r w:rsidRPr="00025ECC">
        <w:rPr>
          <w:rFonts w:cs="Arial"/>
        </w:rPr>
        <w:t xml:space="preserve"> then </w:t>
      </w:r>
      <w:r w:rsidRPr="00025ECC">
        <w:rPr>
          <w:rFonts w:cs="Arial"/>
          <w:color w:val="0000FF"/>
        </w:rPr>
        <w:t>CPDUSER</w:t>
      </w:r>
      <w:r w:rsidR="00302AAB" w:rsidRPr="00025ECC">
        <w:rPr>
          <w:rFonts w:cs="Arial"/>
          <w:color w:val="0000FF"/>
        </w:rPr>
        <w:t xml:space="preserve"> </w:t>
      </w:r>
      <w:r w:rsidR="00302AAB" w:rsidRPr="00025ECC">
        <w:rPr>
          <w:rFonts w:cs="Arial"/>
        </w:rPr>
        <w:sym w:font="Wingdings 3" w:char="F061"/>
      </w:r>
      <w:r w:rsidR="00302AAB" w:rsidRPr="00025ECC">
        <w:rPr>
          <w:rFonts w:cs="Arial"/>
        </w:rPr>
        <w:t xml:space="preserve"> </w:t>
      </w:r>
      <w:r w:rsidRPr="00025ECC">
        <w:rPr>
          <w:rFonts w:cs="Arial"/>
          <w:color w:val="0000FF"/>
        </w:rPr>
        <w:t>CUSTOMER_DEMOGRAPHICS</w:t>
      </w:r>
      <w:r w:rsidRPr="00025ECC">
        <w:rPr>
          <w:rFonts w:cs="Arial"/>
        </w:rPr>
        <w:t xml:space="preserve">, and </w:t>
      </w:r>
      <w:r w:rsidRPr="00025ECC">
        <w:rPr>
          <w:rFonts w:cs="Arial"/>
          <w:color w:val="0000FF"/>
        </w:rPr>
        <w:t>SOLUTIONS</w:t>
      </w:r>
      <w:r w:rsidR="00302AAB" w:rsidRPr="00025ECC">
        <w:rPr>
          <w:rFonts w:cs="Arial"/>
        </w:rPr>
        <w:t xml:space="preserve"> </w:t>
      </w:r>
      <w:r w:rsidR="00302AAB" w:rsidRPr="00025ECC">
        <w:rPr>
          <w:rFonts w:cs="Arial"/>
        </w:rPr>
        <w:sym w:font="Wingdings 3" w:char="F061"/>
      </w:r>
      <w:r w:rsidR="00302AAB" w:rsidRPr="00025ECC">
        <w:rPr>
          <w:rFonts w:cs="Arial"/>
        </w:rPr>
        <w:t xml:space="preserve"> </w:t>
      </w:r>
      <w:r w:rsidRPr="00025ECC">
        <w:rPr>
          <w:rFonts w:cs="Arial"/>
          <w:color w:val="0000FF"/>
        </w:rPr>
        <w:t>CUSTOMER_ACTIVITY</w:t>
      </w:r>
      <w:r w:rsidR="0002235A" w:rsidRPr="00025ECC">
        <w:rPr>
          <w:rFonts w:cs="Arial"/>
        </w:rPr>
        <w:t>.</w:t>
      </w:r>
      <w:r w:rsidR="00B23E6E" w:rsidRPr="00025ECC" w:rsidDel="00B23E6E">
        <w:rPr>
          <w:rFonts w:cs="Arial"/>
        </w:rPr>
        <w:t xml:space="preserve"> </w:t>
      </w:r>
      <w:r w:rsidR="0009677E" w:rsidRPr="00025ECC">
        <w:rPr>
          <w:rFonts w:cs="Arial"/>
        </w:rPr>
        <w:t xml:space="preserve">Then </w:t>
      </w:r>
      <w:r w:rsidR="0009677E" w:rsidRPr="00025ECC">
        <w:rPr>
          <w:rFonts w:cs="Arial"/>
          <w:color w:val="0000FF"/>
        </w:rPr>
        <w:t xml:space="preserve">Select </w:t>
      </w:r>
      <w:r w:rsidR="00595897">
        <w:rPr>
          <w:rFonts w:cs="Arial"/>
          <w:color w:val="0000FF"/>
        </w:rPr>
        <w:t>.</w:t>
      </w:r>
    </w:p>
    <w:p w14:paraId="4F5649C5" w14:textId="30C0FE0D" w:rsidR="00F453BD" w:rsidRPr="00025ECC" w:rsidRDefault="00F453BD" w:rsidP="002D43B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FE0C64A" wp14:editId="60DB6CAA">
            <wp:extent cx="3223889" cy="3346315"/>
            <wp:effectExtent l="0" t="0" r="254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ell phone&#10;&#10;Description automatically generated"/>
                    <pic:cNvPicPr/>
                  </pic:nvPicPr>
                  <pic:blipFill>
                    <a:blip r:embed="rId91"/>
                    <a:stretch>
                      <a:fillRect/>
                    </a:stretch>
                  </pic:blipFill>
                  <pic:spPr>
                    <a:xfrm>
                      <a:off x="0" y="0"/>
                      <a:ext cx="3235630" cy="3358502"/>
                    </a:xfrm>
                    <a:prstGeom prst="rect">
                      <a:avLst/>
                    </a:prstGeom>
                  </pic:spPr>
                </pic:pic>
              </a:graphicData>
            </a:graphic>
          </wp:inline>
        </w:drawing>
      </w:r>
    </w:p>
    <w:p w14:paraId="60B9F0C6" w14:textId="0FCFF8DF" w:rsidR="00F453BD" w:rsidRPr="00025ECC" w:rsidRDefault="00321B68" w:rsidP="00C1201C">
      <w:pPr>
        <w:pStyle w:val="StepList413"/>
        <w:keepLines w:val="0"/>
        <w:widowControl w:val="0"/>
        <w:numPr>
          <w:ilvl w:val="0"/>
          <w:numId w:val="23"/>
        </w:numPr>
        <w:spacing w:before="120"/>
        <w:rPr>
          <w:rFonts w:cs="Arial"/>
        </w:rPr>
      </w:pPr>
      <w:r w:rsidRPr="00025ECC">
        <w:rPr>
          <w:rFonts w:cs="Arial"/>
        </w:rPr>
        <w:t xml:space="preserve">Next, click the checkboxes for </w:t>
      </w:r>
      <w:r w:rsidRPr="00025ECC">
        <w:rPr>
          <w:rFonts w:cs="Arial"/>
          <w:color w:val="0000FF"/>
        </w:rPr>
        <w:t>Analyze Columns, Analyze Data Quality</w:t>
      </w:r>
      <w:r w:rsidRPr="00025ECC">
        <w:rPr>
          <w:rFonts w:cs="Arial"/>
        </w:rPr>
        <w:t xml:space="preserve"> and </w:t>
      </w:r>
      <w:r w:rsidRPr="00025ECC">
        <w:rPr>
          <w:rFonts w:cs="Arial"/>
          <w:color w:val="0000FF"/>
        </w:rPr>
        <w:t>Publish to Catalog</w:t>
      </w:r>
      <w:r w:rsidRPr="00025ECC">
        <w:rPr>
          <w:rFonts w:cs="Arial"/>
        </w:rPr>
        <w:t>. (Assign terms will automatically be checked</w:t>
      </w:r>
      <w:r w:rsidR="00595897">
        <w:rPr>
          <w:rFonts w:cs="Arial"/>
        </w:rPr>
        <w:t>.</w:t>
      </w:r>
      <w:r w:rsidRPr="00025ECC">
        <w:rPr>
          <w:rFonts w:cs="Arial"/>
        </w:rPr>
        <w:t>)</w:t>
      </w:r>
    </w:p>
    <w:p w14:paraId="36C679D1" w14:textId="73821EE4" w:rsidR="005636CE" w:rsidRDefault="00F453BD" w:rsidP="00F453BD">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6AA37EB" wp14:editId="35B86000">
            <wp:extent cx="3482502" cy="2102649"/>
            <wp:effectExtent l="0" t="0" r="0" b="5715"/>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ell phone&#10;&#10;Description automatically generated"/>
                    <pic:cNvPicPr/>
                  </pic:nvPicPr>
                  <pic:blipFill>
                    <a:blip r:embed="rId92"/>
                    <a:stretch>
                      <a:fillRect/>
                    </a:stretch>
                  </pic:blipFill>
                  <pic:spPr>
                    <a:xfrm>
                      <a:off x="0" y="0"/>
                      <a:ext cx="3495634" cy="2110578"/>
                    </a:xfrm>
                    <a:prstGeom prst="rect">
                      <a:avLst/>
                    </a:prstGeom>
                  </pic:spPr>
                </pic:pic>
              </a:graphicData>
            </a:graphic>
          </wp:inline>
        </w:drawing>
      </w:r>
    </w:p>
    <w:p w14:paraId="0B13402B" w14:textId="77777777" w:rsidR="005636CE" w:rsidRDefault="005636CE">
      <w:pPr>
        <w:spacing w:before="0" w:after="0"/>
        <w:rPr>
          <w:rFonts w:cs="Arial"/>
          <w:szCs w:val="22"/>
        </w:rPr>
      </w:pPr>
      <w:r>
        <w:rPr>
          <w:rFonts w:cs="Arial"/>
        </w:rPr>
        <w:br w:type="page"/>
      </w:r>
    </w:p>
    <w:p w14:paraId="3C9D8F4C" w14:textId="7AE19542" w:rsidR="006B5332" w:rsidRPr="00025ECC" w:rsidRDefault="00321B68" w:rsidP="00C1201C">
      <w:pPr>
        <w:pStyle w:val="StepList413"/>
        <w:keepLines w:val="0"/>
        <w:widowControl w:val="0"/>
        <w:numPr>
          <w:ilvl w:val="0"/>
          <w:numId w:val="23"/>
        </w:numPr>
        <w:spacing w:before="120"/>
        <w:rPr>
          <w:rFonts w:cs="Arial"/>
        </w:rPr>
      </w:pPr>
      <w:r w:rsidRPr="00025ECC">
        <w:rPr>
          <w:rFonts w:cs="Arial"/>
        </w:rPr>
        <w:lastRenderedPageBreak/>
        <w:t xml:space="preserve">Lastly, you need to choose where to place the results for further analysis or inspection – these are called </w:t>
      </w:r>
      <w:r w:rsidR="00A131D9" w:rsidRPr="00025ECC">
        <w:rPr>
          <w:rFonts w:cs="Arial"/>
          <w:i/>
          <w:iCs/>
        </w:rPr>
        <w:t>Projects</w:t>
      </w:r>
      <w:r w:rsidRPr="00025ECC">
        <w:rPr>
          <w:rFonts w:cs="Arial"/>
          <w:i/>
          <w:iCs/>
        </w:rPr>
        <w:t>.</w:t>
      </w:r>
      <w:r w:rsidRPr="00025ECC">
        <w:rPr>
          <w:rFonts w:cs="Arial"/>
        </w:rPr>
        <w:t xml:space="preserve"> </w:t>
      </w:r>
    </w:p>
    <w:p w14:paraId="138FC4A4" w14:textId="34D08AB4" w:rsidR="006B5332" w:rsidRPr="00025ECC" w:rsidRDefault="006B5332" w:rsidP="006F3128">
      <w:pPr>
        <w:pStyle w:val="StepList413"/>
        <w:keepLines w:val="0"/>
        <w:widowControl w:val="0"/>
        <w:tabs>
          <w:tab w:val="clear" w:pos="792"/>
        </w:tabs>
        <w:spacing w:before="120"/>
        <w:ind w:firstLine="0"/>
        <w:rPr>
          <w:rFonts w:cs="Arial"/>
        </w:rPr>
      </w:pPr>
      <w:r w:rsidRPr="00025ECC">
        <w:rPr>
          <w:rFonts w:cs="Arial"/>
        </w:rPr>
        <w:t xml:space="preserve">Scroll down to find the </w:t>
      </w:r>
      <w:r w:rsidR="00DC1BCE" w:rsidRPr="00025ECC">
        <w:rPr>
          <w:rFonts w:cs="Arial"/>
          <w:color w:val="0000FF"/>
        </w:rPr>
        <w:t xml:space="preserve">Select a </w:t>
      </w:r>
      <w:r w:rsidR="00F32453" w:rsidRPr="00025ECC">
        <w:rPr>
          <w:rFonts w:cs="Arial"/>
          <w:color w:val="0000FF"/>
        </w:rPr>
        <w:t>p</w:t>
      </w:r>
      <w:r w:rsidR="00A131D9" w:rsidRPr="00025ECC">
        <w:rPr>
          <w:rFonts w:cs="Arial"/>
          <w:color w:val="0000FF"/>
        </w:rPr>
        <w:t>roject</w:t>
      </w:r>
      <w:r w:rsidRPr="00025ECC">
        <w:rPr>
          <w:rFonts w:cs="Arial"/>
          <w:color w:val="0000FF"/>
        </w:rPr>
        <w:t xml:space="preserve"> </w:t>
      </w:r>
      <w:r w:rsidRPr="00025ECC">
        <w:rPr>
          <w:rFonts w:cs="Arial"/>
        </w:rPr>
        <w:t>dropdown.</w:t>
      </w:r>
    </w:p>
    <w:p w14:paraId="126A2A74" w14:textId="66D1877F" w:rsidR="006B5332" w:rsidRPr="00025ECC" w:rsidRDefault="006B5332" w:rsidP="006F3128">
      <w:pPr>
        <w:pStyle w:val="StepList413"/>
        <w:keepLines w:val="0"/>
        <w:widowControl w:val="0"/>
        <w:tabs>
          <w:tab w:val="clear" w:pos="792"/>
        </w:tabs>
        <w:spacing w:before="120"/>
        <w:ind w:firstLine="0"/>
        <w:rPr>
          <w:rFonts w:cs="Arial"/>
        </w:rPr>
      </w:pPr>
      <w:r w:rsidRPr="00025ECC">
        <w:rPr>
          <w:rFonts w:cs="Arial"/>
        </w:rPr>
        <w:t>C</w:t>
      </w:r>
      <w:r w:rsidR="00321B68" w:rsidRPr="00025ECC">
        <w:rPr>
          <w:rFonts w:cs="Arial"/>
        </w:rPr>
        <w:t xml:space="preserve">hoose </w:t>
      </w:r>
      <w:r w:rsidRPr="00025ECC">
        <w:rPr>
          <w:rFonts w:cs="Arial"/>
          <w:color w:val="0000FF"/>
        </w:rPr>
        <w:t>Add a</w:t>
      </w:r>
      <w:r w:rsidR="00321B68" w:rsidRPr="00025ECC">
        <w:rPr>
          <w:rFonts w:cs="Arial"/>
          <w:color w:val="0000FF"/>
        </w:rPr>
        <w:t xml:space="preserve"> </w:t>
      </w:r>
      <w:r w:rsidR="00F32453" w:rsidRPr="00025ECC">
        <w:rPr>
          <w:rFonts w:cs="Arial"/>
          <w:color w:val="0000FF"/>
        </w:rPr>
        <w:t>p</w:t>
      </w:r>
      <w:r w:rsidR="00A131D9" w:rsidRPr="00025ECC">
        <w:rPr>
          <w:rFonts w:cs="Arial"/>
          <w:color w:val="0000FF"/>
        </w:rPr>
        <w:t>roject</w:t>
      </w:r>
      <w:r w:rsidR="00595897">
        <w:rPr>
          <w:rFonts w:cs="Arial"/>
        </w:rPr>
        <w:t>.</w:t>
      </w:r>
    </w:p>
    <w:p w14:paraId="1A0872AC" w14:textId="659AD9DC" w:rsidR="00321B68" w:rsidRPr="00025ECC" w:rsidRDefault="00816392" w:rsidP="006F312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8A41DE3" wp14:editId="0E837E8F">
            <wp:extent cx="5350213" cy="827860"/>
            <wp:effectExtent l="0" t="0" r="0" b="0"/>
            <wp:docPr id="130" name="Picture 1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close up of a logo&#10;&#10;Description automatically generated"/>
                    <pic:cNvPicPr/>
                  </pic:nvPicPr>
                  <pic:blipFill>
                    <a:blip r:embed="rId93"/>
                    <a:stretch>
                      <a:fillRect/>
                    </a:stretch>
                  </pic:blipFill>
                  <pic:spPr>
                    <a:xfrm>
                      <a:off x="0" y="0"/>
                      <a:ext cx="5386806" cy="833522"/>
                    </a:xfrm>
                    <a:prstGeom prst="rect">
                      <a:avLst/>
                    </a:prstGeom>
                  </pic:spPr>
                </pic:pic>
              </a:graphicData>
            </a:graphic>
          </wp:inline>
        </w:drawing>
      </w:r>
    </w:p>
    <w:p w14:paraId="56D5E23F" w14:textId="0F48094D" w:rsidR="006B5332" w:rsidRPr="00025ECC" w:rsidRDefault="00321B68" w:rsidP="00C1201C">
      <w:pPr>
        <w:pStyle w:val="StepList413"/>
        <w:keepLines w:val="0"/>
        <w:widowControl w:val="0"/>
        <w:numPr>
          <w:ilvl w:val="0"/>
          <w:numId w:val="23"/>
        </w:numPr>
        <w:spacing w:before="120"/>
        <w:rPr>
          <w:rFonts w:cs="Arial"/>
        </w:rPr>
      </w:pPr>
      <w:r w:rsidRPr="00025ECC">
        <w:rPr>
          <w:rFonts w:cs="Arial"/>
        </w:rPr>
        <w:t xml:space="preserve">This will bring up a screen where you can name the </w:t>
      </w:r>
      <w:r w:rsidR="00A131D9" w:rsidRPr="00025ECC">
        <w:rPr>
          <w:rFonts w:cs="Arial"/>
        </w:rPr>
        <w:t xml:space="preserve">Project </w:t>
      </w:r>
      <w:r w:rsidR="00A131D9" w:rsidRPr="00025ECC">
        <w:rPr>
          <w:rFonts w:cs="Arial"/>
          <w:color w:val="0000FF"/>
        </w:rPr>
        <w:t>Organize-Workspace</w:t>
      </w:r>
      <w:r w:rsidRPr="00025ECC">
        <w:rPr>
          <w:rFonts w:cs="Arial"/>
          <w:color w:val="0000FF"/>
        </w:rPr>
        <w:t xml:space="preserve"> </w:t>
      </w:r>
      <w:r w:rsidRPr="00025ECC">
        <w:rPr>
          <w:rFonts w:cs="Arial"/>
        </w:rPr>
        <w:t>and create it</w:t>
      </w:r>
      <w:r w:rsidR="00595897">
        <w:rPr>
          <w:rFonts w:cs="Arial"/>
        </w:rPr>
        <w:t>.</w:t>
      </w:r>
    </w:p>
    <w:p w14:paraId="4641CCB1" w14:textId="5E951435" w:rsidR="00816392" w:rsidRPr="00025ECC" w:rsidRDefault="00816392" w:rsidP="006B5332">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03C5129" wp14:editId="7639ED6D">
            <wp:extent cx="3628417" cy="3042490"/>
            <wp:effectExtent l="0" t="0" r="3810" b="571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ell phone&#10;&#10;Description automatically generated"/>
                    <pic:cNvPicPr/>
                  </pic:nvPicPr>
                  <pic:blipFill>
                    <a:blip r:embed="rId94"/>
                    <a:stretch>
                      <a:fillRect/>
                    </a:stretch>
                  </pic:blipFill>
                  <pic:spPr>
                    <a:xfrm>
                      <a:off x="0" y="0"/>
                      <a:ext cx="3639212" cy="3051542"/>
                    </a:xfrm>
                    <a:prstGeom prst="rect">
                      <a:avLst/>
                    </a:prstGeom>
                  </pic:spPr>
                </pic:pic>
              </a:graphicData>
            </a:graphic>
          </wp:inline>
        </w:drawing>
      </w:r>
    </w:p>
    <w:p w14:paraId="18350C19" w14:textId="77777777" w:rsidR="00816392" w:rsidRPr="00025ECC" w:rsidRDefault="00816392">
      <w:pPr>
        <w:spacing w:before="0" w:after="0"/>
        <w:rPr>
          <w:rFonts w:cs="Arial"/>
          <w:szCs w:val="22"/>
        </w:rPr>
      </w:pPr>
      <w:r w:rsidRPr="00025ECC">
        <w:rPr>
          <w:rFonts w:cs="Arial"/>
        </w:rPr>
        <w:br w:type="page"/>
      </w:r>
    </w:p>
    <w:p w14:paraId="7EA54998" w14:textId="76224E10" w:rsidR="00F464D2" w:rsidRPr="00025ECC" w:rsidRDefault="00321B68" w:rsidP="00C1201C">
      <w:pPr>
        <w:pStyle w:val="StepList413"/>
        <w:keepLines w:val="0"/>
        <w:widowControl w:val="0"/>
        <w:numPr>
          <w:ilvl w:val="0"/>
          <w:numId w:val="23"/>
        </w:numPr>
        <w:spacing w:before="120"/>
        <w:rPr>
          <w:rFonts w:cs="Arial"/>
        </w:rPr>
      </w:pPr>
      <w:r w:rsidRPr="00025ECC">
        <w:rPr>
          <w:rFonts w:cs="Arial"/>
        </w:rPr>
        <w:lastRenderedPageBreak/>
        <w:t xml:space="preserve">Once the </w:t>
      </w:r>
      <w:r w:rsidR="00A131D9" w:rsidRPr="00025ECC">
        <w:rPr>
          <w:rFonts w:cs="Arial"/>
        </w:rPr>
        <w:t>project</w:t>
      </w:r>
      <w:r w:rsidRPr="00025ECC">
        <w:rPr>
          <w:rFonts w:cs="Arial"/>
        </w:rPr>
        <w:t xml:space="preserve"> is created you’ll be taken back to the Discovery screen. </w:t>
      </w:r>
    </w:p>
    <w:p w14:paraId="3E052302" w14:textId="071E40F5" w:rsidR="00816392" w:rsidRPr="00025ECC" w:rsidRDefault="00321B68" w:rsidP="00F464D2">
      <w:pPr>
        <w:pStyle w:val="StepList413"/>
        <w:keepLines w:val="0"/>
        <w:widowControl w:val="0"/>
        <w:tabs>
          <w:tab w:val="clear" w:pos="792"/>
        </w:tabs>
        <w:spacing w:before="120"/>
        <w:ind w:firstLine="0"/>
        <w:rPr>
          <w:rFonts w:cs="Arial"/>
          <w:noProof/>
        </w:rPr>
      </w:pPr>
      <w:r w:rsidRPr="00025ECC">
        <w:rPr>
          <w:rFonts w:cs="Arial"/>
        </w:rPr>
        <w:t xml:space="preserve">Now click </w:t>
      </w:r>
      <w:r w:rsidRPr="00025ECC">
        <w:rPr>
          <w:rFonts w:cs="Arial"/>
          <w:color w:val="0000FF"/>
        </w:rPr>
        <w:t>Discover</w:t>
      </w:r>
      <w:r w:rsidR="00595897">
        <w:rPr>
          <w:rFonts w:cs="Arial"/>
          <w:color w:val="0000FF"/>
        </w:rPr>
        <w:t>.</w:t>
      </w:r>
    </w:p>
    <w:p w14:paraId="16FD3BF5" w14:textId="30336060" w:rsidR="00EB0547" w:rsidRPr="00025ECC" w:rsidRDefault="00816392" w:rsidP="00F464D2">
      <w:pPr>
        <w:pStyle w:val="StepList413"/>
        <w:keepLines w:val="0"/>
        <w:widowControl w:val="0"/>
        <w:tabs>
          <w:tab w:val="clear" w:pos="792"/>
        </w:tabs>
        <w:spacing w:before="120"/>
        <w:ind w:firstLine="0"/>
        <w:rPr>
          <w:rFonts w:cs="Arial"/>
          <w:color w:val="0000FF"/>
        </w:rPr>
      </w:pPr>
      <w:r w:rsidRPr="00025ECC">
        <w:rPr>
          <w:rFonts w:cs="Arial"/>
          <w:noProof/>
          <w:color w:val="0000FF"/>
        </w:rPr>
        <w:drawing>
          <wp:inline distT="0" distB="0" distL="0" distR="0" wp14:anchorId="6DF2ED4A" wp14:editId="61BD08E2">
            <wp:extent cx="1964988" cy="778438"/>
            <wp:effectExtent l="0" t="0" r="3810" b="0"/>
            <wp:docPr id="132" name="Picture 13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clock&#10;&#10;Description automatically generated"/>
                    <pic:cNvPicPr/>
                  </pic:nvPicPr>
                  <pic:blipFill>
                    <a:blip r:embed="rId95"/>
                    <a:stretch>
                      <a:fillRect/>
                    </a:stretch>
                  </pic:blipFill>
                  <pic:spPr>
                    <a:xfrm>
                      <a:off x="0" y="0"/>
                      <a:ext cx="1978020" cy="783601"/>
                    </a:xfrm>
                    <a:prstGeom prst="rect">
                      <a:avLst/>
                    </a:prstGeom>
                  </pic:spPr>
                </pic:pic>
              </a:graphicData>
            </a:graphic>
          </wp:inline>
        </w:drawing>
      </w:r>
    </w:p>
    <w:p w14:paraId="63F12EA1" w14:textId="77777777" w:rsidR="00C715D9" w:rsidRPr="00025ECC" w:rsidRDefault="001F2228" w:rsidP="00C715D9">
      <w:pPr>
        <w:pStyle w:val="StepList413"/>
        <w:keepLines w:val="0"/>
        <w:widowControl w:val="0"/>
        <w:numPr>
          <w:ilvl w:val="0"/>
          <w:numId w:val="23"/>
        </w:numPr>
        <w:spacing w:before="120"/>
        <w:rPr>
          <w:rFonts w:cs="Arial"/>
        </w:rPr>
      </w:pPr>
      <w:r w:rsidRPr="00025ECC">
        <w:rPr>
          <w:rFonts w:cs="Arial"/>
        </w:rPr>
        <w:t>This will bring up a screen where th</w:t>
      </w:r>
      <w:r w:rsidR="00B23E6E" w:rsidRPr="00025ECC">
        <w:rPr>
          <w:rFonts w:cs="Arial"/>
        </w:rPr>
        <w:t>e</w:t>
      </w:r>
      <w:r w:rsidRPr="00025ECC">
        <w:rPr>
          <w:rFonts w:cs="Arial"/>
        </w:rPr>
        <w:t xml:space="preserve"> status of the discovery job is shown; we see the </w:t>
      </w:r>
      <w:r w:rsidRPr="00025ECC">
        <w:rPr>
          <w:rFonts w:cs="Arial"/>
          <w:color w:val="0000FF"/>
        </w:rPr>
        <w:t>Import</w:t>
      </w:r>
      <w:r w:rsidRPr="00025ECC">
        <w:rPr>
          <w:rFonts w:cs="Arial"/>
        </w:rPr>
        <w:t xml:space="preserve"> portion is running; this imports the metadata from the tables into our workspace. </w:t>
      </w:r>
    </w:p>
    <w:p w14:paraId="639095BF" w14:textId="3C749921" w:rsidR="005055CB" w:rsidRDefault="00595897" w:rsidP="00A131D9">
      <w:pPr>
        <w:pStyle w:val="StepList413"/>
        <w:keepLines w:val="0"/>
        <w:widowControl w:val="0"/>
        <w:numPr>
          <w:ilvl w:val="0"/>
          <w:numId w:val="23"/>
        </w:numPr>
        <w:spacing w:before="120"/>
        <w:rPr>
          <w:rFonts w:cs="Arial"/>
        </w:rPr>
      </w:pPr>
      <w:r>
        <w:rPr>
          <w:rFonts w:cs="Arial"/>
        </w:rPr>
        <w:t>C</w:t>
      </w:r>
      <w:r w:rsidR="001F2228" w:rsidRPr="00025ECC">
        <w:rPr>
          <w:rFonts w:cs="Arial"/>
        </w:rPr>
        <w:t xml:space="preserve">lick the </w:t>
      </w:r>
      <w:r w:rsidR="001F2228" w:rsidRPr="00025ECC">
        <w:rPr>
          <w:rFonts w:cs="Arial"/>
          <w:color w:val="0000FF"/>
        </w:rPr>
        <w:t>refresh</w:t>
      </w:r>
      <w:r w:rsidR="001F2228" w:rsidRPr="00025ECC">
        <w:rPr>
          <w:rFonts w:cs="Arial"/>
        </w:rPr>
        <w:t xml:space="preserve"> button on the right to update the status</w:t>
      </w:r>
      <w:r>
        <w:rPr>
          <w:rFonts w:cs="Arial"/>
          <w:noProof/>
        </w:rPr>
        <w:t>.</w:t>
      </w:r>
    </w:p>
    <w:p w14:paraId="0C97D7AD" w14:textId="3CCDA803" w:rsidR="00C715D9" w:rsidRPr="00025ECC" w:rsidRDefault="00A131D9"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9DDB1DF" wp14:editId="199E40B4">
            <wp:extent cx="1319134" cy="822317"/>
            <wp:effectExtent l="0" t="0" r="1905" b="3810"/>
            <wp:docPr id="599" name="Picture 59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38851" cy="834608"/>
                    </a:xfrm>
                    <a:prstGeom prst="rect">
                      <a:avLst/>
                    </a:prstGeom>
                  </pic:spPr>
                </pic:pic>
              </a:graphicData>
            </a:graphic>
          </wp:inline>
        </w:drawing>
      </w:r>
    </w:p>
    <w:p w14:paraId="10611D1A" w14:textId="61743E18" w:rsidR="001F2228" w:rsidRPr="00025ECC" w:rsidRDefault="00A131D9" w:rsidP="00C715D9">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2B9234D" wp14:editId="38E97D4C">
            <wp:extent cx="3446363" cy="1371600"/>
            <wp:effectExtent l="0" t="0" r="0" b="0"/>
            <wp:docPr id="598" name="Picture 5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7557" cy="1407894"/>
                    </a:xfrm>
                    <a:prstGeom prst="rect">
                      <a:avLst/>
                    </a:prstGeom>
                  </pic:spPr>
                </pic:pic>
              </a:graphicData>
            </a:graphic>
          </wp:inline>
        </w:drawing>
      </w:r>
    </w:p>
    <w:p w14:paraId="2FCB5C2B" w14:textId="64926C2A" w:rsidR="00A10801" w:rsidRPr="00025ECC" w:rsidRDefault="001F2228" w:rsidP="00A10801">
      <w:pPr>
        <w:pStyle w:val="StepList"/>
        <w:keepLines w:val="0"/>
        <w:widowControl w:val="0"/>
        <w:numPr>
          <w:ilvl w:val="0"/>
          <w:numId w:val="0"/>
        </w:numPr>
        <w:spacing w:before="120"/>
        <w:ind w:left="792"/>
        <w:rPr>
          <w:rFonts w:cs="Arial"/>
          <w:color w:val="0000FF"/>
        </w:rPr>
      </w:pPr>
      <w:r w:rsidRPr="00025ECC">
        <w:rPr>
          <w:rFonts w:cs="Arial"/>
        </w:rPr>
        <w:t xml:space="preserve">The process will take </w:t>
      </w:r>
      <w:r w:rsidR="00A131D9" w:rsidRPr="00025ECC">
        <w:rPr>
          <w:rFonts w:cs="Arial"/>
        </w:rPr>
        <w:t>a minute or two</w:t>
      </w:r>
      <w:r w:rsidRPr="00025ECC">
        <w:rPr>
          <w:rFonts w:cs="Arial"/>
        </w:rPr>
        <w:t xml:space="preserve"> to complete – when it</w:t>
      </w:r>
      <w:r w:rsidR="002F02C4" w:rsidRPr="00025ECC">
        <w:rPr>
          <w:rFonts w:cs="Arial"/>
        </w:rPr>
        <w:t>’</w:t>
      </w:r>
      <w:r w:rsidRPr="00025ECC">
        <w:rPr>
          <w:rFonts w:cs="Arial"/>
        </w:rPr>
        <w:t xml:space="preserve">s </w:t>
      </w:r>
      <w:r w:rsidR="002F02C4" w:rsidRPr="00025ECC">
        <w:rPr>
          <w:rFonts w:cs="Arial"/>
        </w:rPr>
        <w:t>complete</w:t>
      </w:r>
      <w:r w:rsidRPr="00025ECC">
        <w:rPr>
          <w:rFonts w:cs="Arial"/>
        </w:rPr>
        <w:t xml:space="preserve"> you’ll see the blue </w:t>
      </w:r>
      <w:r w:rsidRPr="00025ECC">
        <w:rPr>
          <w:rFonts w:cs="Arial"/>
          <w:color w:val="0000FF"/>
        </w:rPr>
        <w:t>Running</w:t>
      </w:r>
      <w:r w:rsidRPr="00025ECC">
        <w:rPr>
          <w:rFonts w:cs="Arial"/>
        </w:rPr>
        <w:t xml:space="preserve"> turn to green </w:t>
      </w:r>
      <w:r w:rsidRPr="00025ECC">
        <w:rPr>
          <w:rFonts w:cs="Arial"/>
          <w:color w:val="0000FF"/>
        </w:rPr>
        <w:t>Finished</w:t>
      </w:r>
      <w:r w:rsidR="00595897">
        <w:rPr>
          <w:rFonts w:cs="Arial"/>
          <w:color w:val="0000FF"/>
        </w:rPr>
        <w:t>.</w:t>
      </w:r>
    </w:p>
    <w:p w14:paraId="771ADF6D" w14:textId="6A6A53C0" w:rsidR="001F2228" w:rsidRPr="00025ECC" w:rsidRDefault="00A131D9" w:rsidP="00E924E3">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EEC658A" wp14:editId="0C1BDFB2">
            <wp:extent cx="5486400" cy="1440287"/>
            <wp:effectExtent l="0" t="0" r="0" b="0"/>
            <wp:docPr id="600" name="Picture 6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552" cy="1465004"/>
                    </a:xfrm>
                    <a:prstGeom prst="rect">
                      <a:avLst/>
                    </a:prstGeom>
                  </pic:spPr>
                </pic:pic>
              </a:graphicData>
            </a:graphic>
          </wp:inline>
        </w:drawing>
      </w:r>
    </w:p>
    <w:p w14:paraId="02E5F441" w14:textId="77777777" w:rsidR="008E347F" w:rsidRPr="00025ECC" w:rsidRDefault="00B118E6" w:rsidP="001F2228">
      <w:pPr>
        <w:pStyle w:val="StepList"/>
        <w:keepLines w:val="0"/>
        <w:widowControl w:val="0"/>
        <w:spacing w:before="120"/>
        <w:rPr>
          <w:rFonts w:cs="Arial"/>
        </w:rPr>
      </w:pPr>
      <w:r w:rsidRPr="00025ECC">
        <w:rPr>
          <w:rFonts w:cs="Arial"/>
        </w:rPr>
        <w:t xml:space="preserve">We can now take a look at what the discovery process found. </w:t>
      </w:r>
    </w:p>
    <w:p w14:paraId="2CB9DDAD" w14:textId="60235E6E" w:rsidR="00A10801" w:rsidRPr="00025ECC" w:rsidRDefault="00F32453" w:rsidP="008E347F">
      <w:pPr>
        <w:pStyle w:val="StepList"/>
        <w:keepLines w:val="0"/>
        <w:widowControl w:val="0"/>
        <w:numPr>
          <w:ilvl w:val="0"/>
          <w:numId w:val="0"/>
        </w:numPr>
        <w:spacing w:before="120"/>
        <w:ind w:left="792"/>
        <w:rPr>
          <w:rFonts w:cs="Arial"/>
        </w:rPr>
      </w:pPr>
      <w:r w:rsidRPr="00025ECC">
        <w:rPr>
          <w:rFonts w:cs="Arial"/>
        </w:rPr>
        <w:t>When finished, c</w:t>
      </w:r>
      <w:r w:rsidR="00B118E6" w:rsidRPr="00025ECC">
        <w:rPr>
          <w:rFonts w:cs="Arial"/>
        </w:rPr>
        <w:t xml:space="preserve">lick the eye icon next to the </w:t>
      </w:r>
      <w:r w:rsidR="00B118E6" w:rsidRPr="00025ECC">
        <w:rPr>
          <w:rFonts w:cs="Arial"/>
          <w:color w:val="0000FF"/>
        </w:rPr>
        <w:t>CUSTOMER_DEMOGRAPHICS</w:t>
      </w:r>
      <w:r w:rsidR="00B118E6" w:rsidRPr="00025ECC">
        <w:rPr>
          <w:rFonts w:cs="Arial"/>
        </w:rPr>
        <w:t xml:space="preserve"> table entry</w:t>
      </w:r>
      <w:r w:rsidR="00595897">
        <w:rPr>
          <w:rFonts w:cs="Arial"/>
        </w:rPr>
        <w:t>.</w:t>
      </w:r>
    </w:p>
    <w:p w14:paraId="5CE5B93D" w14:textId="617EFB69" w:rsidR="00816392" w:rsidRPr="00025ECC" w:rsidRDefault="0023338C" w:rsidP="00A10801">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23D299B6" wp14:editId="5430B9FC">
            <wp:extent cx="5486400" cy="1423652"/>
            <wp:effectExtent l="0" t="0" r="0" b="0"/>
            <wp:docPr id="601" name="Picture 6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7947" cy="1468166"/>
                    </a:xfrm>
                    <a:prstGeom prst="rect">
                      <a:avLst/>
                    </a:prstGeom>
                  </pic:spPr>
                </pic:pic>
              </a:graphicData>
            </a:graphic>
          </wp:inline>
        </w:drawing>
      </w:r>
    </w:p>
    <w:p w14:paraId="5F7FCD73" w14:textId="77777777" w:rsidR="00816392" w:rsidRPr="00025ECC" w:rsidRDefault="00816392">
      <w:pPr>
        <w:spacing w:before="0" w:after="0"/>
        <w:rPr>
          <w:rFonts w:cs="Arial"/>
          <w:szCs w:val="22"/>
        </w:rPr>
      </w:pPr>
      <w:r w:rsidRPr="00025ECC">
        <w:rPr>
          <w:rFonts w:cs="Arial"/>
        </w:rPr>
        <w:br w:type="page"/>
      </w:r>
    </w:p>
    <w:p w14:paraId="3FC433BF" w14:textId="77777777" w:rsidR="00E26B08" w:rsidRPr="00025ECC" w:rsidRDefault="00780F04" w:rsidP="00780F04">
      <w:pPr>
        <w:pStyle w:val="StepList"/>
        <w:keepLines w:val="0"/>
        <w:widowControl w:val="0"/>
        <w:spacing w:before="120"/>
        <w:rPr>
          <w:rFonts w:cs="Arial"/>
        </w:rPr>
      </w:pPr>
      <w:r w:rsidRPr="00025ECC">
        <w:rPr>
          <w:rFonts w:cs="Arial"/>
        </w:rPr>
        <w:lastRenderedPageBreak/>
        <w:t xml:space="preserve">This takes us into the view of our demographics table. </w:t>
      </w:r>
    </w:p>
    <w:p w14:paraId="6586634F" w14:textId="6F9CCA4D" w:rsidR="00E26B08" w:rsidRPr="00025ECC" w:rsidRDefault="00780F04" w:rsidP="00CA7B08">
      <w:pPr>
        <w:pStyle w:val="StepList"/>
        <w:keepLines w:val="0"/>
        <w:widowControl w:val="0"/>
        <w:numPr>
          <w:ilvl w:val="0"/>
          <w:numId w:val="0"/>
        </w:numPr>
        <w:spacing w:before="120"/>
        <w:ind w:left="792"/>
        <w:rPr>
          <w:rFonts w:cs="Arial"/>
        </w:rPr>
      </w:pPr>
      <w:r w:rsidRPr="00025ECC">
        <w:rPr>
          <w:rFonts w:cs="Arial"/>
        </w:rPr>
        <w:t xml:space="preserve">Click the </w:t>
      </w:r>
      <w:r w:rsidRPr="00025ECC">
        <w:rPr>
          <w:rFonts w:cs="Arial"/>
          <w:color w:val="0000FF"/>
        </w:rPr>
        <w:t>&gt;</w:t>
      </w:r>
      <w:r w:rsidRPr="00025ECC">
        <w:rPr>
          <w:rFonts w:cs="Arial"/>
        </w:rPr>
        <w:t xml:space="preserve"> next to the table name to expand the columns.</w:t>
      </w:r>
    </w:p>
    <w:p w14:paraId="614D1A87" w14:textId="7E2B7DCF" w:rsidR="00705FA8" w:rsidRPr="00025ECC" w:rsidRDefault="003969FF" w:rsidP="00E26B08">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36FFB012" wp14:editId="748AA098">
            <wp:extent cx="3697595" cy="1276237"/>
            <wp:effectExtent l="0" t="0" r="0" b="635"/>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020-03-18_00-38-39.png"/>
                    <pic:cNvPicPr/>
                  </pic:nvPicPr>
                  <pic:blipFill>
                    <a:blip r:embed="rId100">
                      <a:extLst>
                        <a:ext uri="{28A0092B-C50C-407E-A947-70E740481C1C}">
                          <a14:useLocalDpi xmlns:a14="http://schemas.microsoft.com/office/drawing/2010/main" val="0"/>
                        </a:ext>
                      </a:extLst>
                    </a:blip>
                    <a:stretch>
                      <a:fillRect/>
                    </a:stretch>
                  </pic:blipFill>
                  <pic:spPr>
                    <a:xfrm>
                      <a:off x="0" y="0"/>
                      <a:ext cx="3860560" cy="1332485"/>
                    </a:xfrm>
                    <a:prstGeom prst="rect">
                      <a:avLst/>
                    </a:prstGeom>
                  </pic:spPr>
                </pic:pic>
              </a:graphicData>
            </a:graphic>
          </wp:inline>
        </w:drawing>
      </w:r>
    </w:p>
    <w:p w14:paraId="68A0B11A" w14:textId="47EA7AD3" w:rsidR="00DF74D4" w:rsidRPr="00025ECC" w:rsidRDefault="00780F04" w:rsidP="00DF74D4">
      <w:pPr>
        <w:pStyle w:val="StepList"/>
        <w:keepLines w:val="0"/>
        <w:widowControl w:val="0"/>
        <w:spacing w:before="120"/>
        <w:rPr>
          <w:rFonts w:cs="Arial"/>
        </w:rPr>
      </w:pPr>
      <w:r w:rsidRPr="00025ECC">
        <w:rPr>
          <w:rFonts w:cs="Arial"/>
        </w:rPr>
        <w:t xml:space="preserve">You will then see that the discovery process has automatically determined data classes for many of the columns, as well as assigned Business Terms if the confidence of the term being a match is &gt; 80%. This is incredibly powerful – </w:t>
      </w:r>
      <w:r w:rsidR="00595897">
        <w:rPr>
          <w:rFonts w:cs="Arial"/>
        </w:rPr>
        <w:t xml:space="preserve">in the past </w:t>
      </w:r>
      <w:r w:rsidRPr="00025ECC">
        <w:rPr>
          <w:rFonts w:cs="Arial"/>
        </w:rPr>
        <w:t>this sort of work was done completely manually, and often the results were error-ridden. Research suggests this automation eliminates 85%-90% of the time it takes to do this manually</w:t>
      </w:r>
      <w:r w:rsidR="00426E9B" w:rsidRPr="00025ECC">
        <w:rPr>
          <w:rFonts w:cs="Arial"/>
        </w:rPr>
        <w:t>.</w:t>
      </w:r>
    </w:p>
    <w:p w14:paraId="6231E38F" w14:textId="59B32AEC" w:rsidR="00CB5ACA" w:rsidRPr="00025ECC" w:rsidRDefault="0023338C" w:rsidP="00DF74D4">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5DEDCF4C" wp14:editId="7163CB46">
            <wp:extent cx="5490845" cy="3964537"/>
            <wp:effectExtent l="0" t="0" r="0" b="0"/>
            <wp:docPr id="602" name="Picture 6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7711" cy="4034477"/>
                    </a:xfrm>
                    <a:prstGeom prst="rect">
                      <a:avLst/>
                    </a:prstGeom>
                  </pic:spPr>
                </pic:pic>
              </a:graphicData>
            </a:graphic>
          </wp:inline>
        </w:drawing>
      </w:r>
      <w:r w:rsidR="0050597D" w:rsidRPr="00025ECC">
        <w:rPr>
          <w:rFonts w:cs="Arial"/>
        </w:rPr>
        <w:br/>
      </w:r>
    </w:p>
    <w:p w14:paraId="49827CDF" w14:textId="154F5175" w:rsidR="00F32453" w:rsidRPr="00025ECC" w:rsidRDefault="00F32453" w:rsidP="00DF74D4">
      <w:pPr>
        <w:pStyle w:val="StepList"/>
        <w:keepLines w:val="0"/>
        <w:widowControl w:val="0"/>
        <w:numPr>
          <w:ilvl w:val="0"/>
          <w:numId w:val="0"/>
        </w:numPr>
        <w:spacing w:before="120"/>
        <w:ind w:left="792"/>
        <w:rPr>
          <w:rFonts w:cs="Arial"/>
          <w:i/>
          <w:iCs/>
        </w:rPr>
      </w:pPr>
      <w:r w:rsidRPr="00025ECC">
        <w:rPr>
          <w:rFonts w:cs="Arial"/>
          <w:i/>
          <w:iCs/>
        </w:rPr>
        <w:t>Note: Your Quality score may show numbers slightly different than above.</w:t>
      </w:r>
    </w:p>
    <w:p w14:paraId="101F7C22" w14:textId="77777777" w:rsidR="00CB5ACA" w:rsidRPr="00025ECC" w:rsidRDefault="00CB5ACA">
      <w:pPr>
        <w:spacing w:before="0" w:after="0"/>
        <w:rPr>
          <w:rFonts w:cs="Arial"/>
          <w:szCs w:val="22"/>
        </w:rPr>
      </w:pPr>
      <w:r w:rsidRPr="00025ECC">
        <w:rPr>
          <w:rFonts w:cs="Arial"/>
        </w:rPr>
        <w:br w:type="page"/>
      </w:r>
    </w:p>
    <w:p w14:paraId="18F5EDEA" w14:textId="45B88959" w:rsidR="00780F04" w:rsidRPr="00025ECC" w:rsidRDefault="00780F04" w:rsidP="00780F04">
      <w:pPr>
        <w:pStyle w:val="StepList"/>
        <w:keepLines w:val="0"/>
        <w:widowControl w:val="0"/>
        <w:spacing w:before="120"/>
        <w:rPr>
          <w:rFonts w:cs="Arial"/>
        </w:rPr>
      </w:pPr>
      <w:r w:rsidRPr="00025ECC">
        <w:rPr>
          <w:rFonts w:cs="Arial"/>
        </w:rPr>
        <w:lastRenderedPageBreak/>
        <w:t>So</w:t>
      </w:r>
      <w:r w:rsidR="00DF74D4" w:rsidRPr="00025ECC">
        <w:rPr>
          <w:rFonts w:cs="Arial"/>
        </w:rPr>
        <w:t>,</w:t>
      </w:r>
      <w:r w:rsidRPr="00025ECC">
        <w:rPr>
          <w:rFonts w:cs="Arial"/>
        </w:rPr>
        <w:t xml:space="preserve"> what can we do with this information? Since we decided to automatically publish it to the catalog, we can look at some of </w:t>
      </w:r>
      <w:r w:rsidR="002708BE" w:rsidRPr="00025ECC">
        <w:rPr>
          <w:rFonts w:cs="Arial"/>
        </w:rPr>
        <w:t xml:space="preserve">the </w:t>
      </w:r>
      <w:r w:rsidRPr="00025ECC">
        <w:rPr>
          <w:rFonts w:cs="Arial"/>
        </w:rPr>
        <w:t>assets and see what we can find.</w:t>
      </w:r>
      <w:r w:rsidR="00E21149" w:rsidRPr="00025ECC">
        <w:rPr>
          <w:rFonts w:cs="Arial"/>
        </w:rPr>
        <w:t xml:space="preserve"> First, </w:t>
      </w:r>
      <w:r w:rsidR="002708BE" w:rsidRPr="00025ECC">
        <w:rPr>
          <w:rFonts w:cs="Arial"/>
        </w:rPr>
        <w:t>let’s</w:t>
      </w:r>
      <w:r w:rsidR="00E21149" w:rsidRPr="00025ECC">
        <w:rPr>
          <w:rFonts w:cs="Arial"/>
        </w:rPr>
        <w:t xml:space="preserve"> check the information that’s been collected in the workspace from the discovery.</w:t>
      </w:r>
    </w:p>
    <w:p w14:paraId="13731C5E" w14:textId="0F9ED603" w:rsidR="00DF74D4" w:rsidRPr="00025ECC" w:rsidRDefault="00E21149" w:rsidP="00DF74D4">
      <w:pPr>
        <w:pStyle w:val="StepList"/>
        <w:keepLines w:val="0"/>
        <w:widowControl w:val="0"/>
        <w:numPr>
          <w:ilvl w:val="0"/>
          <w:numId w:val="0"/>
        </w:numPr>
        <w:spacing w:before="120"/>
        <w:ind w:left="792"/>
        <w:rPr>
          <w:rFonts w:cs="Arial"/>
        </w:rPr>
      </w:pPr>
      <w:r w:rsidRPr="00025ECC">
        <w:rPr>
          <w:rFonts w:cs="Arial"/>
        </w:rPr>
        <w:t xml:space="preserve">Click the </w:t>
      </w:r>
      <w:r w:rsidRPr="00025ECC">
        <w:rPr>
          <w:rFonts w:cs="Arial"/>
          <w:color w:val="0000FF"/>
        </w:rPr>
        <w:t>back arrow</w:t>
      </w:r>
      <w:r w:rsidR="00F12C85" w:rsidRPr="00025ECC">
        <w:rPr>
          <w:rFonts w:cs="Arial"/>
        </w:rPr>
        <w:t xml:space="preserve"> </w:t>
      </w:r>
      <w:r w:rsidRPr="00025ECC">
        <w:rPr>
          <w:rFonts w:cs="Arial"/>
        </w:rPr>
        <w:t>to return to our main discovery listing</w:t>
      </w:r>
      <w:r w:rsidR="00F12C85" w:rsidRPr="00025ECC">
        <w:rPr>
          <w:rFonts w:cs="Arial"/>
        </w:rPr>
        <w:t>.</w:t>
      </w:r>
    </w:p>
    <w:p w14:paraId="3F0C8B94" w14:textId="1CEDEC2A" w:rsidR="00E21149" w:rsidRPr="00025ECC" w:rsidRDefault="00CB5ACA" w:rsidP="00DF74D4">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566BBEA8" wp14:editId="035DF67C">
            <wp:extent cx="3861881" cy="1575720"/>
            <wp:effectExtent l="0" t="0" r="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ell phone&#10;&#10;Description automatically generated"/>
                    <pic:cNvPicPr/>
                  </pic:nvPicPr>
                  <pic:blipFill>
                    <a:blip r:embed="rId102"/>
                    <a:stretch>
                      <a:fillRect/>
                    </a:stretch>
                  </pic:blipFill>
                  <pic:spPr>
                    <a:xfrm>
                      <a:off x="0" y="0"/>
                      <a:ext cx="3873449" cy="1580440"/>
                    </a:xfrm>
                    <a:prstGeom prst="rect">
                      <a:avLst/>
                    </a:prstGeom>
                  </pic:spPr>
                </pic:pic>
              </a:graphicData>
            </a:graphic>
          </wp:inline>
        </w:drawing>
      </w:r>
    </w:p>
    <w:p w14:paraId="6FBBF554" w14:textId="53B5DF39" w:rsidR="009D340D" w:rsidRDefault="00E21149" w:rsidP="00780F04">
      <w:pPr>
        <w:pStyle w:val="StepList"/>
        <w:keepLines w:val="0"/>
        <w:widowControl w:val="0"/>
        <w:spacing w:before="120"/>
        <w:rPr>
          <w:rFonts w:cs="Arial"/>
        </w:rPr>
      </w:pPr>
      <w:r w:rsidRPr="00025ECC">
        <w:rPr>
          <w:rFonts w:cs="Arial"/>
        </w:rPr>
        <w:t xml:space="preserve">Next, click the link to jump into the </w:t>
      </w:r>
      <w:r w:rsidR="0050597D" w:rsidRPr="00025ECC">
        <w:rPr>
          <w:rFonts w:cs="Arial"/>
          <w:color w:val="0000FF"/>
        </w:rPr>
        <w:t>Organize</w:t>
      </w:r>
      <w:r w:rsidRPr="00025ECC">
        <w:rPr>
          <w:rFonts w:cs="Arial"/>
          <w:color w:val="0000FF"/>
        </w:rPr>
        <w:t>-Workspace</w:t>
      </w:r>
      <w:r w:rsidR="002909F1" w:rsidRPr="00025ECC">
        <w:rPr>
          <w:rFonts w:cs="Arial"/>
          <w:color w:val="0000FF"/>
        </w:rPr>
        <w:t xml:space="preserve"> </w:t>
      </w:r>
      <w:r w:rsidR="002909F1" w:rsidRPr="00025ECC">
        <w:rPr>
          <w:rFonts w:cs="Arial"/>
        </w:rPr>
        <w:t>project</w:t>
      </w:r>
      <w:r w:rsidR="00595897">
        <w:rPr>
          <w:rFonts w:cs="Arial"/>
        </w:rPr>
        <w:t>.</w:t>
      </w:r>
    </w:p>
    <w:p w14:paraId="000BB85C" w14:textId="18BF8E21" w:rsidR="00E21149" w:rsidRPr="00025ECC" w:rsidRDefault="00CB5ACA" w:rsidP="009D340D">
      <w:pPr>
        <w:pStyle w:val="StepList"/>
        <w:keepLines w:val="0"/>
        <w:widowControl w:val="0"/>
        <w:numPr>
          <w:ilvl w:val="0"/>
          <w:numId w:val="0"/>
        </w:numPr>
        <w:spacing w:before="120"/>
        <w:ind w:left="792"/>
        <w:rPr>
          <w:rFonts w:cs="Arial"/>
        </w:rPr>
      </w:pPr>
      <w:r w:rsidRPr="00025ECC">
        <w:rPr>
          <w:rFonts w:cs="Arial"/>
          <w:noProof/>
          <w:color w:val="0000FF"/>
        </w:rPr>
        <w:drawing>
          <wp:inline distT="0" distB="0" distL="0" distR="0" wp14:anchorId="42DF3695" wp14:editId="13991F9B">
            <wp:extent cx="4863830" cy="1960946"/>
            <wp:effectExtent l="0" t="0" r="635"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ell phone&#10;&#10;Description automatically generated"/>
                    <pic:cNvPicPr/>
                  </pic:nvPicPr>
                  <pic:blipFill>
                    <a:blip r:embed="rId103"/>
                    <a:stretch>
                      <a:fillRect/>
                    </a:stretch>
                  </pic:blipFill>
                  <pic:spPr>
                    <a:xfrm>
                      <a:off x="0" y="0"/>
                      <a:ext cx="4872414" cy="1964407"/>
                    </a:xfrm>
                    <a:prstGeom prst="rect">
                      <a:avLst/>
                    </a:prstGeom>
                  </pic:spPr>
                </pic:pic>
              </a:graphicData>
            </a:graphic>
          </wp:inline>
        </w:drawing>
      </w:r>
    </w:p>
    <w:p w14:paraId="5F124CB4" w14:textId="2FB5B941" w:rsidR="00AB458F" w:rsidRPr="00025ECC" w:rsidRDefault="00E21149" w:rsidP="00780F04">
      <w:pPr>
        <w:pStyle w:val="StepList"/>
        <w:keepLines w:val="0"/>
        <w:widowControl w:val="0"/>
        <w:spacing w:before="120"/>
        <w:rPr>
          <w:rFonts w:cs="Arial"/>
        </w:rPr>
      </w:pPr>
      <w:r w:rsidRPr="00025ECC">
        <w:rPr>
          <w:rFonts w:cs="Arial"/>
        </w:rPr>
        <w:t>We’re now shown a dashboard with some highlighted information about our discovery. If you scroll down</w:t>
      </w:r>
      <w:r w:rsidR="002708BE" w:rsidRPr="00025ECC">
        <w:rPr>
          <w:rFonts w:cs="Arial"/>
        </w:rPr>
        <w:t>,</w:t>
      </w:r>
      <w:r w:rsidRPr="00025ECC">
        <w:rPr>
          <w:rFonts w:cs="Arial"/>
        </w:rPr>
        <w:t xml:space="preserve"> you’ll see the top data classes selected from the data that we ran discovery against</w:t>
      </w:r>
      <w:r w:rsidR="00886672" w:rsidRPr="00025ECC">
        <w:rPr>
          <w:rFonts w:cs="Arial"/>
        </w:rPr>
        <w:t>, and also the quality score distribution across our data sets</w:t>
      </w:r>
      <w:r w:rsidR="00595897">
        <w:rPr>
          <w:rFonts w:cs="Arial"/>
        </w:rPr>
        <w:t xml:space="preserve">. The distribution </w:t>
      </w:r>
      <w:r w:rsidR="00886672" w:rsidRPr="00025ECC">
        <w:rPr>
          <w:rFonts w:cs="Arial"/>
        </w:rPr>
        <w:t xml:space="preserve">shows </w:t>
      </w:r>
      <w:r w:rsidR="00595897">
        <w:rPr>
          <w:rFonts w:cs="Arial"/>
        </w:rPr>
        <w:t xml:space="preserve">that </w:t>
      </w:r>
      <w:r w:rsidR="00886672" w:rsidRPr="00025ECC">
        <w:rPr>
          <w:rFonts w:cs="Arial"/>
        </w:rPr>
        <w:t xml:space="preserve">the data sets are pretty clean, scoring 90-100% on </w:t>
      </w:r>
      <w:r w:rsidR="002708BE" w:rsidRPr="00025ECC">
        <w:rPr>
          <w:rFonts w:cs="Arial"/>
        </w:rPr>
        <w:t xml:space="preserve">quality </w:t>
      </w:r>
      <w:r w:rsidR="00886672" w:rsidRPr="00025ECC">
        <w:rPr>
          <w:rFonts w:cs="Arial"/>
        </w:rPr>
        <w:t>scores</w:t>
      </w:r>
      <w:r w:rsidR="00595897">
        <w:rPr>
          <w:rFonts w:cs="Arial"/>
        </w:rPr>
        <w:t>.</w:t>
      </w:r>
    </w:p>
    <w:p w14:paraId="3544F58D" w14:textId="151759F3" w:rsidR="005055CB" w:rsidRDefault="006844ED" w:rsidP="00F12C85">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71BA5465" wp14:editId="04A53A92">
            <wp:extent cx="5486400" cy="2873062"/>
            <wp:effectExtent l="0" t="0" r="0" b="0"/>
            <wp:docPr id="604" name="Picture 6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5208" cy="2882911"/>
                    </a:xfrm>
                    <a:prstGeom prst="rect">
                      <a:avLst/>
                    </a:prstGeom>
                  </pic:spPr>
                </pic:pic>
              </a:graphicData>
            </a:graphic>
          </wp:inline>
        </w:drawing>
      </w:r>
    </w:p>
    <w:p w14:paraId="3BE26B7C" w14:textId="77777777" w:rsidR="005055CB" w:rsidRDefault="005055CB">
      <w:pPr>
        <w:spacing w:before="0" w:after="0"/>
        <w:rPr>
          <w:rFonts w:cs="Arial"/>
          <w:szCs w:val="22"/>
        </w:rPr>
      </w:pPr>
      <w:r>
        <w:rPr>
          <w:rFonts w:cs="Arial"/>
        </w:rPr>
        <w:br w:type="page"/>
      </w:r>
    </w:p>
    <w:p w14:paraId="617EE085" w14:textId="77777777" w:rsidR="000777C2" w:rsidRPr="00025ECC" w:rsidRDefault="00886672" w:rsidP="00780F04">
      <w:pPr>
        <w:pStyle w:val="StepList"/>
        <w:keepLines w:val="0"/>
        <w:widowControl w:val="0"/>
        <w:spacing w:before="120"/>
        <w:rPr>
          <w:rFonts w:cs="Arial"/>
        </w:rPr>
      </w:pPr>
      <w:r w:rsidRPr="00025ECC">
        <w:rPr>
          <w:rFonts w:cs="Arial"/>
        </w:rPr>
        <w:lastRenderedPageBreak/>
        <w:t xml:space="preserve">Next, let’s look at some of the other characteristics of our data elements that have been discovered. </w:t>
      </w:r>
    </w:p>
    <w:p w14:paraId="2C3FE835" w14:textId="6990BBF7" w:rsidR="00177C1C" w:rsidRPr="00025ECC" w:rsidRDefault="00886672" w:rsidP="000777C2">
      <w:pPr>
        <w:pStyle w:val="StepList"/>
        <w:keepLines w:val="0"/>
        <w:widowControl w:val="0"/>
        <w:numPr>
          <w:ilvl w:val="0"/>
          <w:numId w:val="0"/>
        </w:numPr>
        <w:spacing w:before="120"/>
        <w:ind w:left="792"/>
        <w:rPr>
          <w:rFonts w:cs="Arial"/>
          <w:noProof/>
        </w:rPr>
      </w:pPr>
      <w:r w:rsidRPr="00025ECC">
        <w:rPr>
          <w:rFonts w:cs="Arial"/>
        </w:rPr>
        <w:t xml:space="preserve">Click the link that says </w:t>
      </w:r>
      <w:r w:rsidR="006844ED" w:rsidRPr="00025ECC">
        <w:rPr>
          <w:rFonts w:cs="Arial"/>
          <w:color w:val="0000FF"/>
        </w:rPr>
        <w:t>Data assets</w:t>
      </w:r>
      <w:r w:rsidR="000C0863">
        <w:rPr>
          <w:rFonts w:cs="Arial"/>
        </w:rPr>
        <w:t>.</w:t>
      </w:r>
      <w:r w:rsidR="006844ED" w:rsidRPr="00025ECC">
        <w:rPr>
          <w:rFonts w:cs="Arial"/>
          <w:noProof/>
        </w:rPr>
        <w:t xml:space="preserve"> </w:t>
      </w:r>
    </w:p>
    <w:p w14:paraId="28CC5E0E" w14:textId="13F834CF" w:rsidR="00886672" w:rsidRPr="00025ECC" w:rsidRDefault="006844ED" w:rsidP="000777C2">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23E030C6" wp14:editId="752FE20B">
            <wp:extent cx="5261331" cy="1274164"/>
            <wp:effectExtent l="0" t="0" r="0" b="0"/>
            <wp:docPr id="605" name="Picture 6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08938" cy="1285693"/>
                    </a:xfrm>
                    <a:prstGeom prst="rect">
                      <a:avLst/>
                    </a:prstGeom>
                  </pic:spPr>
                </pic:pic>
              </a:graphicData>
            </a:graphic>
          </wp:inline>
        </w:drawing>
      </w:r>
    </w:p>
    <w:p w14:paraId="70C25D1A" w14:textId="297FB802" w:rsidR="005055CB" w:rsidRDefault="00886672" w:rsidP="005055CB">
      <w:pPr>
        <w:pStyle w:val="StepList"/>
        <w:keepLines w:val="0"/>
        <w:widowControl w:val="0"/>
        <w:spacing w:before="0" w:after="0"/>
        <w:rPr>
          <w:rFonts w:cs="Arial"/>
          <w:color w:val="0000FF"/>
        </w:rPr>
      </w:pPr>
      <w:r w:rsidRPr="00025ECC">
        <w:rPr>
          <w:rFonts w:cs="Arial"/>
        </w:rPr>
        <w:t>Next, click on the</w:t>
      </w:r>
      <w:r w:rsidR="001A74BB" w:rsidRPr="00025ECC">
        <w:rPr>
          <w:rFonts w:cs="Arial"/>
        </w:rPr>
        <w:t xml:space="preserve"> </w:t>
      </w:r>
      <w:r w:rsidRPr="00025ECC">
        <w:rPr>
          <w:rFonts w:cs="Arial"/>
          <w:color w:val="0000FF"/>
        </w:rPr>
        <w:t>CUSTOMER_DEMOGRAPHICS</w:t>
      </w:r>
      <w:r w:rsidR="000C0863">
        <w:rPr>
          <w:rFonts w:cs="Arial"/>
          <w:color w:val="0000FF"/>
        </w:rPr>
        <w:t xml:space="preserve"> tile.</w:t>
      </w:r>
      <w:r w:rsidR="005055CB">
        <w:rPr>
          <w:rFonts w:cs="Arial"/>
          <w:color w:val="0000FF"/>
        </w:rPr>
        <w:t xml:space="preserve"> </w:t>
      </w:r>
    </w:p>
    <w:p w14:paraId="543C3D59" w14:textId="77777777" w:rsidR="005055CB" w:rsidRDefault="005055CB" w:rsidP="005055CB">
      <w:pPr>
        <w:pStyle w:val="StepList"/>
        <w:keepLines w:val="0"/>
        <w:widowControl w:val="0"/>
        <w:numPr>
          <w:ilvl w:val="0"/>
          <w:numId w:val="0"/>
        </w:numPr>
        <w:spacing w:before="0" w:after="0"/>
        <w:ind w:left="792"/>
        <w:rPr>
          <w:rFonts w:cs="Arial"/>
          <w:color w:val="0000FF"/>
        </w:rPr>
      </w:pPr>
    </w:p>
    <w:p w14:paraId="7ED82C28" w14:textId="6B7AA25B" w:rsidR="00177C1C" w:rsidRPr="005055CB" w:rsidRDefault="006844ED" w:rsidP="005055CB">
      <w:pPr>
        <w:pStyle w:val="StepList"/>
        <w:keepLines w:val="0"/>
        <w:widowControl w:val="0"/>
        <w:numPr>
          <w:ilvl w:val="0"/>
          <w:numId w:val="0"/>
        </w:numPr>
        <w:spacing w:before="0" w:after="0"/>
        <w:ind w:left="792"/>
        <w:rPr>
          <w:rFonts w:cs="Arial"/>
          <w:color w:val="0000FF"/>
        </w:rPr>
      </w:pPr>
      <w:r w:rsidRPr="00025ECC">
        <w:rPr>
          <w:rFonts w:cs="Arial"/>
          <w:noProof/>
        </w:rPr>
        <w:drawing>
          <wp:inline distT="0" distB="0" distL="0" distR="0" wp14:anchorId="5BD8D184" wp14:editId="1AC385CE">
            <wp:extent cx="5485555" cy="2690734"/>
            <wp:effectExtent l="0" t="0" r="1270" b="1905"/>
            <wp:docPr id="606" name="Picture 6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0461" cy="2732382"/>
                    </a:xfrm>
                    <a:prstGeom prst="rect">
                      <a:avLst/>
                    </a:prstGeom>
                  </pic:spPr>
                </pic:pic>
              </a:graphicData>
            </a:graphic>
          </wp:inline>
        </w:drawing>
      </w:r>
    </w:p>
    <w:p w14:paraId="322241B0" w14:textId="77777777" w:rsidR="00177C1C" w:rsidRPr="00025ECC" w:rsidRDefault="00177C1C">
      <w:pPr>
        <w:spacing w:before="0" w:after="0"/>
        <w:rPr>
          <w:rFonts w:cs="Arial"/>
          <w:color w:val="0000FF"/>
          <w:szCs w:val="22"/>
        </w:rPr>
      </w:pPr>
      <w:r w:rsidRPr="00025ECC">
        <w:rPr>
          <w:rFonts w:cs="Arial"/>
          <w:color w:val="0000FF"/>
        </w:rPr>
        <w:br w:type="page"/>
      </w:r>
    </w:p>
    <w:p w14:paraId="6FF38254" w14:textId="23C2ED56" w:rsidR="00177C1C" w:rsidRPr="00025ECC" w:rsidRDefault="00886672" w:rsidP="00177C1C">
      <w:pPr>
        <w:pStyle w:val="StepList"/>
        <w:keepLines w:val="0"/>
        <w:widowControl w:val="0"/>
        <w:spacing w:before="120"/>
        <w:rPr>
          <w:rFonts w:cs="Arial"/>
        </w:rPr>
      </w:pPr>
      <w:r w:rsidRPr="00025ECC">
        <w:rPr>
          <w:rFonts w:cs="Arial"/>
        </w:rPr>
        <w:lastRenderedPageBreak/>
        <w:t xml:space="preserve">We </w:t>
      </w:r>
      <w:r w:rsidR="000C0863">
        <w:rPr>
          <w:rFonts w:cs="Arial"/>
        </w:rPr>
        <w:t xml:space="preserve">are </w:t>
      </w:r>
      <w:r w:rsidRPr="00025ECC">
        <w:rPr>
          <w:rFonts w:cs="Arial"/>
        </w:rPr>
        <w:t>now looking at all the columns in the table, and different information about each column; Data Class, Business Term assigned, even the prevailing format and whether the field is unique.</w:t>
      </w:r>
      <w:r w:rsidR="00177C1C" w:rsidRPr="00025ECC">
        <w:rPr>
          <w:rFonts w:cs="Arial"/>
        </w:rPr>
        <w:t xml:space="preserve">  </w:t>
      </w:r>
      <w:r w:rsidRPr="00025ECC">
        <w:rPr>
          <w:rFonts w:cs="Arial"/>
        </w:rPr>
        <w:t>You can click on a column name to get even more detailed information.</w:t>
      </w:r>
      <w:r w:rsidR="00177C1C" w:rsidRPr="00025ECC">
        <w:rPr>
          <w:rFonts w:cs="Arial"/>
          <w:noProof/>
        </w:rPr>
        <w:t xml:space="preserve"> </w:t>
      </w:r>
    </w:p>
    <w:p w14:paraId="1BCF1C24" w14:textId="6BDBC46D" w:rsidR="002C2022" w:rsidRPr="00025ECC" w:rsidRDefault="00177C1C" w:rsidP="00177C1C">
      <w:pPr>
        <w:pStyle w:val="StepList"/>
        <w:keepLines w:val="0"/>
        <w:widowControl w:val="0"/>
        <w:numPr>
          <w:ilvl w:val="0"/>
          <w:numId w:val="0"/>
        </w:numPr>
        <w:spacing w:before="120"/>
        <w:ind w:left="792"/>
        <w:rPr>
          <w:rFonts w:cs="Arial"/>
        </w:rPr>
      </w:pPr>
      <w:r w:rsidRPr="00025ECC">
        <w:rPr>
          <w:rFonts w:cs="Arial"/>
          <w:noProof/>
        </w:rPr>
        <w:drawing>
          <wp:inline distT="0" distB="0" distL="0" distR="0" wp14:anchorId="668FFE4F" wp14:editId="7E394FE8">
            <wp:extent cx="5846465" cy="3463047"/>
            <wp:effectExtent l="0" t="0" r="0" b="4445"/>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ell phone&#10;&#10;Description automatically generated"/>
                    <pic:cNvPicPr/>
                  </pic:nvPicPr>
                  <pic:blipFill>
                    <a:blip r:embed="rId107"/>
                    <a:stretch>
                      <a:fillRect/>
                    </a:stretch>
                  </pic:blipFill>
                  <pic:spPr>
                    <a:xfrm>
                      <a:off x="0" y="0"/>
                      <a:ext cx="5860363" cy="3471279"/>
                    </a:xfrm>
                    <a:prstGeom prst="rect">
                      <a:avLst/>
                    </a:prstGeom>
                  </pic:spPr>
                </pic:pic>
              </a:graphicData>
            </a:graphic>
          </wp:inline>
        </w:drawing>
      </w:r>
      <w:r w:rsidR="00D83FA3" w:rsidRPr="00025ECC">
        <w:rPr>
          <w:rFonts w:cs="Arial"/>
        </w:rPr>
        <w:br/>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025ECC" w14:paraId="386CC49C" w14:textId="77777777" w:rsidTr="00BE01E3">
        <w:trPr>
          <w:cantSplit/>
          <w:trHeight w:val="676"/>
        </w:trPr>
        <w:tc>
          <w:tcPr>
            <w:tcW w:w="810" w:type="dxa"/>
            <w:shd w:val="clear" w:color="auto" w:fill="F2F2F2" w:themeFill="background1" w:themeFillShade="F2"/>
            <w:vAlign w:val="center"/>
          </w:tcPr>
          <w:p w14:paraId="4D552923" w14:textId="77777777" w:rsidR="00C1201C" w:rsidRPr="00025ECC" w:rsidRDefault="00C1201C" w:rsidP="00762589">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27B24EC7" wp14:editId="7E84FDA2">
                  <wp:extent cx="343561" cy="343561"/>
                  <wp:effectExtent l="0" t="0" r="0" b="0"/>
                  <wp:docPr id="157" name="Picture 157"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5717F3AA" w14:textId="77777777" w:rsidR="00C1201C" w:rsidRPr="00025ECC" w:rsidRDefault="00C1201C" w:rsidP="00762589">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4CEB9354" w14:textId="1BC0ABB0" w:rsidR="00C1201C" w:rsidRPr="00025ECC" w:rsidRDefault="00C1201C" w:rsidP="00BE01E3">
            <w:pPr>
              <w:pStyle w:val="TableText2"/>
              <w:spacing w:before="120" w:after="120"/>
              <w:rPr>
                <w:rFonts w:cs="Arial"/>
                <w:sz w:val="20"/>
                <w:szCs w:val="20"/>
              </w:rPr>
            </w:pPr>
            <w:r w:rsidRPr="00025ECC">
              <w:rPr>
                <w:rFonts w:cs="Arial"/>
                <w:sz w:val="20"/>
                <w:szCs w:val="20"/>
              </w:rPr>
              <w:t xml:space="preserve">A </w:t>
            </w:r>
            <w:r w:rsidRPr="00025ECC">
              <w:rPr>
                <w:rFonts w:eastAsia="Times New Roman" w:cs="Arial"/>
                <w:color w:val="0000FF"/>
                <w:sz w:val="20"/>
                <w:szCs w:val="20"/>
                <w:lang w:eastAsia="en-US"/>
              </w:rPr>
              <w:t>Data Dictionary</w:t>
            </w:r>
            <w:r w:rsidRPr="00025ECC">
              <w:rPr>
                <w:rFonts w:cs="Arial"/>
                <w:sz w:val="20"/>
                <w:szCs w:val="20"/>
              </w:rPr>
              <w:t xml:space="preserve"> contains a Business Glossary (Categories and Business Terms) as well as </w:t>
            </w:r>
            <w:r w:rsidR="002708BE" w:rsidRPr="00025ECC">
              <w:rPr>
                <w:rFonts w:cs="Arial"/>
                <w:sz w:val="20"/>
                <w:szCs w:val="20"/>
              </w:rPr>
              <w:t>I</w:t>
            </w:r>
            <w:r w:rsidRPr="00025ECC">
              <w:rPr>
                <w:rFonts w:cs="Arial"/>
                <w:sz w:val="20"/>
                <w:szCs w:val="20"/>
              </w:rPr>
              <w:t>nformation Governance Policies and Rules to ensure data compliance with business objectives</w:t>
            </w:r>
            <w:r w:rsidR="00040D55" w:rsidRPr="00025ECC">
              <w:rPr>
                <w:rFonts w:cs="Arial"/>
                <w:sz w:val="20"/>
                <w:szCs w:val="20"/>
              </w:rPr>
              <w:t>, as well as data security.</w:t>
            </w:r>
          </w:p>
          <w:p w14:paraId="047FDDCD" w14:textId="49873ABB" w:rsidR="00C1201C" w:rsidRPr="00025ECC" w:rsidRDefault="00C1201C" w:rsidP="00B44BA0">
            <w:pPr>
              <w:pStyle w:val="TableText2"/>
              <w:spacing w:before="120" w:after="120"/>
              <w:rPr>
                <w:rFonts w:cs="Arial"/>
              </w:rPr>
            </w:pPr>
            <w:r w:rsidRPr="00025ECC">
              <w:rPr>
                <w:rFonts w:cs="Arial"/>
                <w:sz w:val="20"/>
                <w:szCs w:val="20"/>
              </w:rPr>
              <w:t>In this lab we have a beginning sample of these items, but in reality, a Data Dictionary for any organization is quite large and can and should be updated frequently as new data sources, regulations, and other criteria require it.</w:t>
            </w:r>
          </w:p>
        </w:tc>
      </w:tr>
    </w:tbl>
    <w:p w14:paraId="27188A23" w14:textId="77777777" w:rsidR="008E1D6C" w:rsidRPr="00025ECC" w:rsidRDefault="008E1D6C">
      <w:pPr>
        <w:spacing w:before="0" w:after="0"/>
        <w:rPr>
          <w:rFonts w:eastAsia="Arial Unicode MS" w:cs="Arial"/>
          <w:b/>
          <w:bCs/>
          <w:iCs/>
          <w:kern w:val="32"/>
          <w:sz w:val="28"/>
          <w:szCs w:val="28"/>
          <w:lang w:eastAsia="zh-CN"/>
        </w:rPr>
      </w:pPr>
      <w:bookmarkStart w:id="11" w:name="_Toc29308891"/>
      <w:r w:rsidRPr="00025ECC">
        <w:rPr>
          <w:rFonts w:cs="Arial"/>
        </w:rPr>
        <w:br w:type="page"/>
      </w:r>
    </w:p>
    <w:p w14:paraId="3A888D6B" w14:textId="33BAFA13" w:rsidR="00C1201C" w:rsidRPr="00025ECC" w:rsidRDefault="00C1201C" w:rsidP="008E1D6C">
      <w:pPr>
        <w:pStyle w:val="Heading2"/>
        <w:keepNext w:val="0"/>
        <w:widowControl w:val="0"/>
        <w:spacing w:before="120" w:after="120"/>
        <w:rPr>
          <w:rFonts w:ascii="Arial" w:hAnsi="Arial" w:cs="Arial"/>
        </w:rPr>
      </w:pPr>
      <w:r w:rsidRPr="00025ECC">
        <w:rPr>
          <w:rFonts w:ascii="Arial" w:hAnsi="Arial" w:cs="Arial"/>
        </w:rPr>
        <w:lastRenderedPageBreak/>
        <w:t>Reviewing Classifications, Data Classes, and Reference Data</w:t>
      </w:r>
      <w:bookmarkEnd w:id="11"/>
    </w:p>
    <w:p w14:paraId="23A60442" w14:textId="77777777" w:rsidR="00C1201C" w:rsidRPr="00025ECC" w:rsidRDefault="00C1201C" w:rsidP="00C1201C">
      <w:pPr>
        <w:pStyle w:val="Heading3"/>
        <w:rPr>
          <w:rFonts w:ascii="Arial" w:hAnsi="Arial" w:cs="Arial"/>
          <w:b/>
          <w:bCs/>
        </w:rPr>
      </w:pPr>
      <w:bookmarkStart w:id="12" w:name="_Toc29303275"/>
      <w:bookmarkStart w:id="13" w:name="_Toc29308892"/>
      <w:r w:rsidRPr="00025ECC">
        <w:rPr>
          <w:rFonts w:ascii="Arial" w:hAnsi="Arial" w:cs="Arial"/>
          <w:b/>
          <w:bCs/>
        </w:rPr>
        <w:t>Classifications</w:t>
      </w:r>
      <w:bookmarkEnd w:id="12"/>
      <w:bookmarkEnd w:id="13"/>
    </w:p>
    <w:p w14:paraId="32FE2F45" w14:textId="77777777" w:rsidR="00C1201C" w:rsidRPr="00025ECC" w:rsidRDefault="00C1201C" w:rsidP="0089235F">
      <w:pPr>
        <w:pStyle w:val="StepList413"/>
        <w:keepLines w:val="0"/>
        <w:widowControl w:val="0"/>
        <w:tabs>
          <w:tab w:val="clear" w:pos="792"/>
        </w:tabs>
        <w:spacing w:before="120"/>
        <w:ind w:firstLine="0"/>
        <w:rPr>
          <w:rFonts w:cs="Arial"/>
        </w:rPr>
      </w:pPr>
      <w:r w:rsidRPr="00025ECC">
        <w:rPr>
          <w:rFonts w:cs="Arial"/>
        </w:rPr>
        <w:t xml:space="preserve">A </w:t>
      </w:r>
      <w:r w:rsidRPr="00025ECC">
        <w:rPr>
          <w:rFonts w:cs="Arial"/>
          <w:color w:val="0000FF"/>
        </w:rPr>
        <w:t>classification</w:t>
      </w:r>
      <w:r w:rsidRPr="00025ECC">
        <w:rPr>
          <w:rFonts w:cs="Arial"/>
        </w:rPr>
        <w:t xml:space="preserve"> describes the sensitivity level of data. In catalogs, a classification describes the sensitivity of a whole data asset to help catalog members understand the asset. You can use classifications to describe Business Terms, Data Classes, Reference Data Sets, and Governance Rules. In data protection Rules, you can include Classifications in conditions to identify the type of data to restrict. </w:t>
      </w:r>
    </w:p>
    <w:p w14:paraId="5C6834FE" w14:textId="7BDF8F0E"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Start at the </w:t>
      </w:r>
      <w:r w:rsidRPr="00025ECC">
        <w:rPr>
          <w:rFonts w:cs="Arial"/>
          <w:color w:val="0000FF"/>
        </w:rPr>
        <w:t>Navigation Menu</w:t>
      </w:r>
      <w:r w:rsidR="000C0863">
        <w:rPr>
          <w:rFonts w:cs="Arial"/>
          <w:color w:val="0000FF"/>
        </w:rPr>
        <w:t>.</w:t>
      </w:r>
    </w:p>
    <w:p w14:paraId="24C5E6B1" w14:textId="4A801714" w:rsidR="00C1201C" w:rsidRPr="00025ECC" w:rsidRDefault="00C1201C" w:rsidP="0089235F">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Pr="00025ECC">
        <w:rPr>
          <w:rFonts w:cs="Arial"/>
          <w:color w:val="0000FF"/>
        </w:rPr>
        <w:t xml:space="preserve">Data and AI governance </w:t>
      </w:r>
      <w:r w:rsidRPr="00025ECC">
        <w:rPr>
          <w:rFonts w:cs="Arial"/>
        </w:rPr>
        <w:sym w:font="Wingdings 3" w:char="F061"/>
      </w:r>
      <w:r w:rsidRPr="00025ECC">
        <w:rPr>
          <w:rFonts w:cs="Arial"/>
        </w:rPr>
        <w:t xml:space="preserve"> </w:t>
      </w:r>
      <w:r w:rsidRPr="00025ECC">
        <w:rPr>
          <w:rFonts w:cs="Arial"/>
          <w:color w:val="0000FF"/>
        </w:rPr>
        <w:t>Classifications</w:t>
      </w:r>
      <w:r w:rsidR="000C0863">
        <w:rPr>
          <w:rFonts w:cs="Arial"/>
          <w:color w:val="0000FF"/>
        </w:rPr>
        <w:t>.</w:t>
      </w:r>
    </w:p>
    <w:p w14:paraId="70FBC2A4" w14:textId="11BC293A" w:rsidR="00114038" w:rsidRPr="00025ECC" w:rsidRDefault="00177C1C" w:rsidP="0011403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C8A3225" wp14:editId="112C3788">
            <wp:extent cx="2247089" cy="2050374"/>
            <wp:effectExtent l="0" t="0" r="1270" b="0"/>
            <wp:docPr id="139" name="Picture 139"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clock, meter&#10;&#10;Description automatically generated"/>
                    <pic:cNvPicPr/>
                  </pic:nvPicPr>
                  <pic:blipFill>
                    <a:blip r:embed="rId108"/>
                    <a:stretch>
                      <a:fillRect/>
                    </a:stretch>
                  </pic:blipFill>
                  <pic:spPr>
                    <a:xfrm>
                      <a:off x="0" y="0"/>
                      <a:ext cx="2257317" cy="2059707"/>
                    </a:xfrm>
                    <a:prstGeom prst="rect">
                      <a:avLst/>
                    </a:prstGeom>
                  </pic:spPr>
                </pic:pic>
              </a:graphicData>
            </a:graphic>
          </wp:inline>
        </w:drawing>
      </w:r>
    </w:p>
    <w:p w14:paraId="612976C7" w14:textId="2F023202"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Scroll to find Classification </w:t>
      </w:r>
      <w:r w:rsidRPr="00025ECC">
        <w:rPr>
          <w:rFonts w:cs="Arial"/>
          <w:color w:val="0000FF"/>
        </w:rPr>
        <w:t xml:space="preserve">Confidential </w:t>
      </w:r>
      <w:r w:rsidRPr="00025ECC">
        <w:rPr>
          <w:rFonts w:cs="Arial"/>
        </w:rPr>
        <w:t>and click on it</w:t>
      </w:r>
      <w:r w:rsidR="000C0863">
        <w:rPr>
          <w:rFonts w:cs="Arial"/>
        </w:rPr>
        <w:t>.</w:t>
      </w:r>
    </w:p>
    <w:p w14:paraId="0EBEACAD" w14:textId="4BC3E400" w:rsidR="00177C1C" w:rsidRPr="00025ECC" w:rsidRDefault="00FA1AD0" w:rsidP="0089235F">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2F13C36" wp14:editId="70030FE5">
            <wp:extent cx="5486459" cy="2503358"/>
            <wp:effectExtent l="0" t="0" r="0" b="0"/>
            <wp:docPr id="609" name="Picture 6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4272" cy="2552551"/>
                    </a:xfrm>
                    <a:prstGeom prst="rect">
                      <a:avLst/>
                    </a:prstGeom>
                  </pic:spPr>
                </pic:pic>
              </a:graphicData>
            </a:graphic>
          </wp:inline>
        </w:drawing>
      </w:r>
    </w:p>
    <w:p w14:paraId="350EC37F" w14:textId="77777777" w:rsidR="00177C1C" w:rsidRPr="00025ECC" w:rsidRDefault="00177C1C">
      <w:pPr>
        <w:spacing w:before="0" w:after="0"/>
        <w:rPr>
          <w:rFonts w:cs="Arial"/>
          <w:szCs w:val="22"/>
        </w:rPr>
      </w:pPr>
      <w:r w:rsidRPr="00025ECC">
        <w:rPr>
          <w:rFonts w:cs="Arial"/>
        </w:rPr>
        <w:br w:type="page"/>
      </w:r>
    </w:p>
    <w:p w14:paraId="43F33067" w14:textId="77777777" w:rsidR="00C1201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The Classification is described here. You could also add the primary Category here, but there is no need to do so now.</w:t>
      </w:r>
    </w:p>
    <w:p w14:paraId="5D995651" w14:textId="7A1A7BCA" w:rsidR="00C93280" w:rsidRPr="00025ECC" w:rsidRDefault="008C58B5" w:rsidP="008C58B5">
      <w:pPr>
        <w:pStyle w:val="StepList413"/>
        <w:keepLines w:val="0"/>
        <w:widowControl w:val="0"/>
        <w:tabs>
          <w:tab w:val="clear" w:pos="792"/>
        </w:tabs>
        <w:spacing w:before="120"/>
        <w:ind w:firstLine="0"/>
        <w:rPr>
          <w:rFonts w:eastAsia="Arial Unicode MS" w:cs="Arial"/>
          <w:kern w:val="32"/>
          <w:sz w:val="24"/>
          <w:szCs w:val="28"/>
          <w:lang w:eastAsia="zh-CN"/>
        </w:rPr>
      </w:pPr>
      <w:r w:rsidRPr="00025ECC">
        <w:rPr>
          <w:rFonts w:eastAsia="Arial Unicode MS" w:cs="Arial"/>
          <w:noProof/>
          <w:kern w:val="32"/>
          <w:sz w:val="24"/>
          <w:szCs w:val="28"/>
          <w:lang w:eastAsia="zh-CN"/>
        </w:rPr>
        <w:drawing>
          <wp:inline distT="0" distB="0" distL="0" distR="0" wp14:anchorId="19FB5C0D" wp14:editId="273A8955">
            <wp:extent cx="5418944" cy="2457712"/>
            <wp:effectExtent l="0" t="0" r="4445" b="6350"/>
            <wp:docPr id="610" name="Picture 6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41399" cy="2467896"/>
                    </a:xfrm>
                    <a:prstGeom prst="rect">
                      <a:avLst/>
                    </a:prstGeom>
                  </pic:spPr>
                </pic:pic>
              </a:graphicData>
            </a:graphic>
          </wp:inline>
        </w:drawing>
      </w:r>
      <w:bookmarkStart w:id="14" w:name="_Toc29303276"/>
      <w:bookmarkStart w:id="15" w:name="_Toc29308893"/>
    </w:p>
    <w:p w14:paraId="485A9790" w14:textId="23D28086" w:rsidR="00C1201C" w:rsidRPr="00025ECC" w:rsidRDefault="00C1201C" w:rsidP="008C58B5">
      <w:pPr>
        <w:pStyle w:val="Heading3"/>
        <w:rPr>
          <w:rFonts w:ascii="Arial" w:hAnsi="Arial" w:cs="Arial"/>
          <w:b/>
          <w:bCs/>
        </w:rPr>
      </w:pPr>
      <w:r w:rsidRPr="00025ECC">
        <w:rPr>
          <w:rFonts w:ascii="Arial" w:hAnsi="Arial" w:cs="Arial"/>
          <w:b/>
          <w:bCs/>
        </w:rPr>
        <w:t>Data classes</w:t>
      </w:r>
      <w:bookmarkEnd w:id="14"/>
      <w:bookmarkEnd w:id="15"/>
    </w:p>
    <w:p w14:paraId="56754A59" w14:textId="63E4EFD3" w:rsidR="00C1201C" w:rsidRPr="00025ECC" w:rsidRDefault="00C1201C" w:rsidP="00243FFA">
      <w:pPr>
        <w:pStyle w:val="StepList413"/>
        <w:keepLines w:val="0"/>
        <w:widowControl w:val="0"/>
        <w:tabs>
          <w:tab w:val="clear" w:pos="792"/>
        </w:tabs>
        <w:spacing w:before="120"/>
        <w:ind w:firstLine="0"/>
        <w:rPr>
          <w:rFonts w:cs="Arial"/>
          <w:sz w:val="24"/>
          <w:szCs w:val="24"/>
        </w:rPr>
      </w:pPr>
      <w:r w:rsidRPr="00025ECC">
        <w:rPr>
          <w:rFonts w:cs="Arial"/>
          <w:color w:val="0000FF"/>
        </w:rPr>
        <w:t>Data classes</w:t>
      </w:r>
      <w:r w:rsidRPr="00025ECC">
        <w:rPr>
          <w:rFonts w:cs="Arial"/>
        </w:rPr>
        <w:t xml:space="preserve"> describe the contents of data in a column </w:t>
      </w:r>
      <w:r w:rsidR="002708BE" w:rsidRPr="00025ECC">
        <w:rPr>
          <w:rFonts w:cs="Arial"/>
        </w:rPr>
        <w:t>of</w:t>
      </w:r>
      <w:r w:rsidRPr="00025ECC">
        <w:rPr>
          <w:rFonts w:cs="Arial"/>
        </w:rPr>
        <w:t xml:space="preserve"> a relational or structured data set. Data classes are assigned to columns when profiling a structured data asset and shown on the </w:t>
      </w:r>
      <w:r w:rsidRPr="00025ECC">
        <w:rPr>
          <w:rFonts w:cs="Arial"/>
          <w:b/>
          <w:bCs/>
          <w:color w:val="0000FF"/>
        </w:rPr>
        <w:t>Profile</w:t>
      </w:r>
      <w:r w:rsidRPr="00025ECC">
        <w:rPr>
          <w:rFonts w:cs="Arial"/>
        </w:rPr>
        <w:t xml:space="preserve"> page in a Catalog or Project.</w:t>
      </w:r>
    </w:p>
    <w:p w14:paraId="6CB22CC5" w14:textId="77777777" w:rsidR="00C1201C" w:rsidRPr="00025ECC" w:rsidRDefault="00C1201C" w:rsidP="00243FFA">
      <w:pPr>
        <w:pStyle w:val="StepList413"/>
        <w:keepLines w:val="0"/>
        <w:widowControl w:val="0"/>
        <w:tabs>
          <w:tab w:val="clear" w:pos="792"/>
        </w:tabs>
        <w:spacing w:before="120"/>
        <w:ind w:firstLine="0"/>
        <w:rPr>
          <w:rFonts w:cs="Arial"/>
        </w:rPr>
      </w:pPr>
      <w:r w:rsidRPr="00025ECC">
        <w:rPr>
          <w:rFonts w:cs="Arial"/>
        </w:rPr>
        <w:t>Watson Knowledge Catalog provides a predefined set of Data Classes. Some Data Classes are categorized into groups, for example:</w:t>
      </w:r>
    </w:p>
    <w:p w14:paraId="0A6C65C0" w14:textId="77777777" w:rsidR="00C1201C" w:rsidRPr="00025ECC" w:rsidRDefault="00C1201C" w:rsidP="003C677F">
      <w:pPr>
        <w:pStyle w:val="StepList413"/>
        <w:keepLines w:val="0"/>
        <w:widowControl w:val="0"/>
        <w:numPr>
          <w:ilvl w:val="0"/>
          <w:numId w:val="25"/>
        </w:numPr>
        <w:spacing w:before="120"/>
        <w:rPr>
          <w:rFonts w:cs="Arial"/>
        </w:rPr>
      </w:pPr>
      <w:r w:rsidRPr="00025ECC">
        <w:rPr>
          <w:rFonts w:cs="Arial"/>
        </w:rPr>
        <w:t xml:space="preserve">If you select </w:t>
      </w:r>
      <w:r w:rsidRPr="00025ECC">
        <w:rPr>
          <w:rStyle w:val="Strong"/>
          <w:rFonts w:cs="Arial"/>
        </w:rPr>
        <w:t>Date</w:t>
      </w:r>
      <w:r w:rsidRPr="00025ECC">
        <w:rPr>
          <w:rFonts w:cs="Arial"/>
        </w:rPr>
        <w:t xml:space="preserve">, it also includes </w:t>
      </w:r>
      <w:r w:rsidRPr="00025ECC">
        <w:rPr>
          <w:rStyle w:val="Strong"/>
          <w:rFonts w:cs="Arial"/>
        </w:rPr>
        <w:t>Date of Birth</w:t>
      </w:r>
      <w:r w:rsidRPr="00025ECC">
        <w:rPr>
          <w:rFonts w:cs="Arial"/>
        </w:rPr>
        <w:t>.</w:t>
      </w:r>
    </w:p>
    <w:p w14:paraId="7B8824AE" w14:textId="1E3AC7EE" w:rsidR="00C1201C" w:rsidRPr="00025ECC" w:rsidRDefault="00C1201C" w:rsidP="003C677F">
      <w:pPr>
        <w:pStyle w:val="StepList413"/>
        <w:keepLines w:val="0"/>
        <w:widowControl w:val="0"/>
        <w:numPr>
          <w:ilvl w:val="0"/>
          <w:numId w:val="25"/>
        </w:numPr>
        <w:spacing w:before="120"/>
        <w:rPr>
          <w:rFonts w:cs="Arial"/>
        </w:rPr>
      </w:pPr>
      <w:r w:rsidRPr="00025ECC">
        <w:rPr>
          <w:rFonts w:cs="Arial"/>
        </w:rPr>
        <w:t xml:space="preserve">If you select </w:t>
      </w:r>
      <w:r w:rsidRPr="00025ECC">
        <w:rPr>
          <w:rStyle w:val="Strong"/>
          <w:rFonts w:cs="Arial"/>
        </w:rPr>
        <w:t>Driver’s License</w:t>
      </w:r>
      <w:r w:rsidRPr="00025ECC">
        <w:rPr>
          <w:rFonts w:cs="Arial"/>
        </w:rPr>
        <w:t xml:space="preserve">, it also includes all </w:t>
      </w:r>
      <w:r w:rsidR="00D613A8" w:rsidRPr="00025ECC">
        <w:rPr>
          <w:rFonts w:cs="Arial"/>
        </w:rPr>
        <w:t xml:space="preserve">dependent </w:t>
      </w:r>
      <w:r w:rsidRPr="00025ECC">
        <w:rPr>
          <w:rFonts w:cs="Arial"/>
        </w:rPr>
        <w:t>driver licenses listed below.</w:t>
      </w:r>
    </w:p>
    <w:p w14:paraId="30F40E50" w14:textId="0245451B"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Start at the </w:t>
      </w:r>
      <w:r w:rsidRPr="00025ECC">
        <w:rPr>
          <w:rFonts w:cs="Arial"/>
          <w:color w:val="0000FF"/>
        </w:rPr>
        <w:t>Navigation Menu</w:t>
      </w:r>
      <w:r w:rsidR="000C0863">
        <w:rPr>
          <w:rFonts w:cs="Arial"/>
          <w:color w:val="0000FF"/>
        </w:rPr>
        <w:t>.</w:t>
      </w:r>
    </w:p>
    <w:p w14:paraId="1DD5EA82" w14:textId="3678D023" w:rsidR="00C1201C" w:rsidRPr="00025ECC" w:rsidRDefault="00C1201C" w:rsidP="00243FFA">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Pr="00025ECC">
        <w:rPr>
          <w:rFonts w:cs="Arial"/>
          <w:color w:val="0000FF"/>
        </w:rPr>
        <w:t xml:space="preserve">Data and AI governance </w:t>
      </w:r>
      <w:r w:rsidRPr="00025ECC">
        <w:rPr>
          <w:rFonts w:cs="Arial"/>
        </w:rPr>
        <w:sym w:font="Wingdings 3" w:char="F061"/>
      </w:r>
      <w:r w:rsidRPr="00025ECC">
        <w:rPr>
          <w:rFonts w:cs="Arial"/>
        </w:rPr>
        <w:t xml:space="preserve"> </w:t>
      </w:r>
      <w:r w:rsidRPr="00025ECC">
        <w:rPr>
          <w:rFonts w:cs="Arial"/>
          <w:color w:val="0000FF"/>
        </w:rPr>
        <w:t>Data classes</w:t>
      </w:r>
      <w:r w:rsidR="000C0863">
        <w:rPr>
          <w:rFonts w:cs="Arial"/>
          <w:color w:val="0000FF"/>
        </w:rPr>
        <w:t>.</w:t>
      </w:r>
    </w:p>
    <w:p w14:paraId="703E490D" w14:textId="0D83FFAE" w:rsidR="00177C1C" w:rsidRPr="00025ECC" w:rsidRDefault="00177C1C" w:rsidP="0011403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2AB29A0" wp14:editId="300EE9E4">
            <wp:extent cx="2132188" cy="1945532"/>
            <wp:effectExtent l="0" t="0" r="1905" b="0"/>
            <wp:docPr id="143" name="Picture 143"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clock, meter&#10;&#10;Description automatically generated"/>
                    <pic:cNvPicPr/>
                  </pic:nvPicPr>
                  <pic:blipFill>
                    <a:blip r:embed="rId111"/>
                    <a:stretch>
                      <a:fillRect/>
                    </a:stretch>
                  </pic:blipFill>
                  <pic:spPr>
                    <a:xfrm>
                      <a:off x="0" y="0"/>
                      <a:ext cx="2148848" cy="1960733"/>
                    </a:xfrm>
                    <a:prstGeom prst="rect">
                      <a:avLst/>
                    </a:prstGeom>
                  </pic:spPr>
                </pic:pic>
              </a:graphicData>
            </a:graphic>
          </wp:inline>
        </w:drawing>
      </w:r>
    </w:p>
    <w:p w14:paraId="1BF478F9" w14:textId="77777777" w:rsidR="00177C1C" w:rsidRPr="00025ECC" w:rsidRDefault="00177C1C">
      <w:pPr>
        <w:spacing w:before="0" w:after="0"/>
        <w:rPr>
          <w:rFonts w:cs="Arial"/>
          <w:szCs w:val="22"/>
        </w:rPr>
      </w:pPr>
      <w:r w:rsidRPr="00025ECC">
        <w:rPr>
          <w:rFonts w:cs="Arial"/>
        </w:rPr>
        <w:br w:type="page"/>
      </w:r>
    </w:p>
    <w:p w14:paraId="2D3DDCBF" w14:textId="53D59274" w:rsidR="00C1201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 xml:space="preserve">Scroll to find </w:t>
      </w:r>
      <w:r w:rsidRPr="00025ECC">
        <w:rPr>
          <w:rFonts w:cs="Arial"/>
          <w:color w:val="0000FF"/>
        </w:rPr>
        <w:t>Account Number</w:t>
      </w:r>
      <w:r w:rsidRPr="00025ECC">
        <w:rPr>
          <w:rFonts w:cs="Arial"/>
        </w:rPr>
        <w:t xml:space="preserve"> and click on it</w:t>
      </w:r>
      <w:r w:rsidR="000C0863">
        <w:rPr>
          <w:rFonts w:cs="Arial"/>
        </w:rPr>
        <w:t>.</w:t>
      </w:r>
    </w:p>
    <w:p w14:paraId="394A4DA0" w14:textId="38AECE21" w:rsidR="00C1201C" w:rsidRPr="00025ECC" w:rsidRDefault="00F95BAD" w:rsidP="00BF240E">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9C41A19" wp14:editId="180C09BE">
            <wp:extent cx="4800537" cy="2101174"/>
            <wp:effectExtent l="0" t="0" r="635" b="0"/>
            <wp:docPr id="612" name="Picture 6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5852" cy="2142893"/>
                    </a:xfrm>
                    <a:prstGeom prst="rect">
                      <a:avLst/>
                    </a:prstGeom>
                  </pic:spPr>
                </pic:pic>
              </a:graphicData>
            </a:graphic>
          </wp:inline>
        </w:drawing>
      </w:r>
    </w:p>
    <w:p w14:paraId="7290BC7A" w14:textId="77777777" w:rsidR="00C1201C" w:rsidRPr="00025ECC" w:rsidRDefault="00C1201C" w:rsidP="00C1201C">
      <w:pPr>
        <w:pStyle w:val="StepList413"/>
        <w:keepLines w:val="0"/>
        <w:widowControl w:val="0"/>
        <w:numPr>
          <w:ilvl w:val="0"/>
          <w:numId w:val="23"/>
        </w:numPr>
        <w:spacing w:before="120"/>
        <w:rPr>
          <w:rFonts w:cs="Arial"/>
        </w:rPr>
      </w:pPr>
      <w:r w:rsidRPr="00025ECC">
        <w:rPr>
          <w:rFonts w:cs="Arial"/>
        </w:rPr>
        <w:t>The Data Class is described here. You could also add the primary Category here.</w:t>
      </w:r>
    </w:p>
    <w:p w14:paraId="2B9DD603" w14:textId="78E81E8D" w:rsidR="00C1201C" w:rsidRPr="00025ECC" w:rsidRDefault="00B93D6D" w:rsidP="00040D55">
      <w:pPr>
        <w:pStyle w:val="StepList413"/>
        <w:keepLines w:val="0"/>
        <w:widowControl w:val="0"/>
        <w:tabs>
          <w:tab w:val="clear" w:pos="792"/>
        </w:tabs>
        <w:spacing w:before="120"/>
        <w:ind w:firstLine="0"/>
        <w:rPr>
          <w:rFonts w:eastAsia="Arial Unicode MS" w:cs="Arial"/>
          <w:kern w:val="32"/>
          <w:sz w:val="24"/>
          <w:szCs w:val="28"/>
          <w:lang w:eastAsia="zh-CN"/>
        </w:rPr>
      </w:pPr>
      <w:r w:rsidRPr="00025ECC">
        <w:rPr>
          <w:rFonts w:cs="Arial"/>
          <w:noProof/>
        </w:rPr>
        <w:drawing>
          <wp:inline distT="0" distB="0" distL="0" distR="0" wp14:anchorId="5FCE54A5" wp14:editId="53E06B8E">
            <wp:extent cx="5759450" cy="353881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4019" cy="3541624"/>
                    </a:xfrm>
                    <a:prstGeom prst="rect">
                      <a:avLst/>
                    </a:prstGeom>
                    <a:noFill/>
                    <a:ln>
                      <a:noFill/>
                    </a:ln>
                  </pic:spPr>
                </pic:pic>
              </a:graphicData>
            </a:graphic>
          </wp:inline>
        </w:drawing>
      </w:r>
    </w:p>
    <w:p w14:paraId="53CBDFCD" w14:textId="77777777" w:rsidR="00C93280" w:rsidRPr="00025ECC" w:rsidRDefault="00C93280">
      <w:pPr>
        <w:spacing w:before="0" w:after="0"/>
        <w:rPr>
          <w:rFonts w:eastAsia="Arial Unicode MS" w:cs="Arial"/>
          <w:kern w:val="32"/>
          <w:sz w:val="24"/>
          <w:szCs w:val="28"/>
          <w:lang w:eastAsia="zh-CN"/>
        </w:rPr>
      </w:pPr>
      <w:bookmarkStart w:id="16" w:name="_Toc29303277"/>
      <w:bookmarkStart w:id="17" w:name="_Toc29308894"/>
      <w:r w:rsidRPr="00025ECC">
        <w:rPr>
          <w:rFonts w:cs="Arial"/>
        </w:rPr>
        <w:br w:type="page"/>
      </w:r>
    </w:p>
    <w:p w14:paraId="6128078E" w14:textId="1DDA1E5F" w:rsidR="00C1201C" w:rsidRPr="00025ECC" w:rsidRDefault="00C1201C" w:rsidP="00D07EF8">
      <w:pPr>
        <w:pStyle w:val="Heading3"/>
        <w:rPr>
          <w:rFonts w:ascii="Arial" w:hAnsi="Arial" w:cs="Arial"/>
          <w:b/>
          <w:bCs/>
        </w:rPr>
      </w:pPr>
      <w:r w:rsidRPr="00025ECC">
        <w:rPr>
          <w:rFonts w:ascii="Arial" w:hAnsi="Arial" w:cs="Arial"/>
          <w:b/>
          <w:bCs/>
        </w:rPr>
        <w:lastRenderedPageBreak/>
        <w:t>Reference Data Set</w:t>
      </w:r>
      <w:bookmarkEnd w:id="16"/>
      <w:bookmarkEnd w:id="17"/>
    </w:p>
    <w:p w14:paraId="57B6C3F4" w14:textId="43603E69" w:rsidR="00C1201C" w:rsidRPr="00025ECC" w:rsidRDefault="00C1201C" w:rsidP="004E2881">
      <w:pPr>
        <w:pStyle w:val="StepList413"/>
        <w:keepLines w:val="0"/>
        <w:widowControl w:val="0"/>
        <w:tabs>
          <w:tab w:val="clear" w:pos="792"/>
        </w:tabs>
        <w:spacing w:before="120"/>
        <w:ind w:firstLine="0"/>
        <w:rPr>
          <w:rFonts w:cs="Arial"/>
        </w:rPr>
      </w:pPr>
      <w:r w:rsidRPr="00025ECC">
        <w:rPr>
          <w:rFonts w:cs="Arial"/>
          <w:color w:val="0000FF"/>
        </w:rPr>
        <w:t>Reference Data Sets</w:t>
      </w:r>
      <w:r w:rsidRPr="00025ECC">
        <w:rPr>
          <w:rFonts w:cs="Arial"/>
        </w:rPr>
        <w:t xml:space="preserve"> define list</w:t>
      </w:r>
      <w:r w:rsidR="000C0863">
        <w:rPr>
          <w:rFonts w:cs="Arial"/>
        </w:rPr>
        <w:t>s</w:t>
      </w:r>
      <w:r w:rsidRPr="00025ECC">
        <w:rPr>
          <w:rFonts w:cs="Arial"/>
        </w:rPr>
        <w:t xml:space="preserve"> of permissible values that are allowed for use within a data field and may be referenced by Business Terms, Policies, Rules and Data Classes in Watson Knowledge Catalog.</w:t>
      </w:r>
    </w:p>
    <w:p w14:paraId="19883AAA" w14:textId="77777777" w:rsidR="00C1201C" w:rsidRPr="00025ECC" w:rsidRDefault="00C1201C" w:rsidP="004E2881">
      <w:pPr>
        <w:pStyle w:val="StepList413"/>
        <w:keepLines w:val="0"/>
        <w:widowControl w:val="0"/>
        <w:tabs>
          <w:tab w:val="clear" w:pos="792"/>
        </w:tabs>
        <w:spacing w:before="120"/>
        <w:ind w:firstLine="0"/>
        <w:rPr>
          <w:rFonts w:cs="Arial"/>
        </w:rPr>
      </w:pPr>
      <w:r w:rsidRPr="00025ECC">
        <w:rPr>
          <w:rFonts w:cs="Arial"/>
        </w:rPr>
        <w:t>You can capture, manage, and socialize reference data — setting it up once and re-using the reference data in other places.</w:t>
      </w:r>
    </w:p>
    <w:p w14:paraId="1A3F4920" w14:textId="5E472CEA"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Start at the </w:t>
      </w:r>
      <w:r w:rsidRPr="00025ECC">
        <w:rPr>
          <w:rFonts w:cs="Arial"/>
          <w:color w:val="0000FF"/>
        </w:rPr>
        <w:t>Navigation Menu</w:t>
      </w:r>
      <w:r w:rsidR="000C0863">
        <w:rPr>
          <w:rFonts w:cs="Arial"/>
          <w:color w:val="0000FF"/>
        </w:rPr>
        <w:t>.</w:t>
      </w:r>
    </w:p>
    <w:p w14:paraId="08E52167" w14:textId="6B9306FD" w:rsidR="00C1201C" w:rsidRPr="00025ECC" w:rsidRDefault="00C1201C" w:rsidP="00046D84">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Organize</w:t>
      </w:r>
      <w:r w:rsidRPr="00025ECC">
        <w:rPr>
          <w:rFonts w:cs="Arial"/>
        </w:rPr>
        <w:t xml:space="preserve"> </w:t>
      </w:r>
      <w:r w:rsidRPr="00025ECC">
        <w:rPr>
          <w:rFonts w:cs="Arial"/>
        </w:rPr>
        <w:sym w:font="Wingdings 3" w:char="F061"/>
      </w:r>
      <w:r w:rsidRPr="00025ECC">
        <w:rPr>
          <w:rFonts w:cs="Arial"/>
        </w:rPr>
        <w:t xml:space="preserve"> </w:t>
      </w:r>
      <w:r w:rsidRPr="00025ECC">
        <w:rPr>
          <w:rFonts w:cs="Arial"/>
          <w:color w:val="0000FF"/>
        </w:rPr>
        <w:t xml:space="preserve">Data and AI governance </w:t>
      </w:r>
      <w:r w:rsidRPr="00025ECC">
        <w:rPr>
          <w:rFonts w:cs="Arial"/>
        </w:rPr>
        <w:sym w:font="Wingdings 3" w:char="F061"/>
      </w:r>
      <w:r w:rsidRPr="00025ECC">
        <w:rPr>
          <w:rFonts w:cs="Arial"/>
        </w:rPr>
        <w:t xml:space="preserve"> </w:t>
      </w:r>
      <w:r w:rsidRPr="00025ECC">
        <w:rPr>
          <w:rFonts w:cs="Arial"/>
          <w:color w:val="0000FF"/>
        </w:rPr>
        <w:t>Reference data</w:t>
      </w:r>
      <w:r w:rsidR="000C0863">
        <w:rPr>
          <w:rFonts w:cs="Arial"/>
          <w:color w:val="0000FF"/>
        </w:rPr>
        <w:t>.</w:t>
      </w:r>
    </w:p>
    <w:p w14:paraId="593F188D" w14:textId="00E2E939" w:rsidR="00C1201C" w:rsidRPr="00025ECC" w:rsidRDefault="00177C1C" w:rsidP="00046D84">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C19F22C" wp14:editId="533C2487">
            <wp:extent cx="2146989" cy="2140085"/>
            <wp:effectExtent l="0" t="0" r="0" b="6350"/>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cell phone&#10;&#10;Description automatically generated"/>
                    <pic:cNvPicPr/>
                  </pic:nvPicPr>
                  <pic:blipFill>
                    <a:blip r:embed="rId114"/>
                    <a:stretch>
                      <a:fillRect/>
                    </a:stretch>
                  </pic:blipFill>
                  <pic:spPr>
                    <a:xfrm>
                      <a:off x="0" y="0"/>
                      <a:ext cx="2156702" cy="2149767"/>
                    </a:xfrm>
                    <a:prstGeom prst="rect">
                      <a:avLst/>
                    </a:prstGeom>
                  </pic:spPr>
                </pic:pic>
              </a:graphicData>
            </a:graphic>
          </wp:inline>
        </w:drawing>
      </w:r>
    </w:p>
    <w:p w14:paraId="649DB289" w14:textId="02800D07" w:rsidR="00C1201C" w:rsidRPr="00025ECC" w:rsidRDefault="00C1201C" w:rsidP="00832774">
      <w:pPr>
        <w:pStyle w:val="StepList413"/>
        <w:keepLines w:val="0"/>
        <w:widowControl w:val="0"/>
        <w:numPr>
          <w:ilvl w:val="0"/>
          <w:numId w:val="23"/>
        </w:numPr>
        <w:spacing w:before="120"/>
        <w:rPr>
          <w:rFonts w:cs="Arial"/>
        </w:rPr>
      </w:pPr>
      <w:r w:rsidRPr="00025ECC">
        <w:rPr>
          <w:rFonts w:cs="Arial"/>
        </w:rPr>
        <w:t xml:space="preserve">Scroll to find Reference </w:t>
      </w:r>
      <w:r w:rsidR="00792BEB" w:rsidRPr="00025ECC">
        <w:rPr>
          <w:rFonts w:cs="Arial"/>
        </w:rPr>
        <w:t>d</w:t>
      </w:r>
      <w:r w:rsidRPr="00025ECC">
        <w:rPr>
          <w:rFonts w:cs="Arial"/>
        </w:rPr>
        <w:t xml:space="preserve">ata </w:t>
      </w:r>
      <w:r w:rsidR="00792BEB" w:rsidRPr="00025ECC">
        <w:rPr>
          <w:rFonts w:cs="Arial"/>
        </w:rPr>
        <w:t>s</w:t>
      </w:r>
      <w:r w:rsidRPr="00025ECC">
        <w:rPr>
          <w:rFonts w:cs="Arial"/>
        </w:rPr>
        <w:t xml:space="preserve">et </w:t>
      </w:r>
      <w:r w:rsidRPr="00025ECC">
        <w:rPr>
          <w:rFonts w:cs="Arial"/>
          <w:color w:val="0000FF"/>
        </w:rPr>
        <w:t>State</w:t>
      </w:r>
      <w:r w:rsidR="00A13DF4" w:rsidRPr="00025ECC">
        <w:rPr>
          <w:rFonts w:cs="Arial"/>
          <w:color w:val="0000FF"/>
        </w:rPr>
        <w:t xml:space="preserve"> and Province Codes</w:t>
      </w:r>
      <w:r w:rsidRPr="00025ECC">
        <w:rPr>
          <w:rFonts w:cs="Arial"/>
          <w:color w:val="0000FF"/>
        </w:rPr>
        <w:t xml:space="preserve"> </w:t>
      </w:r>
      <w:r w:rsidRPr="00025ECC">
        <w:rPr>
          <w:rFonts w:cs="Arial"/>
        </w:rPr>
        <w:t>and click on it</w:t>
      </w:r>
      <w:r w:rsidR="000C0863">
        <w:rPr>
          <w:rFonts w:cs="Arial"/>
        </w:rPr>
        <w:t>.</w:t>
      </w:r>
    </w:p>
    <w:p w14:paraId="10D71F65" w14:textId="1001551F" w:rsidR="00114038" w:rsidRPr="00025ECC" w:rsidRDefault="00A13DF4" w:rsidP="006D363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54DD5F3" wp14:editId="0FBD1FAF">
            <wp:extent cx="5490101" cy="2308485"/>
            <wp:effectExtent l="0" t="0" r="0" b="3175"/>
            <wp:docPr id="615" name="Picture 6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525" cy="2347347"/>
                    </a:xfrm>
                    <a:prstGeom prst="rect">
                      <a:avLst/>
                    </a:prstGeom>
                  </pic:spPr>
                </pic:pic>
              </a:graphicData>
            </a:graphic>
          </wp:inline>
        </w:drawing>
      </w:r>
    </w:p>
    <w:p w14:paraId="5C84AB99" w14:textId="77777777" w:rsidR="00A13DF4" w:rsidRPr="00025ECC" w:rsidRDefault="00A13DF4">
      <w:pPr>
        <w:spacing w:before="0" w:after="0"/>
        <w:rPr>
          <w:rFonts w:cs="Arial"/>
          <w:szCs w:val="22"/>
        </w:rPr>
      </w:pPr>
      <w:r w:rsidRPr="00025ECC">
        <w:rPr>
          <w:rFonts w:cs="Arial"/>
        </w:rPr>
        <w:br w:type="page"/>
      </w:r>
    </w:p>
    <w:p w14:paraId="27DC0F34" w14:textId="37937F0B" w:rsidR="00C1201C" w:rsidRPr="00025ECC" w:rsidRDefault="00C1201C" w:rsidP="00C1201C">
      <w:pPr>
        <w:pStyle w:val="StepList413"/>
        <w:keepLines w:val="0"/>
        <w:widowControl w:val="0"/>
        <w:numPr>
          <w:ilvl w:val="0"/>
          <w:numId w:val="23"/>
        </w:numPr>
        <w:spacing w:before="120"/>
        <w:rPr>
          <w:rFonts w:cs="Arial"/>
        </w:rPr>
      </w:pPr>
      <w:r w:rsidRPr="00025ECC">
        <w:rPr>
          <w:rFonts w:cs="Arial"/>
        </w:rPr>
        <w:lastRenderedPageBreak/>
        <w:t xml:space="preserve">Scroll down to review the Reference </w:t>
      </w:r>
      <w:r w:rsidR="00792BEB" w:rsidRPr="00025ECC">
        <w:rPr>
          <w:rFonts w:cs="Arial"/>
        </w:rPr>
        <w:t>d</w:t>
      </w:r>
      <w:r w:rsidRPr="00025ECC">
        <w:rPr>
          <w:rFonts w:cs="Arial"/>
        </w:rPr>
        <w:t xml:space="preserve">ata </w:t>
      </w:r>
      <w:r w:rsidR="00792BEB" w:rsidRPr="00025ECC">
        <w:rPr>
          <w:rFonts w:cs="Arial"/>
        </w:rPr>
        <w:t>s</w:t>
      </w:r>
      <w:r w:rsidRPr="00025ECC">
        <w:rPr>
          <w:rFonts w:cs="Arial"/>
        </w:rPr>
        <w:t>et rows (the data)</w:t>
      </w:r>
      <w:r w:rsidR="000C0863">
        <w:rPr>
          <w:rFonts w:cs="Arial"/>
        </w:rPr>
        <w:t>.</w:t>
      </w:r>
    </w:p>
    <w:p w14:paraId="4040097E" w14:textId="359617FD" w:rsidR="00C1201C" w:rsidRPr="00025ECC" w:rsidRDefault="00A13DF4" w:rsidP="006D363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A230BF1" wp14:editId="3D000E7F">
            <wp:extent cx="3852472" cy="3472651"/>
            <wp:effectExtent l="0" t="0" r="0" b="0"/>
            <wp:docPr id="616" name="Picture 6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59034" cy="3478566"/>
                    </a:xfrm>
                    <a:prstGeom prst="rect">
                      <a:avLst/>
                    </a:prstGeom>
                  </pic:spPr>
                </pic:pic>
              </a:graphicData>
            </a:graphic>
          </wp:inline>
        </w:drawing>
      </w:r>
    </w:p>
    <w:p w14:paraId="73B90B2D" w14:textId="77777777" w:rsidR="00C1201C" w:rsidRPr="00025ECC" w:rsidRDefault="00C1201C" w:rsidP="00C1201C">
      <w:pPr>
        <w:pStyle w:val="StepList413"/>
        <w:keepLines w:val="0"/>
        <w:widowControl w:val="0"/>
        <w:numPr>
          <w:ilvl w:val="0"/>
          <w:numId w:val="23"/>
        </w:numPr>
        <w:spacing w:before="120"/>
        <w:rPr>
          <w:rFonts w:cs="Arial"/>
        </w:rPr>
      </w:pPr>
      <w:r w:rsidRPr="00025ECC">
        <w:rPr>
          <w:rFonts w:cs="Arial"/>
        </w:rPr>
        <w:t xml:space="preserve">Click section </w:t>
      </w:r>
      <w:r w:rsidRPr="00025ECC">
        <w:rPr>
          <w:rFonts w:cs="Arial"/>
          <w:color w:val="0000FF"/>
        </w:rPr>
        <w:t>Related content</w:t>
      </w:r>
      <w:r w:rsidRPr="00025ECC">
        <w:rPr>
          <w:rFonts w:cs="Arial"/>
        </w:rPr>
        <w:t xml:space="preserve"> and review how you can relate Rules or Data classes to it.</w:t>
      </w:r>
    </w:p>
    <w:p w14:paraId="0A7543CE" w14:textId="2BF3927C" w:rsidR="00C1201C" w:rsidRPr="00025ECC" w:rsidRDefault="00A13DF4" w:rsidP="00040D55">
      <w:pPr>
        <w:pStyle w:val="StepList413"/>
        <w:keepLines w:val="0"/>
        <w:widowControl w:val="0"/>
        <w:tabs>
          <w:tab w:val="clear" w:pos="792"/>
        </w:tabs>
        <w:spacing w:before="120"/>
        <w:ind w:firstLine="0"/>
        <w:rPr>
          <w:rFonts w:eastAsia="Arial Unicode MS" w:cs="Arial"/>
          <w:b/>
          <w:bCs/>
          <w:iCs/>
          <w:kern w:val="32"/>
          <w:sz w:val="28"/>
          <w:szCs w:val="28"/>
          <w:lang w:eastAsia="zh-CN"/>
        </w:rPr>
      </w:pPr>
      <w:r w:rsidRPr="00025ECC">
        <w:rPr>
          <w:rFonts w:eastAsia="Arial Unicode MS" w:cs="Arial"/>
          <w:b/>
          <w:bCs/>
          <w:iCs/>
          <w:noProof/>
          <w:kern w:val="32"/>
          <w:sz w:val="28"/>
          <w:szCs w:val="28"/>
          <w:lang w:eastAsia="zh-CN"/>
        </w:rPr>
        <w:drawing>
          <wp:inline distT="0" distB="0" distL="0" distR="0" wp14:anchorId="3B123E7E" wp14:editId="49FF9B1B">
            <wp:extent cx="5485948" cy="3080479"/>
            <wp:effectExtent l="0" t="0" r="635" b="5715"/>
            <wp:docPr id="617" name="Picture 6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5088" cy="3119303"/>
                    </a:xfrm>
                    <a:prstGeom prst="rect">
                      <a:avLst/>
                    </a:prstGeom>
                  </pic:spPr>
                </pic:pic>
              </a:graphicData>
            </a:graphic>
          </wp:inline>
        </w:drawing>
      </w:r>
    </w:p>
    <w:p w14:paraId="4578F1B3" w14:textId="77777777" w:rsidR="00D04430" w:rsidRPr="00025ECC" w:rsidRDefault="00D04430">
      <w:pPr>
        <w:spacing w:before="0" w:after="0"/>
        <w:rPr>
          <w:rFonts w:eastAsia="Arial Unicode MS" w:cs="Arial"/>
          <w:kern w:val="32"/>
          <w:sz w:val="24"/>
          <w:szCs w:val="28"/>
          <w:lang w:eastAsia="zh-CN"/>
        </w:rPr>
      </w:pPr>
      <w:bookmarkStart w:id="18" w:name="_Toc29308895"/>
      <w:r w:rsidRPr="00025ECC">
        <w:rPr>
          <w:rFonts w:cs="Arial"/>
        </w:rPr>
        <w:br w:type="page"/>
      </w:r>
    </w:p>
    <w:p w14:paraId="4F77E2A6" w14:textId="216F4A0F" w:rsidR="00605C3C" w:rsidRPr="00025ECC" w:rsidRDefault="00605C3C" w:rsidP="00624032">
      <w:pPr>
        <w:pStyle w:val="Heading3"/>
        <w:rPr>
          <w:rFonts w:ascii="Arial" w:hAnsi="Arial" w:cs="Arial"/>
          <w:b/>
          <w:bCs/>
        </w:rPr>
      </w:pPr>
      <w:r w:rsidRPr="00025ECC">
        <w:rPr>
          <w:rFonts w:ascii="Arial" w:hAnsi="Arial" w:cs="Arial"/>
          <w:b/>
          <w:bCs/>
        </w:rPr>
        <w:lastRenderedPageBreak/>
        <w:t>Data Protection &amp; Masking</w:t>
      </w:r>
    </w:p>
    <w:p w14:paraId="53F949AD" w14:textId="1EF4B951" w:rsidR="00B52958" w:rsidRPr="00025ECC" w:rsidRDefault="00B52958" w:rsidP="00663352">
      <w:pPr>
        <w:pStyle w:val="StepList413"/>
        <w:keepLines w:val="0"/>
        <w:widowControl w:val="0"/>
        <w:tabs>
          <w:tab w:val="clear" w:pos="792"/>
        </w:tabs>
        <w:spacing w:before="120"/>
        <w:ind w:firstLine="0"/>
        <w:rPr>
          <w:rFonts w:cs="Arial"/>
        </w:rPr>
      </w:pPr>
      <w:r w:rsidRPr="00025ECC">
        <w:rPr>
          <w:rFonts w:cs="Arial"/>
        </w:rPr>
        <w:t>Another challenging requirement in Data Governance is the ability to ensure that only the correct users or roles see the correct data. Often, this can get very granular, such that a particular role needs to view a set of columns in a table, but other columns in the same table are off limits. Like with Business Glossaries, the challenge is in how to ensure data protection when there is an exploding volume of sources – enter automation</w:t>
      </w:r>
      <w:r w:rsidR="00F32453" w:rsidRPr="00025ECC">
        <w:rPr>
          <w:rFonts w:cs="Arial"/>
        </w:rPr>
        <w:t>.</w:t>
      </w:r>
    </w:p>
    <w:p w14:paraId="67CEFD72" w14:textId="77777777" w:rsidR="003B6EDF" w:rsidRPr="00025ECC" w:rsidRDefault="00040D55" w:rsidP="00663352">
      <w:pPr>
        <w:pStyle w:val="StepList413"/>
        <w:keepLines w:val="0"/>
        <w:widowControl w:val="0"/>
        <w:tabs>
          <w:tab w:val="clear" w:pos="792"/>
        </w:tabs>
        <w:spacing w:before="120"/>
        <w:ind w:firstLine="0"/>
        <w:rPr>
          <w:rFonts w:cs="Arial"/>
        </w:rPr>
      </w:pPr>
      <w:r w:rsidRPr="00025ECC">
        <w:rPr>
          <w:rFonts w:cs="Arial"/>
        </w:rPr>
        <w:t xml:space="preserve">Data Protection Rules are a unique and incredibly powerful capability in Cloud Pak </w:t>
      </w:r>
      <w:r w:rsidR="00D613A8" w:rsidRPr="00025ECC">
        <w:rPr>
          <w:rFonts w:cs="Arial"/>
        </w:rPr>
        <w:t>for</w:t>
      </w:r>
      <w:r w:rsidRPr="00025ECC">
        <w:rPr>
          <w:rFonts w:cs="Arial"/>
        </w:rPr>
        <w:t xml:space="preserve"> Data. They allow you to set up masking or redaction capabilities, on a columnar or tabular basis once, and any data that subsequently gets added to the catalog, if it has the same characteristics as the rule states, will automatically be masked or redacted. This is another benefit of the automated data discovery and classification process.</w:t>
      </w:r>
    </w:p>
    <w:p w14:paraId="3FC0FB3F" w14:textId="77777777" w:rsidR="003B6EDF" w:rsidRPr="00025ECC" w:rsidRDefault="00040D55" w:rsidP="00663352">
      <w:pPr>
        <w:pStyle w:val="StepList413"/>
        <w:keepLines w:val="0"/>
        <w:widowControl w:val="0"/>
        <w:tabs>
          <w:tab w:val="clear" w:pos="792"/>
        </w:tabs>
        <w:spacing w:before="120"/>
        <w:ind w:firstLine="0"/>
        <w:rPr>
          <w:rFonts w:cs="Arial"/>
          <w:iCs/>
        </w:rPr>
      </w:pPr>
      <w:r w:rsidRPr="00025ECC">
        <w:rPr>
          <w:rFonts w:cs="Arial"/>
          <w:iCs/>
        </w:rPr>
        <w:t>It works like this:</w:t>
      </w:r>
    </w:p>
    <w:p w14:paraId="4B117E13" w14:textId="0FCB56DF" w:rsidR="003B6EDF" w:rsidRPr="00025ECC" w:rsidRDefault="008A4127" w:rsidP="003C677F">
      <w:pPr>
        <w:pStyle w:val="StepList413"/>
        <w:keepLines w:val="0"/>
        <w:widowControl w:val="0"/>
        <w:numPr>
          <w:ilvl w:val="0"/>
          <w:numId w:val="27"/>
        </w:numPr>
        <w:spacing w:before="120"/>
        <w:rPr>
          <w:rFonts w:cs="Arial"/>
        </w:rPr>
      </w:pPr>
      <w:r w:rsidRPr="00025ECC">
        <w:rPr>
          <w:rFonts w:cs="Arial"/>
        </w:rPr>
        <w:t xml:space="preserve">You build a data protection rule </w:t>
      </w:r>
      <w:r w:rsidR="001000DE">
        <w:rPr>
          <w:rFonts w:cs="Arial"/>
        </w:rPr>
        <w:t>stating that</w:t>
      </w:r>
      <w:r w:rsidRPr="00025ECC">
        <w:rPr>
          <w:rFonts w:cs="Arial"/>
        </w:rPr>
        <w:t xml:space="preserve"> any column in the data catalog that is classified as ‘Date of Birth’ must be redacted from view when the user is a developer.</w:t>
      </w:r>
    </w:p>
    <w:p w14:paraId="0FC51928" w14:textId="0510FB36" w:rsidR="003B6EDF" w:rsidRPr="00025ECC" w:rsidRDefault="008A4127" w:rsidP="003C677F">
      <w:pPr>
        <w:pStyle w:val="StepList413"/>
        <w:keepLines w:val="0"/>
        <w:widowControl w:val="0"/>
        <w:numPr>
          <w:ilvl w:val="0"/>
          <w:numId w:val="27"/>
        </w:numPr>
        <w:spacing w:before="120"/>
        <w:rPr>
          <w:rFonts w:cs="Arial"/>
        </w:rPr>
      </w:pPr>
      <w:r w:rsidRPr="00025ECC">
        <w:rPr>
          <w:rFonts w:cs="Arial"/>
        </w:rPr>
        <w:t>You run data discovery on a new data source that you want to integrate into your catalog</w:t>
      </w:r>
      <w:r w:rsidR="001000DE">
        <w:rPr>
          <w:rFonts w:cs="Arial"/>
        </w:rPr>
        <w:t xml:space="preserve">, </w:t>
      </w:r>
      <w:r w:rsidRPr="00025ECC">
        <w:rPr>
          <w:rFonts w:cs="Arial"/>
        </w:rPr>
        <w:t>data lake</w:t>
      </w:r>
      <w:r w:rsidR="001000DE">
        <w:rPr>
          <w:rFonts w:cs="Arial"/>
        </w:rPr>
        <w:t xml:space="preserve">, </w:t>
      </w:r>
      <w:r w:rsidRPr="00025ECC">
        <w:rPr>
          <w:rFonts w:cs="Arial"/>
        </w:rPr>
        <w:t>etc.</w:t>
      </w:r>
    </w:p>
    <w:p w14:paraId="066C1EBE" w14:textId="516410E1" w:rsidR="003B6EDF" w:rsidRPr="00025ECC" w:rsidRDefault="008A4127" w:rsidP="003C677F">
      <w:pPr>
        <w:pStyle w:val="StepList413"/>
        <w:keepLines w:val="0"/>
        <w:widowControl w:val="0"/>
        <w:numPr>
          <w:ilvl w:val="0"/>
          <w:numId w:val="27"/>
        </w:numPr>
        <w:spacing w:before="120"/>
        <w:rPr>
          <w:rFonts w:cs="Arial"/>
        </w:rPr>
      </w:pPr>
      <w:r w:rsidRPr="00025ECC">
        <w:rPr>
          <w:rFonts w:cs="Arial"/>
        </w:rPr>
        <w:t xml:space="preserve">Data discovery automatically classifies any field it determines through ML and fuzzy logic to be DOB information with the data class </w:t>
      </w:r>
      <w:r w:rsidR="00F7249A">
        <w:rPr>
          <w:rFonts w:cs="Arial"/>
        </w:rPr>
        <w:t>“</w:t>
      </w:r>
      <w:r w:rsidRPr="00025ECC">
        <w:rPr>
          <w:rFonts w:cs="Arial"/>
        </w:rPr>
        <w:t>Date of Birth</w:t>
      </w:r>
      <w:r w:rsidR="00F7249A">
        <w:rPr>
          <w:rFonts w:cs="Arial"/>
        </w:rPr>
        <w:t>”.</w:t>
      </w:r>
    </w:p>
    <w:p w14:paraId="495B72F5" w14:textId="06E87211" w:rsidR="003B6EDF" w:rsidRPr="00025ECC" w:rsidRDefault="008A4127" w:rsidP="003C677F">
      <w:pPr>
        <w:pStyle w:val="StepList413"/>
        <w:keepLines w:val="0"/>
        <w:widowControl w:val="0"/>
        <w:numPr>
          <w:ilvl w:val="0"/>
          <w:numId w:val="27"/>
        </w:numPr>
        <w:spacing w:before="120"/>
        <w:rPr>
          <w:rFonts w:cs="Arial"/>
        </w:rPr>
      </w:pPr>
      <w:r w:rsidRPr="00025ECC">
        <w:rPr>
          <w:rFonts w:cs="Arial"/>
        </w:rPr>
        <w:t xml:space="preserve">You associate this data protection rule with a more general policy </w:t>
      </w:r>
      <w:r w:rsidR="00F7249A">
        <w:rPr>
          <w:rFonts w:cs="Arial"/>
        </w:rPr>
        <w:t>stating that</w:t>
      </w:r>
      <w:r w:rsidRPr="00025ECC">
        <w:rPr>
          <w:rFonts w:cs="Arial"/>
        </w:rPr>
        <w:t xml:space="preserve"> certain data elements must be redacted.</w:t>
      </w:r>
    </w:p>
    <w:p w14:paraId="5512DCFB" w14:textId="309EA9F1" w:rsidR="003B6EDF" w:rsidRPr="00025ECC" w:rsidRDefault="008A4127" w:rsidP="003C677F">
      <w:pPr>
        <w:pStyle w:val="StepList413"/>
        <w:keepLines w:val="0"/>
        <w:widowControl w:val="0"/>
        <w:numPr>
          <w:ilvl w:val="0"/>
          <w:numId w:val="27"/>
        </w:numPr>
        <w:spacing w:before="120"/>
        <w:rPr>
          <w:rFonts w:cs="Arial"/>
        </w:rPr>
      </w:pPr>
      <w:r w:rsidRPr="00025ECC">
        <w:rPr>
          <w:rFonts w:cs="Arial"/>
        </w:rPr>
        <w:t>Immediately this data protection rule will be executed any time a developer tries to view a Date of Birth column.</w:t>
      </w:r>
    </w:p>
    <w:p w14:paraId="2A4448EC" w14:textId="5B85A753" w:rsidR="006E732F" w:rsidRPr="00025ECC" w:rsidRDefault="006E732F" w:rsidP="006E732F">
      <w:pPr>
        <w:pStyle w:val="StepList413"/>
        <w:keepLines w:val="0"/>
        <w:widowControl w:val="0"/>
        <w:tabs>
          <w:tab w:val="clear" w:pos="792"/>
        </w:tabs>
        <w:spacing w:before="120"/>
        <w:ind w:firstLine="0"/>
        <w:rPr>
          <w:rFonts w:cs="Arial"/>
        </w:rPr>
      </w:pPr>
      <w:r w:rsidRPr="00025ECC">
        <w:rPr>
          <w:rFonts w:cs="Arial"/>
        </w:rPr>
        <w:t>Let’s see how this works in practice. The first thing we will do is create a policy around masking PII data.</w:t>
      </w:r>
    </w:p>
    <w:p w14:paraId="52AEF766" w14:textId="0CA1CDFF" w:rsidR="005055CB" w:rsidRDefault="008A4127" w:rsidP="009B3789">
      <w:pPr>
        <w:pStyle w:val="StepList413"/>
        <w:keepLines w:val="0"/>
        <w:widowControl w:val="0"/>
        <w:numPr>
          <w:ilvl w:val="0"/>
          <w:numId w:val="23"/>
        </w:numPr>
        <w:tabs>
          <w:tab w:val="clear" w:pos="792"/>
        </w:tabs>
        <w:spacing w:before="120"/>
        <w:rPr>
          <w:rFonts w:cs="Arial"/>
        </w:rPr>
      </w:pPr>
      <w:r w:rsidRPr="00025ECC">
        <w:rPr>
          <w:rFonts w:cs="Arial"/>
        </w:rPr>
        <w:t xml:space="preserve">Click </w:t>
      </w:r>
      <w:r w:rsidR="00AC2F69" w:rsidRPr="00025ECC">
        <w:rPr>
          <w:rFonts w:cs="Arial"/>
          <w:color w:val="0000FF"/>
        </w:rPr>
        <w:t>N</w:t>
      </w:r>
      <w:r w:rsidRPr="00025ECC">
        <w:rPr>
          <w:rFonts w:cs="Arial"/>
          <w:color w:val="0000FF"/>
        </w:rPr>
        <w:t>avigation menu</w:t>
      </w:r>
      <w:r w:rsidRPr="00025ECC">
        <w:rPr>
          <w:rFonts w:cs="Arial"/>
        </w:rPr>
        <w:t xml:space="preserve"> </w:t>
      </w:r>
      <w:r w:rsidR="00AC2F69" w:rsidRPr="00025ECC">
        <w:rPr>
          <w:rFonts w:cs="Arial"/>
        </w:rPr>
        <w:sym w:font="Wingdings 3" w:char="F061"/>
      </w:r>
      <w:r w:rsidR="00AC2F69" w:rsidRPr="00025ECC">
        <w:rPr>
          <w:rFonts w:cs="Arial"/>
        </w:rPr>
        <w:t xml:space="preserve"> </w:t>
      </w:r>
      <w:r w:rsidRPr="00025ECC">
        <w:rPr>
          <w:rFonts w:cs="Arial"/>
          <w:color w:val="0000FF"/>
        </w:rPr>
        <w:t>Organize</w:t>
      </w:r>
      <w:r w:rsidR="00C777DA" w:rsidRPr="00025ECC">
        <w:rPr>
          <w:rFonts w:cs="Arial"/>
          <w:color w:val="0000FF"/>
        </w:rPr>
        <w:t xml:space="preserve"> </w:t>
      </w:r>
      <w:r w:rsidR="00C777DA" w:rsidRPr="00025ECC">
        <w:rPr>
          <w:rFonts w:cs="Arial"/>
        </w:rPr>
        <w:sym w:font="Wingdings 3" w:char="F061"/>
      </w:r>
      <w:r w:rsidR="00C777DA" w:rsidRPr="00025ECC">
        <w:rPr>
          <w:rFonts w:cs="Arial"/>
        </w:rPr>
        <w:t xml:space="preserve"> </w:t>
      </w:r>
      <w:r w:rsidRPr="00025ECC">
        <w:rPr>
          <w:rFonts w:cs="Arial"/>
          <w:color w:val="0000FF"/>
        </w:rPr>
        <w:t>Data and AI Governance</w:t>
      </w:r>
      <w:r w:rsidR="00C777DA" w:rsidRPr="00025ECC">
        <w:rPr>
          <w:rFonts w:cs="Arial"/>
          <w:color w:val="0000FF"/>
        </w:rPr>
        <w:t xml:space="preserve"> </w:t>
      </w:r>
      <w:r w:rsidR="00C777DA" w:rsidRPr="00025ECC">
        <w:rPr>
          <w:rFonts w:cs="Arial"/>
        </w:rPr>
        <w:sym w:font="Wingdings 3" w:char="F061"/>
      </w:r>
      <w:r w:rsidR="00C777DA" w:rsidRPr="00025ECC">
        <w:rPr>
          <w:rFonts w:cs="Arial"/>
        </w:rPr>
        <w:t xml:space="preserve"> </w:t>
      </w:r>
      <w:r w:rsidRPr="00025ECC">
        <w:rPr>
          <w:rFonts w:cs="Arial"/>
          <w:color w:val="0000FF"/>
        </w:rPr>
        <w:t>Policies</w:t>
      </w:r>
      <w:r w:rsidR="00F7249A">
        <w:rPr>
          <w:rFonts w:cs="Arial"/>
          <w:color w:val="0000FF"/>
        </w:rPr>
        <w:t>.</w:t>
      </w:r>
    </w:p>
    <w:p w14:paraId="7208BE0A" w14:textId="796FD799" w:rsidR="00AE0660" w:rsidRPr="00025ECC" w:rsidRDefault="00177C1C" w:rsidP="005055CB">
      <w:pPr>
        <w:pStyle w:val="StepList413"/>
        <w:keepLines w:val="0"/>
        <w:widowControl w:val="0"/>
        <w:tabs>
          <w:tab w:val="clear" w:pos="792"/>
        </w:tabs>
        <w:spacing w:before="120"/>
        <w:ind w:firstLine="0"/>
        <w:rPr>
          <w:rFonts w:cs="Arial"/>
        </w:rPr>
      </w:pPr>
      <w:r w:rsidRPr="00025ECC">
        <w:rPr>
          <w:rFonts w:cs="Arial"/>
          <w:noProof/>
          <w:color w:val="0000FF"/>
        </w:rPr>
        <w:drawing>
          <wp:inline distT="0" distB="0" distL="0" distR="0" wp14:anchorId="491D1CBE" wp14:editId="05D5CD43">
            <wp:extent cx="2198451" cy="2692734"/>
            <wp:effectExtent l="0" t="0" r="0" b="0"/>
            <wp:docPr id="148" name="Picture 14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lose up of text on a black background&#10;&#10;Description automatically generated"/>
                    <pic:cNvPicPr/>
                  </pic:nvPicPr>
                  <pic:blipFill>
                    <a:blip r:embed="rId118"/>
                    <a:stretch>
                      <a:fillRect/>
                    </a:stretch>
                  </pic:blipFill>
                  <pic:spPr>
                    <a:xfrm>
                      <a:off x="0" y="0"/>
                      <a:ext cx="2211407" cy="2708603"/>
                    </a:xfrm>
                    <a:prstGeom prst="rect">
                      <a:avLst/>
                    </a:prstGeom>
                  </pic:spPr>
                </pic:pic>
              </a:graphicData>
            </a:graphic>
          </wp:inline>
        </w:drawing>
      </w:r>
    </w:p>
    <w:bookmarkEnd w:id="18"/>
    <w:p w14:paraId="75C1AF19" w14:textId="4552262F" w:rsidR="00AE0660" w:rsidRPr="00025ECC" w:rsidRDefault="00AE0660" w:rsidP="001206E7">
      <w:pPr>
        <w:pStyle w:val="StepList413"/>
        <w:keepLines w:val="0"/>
        <w:widowControl w:val="0"/>
        <w:tabs>
          <w:tab w:val="clear" w:pos="792"/>
        </w:tabs>
        <w:spacing w:before="120"/>
        <w:ind w:firstLine="0"/>
        <w:rPr>
          <w:rFonts w:cs="Arial"/>
        </w:rPr>
      </w:pPr>
      <w:r w:rsidRPr="00025ECC">
        <w:rPr>
          <w:rFonts w:cs="Arial"/>
        </w:rPr>
        <w:br w:type="page"/>
      </w:r>
    </w:p>
    <w:p w14:paraId="5235241F" w14:textId="366871B9" w:rsidR="00831EE0" w:rsidRPr="00025ECC" w:rsidRDefault="008A4127" w:rsidP="001D3837">
      <w:pPr>
        <w:pStyle w:val="StepList413"/>
        <w:keepLines w:val="0"/>
        <w:widowControl w:val="0"/>
        <w:numPr>
          <w:ilvl w:val="0"/>
          <w:numId w:val="23"/>
        </w:numPr>
        <w:spacing w:before="120"/>
        <w:rPr>
          <w:rFonts w:cs="Arial"/>
        </w:rPr>
      </w:pPr>
      <w:r w:rsidRPr="00025ECC">
        <w:rPr>
          <w:rFonts w:cs="Arial"/>
        </w:rPr>
        <w:lastRenderedPageBreak/>
        <w:t xml:space="preserve">We’ll create a new policy, so click </w:t>
      </w:r>
      <w:r w:rsidR="00797582" w:rsidRPr="00025ECC">
        <w:rPr>
          <w:rFonts w:cs="Arial"/>
          <w:color w:val="0000FF"/>
        </w:rPr>
        <w:t>New</w:t>
      </w:r>
      <w:r w:rsidRPr="00025ECC">
        <w:rPr>
          <w:rFonts w:cs="Arial"/>
          <w:color w:val="0000FF"/>
        </w:rPr>
        <w:t xml:space="preserve"> </w:t>
      </w:r>
      <w:r w:rsidR="00A5457B" w:rsidRPr="00025ECC">
        <w:rPr>
          <w:rFonts w:cs="Arial"/>
          <w:color w:val="0000FF"/>
        </w:rPr>
        <w:t>p</w:t>
      </w:r>
      <w:r w:rsidRPr="00025ECC">
        <w:rPr>
          <w:rFonts w:cs="Arial"/>
          <w:color w:val="0000FF"/>
        </w:rPr>
        <w:t>olicy</w:t>
      </w:r>
      <w:r w:rsidR="00D613A8" w:rsidRPr="00025ECC">
        <w:rPr>
          <w:rFonts w:cs="Arial"/>
        </w:rPr>
        <w:t xml:space="preserve"> </w:t>
      </w:r>
      <w:r w:rsidR="00177C1C" w:rsidRPr="00025ECC">
        <w:rPr>
          <w:rFonts w:cs="Arial"/>
        </w:rPr>
        <w:sym w:font="Wingdings 3" w:char="F061"/>
      </w:r>
      <w:r w:rsidR="00797582" w:rsidRPr="00025ECC">
        <w:rPr>
          <w:rFonts w:cs="Arial"/>
        </w:rPr>
        <w:t xml:space="preserve"> </w:t>
      </w:r>
      <w:r w:rsidR="00797582" w:rsidRPr="00025ECC">
        <w:rPr>
          <w:rFonts w:cs="Arial"/>
          <w:color w:val="0000FF"/>
        </w:rPr>
        <w:t xml:space="preserve">Create </w:t>
      </w:r>
      <w:r w:rsidR="0053616C" w:rsidRPr="00025ECC">
        <w:rPr>
          <w:rFonts w:cs="Arial"/>
          <w:color w:val="0000FF"/>
        </w:rPr>
        <w:t>n</w:t>
      </w:r>
      <w:r w:rsidR="00797582" w:rsidRPr="00025ECC">
        <w:rPr>
          <w:rFonts w:cs="Arial"/>
          <w:color w:val="0000FF"/>
        </w:rPr>
        <w:t>ew policy</w:t>
      </w:r>
      <w:r w:rsidR="00F7249A">
        <w:rPr>
          <w:rFonts w:cs="Arial"/>
          <w:color w:val="0000FF"/>
        </w:rPr>
        <w:t>.</w:t>
      </w:r>
    </w:p>
    <w:p w14:paraId="15BF9B84" w14:textId="61E238E2" w:rsidR="0036008D" w:rsidRPr="00025ECC" w:rsidRDefault="00177C1C" w:rsidP="00831EE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EAD304F" wp14:editId="5BF6B71E">
            <wp:extent cx="2500008" cy="1430774"/>
            <wp:effectExtent l="0" t="0" r="1905" b="4445"/>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cell phone&#10;&#10;Description automatically generated"/>
                    <pic:cNvPicPr/>
                  </pic:nvPicPr>
                  <pic:blipFill>
                    <a:blip r:embed="rId119"/>
                    <a:stretch>
                      <a:fillRect/>
                    </a:stretch>
                  </pic:blipFill>
                  <pic:spPr>
                    <a:xfrm>
                      <a:off x="0" y="0"/>
                      <a:ext cx="2508018" cy="1435358"/>
                    </a:xfrm>
                    <a:prstGeom prst="rect">
                      <a:avLst/>
                    </a:prstGeom>
                  </pic:spPr>
                </pic:pic>
              </a:graphicData>
            </a:graphic>
          </wp:inline>
        </w:drawing>
      </w:r>
    </w:p>
    <w:p w14:paraId="7BB749EB" w14:textId="1E6C9FFD" w:rsidR="005E2C34" w:rsidRPr="00025ECC" w:rsidRDefault="0036008D" w:rsidP="00C1201C">
      <w:pPr>
        <w:pStyle w:val="StepList413"/>
        <w:keepLines w:val="0"/>
        <w:widowControl w:val="0"/>
        <w:numPr>
          <w:ilvl w:val="0"/>
          <w:numId w:val="23"/>
        </w:numPr>
        <w:spacing w:before="120"/>
        <w:rPr>
          <w:rFonts w:cs="Arial"/>
        </w:rPr>
      </w:pPr>
      <w:r w:rsidRPr="00025ECC">
        <w:rPr>
          <w:rFonts w:cs="Arial"/>
        </w:rPr>
        <w:t>Now fill in the following information</w:t>
      </w:r>
      <w:r w:rsidR="004413E4" w:rsidRPr="00025ECC">
        <w:rPr>
          <w:rFonts w:cs="Arial"/>
        </w:rPr>
        <w:t xml:space="preserve"> (Policy name = </w:t>
      </w:r>
      <w:r w:rsidR="004413E4" w:rsidRPr="00025ECC">
        <w:rPr>
          <w:rFonts w:cs="Arial"/>
          <w:color w:val="0000FF"/>
        </w:rPr>
        <w:t>Mask PII Data</w:t>
      </w:r>
      <w:r w:rsidR="004413E4" w:rsidRPr="00025ECC">
        <w:rPr>
          <w:rFonts w:cs="Arial"/>
        </w:rPr>
        <w:t>)</w:t>
      </w:r>
      <w:r w:rsidRPr="00025ECC">
        <w:rPr>
          <w:rFonts w:cs="Arial"/>
        </w:rPr>
        <w:t xml:space="preserve"> and </w:t>
      </w:r>
      <w:r w:rsidR="005E2C34" w:rsidRPr="00025ECC">
        <w:rPr>
          <w:rFonts w:cs="Arial"/>
        </w:rPr>
        <w:t>click</w:t>
      </w:r>
      <w:r w:rsidRPr="00025ECC">
        <w:rPr>
          <w:rFonts w:cs="Arial"/>
        </w:rPr>
        <w:t xml:space="preserve"> </w:t>
      </w:r>
      <w:r w:rsidRPr="00025ECC">
        <w:rPr>
          <w:rFonts w:cs="Arial"/>
          <w:color w:val="0000FF"/>
        </w:rPr>
        <w:t xml:space="preserve">Save </w:t>
      </w:r>
      <w:r w:rsidR="00A5457B" w:rsidRPr="00025ECC">
        <w:rPr>
          <w:rFonts w:cs="Arial"/>
          <w:color w:val="0000FF"/>
        </w:rPr>
        <w:t>a</w:t>
      </w:r>
      <w:r w:rsidRPr="00025ECC">
        <w:rPr>
          <w:rFonts w:cs="Arial"/>
          <w:color w:val="0000FF"/>
        </w:rPr>
        <w:t xml:space="preserve">s </w:t>
      </w:r>
      <w:r w:rsidR="00A5457B" w:rsidRPr="00025ECC">
        <w:rPr>
          <w:rFonts w:cs="Arial"/>
          <w:color w:val="0000FF"/>
        </w:rPr>
        <w:t>d</w:t>
      </w:r>
      <w:r w:rsidRPr="00025ECC">
        <w:rPr>
          <w:rFonts w:cs="Arial"/>
          <w:color w:val="0000FF"/>
        </w:rPr>
        <w:t>raft</w:t>
      </w:r>
      <w:r w:rsidR="00F7249A">
        <w:rPr>
          <w:rFonts w:cs="Arial"/>
        </w:rPr>
        <w:t>.</w:t>
      </w:r>
    </w:p>
    <w:p w14:paraId="4F8C5FB4" w14:textId="520799B4" w:rsidR="00114038" w:rsidRPr="00025ECC" w:rsidRDefault="00D613A8" w:rsidP="005E2C34">
      <w:pPr>
        <w:pStyle w:val="StepList413"/>
        <w:keepLines w:val="0"/>
        <w:widowControl w:val="0"/>
        <w:tabs>
          <w:tab w:val="clear" w:pos="792"/>
        </w:tabs>
        <w:spacing w:before="120"/>
        <w:ind w:firstLine="0"/>
        <w:rPr>
          <w:rFonts w:cs="Arial"/>
        </w:rPr>
      </w:pPr>
      <w:r w:rsidRPr="00025ECC">
        <w:rPr>
          <w:rFonts w:cs="Arial"/>
        </w:rPr>
        <w:t xml:space="preserve"> </w:t>
      </w:r>
      <w:r w:rsidR="00177C1C" w:rsidRPr="00025ECC">
        <w:rPr>
          <w:rFonts w:cs="Arial"/>
          <w:noProof/>
        </w:rPr>
        <w:drawing>
          <wp:inline distT="0" distB="0" distL="0" distR="0" wp14:anchorId="42084466" wp14:editId="011FC531">
            <wp:extent cx="2889115" cy="3444229"/>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ell phone&#10;&#10;Description automatically generated"/>
                    <pic:cNvPicPr/>
                  </pic:nvPicPr>
                  <pic:blipFill>
                    <a:blip r:embed="rId120"/>
                    <a:stretch>
                      <a:fillRect/>
                    </a:stretch>
                  </pic:blipFill>
                  <pic:spPr>
                    <a:xfrm>
                      <a:off x="0" y="0"/>
                      <a:ext cx="2904281" cy="3462309"/>
                    </a:xfrm>
                    <a:prstGeom prst="rect">
                      <a:avLst/>
                    </a:prstGeom>
                  </pic:spPr>
                </pic:pic>
              </a:graphicData>
            </a:graphic>
          </wp:inline>
        </w:drawing>
      </w:r>
      <w:r w:rsidR="00B23E6E" w:rsidRPr="00025ECC">
        <w:rPr>
          <w:rFonts w:cs="Arial"/>
        </w:rPr>
        <w:br/>
        <w:t xml:space="preserve">We save this as a draft because Cloud Pak For Data has </w:t>
      </w:r>
      <w:r w:rsidR="00F7249A">
        <w:rPr>
          <w:rFonts w:cs="Arial"/>
        </w:rPr>
        <w:t xml:space="preserve">a </w:t>
      </w:r>
      <w:r w:rsidR="00B23E6E" w:rsidRPr="00025ECC">
        <w:rPr>
          <w:rFonts w:cs="Arial"/>
        </w:rPr>
        <w:t>built</w:t>
      </w:r>
      <w:r w:rsidR="00F7249A">
        <w:rPr>
          <w:rFonts w:cs="Arial"/>
        </w:rPr>
        <w:t>-</w:t>
      </w:r>
      <w:r w:rsidR="00B23E6E" w:rsidRPr="00025ECC">
        <w:rPr>
          <w:rFonts w:cs="Arial"/>
        </w:rPr>
        <w:t>in workflow capability that ensures that all governance artifacts, rules, policies, etc</w:t>
      </w:r>
      <w:r w:rsidR="005E2C34" w:rsidRPr="00025ECC">
        <w:rPr>
          <w:rFonts w:cs="Arial"/>
        </w:rPr>
        <w:t>.</w:t>
      </w:r>
      <w:r w:rsidR="00B23E6E" w:rsidRPr="00025ECC">
        <w:rPr>
          <w:rFonts w:cs="Arial"/>
        </w:rPr>
        <w:t xml:space="preserve"> need to be reviewed before being published.</w:t>
      </w:r>
    </w:p>
    <w:p w14:paraId="1FF34572" w14:textId="6786F9CA" w:rsidR="005636CE" w:rsidRPr="005636CE" w:rsidRDefault="005E2C34" w:rsidP="00C1201C">
      <w:pPr>
        <w:pStyle w:val="StepList413"/>
        <w:keepLines w:val="0"/>
        <w:widowControl w:val="0"/>
        <w:numPr>
          <w:ilvl w:val="0"/>
          <w:numId w:val="23"/>
        </w:numPr>
        <w:spacing w:before="120"/>
        <w:rPr>
          <w:rFonts w:cs="Arial"/>
        </w:rPr>
      </w:pPr>
      <w:r w:rsidRPr="00025ECC">
        <w:rPr>
          <w:rFonts w:cs="Arial"/>
        </w:rPr>
        <w:t>P</w:t>
      </w:r>
      <w:r w:rsidR="0036008D" w:rsidRPr="00025ECC">
        <w:rPr>
          <w:rFonts w:cs="Arial"/>
        </w:rPr>
        <w:t>ublish the policy</w:t>
      </w:r>
      <w:r w:rsidRPr="00025ECC">
        <w:rPr>
          <w:rFonts w:cs="Arial"/>
        </w:rPr>
        <w:t xml:space="preserve"> – click </w:t>
      </w:r>
      <w:r w:rsidRPr="00025ECC">
        <w:rPr>
          <w:rFonts w:cs="Arial"/>
          <w:color w:val="0000FF"/>
        </w:rPr>
        <w:t>Publish</w:t>
      </w:r>
      <w:r w:rsidR="0053616C" w:rsidRPr="00025ECC">
        <w:rPr>
          <w:rFonts w:cs="Arial"/>
          <w:color w:val="0000FF"/>
        </w:rPr>
        <w:t xml:space="preserve"> </w:t>
      </w:r>
      <w:r w:rsidR="005636CE">
        <w:rPr>
          <w:rFonts w:cs="Arial"/>
          <w:color w:val="0000FF"/>
        </w:rPr>
        <w:t>–</w:t>
      </w:r>
      <w:r w:rsidR="0053616C" w:rsidRPr="00025ECC">
        <w:rPr>
          <w:rFonts w:cs="Arial"/>
          <w:color w:val="0000FF"/>
        </w:rPr>
        <w:t xml:space="preserve"> Publish</w:t>
      </w:r>
      <w:r w:rsidR="00F7249A">
        <w:rPr>
          <w:rFonts w:cs="Arial"/>
          <w:color w:val="0000FF"/>
        </w:rPr>
        <w:t>.</w:t>
      </w:r>
    </w:p>
    <w:p w14:paraId="151FCCCE" w14:textId="4EECFAB0" w:rsidR="0036008D" w:rsidRPr="00025ECC" w:rsidRDefault="00177C1C" w:rsidP="005636CE">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753B15D" wp14:editId="1EF8C2C7">
            <wp:extent cx="2645923" cy="78369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6317" cy="792692"/>
                    </a:xfrm>
                    <a:prstGeom prst="rect">
                      <a:avLst/>
                    </a:prstGeom>
                  </pic:spPr>
                </pic:pic>
              </a:graphicData>
            </a:graphic>
          </wp:inline>
        </w:drawing>
      </w:r>
    </w:p>
    <w:p w14:paraId="5D06E6D8" w14:textId="77777777" w:rsidR="00CA235D" w:rsidRPr="00025ECC" w:rsidRDefault="00CA235D">
      <w:pPr>
        <w:spacing w:before="0" w:after="0"/>
        <w:rPr>
          <w:rFonts w:cs="Arial"/>
          <w:szCs w:val="22"/>
        </w:rPr>
      </w:pPr>
      <w:r w:rsidRPr="00025ECC">
        <w:rPr>
          <w:rFonts w:cs="Arial"/>
        </w:rPr>
        <w:br w:type="page"/>
      </w:r>
    </w:p>
    <w:p w14:paraId="2DED0660" w14:textId="40299C3D" w:rsidR="006E7ABC" w:rsidRPr="00025ECC" w:rsidRDefault="0053616C" w:rsidP="006E7ABC">
      <w:pPr>
        <w:pStyle w:val="StepList413"/>
        <w:keepLines w:val="0"/>
        <w:widowControl w:val="0"/>
        <w:numPr>
          <w:ilvl w:val="0"/>
          <w:numId w:val="23"/>
        </w:numPr>
        <w:spacing w:before="120"/>
        <w:rPr>
          <w:rFonts w:cs="Arial"/>
        </w:rPr>
      </w:pPr>
      <w:r w:rsidRPr="00025ECC">
        <w:rPr>
          <w:rFonts w:cs="Arial"/>
        </w:rPr>
        <w:lastRenderedPageBreak/>
        <w:t xml:space="preserve">Next, we’ll create our data protection rule, and then link it to our policy. </w:t>
      </w:r>
      <w:r w:rsidRPr="00025ECC">
        <w:rPr>
          <w:rFonts w:cs="Arial"/>
        </w:rPr>
        <w:br/>
      </w:r>
      <w:r w:rsidR="006B18D7" w:rsidRPr="00025ECC">
        <w:rPr>
          <w:rFonts w:cs="Arial"/>
        </w:rPr>
        <w:t>Click</w:t>
      </w:r>
      <w:r w:rsidR="0036008D" w:rsidRPr="00025ECC">
        <w:rPr>
          <w:rFonts w:cs="Arial"/>
        </w:rPr>
        <w:t xml:space="preserve"> </w:t>
      </w:r>
      <w:r w:rsidR="00CA235D" w:rsidRPr="00025ECC">
        <w:rPr>
          <w:rFonts w:cs="Arial"/>
          <w:color w:val="0000FF"/>
        </w:rPr>
        <w:t>N</w:t>
      </w:r>
      <w:r w:rsidR="0036008D" w:rsidRPr="00025ECC">
        <w:rPr>
          <w:rFonts w:cs="Arial"/>
          <w:color w:val="0000FF"/>
        </w:rPr>
        <w:t>avigation menu</w:t>
      </w:r>
      <w:r w:rsidR="006B18D7" w:rsidRPr="00025ECC">
        <w:rPr>
          <w:rFonts w:cs="Arial"/>
          <w:color w:val="0000FF"/>
        </w:rPr>
        <w:t xml:space="preserve"> </w:t>
      </w:r>
      <w:r w:rsidR="006B18D7" w:rsidRPr="00025ECC">
        <w:rPr>
          <w:rFonts w:cs="Arial"/>
        </w:rPr>
        <w:sym w:font="Wingdings 3" w:char="F061"/>
      </w:r>
      <w:r w:rsidR="006B18D7" w:rsidRPr="00025ECC">
        <w:rPr>
          <w:rFonts w:cs="Arial"/>
        </w:rPr>
        <w:t xml:space="preserve"> </w:t>
      </w:r>
      <w:r w:rsidR="0036008D" w:rsidRPr="00025ECC">
        <w:rPr>
          <w:rFonts w:cs="Arial"/>
        </w:rPr>
        <w:t xml:space="preserve"> </w:t>
      </w:r>
      <w:r w:rsidR="0036008D" w:rsidRPr="00025ECC">
        <w:rPr>
          <w:rFonts w:cs="Arial"/>
          <w:color w:val="0000FF"/>
        </w:rPr>
        <w:t>Organize</w:t>
      </w:r>
      <w:r w:rsidR="00523003" w:rsidRPr="00025ECC">
        <w:rPr>
          <w:rFonts w:cs="Arial"/>
          <w:color w:val="0000FF"/>
        </w:rPr>
        <w:t xml:space="preserve"> </w:t>
      </w:r>
      <w:r w:rsidR="00523003" w:rsidRPr="00025ECC">
        <w:rPr>
          <w:rFonts w:cs="Arial"/>
        </w:rPr>
        <w:sym w:font="Wingdings 3" w:char="F061"/>
      </w:r>
      <w:r w:rsidR="00523003" w:rsidRPr="00025ECC">
        <w:rPr>
          <w:rFonts w:cs="Arial"/>
        </w:rPr>
        <w:t xml:space="preserve"> </w:t>
      </w:r>
      <w:r w:rsidR="0036008D" w:rsidRPr="00025ECC">
        <w:rPr>
          <w:rFonts w:cs="Arial"/>
          <w:color w:val="0000FF"/>
        </w:rPr>
        <w:t>Data and AI Governance</w:t>
      </w:r>
      <w:r w:rsidR="00523003" w:rsidRPr="00025ECC">
        <w:rPr>
          <w:rFonts w:cs="Arial"/>
          <w:color w:val="0000FF"/>
        </w:rPr>
        <w:t xml:space="preserve"> </w:t>
      </w:r>
      <w:r w:rsidR="00523003" w:rsidRPr="00025ECC">
        <w:rPr>
          <w:rFonts w:cs="Arial"/>
        </w:rPr>
        <w:sym w:font="Wingdings 3" w:char="F061"/>
      </w:r>
      <w:r w:rsidR="00523003" w:rsidRPr="00025ECC">
        <w:rPr>
          <w:rFonts w:cs="Arial"/>
        </w:rPr>
        <w:t xml:space="preserve"> </w:t>
      </w:r>
      <w:r w:rsidR="0036008D" w:rsidRPr="00025ECC">
        <w:rPr>
          <w:rFonts w:cs="Arial"/>
          <w:color w:val="0000FF"/>
        </w:rPr>
        <w:t>Rules</w:t>
      </w:r>
      <w:r w:rsidR="00F7249A">
        <w:rPr>
          <w:rFonts w:cs="Arial"/>
          <w:color w:val="0000FF"/>
        </w:rPr>
        <w:t>.</w:t>
      </w:r>
    </w:p>
    <w:p w14:paraId="34A07390" w14:textId="4D5AA3CC" w:rsidR="0036008D" w:rsidRPr="00025ECC" w:rsidRDefault="00177C1C" w:rsidP="006E7ABC">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5A0A3B8" wp14:editId="7A462256">
            <wp:extent cx="2024737" cy="2479964"/>
            <wp:effectExtent l="0" t="0" r="0" b="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ell phone&#10;&#10;Description automatically generated"/>
                    <pic:cNvPicPr/>
                  </pic:nvPicPr>
                  <pic:blipFill>
                    <a:blip r:embed="rId122"/>
                    <a:stretch>
                      <a:fillRect/>
                    </a:stretch>
                  </pic:blipFill>
                  <pic:spPr>
                    <a:xfrm>
                      <a:off x="0" y="0"/>
                      <a:ext cx="2037786" cy="2495947"/>
                    </a:xfrm>
                    <a:prstGeom prst="rect">
                      <a:avLst/>
                    </a:prstGeom>
                  </pic:spPr>
                </pic:pic>
              </a:graphicData>
            </a:graphic>
          </wp:inline>
        </w:drawing>
      </w:r>
    </w:p>
    <w:p w14:paraId="245EF533" w14:textId="175BB28B" w:rsidR="003D02F8" w:rsidRPr="00025ECC" w:rsidRDefault="0036008D" w:rsidP="00A37640">
      <w:pPr>
        <w:pStyle w:val="StepList413"/>
        <w:keepLines w:val="0"/>
        <w:widowControl w:val="0"/>
        <w:numPr>
          <w:ilvl w:val="0"/>
          <w:numId w:val="23"/>
        </w:numPr>
        <w:spacing w:before="120"/>
        <w:rPr>
          <w:rFonts w:cs="Arial"/>
        </w:rPr>
      </w:pPr>
      <w:r w:rsidRPr="00025ECC">
        <w:rPr>
          <w:rFonts w:cs="Arial"/>
        </w:rPr>
        <w:t xml:space="preserve">Click </w:t>
      </w:r>
      <w:r w:rsidRPr="00025ECC">
        <w:rPr>
          <w:rFonts w:cs="Arial"/>
          <w:color w:val="0000FF"/>
        </w:rPr>
        <w:t xml:space="preserve">Create </w:t>
      </w:r>
      <w:r w:rsidR="0053616C" w:rsidRPr="00025ECC">
        <w:rPr>
          <w:rFonts w:cs="Arial"/>
          <w:color w:val="0000FF"/>
        </w:rPr>
        <w:t xml:space="preserve">new </w:t>
      </w:r>
      <w:r w:rsidR="00B92053" w:rsidRPr="00025ECC">
        <w:rPr>
          <w:rFonts w:cs="Arial"/>
          <w:color w:val="0000FF"/>
        </w:rPr>
        <w:t>r</w:t>
      </w:r>
      <w:r w:rsidRPr="00025ECC">
        <w:rPr>
          <w:rFonts w:cs="Arial"/>
          <w:color w:val="0000FF"/>
        </w:rPr>
        <w:t>ule</w:t>
      </w:r>
      <w:r w:rsidR="00F7249A">
        <w:rPr>
          <w:rFonts w:cs="Arial"/>
          <w:color w:val="0000FF"/>
        </w:rPr>
        <w:t>.</w:t>
      </w:r>
    </w:p>
    <w:p w14:paraId="13003C73" w14:textId="585C8F6C" w:rsidR="00817071" w:rsidRPr="00025ECC" w:rsidRDefault="00177C1C" w:rsidP="003D02F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247E741" wp14:editId="2A465420">
            <wp:extent cx="2159540" cy="1619655"/>
            <wp:effectExtent l="0" t="0" r="0" b="635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ell phone&#10;&#10;Description automatically generated"/>
                    <pic:cNvPicPr/>
                  </pic:nvPicPr>
                  <pic:blipFill>
                    <a:blip r:embed="rId123"/>
                    <a:stretch>
                      <a:fillRect/>
                    </a:stretch>
                  </pic:blipFill>
                  <pic:spPr>
                    <a:xfrm>
                      <a:off x="0" y="0"/>
                      <a:ext cx="2178722" cy="1634041"/>
                    </a:xfrm>
                    <a:prstGeom prst="rect">
                      <a:avLst/>
                    </a:prstGeom>
                  </pic:spPr>
                </pic:pic>
              </a:graphicData>
            </a:graphic>
          </wp:inline>
        </w:drawing>
      </w:r>
    </w:p>
    <w:p w14:paraId="55E41156" w14:textId="33DD44EE" w:rsidR="003D02F8" w:rsidRPr="00025ECC" w:rsidRDefault="00817071" w:rsidP="001D3837">
      <w:pPr>
        <w:pStyle w:val="StepList413"/>
        <w:keepLines w:val="0"/>
        <w:widowControl w:val="0"/>
        <w:numPr>
          <w:ilvl w:val="0"/>
          <w:numId w:val="23"/>
        </w:numPr>
        <w:spacing w:before="0" w:after="0"/>
        <w:rPr>
          <w:rFonts w:cs="Arial"/>
        </w:rPr>
      </w:pPr>
      <w:r w:rsidRPr="00025ECC">
        <w:rPr>
          <w:rFonts w:cs="Arial"/>
        </w:rPr>
        <w:t xml:space="preserve">Choose </w:t>
      </w:r>
      <w:r w:rsidRPr="00025ECC">
        <w:rPr>
          <w:rFonts w:cs="Arial"/>
          <w:color w:val="0000FF"/>
        </w:rPr>
        <w:t xml:space="preserve">Data </w:t>
      </w:r>
      <w:r w:rsidR="00B92053" w:rsidRPr="00025ECC">
        <w:rPr>
          <w:rFonts w:cs="Arial"/>
          <w:color w:val="0000FF"/>
        </w:rPr>
        <w:t>p</w:t>
      </w:r>
      <w:r w:rsidRPr="00025ECC">
        <w:rPr>
          <w:rFonts w:cs="Arial"/>
          <w:color w:val="0000FF"/>
        </w:rPr>
        <w:t xml:space="preserve">rotection </w:t>
      </w:r>
      <w:r w:rsidR="00B92053" w:rsidRPr="00025ECC">
        <w:rPr>
          <w:rFonts w:cs="Arial"/>
          <w:color w:val="0000FF"/>
        </w:rPr>
        <w:t>r</w:t>
      </w:r>
      <w:r w:rsidRPr="00025ECC">
        <w:rPr>
          <w:rFonts w:cs="Arial"/>
          <w:color w:val="0000FF"/>
        </w:rPr>
        <w:t>ule</w:t>
      </w:r>
      <w:r w:rsidR="00F7249A">
        <w:rPr>
          <w:rFonts w:cs="Arial"/>
          <w:color w:val="0000FF"/>
        </w:rPr>
        <w:t>.</w:t>
      </w:r>
    </w:p>
    <w:p w14:paraId="15A60BF7" w14:textId="77777777" w:rsidR="003D02F8" w:rsidRPr="00025ECC" w:rsidRDefault="003D02F8" w:rsidP="003D02F8">
      <w:pPr>
        <w:pStyle w:val="StepList413"/>
        <w:keepLines w:val="0"/>
        <w:widowControl w:val="0"/>
        <w:tabs>
          <w:tab w:val="clear" w:pos="792"/>
        </w:tabs>
        <w:spacing w:before="0" w:after="0"/>
        <w:ind w:firstLine="0"/>
        <w:rPr>
          <w:rFonts w:cs="Arial"/>
        </w:rPr>
      </w:pPr>
    </w:p>
    <w:p w14:paraId="3D7EC0D0" w14:textId="59BF2973" w:rsidR="00114038" w:rsidRPr="00025ECC" w:rsidRDefault="00B77A55" w:rsidP="003D02F8">
      <w:pPr>
        <w:pStyle w:val="StepList413"/>
        <w:keepLines w:val="0"/>
        <w:widowControl w:val="0"/>
        <w:tabs>
          <w:tab w:val="clear" w:pos="792"/>
        </w:tabs>
        <w:spacing w:before="0" w:after="0"/>
        <w:ind w:firstLine="0"/>
        <w:rPr>
          <w:rFonts w:cs="Arial"/>
        </w:rPr>
      </w:pPr>
      <w:r w:rsidRPr="00025ECC">
        <w:rPr>
          <w:rFonts w:cs="Arial"/>
          <w:noProof/>
          <w:color w:val="0000FF"/>
        </w:rPr>
        <w:drawing>
          <wp:inline distT="0" distB="0" distL="0" distR="0" wp14:anchorId="3FD10F1A" wp14:editId="2B1EDADD">
            <wp:extent cx="3359824" cy="2951018"/>
            <wp:effectExtent l="0" t="0" r="0" b="1905"/>
            <wp:docPr id="624" name="Picture 6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17993" cy="3002109"/>
                    </a:xfrm>
                    <a:prstGeom prst="rect">
                      <a:avLst/>
                    </a:prstGeom>
                  </pic:spPr>
                </pic:pic>
              </a:graphicData>
            </a:graphic>
          </wp:inline>
        </w:drawing>
      </w:r>
      <w:r w:rsidR="00114038" w:rsidRPr="00025ECC">
        <w:rPr>
          <w:rFonts w:cs="Arial"/>
        </w:rPr>
        <w:br w:type="page"/>
      </w:r>
    </w:p>
    <w:p w14:paraId="507E9B1B" w14:textId="77777777" w:rsidR="00A37640" w:rsidRPr="00025ECC" w:rsidRDefault="00817071" w:rsidP="001D3837">
      <w:pPr>
        <w:pStyle w:val="StepList413"/>
        <w:keepLines w:val="0"/>
        <w:widowControl w:val="0"/>
        <w:numPr>
          <w:ilvl w:val="0"/>
          <w:numId w:val="23"/>
        </w:numPr>
        <w:spacing w:before="120" w:after="0"/>
        <w:rPr>
          <w:rFonts w:cs="Arial"/>
        </w:rPr>
      </w:pPr>
      <w:r w:rsidRPr="00025ECC">
        <w:rPr>
          <w:rFonts w:cs="Arial"/>
        </w:rPr>
        <w:lastRenderedPageBreak/>
        <w:t xml:space="preserve">Now we’ll enter the criteria for our rule. </w:t>
      </w:r>
    </w:p>
    <w:p w14:paraId="35F0883E" w14:textId="62129029" w:rsidR="00A37640" w:rsidRPr="00025ECC" w:rsidRDefault="00817071" w:rsidP="00A37640">
      <w:pPr>
        <w:pStyle w:val="StepList413"/>
        <w:keepLines w:val="0"/>
        <w:widowControl w:val="0"/>
        <w:tabs>
          <w:tab w:val="clear" w:pos="792"/>
        </w:tabs>
        <w:spacing w:before="120" w:after="0"/>
        <w:ind w:firstLine="0"/>
        <w:rPr>
          <w:rFonts w:cs="Arial"/>
          <w:color w:val="0000FF"/>
        </w:rPr>
      </w:pPr>
      <w:r w:rsidRPr="00025ECC">
        <w:rPr>
          <w:rFonts w:cs="Arial"/>
        </w:rPr>
        <w:t>Fill out the form as shown here</w:t>
      </w:r>
      <w:r w:rsidR="001D261A" w:rsidRPr="00025ECC">
        <w:rPr>
          <w:rFonts w:cs="Arial"/>
        </w:rPr>
        <w:t>:</w:t>
      </w:r>
      <w:r w:rsidR="005556C7" w:rsidRPr="00025ECC">
        <w:rPr>
          <w:rFonts w:cs="Arial"/>
        </w:rPr>
        <w:t xml:space="preserve"> </w:t>
      </w:r>
    </w:p>
    <w:p w14:paraId="3BC7C4EA" w14:textId="790051A6"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Name: Mask DOB for Developer</w:t>
      </w:r>
      <w:r w:rsidR="00E87DE8" w:rsidRPr="00025ECC">
        <w:rPr>
          <w:rFonts w:cs="Arial"/>
          <w:color w:val="0000FF"/>
        </w:rPr>
        <w:t xml:space="preserve"> user</w:t>
      </w:r>
    </w:p>
    <w:p w14:paraId="332E0CA4" w14:textId="4AAA2E69"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Type</w:t>
      </w:r>
      <w:r w:rsidR="00F7249A">
        <w:rPr>
          <w:rFonts w:cs="Arial"/>
          <w:color w:val="0000FF"/>
        </w:rPr>
        <w:t>:</w:t>
      </w:r>
      <w:r w:rsidRPr="00025ECC">
        <w:rPr>
          <w:rFonts w:cs="Arial"/>
          <w:color w:val="0000FF"/>
        </w:rPr>
        <w:t xml:space="preserve"> Access</w:t>
      </w:r>
    </w:p>
    <w:p w14:paraId="453E27FD" w14:textId="1653EC80"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Business definition: A rule to ensure that PII masks date of birth.</w:t>
      </w:r>
    </w:p>
    <w:p w14:paraId="24B5E266" w14:textId="05E8C0EE"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 xml:space="preserve">If </w:t>
      </w:r>
      <w:r w:rsidRPr="00025ECC">
        <w:rPr>
          <w:rFonts w:cs="Arial"/>
          <w:color w:val="0000FF"/>
          <w:highlight w:val="yellow"/>
        </w:rPr>
        <w:t>Data class</w:t>
      </w:r>
      <w:r w:rsidRPr="00025ECC">
        <w:rPr>
          <w:rFonts w:cs="Arial"/>
          <w:color w:val="0000FF"/>
        </w:rPr>
        <w:t xml:space="preserve"> contains any </w:t>
      </w:r>
      <w:r w:rsidRPr="00025ECC">
        <w:rPr>
          <w:rFonts w:cs="Arial"/>
          <w:color w:val="0000FF"/>
          <w:highlight w:val="yellow"/>
        </w:rPr>
        <w:t>‘Date of Birth’</w:t>
      </w:r>
      <w:r w:rsidRPr="00025ECC">
        <w:rPr>
          <w:rFonts w:cs="Arial"/>
          <w:color w:val="0000FF"/>
        </w:rPr>
        <w:t xml:space="preserve"> </w:t>
      </w:r>
    </w:p>
    <w:p w14:paraId="57AC2AED" w14:textId="55C1037A"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and (+)</w:t>
      </w:r>
    </w:p>
    <w:p w14:paraId="2CA49596" w14:textId="04BA7ADA"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highlight w:val="yellow"/>
        </w:rPr>
        <w:t>User name</w:t>
      </w:r>
      <w:r w:rsidRPr="00025ECC">
        <w:rPr>
          <w:rFonts w:cs="Arial"/>
          <w:color w:val="0000FF"/>
        </w:rPr>
        <w:t xml:space="preserve"> contains any </w:t>
      </w:r>
      <w:r w:rsidRPr="00025ECC">
        <w:rPr>
          <w:rFonts w:cs="Arial"/>
          <w:color w:val="0000FF"/>
          <w:highlight w:val="yellow"/>
        </w:rPr>
        <w:t>Developer</w:t>
      </w:r>
    </w:p>
    <w:p w14:paraId="0107AF07" w14:textId="55459189"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Action</w:t>
      </w:r>
    </w:p>
    <w:p w14:paraId="68ED15F3" w14:textId="28F1087E"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 xml:space="preserve">then </w:t>
      </w:r>
      <w:r w:rsidRPr="00025ECC">
        <w:rPr>
          <w:rFonts w:cs="Arial"/>
          <w:color w:val="0000FF"/>
          <w:highlight w:val="yellow"/>
        </w:rPr>
        <w:t>mask data</w:t>
      </w:r>
      <w:r w:rsidRPr="00025ECC">
        <w:rPr>
          <w:rFonts w:cs="Arial"/>
          <w:color w:val="0000FF"/>
        </w:rPr>
        <w:t xml:space="preserve"> in </w:t>
      </w:r>
      <w:r w:rsidRPr="00025ECC">
        <w:rPr>
          <w:rFonts w:cs="Arial"/>
          <w:color w:val="0000FF"/>
          <w:highlight w:val="yellow"/>
        </w:rPr>
        <w:t>columns containing</w:t>
      </w:r>
      <w:r w:rsidRPr="00025ECC">
        <w:rPr>
          <w:rFonts w:cs="Arial"/>
          <w:color w:val="0000FF"/>
        </w:rPr>
        <w:t xml:space="preserve"> </w:t>
      </w:r>
      <w:r w:rsidRPr="00025ECC">
        <w:rPr>
          <w:rFonts w:cs="Arial"/>
          <w:color w:val="0000FF"/>
          <w:highlight w:val="yellow"/>
        </w:rPr>
        <w:t>Date of Birth</w:t>
      </w:r>
    </w:p>
    <w:p w14:paraId="41DF9E11" w14:textId="34B7DB14" w:rsidR="00BA2DDB" w:rsidRPr="00025ECC" w:rsidRDefault="00BA2DDB" w:rsidP="00A37640">
      <w:pPr>
        <w:pStyle w:val="StepList413"/>
        <w:keepLines w:val="0"/>
        <w:widowControl w:val="0"/>
        <w:tabs>
          <w:tab w:val="clear" w:pos="792"/>
        </w:tabs>
        <w:spacing w:before="120" w:after="0"/>
        <w:ind w:firstLine="0"/>
        <w:rPr>
          <w:rFonts w:cs="Arial"/>
          <w:color w:val="0000FF"/>
        </w:rPr>
      </w:pPr>
      <w:r w:rsidRPr="00025ECC">
        <w:rPr>
          <w:rFonts w:cs="Arial"/>
          <w:color w:val="0000FF"/>
        </w:rPr>
        <w:t>Redact</w:t>
      </w:r>
    </w:p>
    <w:p w14:paraId="4A4A0FFB" w14:textId="7DC344B6" w:rsidR="00BA2DDB" w:rsidRPr="00025ECC" w:rsidRDefault="00BA2DDB" w:rsidP="00A37640">
      <w:pPr>
        <w:pStyle w:val="StepList413"/>
        <w:keepLines w:val="0"/>
        <w:widowControl w:val="0"/>
        <w:tabs>
          <w:tab w:val="clear" w:pos="792"/>
        </w:tabs>
        <w:spacing w:before="120" w:after="0"/>
        <w:ind w:firstLine="0"/>
        <w:rPr>
          <w:rFonts w:cs="Arial"/>
        </w:rPr>
      </w:pPr>
      <w:r w:rsidRPr="00025ECC">
        <w:rPr>
          <w:rFonts w:cs="Arial"/>
        </w:rPr>
        <w:t xml:space="preserve">and click </w:t>
      </w:r>
      <w:r w:rsidRPr="00025ECC">
        <w:rPr>
          <w:rFonts w:cs="Arial"/>
          <w:color w:val="0000FF"/>
        </w:rPr>
        <w:t>Create</w:t>
      </w:r>
      <w:r w:rsidR="00137FD2" w:rsidRPr="00025ECC">
        <w:rPr>
          <w:rFonts w:cs="Arial"/>
          <w:color w:val="0000FF"/>
        </w:rPr>
        <w:t xml:space="preserve"> rule</w:t>
      </w:r>
      <w:r w:rsidR="00F7249A">
        <w:rPr>
          <w:rFonts w:cs="Arial"/>
          <w:color w:val="0000FF"/>
        </w:rPr>
        <w:t>.</w:t>
      </w:r>
    </w:p>
    <w:p w14:paraId="1B738367" w14:textId="74BA71D4" w:rsidR="00385F2B" w:rsidRPr="00025ECC" w:rsidRDefault="00BA2DDB" w:rsidP="00385F2B">
      <w:pPr>
        <w:pStyle w:val="StepList413"/>
        <w:keepLines w:val="0"/>
        <w:widowControl w:val="0"/>
        <w:tabs>
          <w:tab w:val="clear" w:pos="792"/>
        </w:tabs>
        <w:spacing w:before="120" w:after="0"/>
        <w:ind w:firstLine="0"/>
        <w:rPr>
          <w:rFonts w:cs="Arial"/>
        </w:rPr>
      </w:pPr>
      <w:r w:rsidRPr="00025ECC">
        <w:rPr>
          <w:rFonts w:cs="Arial"/>
          <w:noProof/>
        </w:rPr>
        <w:t xml:space="preserve"> </w:t>
      </w:r>
      <w:r w:rsidR="001D261A" w:rsidRPr="00025ECC">
        <w:rPr>
          <w:rFonts w:cs="Arial"/>
          <w:noProof/>
        </w:rPr>
        <w:drawing>
          <wp:inline distT="0" distB="0" distL="0" distR="0" wp14:anchorId="07975AA5" wp14:editId="13FA4EF1">
            <wp:extent cx="2089150" cy="216169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125"/>
                    <a:stretch>
                      <a:fillRect/>
                    </a:stretch>
                  </pic:blipFill>
                  <pic:spPr>
                    <a:xfrm>
                      <a:off x="0" y="0"/>
                      <a:ext cx="2102464" cy="2175466"/>
                    </a:xfrm>
                    <a:prstGeom prst="rect">
                      <a:avLst/>
                    </a:prstGeom>
                  </pic:spPr>
                </pic:pic>
              </a:graphicData>
            </a:graphic>
          </wp:inline>
        </w:drawing>
      </w:r>
      <w:r w:rsidR="001D261A" w:rsidRPr="00025ECC">
        <w:rPr>
          <w:rFonts w:cs="Arial"/>
          <w:noProof/>
        </w:rPr>
        <w:t xml:space="preserve"> </w:t>
      </w:r>
      <w:r w:rsidR="001D261A" w:rsidRPr="00025ECC">
        <w:rPr>
          <w:rFonts w:cs="Arial"/>
          <w:noProof/>
        </w:rPr>
        <w:drawing>
          <wp:inline distT="0" distB="0" distL="0" distR="0" wp14:anchorId="5CF79816" wp14:editId="65D63079">
            <wp:extent cx="1741298" cy="155575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126"/>
                    <a:stretch>
                      <a:fillRect/>
                    </a:stretch>
                  </pic:blipFill>
                  <pic:spPr>
                    <a:xfrm>
                      <a:off x="0" y="0"/>
                      <a:ext cx="1768288" cy="1579864"/>
                    </a:xfrm>
                    <a:prstGeom prst="rect">
                      <a:avLst/>
                    </a:prstGeom>
                  </pic:spPr>
                </pic:pic>
              </a:graphicData>
            </a:graphic>
          </wp:inline>
        </w:drawing>
      </w:r>
      <w:r w:rsidR="001D261A" w:rsidRPr="00025ECC">
        <w:rPr>
          <w:rFonts w:cs="Arial"/>
          <w:noProof/>
        </w:rPr>
        <w:t xml:space="preserve"> </w:t>
      </w:r>
      <w:r w:rsidR="001D261A" w:rsidRPr="00025ECC">
        <w:rPr>
          <w:rFonts w:cs="Arial"/>
          <w:noProof/>
        </w:rPr>
        <w:drawing>
          <wp:inline distT="0" distB="0" distL="0" distR="0" wp14:anchorId="718EEA52" wp14:editId="12C04241">
            <wp:extent cx="1320800" cy="16256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127"/>
                    <a:stretch>
                      <a:fillRect/>
                    </a:stretch>
                  </pic:blipFill>
                  <pic:spPr>
                    <a:xfrm>
                      <a:off x="0" y="0"/>
                      <a:ext cx="1320800" cy="1625600"/>
                    </a:xfrm>
                    <a:prstGeom prst="rect">
                      <a:avLst/>
                    </a:prstGeom>
                  </pic:spPr>
                </pic:pic>
              </a:graphicData>
            </a:graphic>
          </wp:inline>
        </w:drawing>
      </w:r>
      <w:r w:rsidRPr="00025ECC">
        <w:rPr>
          <w:rFonts w:cs="Arial"/>
          <w:noProof/>
        </w:rPr>
        <w:drawing>
          <wp:inline distT="0" distB="0" distL="0" distR="0" wp14:anchorId="0E35D5CF" wp14:editId="261945C4">
            <wp:extent cx="5298579" cy="2838450"/>
            <wp:effectExtent l="0" t="0" r="0" b="0"/>
            <wp:docPr id="626" name="Picture 6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1097" cy="2855870"/>
                    </a:xfrm>
                    <a:prstGeom prst="rect">
                      <a:avLst/>
                    </a:prstGeom>
                  </pic:spPr>
                </pic:pic>
              </a:graphicData>
            </a:graphic>
          </wp:inline>
        </w:drawing>
      </w:r>
    </w:p>
    <w:p w14:paraId="4C6532B0" w14:textId="77777777" w:rsidR="00BA2DDB" w:rsidRPr="00025ECC" w:rsidRDefault="00BA2DDB">
      <w:pPr>
        <w:spacing w:before="0" w:after="0"/>
        <w:rPr>
          <w:rFonts w:cs="Arial"/>
          <w:szCs w:val="22"/>
        </w:rPr>
      </w:pPr>
      <w:r w:rsidRPr="00025ECC">
        <w:rPr>
          <w:rFonts w:cs="Arial"/>
        </w:rPr>
        <w:br w:type="page"/>
      </w:r>
    </w:p>
    <w:p w14:paraId="402EF74F" w14:textId="186095F2" w:rsidR="007F2A7D" w:rsidRPr="00025ECC" w:rsidRDefault="007F2A7D" w:rsidP="007F2A7D">
      <w:pPr>
        <w:pStyle w:val="StepList413"/>
        <w:keepLines w:val="0"/>
        <w:widowControl w:val="0"/>
        <w:numPr>
          <w:ilvl w:val="0"/>
          <w:numId w:val="23"/>
        </w:numPr>
        <w:spacing w:before="120" w:after="0"/>
        <w:rPr>
          <w:rFonts w:cs="Arial"/>
        </w:rPr>
      </w:pPr>
      <w:r w:rsidRPr="00025ECC">
        <w:rPr>
          <w:rFonts w:cs="Arial"/>
        </w:rPr>
        <w:t>Next, we want to associate this rule to the Policy we created earlier. For data protection rules to be enforced, they need to be associated with one or more policies; this ensures that there is a business-documented reason (the policy) for having the rule.</w:t>
      </w:r>
    </w:p>
    <w:p w14:paraId="4320239F" w14:textId="473000C3" w:rsidR="00BC4BFF" w:rsidRPr="00025ECC" w:rsidRDefault="00BC4BFF" w:rsidP="001D261A">
      <w:pPr>
        <w:pStyle w:val="StepList413"/>
        <w:keepLines w:val="0"/>
        <w:widowControl w:val="0"/>
        <w:tabs>
          <w:tab w:val="clear" w:pos="792"/>
        </w:tabs>
        <w:spacing w:before="120" w:after="0"/>
        <w:ind w:firstLine="0"/>
        <w:rPr>
          <w:rFonts w:cs="Arial"/>
        </w:rPr>
      </w:pPr>
      <w:r w:rsidRPr="00025ECC">
        <w:rPr>
          <w:rFonts w:cs="Arial"/>
        </w:rPr>
        <w:t xml:space="preserve">Click </w:t>
      </w:r>
      <w:r w:rsidR="00461060" w:rsidRPr="00025ECC">
        <w:rPr>
          <w:rFonts w:cs="Arial"/>
          <w:color w:val="0000FF"/>
        </w:rPr>
        <w:t xml:space="preserve">Navigation menu </w:t>
      </w:r>
      <w:r w:rsidR="00461060" w:rsidRPr="00025ECC">
        <w:rPr>
          <w:rFonts w:cs="Arial"/>
        </w:rPr>
        <w:sym w:font="Wingdings 3" w:char="F061"/>
      </w:r>
      <w:r w:rsidR="00461060" w:rsidRPr="00025ECC">
        <w:rPr>
          <w:rFonts w:cs="Arial"/>
        </w:rPr>
        <w:t xml:space="preserve"> </w:t>
      </w:r>
      <w:r w:rsidR="00461060" w:rsidRPr="00025ECC">
        <w:rPr>
          <w:rFonts w:cs="Arial"/>
          <w:color w:val="0000FF"/>
        </w:rPr>
        <w:t>O</w:t>
      </w:r>
      <w:r w:rsidR="00BC63C3" w:rsidRPr="00025ECC">
        <w:rPr>
          <w:rFonts w:cs="Arial"/>
          <w:color w:val="0000FF"/>
        </w:rPr>
        <w:t xml:space="preserve">rganize </w:t>
      </w:r>
      <w:r w:rsidR="00BC63C3" w:rsidRPr="00025ECC">
        <w:rPr>
          <w:rFonts w:cs="Arial"/>
        </w:rPr>
        <w:sym w:font="Wingdings 3" w:char="F061"/>
      </w:r>
      <w:r w:rsidR="00BC63C3" w:rsidRPr="00025ECC">
        <w:rPr>
          <w:rFonts w:cs="Arial"/>
        </w:rPr>
        <w:t xml:space="preserve"> </w:t>
      </w:r>
      <w:r w:rsidR="00BC63C3" w:rsidRPr="00025ECC">
        <w:rPr>
          <w:rFonts w:cs="Arial"/>
          <w:color w:val="0000FF"/>
        </w:rPr>
        <w:t xml:space="preserve">Data and AI Governance </w:t>
      </w:r>
      <w:r w:rsidR="00BC63C3" w:rsidRPr="00025ECC">
        <w:rPr>
          <w:rFonts w:cs="Arial"/>
        </w:rPr>
        <w:sym w:font="Wingdings 3" w:char="F061"/>
      </w:r>
      <w:r w:rsidR="00BC63C3" w:rsidRPr="00025ECC">
        <w:rPr>
          <w:rFonts w:cs="Arial"/>
        </w:rPr>
        <w:t xml:space="preserve"> </w:t>
      </w:r>
      <w:r w:rsidR="00BC63C3" w:rsidRPr="00025ECC">
        <w:rPr>
          <w:rFonts w:cs="Arial"/>
          <w:color w:val="0000FF"/>
        </w:rPr>
        <w:t>Policies</w:t>
      </w:r>
      <w:r w:rsidR="00F7249A">
        <w:rPr>
          <w:rFonts w:cs="Arial"/>
          <w:color w:val="0000FF"/>
        </w:rPr>
        <w:t>.</w:t>
      </w:r>
    </w:p>
    <w:p w14:paraId="701B5F6F" w14:textId="229269CF" w:rsidR="00114038" w:rsidRPr="00025ECC" w:rsidRDefault="00895375" w:rsidP="00EF6E7C">
      <w:pPr>
        <w:pStyle w:val="StepList413"/>
        <w:keepLines w:val="0"/>
        <w:widowControl w:val="0"/>
        <w:tabs>
          <w:tab w:val="clear" w:pos="792"/>
        </w:tabs>
        <w:spacing w:before="120"/>
        <w:ind w:firstLine="0"/>
        <w:rPr>
          <w:rFonts w:cs="Arial"/>
          <w:highlight w:val="yellow"/>
        </w:rPr>
      </w:pPr>
      <w:r w:rsidRPr="00025ECC">
        <w:rPr>
          <w:rFonts w:cs="Arial"/>
          <w:noProof/>
        </w:rPr>
        <w:drawing>
          <wp:inline distT="0" distB="0" distL="0" distR="0" wp14:anchorId="65F1FD71" wp14:editId="4CA3EA79">
            <wp:extent cx="2412459" cy="2954858"/>
            <wp:effectExtent l="0" t="0" r="635" b="4445"/>
            <wp:docPr id="161" name="Picture 16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close up of text on a black background&#10;&#10;Description automatically generated"/>
                    <pic:cNvPicPr/>
                  </pic:nvPicPr>
                  <pic:blipFill>
                    <a:blip r:embed="rId129"/>
                    <a:stretch>
                      <a:fillRect/>
                    </a:stretch>
                  </pic:blipFill>
                  <pic:spPr>
                    <a:xfrm>
                      <a:off x="0" y="0"/>
                      <a:ext cx="2420986" cy="2965302"/>
                    </a:xfrm>
                    <a:prstGeom prst="rect">
                      <a:avLst/>
                    </a:prstGeom>
                  </pic:spPr>
                </pic:pic>
              </a:graphicData>
            </a:graphic>
          </wp:inline>
        </w:drawing>
      </w:r>
    </w:p>
    <w:p w14:paraId="49992E26" w14:textId="179A226B" w:rsidR="00BC63C3" w:rsidRPr="00025ECC" w:rsidRDefault="001E6252" w:rsidP="002244FF">
      <w:pPr>
        <w:pStyle w:val="StepList413"/>
        <w:keepLines w:val="0"/>
        <w:widowControl w:val="0"/>
        <w:numPr>
          <w:ilvl w:val="0"/>
          <w:numId w:val="23"/>
        </w:numPr>
        <w:spacing w:before="120"/>
        <w:rPr>
          <w:rFonts w:cs="Arial"/>
        </w:rPr>
      </w:pPr>
      <w:r w:rsidRPr="00025ECC">
        <w:rPr>
          <w:rFonts w:cs="Arial"/>
        </w:rPr>
        <w:t xml:space="preserve">Click to open the policy called </w:t>
      </w:r>
      <w:r w:rsidRPr="00025ECC">
        <w:rPr>
          <w:rFonts w:cs="Arial"/>
          <w:color w:val="0000FF"/>
        </w:rPr>
        <w:t>Mask PII Data</w:t>
      </w:r>
      <w:r w:rsidR="00F7249A">
        <w:rPr>
          <w:rFonts w:cs="Arial"/>
          <w:color w:val="0000FF"/>
        </w:rPr>
        <w:t>.</w:t>
      </w:r>
    </w:p>
    <w:p w14:paraId="4BDE808B" w14:textId="53D3E4B5" w:rsidR="00895375" w:rsidRPr="00025ECC" w:rsidRDefault="00EF6E7C" w:rsidP="00313C8F">
      <w:pPr>
        <w:pStyle w:val="StepList413"/>
        <w:keepLines w:val="0"/>
        <w:widowControl w:val="0"/>
        <w:tabs>
          <w:tab w:val="clear" w:pos="792"/>
        </w:tabs>
        <w:spacing w:before="120"/>
        <w:ind w:firstLine="0"/>
        <w:rPr>
          <w:rFonts w:cs="Arial"/>
          <w:noProof/>
        </w:rPr>
      </w:pPr>
      <w:r w:rsidRPr="00025ECC">
        <w:rPr>
          <w:rFonts w:cs="Arial"/>
          <w:noProof/>
        </w:rPr>
        <w:t xml:space="preserve"> </w:t>
      </w:r>
      <w:r w:rsidRPr="00025ECC">
        <w:rPr>
          <w:rFonts w:cs="Arial"/>
          <w:noProof/>
        </w:rPr>
        <w:drawing>
          <wp:inline distT="0" distB="0" distL="0" distR="0" wp14:anchorId="79DBCA4A" wp14:editId="3E8EDADB">
            <wp:extent cx="3762531" cy="3655441"/>
            <wp:effectExtent l="0" t="0" r="0" b="2540"/>
            <wp:docPr id="628" name="Picture 6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51476" cy="3741854"/>
                    </a:xfrm>
                    <a:prstGeom prst="rect">
                      <a:avLst/>
                    </a:prstGeom>
                  </pic:spPr>
                </pic:pic>
              </a:graphicData>
            </a:graphic>
          </wp:inline>
        </w:drawing>
      </w:r>
    </w:p>
    <w:p w14:paraId="02F9C953" w14:textId="77777777" w:rsidR="00895375" w:rsidRPr="00025ECC" w:rsidRDefault="00895375">
      <w:pPr>
        <w:spacing w:before="0" w:after="0"/>
        <w:rPr>
          <w:rFonts w:cs="Arial"/>
          <w:noProof/>
          <w:szCs w:val="22"/>
        </w:rPr>
      </w:pPr>
      <w:r w:rsidRPr="00025ECC">
        <w:rPr>
          <w:rFonts w:cs="Arial"/>
          <w:noProof/>
        </w:rPr>
        <w:br w:type="page"/>
      </w:r>
    </w:p>
    <w:p w14:paraId="137C3135" w14:textId="0F2713BA" w:rsidR="0062424A" w:rsidRPr="00025ECC" w:rsidRDefault="001E6252" w:rsidP="004A5CCC">
      <w:pPr>
        <w:pStyle w:val="StepList413"/>
        <w:keepLines w:val="0"/>
        <w:widowControl w:val="0"/>
        <w:numPr>
          <w:ilvl w:val="0"/>
          <w:numId w:val="23"/>
        </w:numPr>
        <w:spacing w:before="120"/>
        <w:rPr>
          <w:rFonts w:cs="Arial"/>
        </w:rPr>
      </w:pPr>
      <w:r w:rsidRPr="00025ECC">
        <w:rPr>
          <w:rFonts w:cs="Arial"/>
        </w:rPr>
        <w:t xml:space="preserve">Next, </w:t>
      </w:r>
      <w:r w:rsidR="00541FD5" w:rsidRPr="00025ECC">
        <w:rPr>
          <w:rFonts w:cs="Arial"/>
        </w:rPr>
        <w:t>scroll</w:t>
      </w:r>
      <w:r w:rsidRPr="00025ECC">
        <w:rPr>
          <w:rFonts w:cs="Arial"/>
        </w:rPr>
        <w:t xml:space="preserve"> down until you see the section of the page called </w:t>
      </w:r>
      <w:r w:rsidRPr="00025ECC">
        <w:rPr>
          <w:rFonts w:cs="Arial"/>
          <w:color w:val="0000FF"/>
        </w:rPr>
        <w:t>Data Protection Rule</w:t>
      </w:r>
      <w:r w:rsidR="003C09CB" w:rsidRPr="00025ECC">
        <w:rPr>
          <w:rFonts w:cs="Arial"/>
          <w:color w:val="0000FF"/>
        </w:rPr>
        <w:t>s</w:t>
      </w:r>
      <w:r w:rsidR="00822CBF" w:rsidRPr="00025ECC">
        <w:rPr>
          <w:rFonts w:cs="Arial"/>
        </w:rPr>
        <w:t xml:space="preserve"> and click </w:t>
      </w:r>
      <w:r w:rsidR="00822CBF" w:rsidRPr="00025ECC">
        <w:rPr>
          <w:rFonts w:cs="Arial"/>
          <w:color w:val="0000FF"/>
        </w:rPr>
        <w:t>Add Data Protection Rule</w:t>
      </w:r>
      <w:r w:rsidR="00F7249A">
        <w:rPr>
          <w:rFonts w:cs="Arial"/>
          <w:color w:val="0000FF"/>
        </w:rPr>
        <w:t>.</w:t>
      </w:r>
    </w:p>
    <w:p w14:paraId="02BB107A" w14:textId="47D1BFCD" w:rsidR="001E6252" w:rsidRPr="00025ECC" w:rsidRDefault="00541FD5" w:rsidP="00A363C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0D657F1" wp14:editId="410C3129">
            <wp:extent cx="5484694" cy="3425252"/>
            <wp:effectExtent l="0" t="0" r="1905" b="3810"/>
            <wp:docPr id="644" name="Picture 6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3941" cy="3480988"/>
                    </a:xfrm>
                    <a:prstGeom prst="rect">
                      <a:avLst/>
                    </a:prstGeom>
                  </pic:spPr>
                </pic:pic>
              </a:graphicData>
            </a:graphic>
          </wp:inline>
        </w:drawing>
      </w:r>
    </w:p>
    <w:p w14:paraId="5BB4E017" w14:textId="692C8A87" w:rsidR="00A363C6" w:rsidRPr="00025ECC" w:rsidRDefault="00BD5963" w:rsidP="00C1201C">
      <w:pPr>
        <w:pStyle w:val="StepList413"/>
        <w:keepLines w:val="0"/>
        <w:widowControl w:val="0"/>
        <w:numPr>
          <w:ilvl w:val="0"/>
          <w:numId w:val="23"/>
        </w:numPr>
        <w:spacing w:before="120"/>
        <w:rPr>
          <w:rFonts w:cs="Arial"/>
        </w:rPr>
      </w:pPr>
      <w:r w:rsidRPr="00025ECC">
        <w:rPr>
          <w:rFonts w:cs="Arial"/>
        </w:rPr>
        <w:t>Click the checkbox next to our Data Protection Rule</w:t>
      </w:r>
      <w:r w:rsidR="00F7249A">
        <w:rPr>
          <w:rFonts w:cs="Arial"/>
        </w:rPr>
        <w:t>.</w:t>
      </w:r>
    </w:p>
    <w:p w14:paraId="50654743" w14:textId="08A07A71" w:rsidR="00A363C6" w:rsidRPr="00025ECC" w:rsidRDefault="00A363C6" w:rsidP="003D43F7">
      <w:pPr>
        <w:pStyle w:val="StepList413"/>
        <w:keepLines w:val="0"/>
        <w:widowControl w:val="0"/>
        <w:tabs>
          <w:tab w:val="clear" w:pos="792"/>
        </w:tabs>
        <w:spacing w:before="120"/>
        <w:ind w:firstLine="0"/>
        <w:rPr>
          <w:rFonts w:cs="Arial"/>
        </w:rPr>
      </w:pPr>
      <w:r w:rsidRPr="00025ECC">
        <w:rPr>
          <w:rFonts w:cs="Arial"/>
        </w:rPr>
        <w:t>T</w:t>
      </w:r>
      <w:r w:rsidR="00BD5963" w:rsidRPr="00025ECC">
        <w:rPr>
          <w:rFonts w:cs="Arial"/>
        </w:rPr>
        <w:t xml:space="preserve">hen </w:t>
      </w:r>
      <w:r w:rsidR="003D43F7" w:rsidRPr="00025ECC">
        <w:rPr>
          <w:rFonts w:cs="Arial"/>
        </w:rPr>
        <w:t>c</w:t>
      </w:r>
      <w:r w:rsidR="00BD5963" w:rsidRPr="00025ECC">
        <w:rPr>
          <w:rFonts w:cs="Arial"/>
        </w:rPr>
        <w:t xml:space="preserve">lick </w:t>
      </w:r>
      <w:r w:rsidR="00BD5963" w:rsidRPr="00025ECC">
        <w:rPr>
          <w:rFonts w:cs="Arial"/>
          <w:color w:val="0000FF"/>
        </w:rPr>
        <w:t>Add</w:t>
      </w:r>
      <w:r w:rsidR="00F7249A">
        <w:rPr>
          <w:rFonts w:cs="Arial"/>
        </w:rPr>
        <w:t>.</w:t>
      </w:r>
    </w:p>
    <w:p w14:paraId="7CFE5F45" w14:textId="0F85F1AF" w:rsidR="00A363C6" w:rsidRPr="00025ECC" w:rsidRDefault="00BD5963" w:rsidP="00A363C6">
      <w:pPr>
        <w:pStyle w:val="StepList413"/>
        <w:keepLines w:val="0"/>
        <w:widowControl w:val="0"/>
        <w:tabs>
          <w:tab w:val="clear" w:pos="792"/>
        </w:tabs>
        <w:spacing w:before="120"/>
        <w:ind w:firstLine="0"/>
        <w:rPr>
          <w:rFonts w:cs="Arial"/>
        </w:rPr>
      </w:pPr>
      <w:r w:rsidRPr="00025ECC">
        <w:rPr>
          <w:rFonts w:cs="Arial"/>
        </w:rPr>
        <w:t>Note: There’s no need to hit save after adding the Rule; it</w:t>
      </w:r>
      <w:r w:rsidR="0032196D" w:rsidRPr="00025ECC">
        <w:rPr>
          <w:rFonts w:cs="Arial"/>
        </w:rPr>
        <w:t>’</w:t>
      </w:r>
      <w:r w:rsidRPr="00025ECC">
        <w:rPr>
          <w:rFonts w:cs="Arial"/>
        </w:rPr>
        <w:t xml:space="preserve">s automatically </w:t>
      </w:r>
      <w:r w:rsidR="00F7249A" w:rsidRPr="00025ECC">
        <w:rPr>
          <w:rFonts w:cs="Arial"/>
        </w:rPr>
        <w:t>saved,</w:t>
      </w:r>
      <w:r w:rsidRPr="00025ECC">
        <w:rPr>
          <w:rFonts w:cs="Arial"/>
        </w:rPr>
        <w:t xml:space="preserve"> and you will get a small indicator of that in the upper right of the screen</w:t>
      </w:r>
      <w:r w:rsidR="00F7249A">
        <w:rPr>
          <w:rFonts w:cs="Arial"/>
        </w:rPr>
        <w:t>.</w:t>
      </w:r>
    </w:p>
    <w:p w14:paraId="62436CF3" w14:textId="582A02DC" w:rsidR="004A5CCC" w:rsidRPr="00025ECC" w:rsidRDefault="00895375" w:rsidP="00741A1C">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8C08B3E" wp14:editId="0BE5DB2A">
            <wp:extent cx="3456713" cy="3501958"/>
            <wp:effectExtent l="0" t="0" r="0" b="381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ell phone&#10;&#10;Description automatically generated"/>
                    <pic:cNvPicPr/>
                  </pic:nvPicPr>
                  <pic:blipFill>
                    <a:blip r:embed="rId132"/>
                    <a:stretch>
                      <a:fillRect/>
                    </a:stretch>
                  </pic:blipFill>
                  <pic:spPr>
                    <a:xfrm>
                      <a:off x="0" y="0"/>
                      <a:ext cx="3489261" cy="3534932"/>
                    </a:xfrm>
                    <a:prstGeom prst="rect">
                      <a:avLst/>
                    </a:prstGeom>
                  </pic:spPr>
                </pic:pic>
              </a:graphicData>
            </a:graphic>
          </wp:inline>
        </w:drawing>
      </w:r>
      <w:r w:rsidR="00741A1C" w:rsidRPr="00025ECC">
        <w:rPr>
          <w:rFonts w:cs="Arial"/>
          <w:noProof/>
        </w:rPr>
        <w:t xml:space="preserve"> </w:t>
      </w:r>
      <w:r w:rsidR="004A5CCC" w:rsidRPr="00025ECC">
        <w:rPr>
          <w:rFonts w:cs="Arial"/>
        </w:rPr>
        <w:br w:type="page"/>
      </w:r>
    </w:p>
    <w:p w14:paraId="2D9E5E0C" w14:textId="209575A2" w:rsidR="002D4413" w:rsidRPr="00025ECC" w:rsidRDefault="00BD5963" w:rsidP="003341F3">
      <w:pPr>
        <w:pStyle w:val="StepList413"/>
        <w:keepLines w:val="0"/>
        <w:widowControl w:val="0"/>
        <w:numPr>
          <w:ilvl w:val="0"/>
          <w:numId w:val="23"/>
        </w:numPr>
        <w:spacing w:before="0" w:after="0"/>
        <w:rPr>
          <w:rFonts w:cs="Arial"/>
        </w:rPr>
      </w:pPr>
      <w:r w:rsidRPr="00025ECC">
        <w:rPr>
          <w:rFonts w:cs="Arial"/>
        </w:rPr>
        <w:t>The next thing we’ll want to do is add a collaborator to our catalog – catalogs can have collaborators with various roles; we will add ou</w:t>
      </w:r>
      <w:r w:rsidR="00F7249A">
        <w:rPr>
          <w:rFonts w:cs="Arial"/>
        </w:rPr>
        <w:t>r</w:t>
      </w:r>
      <w:r w:rsidRPr="00025ECC">
        <w:rPr>
          <w:rFonts w:cs="Arial"/>
        </w:rPr>
        <w:t xml:space="preserve"> ‘developer’ user, and then we’ll log in as that user to see the masking in action</w:t>
      </w:r>
      <w:r w:rsidR="004A5CCC" w:rsidRPr="00025ECC">
        <w:rPr>
          <w:rFonts w:cs="Arial"/>
        </w:rPr>
        <w:t>.</w:t>
      </w:r>
    </w:p>
    <w:p w14:paraId="7B1BEE72" w14:textId="2E5C36B7" w:rsidR="002D4413" w:rsidRPr="00025ECC" w:rsidRDefault="00BD5963" w:rsidP="003341F3">
      <w:pPr>
        <w:pStyle w:val="StepList413"/>
        <w:keepLines w:val="0"/>
        <w:widowControl w:val="0"/>
        <w:tabs>
          <w:tab w:val="clear" w:pos="792"/>
        </w:tabs>
        <w:spacing w:before="120"/>
        <w:ind w:firstLine="0"/>
        <w:rPr>
          <w:rFonts w:cs="Arial"/>
        </w:rPr>
      </w:pPr>
      <w:r w:rsidRPr="00025ECC">
        <w:rPr>
          <w:rFonts w:cs="Arial"/>
        </w:rPr>
        <w:t xml:space="preserve">Go to </w:t>
      </w:r>
      <w:r w:rsidR="002D4413" w:rsidRPr="00025ECC">
        <w:rPr>
          <w:rFonts w:cs="Arial"/>
        </w:rPr>
        <w:t xml:space="preserve"> </w:t>
      </w:r>
      <w:r w:rsidR="002D4413" w:rsidRPr="00025ECC">
        <w:rPr>
          <w:rFonts w:cs="Arial"/>
          <w:color w:val="0000FF"/>
        </w:rPr>
        <w:t xml:space="preserve">Navigation Menu </w:t>
      </w:r>
      <w:r w:rsidR="002D4413" w:rsidRPr="00025ECC">
        <w:rPr>
          <w:rFonts w:cs="Arial"/>
        </w:rPr>
        <w:sym w:font="Wingdings 3" w:char="F061"/>
      </w:r>
      <w:r w:rsidR="002D4413" w:rsidRPr="00025ECC">
        <w:rPr>
          <w:rFonts w:cs="Arial"/>
        </w:rPr>
        <w:t xml:space="preserve"> </w:t>
      </w:r>
      <w:r w:rsidR="002D4413" w:rsidRPr="00025ECC">
        <w:rPr>
          <w:rFonts w:cs="Arial"/>
          <w:color w:val="0000FF"/>
        </w:rPr>
        <w:t xml:space="preserve">Organize </w:t>
      </w:r>
      <w:r w:rsidR="002D4413" w:rsidRPr="00025ECC">
        <w:rPr>
          <w:rFonts w:cs="Arial"/>
        </w:rPr>
        <w:sym w:font="Wingdings 3" w:char="F061"/>
      </w:r>
      <w:r w:rsidR="002D4413" w:rsidRPr="00025ECC">
        <w:rPr>
          <w:rFonts w:cs="Arial"/>
        </w:rPr>
        <w:t xml:space="preserve"> </w:t>
      </w:r>
      <w:r w:rsidR="00741A1C" w:rsidRPr="00025ECC">
        <w:rPr>
          <w:rFonts w:cs="Arial"/>
          <w:color w:val="0000FF"/>
        </w:rPr>
        <w:t>All catalogs</w:t>
      </w:r>
      <w:r w:rsidR="00F7249A">
        <w:rPr>
          <w:rFonts w:cs="Arial"/>
          <w:color w:val="0000FF"/>
        </w:rPr>
        <w:t>.</w:t>
      </w:r>
    </w:p>
    <w:p w14:paraId="0656481B" w14:textId="79C395CC" w:rsidR="00BD5963" w:rsidRPr="00025ECC" w:rsidRDefault="00895375" w:rsidP="002D4413">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F56AFDE" wp14:editId="4BB43E91">
            <wp:extent cx="1904044" cy="1737360"/>
            <wp:effectExtent l="0" t="0" r="1270" b="0"/>
            <wp:docPr id="164" name="Picture 164"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clock, meter&#10;&#10;Description automatically generated"/>
                    <pic:cNvPicPr/>
                  </pic:nvPicPr>
                  <pic:blipFill>
                    <a:blip r:embed="rId133"/>
                    <a:stretch>
                      <a:fillRect/>
                    </a:stretch>
                  </pic:blipFill>
                  <pic:spPr>
                    <a:xfrm>
                      <a:off x="0" y="0"/>
                      <a:ext cx="1920801" cy="1752650"/>
                    </a:xfrm>
                    <a:prstGeom prst="rect">
                      <a:avLst/>
                    </a:prstGeom>
                  </pic:spPr>
                </pic:pic>
              </a:graphicData>
            </a:graphic>
          </wp:inline>
        </w:drawing>
      </w:r>
    </w:p>
    <w:p w14:paraId="64EC7C64" w14:textId="22ABCE4B" w:rsidR="005055CB" w:rsidRPr="005055CB" w:rsidRDefault="00BD5963" w:rsidP="00015522">
      <w:pPr>
        <w:pStyle w:val="StepList413"/>
        <w:keepLines w:val="0"/>
        <w:widowControl w:val="0"/>
        <w:numPr>
          <w:ilvl w:val="0"/>
          <w:numId w:val="23"/>
        </w:numPr>
        <w:spacing w:before="120"/>
        <w:rPr>
          <w:rFonts w:cs="Arial"/>
        </w:rPr>
      </w:pPr>
      <w:r w:rsidRPr="00025ECC">
        <w:rPr>
          <w:rFonts w:cs="Arial"/>
        </w:rPr>
        <w:t xml:space="preserve">Click on </w:t>
      </w:r>
      <w:r w:rsidRPr="00025ECC">
        <w:rPr>
          <w:rFonts w:cs="Arial"/>
          <w:color w:val="0000FF"/>
        </w:rPr>
        <w:t>CPD Workshop Catalog</w:t>
      </w:r>
      <w:r w:rsidR="00F7249A">
        <w:rPr>
          <w:rFonts w:cs="Arial"/>
          <w:color w:val="0000FF"/>
        </w:rPr>
        <w:t>.</w:t>
      </w:r>
    </w:p>
    <w:p w14:paraId="42E3CA53" w14:textId="5F6CE829" w:rsidR="00015522" w:rsidRPr="00025ECC" w:rsidRDefault="00D67B04"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98C0FDC" wp14:editId="7E3D5D30">
            <wp:extent cx="3983308" cy="1828800"/>
            <wp:effectExtent l="0" t="0" r="0" b="0"/>
            <wp:docPr id="648" name="Picture 6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94361" cy="1879786"/>
                    </a:xfrm>
                    <a:prstGeom prst="rect">
                      <a:avLst/>
                    </a:prstGeom>
                  </pic:spPr>
                </pic:pic>
              </a:graphicData>
            </a:graphic>
          </wp:inline>
        </w:drawing>
      </w:r>
    </w:p>
    <w:p w14:paraId="3313AFAA" w14:textId="77777777" w:rsidR="009A66A1" w:rsidRPr="00025ECC" w:rsidRDefault="009A66A1" w:rsidP="009A66A1">
      <w:pPr>
        <w:pStyle w:val="StepList413"/>
        <w:keepLines w:val="0"/>
        <w:widowControl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895375" w:rsidRPr="00025ECC" w14:paraId="26638284" w14:textId="77777777" w:rsidTr="001D261A">
        <w:trPr>
          <w:cantSplit/>
          <w:trHeight w:val="676"/>
        </w:trPr>
        <w:tc>
          <w:tcPr>
            <w:tcW w:w="810" w:type="dxa"/>
            <w:shd w:val="clear" w:color="auto" w:fill="F2F2F2" w:themeFill="background1" w:themeFillShade="F2"/>
            <w:vAlign w:val="center"/>
          </w:tcPr>
          <w:p w14:paraId="346E2378" w14:textId="77777777" w:rsidR="00895375" w:rsidRPr="00025ECC" w:rsidRDefault="00895375"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5292C550" wp14:editId="63A87337">
                  <wp:extent cx="343561" cy="343561"/>
                  <wp:effectExtent l="0" t="0" r="0" b="0"/>
                  <wp:docPr id="165" name="Picture 165"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005375A9" w14:textId="77777777" w:rsidR="00895375" w:rsidRPr="00025ECC" w:rsidRDefault="00895375"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3A67F092" w14:textId="20CE7E07" w:rsidR="00895375" w:rsidRPr="00025ECC" w:rsidRDefault="00895375" w:rsidP="00895375">
            <w:pPr>
              <w:pStyle w:val="StepList413"/>
              <w:keepLines w:val="0"/>
              <w:widowControl w:val="0"/>
              <w:tabs>
                <w:tab w:val="clear" w:pos="792"/>
              </w:tabs>
              <w:spacing w:before="120"/>
              <w:rPr>
                <w:rFonts w:cs="Arial"/>
              </w:rPr>
            </w:pPr>
            <w:r w:rsidRPr="00025ECC">
              <w:rPr>
                <w:rFonts w:cs="Arial"/>
              </w:rPr>
              <w:t>Note – This is the catalog where our data assets were automatically published after</w:t>
            </w:r>
          </w:p>
          <w:p w14:paraId="444F0444" w14:textId="4084D466" w:rsidR="00895375" w:rsidRPr="00025ECC" w:rsidRDefault="00895375" w:rsidP="00895375">
            <w:pPr>
              <w:pStyle w:val="StepList413"/>
              <w:keepLines w:val="0"/>
              <w:widowControl w:val="0"/>
              <w:tabs>
                <w:tab w:val="clear" w:pos="792"/>
              </w:tabs>
              <w:spacing w:before="120"/>
              <w:rPr>
                <w:rFonts w:cs="Arial"/>
              </w:rPr>
            </w:pPr>
            <w:r w:rsidRPr="00025ECC">
              <w:rPr>
                <w:rFonts w:cs="Arial"/>
              </w:rPr>
              <w:t>running Auto Discovery.</w:t>
            </w:r>
          </w:p>
        </w:tc>
      </w:tr>
    </w:tbl>
    <w:p w14:paraId="70150D4A" w14:textId="77777777" w:rsidR="00576140" w:rsidRPr="00025ECC" w:rsidRDefault="00576140">
      <w:pPr>
        <w:spacing w:before="0" w:after="0"/>
        <w:rPr>
          <w:rFonts w:cs="Arial"/>
          <w:szCs w:val="22"/>
        </w:rPr>
      </w:pPr>
      <w:r w:rsidRPr="00025ECC">
        <w:rPr>
          <w:rFonts w:cs="Arial"/>
        </w:rPr>
        <w:br w:type="page"/>
      </w:r>
    </w:p>
    <w:p w14:paraId="2A76DFD2" w14:textId="7475AA02" w:rsidR="00582312" w:rsidRPr="00025ECC" w:rsidRDefault="00BD5963" w:rsidP="00576140">
      <w:pPr>
        <w:pStyle w:val="StepList413"/>
        <w:keepLines w:val="0"/>
        <w:widowControl w:val="0"/>
        <w:numPr>
          <w:ilvl w:val="0"/>
          <w:numId w:val="23"/>
        </w:numPr>
        <w:spacing w:before="120"/>
        <w:rPr>
          <w:rFonts w:cs="Arial"/>
        </w:rPr>
      </w:pPr>
      <w:r w:rsidRPr="00025ECC">
        <w:rPr>
          <w:rFonts w:cs="Arial"/>
        </w:rPr>
        <w:t xml:space="preserve">This will bring you into the screen that shows the assets in the catalog, and tabs for different types of information. </w:t>
      </w:r>
      <w:r w:rsidR="00576140" w:rsidRPr="00025ECC">
        <w:rPr>
          <w:rFonts w:cs="Arial"/>
        </w:rPr>
        <w:t xml:space="preserve">Click the tab </w:t>
      </w:r>
      <w:r w:rsidR="00576140" w:rsidRPr="00025ECC">
        <w:rPr>
          <w:rFonts w:cs="Arial"/>
          <w:color w:val="0000FF"/>
        </w:rPr>
        <w:t>Access Control</w:t>
      </w:r>
      <w:r w:rsidR="00576140" w:rsidRPr="00025ECC">
        <w:rPr>
          <w:rFonts w:cs="Arial"/>
        </w:rPr>
        <w:t>.</w:t>
      </w:r>
    </w:p>
    <w:p w14:paraId="5EF2C878" w14:textId="6E43C0E3" w:rsidR="006F2B1A" w:rsidRPr="00025ECC" w:rsidRDefault="00576140" w:rsidP="0057614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B221A86" wp14:editId="043D6B1B">
            <wp:extent cx="5486400" cy="4085286"/>
            <wp:effectExtent l="0" t="0" r="0" b="4445"/>
            <wp:docPr id="649" name="Picture 6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1776" cy="4133966"/>
                    </a:xfrm>
                    <a:prstGeom prst="rect">
                      <a:avLst/>
                    </a:prstGeom>
                  </pic:spPr>
                </pic:pic>
              </a:graphicData>
            </a:graphic>
          </wp:inline>
        </w:drawing>
      </w:r>
    </w:p>
    <w:p w14:paraId="0FB0C966" w14:textId="2CC59289" w:rsidR="006F2B1A" w:rsidRPr="00025ECC" w:rsidRDefault="00DB2DC1" w:rsidP="00C1201C">
      <w:pPr>
        <w:pStyle w:val="StepList413"/>
        <w:keepLines w:val="0"/>
        <w:widowControl w:val="0"/>
        <w:numPr>
          <w:ilvl w:val="0"/>
          <w:numId w:val="23"/>
        </w:numPr>
        <w:spacing w:before="120"/>
        <w:rPr>
          <w:rFonts w:cs="Arial"/>
        </w:rPr>
      </w:pPr>
      <w:r w:rsidRPr="00025ECC">
        <w:rPr>
          <w:rFonts w:cs="Arial"/>
        </w:rPr>
        <w:t xml:space="preserve">Next, click the link on the right side of the screen that says </w:t>
      </w:r>
      <w:r w:rsidRPr="00025ECC">
        <w:rPr>
          <w:rFonts w:cs="Arial"/>
          <w:color w:val="0000FF"/>
        </w:rPr>
        <w:t>Add Collaborator</w:t>
      </w:r>
      <w:r w:rsidR="00F7249A">
        <w:rPr>
          <w:rFonts w:cs="Arial"/>
        </w:rPr>
        <w:t>.</w:t>
      </w:r>
    </w:p>
    <w:p w14:paraId="54E43EF0" w14:textId="380F7FD9" w:rsidR="00BD5963" w:rsidRPr="00025ECC" w:rsidRDefault="002E754E" w:rsidP="006F2B1A">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5A87169" wp14:editId="1A25F748">
            <wp:extent cx="1780162" cy="773578"/>
            <wp:effectExtent l="0" t="0" r="0" b="1270"/>
            <wp:docPr id="169" name="Picture 16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close up of a logo&#10;&#10;Description automatically generated"/>
                    <pic:cNvPicPr/>
                  </pic:nvPicPr>
                  <pic:blipFill>
                    <a:blip r:embed="rId136"/>
                    <a:stretch>
                      <a:fillRect/>
                    </a:stretch>
                  </pic:blipFill>
                  <pic:spPr>
                    <a:xfrm>
                      <a:off x="0" y="0"/>
                      <a:ext cx="1791537" cy="778521"/>
                    </a:xfrm>
                    <a:prstGeom prst="rect">
                      <a:avLst/>
                    </a:prstGeom>
                  </pic:spPr>
                </pic:pic>
              </a:graphicData>
            </a:graphic>
          </wp:inline>
        </w:drawing>
      </w:r>
    </w:p>
    <w:p w14:paraId="7FC8341E" w14:textId="77777777" w:rsidR="00EA5382" w:rsidRPr="00025ECC" w:rsidRDefault="00EA5382">
      <w:pPr>
        <w:spacing w:before="0" w:after="0"/>
        <w:rPr>
          <w:rFonts w:cs="Arial"/>
          <w:szCs w:val="22"/>
        </w:rPr>
      </w:pPr>
      <w:r w:rsidRPr="00025ECC">
        <w:rPr>
          <w:rFonts w:cs="Arial"/>
        </w:rPr>
        <w:br w:type="page"/>
      </w:r>
    </w:p>
    <w:p w14:paraId="403DB326" w14:textId="329349E4" w:rsidR="000032FA" w:rsidRPr="00025ECC" w:rsidRDefault="00DB2DC1" w:rsidP="00C1201C">
      <w:pPr>
        <w:pStyle w:val="StepList413"/>
        <w:keepLines w:val="0"/>
        <w:widowControl w:val="0"/>
        <w:numPr>
          <w:ilvl w:val="0"/>
          <w:numId w:val="23"/>
        </w:numPr>
        <w:spacing w:before="120"/>
        <w:rPr>
          <w:rFonts w:cs="Arial"/>
        </w:rPr>
      </w:pPr>
      <w:r w:rsidRPr="00025ECC">
        <w:rPr>
          <w:rFonts w:cs="Arial"/>
        </w:rPr>
        <w:t xml:space="preserve">Next, start typing the word </w:t>
      </w:r>
      <w:r w:rsidRPr="00025ECC">
        <w:rPr>
          <w:rFonts w:cs="Arial"/>
          <w:color w:val="0000FF"/>
        </w:rPr>
        <w:t>Developer</w:t>
      </w:r>
      <w:r w:rsidRPr="00025ECC">
        <w:rPr>
          <w:rFonts w:cs="Arial"/>
        </w:rPr>
        <w:t xml:space="preserve"> and you will get a drop down of all the users in the system with that in their name</w:t>
      </w:r>
      <w:r w:rsidR="00F7249A">
        <w:rPr>
          <w:rFonts w:cs="Arial"/>
        </w:rPr>
        <w:t>.</w:t>
      </w:r>
    </w:p>
    <w:p w14:paraId="3061F6E4" w14:textId="77777777" w:rsidR="005055CB" w:rsidRDefault="000032FA" w:rsidP="000032FA">
      <w:pPr>
        <w:pStyle w:val="StepList413"/>
        <w:keepLines w:val="0"/>
        <w:widowControl w:val="0"/>
        <w:tabs>
          <w:tab w:val="clear" w:pos="792"/>
        </w:tabs>
        <w:spacing w:before="120"/>
        <w:ind w:firstLine="0"/>
        <w:rPr>
          <w:rFonts w:cs="Arial"/>
        </w:rPr>
      </w:pPr>
      <w:r w:rsidRPr="00025ECC">
        <w:rPr>
          <w:rFonts w:cs="Arial"/>
        </w:rPr>
        <w:t>C</w:t>
      </w:r>
      <w:r w:rsidR="00DB2DC1" w:rsidRPr="00025ECC">
        <w:rPr>
          <w:rFonts w:cs="Arial"/>
        </w:rPr>
        <w:t xml:space="preserve">hoose </w:t>
      </w:r>
      <w:r w:rsidR="00DB2DC1" w:rsidRPr="00025ECC">
        <w:rPr>
          <w:rFonts w:cs="Arial"/>
          <w:color w:val="0000FF"/>
        </w:rPr>
        <w:t>Developer</w:t>
      </w:r>
      <w:r w:rsidR="00DB2DC1" w:rsidRPr="00025ECC">
        <w:rPr>
          <w:rFonts w:cs="Arial"/>
        </w:rPr>
        <w:t xml:space="preserve"> from the list</w:t>
      </w:r>
      <w:r w:rsidR="00B23E6E" w:rsidRPr="00025ECC" w:rsidDel="00B23E6E">
        <w:rPr>
          <w:rFonts w:cs="Arial"/>
        </w:rPr>
        <w:t xml:space="preserve"> </w:t>
      </w:r>
      <w:r w:rsidR="00895375" w:rsidRPr="00025ECC">
        <w:rPr>
          <w:rFonts w:cs="Arial"/>
        </w:rPr>
        <w:sym w:font="Wingdings 3" w:char="F061"/>
      </w:r>
      <w:r w:rsidR="00895375" w:rsidRPr="00025ECC">
        <w:rPr>
          <w:rFonts w:cs="Arial"/>
        </w:rPr>
        <w:t xml:space="preserve"> </w:t>
      </w:r>
      <w:r w:rsidR="00EA5382" w:rsidRPr="00025ECC">
        <w:rPr>
          <w:rFonts w:cs="Arial"/>
        </w:rPr>
        <w:t xml:space="preserve">click </w:t>
      </w:r>
      <w:r w:rsidR="00EA5382" w:rsidRPr="00025ECC">
        <w:rPr>
          <w:rFonts w:cs="Arial"/>
          <w:color w:val="0000FF"/>
        </w:rPr>
        <w:t>Add</w:t>
      </w:r>
      <w:r w:rsidR="001D261A" w:rsidRPr="00025ECC">
        <w:rPr>
          <w:rFonts w:cs="Arial"/>
          <w:color w:val="0000FF"/>
        </w:rPr>
        <w:t xml:space="preserve">.  </w:t>
      </w:r>
      <w:r w:rsidR="001D261A" w:rsidRPr="00025ECC">
        <w:rPr>
          <w:rFonts w:cs="Arial"/>
        </w:rPr>
        <w:t>This will add the Developer as a Viewer (default).</w:t>
      </w:r>
    </w:p>
    <w:p w14:paraId="070826E1" w14:textId="701352F2" w:rsidR="00DB2DC1" w:rsidRPr="00025ECC" w:rsidRDefault="002E754E" w:rsidP="000032FA">
      <w:pPr>
        <w:pStyle w:val="StepList413"/>
        <w:keepLines w:val="0"/>
        <w:widowControl w:val="0"/>
        <w:tabs>
          <w:tab w:val="clear" w:pos="792"/>
        </w:tabs>
        <w:spacing w:before="120"/>
        <w:ind w:firstLine="0"/>
        <w:rPr>
          <w:rFonts w:cs="Arial"/>
        </w:rPr>
      </w:pPr>
      <w:r w:rsidRPr="00025ECC">
        <w:rPr>
          <w:rFonts w:cs="Arial"/>
          <w:noProof/>
          <w:color w:val="0000FF"/>
        </w:rPr>
        <w:drawing>
          <wp:inline distT="0" distB="0" distL="0" distR="0" wp14:anchorId="482E68D6" wp14:editId="6E414C46">
            <wp:extent cx="5955030" cy="3386982"/>
            <wp:effectExtent l="0" t="0" r="7620" b="4445"/>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cell phone&#10;&#10;Description automatically generated"/>
                    <pic:cNvPicPr/>
                  </pic:nvPicPr>
                  <pic:blipFill>
                    <a:blip r:embed="rId137"/>
                    <a:stretch>
                      <a:fillRect/>
                    </a:stretch>
                  </pic:blipFill>
                  <pic:spPr>
                    <a:xfrm>
                      <a:off x="0" y="0"/>
                      <a:ext cx="5969578" cy="3395256"/>
                    </a:xfrm>
                    <a:prstGeom prst="rect">
                      <a:avLst/>
                    </a:prstGeom>
                  </pic:spPr>
                </pic:pic>
              </a:graphicData>
            </a:graphic>
          </wp:inline>
        </w:drawing>
      </w:r>
    </w:p>
    <w:p w14:paraId="2D9E4AA1" w14:textId="02064BA9" w:rsidR="00053018" w:rsidRPr="00025ECC" w:rsidRDefault="00DB2DC1" w:rsidP="00DB2DC1">
      <w:pPr>
        <w:pStyle w:val="StepList413"/>
        <w:keepLines w:val="0"/>
        <w:widowControl w:val="0"/>
        <w:numPr>
          <w:ilvl w:val="0"/>
          <w:numId w:val="23"/>
        </w:numPr>
        <w:spacing w:before="120"/>
        <w:rPr>
          <w:rFonts w:cs="Arial"/>
        </w:rPr>
      </w:pPr>
      <w:r w:rsidRPr="00025ECC">
        <w:rPr>
          <w:rFonts w:cs="Arial"/>
        </w:rPr>
        <w:t>We’ve now added the user</w:t>
      </w:r>
      <w:r w:rsidR="001D261A" w:rsidRPr="00025ECC">
        <w:rPr>
          <w:rFonts w:cs="Arial"/>
        </w:rPr>
        <w:t xml:space="preserve"> as a collaborator to this project</w:t>
      </w:r>
      <w:r w:rsidRPr="00025ECC">
        <w:rPr>
          <w:rFonts w:cs="Arial"/>
        </w:rPr>
        <w:t xml:space="preserve">. </w:t>
      </w:r>
      <w:r w:rsidR="001D261A" w:rsidRPr="00025ECC">
        <w:rPr>
          <w:rFonts w:cs="Arial"/>
        </w:rPr>
        <w:t>Let’s</w:t>
      </w:r>
      <w:r w:rsidRPr="00025ECC">
        <w:rPr>
          <w:rFonts w:cs="Arial"/>
        </w:rPr>
        <w:t xml:space="preserve"> log in as that user. </w:t>
      </w:r>
    </w:p>
    <w:p w14:paraId="7FE5ECFC" w14:textId="5FA4138F" w:rsidR="00631BF2" w:rsidRPr="00025ECC" w:rsidRDefault="00F7249A" w:rsidP="00053018">
      <w:pPr>
        <w:pStyle w:val="StepList413"/>
        <w:keepLines w:val="0"/>
        <w:widowControl w:val="0"/>
        <w:tabs>
          <w:tab w:val="clear" w:pos="792"/>
        </w:tabs>
        <w:spacing w:before="120"/>
        <w:ind w:firstLine="0"/>
        <w:rPr>
          <w:rFonts w:cs="Arial"/>
          <w:color w:val="0000FF"/>
        </w:rPr>
      </w:pPr>
      <w:r>
        <w:rPr>
          <w:rFonts w:cs="Arial"/>
        </w:rPr>
        <w:t>F</w:t>
      </w:r>
      <w:r w:rsidR="00DB2DC1" w:rsidRPr="00025ECC">
        <w:rPr>
          <w:rFonts w:cs="Arial"/>
        </w:rPr>
        <w:t xml:space="preserve">irst log out CPD User by clicking the </w:t>
      </w:r>
      <w:r w:rsidR="00DB2DC1" w:rsidRPr="00025ECC">
        <w:rPr>
          <w:rFonts w:cs="Arial"/>
          <w:color w:val="0000FF"/>
        </w:rPr>
        <w:t>User Icon</w:t>
      </w:r>
      <w:r w:rsidR="00DB2DC1" w:rsidRPr="00025ECC">
        <w:rPr>
          <w:rFonts w:cs="Arial"/>
        </w:rPr>
        <w:t xml:space="preserve"> in the upper right corner</w:t>
      </w:r>
      <w:r w:rsidR="00053018" w:rsidRPr="00025ECC">
        <w:rPr>
          <w:rFonts w:cs="Arial"/>
        </w:rPr>
        <w:t xml:space="preserve"> </w:t>
      </w:r>
      <w:r w:rsidR="002F05DC" w:rsidRPr="00025ECC">
        <w:rPr>
          <w:rFonts w:cs="Arial"/>
          <w:color w:val="0000FF"/>
        </w:rPr>
        <w:t xml:space="preserve"> </w:t>
      </w:r>
      <w:r w:rsidR="002F05DC" w:rsidRPr="00025ECC">
        <w:rPr>
          <w:rFonts w:cs="Arial"/>
        </w:rPr>
        <w:sym w:font="Wingdings 3" w:char="F061"/>
      </w:r>
      <w:r w:rsidR="002F05DC" w:rsidRPr="00025ECC">
        <w:rPr>
          <w:rFonts w:cs="Arial"/>
        </w:rPr>
        <w:t xml:space="preserve"> </w:t>
      </w:r>
      <w:r w:rsidR="00053018" w:rsidRPr="00025ECC">
        <w:rPr>
          <w:rFonts w:cs="Arial"/>
          <w:color w:val="0000FF"/>
        </w:rPr>
        <w:t>Log out</w:t>
      </w:r>
      <w:r>
        <w:rPr>
          <w:rFonts w:cs="Arial"/>
          <w:color w:val="0000FF"/>
        </w:rPr>
        <w:t>.</w:t>
      </w:r>
    </w:p>
    <w:p w14:paraId="23B6EEB2" w14:textId="3391CF87" w:rsidR="00A633BB" w:rsidRPr="00025ECC" w:rsidRDefault="002E754E" w:rsidP="00580F19">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BD34EFF" wp14:editId="20C0B8A3">
            <wp:extent cx="2276290" cy="2651760"/>
            <wp:effectExtent l="0" t="0" r="0" b="0"/>
            <wp:docPr id="171" name="Picture 171"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 shot of a smart phone&#10;&#10;Description automatically generated"/>
                    <pic:cNvPicPr/>
                  </pic:nvPicPr>
                  <pic:blipFill>
                    <a:blip r:embed="rId138"/>
                    <a:stretch>
                      <a:fillRect/>
                    </a:stretch>
                  </pic:blipFill>
                  <pic:spPr>
                    <a:xfrm>
                      <a:off x="0" y="0"/>
                      <a:ext cx="2288430" cy="2665903"/>
                    </a:xfrm>
                    <a:prstGeom prst="rect">
                      <a:avLst/>
                    </a:prstGeom>
                  </pic:spPr>
                </pic:pic>
              </a:graphicData>
            </a:graphic>
          </wp:inline>
        </w:drawing>
      </w:r>
      <w:r w:rsidR="00A633BB" w:rsidRPr="00025ECC">
        <w:rPr>
          <w:rFonts w:cs="Arial"/>
        </w:rPr>
        <w:br w:type="page"/>
      </w:r>
    </w:p>
    <w:p w14:paraId="4921B8BC" w14:textId="3D1B58E9" w:rsidR="00582557" w:rsidRPr="00025ECC" w:rsidRDefault="00DB2DC1" w:rsidP="00A751CA">
      <w:pPr>
        <w:pStyle w:val="StepList413"/>
        <w:keepLines w:val="0"/>
        <w:widowControl w:val="0"/>
        <w:numPr>
          <w:ilvl w:val="0"/>
          <w:numId w:val="23"/>
        </w:numPr>
        <w:spacing w:before="120"/>
        <w:rPr>
          <w:rFonts w:cs="Arial"/>
        </w:rPr>
      </w:pPr>
      <w:r w:rsidRPr="00025ECC">
        <w:rPr>
          <w:rFonts w:cs="Arial"/>
        </w:rPr>
        <w:t xml:space="preserve">Then log back in as </w:t>
      </w:r>
      <w:r w:rsidR="002D37AC" w:rsidRPr="00025ECC">
        <w:rPr>
          <w:rFonts w:cs="Arial"/>
          <w:color w:val="0000FF"/>
        </w:rPr>
        <w:t>d</w:t>
      </w:r>
      <w:r w:rsidRPr="00025ECC">
        <w:rPr>
          <w:rFonts w:cs="Arial"/>
          <w:color w:val="0000FF"/>
        </w:rPr>
        <w:t>eveloper</w:t>
      </w:r>
      <w:r w:rsidRPr="00025ECC">
        <w:rPr>
          <w:rFonts w:cs="Arial"/>
        </w:rPr>
        <w:t xml:space="preserve"> (password should be saved</w:t>
      </w:r>
      <w:r w:rsidR="00631BF2" w:rsidRPr="00025ECC">
        <w:rPr>
          <w:rFonts w:cs="Arial"/>
        </w:rPr>
        <w:t xml:space="preserve"> in the browser</w:t>
      </w:r>
      <w:r w:rsidR="002D37AC" w:rsidRPr="00025ECC">
        <w:rPr>
          <w:rFonts w:cs="Arial"/>
        </w:rPr>
        <w:t xml:space="preserve">, but it is </w:t>
      </w:r>
      <w:proofErr w:type="spellStart"/>
      <w:r w:rsidR="00114181" w:rsidRPr="00025ECC">
        <w:rPr>
          <w:rFonts w:cs="Arial"/>
          <w:color w:val="0000FF"/>
        </w:rPr>
        <w:t>cpdaccess</w:t>
      </w:r>
      <w:proofErr w:type="spellEnd"/>
      <w:r w:rsidRPr="00025ECC">
        <w:rPr>
          <w:rFonts w:cs="Arial"/>
        </w:rPr>
        <w:t xml:space="preserve">). </w:t>
      </w:r>
    </w:p>
    <w:p w14:paraId="5DB63D38" w14:textId="348F3A67" w:rsidR="005055CB" w:rsidRDefault="00DB2DC1" w:rsidP="00E924E3">
      <w:pPr>
        <w:pStyle w:val="StepList413"/>
        <w:keepLines w:val="0"/>
        <w:widowControl w:val="0"/>
        <w:numPr>
          <w:ilvl w:val="0"/>
          <w:numId w:val="23"/>
        </w:numPr>
        <w:spacing w:before="120"/>
        <w:rPr>
          <w:rFonts w:cs="Arial"/>
        </w:rPr>
      </w:pPr>
      <w:r w:rsidRPr="00025ECC">
        <w:rPr>
          <w:rFonts w:cs="Arial"/>
        </w:rPr>
        <w:t xml:space="preserve">When the welcome window comes up, click </w:t>
      </w:r>
      <w:r w:rsidRPr="00025ECC">
        <w:rPr>
          <w:rFonts w:cs="Arial"/>
          <w:color w:val="0000FF"/>
        </w:rPr>
        <w:t>Explore Catalogs</w:t>
      </w:r>
      <w:r w:rsidRPr="00025ECC">
        <w:rPr>
          <w:rFonts w:cs="Arial"/>
        </w:rPr>
        <w:t xml:space="preserve">, and on the next screen open </w:t>
      </w:r>
      <w:r w:rsidR="00C910F6" w:rsidRPr="00025ECC">
        <w:rPr>
          <w:rFonts w:cs="Arial"/>
        </w:rPr>
        <w:t>the catalog</w:t>
      </w:r>
      <w:r w:rsidRPr="00025ECC">
        <w:rPr>
          <w:rFonts w:cs="Arial"/>
        </w:rPr>
        <w:t xml:space="preserve"> </w:t>
      </w:r>
      <w:r w:rsidRPr="00025ECC">
        <w:rPr>
          <w:rFonts w:cs="Arial"/>
          <w:color w:val="0000FF"/>
        </w:rPr>
        <w:t>CPD Workshop</w:t>
      </w:r>
      <w:r w:rsidR="004A6F9A" w:rsidRPr="00025ECC">
        <w:rPr>
          <w:rFonts w:cs="Arial"/>
          <w:color w:val="0000FF"/>
        </w:rPr>
        <w:t xml:space="preserve"> Catalog</w:t>
      </w:r>
      <w:r w:rsidR="00F7249A">
        <w:rPr>
          <w:rFonts w:cs="Arial"/>
        </w:rPr>
        <w:t>.</w:t>
      </w:r>
    </w:p>
    <w:p w14:paraId="2579D113" w14:textId="33576B01" w:rsidR="00A922DC" w:rsidRPr="00025ECC" w:rsidRDefault="00580F19" w:rsidP="005055CB">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B64BF5A" wp14:editId="6623B637">
            <wp:extent cx="1627442" cy="1439056"/>
            <wp:effectExtent l="0" t="0" r="0" b="0"/>
            <wp:docPr id="653" name="Picture 6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39504" cy="1449722"/>
                    </a:xfrm>
                    <a:prstGeom prst="rect">
                      <a:avLst/>
                    </a:prstGeom>
                  </pic:spPr>
                </pic:pic>
              </a:graphicData>
            </a:graphic>
          </wp:inline>
        </w:drawing>
      </w:r>
      <w:r w:rsidRPr="00025ECC">
        <w:rPr>
          <w:rFonts w:cs="Arial"/>
        </w:rPr>
        <w:t xml:space="preserve"> </w:t>
      </w:r>
      <w:r w:rsidR="00582557" w:rsidRPr="00025ECC">
        <w:rPr>
          <w:rFonts w:cs="Arial"/>
          <w:noProof/>
        </w:rPr>
        <w:drawing>
          <wp:inline distT="0" distB="0" distL="0" distR="0" wp14:anchorId="4CB4C5BF" wp14:editId="24366161">
            <wp:extent cx="594822" cy="71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459" cy="719136"/>
                    </a:xfrm>
                    <a:prstGeom prst="rect">
                      <a:avLst/>
                    </a:prstGeom>
                    <a:noFill/>
                    <a:ln>
                      <a:noFill/>
                    </a:ln>
                  </pic:spPr>
                </pic:pic>
              </a:graphicData>
            </a:graphic>
          </wp:inline>
        </w:drawing>
      </w:r>
      <w:r w:rsidR="002E754E" w:rsidRPr="00025ECC">
        <w:rPr>
          <w:rFonts w:cs="Arial"/>
          <w:noProof/>
        </w:rPr>
        <w:drawing>
          <wp:inline distT="0" distB="0" distL="0" distR="0" wp14:anchorId="22272330" wp14:editId="527DB4A4">
            <wp:extent cx="3357797" cy="1541618"/>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44017" cy="1581203"/>
                    </a:xfrm>
                    <a:prstGeom prst="rect">
                      <a:avLst/>
                    </a:prstGeom>
                  </pic:spPr>
                </pic:pic>
              </a:graphicData>
            </a:graphic>
          </wp:inline>
        </w:drawing>
      </w:r>
    </w:p>
    <w:p w14:paraId="032A1516" w14:textId="2B3F74BA" w:rsidR="00BD0A11" w:rsidRPr="00025ECC" w:rsidRDefault="00DB2DC1" w:rsidP="00E924E3">
      <w:pPr>
        <w:pStyle w:val="StepList413"/>
        <w:keepLines w:val="0"/>
        <w:widowControl w:val="0"/>
        <w:numPr>
          <w:ilvl w:val="0"/>
          <w:numId w:val="23"/>
        </w:numPr>
        <w:spacing w:before="120"/>
        <w:rPr>
          <w:rFonts w:cs="Arial"/>
        </w:rPr>
      </w:pPr>
      <w:r w:rsidRPr="00025ECC">
        <w:rPr>
          <w:rFonts w:cs="Arial"/>
        </w:rPr>
        <w:t>Next</w:t>
      </w:r>
      <w:r w:rsidR="00F7249A">
        <w:rPr>
          <w:rFonts w:cs="Arial"/>
        </w:rPr>
        <w:t>,</w:t>
      </w:r>
      <w:r w:rsidRPr="00025ECC">
        <w:rPr>
          <w:rFonts w:cs="Arial"/>
        </w:rPr>
        <w:t xml:space="preserve"> we’ll choose the table </w:t>
      </w:r>
      <w:r w:rsidRPr="00025ECC">
        <w:rPr>
          <w:rFonts w:cs="Arial"/>
          <w:color w:val="0000FF"/>
        </w:rPr>
        <w:t>CPDUSER.CUSTOMER_DEMOGRAPHICS</w:t>
      </w:r>
      <w:r w:rsidR="00F7249A">
        <w:rPr>
          <w:rFonts w:cs="Arial"/>
          <w:color w:val="0000FF"/>
        </w:rPr>
        <w:t>.</w:t>
      </w:r>
    </w:p>
    <w:p w14:paraId="18D4D587" w14:textId="02D9671D" w:rsidR="00DB2DC1" w:rsidRPr="00025ECC" w:rsidRDefault="00580F19" w:rsidP="00BD0A11">
      <w:pPr>
        <w:pStyle w:val="StepList413"/>
        <w:keepLines w:val="0"/>
        <w:widowControl w:val="0"/>
        <w:tabs>
          <w:tab w:val="clear" w:pos="792"/>
        </w:tabs>
        <w:spacing w:before="120"/>
        <w:ind w:firstLine="0"/>
        <w:rPr>
          <w:rFonts w:cs="Arial"/>
        </w:rPr>
      </w:pPr>
      <w:r w:rsidRPr="00025ECC">
        <w:rPr>
          <w:rFonts w:cs="Arial"/>
          <w:noProof/>
        </w:rPr>
        <w:t xml:space="preserve"> </w:t>
      </w:r>
      <w:r w:rsidRPr="00025ECC">
        <w:rPr>
          <w:rFonts w:cs="Arial"/>
          <w:noProof/>
        </w:rPr>
        <w:drawing>
          <wp:inline distT="0" distB="0" distL="0" distR="0" wp14:anchorId="2D7FEEAA" wp14:editId="31ED977D">
            <wp:extent cx="2833141" cy="2551600"/>
            <wp:effectExtent l="0" t="0" r="0" b="1270"/>
            <wp:docPr id="654" name="Picture 6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39208" cy="2557064"/>
                    </a:xfrm>
                    <a:prstGeom prst="rect">
                      <a:avLst/>
                    </a:prstGeom>
                  </pic:spPr>
                </pic:pic>
              </a:graphicData>
            </a:graphic>
          </wp:inline>
        </w:drawing>
      </w:r>
    </w:p>
    <w:p w14:paraId="0BBA5C34" w14:textId="6F238887" w:rsidR="005055CB" w:rsidRDefault="008717F4" w:rsidP="00DB2DC1">
      <w:pPr>
        <w:pStyle w:val="StepList413"/>
        <w:keepLines w:val="0"/>
        <w:widowControl w:val="0"/>
        <w:numPr>
          <w:ilvl w:val="0"/>
          <w:numId w:val="23"/>
        </w:numPr>
        <w:spacing w:before="120"/>
        <w:rPr>
          <w:rFonts w:cs="Arial"/>
        </w:rPr>
      </w:pPr>
      <w:r w:rsidRPr="00025ECC">
        <w:rPr>
          <w:rFonts w:cs="Arial"/>
        </w:rPr>
        <w:t xml:space="preserve">When the Table preview opens, you will see that the </w:t>
      </w:r>
      <w:r w:rsidRPr="00025ECC">
        <w:rPr>
          <w:rFonts w:cs="Arial"/>
          <w:color w:val="0000FF"/>
        </w:rPr>
        <w:t>D</w:t>
      </w:r>
      <w:r w:rsidR="003F5C09" w:rsidRPr="00025ECC">
        <w:rPr>
          <w:rFonts w:cs="Arial"/>
          <w:color w:val="0000FF"/>
        </w:rPr>
        <w:t>O</w:t>
      </w:r>
      <w:r w:rsidRPr="00025ECC">
        <w:rPr>
          <w:rFonts w:cs="Arial"/>
          <w:color w:val="0000FF"/>
        </w:rPr>
        <w:t>B</w:t>
      </w:r>
      <w:r w:rsidRPr="00025ECC">
        <w:rPr>
          <w:rFonts w:cs="Arial"/>
        </w:rPr>
        <w:t xml:space="preserve"> field is all ‘X’s’</w:t>
      </w:r>
      <w:r w:rsidR="00AF015C" w:rsidRPr="00025ECC">
        <w:rPr>
          <w:rFonts w:cs="Arial"/>
        </w:rPr>
        <w:t xml:space="preserve"> and there is a padlock icon over the column</w:t>
      </w:r>
      <w:r w:rsidR="00F7249A">
        <w:rPr>
          <w:rFonts w:cs="Arial"/>
        </w:rPr>
        <w:t>.</w:t>
      </w:r>
      <w:r w:rsidR="00AF015C" w:rsidRPr="00025ECC">
        <w:rPr>
          <w:rFonts w:cs="Arial"/>
        </w:rPr>
        <w:t xml:space="preserve"> </w:t>
      </w:r>
    </w:p>
    <w:p w14:paraId="45940663" w14:textId="125E53BF" w:rsidR="00AF015C" w:rsidRPr="00025ECC" w:rsidRDefault="008717F4" w:rsidP="005055CB">
      <w:pPr>
        <w:pStyle w:val="StepList413"/>
        <w:keepLines w:val="0"/>
        <w:widowControl w:val="0"/>
        <w:tabs>
          <w:tab w:val="clear" w:pos="792"/>
        </w:tabs>
        <w:spacing w:before="120"/>
        <w:ind w:firstLine="0"/>
        <w:rPr>
          <w:rFonts w:cs="Arial"/>
        </w:rPr>
      </w:pPr>
      <w:r w:rsidRPr="00025ECC">
        <w:rPr>
          <w:rFonts w:cs="Arial"/>
        </w:rPr>
        <w:t xml:space="preserve">. </w:t>
      </w:r>
      <w:r w:rsidR="00D4578A" w:rsidRPr="00025ECC">
        <w:rPr>
          <w:rFonts w:cs="Arial"/>
          <w:noProof/>
        </w:rPr>
        <w:drawing>
          <wp:inline distT="0" distB="0" distL="0" distR="0" wp14:anchorId="37E75CE5" wp14:editId="291A6EBA">
            <wp:extent cx="1476531" cy="2505884"/>
            <wp:effectExtent l="0" t="0" r="0" b="0"/>
            <wp:docPr id="655" name="Picture 6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492203" cy="2532481"/>
                    </a:xfrm>
                    <a:prstGeom prst="rect">
                      <a:avLst/>
                    </a:prstGeom>
                  </pic:spPr>
                </pic:pic>
              </a:graphicData>
            </a:graphic>
          </wp:inline>
        </w:drawing>
      </w:r>
    </w:p>
    <w:p w14:paraId="1765EB6B" w14:textId="7538855E" w:rsidR="0016734A" w:rsidRPr="00025ECC" w:rsidRDefault="008717F4" w:rsidP="00026F8D">
      <w:pPr>
        <w:pStyle w:val="StepList413"/>
        <w:keepLines w:val="0"/>
        <w:widowControl w:val="0"/>
        <w:numPr>
          <w:ilvl w:val="0"/>
          <w:numId w:val="23"/>
        </w:numPr>
        <w:spacing w:before="0" w:after="0"/>
        <w:rPr>
          <w:rFonts w:eastAsia="Arial Unicode MS" w:cs="Arial"/>
          <w:b/>
          <w:bCs/>
          <w:iCs/>
          <w:kern w:val="32"/>
          <w:sz w:val="28"/>
          <w:szCs w:val="28"/>
          <w:lang w:eastAsia="zh-CN"/>
        </w:rPr>
      </w:pPr>
      <w:r w:rsidRPr="00025ECC">
        <w:rPr>
          <w:rFonts w:cs="Arial"/>
        </w:rPr>
        <w:t>Now log out and then log</w:t>
      </w:r>
      <w:r w:rsidR="000F3B94" w:rsidRPr="00025ECC">
        <w:rPr>
          <w:rFonts w:cs="Arial"/>
        </w:rPr>
        <w:t xml:space="preserve"> back</w:t>
      </w:r>
      <w:r w:rsidRPr="00025ECC">
        <w:rPr>
          <w:rFonts w:cs="Arial"/>
        </w:rPr>
        <w:t xml:space="preserve"> in as</w:t>
      </w:r>
      <w:r w:rsidR="000F3B94" w:rsidRPr="00025ECC">
        <w:rPr>
          <w:rFonts w:cs="Arial"/>
        </w:rPr>
        <w:t xml:space="preserve"> user</w:t>
      </w:r>
      <w:r w:rsidRPr="00025ECC">
        <w:rPr>
          <w:rFonts w:cs="Arial"/>
        </w:rPr>
        <w:t xml:space="preserve"> </w:t>
      </w:r>
      <w:proofErr w:type="spellStart"/>
      <w:r w:rsidR="000F3B94" w:rsidRPr="00025ECC">
        <w:rPr>
          <w:rFonts w:cs="Arial"/>
          <w:color w:val="0000FF"/>
        </w:rPr>
        <w:t>cpduser</w:t>
      </w:r>
      <w:proofErr w:type="spellEnd"/>
      <w:r w:rsidR="001D261A" w:rsidRPr="00025ECC">
        <w:rPr>
          <w:rFonts w:cs="Arial"/>
          <w:color w:val="0000FF"/>
        </w:rPr>
        <w:t xml:space="preserve"> </w:t>
      </w:r>
      <w:r w:rsidR="001D261A" w:rsidRPr="00025ECC">
        <w:rPr>
          <w:rFonts w:cs="Arial"/>
        </w:rPr>
        <w:t xml:space="preserve">with password of </w:t>
      </w:r>
      <w:proofErr w:type="spellStart"/>
      <w:r w:rsidR="001D261A" w:rsidRPr="00025ECC">
        <w:rPr>
          <w:rFonts w:cs="Arial"/>
          <w:color w:val="0000FF"/>
        </w:rPr>
        <w:t>cpdaccess</w:t>
      </w:r>
      <w:proofErr w:type="spellEnd"/>
      <w:r w:rsidR="000F3B94" w:rsidRPr="00025ECC">
        <w:rPr>
          <w:rFonts w:cs="Arial"/>
        </w:rPr>
        <w:t>.</w:t>
      </w:r>
      <w:r w:rsidR="00EA579B" w:rsidRPr="00025ECC">
        <w:rPr>
          <w:rFonts w:cs="Arial"/>
        </w:rPr>
        <w:t xml:space="preserve"> </w:t>
      </w:r>
      <w:r w:rsidR="0016734A" w:rsidRPr="00025ECC">
        <w:rPr>
          <w:rFonts w:cs="Arial"/>
        </w:rPr>
        <w:br w:type="page"/>
      </w:r>
    </w:p>
    <w:p w14:paraId="6B240524" w14:textId="06376D3A" w:rsidR="00AA5F54" w:rsidRPr="00025ECC" w:rsidRDefault="00AA5F54" w:rsidP="00D4578A">
      <w:pPr>
        <w:pStyle w:val="Heading2"/>
        <w:rPr>
          <w:rFonts w:ascii="Arial" w:hAnsi="Arial" w:cs="Arial"/>
        </w:rPr>
      </w:pPr>
      <w:r w:rsidRPr="00025ECC">
        <w:rPr>
          <w:rFonts w:ascii="Arial" w:hAnsi="Arial" w:cs="Arial"/>
        </w:rPr>
        <w:t>Transforming Data</w:t>
      </w:r>
    </w:p>
    <w:p w14:paraId="6B608C2F" w14:textId="413984F9" w:rsidR="00114038" w:rsidRPr="00025ECC" w:rsidRDefault="008273F9" w:rsidP="00316E92">
      <w:pPr>
        <w:pStyle w:val="StepList413"/>
        <w:keepLines w:val="0"/>
        <w:widowControl w:val="0"/>
        <w:tabs>
          <w:tab w:val="clear" w:pos="792"/>
        </w:tabs>
        <w:spacing w:before="120"/>
        <w:ind w:firstLine="0"/>
        <w:rPr>
          <w:rFonts w:cs="Arial"/>
        </w:rPr>
      </w:pPr>
      <w:r w:rsidRPr="00025ECC">
        <w:rPr>
          <w:rFonts w:cs="Arial"/>
        </w:rPr>
        <w:t>One of the basic capabilities necessary in a good information architecture is the ability to implement sophisticated transformation and data manipulation. This capability is traditionally known as Extract/Transform/Load, or ETL. In Cloud Pak for Data, because of the strong governance capabilities, the ETL process automatically create</w:t>
      </w:r>
      <w:r w:rsidR="001D261A" w:rsidRPr="00025ECC">
        <w:rPr>
          <w:rFonts w:cs="Arial"/>
        </w:rPr>
        <w:t>s</w:t>
      </w:r>
      <w:r w:rsidRPr="00025ECC">
        <w:rPr>
          <w:rFonts w:cs="Arial"/>
        </w:rPr>
        <w:t xml:space="preserve"> a documented data flow that enables data lineage</w:t>
      </w:r>
      <w:r w:rsidR="001D261A" w:rsidRPr="00025ECC">
        <w:rPr>
          <w:rFonts w:cs="Arial"/>
        </w:rPr>
        <w:t xml:space="preserve">. Data lineage is </w:t>
      </w:r>
      <w:r w:rsidRPr="00025ECC">
        <w:rPr>
          <w:rFonts w:cs="Arial"/>
        </w:rPr>
        <w:t>the ability to see exactly what happens to data as it moves through your organization’s systems. This information is critical in today’s world of data privacy regulation, where the ability to document your organization’s data processing steps is a requirement for compliance.</w:t>
      </w:r>
    </w:p>
    <w:p w14:paraId="1896415C" w14:textId="2A7AF777" w:rsidR="00823147" w:rsidRPr="00823147" w:rsidRDefault="00823147" w:rsidP="00823147">
      <w:pPr>
        <w:pStyle w:val="Heading3"/>
        <w:rPr>
          <w:rFonts w:ascii="Arial" w:hAnsi="Arial" w:cs="Arial"/>
          <w:b/>
          <w:bCs/>
        </w:rPr>
      </w:pPr>
      <w:r w:rsidRPr="00025ECC">
        <w:rPr>
          <w:rFonts w:ascii="Arial" w:hAnsi="Arial" w:cs="Arial"/>
          <w:b/>
          <w:bCs/>
        </w:rPr>
        <w:t>Reviewing an existing job</w:t>
      </w:r>
    </w:p>
    <w:p w14:paraId="53F53F6C" w14:textId="3E60AA42" w:rsidR="00781DE0" w:rsidRPr="00025ECC" w:rsidRDefault="008273F9" w:rsidP="00781DE0">
      <w:pPr>
        <w:pStyle w:val="StepList413"/>
        <w:keepLines w:val="0"/>
        <w:widowControl w:val="0"/>
        <w:numPr>
          <w:ilvl w:val="0"/>
          <w:numId w:val="23"/>
        </w:numPr>
        <w:spacing w:before="120"/>
        <w:rPr>
          <w:rFonts w:cs="Arial"/>
        </w:rPr>
      </w:pPr>
      <w:r w:rsidRPr="00025ECC">
        <w:rPr>
          <w:rFonts w:cs="Arial"/>
        </w:rPr>
        <w:t xml:space="preserve">ETL processes, or ‘jobs’, are developed in a special type of project called a </w:t>
      </w:r>
      <w:r w:rsidRPr="00025ECC">
        <w:rPr>
          <w:rFonts w:cs="Arial"/>
          <w:color w:val="0000FF"/>
        </w:rPr>
        <w:t>Transform Project</w:t>
      </w:r>
      <w:r w:rsidRPr="00025ECC">
        <w:rPr>
          <w:rFonts w:cs="Arial"/>
        </w:rPr>
        <w:t xml:space="preserve">. </w:t>
      </w:r>
      <w:r w:rsidR="00A03E92" w:rsidRPr="00025ECC">
        <w:rPr>
          <w:rFonts w:cs="Arial"/>
        </w:rPr>
        <w:t>So,</w:t>
      </w:r>
      <w:r w:rsidRPr="00025ECC">
        <w:rPr>
          <w:rFonts w:cs="Arial"/>
        </w:rPr>
        <w:t xml:space="preserve"> let’s open our transform project and get started. </w:t>
      </w:r>
    </w:p>
    <w:p w14:paraId="66C18596" w14:textId="1E3D2C4E" w:rsidR="00B93D6D" w:rsidRPr="00025ECC" w:rsidRDefault="008273F9" w:rsidP="00781DE0">
      <w:pPr>
        <w:pStyle w:val="StepList413"/>
        <w:keepLines w:val="0"/>
        <w:widowControl w:val="0"/>
        <w:tabs>
          <w:tab w:val="clear" w:pos="792"/>
        </w:tabs>
        <w:spacing w:before="120"/>
        <w:ind w:firstLine="0"/>
        <w:rPr>
          <w:rFonts w:cs="Arial"/>
          <w:noProof/>
        </w:rPr>
      </w:pPr>
      <w:r w:rsidRPr="00025ECC">
        <w:rPr>
          <w:rFonts w:cs="Arial"/>
        </w:rPr>
        <w:t xml:space="preserve">Click </w:t>
      </w:r>
      <w:r w:rsidRPr="00025ECC">
        <w:rPr>
          <w:rFonts w:cs="Arial"/>
          <w:color w:val="0000FF"/>
        </w:rPr>
        <w:t xml:space="preserve">Navigation Menu </w:t>
      </w:r>
      <w:r w:rsidRPr="00025ECC">
        <w:rPr>
          <w:rFonts w:cs="Arial"/>
        </w:rPr>
        <w:sym w:font="Wingdings 3" w:char="F061"/>
      </w:r>
      <w:r w:rsidRPr="00025ECC">
        <w:rPr>
          <w:rFonts w:cs="Arial"/>
        </w:rPr>
        <w:t xml:space="preserve">  </w:t>
      </w:r>
      <w:r w:rsidRPr="00025ECC">
        <w:rPr>
          <w:rFonts w:cs="Arial"/>
          <w:color w:val="0000FF"/>
        </w:rPr>
        <w:t>Projects</w:t>
      </w:r>
      <w:r w:rsidR="00030168">
        <w:rPr>
          <w:rFonts w:cs="Arial"/>
          <w:color w:val="0000FF"/>
        </w:rPr>
        <w:t>.</w:t>
      </w:r>
      <w:r w:rsidR="00A751CA" w:rsidRPr="00025ECC">
        <w:rPr>
          <w:rFonts w:cs="Arial"/>
          <w:noProof/>
        </w:rPr>
        <w:t xml:space="preserve"> </w:t>
      </w:r>
    </w:p>
    <w:p w14:paraId="742E6BEB" w14:textId="638B0166" w:rsidR="008273F9" w:rsidRPr="00025ECC" w:rsidRDefault="00E35EDB" w:rsidP="00781DE0">
      <w:pPr>
        <w:pStyle w:val="StepList413"/>
        <w:keepLines w:val="0"/>
        <w:widowControl w:val="0"/>
        <w:tabs>
          <w:tab w:val="clear" w:pos="792"/>
        </w:tabs>
        <w:spacing w:before="120"/>
        <w:ind w:firstLine="0"/>
        <w:rPr>
          <w:rFonts w:cs="Arial"/>
        </w:rPr>
      </w:pPr>
      <w:r w:rsidRPr="00025ECC">
        <w:rPr>
          <w:rFonts w:cs="Arial"/>
          <w:noProof/>
          <w:color w:val="0000FF"/>
        </w:rPr>
        <w:drawing>
          <wp:inline distT="0" distB="0" distL="0" distR="0" wp14:anchorId="6D75ACF7" wp14:editId="605AAF4D">
            <wp:extent cx="2538919" cy="1914076"/>
            <wp:effectExtent l="0" t="0" r="1270" b="381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ell phone&#10;&#10;Description automatically generated"/>
                    <pic:cNvPicPr/>
                  </pic:nvPicPr>
                  <pic:blipFill>
                    <a:blip r:embed="rId143"/>
                    <a:stretch>
                      <a:fillRect/>
                    </a:stretch>
                  </pic:blipFill>
                  <pic:spPr>
                    <a:xfrm>
                      <a:off x="0" y="0"/>
                      <a:ext cx="2546918" cy="1920107"/>
                    </a:xfrm>
                    <a:prstGeom prst="rect">
                      <a:avLst/>
                    </a:prstGeom>
                  </pic:spPr>
                </pic:pic>
              </a:graphicData>
            </a:graphic>
          </wp:inline>
        </w:drawing>
      </w:r>
    </w:p>
    <w:p w14:paraId="68008EC0" w14:textId="56AF2DE1" w:rsidR="00B93D6D" w:rsidRPr="00025ECC" w:rsidRDefault="00EE7AB3" w:rsidP="00B93D6D">
      <w:pPr>
        <w:pStyle w:val="StepList413"/>
        <w:keepLines w:val="0"/>
        <w:widowControl w:val="0"/>
        <w:numPr>
          <w:ilvl w:val="0"/>
          <w:numId w:val="23"/>
        </w:numPr>
        <w:spacing w:before="120"/>
        <w:rPr>
          <w:rFonts w:cs="Arial"/>
        </w:rPr>
      </w:pPr>
      <w:r w:rsidRPr="00025ECC">
        <w:rPr>
          <w:rFonts w:cs="Arial"/>
        </w:rPr>
        <w:t>O</w:t>
      </w:r>
      <w:r w:rsidR="008273F9" w:rsidRPr="00025ECC">
        <w:rPr>
          <w:rFonts w:cs="Arial"/>
        </w:rPr>
        <w:t xml:space="preserve">pen </w:t>
      </w:r>
      <w:r w:rsidRPr="00025ECC">
        <w:rPr>
          <w:rFonts w:cs="Arial"/>
        </w:rPr>
        <w:t>the project</w:t>
      </w:r>
      <w:r w:rsidR="008273F9" w:rsidRPr="00025ECC">
        <w:rPr>
          <w:rFonts w:cs="Arial"/>
        </w:rPr>
        <w:t xml:space="preserve"> </w:t>
      </w:r>
      <w:proofErr w:type="spellStart"/>
      <w:r w:rsidR="008273F9" w:rsidRPr="00025ECC">
        <w:rPr>
          <w:rFonts w:cs="Arial"/>
          <w:color w:val="0000FF"/>
        </w:rPr>
        <w:t>CPD_Workshop_Transform_Project</w:t>
      </w:r>
      <w:proofErr w:type="spellEnd"/>
      <w:r w:rsidR="00030168">
        <w:rPr>
          <w:rFonts w:cs="Arial"/>
          <w:color w:val="0000FF"/>
        </w:rPr>
        <w:t>.</w:t>
      </w:r>
    </w:p>
    <w:p w14:paraId="29B6266C" w14:textId="5E185424" w:rsidR="00455C6E" w:rsidRDefault="00E35EDB" w:rsidP="00B93D6D">
      <w:pPr>
        <w:pStyle w:val="StepList413"/>
        <w:keepLines w:val="0"/>
        <w:widowControl w:val="0"/>
        <w:tabs>
          <w:tab w:val="clear" w:pos="792"/>
        </w:tabs>
        <w:spacing w:before="120"/>
        <w:ind w:firstLine="0"/>
        <w:rPr>
          <w:rFonts w:cs="Arial"/>
        </w:rPr>
      </w:pPr>
      <w:r w:rsidRPr="00025ECC">
        <w:rPr>
          <w:rFonts w:cs="Arial"/>
          <w:noProof/>
          <w:color w:val="0000FF"/>
        </w:rPr>
        <w:drawing>
          <wp:inline distT="0" distB="0" distL="0" distR="0" wp14:anchorId="7F8462C7" wp14:editId="7556ABFB">
            <wp:extent cx="4338536" cy="1929087"/>
            <wp:effectExtent l="0" t="0" r="5080" b="1905"/>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ell phone&#10;&#10;Description automatically generated"/>
                    <pic:cNvPicPr/>
                  </pic:nvPicPr>
                  <pic:blipFill>
                    <a:blip r:embed="rId144"/>
                    <a:stretch>
                      <a:fillRect/>
                    </a:stretch>
                  </pic:blipFill>
                  <pic:spPr>
                    <a:xfrm>
                      <a:off x="0" y="0"/>
                      <a:ext cx="4361600" cy="1939342"/>
                    </a:xfrm>
                    <a:prstGeom prst="rect">
                      <a:avLst/>
                    </a:prstGeom>
                  </pic:spPr>
                </pic:pic>
              </a:graphicData>
            </a:graphic>
          </wp:inline>
        </w:drawing>
      </w:r>
    </w:p>
    <w:p w14:paraId="6660DCEA" w14:textId="77777777" w:rsidR="00455C6E" w:rsidRDefault="00455C6E">
      <w:pPr>
        <w:spacing w:before="0" w:after="0"/>
        <w:rPr>
          <w:rFonts w:cs="Arial"/>
          <w:szCs w:val="22"/>
        </w:rPr>
      </w:pPr>
      <w:r>
        <w:rPr>
          <w:rFonts w:cs="Arial"/>
        </w:rPr>
        <w:br w:type="page"/>
      </w:r>
    </w:p>
    <w:p w14:paraId="609A8AE2" w14:textId="6A171511" w:rsidR="00D82AE3" w:rsidRPr="00025ECC" w:rsidRDefault="008273F9" w:rsidP="008273F9">
      <w:pPr>
        <w:pStyle w:val="StepList413"/>
        <w:keepLines w:val="0"/>
        <w:widowControl w:val="0"/>
        <w:numPr>
          <w:ilvl w:val="0"/>
          <w:numId w:val="23"/>
        </w:numPr>
        <w:spacing w:before="120"/>
        <w:rPr>
          <w:rFonts w:cs="Arial"/>
        </w:rPr>
      </w:pPr>
      <w:r w:rsidRPr="00025ECC">
        <w:rPr>
          <w:rFonts w:cs="Arial"/>
        </w:rPr>
        <w:t>When you open the project, you are shown a list of any jobs that exist. There are also tabs along the top of the screen for the different types of artifacts that are typically used in developing jobs – Connections, Table Definitions, Parameter Sets, and Jobs</w:t>
      </w:r>
    </w:p>
    <w:p w14:paraId="50318290" w14:textId="55BD07A6" w:rsidR="005055CB" w:rsidRDefault="008273F9" w:rsidP="001D261A">
      <w:pPr>
        <w:pStyle w:val="StepList413"/>
        <w:keepLines w:val="0"/>
        <w:widowControl w:val="0"/>
        <w:tabs>
          <w:tab w:val="clear" w:pos="792"/>
        </w:tabs>
        <w:spacing w:before="120"/>
        <w:ind w:firstLine="0"/>
        <w:rPr>
          <w:rFonts w:cs="Arial"/>
        </w:rPr>
      </w:pPr>
      <w:r w:rsidRPr="00025ECC">
        <w:rPr>
          <w:rFonts w:cs="Arial"/>
        </w:rPr>
        <w:t>Let’s inspect the job that’s there. Click</w:t>
      </w:r>
      <w:r w:rsidR="006122FF" w:rsidRPr="00025ECC">
        <w:rPr>
          <w:rFonts w:cs="Arial"/>
        </w:rPr>
        <w:t xml:space="preserve"> on the name</w:t>
      </w:r>
      <w:r w:rsidRPr="00025ECC">
        <w:rPr>
          <w:rFonts w:cs="Arial"/>
        </w:rPr>
        <w:t xml:space="preserve"> to open</w:t>
      </w:r>
      <w:r w:rsidR="006122FF" w:rsidRPr="00025ECC">
        <w:rPr>
          <w:rFonts w:cs="Arial"/>
        </w:rPr>
        <w:t xml:space="preserve"> it</w:t>
      </w:r>
      <w:r w:rsidRPr="00025ECC">
        <w:rPr>
          <w:rFonts w:cs="Arial"/>
        </w:rPr>
        <w:t>:</w:t>
      </w:r>
    </w:p>
    <w:p w14:paraId="4A77B0FA" w14:textId="166AAB14" w:rsidR="008273F9" w:rsidRPr="00025ECC" w:rsidRDefault="00E35EDB" w:rsidP="001D261A">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15E70673" wp14:editId="4296AE01">
            <wp:extent cx="4124527" cy="1714115"/>
            <wp:effectExtent l="0" t="0" r="3175" b="635"/>
            <wp:docPr id="173" name="Picture 1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ell phone&#10;&#10;Description automatically generated"/>
                    <pic:cNvPicPr/>
                  </pic:nvPicPr>
                  <pic:blipFill>
                    <a:blip r:embed="rId145"/>
                    <a:stretch>
                      <a:fillRect/>
                    </a:stretch>
                  </pic:blipFill>
                  <pic:spPr>
                    <a:xfrm>
                      <a:off x="0" y="0"/>
                      <a:ext cx="4140199" cy="1720628"/>
                    </a:xfrm>
                    <a:prstGeom prst="rect">
                      <a:avLst/>
                    </a:prstGeom>
                  </pic:spPr>
                </pic:pic>
              </a:graphicData>
            </a:graphic>
          </wp:inline>
        </w:drawing>
      </w:r>
    </w:p>
    <w:p w14:paraId="37A9AF66" w14:textId="77777777" w:rsidR="003553C1" w:rsidRDefault="008273F9" w:rsidP="008273F9">
      <w:pPr>
        <w:pStyle w:val="StepList413"/>
        <w:keepLines w:val="0"/>
        <w:widowControl w:val="0"/>
        <w:numPr>
          <w:ilvl w:val="0"/>
          <w:numId w:val="23"/>
        </w:numPr>
        <w:spacing w:before="120"/>
        <w:rPr>
          <w:rFonts w:cs="Arial"/>
        </w:rPr>
      </w:pPr>
      <w:r w:rsidRPr="00025ECC">
        <w:rPr>
          <w:rFonts w:cs="Arial"/>
        </w:rPr>
        <w:t>When we open the job</w:t>
      </w:r>
      <w:r w:rsidR="00006D39" w:rsidRPr="00025ECC">
        <w:rPr>
          <w:rFonts w:cs="Arial"/>
        </w:rPr>
        <w:t>,</w:t>
      </w:r>
      <w:r w:rsidRPr="00025ECC">
        <w:rPr>
          <w:rFonts w:cs="Arial"/>
        </w:rPr>
        <w:t xml:space="preserve"> we see a graphical data flow moving left to right. This job actually joins two tables, then does some work to transform some of the columns, and finally writes out</w:t>
      </w:r>
      <w:r w:rsidR="00FA2662" w:rsidRPr="00025ECC">
        <w:rPr>
          <w:rFonts w:cs="Arial"/>
        </w:rPr>
        <w:t xml:space="preserve"> the joined data to a new table.</w:t>
      </w:r>
    </w:p>
    <w:p w14:paraId="663945FB" w14:textId="03BAAEB4" w:rsidR="008273F9" w:rsidRPr="00025ECC" w:rsidRDefault="001A2699" w:rsidP="003553C1">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73286D5" wp14:editId="5368806F">
            <wp:extent cx="3615070" cy="1286885"/>
            <wp:effectExtent l="0" t="0" r="444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38910" cy="1295371"/>
                    </a:xfrm>
                    <a:prstGeom prst="rect">
                      <a:avLst/>
                    </a:prstGeom>
                    <a:noFill/>
                    <a:ln>
                      <a:noFill/>
                    </a:ln>
                  </pic:spPr>
                </pic:pic>
              </a:graphicData>
            </a:graphic>
          </wp:inline>
        </w:drawing>
      </w:r>
    </w:p>
    <w:p w14:paraId="5617348B" w14:textId="77777777" w:rsidR="003667EB" w:rsidRPr="00025ECC" w:rsidRDefault="00FA2662" w:rsidP="008273F9">
      <w:pPr>
        <w:pStyle w:val="StepList413"/>
        <w:keepLines w:val="0"/>
        <w:widowControl w:val="0"/>
        <w:numPr>
          <w:ilvl w:val="0"/>
          <w:numId w:val="23"/>
        </w:numPr>
        <w:spacing w:before="120"/>
        <w:rPr>
          <w:rFonts w:cs="Arial"/>
        </w:rPr>
      </w:pPr>
      <w:r w:rsidRPr="00025ECC">
        <w:rPr>
          <w:rFonts w:cs="Arial"/>
        </w:rPr>
        <w:t>Double click on the</w:t>
      </w:r>
      <w:r w:rsidR="00880738" w:rsidRPr="00025ECC">
        <w:rPr>
          <w:rFonts w:cs="Arial"/>
        </w:rPr>
        <w:t xml:space="preserve"> </w:t>
      </w:r>
      <w:r w:rsidRPr="00025ECC">
        <w:rPr>
          <w:rFonts w:cs="Arial"/>
          <w:color w:val="0000FF"/>
        </w:rPr>
        <w:t>Transform</w:t>
      </w:r>
      <w:r w:rsidRPr="00025ECC">
        <w:rPr>
          <w:rFonts w:cs="Arial"/>
        </w:rPr>
        <w:t xml:space="preserve"> stage – this opens up a window that shows our transformation logic.</w:t>
      </w:r>
    </w:p>
    <w:p w14:paraId="4B89AE09" w14:textId="305DD838" w:rsidR="00005140" w:rsidRPr="00025ECC" w:rsidRDefault="00FA2662" w:rsidP="003667EB">
      <w:pPr>
        <w:pStyle w:val="StepList413"/>
        <w:keepLines w:val="0"/>
        <w:widowControl w:val="0"/>
        <w:tabs>
          <w:tab w:val="clear" w:pos="792"/>
        </w:tabs>
        <w:spacing w:before="120"/>
        <w:ind w:firstLine="0"/>
        <w:rPr>
          <w:rFonts w:cs="Arial"/>
        </w:rPr>
      </w:pPr>
      <w:r w:rsidRPr="00025ECC">
        <w:rPr>
          <w:rFonts w:cs="Arial"/>
        </w:rPr>
        <w:t xml:space="preserve"> </w:t>
      </w:r>
      <w:r w:rsidR="009C4D0F" w:rsidRPr="00025ECC">
        <w:rPr>
          <w:rFonts w:cs="Arial"/>
          <w:noProof/>
        </w:rPr>
        <w:drawing>
          <wp:inline distT="0" distB="0" distL="0" distR="0" wp14:anchorId="157B8EF7" wp14:editId="29B62E83">
            <wp:extent cx="2368550" cy="1079961"/>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96736" cy="1092812"/>
                    </a:xfrm>
                    <a:prstGeom prst="rect">
                      <a:avLst/>
                    </a:prstGeom>
                    <a:noFill/>
                    <a:ln>
                      <a:noFill/>
                    </a:ln>
                  </pic:spPr>
                </pic:pic>
              </a:graphicData>
            </a:graphic>
          </wp:inline>
        </w:drawing>
      </w:r>
      <w:r w:rsidR="00A751CA" w:rsidRPr="00025ECC">
        <w:rPr>
          <w:rFonts w:cs="Arial"/>
          <w:noProof/>
        </w:rPr>
        <w:t xml:space="preserve"> </w:t>
      </w:r>
    </w:p>
    <w:p w14:paraId="2A07EA0E" w14:textId="4D9C6778" w:rsidR="00880738" w:rsidRPr="00025ECC" w:rsidRDefault="00FA2662" w:rsidP="00BD5AB1">
      <w:pPr>
        <w:pStyle w:val="StepList413"/>
        <w:keepLines w:val="0"/>
        <w:widowControl w:val="0"/>
        <w:numPr>
          <w:ilvl w:val="0"/>
          <w:numId w:val="23"/>
        </w:numPr>
        <w:spacing w:before="120"/>
        <w:rPr>
          <w:rFonts w:cs="Arial"/>
        </w:rPr>
      </w:pPr>
      <w:r w:rsidRPr="00025ECC">
        <w:rPr>
          <w:rFonts w:cs="Arial"/>
        </w:rPr>
        <w:t xml:space="preserve">Click on </w:t>
      </w:r>
      <w:r w:rsidRPr="00025ECC">
        <w:rPr>
          <w:rFonts w:cs="Arial"/>
          <w:color w:val="0000FF"/>
        </w:rPr>
        <w:t>Outputs</w:t>
      </w:r>
      <w:r w:rsidR="00030168">
        <w:rPr>
          <w:rFonts w:cs="Arial"/>
          <w:color w:val="0000FF"/>
        </w:rPr>
        <w:t>.</w:t>
      </w:r>
    </w:p>
    <w:p w14:paraId="12942A4C" w14:textId="505C526C" w:rsidR="00A875AB" w:rsidRPr="00025ECC" w:rsidRDefault="009C4D0F" w:rsidP="00880738">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0AC7E64" wp14:editId="35F342F4">
            <wp:extent cx="4495800" cy="1231900"/>
            <wp:effectExtent l="0" t="0" r="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95800" cy="1231900"/>
                    </a:xfrm>
                    <a:prstGeom prst="rect">
                      <a:avLst/>
                    </a:prstGeom>
                    <a:noFill/>
                    <a:ln>
                      <a:noFill/>
                    </a:ln>
                  </pic:spPr>
                </pic:pic>
              </a:graphicData>
            </a:graphic>
          </wp:inline>
        </w:drawing>
      </w:r>
    </w:p>
    <w:p w14:paraId="133B5608" w14:textId="77777777" w:rsidR="00A875AB" w:rsidRPr="00025ECC" w:rsidRDefault="00A875AB">
      <w:pPr>
        <w:spacing w:before="0" w:after="0"/>
        <w:rPr>
          <w:rFonts w:cs="Arial"/>
          <w:szCs w:val="22"/>
        </w:rPr>
      </w:pPr>
      <w:r w:rsidRPr="00025ECC">
        <w:rPr>
          <w:rFonts w:cs="Arial"/>
        </w:rPr>
        <w:br w:type="page"/>
      </w:r>
    </w:p>
    <w:p w14:paraId="7A60D325" w14:textId="77777777" w:rsidR="001B1FF7" w:rsidRPr="00025ECC" w:rsidRDefault="00FA2662" w:rsidP="008273F9">
      <w:pPr>
        <w:pStyle w:val="StepList413"/>
        <w:keepLines w:val="0"/>
        <w:widowControl w:val="0"/>
        <w:numPr>
          <w:ilvl w:val="0"/>
          <w:numId w:val="23"/>
        </w:numPr>
        <w:spacing w:before="120"/>
        <w:rPr>
          <w:rFonts w:cs="Arial"/>
        </w:rPr>
      </w:pPr>
      <w:r w:rsidRPr="00025ECC">
        <w:rPr>
          <w:rFonts w:cs="Arial"/>
        </w:rPr>
        <w:t xml:space="preserve">Now we see a grid with Columns for </w:t>
      </w:r>
      <w:r w:rsidRPr="00025ECC">
        <w:rPr>
          <w:rFonts w:cs="Arial"/>
          <w:color w:val="0000FF"/>
        </w:rPr>
        <w:t>derivation, column name</w:t>
      </w:r>
      <w:r w:rsidRPr="00025ECC">
        <w:rPr>
          <w:rFonts w:cs="Arial"/>
        </w:rPr>
        <w:t xml:space="preserve">, etc. </w:t>
      </w:r>
    </w:p>
    <w:p w14:paraId="320E9D9C" w14:textId="75C12E3A" w:rsidR="003553C1" w:rsidRPr="00025ECC" w:rsidRDefault="00FA2662" w:rsidP="003553C1">
      <w:pPr>
        <w:pStyle w:val="StepList413"/>
        <w:keepLines w:val="0"/>
        <w:widowControl w:val="0"/>
        <w:tabs>
          <w:tab w:val="clear" w:pos="792"/>
        </w:tabs>
        <w:spacing w:before="120"/>
        <w:ind w:firstLine="0"/>
        <w:rPr>
          <w:rFonts w:cs="Arial"/>
        </w:rPr>
      </w:pPr>
      <w:r w:rsidRPr="00025ECC">
        <w:rPr>
          <w:rFonts w:cs="Arial"/>
        </w:rPr>
        <w:t xml:space="preserve">Scroll all the way to the bottom and we see a row with a derivation, for the column </w:t>
      </w:r>
      <w:r w:rsidRPr="00025ECC">
        <w:rPr>
          <w:rFonts w:cs="Arial"/>
          <w:color w:val="0000FF"/>
        </w:rPr>
        <w:t>AGE_GROUP</w:t>
      </w:r>
      <w:r w:rsidRPr="00025ECC">
        <w:rPr>
          <w:rFonts w:cs="Arial"/>
        </w:rPr>
        <w:t>.</w:t>
      </w:r>
    </w:p>
    <w:p w14:paraId="526F21BE" w14:textId="2BCCF048" w:rsidR="00FA2662" w:rsidRPr="00025ECC" w:rsidRDefault="00FA3226" w:rsidP="001B1FF7">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5F6F899B" wp14:editId="5106E3E1">
            <wp:extent cx="4610910" cy="1174375"/>
            <wp:effectExtent l="0" t="0" r="0" b="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ell phone&#10;&#10;Description automatically generated"/>
                    <pic:cNvPicPr/>
                  </pic:nvPicPr>
                  <pic:blipFill>
                    <a:blip r:embed="rId149"/>
                    <a:stretch>
                      <a:fillRect/>
                    </a:stretch>
                  </pic:blipFill>
                  <pic:spPr>
                    <a:xfrm>
                      <a:off x="0" y="0"/>
                      <a:ext cx="4640823" cy="1181994"/>
                    </a:xfrm>
                    <a:prstGeom prst="rect">
                      <a:avLst/>
                    </a:prstGeom>
                  </pic:spPr>
                </pic:pic>
              </a:graphicData>
            </a:graphic>
          </wp:inline>
        </w:drawing>
      </w:r>
    </w:p>
    <w:p w14:paraId="6B38726B" w14:textId="19800062" w:rsidR="00BD5AB1" w:rsidRPr="00025ECC" w:rsidRDefault="00FA2662" w:rsidP="00E924E3">
      <w:pPr>
        <w:pStyle w:val="StepList413"/>
        <w:keepLines w:val="0"/>
        <w:widowControl w:val="0"/>
        <w:numPr>
          <w:ilvl w:val="0"/>
          <w:numId w:val="23"/>
        </w:numPr>
        <w:spacing w:before="120"/>
        <w:rPr>
          <w:rFonts w:cs="Arial"/>
        </w:rPr>
      </w:pPr>
      <w:r w:rsidRPr="00025ECC">
        <w:rPr>
          <w:rFonts w:cs="Arial"/>
        </w:rPr>
        <w:t xml:space="preserve">Double click to see the full </w:t>
      </w:r>
      <w:r w:rsidR="00A03E92" w:rsidRPr="00025ECC">
        <w:rPr>
          <w:rFonts w:cs="Arial"/>
        </w:rPr>
        <w:t>derivation;</w:t>
      </w:r>
      <w:r w:rsidRPr="00025ECC">
        <w:rPr>
          <w:rFonts w:cs="Arial"/>
        </w:rPr>
        <w:t xml:space="preserve"> in this case we’re creating a column to hold a value that describes the age group of each individual</w:t>
      </w:r>
      <w:r w:rsidR="00030168">
        <w:rPr>
          <w:rFonts w:cs="Arial"/>
        </w:rPr>
        <w:t>.</w:t>
      </w:r>
    </w:p>
    <w:p w14:paraId="02F52E8A" w14:textId="0F176EFE" w:rsidR="001C6D72" w:rsidRPr="00025ECC" w:rsidRDefault="00A751CA" w:rsidP="00BD5AB1">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47335448" wp14:editId="059E1C68">
            <wp:extent cx="4660960" cy="1381328"/>
            <wp:effectExtent l="0" t="0" r="0" b="3175"/>
            <wp:docPr id="635" name="Picture 6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23319" cy="1399809"/>
                    </a:xfrm>
                    <a:prstGeom prst="rect">
                      <a:avLst/>
                    </a:prstGeom>
                  </pic:spPr>
                </pic:pic>
              </a:graphicData>
            </a:graphic>
          </wp:inline>
        </w:drawing>
      </w:r>
    </w:p>
    <w:p w14:paraId="7B00FA12" w14:textId="77777777" w:rsidR="00751597" w:rsidRPr="00025ECC" w:rsidRDefault="001C6D72" w:rsidP="008273F9">
      <w:pPr>
        <w:pStyle w:val="StepList413"/>
        <w:keepLines w:val="0"/>
        <w:widowControl w:val="0"/>
        <w:numPr>
          <w:ilvl w:val="0"/>
          <w:numId w:val="23"/>
        </w:numPr>
        <w:spacing w:before="120"/>
        <w:rPr>
          <w:rFonts w:cs="Arial"/>
        </w:rPr>
      </w:pPr>
      <w:r w:rsidRPr="00025ECC">
        <w:rPr>
          <w:rFonts w:cs="Arial"/>
        </w:rPr>
        <w:t xml:space="preserve">Cancel out of the stages until you’re back to the job flow diagram. </w:t>
      </w:r>
    </w:p>
    <w:p w14:paraId="16993EB8" w14:textId="48C56F88" w:rsidR="001C6D72" w:rsidRPr="00025ECC" w:rsidRDefault="001C6D72" w:rsidP="00751597">
      <w:pPr>
        <w:pStyle w:val="StepList413"/>
        <w:keepLines w:val="0"/>
        <w:widowControl w:val="0"/>
        <w:tabs>
          <w:tab w:val="clear" w:pos="792"/>
        </w:tabs>
        <w:spacing w:before="120"/>
        <w:ind w:firstLine="0"/>
        <w:rPr>
          <w:rFonts w:cs="Arial"/>
        </w:rPr>
      </w:pPr>
      <w:r w:rsidRPr="00025ECC">
        <w:rPr>
          <w:rFonts w:cs="Arial"/>
        </w:rPr>
        <w:t xml:space="preserve">Then click the </w:t>
      </w:r>
      <w:r w:rsidRPr="00025ECC">
        <w:rPr>
          <w:rFonts w:cs="Arial"/>
          <w:color w:val="0000FF"/>
        </w:rPr>
        <w:t>x</w:t>
      </w:r>
      <w:r w:rsidRPr="00025ECC">
        <w:rPr>
          <w:rFonts w:cs="Arial"/>
        </w:rPr>
        <w:t xml:space="preserve"> in the upper right corner to close the job</w:t>
      </w:r>
      <w:r w:rsidR="00030168">
        <w:rPr>
          <w:rFonts w:cs="Arial"/>
        </w:rPr>
        <w:t>.</w:t>
      </w:r>
    </w:p>
    <w:p w14:paraId="782B9E80" w14:textId="5B9ABEAC" w:rsidR="00751597" w:rsidRPr="00025ECC" w:rsidRDefault="00751597" w:rsidP="00A751CA">
      <w:pPr>
        <w:pStyle w:val="Heading3"/>
        <w:rPr>
          <w:rFonts w:ascii="Arial" w:hAnsi="Arial" w:cs="Arial"/>
          <w:b/>
          <w:bCs/>
        </w:rPr>
      </w:pPr>
      <w:r w:rsidRPr="00025ECC">
        <w:rPr>
          <w:rFonts w:ascii="Arial" w:hAnsi="Arial" w:cs="Arial"/>
          <w:b/>
          <w:bCs/>
        </w:rPr>
        <w:t>Creating a job</w:t>
      </w:r>
    </w:p>
    <w:p w14:paraId="70C17A05" w14:textId="4391167E" w:rsidR="00751597" w:rsidRPr="00025ECC" w:rsidRDefault="00751597" w:rsidP="00751597">
      <w:pPr>
        <w:pStyle w:val="StepList413"/>
        <w:keepLines w:val="0"/>
        <w:widowControl w:val="0"/>
        <w:tabs>
          <w:tab w:val="clear" w:pos="792"/>
        </w:tabs>
        <w:spacing w:before="120"/>
        <w:ind w:firstLine="0"/>
        <w:rPr>
          <w:rFonts w:cs="Arial"/>
        </w:rPr>
      </w:pPr>
      <w:r w:rsidRPr="00025ECC">
        <w:rPr>
          <w:rFonts w:cs="Arial"/>
        </w:rPr>
        <w:t>We will next create our own Transformation job.</w:t>
      </w:r>
    </w:p>
    <w:p w14:paraId="4007AB51" w14:textId="5954A1E0" w:rsidR="003553C1" w:rsidRDefault="00C31136" w:rsidP="008273F9">
      <w:pPr>
        <w:pStyle w:val="StepList413"/>
        <w:keepLines w:val="0"/>
        <w:widowControl w:val="0"/>
        <w:numPr>
          <w:ilvl w:val="0"/>
          <w:numId w:val="23"/>
        </w:numPr>
        <w:spacing w:before="120"/>
        <w:rPr>
          <w:rFonts w:cs="Arial"/>
          <w:color w:val="0000FF"/>
        </w:rPr>
      </w:pPr>
      <w:r w:rsidRPr="00025ECC">
        <w:rPr>
          <w:rFonts w:cs="Arial"/>
        </w:rPr>
        <w:t>C</w:t>
      </w:r>
      <w:r w:rsidR="001C6D72" w:rsidRPr="00025ECC">
        <w:rPr>
          <w:rFonts w:cs="Arial"/>
        </w:rPr>
        <w:t>lick</w:t>
      </w:r>
      <w:r w:rsidR="0039280E" w:rsidRPr="00025ECC">
        <w:rPr>
          <w:rFonts w:cs="Arial"/>
        </w:rPr>
        <w:t xml:space="preserve"> Jobs Tab, then</w:t>
      </w:r>
      <w:r w:rsidR="001C6D72" w:rsidRPr="00025ECC">
        <w:rPr>
          <w:rFonts w:cs="Arial"/>
          <w:color w:val="0000FF"/>
        </w:rPr>
        <w:t xml:space="preserve"> Create</w:t>
      </w:r>
      <w:r w:rsidR="001C6D72" w:rsidRPr="00025ECC">
        <w:rPr>
          <w:rFonts w:cs="Arial"/>
        </w:rPr>
        <w:t xml:space="preserve"> </w:t>
      </w:r>
      <w:r w:rsidR="00FF5BA4" w:rsidRPr="00025ECC">
        <w:rPr>
          <w:rFonts w:cs="Arial"/>
        </w:rPr>
        <w:sym w:font="Wingdings 3" w:char="F061"/>
      </w:r>
      <w:r w:rsidR="00FF5BA4" w:rsidRPr="00025ECC">
        <w:rPr>
          <w:rFonts w:cs="Arial"/>
        </w:rPr>
        <w:t xml:space="preserve">  </w:t>
      </w:r>
      <w:r w:rsidR="001C6D72" w:rsidRPr="00025ECC">
        <w:rPr>
          <w:rFonts w:cs="Arial"/>
          <w:color w:val="0000FF"/>
        </w:rPr>
        <w:t>Parallel job</w:t>
      </w:r>
      <w:r w:rsidR="00030168">
        <w:rPr>
          <w:rFonts w:cs="Arial"/>
          <w:color w:val="0000FF"/>
        </w:rPr>
        <w:t>.</w:t>
      </w:r>
    </w:p>
    <w:p w14:paraId="27892B51" w14:textId="014408A3" w:rsidR="00FA3226" w:rsidRPr="00025ECC" w:rsidRDefault="00FA3226" w:rsidP="003553C1">
      <w:pPr>
        <w:pStyle w:val="StepList413"/>
        <w:keepLines w:val="0"/>
        <w:widowControl w:val="0"/>
        <w:tabs>
          <w:tab w:val="clear" w:pos="792"/>
        </w:tabs>
        <w:spacing w:before="120"/>
        <w:ind w:firstLine="0"/>
        <w:rPr>
          <w:rFonts w:cs="Arial"/>
          <w:color w:val="0000FF"/>
        </w:rPr>
      </w:pPr>
      <w:r w:rsidRPr="00025ECC">
        <w:rPr>
          <w:rFonts w:cs="Arial"/>
          <w:noProof/>
        </w:rPr>
        <w:drawing>
          <wp:inline distT="0" distB="0" distL="0" distR="0" wp14:anchorId="34FC0655" wp14:editId="2BAD4E42">
            <wp:extent cx="4980562" cy="1734720"/>
            <wp:effectExtent l="0" t="0" r="0" b="5715"/>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clock&#10;&#10;Description automatically generated"/>
                    <pic:cNvPicPr/>
                  </pic:nvPicPr>
                  <pic:blipFill>
                    <a:blip r:embed="rId151"/>
                    <a:stretch>
                      <a:fillRect/>
                    </a:stretch>
                  </pic:blipFill>
                  <pic:spPr>
                    <a:xfrm>
                      <a:off x="0" y="0"/>
                      <a:ext cx="4996289" cy="1740198"/>
                    </a:xfrm>
                    <a:prstGeom prst="rect">
                      <a:avLst/>
                    </a:prstGeom>
                  </pic:spPr>
                </pic:pic>
              </a:graphicData>
            </a:graphic>
          </wp:inline>
        </w:drawing>
      </w:r>
    </w:p>
    <w:p w14:paraId="71ADADF1" w14:textId="77777777" w:rsidR="00FA3226" w:rsidRPr="00025ECC" w:rsidRDefault="00FA3226">
      <w:pPr>
        <w:spacing w:before="0" w:after="0"/>
        <w:rPr>
          <w:rFonts w:cs="Arial"/>
          <w:color w:val="0000FF"/>
          <w:szCs w:val="22"/>
        </w:rPr>
      </w:pPr>
      <w:r w:rsidRPr="00025ECC">
        <w:rPr>
          <w:rFonts w:cs="Arial"/>
          <w:color w:val="0000FF"/>
        </w:rPr>
        <w:br w:type="page"/>
      </w:r>
    </w:p>
    <w:p w14:paraId="1692CE0F" w14:textId="0DE95D43" w:rsidR="00A37120" w:rsidRPr="00025ECC" w:rsidRDefault="00A37120" w:rsidP="008273F9">
      <w:pPr>
        <w:pStyle w:val="StepList413"/>
        <w:keepLines w:val="0"/>
        <w:widowControl w:val="0"/>
        <w:numPr>
          <w:ilvl w:val="0"/>
          <w:numId w:val="23"/>
        </w:numPr>
        <w:spacing w:before="120"/>
        <w:rPr>
          <w:rFonts w:cs="Arial"/>
        </w:rPr>
      </w:pPr>
      <w:r w:rsidRPr="00025ECC">
        <w:rPr>
          <w:rFonts w:cs="Arial"/>
        </w:rPr>
        <w:t xml:space="preserve">This created a blank canvas </w:t>
      </w:r>
      <w:r w:rsidR="00030168">
        <w:rPr>
          <w:rFonts w:cs="Arial"/>
        </w:rPr>
        <w:t xml:space="preserve">we can use to </w:t>
      </w:r>
      <w:r w:rsidRPr="00025ECC">
        <w:rPr>
          <w:rFonts w:cs="Arial"/>
        </w:rPr>
        <w:t>develop our job. Before we begin, first ensure the settings are correct.</w:t>
      </w:r>
    </w:p>
    <w:p w14:paraId="328A803B" w14:textId="4CAB9B7F" w:rsidR="005055CB" w:rsidRDefault="001C6D72" w:rsidP="002112AE">
      <w:pPr>
        <w:pStyle w:val="StepList413"/>
        <w:keepLines w:val="0"/>
        <w:widowControl w:val="0"/>
        <w:tabs>
          <w:tab w:val="clear" w:pos="792"/>
        </w:tabs>
        <w:spacing w:before="120"/>
        <w:ind w:firstLine="0"/>
        <w:rPr>
          <w:rFonts w:cs="Arial"/>
        </w:rPr>
      </w:pPr>
      <w:r w:rsidRPr="00025ECC">
        <w:rPr>
          <w:rFonts w:cs="Arial"/>
        </w:rPr>
        <w:t>Click the</w:t>
      </w:r>
      <w:r w:rsidR="00A37120" w:rsidRPr="00025ECC">
        <w:rPr>
          <w:rFonts w:cs="Arial"/>
        </w:rPr>
        <w:t xml:space="preserve"> gear icon for</w:t>
      </w:r>
      <w:r w:rsidRPr="00025ECC">
        <w:rPr>
          <w:rFonts w:cs="Arial"/>
        </w:rPr>
        <w:t xml:space="preserve"> </w:t>
      </w:r>
      <w:r w:rsidR="002112AE" w:rsidRPr="00025ECC">
        <w:rPr>
          <w:rFonts w:cs="Arial"/>
          <w:color w:val="0000FF"/>
        </w:rPr>
        <w:t>S</w:t>
      </w:r>
      <w:r w:rsidRPr="00025ECC">
        <w:rPr>
          <w:rFonts w:cs="Arial"/>
          <w:color w:val="0000FF"/>
        </w:rPr>
        <w:t>ettings</w:t>
      </w:r>
      <w:r w:rsidR="00030168">
        <w:rPr>
          <w:rFonts w:cs="Arial"/>
        </w:rPr>
        <w:t>.</w:t>
      </w:r>
    </w:p>
    <w:p w14:paraId="4A794215" w14:textId="06663446" w:rsidR="001C6D72" w:rsidRPr="00025ECC" w:rsidRDefault="0039280E" w:rsidP="002112AE">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2C8616B3" wp14:editId="0C1F3471">
            <wp:extent cx="4342130" cy="901638"/>
            <wp:effectExtent l="0" t="0" r="1270" b="635"/>
            <wp:docPr id="637" name="Picture 63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91109" cy="911808"/>
                    </a:xfrm>
                    <a:prstGeom prst="rect">
                      <a:avLst/>
                    </a:prstGeom>
                  </pic:spPr>
                </pic:pic>
              </a:graphicData>
            </a:graphic>
          </wp:inline>
        </w:drawing>
      </w:r>
    </w:p>
    <w:p w14:paraId="68597498" w14:textId="20E218FF" w:rsidR="00ED2B80" w:rsidRPr="00025ECC" w:rsidRDefault="001C6D72" w:rsidP="008273F9">
      <w:pPr>
        <w:pStyle w:val="StepList413"/>
        <w:keepLines w:val="0"/>
        <w:widowControl w:val="0"/>
        <w:numPr>
          <w:ilvl w:val="0"/>
          <w:numId w:val="23"/>
        </w:numPr>
        <w:spacing w:before="120"/>
        <w:rPr>
          <w:rFonts w:cs="Arial"/>
        </w:rPr>
      </w:pPr>
      <w:r w:rsidRPr="00025ECC">
        <w:rPr>
          <w:rFonts w:cs="Arial"/>
        </w:rPr>
        <w:t>The</w:t>
      </w:r>
      <w:r w:rsidR="00631393" w:rsidRPr="00025ECC">
        <w:rPr>
          <w:rFonts w:cs="Arial"/>
        </w:rPr>
        <w:t>n</w:t>
      </w:r>
      <w:r w:rsidRPr="00025ECC">
        <w:rPr>
          <w:rFonts w:cs="Arial"/>
        </w:rPr>
        <w:t xml:space="preserve"> ensure the list shows the same checked and unchecked options as </w:t>
      </w:r>
      <w:r w:rsidR="00ED2B80" w:rsidRPr="00025ECC">
        <w:rPr>
          <w:rFonts w:cs="Arial"/>
        </w:rPr>
        <w:t>below:</w:t>
      </w:r>
    </w:p>
    <w:p w14:paraId="3ED7E96F" w14:textId="1AFBF396" w:rsidR="009078D3" w:rsidRPr="00025ECC" w:rsidRDefault="0039280E" w:rsidP="00ED2B80">
      <w:pPr>
        <w:pStyle w:val="StepList413"/>
        <w:keepLines w:val="0"/>
        <w:widowControl w:val="0"/>
        <w:tabs>
          <w:tab w:val="clear" w:pos="792"/>
        </w:tabs>
        <w:spacing w:before="120"/>
        <w:ind w:firstLine="0"/>
        <w:rPr>
          <w:rFonts w:cs="Arial"/>
        </w:rPr>
      </w:pPr>
      <w:r w:rsidRPr="00025ECC">
        <w:rPr>
          <w:rFonts w:cs="Arial"/>
          <w:noProof/>
        </w:rPr>
        <w:t xml:space="preserve"> </w:t>
      </w:r>
      <w:r w:rsidRPr="00025ECC">
        <w:rPr>
          <w:rFonts w:cs="Arial"/>
          <w:noProof/>
        </w:rPr>
        <w:drawing>
          <wp:inline distT="0" distB="0" distL="0" distR="0" wp14:anchorId="71FCA0F2" wp14:editId="5337B3DC">
            <wp:extent cx="2608289" cy="3600082"/>
            <wp:effectExtent l="0" t="0" r="0" b="0"/>
            <wp:docPr id="638" name="Picture 6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64386" cy="3677510"/>
                    </a:xfrm>
                    <a:prstGeom prst="rect">
                      <a:avLst/>
                    </a:prstGeom>
                  </pic:spPr>
                </pic:pic>
              </a:graphicData>
            </a:graphic>
          </wp:inline>
        </w:drawing>
      </w:r>
    </w:p>
    <w:p w14:paraId="1294DEF4" w14:textId="7F23B7C1" w:rsidR="00FA3226" w:rsidRPr="00025ECC" w:rsidRDefault="009078D3" w:rsidP="008273F9">
      <w:pPr>
        <w:pStyle w:val="StepList413"/>
        <w:keepLines w:val="0"/>
        <w:widowControl w:val="0"/>
        <w:numPr>
          <w:ilvl w:val="0"/>
          <w:numId w:val="23"/>
        </w:numPr>
        <w:spacing w:before="120"/>
        <w:rPr>
          <w:rFonts w:cs="Arial"/>
        </w:rPr>
      </w:pPr>
      <w:r w:rsidRPr="00025ECC">
        <w:rPr>
          <w:rFonts w:cs="Arial"/>
        </w:rPr>
        <w:t xml:space="preserve">On the left you see all </w:t>
      </w:r>
      <w:r w:rsidR="00030168">
        <w:rPr>
          <w:rFonts w:cs="Arial"/>
        </w:rPr>
        <w:t xml:space="preserve">of </w:t>
      </w:r>
      <w:r w:rsidRPr="00025ECC">
        <w:rPr>
          <w:rFonts w:cs="Arial"/>
        </w:rPr>
        <w:t>the different stage</w:t>
      </w:r>
      <w:r w:rsidR="00ED2B80" w:rsidRPr="00025ECC">
        <w:rPr>
          <w:rFonts w:cs="Arial"/>
        </w:rPr>
        <w:t>s</w:t>
      </w:r>
      <w:r w:rsidRPr="00025ECC">
        <w:rPr>
          <w:rFonts w:cs="Arial"/>
        </w:rPr>
        <w:t xml:space="preserve"> available for connecting to data, transforming it, routing it, etc</w:t>
      </w:r>
      <w:r w:rsidR="00ED2B80" w:rsidRPr="00025ECC">
        <w:rPr>
          <w:rFonts w:cs="Arial"/>
        </w:rPr>
        <w:t>.</w:t>
      </w:r>
      <w:r w:rsidRPr="00025ECC">
        <w:rPr>
          <w:rFonts w:cs="Arial"/>
        </w:rPr>
        <w:t xml:space="preserve"> </w:t>
      </w:r>
    </w:p>
    <w:p w14:paraId="4617645F" w14:textId="77777777" w:rsidR="00F7147B" w:rsidRPr="00025ECC" w:rsidRDefault="00F7147B" w:rsidP="00F7147B">
      <w:pPr>
        <w:pStyle w:val="StepList413"/>
        <w:keepLines w:val="0"/>
        <w:widowControl w:val="0"/>
        <w:tabs>
          <w:tab w:val="clear" w:pos="792"/>
        </w:tabs>
        <w:spacing w:before="120"/>
        <w:ind w:firstLine="0"/>
        <w:rPr>
          <w:rFonts w:cs="Arial"/>
        </w:rPr>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FA3226" w:rsidRPr="00025ECC" w14:paraId="00D311E1" w14:textId="77777777" w:rsidTr="001D261A">
        <w:trPr>
          <w:cantSplit/>
          <w:trHeight w:val="676"/>
        </w:trPr>
        <w:tc>
          <w:tcPr>
            <w:tcW w:w="810" w:type="dxa"/>
            <w:shd w:val="clear" w:color="auto" w:fill="F2F2F2" w:themeFill="background1" w:themeFillShade="F2"/>
            <w:vAlign w:val="center"/>
          </w:tcPr>
          <w:p w14:paraId="7439EA43" w14:textId="77777777" w:rsidR="00FA3226" w:rsidRPr="00025ECC" w:rsidRDefault="00FA3226"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3C618A5A" wp14:editId="05057F95">
                  <wp:extent cx="343561" cy="343561"/>
                  <wp:effectExtent l="0" t="0" r="0" b="0"/>
                  <wp:docPr id="182" name="Picture 182"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CDD124F" w14:textId="77777777" w:rsidR="00FA3226" w:rsidRPr="00025ECC" w:rsidRDefault="00FA3226"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20DB5B27" w14:textId="77777777" w:rsidR="00FA3226" w:rsidRPr="00025ECC" w:rsidRDefault="00FA3226" w:rsidP="001D261A">
            <w:pPr>
              <w:pStyle w:val="StepList413"/>
              <w:keepLines w:val="0"/>
              <w:widowControl w:val="0"/>
              <w:tabs>
                <w:tab w:val="clear" w:pos="792"/>
              </w:tabs>
              <w:spacing w:before="120"/>
              <w:rPr>
                <w:rFonts w:cs="Arial"/>
                <w:noProof/>
              </w:rPr>
            </w:pPr>
            <w:r w:rsidRPr="00025ECC">
              <w:rPr>
                <w:rFonts w:cs="Arial"/>
              </w:rPr>
              <w:t>Note: If the palette isn’t showing, click the leftmost icon on the button bar:</w:t>
            </w:r>
            <w:r w:rsidRPr="00025ECC">
              <w:rPr>
                <w:rFonts w:cs="Arial"/>
                <w:noProof/>
              </w:rPr>
              <w:t xml:space="preserve"> </w:t>
            </w:r>
          </w:p>
          <w:p w14:paraId="3F88DEAB" w14:textId="2996FFAD" w:rsidR="00FA3226" w:rsidRPr="00025ECC" w:rsidRDefault="00FA3226" w:rsidP="001D261A">
            <w:pPr>
              <w:pStyle w:val="StepList413"/>
              <w:keepLines w:val="0"/>
              <w:widowControl w:val="0"/>
              <w:tabs>
                <w:tab w:val="clear" w:pos="792"/>
              </w:tabs>
              <w:spacing w:before="120"/>
              <w:rPr>
                <w:rFonts w:cs="Arial"/>
              </w:rPr>
            </w:pPr>
            <w:r w:rsidRPr="00025ECC">
              <w:rPr>
                <w:rFonts w:cs="Arial"/>
                <w:noProof/>
              </w:rPr>
              <w:drawing>
                <wp:inline distT="0" distB="0" distL="0" distR="0" wp14:anchorId="6D52CA6B" wp14:editId="1C2C6AED">
                  <wp:extent cx="2211049" cy="1490484"/>
                  <wp:effectExtent l="0" t="0" r="0" b="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21337" cy="1497419"/>
                          </a:xfrm>
                          <a:prstGeom prst="rect">
                            <a:avLst/>
                          </a:prstGeom>
                        </pic:spPr>
                      </pic:pic>
                    </a:graphicData>
                  </a:graphic>
                </wp:inline>
              </w:drawing>
            </w:r>
          </w:p>
        </w:tc>
      </w:tr>
    </w:tbl>
    <w:p w14:paraId="4DCED46D" w14:textId="77777777" w:rsidR="00F82872" w:rsidRPr="00025ECC" w:rsidRDefault="00F82872">
      <w:pPr>
        <w:spacing w:before="0" w:after="0"/>
        <w:rPr>
          <w:rFonts w:cs="Arial"/>
          <w:szCs w:val="22"/>
        </w:rPr>
      </w:pPr>
      <w:r w:rsidRPr="00025ECC">
        <w:rPr>
          <w:rFonts w:cs="Arial"/>
        </w:rPr>
        <w:br w:type="page"/>
      </w:r>
    </w:p>
    <w:p w14:paraId="0B72C7A6" w14:textId="39E2DDCC" w:rsidR="00CF72B4" w:rsidRPr="00025ECC" w:rsidRDefault="009078D3" w:rsidP="008273F9">
      <w:pPr>
        <w:pStyle w:val="StepList413"/>
        <w:keepLines w:val="0"/>
        <w:widowControl w:val="0"/>
        <w:numPr>
          <w:ilvl w:val="0"/>
          <w:numId w:val="23"/>
        </w:numPr>
        <w:spacing w:before="120"/>
        <w:rPr>
          <w:rFonts w:cs="Arial"/>
        </w:rPr>
      </w:pPr>
      <w:r w:rsidRPr="00025ECC">
        <w:rPr>
          <w:rFonts w:cs="Arial"/>
        </w:rPr>
        <w:t xml:space="preserve">We’re going to create a job that joins our two tables, </w:t>
      </w:r>
      <w:r w:rsidRPr="00025ECC">
        <w:rPr>
          <w:rFonts w:cs="Arial"/>
          <w:color w:val="0000FF"/>
        </w:rPr>
        <w:t>CUSTOMER_DEMOGRAPHICS</w:t>
      </w:r>
      <w:r w:rsidRPr="00025ECC">
        <w:rPr>
          <w:rFonts w:cs="Arial"/>
        </w:rPr>
        <w:t xml:space="preserve"> and </w:t>
      </w:r>
      <w:r w:rsidRPr="00025ECC">
        <w:rPr>
          <w:rFonts w:cs="Arial"/>
          <w:color w:val="0000FF"/>
        </w:rPr>
        <w:t>CUSTOMER_ACTIVITY</w:t>
      </w:r>
      <w:r w:rsidRPr="00025ECC">
        <w:rPr>
          <w:rFonts w:cs="Arial"/>
        </w:rPr>
        <w:t xml:space="preserve">. </w:t>
      </w:r>
      <w:r w:rsidR="00030168">
        <w:rPr>
          <w:rFonts w:cs="Arial"/>
        </w:rPr>
        <w:t>L</w:t>
      </w:r>
      <w:r w:rsidRPr="00025ECC">
        <w:rPr>
          <w:rFonts w:cs="Arial"/>
        </w:rPr>
        <w:t>et’s start by dropping two stages to represent these tables.</w:t>
      </w:r>
      <w:r w:rsidR="00631393" w:rsidRPr="00025ECC">
        <w:rPr>
          <w:rFonts w:cs="Arial"/>
        </w:rPr>
        <w:t xml:space="preserve"> </w:t>
      </w:r>
    </w:p>
    <w:p w14:paraId="5A068063" w14:textId="4F639DB8" w:rsidR="00CF72B4" w:rsidRPr="00025ECC" w:rsidRDefault="00631393" w:rsidP="00CF72B4">
      <w:pPr>
        <w:pStyle w:val="StepList413"/>
        <w:keepLines w:val="0"/>
        <w:widowControl w:val="0"/>
        <w:tabs>
          <w:tab w:val="clear" w:pos="792"/>
        </w:tabs>
        <w:spacing w:before="120"/>
        <w:ind w:firstLine="0"/>
        <w:rPr>
          <w:rFonts w:cs="Arial"/>
        </w:rPr>
      </w:pPr>
      <w:r w:rsidRPr="00025ECC">
        <w:rPr>
          <w:rFonts w:cs="Arial"/>
        </w:rPr>
        <w:t xml:space="preserve">On the palette, find the </w:t>
      </w:r>
      <w:r w:rsidRPr="00025ECC">
        <w:rPr>
          <w:rFonts w:cs="Arial"/>
          <w:color w:val="0000FF"/>
        </w:rPr>
        <w:t>Connection</w:t>
      </w:r>
      <w:r w:rsidRPr="00025ECC">
        <w:rPr>
          <w:rFonts w:cs="Arial"/>
        </w:rPr>
        <w:t xml:space="preserve"> </w:t>
      </w:r>
      <w:r w:rsidR="00030168">
        <w:rPr>
          <w:rFonts w:cs="Arial"/>
        </w:rPr>
        <w:t>i</w:t>
      </w:r>
      <w:r w:rsidRPr="00025ECC">
        <w:rPr>
          <w:rFonts w:cs="Arial"/>
        </w:rPr>
        <w:t xml:space="preserve">con. It should be the first one on the palette. </w:t>
      </w:r>
    </w:p>
    <w:p w14:paraId="2D6D822E" w14:textId="7EBDCC8F" w:rsidR="00CF72B4" w:rsidRPr="00025ECC" w:rsidRDefault="00631393" w:rsidP="00CF72B4">
      <w:pPr>
        <w:pStyle w:val="StepList413"/>
        <w:keepLines w:val="0"/>
        <w:widowControl w:val="0"/>
        <w:tabs>
          <w:tab w:val="clear" w:pos="792"/>
        </w:tabs>
        <w:spacing w:before="120"/>
        <w:ind w:firstLine="0"/>
        <w:rPr>
          <w:rFonts w:cs="Arial"/>
        </w:rPr>
      </w:pPr>
      <w:r w:rsidRPr="00025ECC">
        <w:rPr>
          <w:rFonts w:cs="Arial"/>
        </w:rPr>
        <w:t xml:space="preserve">Left click </w:t>
      </w:r>
      <w:r w:rsidR="00030168">
        <w:rPr>
          <w:rFonts w:cs="Arial"/>
        </w:rPr>
        <w:t>the icon</w:t>
      </w:r>
      <w:r w:rsidRPr="00025ECC">
        <w:rPr>
          <w:rFonts w:cs="Arial"/>
        </w:rPr>
        <w:t>, drag it to the canvas, and left click again to release it. This will open up a window where you’ll be guided to fill out the connection information for the database we’ll be extracting from.</w:t>
      </w:r>
    </w:p>
    <w:p w14:paraId="5AA6A14C" w14:textId="27383205" w:rsidR="00E15277" w:rsidRPr="00025ECC" w:rsidRDefault="00FA3226" w:rsidP="00CF72B4">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31E3A456" wp14:editId="5309F59B">
            <wp:extent cx="4988565" cy="2305455"/>
            <wp:effectExtent l="0" t="0" r="2540" b="6350"/>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ell phone&#10;&#10;Description automatically generated"/>
                    <pic:cNvPicPr/>
                  </pic:nvPicPr>
                  <pic:blipFill>
                    <a:blip r:embed="rId155"/>
                    <a:stretch>
                      <a:fillRect/>
                    </a:stretch>
                  </pic:blipFill>
                  <pic:spPr>
                    <a:xfrm>
                      <a:off x="0" y="0"/>
                      <a:ext cx="5002111" cy="2311715"/>
                    </a:xfrm>
                    <a:prstGeom prst="rect">
                      <a:avLst/>
                    </a:prstGeom>
                  </pic:spPr>
                </pic:pic>
              </a:graphicData>
            </a:graphic>
          </wp:inline>
        </w:drawing>
      </w:r>
    </w:p>
    <w:p w14:paraId="2AAC7677" w14:textId="525D7D7D" w:rsidR="005055CB" w:rsidRDefault="005A6E1F" w:rsidP="0031158F">
      <w:pPr>
        <w:pStyle w:val="StepList413"/>
        <w:keepLines w:val="0"/>
        <w:widowControl w:val="0"/>
        <w:numPr>
          <w:ilvl w:val="0"/>
          <w:numId w:val="23"/>
        </w:numPr>
        <w:spacing w:before="120"/>
        <w:rPr>
          <w:rFonts w:cs="Arial"/>
          <w:color w:val="0000FF"/>
        </w:rPr>
      </w:pPr>
      <w:r w:rsidRPr="00025ECC">
        <w:rPr>
          <w:rFonts w:cs="Arial"/>
        </w:rPr>
        <w:t xml:space="preserve">The Connection asset browser appears. </w:t>
      </w:r>
      <w:r w:rsidR="00E15277" w:rsidRPr="00025ECC">
        <w:rPr>
          <w:rFonts w:cs="Arial"/>
        </w:rPr>
        <w:t>Click</w:t>
      </w:r>
      <w:r w:rsidR="0031158F" w:rsidRPr="00025ECC">
        <w:rPr>
          <w:rFonts w:cs="Arial"/>
        </w:rPr>
        <w:t xml:space="preserve"> </w:t>
      </w:r>
      <w:r w:rsidR="0031158F" w:rsidRPr="00025ECC">
        <w:rPr>
          <w:rFonts w:cs="Arial"/>
          <w:color w:val="0000FF"/>
        </w:rPr>
        <w:t>Db2 Advanced Edition</w:t>
      </w:r>
      <w:r w:rsidR="00E15277" w:rsidRPr="00025ECC">
        <w:rPr>
          <w:rFonts w:cs="Arial"/>
        </w:rPr>
        <w:t xml:space="preserve"> to </w:t>
      </w:r>
      <w:r w:rsidRPr="00025ECC">
        <w:rPr>
          <w:rFonts w:cs="Arial"/>
        </w:rPr>
        <w:t>select</w:t>
      </w:r>
      <w:r w:rsidR="00E15277" w:rsidRPr="00025ECC">
        <w:rPr>
          <w:rFonts w:cs="Arial"/>
        </w:rPr>
        <w:t xml:space="preserve"> our D</w:t>
      </w:r>
      <w:r w:rsidR="00384F69" w:rsidRPr="00025ECC">
        <w:rPr>
          <w:rFonts w:cs="Arial"/>
        </w:rPr>
        <w:t>b</w:t>
      </w:r>
      <w:r w:rsidR="00E15277" w:rsidRPr="00025ECC">
        <w:rPr>
          <w:rFonts w:cs="Arial"/>
        </w:rPr>
        <w:t xml:space="preserve">2 </w:t>
      </w:r>
      <w:r w:rsidR="00653949" w:rsidRPr="00025ECC">
        <w:rPr>
          <w:rFonts w:cs="Arial"/>
        </w:rPr>
        <w:t>Advanced Edition</w:t>
      </w:r>
      <w:r w:rsidR="00E15277" w:rsidRPr="00025ECC">
        <w:rPr>
          <w:rFonts w:cs="Arial"/>
        </w:rPr>
        <w:t xml:space="preserve"> connection, choose </w:t>
      </w:r>
      <w:r w:rsidR="006E75C9">
        <w:rPr>
          <w:rFonts w:cs="Arial"/>
        </w:rPr>
        <w:t xml:space="preserve">it </w:t>
      </w:r>
      <w:r w:rsidR="00E15277" w:rsidRPr="00025ECC">
        <w:rPr>
          <w:rFonts w:cs="Arial"/>
        </w:rPr>
        <w:t xml:space="preserve">from the list and then click </w:t>
      </w:r>
      <w:r w:rsidR="00E15277" w:rsidRPr="00025ECC">
        <w:rPr>
          <w:rFonts w:cs="Arial"/>
          <w:color w:val="0000FF"/>
        </w:rPr>
        <w:t>Next</w:t>
      </w:r>
      <w:r w:rsidR="006E75C9">
        <w:rPr>
          <w:rFonts w:cs="Arial"/>
          <w:color w:val="0000FF"/>
        </w:rPr>
        <w:t>.</w:t>
      </w:r>
    </w:p>
    <w:p w14:paraId="23EC2F97" w14:textId="19F016EE" w:rsidR="00FA3226" w:rsidRPr="00025ECC" w:rsidRDefault="00FA3226" w:rsidP="005055CB">
      <w:pPr>
        <w:pStyle w:val="StepList413"/>
        <w:keepLines w:val="0"/>
        <w:widowControl w:val="0"/>
        <w:tabs>
          <w:tab w:val="clear" w:pos="792"/>
        </w:tabs>
        <w:spacing w:before="120"/>
        <w:ind w:firstLine="0"/>
        <w:rPr>
          <w:rFonts w:cs="Arial"/>
          <w:color w:val="0000FF"/>
        </w:rPr>
      </w:pPr>
      <w:r w:rsidRPr="00025ECC">
        <w:rPr>
          <w:rFonts w:cs="Arial"/>
          <w:noProof/>
          <w:color w:val="0000FF"/>
        </w:rPr>
        <w:drawing>
          <wp:inline distT="0" distB="0" distL="0" distR="0" wp14:anchorId="129F1EEF" wp14:editId="4D481E19">
            <wp:extent cx="4805464" cy="3853208"/>
            <wp:effectExtent l="0" t="0" r="0" b="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ell phone&#10;&#10;Description automatically generated"/>
                    <pic:cNvPicPr/>
                  </pic:nvPicPr>
                  <pic:blipFill>
                    <a:blip r:embed="rId156"/>
                    <a:stretch>
                      <a:fillRect/>
                    </a:stretch>
                  </pic:blipFill>
                  <pic:spPr>
                    <a:xfrm>
                      <a:off x="0" y="0"/>
                      <a:ext cx="4821128" cy="3865768"/>
                    </a:xfrm>
                    <a:prstGeom prst="rect">
                      <a:avLst/>
                    </a:prstGeom>
                  </pic:spPr>
                </pic:pic>
              </a:graphicData>
            </a:graphic>
          </wp:inline>
        </w:drawing>
      </w:r>
    </w:p>
    <w:p w14:paraId="5E1FC4C9" w14:textId="77777777" w:rsidR="00FA3226" w:rsidRPr="00025ECC" w:rsidRDefault="00FA3226">
      <w:pPr>
        <w:spacing w:before="0" w:after="0"/>
        <w:rPr>
          <w:rFonts w:cs="Arial"/>
          <w:color w:val="0000FF"/>
          <w:szCs w:val="22"/>
        </w:rPr>
      </w:pPr>
      <w:r w:rsidRPr="00025ECC">
        <w:rPr>
          <w:rFonts w:cs="Arial"/>
          <w:color w:val="0000FF"/>
        </w:rPr>
        <w:br w:type="page"/>
      </w:r>
    </w:p>
    <w:p w14:paraId="0387DAF7" w14:textId="67A401D8" w:rsidR="00ED2B80" w:rsidRPr="00025ECC" w:rsidRDefault="00E15277" w:rsidP="008273F9">
      <w:pPr>
        <w:pStyle w:val="StepList413"/>
        <w:keepLines w:val="0"/>
        <w:widowControl w:val="0"/>
        <w:numPr>
          <w:ilvl w:val="0"/>
          <w:numId w:val="23"/>
        </w:numPr>
        <w:spacing w:before="120"/>
        <w:rPr>
          <w:rFonts w:cs="Arial"/>
        </w:rPr>
      </w:pPr>
      <w:r w:rsidRPr="00025ECC">
        <w:rPr>
          <w:rFonts w:cs="Arial"/>
        </w:rPr>
        <w:t xml:space="preserve">On the next window, choose Schema </w:t>
      </w:r>
      <w:r w:rsidRPr="00025ECC">
        <w:rPr>
          <w:rFonts w:cs="Arial"/>
          <w:color w:val="0000FF"/>
        </w:rPr>
        <w:t>CPDUSER</w:t>
      </w:r>
      <w:r w:rsidRPr="00025ECC">
        <w:rPr>
          <w:rFonts w:cs="Arial"/>
        </w:rPr>
        <w:t xml:space="preserve">, and click </w:t>
      </w:r>
      <w:r w:rsidRPr="00025ECC">
        <w:rPr>
          <w:rFonts w:cs="Arial"/>
          <w:color w:val="0000FF"/>
        </w:rPr>
        <w:t>Next</w:t>
      </w:r>
      <w:r w:rsidR="006E75C9">
        <w:rPr>
          <w:rFonts w:cs="Arial"/>
        </w:rPr>
        <w:t>.</w:t>
      </w:r>
    </w:p>
    <w:p w14:paraId="63C15342" w14:textId="4291791D" w:rsidR="003E76DC" w:rsidRPr="00025ECC" w:rsidRDefault="00FA3226" w:rsidP="00ED2B80">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61E01B3C" wp14:editId="762D04FB">
            <wp:extent cx="4810015" cy="3852153"/>
            <wp:effectExtent l="0" t="0" r="381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ell phone&#10;&#10;Description automatically generated"/>
                    <pic:cNvPicPr/>
                  </pic:nvPicPr>
                  <pic:blipFill>
                    <a:blip r:embed="rId157"/>
                    <a:stretch>
                      <a:fillRect/>
                    </a:stretch>
                  </pic:blipFill>
                  <pic:spPr>
                    <a:xfrm>
                      <a:off x="0" y="0"/>
                      <a:ext cx="4830768" cy="3868773"/>
                    </a:xfrm>
                    <a:prstGeom prst="rect">
                      <a:avLst/>
                    </a:prstGeom>
                  </pic:spPr>
                </pic:pic>
              </a:graphicData>
            </a:graphic>
          </wp:inline>
        </w:drawing>
      </w:r>
    </w:p>
    <w:p w14:paraId="625B50E2" w14:textId="19E7A8B8" w:rsidR="00F7147B" w:rsidRPr="00025ECC" w:rsidRDefault="00E15277" w:rsidP="00026F8D">
      <w:pPr>
        <w:pStyle w:val="StepList413"/>
        <w:keepLines w:val="0"/>
        <w:widowControl w:val="0"/>
        <w:numPr>
          <w:ilvl w:val="0"/>
          <w:numId w:val="23"/>
        </w:numPr>
        <w:spacing w:before="0" w:after="0"/>
        <w:rPr>
          <w:rFonts w:cs="Arial"/>
        </w:rPr>
      </w:pPr>
      <w:r w:rsidRPr="00025ECC">
        <w:rPr>
          <w:rFonts w:cs="Arial"/>
        </w:rPr>
        <w:t>Next</w:t>
      </w:r>
      <w:r w:rsidR="006E75C9">
        <w:rPr>
          <w:rFonts w:cs="Arial"/>
        </w:rPr>
        <w:t>,</w:t>
      </w:r>
      <w:r w:rsidRPr="00025ECC">
        <w:rPr>
          <w:rFonts w:cs="Arial"/>
        </w:rPr>
        <w:t xml:space="preserve"> it’s time to choose our table – we’re going to choose </w:t>
      </w:r>
      <w:r w:rsidRPr="00025ECC">
        <w:rPr>
          <w:rFonts w:cs="Arial"/>
          <w:color w:val="0000FF"/>
        </w:rPr>
        <w:t>CUSTOMER_DEMOGRAPHICS</w:t>
      </w:r>
      <w:r w:rsidRPr="00025ECC">
        <w:rPr>
          <w:rFonts w:cs="Arial"/>
        </w:rPr>
        <w:t xml:space="preserve"> and then click </w:t>
      </w:r>
      <w:r w:rsidRPr="00025ECC">
        <w:rPr>
          <w:rFonts w:cs="Arial"/>
          <w:color w:val="0000FF"/>
        </w:rPr>
        <w:t>Next</w:t>
      </w:r>
      <w:r w:rsidR="006E75C9">
        <w:rPr>
          <w:rFonts w:cs="Arial"/>
        </w:rPr>
        <w:t>.</w:t>
      </w:r>
    </w:p>
    <w:p w14:paraId="407C5E8C" w14:textId="7E43FAB2" w:rsidR="00F7147B" w:rsidRPr="00025ECC" w:rsidRDefault="00F7147B" w:rsidP="00F7147B">
      <w:pPr>
        <w:pStyle w:val="StepList413"/>
        <w:keepLines w:val="0"/>
        <w:widowControl w:val="0"/>
        <w:tabs>
          <w:tab w:val="clear" w:pos="792"/>
        </w:tabs>
        <w:spacing w:before="0" w:after="0"/>
        <w:ind w:firstLine="0"/>
        <w:rPr>
          <w:rFonts w:cs="Arial"/>
        </w:rPr>
      </w:pPr>
    </w:p>
    <w:p w14:paraId="050F488C" w14:textId="643AD7F9" w:rsidR="00FA3226" w:rsidRPr="00025ECC" w:rsidRDefault="00FA3226" w:rsidP="00F7147B">
      <w:pPr>
        <w:pStyle w:val="StepList413"/>
        <w:keepLines w:val="0"/>
        <w:widowControl w:val="0"/>
        <w:tabs>
          <w:tab w:val="clear" w:pos="792"/>
        </w:tabs>
        <w:spacing w:before="0" w:after="0"/>
        <w:ind w:firstLine="0"/>
        <w:rPr>
          <w:rFonts w:cs="Arial"/>
        </w:rPr>
      </w:pPr>
      <w:r w:rsidRPr="00025ECC">
        <w:rPr>
          <w:rFonts w:cs="Arial"/>
          <w:noProof/>
        </w:rPr>
        <w:drawing>
          <wp:inline distT="0" distB="0" distL="0" distR="0" wp14:anchorId="0F3BEFFC" wp14:editId="43494387">
            <wp:extent cx="4475018" cy="3599623"/>
            <wp:effectExtent l="0" t="0" r="1905" b="127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ell phone&#10;&#10;Description automatically generated"/>
                    <pic:cNvPicPr/>
                  </pic:nvPicPr>
                  <pic:blipFill>
                    <a:blip r:embed="rId158"/>
                    <a:stretch>
                      <a:fillRect/>
                    </a:stretch>
                  </pic:blipFill>
                  <pic:spPr>
                    <a:xfrm>
                      <a:off x="0" y="0"/>
                      <a:ext cx="4504301" cy="3623178"/>
                    </a:xfrm>
                    <a:prstGeom prst="rect">
                      <a:avLst/>
                    </a:prstGeom>
                  </pic:spPr>
                </pic:pic>
              </a:graphicData>
            </a:graphic>
          </wp:inline>
        </w:drawing>
      </w:r>
    </w:p>
    <w:p w14:paraId="03F08AB1" w14:textId="77777777" w:rsidR="00FA3226" w:rsidRPr="00025ECC" w:rsidRDefault="00FA3226">
      <w:pPr>
        <w:spacing w:before="0" w:after="0"/>
        <w:rPr>
          <w:rFonts w:cs="Arial"/>
          <w:szCs w:val="22"/>
        </w:rPr>
      </w:pPr>
      <w:r w:rsidRPr="00025ECC">
        <w:rPr>
          <w:rFonts w:cs="Arial"/>
        </w:rPr>
        <w:br w:type="page"/>
      </w:r>
    </w:p>
    <w:p w14:paraId="6084EBB0" w14:textId="77777777" w:rsidR="00F47CEF" w:rsidRPr="00025ECC" w:rsidRDefault="00E15277" w:rsidP="008273F9">
      <w:pPr>
        <w:pStyle w:val="StepList413"/>
        <w:keepLines w:val="0"/>
        <w:widowControl w:val="0"/>
        <w:numPr>
          <w:ilvl w:val="0"/>
          <w:numId w:val="23"/>
        </w:numPr>
        <w:spacing w:before="120"/>
        <w:rPr>
          <w:rFonts w:cs="Arial"/>
        </w:rPr>
      </w:pPr>
      <w:r w:rsidRPr="00025ECC">
        <w:rPr>
          <w:rFonts w:cs="Arial"/>
        </w:rPr>
        <w:t xml:space="preserve">Now we see a list of the columns in our table. </w:t>
      </w:r>
    </w:p>
    <w:p w14:paraId="0C7AE01D" w14:textId="674047E0" w:rsidR="00F47CEF" w:rsidRPr="00025ECC" w:rsidRDefault="00E15277" w:rsidP="00F47CEF">
      <w:pPr>
        <w:pStyle w:val="StepList413"/>
        <w:keepLines w:val="0"/>
        <w:widowControl w:val="0"/>
        <w:tabs>
          <w:tab w:val="clear" w:pos="792"/>
        </w:tabs>
        <w:spacing w:before="120"/>
        <w:ind w:firstLine="0"/>
        <w:rPr>
          <w:rFonts w:cs="Arial"/>
        </w:rPr>
      </w:pPr>
      <w:r w:rsidRPr="00025ECC">
        <w:rPr>
          <w:rFonts w:cs="Arial"/>
        </w:rPr>
        <w:t xml:space="preserve">Click </w:t>
      </w:r>
      <w:r w:rsidRPr="00025ECC">
        <w:rPr>
          <w:rFonts w:cs="Arial"/>
          <w:color w:val="0000FF"/>
        </w:rPr>
        <w:t xml:space="preserve">Add to </w:t>
      </w:r>
      <w:r w:rsidR="001D261A" w:rsidRPr="00025ECC">
        <w:rPr>
          <w:rFonts w:cs="Arial"/>
          <w:color w:val="0000FF"/>
        </w:rPr>
        <w:t>j</w:t>
      </w:r>
      <w:r w:rsidRPr="00025ECC">
        <w:rPr>
          <w:rFonts w:cs="Arial"/>
          <w:color w:val="0000FF"/>
        </w:rPr>
        <w:t>ob</w:t>
      </w:r>
      <w:r w:rsidR="006E75C9">
        <w:rPr>
          <w:rFonts w:cs="Arial"/>
        </w:rPr>
        <w:t>.</w:t>
      </w:r>
    </w:p>
    <w:p w14:paraId="15E4D2D8" w14:textId="3553FE34" w:rsidR="00F47CEF" w:rsidRPr="00025ECC" w:rsidRDefault="00FA3226" w:rsidP="00F47CEF">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724BE87F" wp14:editId="0F10D4CF">
            <wp:extent cx="5204298" cy="4173008"/>
            <wp:effectExtent l="0" t="0" r="3175" b="5715"/>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ell phone&#10;&#10;Description automatically generated"/>
                    <pic:cNvPicPr/>
                  </pic:nvPicPr>
                  <pic:blipFill>
                    <a:blip r:embed="rId159"/>
                    <a:stretch>
                      <a:fillRect/>
                    </a:stretch>
                  </pic:blipFill>
                  <pic:spPr>
                    <a:xfrm>
                      <a:off x="0" y="0"/>
                      <a:ext cx="5217262" cy="4183403"/>
                    </a:xfrm>
                    <a:prstGeom prst="rect">
                      <a:avLst/>
                    </a:prstGeom>
                  </pic:spPr>
                </pic:pic>
              </a:graphicData>
            </a:graphic>
          </wp:inline>
        </w:drawing>
      </w:r>
    </w:p>
    <w:p w14:paraId="6ED36E6B" w14:textId="28123C96" w:rsidR="004307F4" w:rsidRPr="00025ECC" w:rsidRDefault="00E15277" w:rsidP="004307F4">
      <w:pPr>
        <w:pStyle w:val="StepList413"/>
        <w:keepLines w:val="0"/>
        <w:widowControl w:val="0"/>
        <w:numPr>
          <w:ilvl w:val="0"/>
          <w:numId w:val="23"/>
        </w:numPr>
        <w:spacing w:before="120"/>
        <w:rPr>
          <w:rFonts w:cs="Arial"/>
        </w:rPr>
      </w:pPr>
      <w:r w:rsidRPr="00025ECC">
        <w:rPr>
          <w:rFonts w:cs="Arial"/>
        </w:rPr>
        <w:t xml:space="preserve">Now, we’ll do the same process for our second table. Repeat </w:t>
      </w:r>
      <w:r w:rsidR="009234CC" w:rsidRPr="00025ECC">
        <w:rPr>
          <w:rFonts w:cs="Arial"/>
        </w:rPr>
        <w:t>the same steps you just</w:t>
      </w:r>
      <w:r w:rsidR="006E75C9">
        <w:rPr>
          <w:rFonts w:cs="Arial"/>
        </w:rPr>
        <w:t xml:space="preserve"> did</w:t>
      </w:r>
      <w:r w:rsidR="00710522" w:rsidRPr="00025ECC">
        <w:rPr>
          <w:rFonts w:cs="Arial"/>
        </w:rPr>
        <w:t xml:space="preserve">, but </w:t>
      </w:r>
      <w:r w:rsidR="009234CC" w:rsidRPr="00025ECC">
        <w:rPr>
          <w:rFonts w:cs="Arial"/>
        </w:rPr>
        <w:t xml:space="preserve">this time, </w:t>
      </w:r>
      <w:r w:rsidR="00710522" w:rsidRPr="00025ECC">
        <w:rPr>
          <w:rFonts w:cs="Arial"/>
        </w:rPr>
        <w:t>c</w:t>
      </w:r>
      <w:r w:rsidRPr="00025ECC">
        <w:rPr>
          <w:rFonts w:cs="Arial"/>
        </w:rPr>
        <w:t>hange the schema you choose to ‘SOLUTIONS’ and the table name to ‘</w:t>
      </w:r>
      <w:r w:rsidRPr="00025ECC">
        <w:rPr>
          <w:rFonts w:cs="Arial"/>
          <w:color w:val="0000FF"/>
        </w:rPr>
        <w:t>CUSTOMER_ACTIVITY’</w:t>
      </w:r>
      <w:r w:rsidRPr="00025ECC">
        <w:rPr>
          <w:rFonts w:cs="Arial"/>
        </w:rPr>
        <w:t xml:space="preserve">. When </w:t>
      </w:r>
      <w:r w:rsidR="006E75C9">
        <w:rPr>
          <w:rFonts w:cs="Arial"/>
        </w:rPr>
        <w:t>finished</w:t>
      </w:r>
      <w:r w:rsidRPr="00025ECC">
        <w:rPr>
          <w:rFonts w:cs="Arial"/>
        </w:rPr>
        <w:t>, your canvas should look like thi</w:t>
      </w:r>
      <w:r w:rsidR="00C77D29" w:rsidRPr="00025ECC">
        <w:rPr>
          <w:rFonts w:cs="Arial"/>
        </w:rPr>
        <w:t>s:</w:t>
      </w:r>
    </w:p>
    <w:p w14:paraId="6596AF2F" w14:textId="006AD736" w:rsidR="000A1BD5" w:rsidRPr="00025ECC" w:rsidRDefault="000A1BD5" w:rsidP="004307F4">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6622A2C" wp14:editId="6EE50936">
            <wp:extent cx="2965822" cy="2520950"/>
            <wp:effectExtent l="0" t="0" r="6350" b="0"/>
            <wp:docPr id="190" name="Picture 19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close up of text on a white background&#10;&#10;Description automatically generated"/>
                    <pic:cNvPicPr/>
                  </pic:nvPicPr>
                  <pic:blipFill>
                    <a:blip r:embed="rId160"/>
                    <a:stretch>
                      <a:fillRect/>
                    </a:stretch>
                  </pic:blipFill>
                  <pic:spPr>
                    <a:xfrm>
                      <a:off x="0" y="0"/>
                      <a:ext cx="2985456" cy="2537639"/>
                    </a:xfrm>
                    <a:prstGeom prst="rect">
                      <a:avLst/>
                    </a:prstGeom>
                  </pic:spPr>
                </pic:pic>
              </a:graphicData>
            </a:graphic>
          </wp:inline>
        </w:drawing>
      </w:r>
    </w:p>
    <w:p w14:paraId="775B6E77" w14:textId="77777777" w:rsidR="000A1BD5" w:rsidRPr="00025ECC" w:rsidRDefault="000A1BD5">
      <w:pPr>
        <w:spacing w:before="0" w:after="0"/>
        <w:rPr>
          <w:rFonts w:cs="Arial"/>
          <w:szCs w:val="22"/>
        </w:rPr>
      </w:pPr>
      <w:r w:rsidRPr="00025ECC">
        <w:rPr>
          <w:rFonts w:cs="Arial"/>
        </w:rPr>
        <w:br w:type="page"/>
      </w:r>
    </w:p>
    <w:p w14:paraId="6C12659C" w14:textId="5EAB02A8" w:rsidR="003B21DB" w:rsidRPr="00025ECC" w:rsidRDefault="003B21DB" w:rsidP="005F79C0">
      <w:pPr>
        <w:pStyle w:val="StepList"/>
        <w:keepNext/>
        <w:spacing w:before="120"/>
        <w:rPr>
          <w:rFonts w:cs="Arial"/>
        </w:rPr>
      </w:pPr>
      <w:r w:rsidRPr="00025ECC">
        <w:rPr>
          <w:rFonts w:cs="Arial"/>
        </w:rPr>
        <w:t xml:space="preserve">Single click </w:t>
      </w:r>
      <w:r w:rsidR="008E2B4B">
        <w:rPr>
          <w:rFonts w:cs="Arial"/>
        </w:rPr>
        <w:t>the</w:t>
      </w:r>
      <w:r w:rsidR="008E2B4B" w:rsidRPr="00025ECC">
        <w:rPr>
          <w:rFonts w:cs="Arial"/>
        </w:rPr>
        <w:t xml:space="preserve"> </w:t>
      </w:r>
      <w:r w:rsidRPr="00025ECC">
        <w:rPr>
          <w:rFonts w:cs="Arial"/>
          <w:color w:val="0000FF"/>
        </w:rPr>
        <w:t>CUSTOMER_DEMOGRAPHICS</w:t>
      </w:r>
      <w:r w:rsidRPr="00025ECC">
        <w:rPr>
          <w:rFonts w:cs="Arial"/>
        </w:rPr>
        <w:t xml:space="preserve"> icon on the canvas. </w:t>
      </w:r>
    </w:p>
    <w:p w14:paraId="0D7CFD13" w14:textId="57744DF9" w:rsidR="003B21DB" w:rsidRPr="00025ECC" w:rsidRDefault="003B21DB" w:rsidP="005F79C0">
      <w:pPr>
        <w:pStyle w:val="StepList"/>
        <w:keepNext/>
        <w:spacing w:before="120"/>
        <w:rPr>
          <w:rFonts w:cs="Arial"/>
        </w:rPr>
      </w:pPr>
      <w:r w:rsidRPr="00025ECC">
        <w:rPr>
          <w:rFonts w:cs="Arial"/>
        </w:rPr>
        <w:t>Navigate to the palette on the left and do the following:</w:t>
      </w:r>
    </w:p>
    <w:p w14:paraId="0F056C04" w14:textId="6191E1C3"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 xml:space="preserve">Find the </w:t>
      </w:r>
      <w:r w:rsidRPr="00025ECC">
        <w:rPr>
          <w:rFonts w:cs="Arial"/>
          <w:color w:val="0000FF"/>
        </w:rPr>
        <w:t>Join</w:t>
      </w:r>
      <w:r w:rsidRPr="00025ECC">
        <w:rPr>
          <w:rFonts w:cs="Arial"/>
        </w:rPr>
        <w:t xml:space="preserve"> icon on the palette (</w:t>
      </w:r>
      <w:r w:rsidR="008E2B4B">
        <w:rPr>
          <w:rFonts w:cs="Arial"/>
        </w:rPr>
        <w:t>i</w:t>
      </w:r>
      <w:r w:rsidRPr="00025ECC">
        <w:rPr>
          <w:rFonts w:cs="Arial"/>
        </w:rPr>
        <w:t>n the Stages section.)</w:t>
      </w:r>
      <w:r w:rsidR="008E2B4B">
        <w:rPr>
          <w:rFonts w:cs="Arial"/>
        </w:rPr>
        <w:t>.</w:t>
      </w:r>
    </w:p>
    <w:p w14:paraId="5E0D8C13" w14:textId="6187B545"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Click it once</w:t>
      </w:r>
      <w:r w:rsidR="008E2B4B">
        <w:rPr>
          <w:rFonts w:cs="Arial"/>
        </w:rPr>
        <w:t>.</w:t>
      </w:r>
    </w:p>
    <w:p w14:paraId="48C39EB3" w14:textId="3576A599"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Hold your mouse button down and drag the stage to the canvas</w:t>
      </w:r>
      <w:r w:rsidR="008E2B4B">
        <w:rPr>
          <w:rFonts w:cs="Arial"/>
        </w:rPr>
        <w:t>.</w:t>
      </w:r>
    </w:p>
    <w:p w14:paraId="13AC2527" w14:textId="77777777"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 xml:space="preserve">This should draw a link from </w:t>
      </w:r>
      <w:r w:rsidRPr="00025ECC">
        <w:rPr>
          <w:rFonts w:cs="Arial"/>
          <w:color w:val="0000FF"/>
        </w:rPr>
        <w:t>CUSTOMER_DEMOGRAPHICS</w:t>
      </w:r>
      <w:r w:rsidRPr="00025ECC">
        <w:rPr>
          <w:rFonts w:cs="Arial"/>
        </w:rPr>
        <w:t xml:space="preserve"> to the join stage. [If you do not see the link being drawn, remove the Join and make sure that you click  </w:t>
      </w:r>
      <w:r w:rsidRPr="00025ECC">
        <w:rPr>
          <w:rFonts w:cs="Arial"/>
          <w:color w:val="0000FF"/>
        </w:rPr>
        <w:t>CUSTOMER_DEMOGRAPHIC</w:t>
      </w:r>
      <w:r w:rsidRPr="00025ECC">
        <w:rPr>
          <w:rFonts w:cs="Arial"/>
        </w:rPr>
        <w:t xml:space="preserve"> first.]</w:t>
      </w:r>
    </w:p>
    <w:p w14:paraId="4E1A00C4" w14:textId="23BBA936"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 xml:space="preserve">Next, single click on the </w:t>
      </w:r>
      <w:r w:rsidRPr="00025ECC">
        <w:rPr>
          <w:rFonts w:cs="Arial"/>
          <w:color w:val="0000FF"/>
        </w:rPr>
        <w:t>CUSTOMER_ACTIVITY</w:t>
      </w:r>
      <w:r w:rsidRPr="00025ECC">
        <w:rPr>
          <w:rFonts w:cs="Arial"/>
        </w:rPr>
        <w:t xml:space="preserve"> stage</w:t>
      </w:r>
      <w:r w:rsidR="008E2B4B">
        <w:rPr>
          <w:rFonts w:cs="Arial"/>
        </w:rPr>
        <w:t>.</w:t>
      </w:r>
    </w:p>
    <w:p w14:paraId="569C3080" w14:textId="71575328" w:rsidR="003B21DB" w:rsidRPr="00025ECC" w:rsidRDefault="003B21DB" w:rsidP="003C677F">
      <w:pPr>
        <w:pStyle w:val="StepList"/>
        <w:keepNext/>
        <w:numPr>
          <w:ilvl w:val="1"/>
          <w:numId w:val="26"/>
        </w:numPr>
        <w:tabs>
          <w:tab w:val="clear" w:pos="1354"/>
          <w:tab w:val="left" w:pos="1260"/>
        </w:tabs>
        <w:spacing w:before="120"/>
        <w:ind w:left="1260" w:hanging="450"/>
        <w:rPr>
          <w:rFonts w:cs="Arial"/>
        </w:rPr>
      </w:pPr>
      <w:r w:rsidRPr="00025ECC">
        <w:rPr>
          <w:rFonts w:cs="Arial"/>
        </w:rPr>
        <w:t xml:space="preserve">Click the small blue button on the stage, then drag </w:t>
      </w:r>
      <w:r w:rsidRPr="00025ECC">
        <w:rPr>
          <w:rFonts w:cs="Arial"/>
          <w:color w:val="0000FF"/>
        </w:rPr>
        <w:t>a link</w:t>
      </w:r>
      <w:r w:rsidRPr="00025ECC">
        <w:rPr>
          <w:rFonts w:cs="Arial"/>
        </w:rPr>
        <w:t xml:space="preserve"> to the join stage</w:t>
      </w:r>
      <w:r w:rsidR="008E2B4B">
        <w:rPr>
          <w:rFonts w:cs="Arial"/>
        </w:rPr>
        <w:t>.</w:t>
      </w:r>
    </w:p>
    <w:p w14:paraId="2D51A638" w14:textId="77777777" w:rsidR="00A87672" w:rsidRPr="00025ECC" w:rsidRDefault="00A87672" w:rsidP="003C677F">
      <w:pPr>
        <w:pStyle w:val="StepList"/>
        <w:keepNext/>
        <w:numPr>
          <w:ilvl w:val="1"/>
          <w:numId w:val="26"/>
        </w:numPr>
        <w:tabs>
          <w:tab w:val="clear" w:pos="1354"/>
          <w:tab w:val="left" w:pos="1260"/>
        </w:tabs>
        <w:spacing w:before="120"/>
        <w:ind w:left="1260" w:hanging="450"/>
        <w:rPr>
          <w:rFonts w:cs="Arial"/>
        </w:rPr>
      </w:pPr>
      <w:r w:rsidRPr="00025ECC">
        <w:rPr>
          <w:rFonts w:cs="Arial"/>
        </w:rPr>
        <w:t>You should see the join between CUSTOMER_DEMOGRAPHIC and CUSTOMER_ACTIVITY.</w:t>
      </w:r>
    </w:p>
    <w:p w14:paraId="6AA609A0" w14:textId="4B5F05BC" w:rsidR="003B21DB" w:rsidRPr="00025ECC" w:rsidRDefault="00D65EAA" w:rsidP="00A87672">
      <w:pPr>
        <w:pStyle w:val="StepList"/>
        <w:keepNext/>
        <w:numPr>
          <w:ilvl w:val="0"/>
          <w:numId w:val="0"/>
        </w:numPr>
        <w:tabs>
          <w:tab w:val="clear" w:pos="1354"/>
          <w:tab w:val="left" w:pos="1260"/>
        </w:tabs>
        <w:spacing w:before="120"/>
        <w:ind w:left="1260"/>
        <w:rPr>
          <w:rFonts w:cs="Arial"/>
        </w:rPr>
      </w:pPr>
      <w:r w:rsidRPr="00025ECC">
        <w:rPr>
          <w:rFonts w:cs="Arial"/>
          <w:noProof/>
        </w:rPr>
        <w:drawing>
          <wp:inline distT="0" distB="0" distL="0" distR="0" wp14:anchorId="176BCC59" wp14:editId="25725B4C">
            <wp:extent cx="3297676" cy="2107431"/>
            <wp:effectExtent l="0" t="0" r="4445" b="1270"/>
            <wp:docPr id="591" name="Picture 5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A close up of a map&#10;&#10;Description automatically generated"/>
                    <pic:cNvPicPr/>
                  </pic:nvPicPr>
                  <pic:blipFill>
                    <a:blip r:embed="rId161"/>
                    <a:stretch>
                      <a:fillRect/>
                    </a:stretch>
                  </pic:blipFill>
                  <pic:spPr>
                    <a:xfrm>
                      <a:off x="0" y="0"/>
                      <a:ext cx="3322143" cy="2123067"/>
                    </a:xfrm>
                    <a:prstGeom prst="rect">
                      <a:avLst/>
                    </a:prstGeom>
                  </pic:spPr>
                </pic:pic>
              </a:graphicData>
            </a:graphic>
          </wp:inline>
        </w:drawing>
      </w:r>
    </w:p>
    <w:p w14:paraId="621D2D46" w14:textId="348EE3E9" w:rsidR="00B27501" w:rsidRPr="00025ECC" w:rsidRDefault="00B27501" w:rsidP="00A87672">
      <w:pPr>
        <w:pStyle w:val="StepList"/>
        <w:keepNext/>
        <w:spacing w:before="120"/>
        <w:rPr>
          <w:rFonts w:cs="Arial"/>
        </w:rPr>
      </w:pPr>
      <w:r w:rsidRPr="00025ECC">
        <w:rPr>
          <w:rFonts w:cs="Arial"/>
        </w:rPr>
        <w:t xml:space="preserve">If you do not get it right it the first time, delete the </w:t>
      </w:r>
      <w:r w:rsidRPr="00025ECC">
        <w:rPr>
          <w:rFonts w:cs="Arial"/>
          <w:color w:val="0000FF"/>
        </w:rPr>
        <w:t>Join</w:t>
      </w:r>
      <w:r w:rsidRPr="00025ECC">
        <w:rPr>
          <w:rFonts w:cs="Arial"/>
        </w:rPr>
        <w:t xml:space="preserve"> from canvas and try again.</w:t>
      </w:r>
    </w:p>
    <w:p w14:paraId="20D3EEB1" w14:textId="77D1B4A0" w:rsidR="00B27501" w:rsidRPr="00025ECC" w:rsidRDefault="00B27501" w:rsidP="00A87672">
      <w:pPr>
        <w:pStyle w:val="StepList"/>
        <w:keepNext/>
        <w:spacing w:before="120"/>
        <w:rPr>
          <w:rFonts w:cs="Arial"/>
        </w:rPr>
      </w:pPr>
      <w:r w:rsidRPr="00025ECC">
        <w:rPr>
          <w:rFonts w:cs="Arial"/>
        </w:rPr>
        <w:t xml:space="preserve">Single click </w:t>
      </w:r>
      <w:r w:rsidRPr="00025ECC">
        <w:rPr>
          <w:rFonts w:cs="Arial"/>
          <w:color w:val="0000FF"/>
        </w:rPr>
        <w:t>Join</w:t>
      </w:r>
      <w:r w:rsidRPr="00025ECC">
        <w:rPr>
          <w:rFonts w:cs="Arial"/>
        </w:rPr>
        <w:t xml:space="preserve"> on the canvas to select it. </w:t>
      </w:r>
      <w:r w:rsidR="00F264A3" w:rsidRPr="00025ECC">
        <w:rPr>
          <w:rFonts w:cs="Arial"/>
        </w:rPr>
        <w:t>(</w:t>
      </w:r>
      <w:r w:rsidRPr="00025ECC">
        <w:rPr>
          <w:rFonts w:cs="Arial"/>
        </w:rPr>
        <w:t>Make sure you select it before going to next step.</w:t>
      </w:r>
      <w:r w:rsidR="00F264A3" w:rsidRPr="00025ECC">
        <w:rPr>
          <w:rFonts w:cs="Arial"/>
        </w:rPr>
        <w:t>)</w:t>
      </w:r>
    </w:p>
    <w:p w14:paraId="774AF553" w14:textId="68CA34F6" w:rsidR="004307F4" w:rsidRPr="00025ECC" w:rsidRDefault="000F5E99" w:rsidP="00A87672">
      <w:pPr>
        <w:pStyle w:val="StepList"/>
        <w:keepNext/>
        <w:spacing w:before="120"/>
        <w:rPr>
          <w:rFonts w:cs="Arial"/>
        </w:rPr>
      </w:pPr>
      <w:r w:rsidRPr="00025ECC">
        <w:rPr>
          <w:rFonts w:cs="Arial"/>
        </w:rPr>
        <w:t>Next, go to the palette</w:t>
      </w:r>
      <w:r w:rsidR="008E2B4B">
        <w:rPr>
          <w:rFonts w:cs="Arial"/>
        </w:rPr>
        <w:t xml:space="preserve">, </w:t>
      </w:r>
      <w:r w:rsidRPr="00025ECC">
        <w:rPr>
          <w:rFonts w:cs="Arial"/>
        </w:rPr>
        <w:t xml:space="preserve">select the </w:t>
      </w:r>
      <w:r w:rsidRPr="00025ECC">
        <w:rPr>
          <w:rFonts w:cs="Arial"/>
          <w:color w:val="0000FF"/>
        </w:rPr>
        <w:t xml:space="preserve">transformer </w:t>
      </w:r>
      <w:r w:rsidRPr="00025ECC">
        <w:rPr>
          <w:rFonts w:cs="Arial"/>
        </w:rPr>
        <w:t xml:space="preserve">stage, and drag it onto the screen. </w:t>
      </w:r>
    </w:p>
    <w:p w14:paraId="57330EC8" w14:textId="342129BD" w:rsidR="00B36DE2" w:rsidRPr="00025ECC" w:rsidRDefault="004307F4" w:rsidP="004307F4">
      <w:pPr>
        <w:pStyle w:val="StepList"/>
        <w:keepNext/>
        <w:numPr>
          <w:ilvl w:val="0"/>
          <w:numId w:val="0"/>
        </w:numPr>
        <w:spacing w:before="120"/>
        <w:ind w:left="792"/>
        <w:rPr>
          <w:rFonts w:cs="Arial"/>
        </w:rPr>
      </w:pPr>
      <w:r w:rsidRPr="00025ECC">
        <w:rPr>
          <w:rFonts w:cs="Arial"/>
          <w:noProof/>
        </w:rPr>
        <w:drawing>
          <wp:inline distT="0" distB="0" distL="0" distR="0" wp14:anchorId="43913171" wp14:editId="27D1BBDF">
            <wp:extent cx="4203700" cy="2094526"/>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12560" cy="2098941"/>
                    </a:xfrm>
                    <a:prstGeom prst="rect">
                      <a:avLst/>
                    </a:prstGeom>
                    <a:noFill/>
                    <a:ln>
                      <a:noFill/>
                    </a:ln>
                  </pic:spPr>
                </pic:pic>
              </a:graphicData>
            </a:graphic>
          </wp:inline>
        </w:drawing>
      </w:r>
    </w:p>
    <w:p w14:paraId="66BC4878" w14:textId="3E1DD0BF" w:rsidR="00D65EAA" w:rsidRPr="00025ECC" w:rsidRDefault="00B02C12" w:rsidP="00D65EAA">
      <w:pPr>
        <w:pStyle w:val="StepList"/>
        <w:keepNext/>
        <w:spacing w:before="120"/>
        <w:rPr>
          <w:rFonts w:cs="Arial"/>
        </w:rPr>
      </w:pPr>
      <w:r w:rsidRPr="00025ECC">
        <w:rPr>
          <w:rFonts w:cs="Arial"/>
        </w:rPr>
        <w:t>Lastly, we’ll add our target stage. Single click on the Transform stage. Then select</w:t>
      </w:r>
      <w:r w:rsidR="008E2B4B">
        <w:rPr>
          <w:rFonts w:cs="Arial"/>
        </w:rPr>
        <w:t xml:space="preserve"> the</w:t>
      </w:r>
      <w:r w:rsidRPr="00025ECC">
        <w:rPr>
          <w:rFonts w:cs="Arial"/>
        </w:rPr>
        <w:t xml:space="preserve"> </w:t>
      </w:r>
      <w:r w:rsidRPr="00025ECC">
        <w:rPr>
          <w:rFonts w:cs="Arial"/>
          <w:color w:val="0000FF"/>
        </w:rPr>
        <w:t>Connector</w:t>
      </w:r>
      <w:r w:rsidRPr="00025ECC">
        <w:rPr>
          <w:rFonts w:cs="Arial"/>
        </w:rPr>
        <w:t xml:space="preserve"> icon at the top of the palette, and drag it onto the canvas</w:t>
      </w:r>
      <w:r w:rsidR="008E2B4B">
        <w:rPr>
          <w:rFonts w:cs="Arial"/>
        </w:rPr>
        <w:t>. T</w:t>
      </w:r>
      <w:r w:rsidR="008B1EE5" w:rsidRPr="00025ECC">
        <w:rPr>
          <w:rFonts w:cs="Arial"/>
        </w:rPr>
        <w:t>his will pop up the connections configuration window.</w:t>
      </w:r>
      <w:r w:rsidR="00D65EAA" w:rsidRPr="00025ECC">
        <w:rPr>
          <w:rFonts w:cs="Arial"/>
          <w:noProof/>
        </w:rPr>
        <w:t xml:space="preserve"> </w:t>
      </w:r>
    </w:p>
    <w:p w14:paraId="4D613B15" w14:textId="77777777" w:rsidR="00D65EAA" w:rsidRPr="00025ECC" w:rsidRDefault="00D65EAA">
      <w:pPr>
        <w:spacing w:before="0" w:after="0"/>
        <w:rPr>
          <w:rFonts w:cs="Arial"/>
          <w:szCs w:val="22"/>
        </w:rPr>
      </w:pPr>
      <w:r w:rsidRPr="00025ECC">
        <w:rPr>
          <w:rFonts w:cs="Arial"/>
        </w:rPr>
        <w:br w:type="page"/>
      </w:r>
    </w:p>
    <w:p w14:paraId="38FF67C0" w14:textId="46847D17" w:rsidR="00603552" w:rsidRPr="00025ECC" w:rsidRDefault="008B1EE5" w:rsidP="00386C1D">
      <w:pPr>
        <w:pStyle w:val="StepList"/>
        <w:keepNext/>
        <w:spacing w:before="120"/>
        <w:rPr>
          <w:rFonts w:cs="Arial"/>
        </w:rPr>
      </w:pPr>
      <w:r w:rsidRPr="00025ECC">
        <w:rPr>
          <w:rFonts w:cs="Arial"/>
        </w:rPr>
        <w:t xml:space="preserve">Click the link at the bottom that says </w:t>
      </w:r>
      <w:r w:rsidRPr="00025ECC">
        <w:rPr>
          <w:rFonts w:cs="Arial"/>
          <w:color w:val="0000FF"/>
        </w:rPr>
        <w:t xml:space="preserve">Add </w:t>
      </w:r>
      <w:r w:rsidR="00182EE8" w:rsidRPr="00025ECC">
        <w:rPr>
          <w:rFonts w:cs="Arial"/>
          <w:color w:val="0000FF"/>
        </w:rPr>
        <w:t>a</w:t>
      </w:r>
      <w:r w:rsidRPr="00025ECC">
        <w:rPr>
          <w:rFonts w:cs="Arial"/>
          <w:color w:val="0000FF"/>
        </w:rPr>
        <w:t>s Target</w:t>
      </w:r>
      <w:r w:rsidRPr="00025ECC">
        <w:rPr>
          <w:rFonts w:cs="Arial"/>
        </w:rPr>
        <w:t>. This should immediately link the target stage with the Transformer stage, but if not</w:t>
      </w:r>
      <w:r w:rsidR="008E2B4B">
        <w:rPr>
          <w:rFonts w:cs="Arial"/>
        </w:rPr>
        <w:t>,</w:t>
      </w:r>
      <w:r w:rsidRPr="00025ECC">
        <w:rPr>
          <w:rFonts w:cs="Arial"/>
        </w:rPr>
        <w:t xml:space="preserve"> draw the link from the transformer stage to the target.</w:t>
      </w:r>
      <w:r w:rsidR="00603552" w:rsidRPr="00025ECC">
        <w:rPr>
          <w:rFonts w:cs="Arial"/>
          <w:noProof/>
        </w:rPr>
        <w:t xml:space="preserve"> </w:t>
      </w:r>
    </w:p>
    <w:p w14:paraId="2CE11921" w14:textId="2BD892EA" w:rsidR="004307F4" w:rsidRPr="00025ECC" w:rsidRDefault="00603552" w:rsidP="00603552">
      <w:pPr>
        <w:pStyle w:val="StepList"/>
        <w:keepNext/>
        <w:numPr>
          <w:ilvl w:val="0"/>
          <w:numId w:val="0"/>
        </w:numPr>
        <w:spacing w:before="120"/>
        <w:ind w:left="792"/>
        <w:rPr>
          <w:rFonts w:cs="Arial"/>
          <w:noProof/>
        </w:rPr>
      </w:pPr>
      <w:r w:rsidRPr="00025ECC">
        <w:rPr>
          <w:rFonts w:cs="Arial"/>
          <w:noProof/>
        </w:rPr>
        <w:drawing>
          <wp:inline distT="0" distB="0" distL="0" distR="0" wp14:anchorId="6561A3BB" wp14:editId="44E16FC8">
            <wp:extent cx="4838774" cy="3881336"/>
            <wp:effectExtent l="0" t="0" r="0" b="5080"/>
            <wp:docPr id="625" name="Picture 6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descr="A screenshot of a cell phone&#10;&#10;Description automatically generated"/>
                    <pic:cNvPicPr/>
                  </pic:nvPicPr>
                  <pic:blipFill>
                    <a:blip r:embed="rId163"/>
                    <a:stretch>
                      <a:fillRect/>
                    </a:stretch>
                  </pic:blipFill>
                  <pic:spPr>
                    <a:xfrm>
                      <a:off x="0" y="0"/>
                      <a:ext cx="4856632" cy="3895661"/>
                    </a:xfrm>
                    <a:prstGeom prst="rect">
                      <a:avLst/>
                    </a:prstGeom>
                  </pic:spPr>
                </pic:pic>
              </a:graphicData>
            </a:graphic>
          </wp:inline>
        </w:drawing>
      </w:r>
    </w:p>
    <w:p w14:paraId="799C60BE" w14:textId="528DDF54" w:rsidR="004307F4" w:rsidRPr="00025ECC" w:rsidRDefault="001A0A13" w:rsidP="00603552">
      <w:pPr>
        <w:pStyle w:val="StepList"/>
        <w:keepNext/>
        <w:numPr>
          <w:ilvl w:val="0"/>
          <w:numId w:val="0"/>
        </w:numPr>
        <w:spacing w:before="120"/>
        <w:ind w:left="792"/>
        <w:rPr>
          <w:rFonts w:cs="Arial"/>
          <w:noProof/>
        </w:rPr>
      </w:pPr>
      <w:r w:rsidRPr="00025ECC">
        <w:rPr>
          <w:rFonts w:cs="Arial"/>
          <w:noProof/>
        </w:rPr>
        <w:t>You should see the following:</w:t>
      </w:r>
    </w:p>
    <w:p w14:paraId="7091D2D9" w14:textId="5C7B19DF" w:rsidR="00386C1D" w:rsidRPr="00025ECC" w:rsidRDefault="004307F4" w:rsidP="00603552">
      <w:pPr>
        <w:pStyle w:val="StepList"/>
        <w:keepNext/>
        <w:numPr>
          <w:ilvl w:val="0"/>
          <w:numId w:val="0"/>
        </w:numPr>
        <w:spacing w:before="120"/>
        <w:ind w:left="792"/>
        <w:rPr>
          <w:rFonts w:cs="Arial"/>
        </w:rPr>
      </w:pPr>
      <w:r w:rsidRPr="00025ECC">
        <w:rPr>
          <w:rFonts w:cs="Arial"/>
          <w:noProof/>
        </w:rPr>
        <w:drawing>
          <wp:inline distT="0" distB="0" distL="0" distR="0" wp14:anchorId="3ED72D8D" wp14:editId="3E461AD9">
            <wp:extent cx="4286250" cy="226009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91162" cy="2262681"/>
                    </a:xfrm>
                    <a:prstGeom prst="rect">
                      <a:avLst/>
                    </a:prstGeom>
                    <a:noFill/>
                    <a:ln>
                      <a:noFill/>
                    </a:ln>
                  </pic:spPr>
                </pic:pic>
              </a:graphicData>
            </a:graphic>
          </wp:inline>
        </w:drawing>
      </w:r>
    </w:p>
    <w:p w14:paraId="30F35887" w14:textId="7A6A499B" w:rsidR="00BD6142" w:rsidRPr="00025ECC" w:rsidRDefault="008B1EE5" w:rsidP="00386C1D">
      <w:pPr>
        <w:pStyle w:val="StepList"/>
        <w:keepNext/>
        <w:spacing w:before="120"/>
        <w:rPr>
          <w:rFonts w:cs="Arial"/>
        </w:rPr>
      </w:pPr>
      <w:r w:rsidRPr="00025ECC">
        <w:rPr>
          <w:rFonts w:cs="Arial"/>
        </w:rPr>
        <w:t xml:space="preserve">Next, double click the </w:t>
      </w:r>
      <w:r w:rsidR="00710522" w:rsidRPr="00025ECC">
        <w:rPr>
          <w:rFonts w:cs="Arial"/>
          <w:color w:val="0000FF"/>
        </w:rPr>
        <w:t xml:space="preserve">last </w:t>
      </w:r>
      <w:r w:rsidRPr="00025ECC">
        <w:rPr>
          <w:rFonts w:cs="Arial"/>
          <w:color w:val="0000FF"/>
        </w:rPr>
        <w:t>connection</w:t>
      </w:r>
      <w:r w:rsidR="00710522" w:rsidRPr="00025ECC">
        <w:rPr>
          <w:rFonts w:cs="Arial"/>
          <w:color w:val="0000FF"/>
        </w:rPr>
        <w:t xml:space="preserve"> icon</w:t>
      </w:r>
      <w:r w:rsidR="00857090" w:rsidRPr="00025ECC">
        <w:rPr>
          <w:rFonts w:cs="Arial"/>
        </w:rPr>
        <w:t xml:space="preserve">. </w:t>
      </w:r>
    </w:p>
    <w:p w14:paraId="415DCC9F" w14:textId="7AE4708F" w:rsidR="00991206" w:rsidRPr="00025ECC" w:rsidRDefault="00857090" w:rsidP="002D0E84">
      <w:pPr>
        <w:pStyle w:val="StepList"/>
        <w:keepNext/>
        <w:numPr>
          <w:ilvl w:val="0"/>
          <w:numId w:val="0"/>
        </w:numPr>
        <w:spacing w:before="120"/>
        <w:ind w:left="792"/>
        <w:rPr>
          <w:rFonts w:cs="Arial"/>
        </w:rPr>
      </w:pPr>
      <w:r w:rsidRPr="00025ECC">
        <w:rPr>
          <w:rFonts w:cs="Arial"/>
        </w:rPr>
        <w:t>This will bring up the property sheet for our target table. We’ll want to put in a table name, and we’ll also want to create the table as part of the job run if it</w:t>
      </w:r>
      <w:r w:rsidR="00386C1D" w:rsidRPr="00025ECC">
        <w:rPr>
          <w:rFonts w:cs="Arial"/>
        </w:rPr>
        <w:t xml:space="preserve"> is</w:t>
      </w:r>
      <w:r w:rsidRPr="00025ECC">
        <w:rPr>
          <w:rFonts w:cs="Arial"/>
        </w:rPr>
        <w:t xml:space="preserve"> not there</w:t>
      </w:r>
      <w:r w:rsidR="00386C1D" w:rsidRPr="00025ECC">
        <w:rPr>
          <w:rFonts w:cs="Arial"/>
        </w:rPr>
        <w:t>.</w:t>
      </w:r>
    </w:p>
    <w:p w14:paraId="2AE25184" w14:textId="77777777" w:rsidR="004307F4" w:rsidRPr="00025ECC" w:rsidRDefault="004307F4">
      <w:pPr>
        <w:spacing w:before="0" w:after="0"/>
        <w:rPr>
          <w:rFonts w:cs="Arial"/>
          <w:szCs w:val="22"/>
        </w:rPr>
      </w:pPr>
      <w:r w:rsidRPr="00025ECC">
        <w:rPr>
          <w:rFonts w:cs="Arial"/>
        </w:rPr>
        <w:br w:type="page"/>
      </w:r>
    </w:p>
    <w:p w14:paraId="67969DD3" w14:textId="18411898" w:rsidR="00991206" w:rsidRPr="00025ECC" w:rsidRDefault="00857090" w:rsidP="00991206">
      <w:pPr>
        <w:pStyle w:val="StepList"/>
        <w:keepNext/>
        <w:spacing w:before="120"/>
        <w:rPr>
          <w:rFonts w:cs="Arial"/>
        </w:rPr>
      </w:pPr>
      <w:r w:rsidRPr="00025ECC">
        <w:rPr>
          <w:rFonts w:cs="Arial"/>
        </w:rPr>
        <w:t xml:space="preserve">First, under the </w:t>
      </w:r>
      <w:r w:rsidRPr="00025ECC">
        <w:rPr>
          <w:rFonts w:cs="Arial"/>
          <w:color w:val="0000FF"/>
        </w:rPr>
        <w:t>Table</w:t>
      </w:r>
      <w:r w:rsidR="00182EE8" w:rsidRPr="00025ECC">
        <w:rPr>
          <w:rFonts w:cs="Arial"/>
          <w:color w:val="0000FF"/>
        </w:rPr>
        <w:t xml:space="preserve"> </w:t>
      </w:r>
      <w:r w:rsidR="00991206" w:rsidRPr="00025ECC">
        <w:rPr>
          <w:rFonts w:cs="Arial"/>
          <w:color w:val="0000FF"/>
        </w:rPr>
        <w:t>n</w:t>
      </w:r>
      <w:r w:rsidRPr="00025ECC">
        <w:rPr>
          <w:rFonts w:cs="Arial"/>
          <w:color w:val="0000FF"/>
        </w:rPr>
        <w:t>ame</w:t>
      </w:r>
      <w:r w:rsidRPr="00025ECC">
        <w:rPr>
          <w:rFonts w:cs="Arial"/>
        </w:rPr>
        <w:t xml:space="preserve"> field, enter </w:t>
      </w:r>
      <w:r w:rsidRPr="00025ECC">
        <w:rPr>
          <w:rFonts w:cs="Arial"/>
          <w:color w:val="0000FF"/>
        </w:rPr>
        <w:t>CPDUSER.JOINED_CUSTOMERS</w:t>
      </w:r>
      <w:r w:rsidRPr="00025ECC">
        <w:rPr>
          <w:rFonts w:cs="Arial"/>
        </w:rPr>
        <w:t xml:space="preserve">, and then under </w:t>
      </w:r>
      <w:r w:rsidRPr="00025ECC">
        <w:rPr>
          <w:rFonts w:cs="Arial"/>
          <w:color w:val="0000FF"/>
        </w:rPr>
        <w:t>Table</w:t>
      </w:r>
      <w:r w:rsidRPr="00025ECC">
        <w:rPr>
          <w:rFonts w:cs="Arial"/>
        </w:rPr>
        <w:t xml:space="preserve"> </w:t>
      </w:r>
      <w:r w:rsidR="00182EE8" w:rsidRPr="00025ECC">
        <w:rPr>
          <w:rFonts w:cs="Arial"/>
          <w:color w:val="0000FF"/>
        </w:rPr>
        <w:t>a</w:t>
      </w:r>
      <w:r w:rsidRPr="00025ECC">
        <w:rPr>
          <w:rFonts w:cs="Arial"/>
          <w:color w:val="0000FF"/>
        </w:rPr>
        <w:t>ction</w:t>
      </w:r>
      <w:r w:rsidRPr="00025ECC">
        <w:rPr>
          <w:rFonts w:cs="Arial"/>
        </w:rPr>
        <w:t xml:space="preserve"> choose </w:t>
      </w:r>
      <w:r w:rsidRPr="00025ECC">
        <w:rPr>
          <w:rFonts w:cs="Arial"/>
          <w:color w:val="0000FF"/>
        </w:rPr>
        <w:t>Replace</w:t>
      </w:r>
      <w:r w:rsidRPr="00025ECC">
        <w:rPr>
          <w:rFonts w:cs="Arial"/>
        </w:rPr>
        <w:t xml:space="preserve">. </w:t>
      </w:r>
    </w:p>
    <w:p w14:paraId="4E344FA3" w14:textId="77777777" w:rsidR="00391841" w:rsidRPr="00025ECC" w:rsidRDefault="00857090" w:rsidP="00391841">
      <w:pPr>
        <w:pStyle w:val="StepList"/>
        <w:keepNext/>
        <w:numPr>
          <w:ilvl w:val="0"/>
          <w:numId w:val="0"/>
        </w:numPr>
        <w:spacing w:before="120"/>
        <w:ind w:left="792"/>
        <w:rPr>
          <w:rFonts w:cs="Arial"/>
        </w:rPr>
      </w:pPr>
      <w:r w:rsidRPr="00025ECC">
        <w:rPr>
          <w:rFonts w:cs="Arial"/>
        </w:rPr>
        <w:t xml:space="preserve">This will attempt to drop and re-create the table, but if no table of the same name exists, it will just create the table. </w:t>
      </w:r>
    </w:p>
    <w:p w14:paraId="38566977" w14:textId="418A7E84" w:rsidR="00124CDC" w:rsidRPr="00025ECC" w:rsidRDefault="00857090" w:rsidP="00124CDC">
      <w:pPr>
        <w:pStyle w:val="StepList"/>
        <w:keepNext/>
        <w:numPr>
          <w:ilvl w:val="0"/>
          <w:numId w:val="0"/>
        </w:numPr>
        <w:spacing w:before="120"/>
        <w:ind w:left="792"/>
        <w:rPr>
          <w:rFonts w:cs="Arial"/>
        </w:rPr>
      </w:pPr>
      <w:r w:rsidRPr="00025ECC">
        <w:rPr>
          <w:rFonts w:cs="Arial"/>
        </w:rPr>
        <w:t xml:space="preserve">Click </w:t>
      </w:r>
      <w:r w:rsidRPr="00025ECC">
        <w:rPr>
          <w:rFonts w:cs="Arial"/>
          <w:color w:val="0000FF"/>
        </w:rPr>
        <w:t>OK</w:t>
      </w:r>
      <w:r w:rsidRPr="00025ECC">
        <w:rPr>
          <w:rFonts w:cs="Arial"/>
        </w:rPr>
        <w:t xml:space="preserve"> to save the properties.</w:t>
      </w:r>
    </w:p>
    <w:p w14:paraId="55D75966" w14:textId="70CB43B9" w:rsidR="002B7E7F" w:rsidRPr="00025ECC" w:rsidRDefault="00A1269E" w:rsidP="00124CDC">
      <w:pPr>
        <w:pStyle w:val="StepList"/>
        <w:keepNext/>
        <w:numPr>
          <w:ilvl w:val="0"/>
          <w:numId w:val="0"/>
        </w:numPr>
        <w:spacing w:before="120"/>
        <w:ind w:left="792"/>
        <w:rPr>
          <w:rFonts w:cs="Arial"/>
        </w:rPr>
      </w:pPr>
      <w:r w:rsidRPr="00025ECC">
        <w:rPr>
          <w:rFonts w:cs="Arial"/>
          <w:noProof/>
        </w:rPr>
        <w:drawing>
          <wp:inline distT="0" distB="0" distL="0" distR="0" wp14:anchorId="40F1FAAE" wp14:editId="1A135652">
            <wp:extent cx="3715966" cy="2013164"/>
            <wp:effectExtent l="0" t="0" r="5715"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ell phone&#10;&#10;Description automatically generated"/>
                    <pic:cNvPicPr/>
                  </pic:nvPicPr>
                  <pic:blipFill>
                    <a:blip r:embed="rId165"/>
                    <a:stretch>
                      <a:fillRect/>
                    </a:stretch>
                  </pic:blipFill>
                  <pic:spPr>
                    <a:xfrm>
                      <a:off x="0" y="0"/>
                      <a:ext cx="3726871" cy="2019072"/>
                    </a:xfrm>
                    <a:prstGeom prst="rect">
                      <a:avLst/>
                    </a:prstGeom>
                  </pic:spPr>
                </pic:pic>
              </a:graphicData>
            </a:graphic>
          </wp:inline>
        </w:drawing>
      </w:r>
    </w:p>
    <w:p w14:paraId="3D976396" w14:textId="3997DF5B" w:rsidR="00A1269E" w:rsidRPr="00025ECC" w:rsidRDefault="002B7E7F" w:rsidP="00991206">
      <w:pPr>
        <w:pStyle w:val="StepList"/>
        <w:keepNext/>
        <w:spacing w:before="120"/>
        <w:rPr>
          <w:rFonts w:cs="Arial"/>
          <w:noProof/>
        </w:rPr>
      </w:pPr>
      <w:r w:rsidRPr="00025ECC">
        <w:rPr>
          <w:rFonts w:cs="Arial"/>
        </w:rPr>
        <w:t>Your job should now look like this:</w:t>
      </w:r>
      <w:r w:rsidR="00A1269E" w:rsidRPr="00025ECC">
        <w:rPr>
          <w:rFonts w:cs="Arial"/>
          <w:noProof/>
        </w:rPr>
        <w:t xml:space="preserve"> </w:t>
      </w:r>
    </w:p>
    <w:p w14:paraId="126065D3" w14:textId="682AC957" w:rsidR="003B7313" w:rsidRPr="00025ECC" w:rsidRDefault="003B7313" w:rsidP="003B7313">
      <w:pPr>
        <w:pStyle w:val="StepList"/>
        <w:keepNext/>
        <w:numPr>
          <w:ilvl w:val="0"/>
          <w:numId w:val="0"/>
        </w:numPr>
        <w:spacing w:before="120"/>
        <w:ind w:left="792"/>
        <w:rPr>
          <w:rFonts w:cs="Arial"/>
          <w:noProof/>
        </w:rPr>
      </w:pPr>
      <w:r w:rsidRPr="00025ECC">
        <w:rPr>
          <w:rFonts w:cs="Arial"/>
          <w:noProof/>
        </w:rPr>
        <w:drawing>
          <wp:inline distT="0" distB="0" distL="0" distR="0" wp14:anchorId="1DA3C2C7" wp14:editId="63D2886B">
            <wp:extent cx="5069766"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6496" cy="2193658"/>
                    </a:xfrm>
                    <a:prstGeom prst="rect">
                      <a:avLst/>
                    </a:prstGeom>
                    <a:noFill/>
                    <a:ln>
                      <a:noFill/>
                    </a:ln>
                  </pic:spPr>
                </pic:pic>
              </a:graphicData>
            </a:graphic>
          </wp:inline>
        </w:drawing>
      </w:r>
    </w:p>
    <w:p w14:paraId="64C3F1D2" w14:textId="77777777" w:rsidR="00A1269E" w:rsidRPr="00025ECC" w:rsidRDefault="00A1269E">
      <w:pPr>
        <w:spacing w:before="0" w:after="0"/>
        <w:rPr>
          <w:rFonts w:cs="Arial"/>
          <w:noProof/>
          <w:szCs w:val="22"/>
        </w:rPr>
      </w:pPr>
      <w:r w:rsidRPr="00025ECC">
        <w:rPr>
          <w:rFonts w:cs="Arial"/>
          <w:noProof/>
        </w:rPr>
        <w:br w:type="page"/>
      </w:r>
    </w:p>
    <w:p w14:paraId="410C0077" w14:textId="047ABC69" w:rsidR="00822399" w:rsidRPr="00025ECC" w:rsidRDefault="002B7E7F" w:rsidP="00991206">
      <w:pPr>
        <w:pStyle w:val="StepList"/>
        <w:keepNext/>
        <w:spacing w:before="120"/>
        <w:rPr>
          <w:rFonts w:cs="Arial"/>
        </w:rPr>
      </w:pPr>
      <w:r w:rsidRPr="00025ECC">
        <w:rPr>
          <w:rFonts w:cs="Arial"/>
        </w:rPr>
        <w:t xml:space="preserve">Next, we’ll save, compile and then run the job. </w:t>
      </w:r>
    </w:p>
    <w:p w14:paraId="5F0F7A21" w14:textId="77777777" w:rsidR="00124CDC" w:rsidRPr="00025ECC" w:rsidRDefault="004A16A4" w:rsidP="00822399">
      <w:pPr>
        <w:pStyle w:val="StepList"/>
        <w:keepNext/>
        <w:numPr>
          <w:ilvl w:val="0"/>
          <w:numId w:val="0"/>
        </w:numPr>
        <w:spacing w:before="120"/>
        <w:ind w:left="792"/>
        <w:rPr>
          <w:rFonts w:cs="Arial"/>
        </w:rPr>
      </w:pPr>
      <w:r w:rsidRPr="00025ECC">
        <w:rPr>
          <w:rFonts w:cs="Arial"/>
        </w:rPr>
        <w:t xml:space="preserve">First, click the </w:t>
      </w:r>
      <w:r w:rsidRPr="00025ECC">
        <w:rPr>
          <w:rFonts w:cs="Arial"/>
          <w:color w:val="0000FF"/>
        </w:rPr>
        <w:t>diskette</w:t>
      </w:r>
      <w:r w:rsidRPr="00025ECC">
        <w:rPr>
          <w:rFonts w:cs="Arial"/>
        </w:rPr>
        <w:t xml:space="preserve"> icon to save the job</w:t>
      </w:r>
      <w:r w:rsidR="00822399" w:rsidRPr="00025ECC">
        <w:rPr>
          <w:rFonts w:cs="Arial"/>
        </w:rPr>
        <w:t xml:space="preserve">. </w:t>
      </w:r>
    </w:p>
    <w:p w14:paraId="5C77599B" w14:textId="77777777" w:rsidR="005055CB" w:rsidRDefault="00822399" w:rsidP="00822399">
      <w:pPr>
        <w:pStyle w:val="StepList"/>
        <w:keepNext/>
        <w:numPr>
          <w:ilvl w:val="0"/>
          <w:numId w:val="0"/>
        </w:numPr>
        <w:spacing w:before="120"/>
        <w:ind w:left="792"/>
        <w:rPr>
          <w:rFonts w:cs="Arial"/>
          <w:color w:val="0000FF"/>
        </w:rPr>
      </w:pPr>
      <w:r w:rsidRPr="00025ECC">
        <w:rPr>
          <w:rFonts w:cs="Arial"/>
        </w:rPr>
        <w:t>Gi</w:t>
      </w:r>
      <w:r w:rsidR="004A16A4" w:rsidRPr="00025ECC">
        <w:rPr>
          <w:rFonts w:cs="Arial"/>
        </w:rPr>
        <w:t>ve it a name</w:t>
      </w:r>
      <w:r w:rsidRPr="00025ECC">
        <w:rPr>
          <w:rFonts w:cs="Arial"/>
        </w:rPr>
        <w:t xml:space="preserve"> (</w:t>
      </w:r>
      <w:r w:rsidR="004A16A4" w:rsidRPr="00025ECC">
        <w:rPr>
          <w:rFonts w:cs="Arial"/>
        </w:rPr>
        <w:t xml:space="preserve">or take the default </w:t>
      </w:r>
      <w:r w:rsidR="004A16A4" w:rsidRPr="00025ECC">
        <w:rPr>
          <w:rFonts w:cs="Arial"/>
          <w:color w:val="0000FF"/>
        </w:rPr>
        <w:t>Job_1</w:t>
      </w:r>
      <w:r w:rsidRPr="00025ECC">
        <w:rPr>
          <w:rFonts w:cs="Arial"/>
        </w:rPr>
        <w:t>)</w:t>
      </w:r>
      <w:r w:rsidR="004A16A4" w:rsidRPr="00025ECC">
        <w:rPr>
          <w:rFonts w:cs="Arial"/>
        </w:rPr>
        <w:t xml:space="preserve"> and click </w:t>
      </w:r>
      <w:r w:rsidR="003B41F0" w:rsidRPr="00025ECC">
        <w:rPr>
          <w:rFonts w:cs="Arial"/>
          <w:color w:val="0000FF"/>
        </w:rPr>
        <w:t>S</w:t>
      </w:r>
      <w:r w:rsidR="004A16A4" w:rsidRPr="00025ECC">
        <w:rPr>
          <w:rFonts w:cs="Arial"/>
          <w:color w:val="0000FF"/>
        </w:rPr>
        <w:t>ave</w:t>
      </w:r>
      <w:r w:rsidR="00A91068" w:rsidRPr="00025ECC">
        <w:rPr>
          <w:rFonts w:cs="Arial"/>
          <w:color w:val="0000FF"/>
        </w:rPr>
        <w:t>.</w:t>
      </w:r>
    </w:p>
    <w:p w14:paraId="0C763498" w14:textId="69B56F11" w:rsidR="00F46DA6" w:rsidRPr="00025ECC" w:rsidRDefault="00A1269E" w:rsidP="00822399">
      <w:pPr>
        <w:pStyle w:val="StepList"/>
        <w:keepNext/>
        <w:numPr>
          <w:ilvl w:val="0"/>
          <w:numId w:val="0"/>
        </w:numPr>
        <w:spacing w:before="120"/>
        <w:ind w:left="792"/>
        <w:rPr>
          <w:rFonts w:cs="Arial"/>
        </w:rPr>
      </w:pPr>
      <w:r w:rsidRPr="00025ECC">
        <w:rPr>
          <w:rFonts w:cs="Arial"/>
          <w:noProof/>
        </w:rPr>
        <w:drawing>
          <wp:inline distT="0" distB="0" distL="0" distR="0" wp14:anchorId="15CDB8B1" wp14:editId="64A758A4">
            <wp:extent cx="4264257" cy="5058383"/>
            <wp:effectExtent l="0" t="0" r="3175" b="0"/>
            <wp:docPr id="198" name="Picture 1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ell phone&#10;&#10;Description automatically generated"/>
                    <pic:cNvPicPr/>
                  </pic:nvPicPr>
                  <pic:blipFill>
                    <a:blip r:embed="rId167"/>
                    <a:stretch>
                      <a:fillRect/>
                    </a:stretch>
                  </pic:blipFill>
                  <pic:spPr>
                    <a:xfrm>
                      <a:off x="0" y="0"/>
                      <a:ext cx="4294141" cy="5093832"/>
                    </a:xfrm>
                    <a:prstGeom prst="rect">
                      <a:avLst/>
                    </a:prstGeom>
                  </pic:spPr>
                </pic:pic>
              </a:graphicData>
            </a:graphic>
          </wp:inline>
        </w:drawing>
      </w:r>
    </w:p>
    <w:p w14:paraId="736839FA" w14:textId="18DE0362" w:rsidR="00506CD9" w:rsidRPr="00025ECC" w:rsidRDefault="004A16A4" w:rsidP="00124CDC">
      <w:pPr>
        <w:pStyle w:val="StepList"/>
        <w:keepNext/>
        <w:spacing w:before="120"/>
        <w:rPr>
          <w:rFonts w:cs="Arial"/>
          <w:noProof/>
        </w:rPr>
      </w:pPr>
      <w:r w:rsidRPr="00025ECC">
        <w:rPr>
          <w:rFonts w:cs="Arial"/>
        </w:rPr>
        <w:t xml:space="preserve">Next, we’ll compile the job by clicking the </w:t>
      </w:r>
      <w:r w:rsidRPr="00025ECC">
        <w:rPr>
          <w:rFonts w:cs="Arial"/>
          <w:color w:val="0000FF"/>
        </w:rPr>
        <w:t>wrench</w:t>
      </w:r>
      <w:r w:rsidRPr="00025ECC">
        <w:rPr>
          <w:rFonts w:cs="Arial"/>
        </w:rPr>
        <w:t xml:space="preserve"> icon</w:t>
      </w:r>
      <w:r w:rsidR="00AE7276">
        <w:rPr>
          <w:rFonts w:cs="Arial"/>
        </w:rPr>
        <w:t>.</w:t>
      </w:r>
    </w:p>
    <w:p w14:paraId="693CC613" w14:textId="2E88DF4E" w:rsidR="00A1269E" w:rsidRPr="00025ECC" w:rsidRDefault="005E355F" w:rsidP="00506CD9">
      <w:pPr>
        <w:pStyle w:val="StepList"/>
        <w:keepNext/>
        <w:numPr>
          <w:ilvl w:val="0"/>
          <w:numId w:val="0"/>
        </w:numPr>
        <w:spacing w:before="120"/>
        <w:ind w:left="792"/>
        <w:rPr>
          <w:rFonts w:cs="Arial"/>
          <w:noProof/>
        </w:rPr>
      </w:pPr>
      <w:r w:rsidRPr="00025ECC">
        <w:rPr>
          <w:rFonts w:cs="Arial"/>
          <w:noProof/>
        </w:rPr>
        <w:drawing>
          <wp:inline distT="0" distB="0" distL="0" distR="0" wp14:anchorId="5F25BD06" wp14:editId="6E603E1F">
            <wp:extent cx="2743200" cy="1757482"/>
            <wp:effectExtent l="0" t="0" r="0" b="0"/>
            <wp:docPr id="667" name="Picture 6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52721" cy="1763582"/>
                    </a:xfrm>
                    <a:prstGeom prst="rect">
                      <a:avLst/>
                    </a:prstGeom>
                  </pic:spPr>
                </pic:pic>
              </a:graphicData>
            </a:graphic>
          </wp:inline>
        </w:drawing>
      </w:r>
    </w:p>
    <w:p w14:paraId="748B53AB" w14:textId="77777777" w:rsidR="00A1269E" w:rsidRPr="00025ECC" w:rsidRDefault="00A1269E">
      <w:pPr>
        <w:spacing w:before="0" w:after="0"/>
        <w:rPr>
          <w:rFonts w:cs="Arial"/>
          <w:noProof/>
          <w:szCs w:val="22"/>
        </w:rPr>
      </w:pPr>
      <w:r w:rsidRPr="00025ECC">
        <w:rPr>
          <w:rFonts w:cs="Arial"/>
          <w:noProof/>
        </w:rPr>
        <w:br w:type="page"/>
      </w:r>
    </w:p>
    <w:p w14:paraId="6E12C314" w14:textId="6A2096A3" w:rsidR="004A16A4" w:rsidRPr="00025ECC" w:rsidRDefault="005E355F" w:rsidP="00991206">
      <w:pPr>
        <w:pStyle w:val="StepList"/>
        <w:keepNext/>
        <w:spacing w:before="120"/>
        <w:rPr>
          <w:rFonts w:cs="Arial"/>
        </w:rPr>
      </w:pPr>
      <w:r w:rsidRPr="00025ECC">
        <w:rPr>
          <w:rFonts w:cs="Arial"/>
        </w:rPr>
        <w:t>Begin to run</w:t>
      </w:r>
      <w:r w:rsidR="004A16A4" w:rsidRPr="00025ECC">
        <w:rPr>
          <w:rFonts w:cs="Arial"/>
        </w:rPr>
        <w:t xml:space="preserve"> the job by clicking the </w:t>
      </w:r>
      <w:r w:rsidR="004A16A4" w:rsidRPr="00025ECC">
        <w:rPr>
          <w:rFonts w:cs="Arial"/>
          <w:color w:val="0000FF"/>
        </w:rPr>
        <w:t>run</w:t>
      </w:r>
      <w:r w:rsidR="004A16A4" w:rsidRPr="00025ECC">
        <w:rPr>
          <w:rFonts w:cs="Arial"/>
        </w:rPr>
        <w:t xml:space="preserve"> icon</w:t>
      </w:r>
      <w:r w:rsidR="00E10DBA" w:rsidRPr="00025ECC">
        <w:rPr>
          <w:rFonts w:cs="Arial"/>
        </w:rPr>
        <w:t xml:space="preserve">, then </w:t>
      </w:r>
      <w:r w:rsidR="00E10DBA" w:rsidRPr="00025ECC">
        <w:rPr>
          <w:rFonts w:cs="Arial"/>
          <w:color w:val="0000FF"/>
        </w:rPr>
        <w:t xml:space="preserve">Run </w:t>
      </w:r>
      <w:r w:rsidR="00E10DBA" w:rsidRPr="00025ECC">
        <w:rPr>
          <w:rFonts w:cs="Arial"/>
        </w:rPr>
        <w:t>the job</w:t>
      </w:r>
      <w:r w:rsidR="00AE7276">
        <w:rPr>
          <w:rFonts w:cs="Arial"/>
        </w:rPr>
        <w:t>.</w:t>
      </w:r>
    </w:p>
    <w:p w14:paraId="65AFA7D3" w14:textId="644AF4E8" w:rsidR="00E84DC8" w:rsidRPr="00025ECC" w:rsidRDefault="00A1269E" w:rsidP="00E84DC8">
      <w:pPr>
        <w:pStyle w:val="StepList"/>
        <w:keepNext/>
        <w:numPr>
          <w:ilvl w:val="0"/>
          <w:numId w:val="0"/>
        </w:numPr>
        <w:spacing w:before="120"/>
        <w:ind w:left="792"/>
        <w:rPr>
          <w:rFonts w:cs="Arial"/>
        </w:rPr>
      </w:pPr>
      <w:r w:rsidRPr="00025ECC">
        <w:rPr>
          <w:rFonts w:cs="Arial"/>
          <w:noProof/>
        </w:rPr>
        <w:drawing>
          <wp:inline distT="0" distB="0" distL="0" distR="0" wp14:anchorId="2AA25E4C" wp14:editId="1EE37BC4">
            <wp:extent cx="5217753" cy="4464996"/>
            <wp:effectExtent l="0" t="0" r="2540" b="5715"/>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ell phone&#10;&#10;Description automatically generated"/>
                    <pic:cNvPicPr/>
                  </pic:nvPicPr>
                  <pic:blipFill>
                    <a:blip r:embed="rId169"/>
                    <a:stretch>
                      <a:fillRect/>
                    </a:stretch>
                  </pic:blipFill>
                  <pic:spPr>
                    <a:xfrm>
                      <a:off x="0" y="0"/>
                      <a:ext cx="5258250" cy="4499650"/>
                    </a:xfrm>
                    <a:prstGeom prst="rect">
                      <a:avLst/>
                    </a:prstGeom>
                  </pic:spPr>
                </pic:pic>
              </a:graphicData>
            </a:graphic>
          </wp:inline>
        </w:drawing>
      </w:r>
    </w:p>
    <w:p w14:paraId="10B625F3" w14:textId="22332D27" w:rsidR="00A1269E" w:rsidRPr="00025ECC" w:rsidRDefault="00F46DA6" w:rsidP="00E84DC8">
      <w:pPr>
        <w:pStyle w:val="StepList"/>
        <w:keepNext/>
        <w:spacing w:before="120"/>
        <w:rPr>
          <w:rFonts w:cs="Arial"/>
          <w:i/>
          <w:iCs/>
        </w:rPr>
      </w:pPr>
      <w:r w:rsidRPr="00025ECC">
        <w:rPr>
          <w:rFonts w:cs="Arial"/>
        </w:rPr>
        <w:t>When the job is done you’ll see a green check mark and a run result.</w:t>
      </w:r>
      <w:r w:rsidR="00A1269E" w:rsidRPr="00025ECC">
        <w:rPr>
          <w:rFonts w:cs="Arial"/>
          <w:noProof/>
        </w:rPr>
        <w:t xml:space="preserve"> </w:t>
      </w:r>
      <w:r w:rsidR="0032196D" w:rsidRPr="00025ECC">
        <w:rPr>
          <w:rFonts w:cs="Arial"/>
          <w:noProof/>
        </w:rPr>
        <w:br/>
      </w:r>
      <w:r w:rsidR="0032196D" w:rsidRPr="00025ECC">
        <w:rPr>
          <w:rFonts w:cs="Arial"/>
          <w:i/>
          <w:iCs/>
          <w:noProof/>
        </w:rPr>
        <w:t>(Note: A Warning message may appear that may be safely ignored.)</w:t>
      </w:r>
    </w:p>
    <w:p w14:paraId="1DE4398E" w14:textId="6519253B" w:rsidR="001E0F37" w:rsidRPr="00025ECC" w:rsidRDefault="00A1269E" w:rsidP="00A1269E">
      <w:pPr>
        <w:pStyle w:val="StepList"/>
        <w:keepNext/>
        <w:numPr>
          <w:ilvl w:val="0"/>
          <w:numId w:val="0"/>
        </w:numPr>
        <w:spacing w:before="120"/>
        <w:ind w:left="792"/>
        <w:rPr>
          <w:rFonts w:cs="Arial"/>
        </w:rPr>
      </w:pPr>
      <w:r w:rsidRPr="00025ECC">
        <w:rPr>
          <w:rFonts w:cs="Arial"/>
          <w:noProof/>
        </w:rPr>
        <w:drawing>
          <wp:inline distT="0" distB="0" distL="0" distR="0" wp14:anchorId="551ECB85" wp14:editId="2977BA4E">
            <wp:extent cx="1935804" cy="654230"/>
            <wp:effectExtent l="0" t="0" r="0" b="6350"/>
            <wp:docPr id="200" name="Picture 2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ell phone&#10;&#10;Description automatically generated"/>
                    <pic:cNvPicPr/>
                  </pic:nvPicPr>
                  <pic:blipFill>
                    <a:blip r:embed="rId170"/>
                    <a:stretch>
                      <a:fillRect/>
                    </a:stretch>
                  </pic:blipFill>
                  <pic:spPr>
                    <a:xfrm>
                      <a:off x="0" y="0"/>
                      <a:ext cx="1951209" cy="659436"/>
                    </a:xfrm>
                    <a:prstGeom prst="rect">
                      <a:avLst/>
                    </a:prstGeom>
                  </pic:spPr>
                </pic:pic>
              </a:graphicData>
            </a:graphic>
          </wp:inline>
        </w:drawing>
      </w:r>
    </w:p>
    <w:p w14:paraId="17BCB95D" w14:textId="77777777" w:rsidR="005055CB" w:rsidRDefault="00F46DA6" w:rsidP="00F90B82">
      <w:pPr>
        <w:pStyle w:val="StepList"/>
        <w:keepNext/>
        <w:numPr>
          <w:ilvl w:val="0"/>
          <w:numId w:val="0"/>
        </w:numPr>
        <w:spacing w:before="120"/>
        <w:ind w:left="792"/>
        <w:rPr>
          <w:rFonts w:cs="Arial"/>
          <w:noProof/>
        </w:rPr>
      </w:pPr>
      <w:r w:rsidRPr="00025ECC">
        <w:rPr>
          <w:rFonts w:cs="Arial"/>
        </w:rPr>
        <w:t>Lastly, if you’d like to see the result, double</w:t>
      </w:r>
      <w:r w:rsidR="00140E11" w:rsidRPr="00025ECC">
        <w:rPr>
          <w:rFonts w:cs="Arial"/>
        </w:rPr>
        <w:t>-</w:t>
      </w:r>
      <w:r w:rsidRPr="00025ECC">
        <w:rPr>
          <w:rFonts w:cs="Arial"/>
        </w:rPr>
        <w:t xml:space="preserve">click on the target stage (the rightmost stage) and then click </w:t>
      </w:r>
      <w:r w:rsidRPr="00025ECC">
        <w:rPr>
          <w:rFonts w:cs="Arial"/>
          <w:color w:val="0000FF"/>
        </w:rPr>
        <w:t>View</w:t>
      </w:r>
      <w:r w:rsidRPr="00025ECC">
        <w:rPr>
          <w:rFonts w:cs="Arial"/>
        </w:rPr>
        <w:t xml:space="preserve"> link in the property sheet. This will show us our joined result.</w:t>
      </w:r>
    </w:p>
    <w:p w14:paraId="0F5E5181" w14:textId="7CF9D712" w:rsidR="00EB0F5E" w:rsidRPr="00025ECC" w:rsidRDefault="00F90B82" w:rsidP="00F90B82">
      <w:pPr>
        <w:pStyle w:val="StepList"/>
        <w:keepNext/>
        <w:numPr>
          <w:ilvl w:val="0"/>
          <w:numId w:val="0"/>
        </w:numPr>
        <w:spacing w:before="120"/>
        <w:ind w:left="792"/>
        <w:rPr>
          <w:rFonts w:eastAsia="Arial Unicode MS" w:cs="Arial"/>
          <w:b/>
          <w:bCs/>
          <w:iCs/>
          <w:kern w:val="32"/>
          <w:sz w:val="28"/>
          <w:szCs w:val="28"/>
          <w:lang w:eastAsia="zh-CN"/>
        </w:rPr>
      </w:pPr>
      <w:r w:rsidRPr="00025ECC">
        <w:rPr>
          <w:rFonts w:cs="Arial"/>
          <w:noProof/>
        </w:rPr>
        <w:drawing>
          <wp:inline distT="0" distB="0" distL="0" distR="0" wp14:anchorId="0AEC4DB3" wp14:editId="34732B0B">
            <wp:extent cx="5048655" cy="1838433"/>
            <wp:effectExtent l="0" t="0" r="6350" b="3175"/>
            <wp:docPr id="202" name="Picture 2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ell phone&#10;&#10;Description automatically generated"/>
                    <pic:cNvPicPr/>
                  </pic:nvPicPr>
                  <pic:blipFill>
                    <a:blip r:embed="rId171"/>
                    <a:stretch>
                      <a:fillRect/>
                    </a:stretch>
                  </pic:blipFill>
                  <pic:spPr>
                    <a:xfrm>
                      <a:off x="0" y="0"/>
                      <a:ext cx="5069188" cy="1845910"/>
                    </a:xfrm>
                    <a:prstGeom prst="rect">
                      <a:avLst/>
                    </a:prstGeom>
                  </pic:spPr>
                </pic:pic>
              </a:graphicData>
            </a:graphic>
          </wp:inline>
        </w:drawing>
      </w:r>
      <w:r w:rsidR="004A16A4" w:rsidRPr="00025ECC">
        <w:rPr>
          <w:rFonts w:cs="Arial"/>
        </w:rPr>
        <w:br/>
      </w:r>
      <w:r w:rsidR="00EB0F5E" w:rsidRPr="00025ECC">
        <w:rPr>
          <w:rFonts w:cs="Arial"/>
        </w:rPr>
        <w:br w:type="page"/>
      </w:r>
    </w:p>
    <w:p w14:paraId="22C4A528" w14:textId="77777777" w:rsidR="00823147" w:rsidRPr="00025ECC" w:rsidRDefault="00823147" w:rsidP="00823147">
      <w:pPr>
        <w:pStyle w:val="Heading2"/>
        <w:rPr>
          <w:rFonts w:ascii="Arial" w:hAnsi="Arial" w:cs="Arial"/>
        </w:rPr>
      </w:pPr>
      <w:r w:rsidRPr="00025ECC">
        <w:rPr>
          <w:rFonts w:ascii="Arial" w:hAnsi="Arial" w:cs="Arial"/>
        </w:rPr>
        <w:t>Data Lineage</w:t>
      </w:r>
    </w:p>
    <w:p w14:paraId="6D00B24A" w14:textId="77777777" w:rsidR="00823147" w:rsidRPr="00025ECC" w:rsidRDefault="00823147" w:rsidP="00823147">
      <w:pPr>
        <w:pStyle w:val="StepList"/>
        <w:keepNext/>
        <w:numPr>
          <w:ilvl w:val="0"/>
          <w:numId w:val="0"/>
        </w:numPr>
        <w:spacing w:before="120"/>
        <w:ind w:left="792"/>
        <w:rPr>
          <w:rFonts w:cs="Arial"/>
        </w:rPr>
      </w:pPr>
      <w:r w:rsidRPr="00025ECC">
        <w:rPr>
          <w:rFonts w:cs="Arial"/>
        </w:rPr>
        <w:t xml:space="preserve">The last thing we will explore is </w:t>
      </w:r>
      <w:r w:rsidRPr="00025ECC">
        <w:rPr>
          <w:rFonts w:cs="Arial"/>
          <w:color w:val="0000FF"/>
        </w:rPr>
        <w:t>Data Lineage</w:t>
      </w:r>
      <w:r w:rsidRPr="00025ECC">
        <w:rPr>
          <w:rFonts w:cs="Arial"/>
        </w:rPr>
        <w:t>. One of the main benefits of a well governed Information Architecture is the ability to describe and document how data flows through your organization, and what transformations are executed on the data. This allows organizations to better comply with regulations, understand the impact of changing different components of their Information Architecture, and a host of other benefits.</w:t>
      </w:r>
    </w:p>
    <w:p w14:paraId="0C9BCEF2" w14:textId="77777777" w:rsidR="00823147" w:rsidRPr="00823147" w:rsidRDefault="00823147" w:rsidP="00823147">
      <w:pPr>
        <w:pStyle w:val="Heading3"/>
        <w:rPr>
          <w:b/>
          <w:bCs/>
        </w:rPr>
      </w:pPr>
      <w:r w:rsidRPr="00823147">
        <w:rPr>
          <w:b/>
          <w:bCs/>
        </w:rPr>
        <w:t>Preparing for Data Lineage</w:t>
      </w:r>
    </w:p>
    <w:p w14:paraId="5A5E90E6" w14:textId="77777777" w:rsidR="00823147" w:rsidRPr="00823147" w:rsidRDefault="00823147" w:rsidP="00823147">
      <w:pPr>
        <w:pStyle w:val="StepList"/>
        <w:keepNext/>
        <w:spacing w:before="120"/>
        <w:rPr>
          <w:rFonts w:cs="Arial"/>
        </w:rPr>
      </w:pPr>
      <w:r>
        <w:rPr>
          <w:rFonts w:cs="Arial"/>
        </w:rPr>
        <w:t xml:space="preserve">Navigate to </w:t>
      </w:r>
      <w:r w:rsidRPr="00025ECC">
        <w:rPr>
          <w:rFonts w:cs="Arial"/>
          <w:color w:val="0000FF"/>
        </w:rPr>
        <w:t xml:space="preserve">Information </w:t>
      </w:r>
      <w:r>
        <w:rPr>
          <w:rFonts w:cs="Arial"/>
          <w:color w:val="0000FF"/>
        </w:rPr>
        <w:t>Asset Lineage</w:t>
      </w:r>
    </w:p>
    <w:p w14:paraId="535D3557" w14:textId="2CD3F4AE" w:rsidR="00823147" w:rsidRPr="00823147" w:rsidRDefault="00823147" w:rsidP="00823147">
      <w:pPr>
        <w:pStyle w:val="StepList"/>
        <w:keepNext/>
        <w:numPr>
          <w:ilvl w:val="0"/>
          <w:numId w:val="0"/>
        </w:numPr>
        <w:spacing w:before="120"/>
        <w:ind w:left="792"/>
        <w:rPr>
          <w:rFonts w:cs="Arial"/>
        </w:rPr>
      </w:pPr>
      <w:r w:rsidRPr="00823147">
        <w:rPr>
          <w:rFonts w:cs="Arial"/>
          <w:noProof/>
          <w:color w:val="0000FF"/>
        </w:rPr>
        <w:drawing>
          <wp:inline distT="0" distB="0" distL="0" distR="0" wp14:anchorId="52D58408" wp14:editId="6A6A54C3">
            <wp:extent cx="2453005" cy="2730705"/>
            <wp:effectExtent l="0" t="0" r="0" b="0"/>
            <wp:docPr id="19" name="Picture 1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text on a black background&#10;&#10;Description automatically generated"/>
                    <pic:cNvPicPr/>
                  </pic:nvPicPr>
                  <pic:blipFill>
                    <a:blip r:embed="rId172"/>
                    <a:stretch>
                      <a:fillRect/>
                    </a:stretch>
                  </pic:blipFill>
                  <pic:spPr>
                    <a:xfrm>
                      <a:off x="0" y="0"/>
                      <a:ext cx="2453585" cy="2731351"/>
                    </a:xfrm>
                    <a:prstGeom prst="rect">
                      <a:avLst/>
                    </a:prstGeom>
                  </pic:spPr>
                </pic:pic>
              </a:graphicData>
            </a:graphic>
          </wp:inline>
        </w:drawing>
      </w:r>
    </w:p>
    <w:p w14:paraId="14420AC6" w14:textId="77777777" w:rsidR="00823147" w:rsidRPr="00823147" w:rsidRDefault="00823147" w:rsidP="00823147">
      <w:pPr>
        <w:pStyle w:val="StepList"/>
        <w:keepNext/>
        <w:spacing w:before="120"/>
        <w:rPr>
          <w:rFonts w:cs="Arial"/>
        </w:rPr>
      </w:pPr>
      <w:r>
        <w:rPr>
          <w:rFonts w:cs="Arial"/>
        </w:rPr>
        <w:t xml:space="preserve">Click on </w:t>
      </w:r>
      <w:r>
        <w:rPr>
          <w:rFonts w:cs="Arial"/>
          <w:color w:val="0000FF"/>
        </w:rPr>
        <w:t>Lineage Configuration</w:t>
      </w:r>
    </w:p>
    <w:p w14:paraId="05320027" w14:textId="6DE8083B" w:rsidR="007924FE" w:rsidRDefault="00823147" w:rsidP="00823147">
      <w:pPr>
        <w:pStyle w:val="StepList"/>
        <w:keepNext/>
        <w:numPr>
          <w:ilvl w:val="0"/>
          <w:numId w:val="0"/>
        </w:numPr>
        <w:spacing w:before="120"/>
        <w:ind w:left="792"/>
        <w:rPr>
          <w:rFonts w:cs="Arial"/>
        </w:rPr>
      </w:pPr>
      <w:r w:rsidRPr="00823147">
        <w:rPr>
          <w:rFonts w:cs="Arial"/>
          <w:noProof/>
          <w:color w:val="0000FF"/>
        </w:rPr>
        <w:drawing>
          <wp:inline distT="0" distB="0" distL="0" distR="0" wp14:anchorId="6FF9D239" wp14:editId="32E5797B">
            <wp:extent cx="2453489" cy="2800606"/>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173"/>
                    <a:stretch>
                      <a:fillRect/>
                    </a:stretch>
                  </pic:blipFill>
                  <pic:spPr>
                    <a:xfrm>
                      <a:off x="0" y="0"/>
                      <a:ext cx="2453686" cy="2800831"/>
                    </a:xfrm>
                    <a:prstGeom prst="rect">
                      <a:avLst/>
                    </a:prstGeom>
                  </pic:spPr>
                </pic:pic>
              </a:graphicData>
            </a:graphic>
          </wp:inline>
        </w:drawing>
      </w:r>
    </w:p>
    <w:p w14:paraId="7990A6E8" w14:textId="77777777" w:rsidR="007924FE" w:rsidRDefault="007924FE">
      <w:pPr>
        <w:spacing w:before="0" w:after="0"/>
        <w:rPr>
          <w:rFonts w:cs="Arial"/>
          <w:szCs w:val="22"/>
        </w:rPr>
      </w:pPr>
      <w:r>
        <w:rPr>
          <w:rFonts w:cs="Arial"/>
        </w:rPr>
        <w:br w:type="page"/>
      </w:r>
    </w:p>
    <w:p w14:paraId="09E372BF" w14:textId="73EEBE27" w:rsidR="007924FE" w:rsidRPr="007924FE" w:rsidRDefault="007924FE" w:rsidP="00823147">
      <w:pPr>
        <w:pStyle w:val="StepList"/>
        <w:keepNext/>
        <w:spacing w:before="120"/>
        <w:rPr>
          <w:rFonts w:cs="Arial"/>
        </w:rPr>
      </w:pPr>
      <w:r>
        <w:rPr>
          <w:rFonts w:cs="Arial"/>
        </w:rPr>
        <w:t xml:space="preserve">Change the polling interval to </w:t>
      </w:r>
      <w:r>
        <w:rPr>
          <w:rFonts w:cs="Arial"/>
          <w:color w:val="0000FF"/>
        </w:rPr>
        <w:t xml:space="preserve">1 minute </w:t>
      </w:r>
      <w:r w:rsidRPr="00025ECC">
        <w:rPr>
          <w:rFonts w:cs="Arial"/>
        </w:rPr>
        <w:sym w:font="Wingdings 3" w:char="F061"/>
      </w:r>
      <w:r>
        <w:rPr>
          <w:rFonts w:cs="Arial"/>
        </w:rPr>
        <w:t xml:space="preserve"> </w:t>
      </w:r>
      <w:r>
        <w:rPr>
          <w:rFonts w:cs="Arial"/>
          <w:color w:val="0000FF"/>
        </w:rPr>
        <w:t>Click save.</w:t>
      </w:r>
    </w:p>
    <w:p w14:paraId="4AE34BCB" w14:textId="56D66A92" w:rsidR="00823147" w:rsidRDefault="007924FE" w:rsidP="007924FE">
      <w:pPr>
        <w:pStyle w:val="StepList"/>
        <w:keepNext/>
        <w:numPr>
          <w:ilvl w:val="0"/>
          <w:numId w:val="0"/>
        </w:numPr>
        <w:spacing w:before="120"/>
        <w:ind w:left="792"/>
        <w:rPr>
          <w:rFonts w:cs="Arial"/>
        </w:rPr>
      </w:pPr>
      <w:r w:rsidRPr="007924FE">
        <w:rPr>
          <w:rFonts w:cs="Arial"/>
          <w:noProof/>
          <w:color w:val="0000FF"/>
        </w:rPr>
        <w:drawing>
          <wp:inline distT="0" distB="0" distL="0" distR="0" wp14:anchorId="3047E8A3" wp14:editId="27697A98">
            <wp:extent cx="4331354" cy="2444436"/>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174"/>
                    <a:stretch>
                      <a:fillRect/>
                    </a:stretch>
                  </pic:blipFill>
                  <pic:spPr>
                    <a:xfrm>
                      <a:off x="0" y="0"/>
                      <a:ext cx="4332220" cy="2444925"/>
                    </a:xfrm>
                    <a:prstGeom prst="rect">
                      <a:avLst/>
                    </a:prstGeom>
                  </pic:spPr>
                </pic:pic>
              </a:graphicData>
            </a:graphic>
          </wp:inline>
        </w:drawing>
      </w:r>
    </w:p>
    <w:p w14:paraId="2A4E6430" w14:textId="77777777" w:rsidR="007924FE" w:rsidRPr="007924FE" w:rsidRDefault="007924FE" w:rsidP="007924FE">
      <w:pPr>
        <w:pStyle w:val="StepList"/>
        <w:keepNext/>
        <w:spacing w:before="120"/>
        <w:rPr>
          <w:rFonts w:cs="Arial"/>
        </w:rPr>
      </w:pPr>
      <w:r>
        <w:rPr>
          <w:rFonts w:cs="Arial"/>
        </w:rPr>
        <w:t xml:space="preserve">Click on </w:t>
      </w:r>
      <w:r>
        <w:rPr>
          <w:rFonts w:cs="Arial"/>
          <w:color w:val="0000FF"/>
        </w:rPr>
        <w:t>Include for Lineage</w:t>
      </w:r>
    </w:p>
    <w:p w14:paraId="1B83751F" w14:textId="132FC2BC" w:rsidR="007924FE" w:rsidRPr="00823147" w:rsidRDefault="007924FE" w:rsidP="007924FE">
      <w:pPr>
        <w:pStyle w:val="StepList"/>
        <w:keepNext/>
        <w:numPr>
          <w:ilvl w:val="0"/>
          <w:numId w:val="0"/>
        </w:numPr>
        <w:spacing w:before="120"/>
        <w:ind w:left="792"/>
        <w:rPr>
          <w:rFonts w:cs="Arial"/>
        </w:rPr>
      </w:pPr>
      <w:r w:rsidRPr="007924FE">
        <w:rPr>
          <w:rFonts w:cs="Arial"/>
          <w:noProof/>
          <w:color w:val="0000FF"/>
        </w:rPr>
        <w:drawing>
          <wp:inline distT="0" distB="0" distL="0" distR="0" wp14:anchorId="56E5EB58" wp14:editId="3692C1DE">
            <wp:extent cx="2395266" cy="2734147"/>
            <wp:effectExtent l="0" t="0" r="508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175"/>
                    <a:stretch>
                      <a:fillRect/>
                    </a:stretch>
                  </pic:blipFill>
                  <pic:spPr>
                    <a:xfrm>
                      <a:off x="0" y="0"/>
                      <a:ext cx="2395820" cy="2734779"/>
                    </a:xfrm>
                    <a:prstGeom prst="rect">
                      <a:avLst/>
                    </a:prstGeom>
                  </pic:spPr>
                </pic:pic>
              </a:graphicData>
            </a:graphic>
          </wp:inline>
        </w:drawing>
      </w:r>
    </w:p>
    <w:p w14:paraId="0389BFEB" w14:textId="77777777" w:rsidR="007924FE" w:rsidRPr="007924FE" w:rsidRDefault="007924FE" w:rsidP="007924FE">
      <w:pPr>
        <w:pStyle w:val="StepList"/>
        <w:keepNext/>
        <w:spacing w:before="120"/>
        <w:rPr>
          <w:rFonts w:cs="Arial"/>
        </w:rPr>
      </w:pPr>
      <w:r>
        <w:t xml:space="preserve">Drop down the check box column and choose </w:t>
      </w:r>
      <w:r>
        <w:rPr>
          <w:rFonts w:cs="Arial"/>
          <w:color w:val="0000FF"/>
        </w:rPr>
        <w:t>All Items</w:t>
      </w:r>
      <w:r>
        <w:t xml:space="preserve"> </w:t>
      </w:r>
      <w:r w:rsidRPr="00025ECC">
        <w:rPr>
          <w:rFonts w:cs="Arial"/>
        </w:rPr>
        <w:sym w:font="Wingdings 3" w:char="F061"/>
      </w:r>
      <w:r>
        <w:rPr>
          <w:rFonts w:cs="Arial"/>
        </w:rPr>
        <w:t xml:space="preserve"> </w:t>
      </w:r>
      <w:r>
        <w:rPr>
          <w:rFonts w:cs="Arial"/>
          <w:color w:val="0000FF"/>
        </w:rPr>
        <w:t>Change Inclusion State</w:t>
      </w:r>
    </w:p>
    <w:p w14:paraId="19EA6A6C" w14:textId="16CF1016" w:rsidR="003C4161" w:rsidRDefault="007924FE" w:rsidP="007924FE">
      <w:pPr>
        <w:pStyle w:val="StepList"/>
        <w:keepNext/>
        <w:numPr>
          <w:ilvl w:val="0"/>
          <w:numId w:val="0"/>
        </w:numPr>
        <w:spacing w:before="120"/>
        <w:ind w:left="792"/>
        <w:rPr>
          <w:rFonts w:cs="Arial"/>
        </w:rPr>
      </w:pPr>
      <w:r w:rsidRPr="007924FE">
        <w:rPr>
          <w:rFonts w:cs="Arial"/>
          <w:noProof/>
          <w:color w:val="0000FF"/>
        </w:rPr>
        <w:drawing>
          <wp:inline distT="0" distB="0" distL="0" distR="0" wp14:anchorId="2B826F27" wp14:editId="45EF060E">
            <wp:extent cx="5251010" cy="1404686"/>
            <wp:effectExtent l="0" t="0" r="0" b="5080"/>
            <wp:docPr id="33" name="Picture 3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sign&#10;&#10;Description automatically generated"/>
                    <pic:cNvPicPr/>
                  </pic:nvPicPr>
                  <pic:blipFill>
                    <a:blip r:embed="rId176"/>
                    <a:stretch>
                      <a:fillRect/>
                    </a:stretch>
                  </pic:blipFill>
                  <pic:spPr>
                    <a:xfrm>
                      <a:off x="0" y="0"/>
                      <a:ext cx="5251010" cy="1404686"/>
                    </a:xfrm>
                    <a:prstGeom prst="rect">
                      <a:avLst/>
                    </a:prstGeom>
                  </pic:spPr>
                </pic:pic>
              </a:graphicData>
            </a:graphic>
          </wp:inline>
        </w:drawing>
      </w:r>
    </w:p>
    <w:p w14:paraId="20A8EC51" w14:textId="77777777" w:rsidR="003C4161" w:rsidRDefault="003C4161">
      <w:pPr>
        <w:spacing w:before="0" w:after="0"/>
        <w:rPr>
          <w:rFonts w:cs="Arial"/>
          <w:szCs w:val="22"/>
        </w:rPr>
      </w:pPr>
      <w:r>
        <w:rPr>
          <w:rFonts w:cs="Arial"/>
        </w:rPr>
        <w:br w:type="page"/>
      </w:r>
    </w:p>
    <w:p w14:paraId="2D7FED3F" w14:textId="77777777" w:rsidR="003C4161" w:rsidRPr="003C4161" w:rsidRDefault="007924FE" w:rsidP="00823147">
      <w:pPr>
        <w:pStyle w:val="StepList"/>
        <w:keepNext/>
        <w:spacing w:before="120"/>
        <w:rPr>
          <w:rFonts w:cs="Arial"/>
        </w:rPr>
      </w:pPr>
      <w:r>
        <w:t xml:space="preserve">Ensure the dropdown shows </w:t>
      </w:r>
      <w:r w:rsidR="003C4161">
        <w:rPr>
          <w:rFonts w:cs="Arial"/>
          <w:color w:val="0000FF"/>
        </w:rPr>
        <w:t>True</w:t>
      </w:r>
      <w:r>
        <w:t xml:space="preserve"> </w:t>
      </w:r>
      <w:r w:rsidR="003C4161" w:rsidRPr="00025ECC">
        <w:rPr>
          <w:rFonts w:cs="Arial"/>
        </w:rPr>
        <w:sym w:font="Wingdings 3" w:char="F061"/>
      </w:r>
      <w:r>
        <w:t xml:space="preserve"> </w:t>
      </w:r>
      <w:r w:rsidR="003C4161">
        <w:rPr>
          <w:rFonts w:cs="Arial"/>
          <w:color w:val="0000FF"/>
        </w:rPr>
        <w:t>Click Save</w:t>
      </w:r>
    </w:p>
    <w:p w14:paraId="3645A748" w14:textId="7AA1D547" w:rsidR="007924FE" w:rsidRPr="007924FE" w:rsidRDefault="003C4161" w:rsidP="003C4161">
      <w:pPr>
        <w:pStyle w:val="StepList"/>
        <w:keepNext/>
        <w:numPr>
          <w:ilvl w:val="0"/>
          <w:numId w:val="0"/>
        </w:numPr>
        <w:spacing w:before="120"/>
        <w:ind w:left="792"/>
        <w:rPr>
          <w:rFonts w:cs="Arial"/>
        </w:rPr>
      </w:pPr>
      <w:r w:rsidRPr="003C4161">
        <w:rPr>
          <w:rFonts w:cs="Arial"/>
          <w:noProof/>
          <w:color w:val="0000FF"/>
        </w:rPr>
        <w:drawing>
          <wp:inline distT="0" distB="0" distL="0" distR="0" wp14:anchorId="4D42634B" wp14:editId="61FE393B">
            <wp:extent cx="4620278" cy="3195873"/>
            <wp:effectExtent l="0" t="0" r="2540" b="508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177"/>
                    <a:stretch>
                      <a:fillRect/>
                    </a:stretch>
                  </pic:blipFill>
                  <pic:spPr>
                    <a:xfrm>
                      <a:off x="0" y="0"/>
                      <a:ext cx="4620353" cy="3195925"/>
                    </a:xfrm>
                    <a:prstGeom prst="rect">
                      <a:avLst/>
                    </a:prstGeom>
                  </pic:spPr>
                </pic:pic>
              </a:graphicData>
            </a:graphic>
          </wp:inline>
        </w:drawing>
      </w:r>
    </w:p>
    <w:p w14:paraId="0A2392A0" w14:textId="77777777" w:rsidR="003C4161" w:rsidRPr="003C4161" w:rsidRDefault="003C4161" w:rsidP="00823147">
      <w:pPr>
        <w:pStyle w:val="StepList"/>
        <w:keepNext/>
        <w:spacing w:before="120"/>
        <w:rPr>
          <w:rFonts w:cs="Arial"/>
        </w:rPr>
      </w:pPr>
      <w:r>
        <w:t xml:space="preserve">Click </w:t>
      </w:r>
      <w:r>
        <w:rPr>
          <w:rFonts w:cs="Arial"/>
          <w:color w:val="0000FF"/>
        </w:rPr>
        <w:t>Data Connection Mappings</w:t>
      </w:r>
    </w:p>
    <w:p w14:paraId="13B7A3B0" w14:textId="52353250" w:rsidR="003C4161" w:rsidRDefault="003C4161" w:rsidP="003C4161">
      <w:pPr>
        <w:pStyle w:val="StepList"/>
        <w:keepNext/>
        <w:numPr>
          <w:ilvl w:val="0"/>
          <w:numId w:val="0"/>
        </w:numPr>
        <w:spacing w:before="120"/>
        <w:ind w:left="792"/>
        <w:rPr>
          <w:rFonts w:cs="Arial"/>
        </w:rPr>
      </w:pPr>
      <w:r w:rsidRPr="003C4161">
        <w:rPr>
          <w:rFonts w:cs="Arial"/>
          <w:noProof/>
          <w:color w:val="0000FF"/>
        </w:rPr>
        <w:drawing>
          <wp:inline distT="0" distB="0" distL="0" distR="0" wp14:anchorId="0421D1E8" wp14:editId="785D909C">
            <wp:extent cx="2545962" cy="2906162"/>
            <wp:effectExtent l="0" t="0" r="0" b="254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178"/>
                    <a:stretch>
                      <a:fillRect/>
                    </a:stretch>
                  </pic:blipFill>
                  <pic:spPr>
                    <a:xfrm>
                      <a:off x="0" y="0"/>
                      <a:ext cx="2545962" cy="2906162"/>
                    </a:xfrm>
                    <a:prstGeom prst="rect">
                      <a:avLst/>
                    </a:prstGeom>
                  </pic:spPr>
                </pic:pic>
              </a:graphicData>
            </a:graphic>
          </wp:inline>
        </w:drawing>
      </w:r>
    </w:p>
    <w:p w14:paraId="5DD80D43" w14:textId="77777777" w:rsidR="003C4161" w:rsidRDefault="003C4161">
      <w:pPr>
        <w:spacing w:before="0" w:after="0"/>
        <w:rPr>
          <w:rFonts w:cs="Arial"/>
          <w:szCs w:val="22"/>
        </w:rPr>
      </w:pPr>
      <w:r>
        <w:rPr>
          <w:rFonts w:cs="Arial"/>
        </w:rPr>
        <w:br w:type="page"/>
      </w:r>
    </w:p>
    <w:p w14:paraId="1CD53FEE" w14:textId="77777777" w:rsidR="003C4161" w:rsidRPr="003C4161" w:rsidRDefault="003C4161" w:rsidP="00823147">
      <w:pPr>
        <w:pStyle w:val="StepList"/>
        <w:keepNext/>
        <w:spacing w:before="120"/>
        <w:rPr>
          <w:rFonts w:cs="Arial"/>
        </w:rPr>
      </w:pPr>
      <w:r>
        <w:t xml:space="preserve">Click to select the </w:t>
      </w:r>
      <w:proofErr w:type="spellStart"/>
      <w:r>
        <w:t>jdbc</w:t>
      </w:r>
      <w:proofErr w:type="spellEnd"/>
      <w:r>
        <w:t xml:space="preserve"> entry</w:t>
      </w:r>
      <w:r w:rsidRPr="003C4161">
        <w:rPr>
          <w:rFonts w:cs="Arial"/>
        </w:rPr>
        <w:t xml:space="preserve"> </w:t>
      </w:r>
      <w:r w:rsidRPr="00025ECC">
        <w:rPr>
          <w:rFonts w:cs="Arial"/>
        </w:rPr>
        <w:sym w:font="Wingdings 3" w:char="F061"/>
      </w:r>
      <w:r>
        <w:t xml:space="preserve"> </w:t>
      </w:r>
      <w:r>
        <w:rPr>
          <w:rFonts w:cs="Arial"/>
          <w:color w:val="0000FF"/>
        </w:rPr>
        <w:t>Click Edit</w:t>
      </w:r>
    </w:p>
    <w:p w14:paraId="70D773FA" w14:textId="5398828D" w:rsidR="007924FE" w:rsidRPr="007924FE" w:rsidRDefault="003C4161" w:rsidP="003C4161">
      <w:pPr>
        <w:pStyle w:val="StepList"/>
        <w:keepNext/>
        <w:numPr>
          <w:ilvl w:val="0"/>
          <w:numId w:val="0"/>
        </w:numPr>
        <w:spacing w:before="120"/>
        <w:ind w:left="792"/>
        <w:rPr>
          <w:rFonts w:cs="Arial"/>
        </w:rPr>
      </w:pPr>
      <w:r w:rsidRPr="003C4161">
        <w:rPr>
          <w:rFonts w:cs="Arial"/>
          <w:noProof/>
        </w:rPr>
        <w:drawing>
          <wp:inline distT="0" distB="0" distL="0" distR="0" wp14:anchorId="58234037" wp14:editId="3709A84A">
            <wp:extent cx="5260644" cy="3087232"/>
            <wp:effectExtent l="0" t="0" r="0" b="0"/>
            <wp:docPr id="518" name="Picture 5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A screenshot of a cell phone&#10;&#10;Description automatically generated"/>
                    <pic:cNvPicPr/>
                  </pic:nvPicPr>
                  <pic:blipFill>
                    <a:blip r:embed="rId179"/>
                    <a:stretch>
                      <a:fillRect/>
                    </a:stretch>
                  </pic:blipFill>
                  <pic:spPr>
                    <a:xfrm>
                      <a:off x="0" y="0"/>
                      <a:ext cx="5260794" cy="3087320"/>
                    </a:xfrm>
                    <a:prstGeom prst="rect">
                      <a:avLst/>
                    </a:prstGeom>
                  </pic:spPr>
                </pic:pic>
              </a:graphicData>
            </a:graphic>
          </wp:inline>
        </w:drawing>
      </w:r>
    </w:p>
    <w:p w14:paraId="2C442CEF" w14:textId="4343DAFC" w:rsidR="003C4161" w:rsidRPr="003C4161" w:rsidRDefault="003C4161" w:rsidP="00823147">
      <w:pPr>
        <w:pStyle w:val="StepList"/>
        <w:keepNext/>
        <w:spacing w:before="120"/>
        <w:rPr>
          <w:rFonts w:cs="Arial"/>
        </w:rPr>
      </w:pPr>
      <w:r>
        <w:t xml:space="preserve">Scroll to the bottom of the window that comes up, and choose </w:t>
      </w:r>
      <w:r w:rsidR="008C28CD">
        <w:rPr>
          <w:rFonts w:cs="Arial"/>
          <w:color w:val="0000FF"/>
        </w:rPr>
        <w:t>BLUDB</w:t>
      </w:r>
      <w:r>
        <w:t xml:space="preserve"> under </w:t>
      </w:r>
      <w:r w:rsidR="008C28CD">
        <w:rPr>
          <w:rFonts w:cs="Arial"/>
          <w:color w:val="0000FF"/>
        </w:rPr>
        <w:t>Bound To Database</w:t>
      </w:r>
      <w:r w:rsidR="008C28CD">
        <w:t xml:space="preserve"> </w:t>
      </w:r>
      <w:r w:rsidR="008C28CD" w:rsidRPr="00025ECC">
        <w:rPr>
          <w:rFonts w:cs="Arial"/>
        </w:rPr>
        <w:sym w:font="Wingdings 3" w:char="F061"/>
      </w:r>
      <w:r w:rsidR="008C28CD">
        <w:t xml:space="preserve"> </w:t>
      </w:r>
      <w:r w:rsidR="008C28CD">
        <w:rPr>
          <w:rFonts w:cs="Arial"/>
          <w:color w:val="0000FF"/>
        </w:rPr>
        <w:t>Click Save</w:t>
      </w:r>
    </w:p>
    <w:p w14:paraId="710BD344" w14:textId="4793122C" w:rsidR="008C28CD" w:rsidRDefault="003C4161" w:rsidP="003C4161">
      <w:pPr>
        <w:pStyle w:val="StepList"/>
        <w:keepNext/>
        <w:numPr>
          <w:ilvl w:val="0"/>
          <w:numId w:val="0"/>
        </w:numPr>
        <w:spacing w:before="120"/>
        <w:ind w:left="792"/>
        <w:rPr>
          <w:rFonts w:cs="Arial"/>
        </w:rPr>
      </w:pPr>
      <w:r w:rsidRPr="003C4161">
        <w:rPr>
          <w:rFonts w:cs="Arial"/>
          <w:noProof/>
        </w:rPr>
        <w:drawing>
          <wp:inline distT="0" distB="0" distL="0" distR="0" wp14:anchorId="6F8E1633" wp14:editId="283D28AF">
            <wp:extent cx="3766241" cy="3584265"/>
            <wp:effectExtent l="0" t="0" r="5715" b="0"/>
            <wp:docPr id="519" name="Picture 5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screenshot of a cell phone&#10;&#10;Description automatically generated"/>
                    <pic:cNvPicPr/>
                  </pic:nvPicPr>
                  <pic:blipFill>
                    <a:blip r:embed="rId180"/>
                    <a:stretch>
                      <a:fillRect/>
                    </a:stretch>
                  </pic:blipFill>
                  <pic:spPr>
                    <a:xfrm>
                      <a:off x="0" y="0"/>
                      <a:ext cx="3767268" cy="3585242"/>
                    </a:xfrm>
                    <a:prstGeom prst="rect">
                      <a:avLst/>
                    </a:prstGeom>
                  </pic:spPr>
                </pic:pic>
              </a:graphicData>
            </a:graphic>
          </wp:inline>
        </w:drawing>
      </w:r>
    </w:p>
    <w:p w14:paraId="702CFB4C" w14:textId="77777777" w:rsidR="008C28CD" w:rsidRDefault="008C28CD">
      <w:pPr>
        <w:spacing w:before="0" w:after="0"/>
        <w:rPr>
          <w:rFonts w:cs="Arial"/>
          <w:szCs w:val="22"/>
        </w:rPr>
      </w:pPr>
      <w:r>
        <w:rPr>
          <w:rFonts w:cs="Arial"/>
        </w:rPr>
        <w:br w:type="page"/>
      </w:r>
    </w:p>
    <w:p w14:paraId="76618C18" w14:textId="5CB121C4" w:rsidR="00823147" w:rsidRDefault="00823147" w:rsidP="00823147">
      <w:pPr>
        <w:pStyle w:val="Heading3"/>
        <w:rPr>
          <w:b/>
          <w:bCs/>
        </w:rPr>
      </w:pPr>
      <w:r>
        <w:rPr>
          <w:b/>
          <w:bCs/>
        </w:rPr>
        <w:t>Executing Data Lineage</w:t>
      </w:r>
    </w:p>
    <w:p w14:paraId="0F8F4FDD" w14:textId="71041392" w:rsidR="006C19FC" w:rsidRPr="00025ECC" w:rsidRDefault="006C19FC" w:rsidP="00991206">
      <w:pPr>
        <w:pStyle w:val="StepList"/>
        <w:keepNext/>
        <w:spacing w:before="120"/>
        <w:rPr>
          <w:rFonts w:cs="Arial"/>
        </w:rPr>
      </w:pPr>
      <w:r w:rsidRPr="00025ECC">
        <w:rPr>
          <w:rFonts w:cs="Arial"/>
        </w:rPr>
        <w:t>The job we have just built and run automatically documents our data flow</w:t>
      </w:r>
      <w:r w:rsidR="004A16A4" w:rsidRPr="00025ECC">
        <w:rPr>
          <w:rFonts w:cs="Arial"/>
        </w:rPr>
        <w:t xml:space="preserve"> </w:t>
      </w:r>
      <w:r w:rsidRPr="00025ECC">
        <w:rPr>
          <w:rFonts w:cs="Arial"/>
        </w:rPr>
        <w:t>and allows us to easily visualize what happened during this job run. Let’s go see what this looks like</w:t>
      </w:r>
      <w:r w:rsidR="004E2806" w:rsidRPr="00025ECC">
        <w:rPr>
          <w:rFonts w:cs="Arial"/>
        </w:rPr>
        <w:t>:</w:t>
      </w:r>
    </w:p>
    <w:p w14:paraId="0EF414B1" w14:textId="7F3FD276" w:rsidR="003553C1" w:rsidRDefault="006C19FC" w:rsidP="004E2806">
      <w:pPr>
        <w:pStyle w:val="StepList"/>
        <w:keepNext/>
        <w:numPr>
          <w:ilvl w:val="0"/>
          <w:numId w:val="0"/>
        </w:numPr>
        <w:spacing w:before="120"/>
        <w:ind w:left="792"/>
        <w:rPr>
          <w:rFonts w:cs="Arial"/>
          <w:color w:val="0000FF"/>
        </w:rPr>
      </w:pPr>
      <w:r w:rsidRPr="00025ECC">
        <w:rPr>
          <w:rFonts w:cs="Arial"/>
        </w:rPr>
        <w:t xml:space="preserve">Navigate to </w:t>
      </w:r>
      <w:r w:rsidRPr="00025ECC">
        <w:rPr>
          <w:rFonts w:cs="Arial"/>
          <w:color w:val="0000FF"/>
        </w:rPr>
        <w:t>Information Assets</w:t>
      </w:r>
      <w:r w:rsidR="00AE7276">
        <w:rPr>
          <w:rFonts w:cs="Arial"/>
          <w:color w:val="0000FF"/>
        </w:rPr>
        <w:t>.</w:t>
      </w:r>
    </w:p>
    <w:p w14:paraId="31AA1171" w14:textId="44CA7981" w:rsidR="006C19FC" w:rsidRPr="00025ECC" w:rsidRDefault="00F90B82" w:rsidP="004E2806">
      <w:pPr>
        <w:pStyle w:val="StepList"/>
        <w:keepNext/>
        <w:numPr>
          <w:ilvl w:val="0"/>
          <w:numId w:val="0"/>
        </w:numPr>
        <w:spacing w:before="120"/>
        <w:ind w:left="792"/>
        <w:rPr>
          <w:rFonts w:cs="Arial"/>
        </w:rPr>
      </w:pPr>
      <w:r w:rsidRPr="00025ECC">
        <w:rPr>
          <w:rFonts w:cs="Arial"/>
          <w:noProof/>
        </w:rPr>
        <w:drawing>
          <wp:inline distT="0" distB="0" distL="0" distR="0" wp14:anchorId="21059BDB" wp14:editId="42C0837C">
            <wp:extent cx="2412459" cy="2404702"/>
            <wp:effectExtent l="0" t="0" r="635" b="0"/>
            <wp:docPr id="203" name="Picture 2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ell phone&#10;&#10;Description automatically generated"/>
                    <pic:cNvPicPr/>
                  </pic:nvPicPr>
                  <pic:blipFill>
                    <a:blip r:embed="rId181"/>
                    <a:stretch>
                      <a:fillRect/>
                    </a:stretch>
                  </pic:blipFill>
                  <pic:spPr>
                    <a:xfrm>
                      <a:off x="0" y="0"/>
                      <a:ext cx="2422098" cy="2414310"/>
                    </a:xfrm>
                    <a:prstGeom prst="rect">
                      <a:avLst/>
                    </a:prstGeom>
                  </pic:spPr>
                </pic:pic>
              </a:graphicData>
            </a:graphic>
          </wp:inline>
        </w:drawing>
      </w:r>
    </w:p>
    <w:p w14:paraId="137246AC" w14:textId="77777777" w:rsidR="00B26A5D" w:rsidRPr="00025ECC" w:rsidRDefault="006C19FC" w:rsidP="00991206">
      <w:pPr>
        <w:pStyle w:val="StepList"/>
        <w:keepNext/>
        <w:spacing w:before="120"/>
        <w:rPr>
          <w:rFonts w:cs="Arial"/>
        </w:rPr>
      </w:pPr>
      <w:r w:rsidRPr="00025ECC">
        <w:rPr>
          <w:rFonts w:cs="Arial"/>
        </w:rPr>
        <w:t xml:space="preserve">This will bring up a screen that shows you recently accessed assets, and a search bar. </w:t>
      </w:r>
    </w:p>
    <w:p w14:paraId="6EEA1E77" w14:textId="183491D5" w:rsidR="00506CD9" w:rsidRPr="00025ECC" w:rsidRDefault="006C19FC" w:rsidP="00B26A5D">
      <w:pPr>
        <w:pStyle w:val="StepList"/>
        <w:keepNext/>
        <w:numPr>
          <w:ilvl w:val="0"/>
          <w:numId w:val="0"/>
        </w:numPr>
        <w:spacing w:before="120"/>
        <w:ind w:left="792"/>
        <w:rPr>
          <w:rFonts w:cs="Arial"/>
        </w:rPr>
      </w:pPr>
      <w:r w:rsidRPr="00025ECC">
        <w:rPr>
          <w:rFonts w:cs="Arial"/>
        </w:rPr>
        <w:t xml:space="preserve">Click on the table </w:t>
      </w:r>
      <w:r w:rsidRPr="00025ECC">
        <w:rPr>
          <w:rFonts w:cs="Arial"/>
          <w:color w:val="0000FF"/>
        </w:rPr>
        <w:t>CUSTOMER_DEMOGRAPHICS</w:t>
      </w:r>
      <w:r w:rsidRPr="00025ECC">
        <w:rPr>
          <w:rFonts w:cs="Arial"/>
        </w:rPr>
        <w:t xml:space="preserve">. If the table is not there, search for it by typing </w:t>
      </w:r>
      <w:r w:rsidRPr="00025ECC">
        <w:rPr>
          <w:rFonts w:cs="Arial"/>
          <w:color w:val="0000FF"/>
        </w:rPr>
        <w:t>DEMO</w:t>
      </w:r>
      <w:r w:rsidRPr="00025ECC">
        <w:rPr>
          <w:rFonts w:cs="Arial"/>
        </w:rPr>
        <w:t xml:space="preserve"> into the search bar</w:t>
      </w:r>
      <w:r w:rsidR="00AE7276">
        <w:rPr>
          <w:rFonts w:cs="Arial"/>
        </w:rPr>
        <w:t>.</w:t>
      </w:r>
    </w:p>
    <w:p w14:paraId="2E189849" w14:textId="731B070B" w:rsidR="006C19FC" w:rsidRPr="00025ECC" w:rsidRDefault="00A427D8" w:rsidP="00B26A5D">
      <w:pPr>
        <w:pStyle w:val="StepList"/>
        <w:keepNext/>
        <w:numPr>
          <w:ilvl w:val="0"/>
          <w:numId w:val="0"/>
        </w:numPr>
        <w:spacing w:before="120"/>
        <w:ind w:left="792"/>
        <w:rPr>
          <w:rFonts w:cs="Arial"/>
        </w:rPr>
      </w:pPr>
      <w:r w:rsidRPr="00025ECC">
        <w:rPr>
          <w:rFonts w:cs="Arial"/>
          <w:noProof/>
        </w:rPr>
        <w:drawing>
          <wp:inline distT="0" distB="0" distL="0" distR="0" wp14:anchorId="47C97A5F" wp14:editId="662D8ADA">
            <wp:extent cx="5226050" cy="3247370"/>
            <wp:effectExtent l="0" t="0" r="0" b="0"/>
            <wp:docPr id="675" name="Picture 6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95629" cy="3290605"/>
                    </a:xfrm>
                    <a:prstGeom prst="rect">
                      <a:avLst/>
                    </a:prstGeom>
                  </pic:spPr>
                </pic:pic>
              </a:graphicData>
            </a:graphic>
          </wp:inline>
        </w:drawing>
      </w:r>
      <w:r w:rsidRPr="00025ECC">
        <w:rPr>
          <w:rFonts w:cs="Arial"/>
          <w:noProof/>
        </w:rPr>
        <w:t xml:space="preserve"> </w:t>
      </w:r>
    </w:p>
    <w:p w14:paraId="77D39B75" w14:textId="77777777" w:rsidR="00571FDD" w:rsidRPr="00025ECC" w:rsidRDefault="00571FDD">
      <w:pPr>
        <w:spacing w:before="0" w:after="0"/>
        <w:rPr>
          <w:rFonts w:cs="Arial"/>
          <w:szCs w:val="22"/>
        </w:rPr>
      </w:pPr>
      <w:r w:rsidRPr="00025ECC">
        <w:rPr>
          <w:rFonts w:cs="Arial"/>
        </w:rPr>
        <w:br w:type="page"/>
      </w:r>
    </w:p>
    <w:p w14:paraId="2311BB43" w14:textId="728E8E44" w:rsidR="00571FDD" w:rsidRPr="00025ECC" w:rsidRDefault="006C19FC" w:rsidP="00991206">
      <w:pPr>
        <w:pStyle w:val="StepList"/>
        <w:keepNext/>
        <w:spacing w:before="120"/>
        <w:rPr>
          <w:rFonts w:cs="Arial"/>
        </w:rPr>
      </w:pPr>
      <w:r w:rsidRPr="00025ECC">
        <w:rPr>
          <w:rFonts w:cs="Arial"/>
        </w:rPr>
        <w:t xml:space="preserve">Once chosen, a window showing </w:t>
      </w:r>
      <w:r w:rsidR="00AE7276">
        <w:rPr>
          <w:rFonts w:cs="Arial"/>
        </w:rPr>
        <w:t xml:space="preserve">table </w:t>
      </w:r>
      <w:r w:rsidRPr="00025ECC">
        <w:rPr>
          <w:rFonts w:cs="Arial"/>
        </w:rPr>
        <w:t xml:space="preserve">details is </w:t>
      </w:r>
      <w:r w:rsidR="00AE7276">
        <w:rPr>
          <w:rFonts w:cs="Arial"/>
        </w:rPr>
        <w:t>displayed</w:t>
      </w:r>
      <w:r w:rsidRPr="00025ECC">
        <w:rPr>
          <w:rFonts w:cs="Arial"/>
        </w:rPr>
        <w:t xml:space="preserve">. </w:t>
      </w:r>
    </w:p>
    <w:p w14:paraId="02E4CC1B" w14:textId="77777777" w:rsidR="003F0514" w:rsidRPr="00025ECC" w:rsidRDefault="006C19FC" w:rsidP="00571FDD">
      <w:pPr>
        <w:pStyle w:val="StepList"/>
        <w:keepNext/>
        <w:numPr>
          <w:ilvl w:val="0"/>
          <w:numId w:val="0"/>
        </w:numPr>
        <w:spacing w:before="120"/>
        <w:ind w:left="792"/>
        <w:rPr>
          <w:rFonts w:cs="Arial"/>
          <w:color w:val="0000FF"/>
        </w:rPr>
      </w:pPr>
      <w:r w:rsidRPr="00025ECC">
        <w:rPr>
          <w:rFonts w:cs="Arial"/>
        </w:rPr>
        <w:t xml:space="preserve">Click the </w:t>
      </w:r>
      <w:r w:rsidR="00571FDD" w:rsidRPr="00025ECC">
        <w:rPr>
          <w:rFonts w:cs="Arial"/>
          <w:color w:val="0000FF"/>
        </w:rPr>
        <w:t>ellipses</w:t>
      </w:r>
      <w:r w:rsidR="00571FDD" w:rsidRPr="00025ECC">
        <w:rPr>
          <w:rFonts w:cs="Arial"/>
        </w:rPr>
        <w:t xml:space="preserve"> (</w:t>
      </w:r>
      <w:r w:rsidRPr="00025ECC">
        <w:rPr>
          <w:rFonts w:cs="Arial"/>
        </w:rPr>
        <w:t>3 vertical dots</w:t>
      </w:r>
      <w:r w:rsidR="00571FDD" w:rsidRPr="00025ECC">
        <w:rPr>
          <w:rFonts w:cs="Arial"/>
        </w:rPr>
        <w:t>)</w:t>
      </w:r>
      <w:r w:rsidRPr="00025ECC">
        <w:rPr>
          <w:rFonts w:cs="Arial"/>
        </w:rPr>
        <w:t xml:space="preserve"> in the upper right corner, and then click </w:t>
      </w:r>
      <w:r w:rsidRPr="00025ECC">
        <w:rPr>
          <w:rFonts w:cs="Arial"/>
          <w:color w:val="0000FF"/>
        </w:rPr>
        <w:t>Data Lineage Viewer</w:t>
      </w:r>
      <w:r w:rsidR="00571FDD" w:rsidRPr="00025ECC">
        <w:rPr>
          <w:rFonts w:cs="Arial"/>
          <w:color w:val="0000FF"/>
        </w:rPr>
        <w:t>.</w:t>
      </w:r>
    </w:p>
    <w:p w14:paraId="10C1DCC8" w14:textId="35533ADF" w:rsidR="006C19FC" w:rsidRPr="00025ECC" w:rsidRDefault="00506CD9" w:rsidP="00571FDD">
      <w:pPr>
        <w:pStyle w:val="StepList"/>
        <w:keepNext/>
        <w:numPr>
          <w:ilvl w:val="0"/>
          <w:numId w:val="0"/>
        </w:numPr>
        <w:spacing w:before="120"/>
        <w:ind w:left="792"/>
        <w:rPr>
          <w:rFonts w:cs="Arial"/>
        </w:rPr>
      </w:pPr>
      <w:r w:rsidRPr="00025ECC">
        <w:rPr>
          <w:rFonts w:cs="Arial"/>
          <w:noProof/>
        </w:rPr>
        <w:drawing>
          <wp:inline distT="0" distB="0" distL="0" distR="0" wp14:anchorId="20E68686" wp14:editId="54A31891">
            <wp:extent cx="1961983" cy="16573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967652" cy="1662139"/>
                    </a:xfrm>
                    <a:prstGeom prst="rect">
                      <a:avLst/>
                    </a:prstGeom>
                    <a:noFill/>
                    <a:ln>
                      <a:noFill/>
                    </a:ln>
                  </pic:spPr>
                </pic:pic>
              </a:graphicData>
            </a:graphic>
          </wp:inline>
        </w:drawing>
      </w:r>
    </w:p>
    <w:p w14:paraId="11D8F418" w14:textId="77777777" w:rsidR="003F0514" w:rsidRPr="00025ECC" w:rsidRDefault="009A3562" w:rsidP="00991206">
      <w:pPr>
        <w:pStyle w:val="StepList"/>
        <w:keepNext/>
        <w:spacing w:before="120"/>
        <w:rPr>
          <w:rFonts w:cs="Arial"/>
        </w:rPr>
      </w:pPr>
      <w:r w:rsidRPr="00025ECC">
        <w:rPr>
          <w:rFonts w:cs="Arial"/>
        </w:rPr>
        <w:t>C</w:t>
      </w:r>
      <w:r w:rsidR="005F7B03" w:rsidRPr="00025ECC">
        <w:rPr>
          <w:rFonts w:cs="Arial"/>
        </w:rPr>
        <w:t xml:space="preserve">lick </w:t>
      </w:r>
      <w:r w:rsidR="005F7B03" w:rsidRPr="00025ECC">
        <w:rPr>
          <w:rFonts w:cs="Arial"/>
          <w:color w:val="0000FF"/>
        </w:rPr>
        <w:t>Run Lineage</w:t>
      </w:r>
      <w:r w:rsidRPr="00025ECC">
        <w:rPr>
          <w:rFonts w:cs="Arial"/>
          <w:color w:val="0000FF"/>
        </w:rPr>
        <w:t>.</w:t>
      </w:r>
    </w:p>
    <w:p w14:paraId="498696AB" w14:textId="26A43457" w:rsidR="005F7B03" w:rsidRPr="00025ECC" w:rsidRDefault="00506CD9" w:rsidP="003F0514">
      <w:pPr>
        <w:pStyle w:val="StepList"/>
        <w:keepNext/>
        <w:numPr>
          <w:ilvl w:val="0"/>
          <w:numId w:val="0"/>
        </w:numPr>
        <w:spacing w:before="120"/>
        <w:ind w:left="792"/>
        <w:rPr>
          <w:rFonts w:cs="Arial"/>
        </w:rPr>
      </w:pPr>
      <w:r w:rsidRPr="00025ECC">
        <w:rPr>
          <w:rFonts w:cs="Arial"/>
          <w:noProof/>
        </w:rPr>
        <w:drawing>
          <wp:inline distT="0" distB="0" distL="0" distR="0" wp14:anchorId="418C9CA0" wp14:editId="294370D2">
            <wp:extent cx="2952750" cy="129132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63642" cy="1296088"/>
                    </a:xfrm>
                    <a:prstGeom prst="rect">
                      <a:avLst/>
                    </a:prstGeom>
                    <a:noFill/>
                    <a:ln>
                      <a:noFill/>
                    </a:ln>
                  </pic:spPr>
                </pic:pic>
              </a:graphicData>
            </a:graphic>
          </wp:inline>
        </w:drawing>
      </w:r>
    </w:p>
    <w:p w14:paraId="5AC29899" w14:textId="6C829C7D" w:rsidR="00F42BC1" w:rsidRPr="00025ECC" w:rsidRDefault="005F7B03" w:rsidP="009B029F">
      <w:pPr>
        <w:pStyle w:val="StepList"/>
        <w:keepNext/>
        <w:spacing w:before="120"/>
        <w:rPr>
          <w:rFonts w:cs="Arial"/>
        </w:rPr>
      </w:pPr>
      <w:r w:rsidRPr="00025ECC">
        <w:rPr>
          <w:rFonts w:cs="Arial"/>
        </w:rPr>
        <w:t>You will the</w:t>
      </w:r>
      <w:r w:rsidR="004A16A4" w:rsidRPr="00025ECC">
        <w:rPr>
          <w:rFonts w:cs="Arial"/>
        </w:rPr>
        <w:t>n</w:t>
      </w:r>
      <w:r w:rsidRPr="00025ECC">
        <w:rPr>
          <w:rFonts w:cs="Arial"/>
        </w:rPr>
        <w:t xml:space="preserve"> be brought to a visualization of the flow of the transform job we created</w:t>
      </w:r>
      <w:r w:rsidR="009B029F" w:rsidRPr="00025ECC">
        <w:rPr>
          <w:rFonts w:cs="Arial"/>
        </w:rPr>
        <w:t>.</w:t>
      </w:r>
    </w:p>
    <w:p w14:paraId="4E2F8431" w14:textId="38537DAC" w:rsidR="0056505A" w:rsidRPr="00025ECC" w:rsidRDefault="004B4324" w:rsidP="00420248">
      <w:pPr>
        <w:pStyle w:val="StepList"/>
        <w:keepNext/>
        <w:numPr>
          <w:ilvl w:val="0"/>
          <w:numId w:val="0"/>
        </w:numPr>
        <w:spacing w:before="120"/>
        <w:ind w:left="792"/>
        <w:rPr>
          <w:rFonts w:cs="Arial"/>
        </w:rPr>
      </w:pPr>
      <w:r w:rsidRPr="00025ECC">
        <w:rPr>
          <w:rFonts w:cs="Arial"/>
        </w:rPr>
        <w:t xml:space="preserve">Notice that our source table, </w:t>
      </w:r>
      <w:r w:rsidRPr="00025ECC">
        <w:rPr>
          <w:rFonts w:cs="Arial"/>
          <w:color w:val="0000FF"/>
        </w:rPr>
        <w:t>CUSTOMER_DEMOGRAPHICS</w:t>
      </w:r>
      <w:r w:rsidRPr="00025ECC">
        <w:rPr>
          <w:rFonts w:cs="Arial"/>
        </w:rPr>
        <w:t xml:space="preserve">, </w:t>
      </w:r>
      <w:r w:rsidR="00AE7276">
        <w:rPr>
          <w:rFonts w:cs="Arial"/>
        </w:rPr>
        <w:t xml:space="preserve">is </w:t>
      </w:r>
      <w:r w:rsidRPr="00025ECC">
        <w:rPr>
          <w:rFonts w:cs="Arial"/>
        </w:rPr>
        <w:t xml:space="preserve">actually a source for </w:t>
      </w:r>
      <w:r w:rsidR="00AE7276">
        <w:rPr>
          <w:rFonts w:cs="Arial"/>
        </w:rPr>
        <w:t>two</w:t>
      </w:r>
      <w:r w:rsidRPr="00025ECC">
        <w:rPr>
          <w:rFonts w:cs="Arial"/>
        </w:rPr>
        <w:t xml:space="preserve"> separate jobs, and that those jobs write the data to </w:t>
      </w:r>
      <w:r w:rsidR="00AE7276">
        <w:rPr>
          <w:rFonts w:cs="Arial"/>
        </w:rPr>
        <w:t>two</w:t>
      </w:r>
      <w:r w:rsidRPr="00025ECC">
        <w:rPr>
          <w:rFonts w:cs="Arial"/>
        </w:rPr>
        <w:t xml:space="preserve"> separate target tables. </w:t>
      </w:r>
    </w:p>
    <w:p w14:paraId="5298BC4E" w14:textId="4B3EA9A6" w:rsidR="0094355E" w:rsidRPr="00025ECC" w:rsidRDefault="005F7B03" w:rsidP="009B029F">
      <w:pPr>
        <w:pStyle w:val="StepList"/>
        <w:keepNext/>
        <w:numPr>
          <w:ilvl w:val="0"/>
          <w:numId w:val="0"/>
        </w:numPr>
        <w:spacing w:before="120"/>
        <w:ind w:left="792"/>
        <w:rPr>
          <w:rFonts w:cs="Arial"/>
        </w:rPr>
      </w:pPr>
      <w:r w:rsidRPr="00025ECC">
        <w:rPr>
          <w:rFonts w:cs="Arial"/>
        </w:rPr>
        <w:t>You can further explore and drill into these steps to see more detail. This is an incredibly powerful capability, which is automatically available by virtue of the Transform design process.</w:t>
      </w:r>
    </w:p>
    <w:p w14:paraId="3DFF157A" w14:textId="77777777" w:rsidR="00E90085" w:rsidRPr="00025ECC" w:rsidRDefault="00E90085" w:rsidP="00E90085">
      <w:pPr>
        <w:pStyle w:val="StepList"/>
        <w:keepNext/>
        <w:numPr>
          <w:ilvl w:val="0"/>
          <w:numId w:val="0"/>
        </w:numPr>
        <w:spacing w:before="120"/>
        <w:ind w:left="792"/>
        <w:rPr>
          <w:rFonts w:cs="Arial"/>
        </w:rPr>
      </w:pPr>
    </w:p>
    <w:p w14:paraId="335650F7" w14:textId="1719BBF5" w:rsidR="001E6A8D" w:rsidRPr="00025ECC" w:rsidRDefault="0094355E" w:rsidP="003F0514">
      <w:pPr>
        <w:pStyle w:val="Heading2"/>
        <w:keepNext w:val="0"/>
        <w:widowControl w:val="0"/>
        <w:spacing w:before="120" w:after="120"/>
        <w:rPr>
          <w:rFonts w:ascii="Arial" w:hAnsi="Arial" w:cs="Arial"/>
        </w:rPr>
      </w:pPr>
      <w:r w:rsidRPr="00025ECC">
        <w:rPr>
          <w:rFonts w:ascii="Arial" w:hAnsi="Arial" w:cs="Arial"/>
        </w:rPr>
        <w:br w:type="page"/>
      </w:r>
      <w:r w:rsidR="001E6A8D" w:rsidRPr="00025ECC">
        <w:rPr>
          <w:rFonts w:ascii="Arial" w:hAnsi="Arial" w:cs="Arial"/>
        </w:rPr>
        <w:t>Lab conclusion</w:t>
      </w:r>
    </w:p>
    <w:p w14:paraId="6DF10610" w14:textId="2C077EF1" w:rsidR="00F46DA6" w:rsidRPr="00025ECC" w:rsidRDefault="00F46DA6" w:rsidP="00F46DA6">
      <w:pPr>
        <w:pStyle w:val="StepList413"/>
        <w:keepLines w:val="0"/>
        <w:widowControl w:val="0"/>
        <w:tabs>
          <w:tab w:val="clear" w:pos="792"/>
        </w:tabs>
        <w:spacing w:before="120"/>
        <w:ind w:firstLine="0"/>
        <w:rPr>
          <w:rFonts w:cs="Arial"/>
        </w:rPr>
      </w:pPr>
      <w:r w:rsidRPr="00025ECC">
        <w:rPr>
          <w:rFonts w:cs="Arial"/>
        </w:rPr>
        <w:t xml:space="preserve">We have seen the value in creating a </w:t>
      </w:r>
      <w:r w:rsidRPr="00025ECC">
        <w:rPr>
          <w:rFonts w:cs="Arial"/>
          <w:color w:val="0000FF"/>
        </w:rPr>
        <w:t>Data Dictionary</w:t>
      </w:r>
      <w:r w:rsidRPr="00025ECC">
        <w:rPr>
          <w:rFonts w:cs="Arial"/>
        </w:rPr>
        <w:t xml:space="preserve"> by creating a </w:t>
      </w:r>
      <w:r w:rsidRPr="00025ECC">
        <w:rPr>
          <w:rFonts w:cs="Arial"/>
          <w:color w:val="0000FF"/>
        </w:rPr>
        <w:t>glossary</w:t>
      </w:r>
      <w:r w:rsidRPr="00025ECC">
        <w:rPr>
          <w:rFonts w:cs="Arial"/>
        </w:rPr>
        <w:t xml:space="preserve"> of </w:t>
      </w:r>
      <w:r w:rsidRPr="00025ECC">
        <w:rPr>
          <w:rFonts w:cs="Arial"/>
          <w:color w:val="0000FF"/>
        </w:rPr>
        <w:t>categories</w:t>
      </w:r>
      <w:r w:rsidRPr="00025ECC">
        <w:rPr>
          <w:rFonts w:cs="Arial"/>
        </w:rPr>
        <w:t xml:space="preserve"> and </w:t>
      </w:r>
      <w:r w:rsidRPr="00025ECC">
        <w:rPr>
          <w:rFonts w:cs="Arial"/>
          <w:color w:val="0000FF"/>
        </w:rPr>
        <w:t>terms</w:t>
      </w:r>
      <w:r w:rsidRPr="00025ECC">
        <w:rPr>
          <w:rFonts w:cs="Arial"/>
        </w:rPr>
        <w:t xml:space="preserve"> to make data searchable so that data scientist</w:t>
      </w:r>
      <w:r w:rsidR="00AE7276">
        <w:rPr>
          <w:rFonts w:cs="Arial"/>
        </w:rPr>
        <w:t>s</w:t>
      </w:r>
      <w:r w:rsidRPr="00025ECC">
        <w:rPr>
          <w:rFonts w:cs="Arial"/>
        </w:rPr>
        <w:t>, data engineers and business analysts can shop for data. The CPD platform reduces the time-consuming data organization task, making it easier for the consumers of the data</w:t>
      </w:r>
      <w:r w:rsidR="00AE7276">
        <w:rPr>
          <w:rFonts w:cs="Arial"/>
        </w:rPr>
        <w:t xml:space="preserve"> to access and analyze the trusted data they need</w:t>
      </w:r>
      <w:r w:rsidRPr="00025ECC">
        <w:rPr>
          <w:rFonts w:cs="Arial"/>
        </w:rPr>
        <w:t xml:space="preserve">. </w:t>
      </w:r>
    </w:p>
    <w:p w14:paraId="52828DF2" w14:textId="77777777" w:rsidR="00F46DA6" w:rsidRPr="00025ECC" w:rsidRDefault="00F46DA6" w:rsidP="00F46DA6">
      <w:pPr>
        <w:pStyle w:val="StepList413"/>
        <w:keepLines w:val="0"/>
        <w:widowControl w:val="0"/>
        <w:tabs>
          <w:tab w:val="clear" w:pos="792"/>
        </w:tabs>
        <w:spacing w:before="120"/>
        <w:ind w:firstLine="0"/>
        <w:rPr>
          <w:rFonts w:cs="Arial"/>
        </w:rPr>
      </w:pPr>
      <w:r w:rsidRPr="00025ECC">
        <w:rPr>
          <w:rFonts w:cs="Arial"/>
        </w:rPr>
        <w:t xml:space="preserve">This lab has shown you how to automatically </w:t>
      </w:r>
      <w:r w:rsidRPr="00025ECC">
        <w:rPr>
          <w:rFonts w:cs="Arial"/>
          <w:color w:val="0000FF"/>
        </w:rPr>
        <w:t>discover</w:t>
      </w:r>
      <w:r w:rsidRPr="00025ECC">
        <w:rPr>
          <w:rFonts w:cs="Arial"/>
        </w:rPr>
        <w:t xml:space="preserve"> data sources, automatically classify those sources with business classifications using CPD machine learning methods, and automatically assign business terms to those data sources.</w:t>
      </w:r>
    </w:p>
    <w:p w14:paraId="4ECAE9EC" w14:textId="7608F8FC" w:rsidR="00F46DA6" w:rsidRPr="00025ECC" w:rsidRDefault="00F46DA6" w:rsidP="00E90085">
      <w:pPr>
        <w:pStyle w:val="StepList413"/>
        <w:keepLines w:val="0"/>
        <w:widowControl w:val="0"/>
        <w:tabs>
          <w:tab w:val="clear" w:pos="792"/>
        </w:tabs>
        <w:spacing w:before="120"/>
        <w:ind w:firstLine="0"/>
        <w:rPr>
          <w:rFonts w:cs="Arial"/>
        </w:rPr>
      </w:pPr>
      <w:r w:rsidRPr="00025ECC">
        <w:rPr>
          <w:rFonts w:cs="Arial"/>
        </w:rPr>
        <w:t xml:space="preserve">This lab also showed you how to create </w:t>
      </w:r>
      <w:r w:rsidRPr="00025ECC">
        <w:rPr>
          <w:rFonts w:cs="Arial"/>
          <w:color w:val="0000FF"/>
        </w:rPr>
        <w:t xml:space="preserve"> data protection rules, </w:t>
      </w:r>
      <w:r w:rsidRPr="00025ECC">
        <w:rPr>
          <w:rFonts w:cs="Arial"/>
        </w:rPr>
        <w:t xml:space="preserve">and join and move data to an analytics </w:t>
      </w:r>
      <w:r w:rsidR="00653949" w:rsidRPr="00025ECC">
        <w:rPr>
          <w:rFonts w:cs="Arial"/>
        </w:rPr>
        <w:t>Advanced Edition</w:t>
      </w:r>
      <w:r w:rsidRPr="00025ECC">
        <w:rPr>
          <w:rFonts w:cs="Arial"/>
        </w:rPr>
        <w:t xml:space="preserve"> in a </w:t>
      </w:r>
      <w:r w:rsidRPr="00025ECC">
        <w:rPr>
          <w:rFonts w:cs="Arial"/>
          <w:color w:val="0000FF"/>
        </w:rPr>
        <w:t>Data Transformation</w:t>
      </w:r>
      <w:r w:rsidRPr="00025ECC">
        <w:rPr>
          <w:rFonts w:cs="Arial"/>
        </w:rPr>
        <w:t xml:space="preserve"> step for further use by the data consumers in the CPD workflow.</w:t>
      </w:r>
      <w:r w:rsidRPr="00025ECC">
        <w:rPr>
          <w:rFonts w:cs="Arial"/>
        </w:rPr>
        <w:br/>
      </w:r>
      <w:r w:rsidRPr="00025ECC">
        <w:rPr>
          <w:rFonts w:cs="Arial"/>
        </w:rPr>
        <w:br/>
      </w:r>
      <w:r w:rsidRPr="00025ECC">
        <w:rPr>
          <w:rFonts w:cs="Arial"/>
          <w:b/>
          <w:bCs/>
        </w:rPr>
        <w:t xml:space="preserve">The steps covered here could normally take many weeks, months, and sometimes even years, to complete using traditional manual methods.  Cloud Pak for Data automates these </w:t>
      </w:r>
      <w:r w:rsidR="00AE7276">
        <w:rPr>
          <w:rFonts w:cs="Arial"/>
          <w:b/>
          <w:bCs/>
        </w:rPr>
        <w:t>operations</w:t>
      </w:r>
      <w:r w:rsidR="00AE7276" w:rsidRPr="00025ECC">
        <w:rPr>
          <w:rFonts w:cs="Arial"/>
          <w:b/>
          <w:bCs/>
        </w:rPr>
        <w:t xml:space="preserve"> </w:t>
      </w:r>
      <w:r w:rsidRPr="00025ECC">
        <w:rPr>
          <w:rFonts w:cs="Arial"/>
          <w:b/>
          <w:bCs/>
        </w:rPr>
        <w:t>so that you can accelerate the time to value of your organization’s analytics projects.</w:t>
      </w:r>
    </w:p>
    <w:p w14:paraId="3B232839" w14:textId="77777777" w:rsidR="00F46DA6" w:rsidRPr="00025ECC" w:rsidRDefault="00F46DA6" w:rsidP="00F46DA6">
      <w:pPr>
        <w:pStyle w:val="StepList413"/>
        <w:keepLines w:val="0"/>
        <w:widowControl w:val="0"/>
        <w:tabs>
          <w:tab w:val="clear" w:pos="792"/>
        </w:tabs>
        <w:spacing w:before="120"/>
        <w:ind w:firstLine="0"/>
        <w:rPr>
          <w:rFonts w:cs="Arial"/>
        </w:rPr>
      </w:pPr>
    </w:p>
    <w:p w14:paraId="245BF69D" w14:textId="77777777" w:rsidR="00F46DA6" w:rsidRPr="00025ECC" w:rsidRDefault="00F46DA6" w:rsidP="00F46DA6">
      <w:pPr>
        <w:pStyle w:val="StepList413"/>
        <w:keepLines w:val="0"/>
        <w:widowControl w:val="0"/>
        <w:tabs>
          <w:tab w:val="clear" w:pos="792"/>
        </w:tabs>
        <w:spacing w:before="120"/>
        <w:ind w:firstLine="0"/>
        <w:rPr>
          <w:rFonts w:cs="Arial"/>
        </w:rPr>
      </w:pPr>
      <w:r w:rsidRPr="00025ECC">
        <w:rPr>
          <w:rFonts w:cs="Arial"/>
        </w:rPr>
        <w:tab/>
      </w:r>
      <w:r w:rsidRPr="00025ECC">
        <w:rPr>
          <w:rFonts w:cs="Arial"/>
        </w:rPr>
        <w:tab/>
      </w:r>
      <w:r w:rsidRPr="00025ECC">
        <w:rPr>
          <w:rFonts w:cs="Arial"/>
        </w:rPr>
        <w:tab/>
      </w:r>
      <w:r w:rsidRPr="00025ECC">
        <w:rPr>
          <w:rFonts w:cs="Arial"/>
        </w:rPr>
        <w:tab/>
      </w:r>
      <w:r w:rsidRPr="00025ECC">
        <w:rPr>
          <w:rFonts w:cs="Arial"/>
        </w:rPr>
        <w:tab/>
      </w:r>
      <w:r w:rsidRPr="00025ECC">
        <w:rPr>
          <w:rFonts w:cs="Arial"/>
        </w:rPr>
        <w:tab/>
      </w:r>
      <w:r w:rsidRPr="00025ECC">
        <w:rPr>
          <w:rFonts w:cs="Arial"/>
        </w:rPr>
        <w:tab/>
        <w:t xml:space="preserve">        </w:t>
      </w:r>
      <w:r w:rsidRPr="00025ECC">
        <w:rPr>
          <w:rFonts w:cs="Arial"/>
          <w:noProof/>
        </w:rPr>
        <w:drawing>
          <wp:inline distT="0" distB="0" distL="0" distR="0" wp14:anchorId="56B6FD38" wp14:editId="451D43F5">
            <wp:extent cx="533400" cy="431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7710B32F" w14:textId="77777777" w:rsidR="00F46DA6" w:rsidRPr="00025ECC" w:rsidRDefault="00F46DA6" w:rsidP="00F46DA6">
      <w:pPr>
        <w:pStyle w:val="StepList413"/>
        <w:keepLines w:val="0"/>
        <w:widowControl w:val="0"/>
        <w:tabs>
          <w:tab w:val="clear" w:pos="792"/>
        </w:tabs>
        <w:spacing w:before="120"/>
        <w:ind w:firstLine="0"/>
        <w:rPr>
          <w:rFonts w:cs="Arial"/>
        </w:rPr>
      </w:pPr>
      <w:r w:rsidRPr="00025ECC">
        <w:rPr>
          <w:rFonts w:cs="Arial"/>
          <w:noProof/>
        </w:rPr>
        <w:drawing>
          <wp:inline distT="0" distB="0" distL="0" distR="0" wp14:anchorId="0EC4D617" wp14:editId="5D8288F1">
            <wp:extent cx="5992593" cy="2006600"/>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3044" cy="2020145"/>
                    </a:xfrm>
                    <a:prstGeom prst="rect">
                      <a:avLst/>
                    </a:prstGeom>
                  </pic:spPr>
                </pic:pic>
              </a:graphicData>
            </a:graphic>
          </wp:inline>
        </w:drawing>
      </w:r>
    </w:p>
    <w:p w14:paraId="73BCD2B4" w14:textId="2DEC3F2C" w:rsidR="00851320" w:rsidRPr="00025ECC" w:rsidRDefault="00851320" w:rsidP="00F46DA6">
      <w:pPr>
        <w:pStyle w:val="StepList814"/>
        <w:keepLines w:val="0"/>
        <w:widowControl w:val="0"/>
        <w:spacing w:before="120"/>
        <w:rPr>
          <w:rFonts w:cs="Arial"/>
          <w:bCs/>
          <w:sz w:val="16"/>
          <w:szCs w:val="16"/>
        </w:rPr>
      </w:pPr>
    </w:p>
    <w:p w14:paraId="4E6A6FAB" w14:textId="7E2D135F" w:rsidR="00851320" w:rsidRPr="00025ECC" w:rsidRDefault="00851320" w:rsidP="00851320">
      <w:pPr>
        <w:pStyle w:val="StepList313"/>
        <w:keepLines w:val="0"/>
        <w:tabs>
          <w:tab w:val="clear" w:pos="792"/>
        </w:tabs>
        <w:spacing w:before="120"/>
        <w:ind w:left="0" w:firstLine="0"/>
        <w:rPr>
          <w:rFonts w:cs="Arial"/>
          <w:b/>
          <w:bCs/>
        </w:rPr>
      </w:pPr>
      <w:r w:rsidRPr="00025ECC">
        <w:rPr>
          <w:rFonts w:cs="Arial"/>
          <w:b/>
          <w:bCs/>
        </w:rPr>
        <w:t>** End of Lab 1</w:t>
      </w:r>
      <w:r w:rsidR="007E30AE" w:rsidRPr="00025ECC">
        <w:rPr>
          <w:rFonts w:cs="Arial"/>
          <w:b/>
          <w:bCs/>
        </w:rPr>
        <w:t>3</w:t>
      </w:r>
      <w:r w:rsidRPr="00025ECC">
        <w:rPr>
          <w:rFonts w:cs="Arial"/>
          <w:b/>
          <w:bCs/>
        </w:rPr>
        <w:t xml:space="preserve"> – Organize </w:t>
      </w:r>
      <w:r w:rsidR="00227C13" w:rsidRPr="00025ECC">
        <w:rPr>
          <w:rFonts w:cs="Arial"/>
          <w:b/>
          <w:bCs/>
        </w:rPr>
        <w:t>– Deeper Dive</w:t>
      </w:r>
    </w:p>
    <w:p w14:paraId="3F9576F3" w14:textId="5EB8B97E" w:rsidR="00851320" w:rsidRPr="00025ECC" w:rsidRDefault="00851320" w:rsidP="00851320">
      <w:pPr>
        <w:pStyle w:val="StepList814"/>
        <w:keepLines w:val="0"/>
        <w:widowControl w:val="0"/>
        <w:spacing w:before="120"/>
        <w:rPr>
          <w:rFonts w:cs="Arial"/>
          <w:bCs/>
          <w:sz w:val="16"/>
          <w:szCs w:val="16"/>
        </w:rPr>
      </w:pPr>
      <w:r w:rsidRPr="00025ECC">
        <w:rPr>
          <w:rFonts w:cs="Arial"/>
          <w:bCs/>
          <w:sz w:val="16"/>
          <w:szCs w:val="16"/>
        </w:rPr>
        <w:t xml:space="preserve">     Lab by John Van Buren</w:t>
      </w:r>
      <w:r w:rsidR="00ED2774" w:rsidRPr="00025ECC">
        <w:rPr>
          <w:rFonts w:cs="Arial"/>
          <w:bCs/>
          <w:sz w:val="16"/>
          <w:szCs w:val="16"/>
        </w:rPr>
        <w:t xml:space="preserve">, Burt </w:t>
      </w:r>
      <w:proofErr w:type="spellStart"/>
      <w:r w:rsidR="00ED2774" w:rsidRPr="00025ECC">
        <w:rPr>
          <w:rFonts w:cs="Arial"/>
          <w:bCs/>
          <w:sz w:val="16"/>
          <w:szCs w:val="16"/>
        </w:rPr>
        <w:t>Vialpando</w:t>
      </w:r>
      <w:proofErr w:type="spellEnd"/>
      <w:r w:rsidR="0024131E" w:rsidRPr="00025ECC">
        <w:rPr>
          <w:rFonts w:cs="Arial"/>
          <w:bCs/>
          <w:sz w:val="16"/>
          <w:szCs w:val="16"/>
        </w:rPr>
        <w:t xml:space="preserve"> and Kent Rubin</w:t>
      </w:r>
      <w:r w:rsidRPr="00025ECC">
        <w:rPr>
          <w:rFonts w:cs="Arial"/>
          <w:bCs/>
          <w:sz w:val="16"/>
          <w:szCs w:val="16"/>
        </w:rPr>
        <w:t xml:space="preserve"> </w:t>
      </w:r>
    </w:p>
    <w:p w14:paraId="644AD19B" w14:textId="3A1B2CE1" w:rsidR="00851320" w:rsidRPr="00025ECC" w:rsidRDefault="00851320" w:rsidP="00851320">
      <w:pPr>
        <w:rPr>
          <w:rFonts w:cs="Arial"/>
        </w:rPr>
      </w:pPr>
    </w:p>
    <w:p w14:paraId="5B405785" w14:textId="77777777" w:rsidR="00851320" w:rsidRPr="00025ECC" w:rsidRDefault="00851320" w:rsidP="00F46DA6">
      <w:pPr>
        <w:pStyle w:val="StepList814"/>
        <w:keepLines w:val="0"/>
        <w:widowControl w:val="0"/>
        <w:spacing w:before="120"/>
        <w:rPr>
          <w:rFonts w:cs="Arial"/>
          <w:b/>
          <w:bCs/>
          <w:sz w:val="16"/>
          <w:szCs w:val="16"/>
        </w:rPr>
      </w:pPr>
    </w:p>
    <w:p w14:paraId="1EE01210" w14:textId="480D4176" w:rsidR="008717F4" w:rsidRPr="00025ECC" w:rsidRDefault="008717F4" w:rsidP="008717F4">
      <w:pPr>
        <w:pStyle w:val="StepList413"/>
        <w:keepLines w:val="0"/>
        <w:widowControl w:val="0"/>
        <w:tabs>
          <w:tab w:val="clear" w:pos="792"/>
        </w:tabs>
        <w:spacing w:before="120"/>
        <w:ind w:left="0" w:firstLine="0"/>
        <w:rPr>
          <w:rFonts w:cs="Arial"/>
        </w:rPr>
      </w:pPr>
    </w:p>
    <w:p w14:paraId="3F953464" w14:textId="5A07C914" w:rsidR="00026F8D" w:rsidRPr="00025ECC" w:rsidRDefault="00026F8D" w:rsidP="008717F4">
      <w:pPr>
        <w:pStyle w:val="StepList413"/>
        <w:keepLines w:val="0"/>
        <w:widowControl w:val="0"/>
        <w:tabs>
          <w:tab w:val="clear" w:pos="792"/>
        </w:tabs>
        <w:spacing w:before="120"/>
        <w:ind w:left="0" w:firstLine="0"/>
        <w:rPr>
          <w:rFonts w:cs="Arial"/>
        </w:rPr>
      </w:pPr>
    </w:p>
    <w:p w14:paraId="77B9DB8E" w14:textId="3028C7E1" w:rsidR="00026F8D" w:rsidRPr="00025ECC" w:rsidRDefault="00026F8D" w:rsidP="008717F4">
      <w:pPr>
        <w:pStyle w:val="StepList413"/>
        <w:keepLines w:val="0"/>
        <w:widowControl w:val="0"/>
        <w:tabs>
          <w:tab w:val="clear" w:pos="792"/>
        </w:tabs>
        <w:spacing w:before="120"/>
        <w:ind w:left="0" w:firstLine="0"/>
        <w:rPr>
          <w:rFonts w:cs="Arial"/>
        </w:rPr>
      </w:pPr>
    </w:p>
    <w:p w14:paraId="2788CECB" w14:textId="4672033C" w:rsidR="00026F8D" w:rsidRPr="00025ECC" w:rsidRDefault="00026F8D" w:rsidP="008717F4">
      <w:pPr>
        <w:pStyle w:val="StepList413"/>
        <w:keepLines w:val="0"/>
        <w:widowControl w:val="0"/>
        <w:tabs>
          <w:tab w:val="clear" w:pos="792"/>
        </w:tabs>
        <w:spacing w:before="120"/>
        <w:ind w:left="0" w:firstLine="0"/>
        <w:rPr>
          <w:rFonts w:cs="Arial"/>
        </w:rPr>
      </w:pPr>
    </w:p>
    <w:p w14:paraId="1EF2E533" w14:textId="674F852E" w:rsidR="00026F8D" w:rsidRPr="00025ECC" w:rsidRDefault="00026F8D" w:rsidP="008717F4">
      <w:pPr>
        <w:pStyle w:val="StepList413"/>
        <w:keepLines w:val="0"/>
        <w:widowControl w:val="0"/>
        <w:tabs>
          <w:tab w:val="clear" w:pos="792"/>
        </w:tabs>
        <w:spacing w:before="120"/>
        <w:ind w:left="0" w:firstLine="0"/>
        <w:rPr>
          <w:rFonts w:cs="Arial"/>
        </w:rPr>
      </w:pPr>
    </w:p>
    <w:p w14:paraId="70B523A1" w14:textId="7024C33C" w:rsidR="00026F8D" w:rsidRPr="00025ECC" w:rsidRDefault="00026F8D" w:rsidP="008717F4">
      <w:pPr>
        <w:pStyle w:val="StepList413"/>
        <w:keepLines w:val="0"/>
        <w:widowControl w:val="0"/>
        <w:tabs>
          <w:tab w:val="clear" w:pos="792"/>
        </w:tabs>
        <w:spacing w:before="120"/>
        <w:ind w:left="0" w:firstLine="0"/>
        <w:rPr>
          <w:rFonts w:cs="Arial"/>
        </w:rPr>
      </w:pPr>
    </w:p>
    <w:p w14:paraId="4D62B66E" w14:textId="7FED5B8B" w:rsidR="00026F8D" w:rsidRPr="00025ECC" w:rsidRDefault="00026F8D" w:rsidP="008717F4">
      <w:pPr>
        <w:pStyle w:val="StepList413"/>
        <w:keepLines w:val="0"/>
        <w:widowControl w:val="0"/>
        <w:tabs>
          <w:tab w:val="clear" w:pos="792"/>
        </w:tabs>
        <w:spacing w:before="120"/>
        <w:ind w:left="0" w:firstLine="0"/>
        <w:rPr>
          <w:rFonts w:cs="Arial"/>
        </w:rPr>
      </w:pPr>
    </w:p>
    <w:p w14:paraId="4FDDD922" w14:textId="73899925" w:rsidR="00026F8D" w:rsidRPr="00025ECC" w:rsidRDefault="00977994" w:rsidP="00977994">
      <w:pPr>
        <w:pStyle w:val="Heading2"/>
        <w:rPr>
          <w:rFonts w:ascii="Arial" w:hAnsi="Arial" w:cs="Arial"/>
        </w:rPr>
      </w:pPr>
      <w:r w:rsidRPr="00025ECC">
        <w:rPr>
          <w:rFonts w:ascii="Arial" w:hAnsi="Arial" w:cs="Arial"/>
        </w:rPr>
        <w:t>Additional Optional Activities</w:t>
      </w:r>
    </w:p>
    <w:p w14:paraId="683D647C" w14:textId="64355094" w:rsidR="00977994" w:rsidRPr="00025ECC" w:rsidRDefault="00977994" w:rsidP="00977994">
      <w:pPr>
        <w:pStyle w:val="BodyText"/>
        <w:ind w:left="432"/>
        <w:rPr>
          <w:rFonts w:cs="Arial"/>
        </w:rPr>
      </w:pPr>
      <w:r w:rsidRPr="00025ECC">
        <w:rPr>
          <w:rFonts w:cs="Arial"/>
        </w:rPr>
        <w:t xml:space="preserve">There are many other capabilities within the ‘Organize’ section of Cloud Pak for Data. Here we will highlight one of these. </w:t>
      </w:r>
    </w:p>
    <w:p w14:paraId="00D7BC8C" w14:textId="75A3C554" w:rsidR="00977994" w:rsidRPr="00025ECC" w:rsidRDefault="00977994" w:rsidP="00977994">
      <w:pPr>
        <w:pStyle w:val="BodyText"/>
        <w:ind w:left="432"/>
        <w:rPr>
          <w:rFonts w:cs="Arial"/>
          <w:b/>
          <w:bCs/>
        </w:rPr>
      </w:pPr>
      <w:r w:rsidRPr="00025ECC">
        <w:rPr>
          <w:rFonts w:cs="Arial"/>
          <w:b/>
          <w:bCs/>
        </w:rPr>
        <w:t>Using Data Virtualization sources in Organize</w:t>
      </w:r>
    </w:p>
    <w:p w14:paraId="26D6276C" w14:textId="027732EC" w:rsidR="00977994" w:rsidRPr="00025ECC" w:rsidRDefault="00977994" w:rsidP="00977994">
      <w:pPr>
        <w:pStyle w:val="BodyText"/>
        <w:ind w:left="432"/>
        <w:rPr>
          <w:rFonts w:cs="Arial"/>
        </w:rPr>
      </w:pPr>
      <w:r w:rsidRPr="00025ECC">
        <w:rPr>
          <w:rFonts w:cs="Arial"/>
        </w:rPr>
        <w:t>One of the strengths of an integrated platform is that you can use the various capabilities interchangeably, reuse previously designed components, and in general create a data fabric more quickly than with individual tools.</w:t>
      </w:r>
    </w:p>
    <w:p w14:paraId="31E9319F" w14:textId="5AC5F9E0" w:rsidR="00977994" w:rsidRPr="00025ECC" w:rsidRDefault="00977994" w:rsidP="00977994">
      <w:pPr>
        <w:pStyle w:val="BodyText"/>
        <w:ind w:left="432"/>
        <w:rPr>
          <w:rFonts w:cs="Arial"/>
        </w:rPr>
      </w:pPr>
      <w:r w:rsidRPr="00025ECC">
        <w:rPr>
          <w:rFonts w:cs="Arial"/>
        </w:rPr>
        <w:t>In an earlier lab, we created a virtualized view that was a join of a D</w:t>
      </w:r>
      <w:r w:rsidR="009C6960">
        <w:rPr>
          <w:rFonts w:cs="Arial"/>
        </w:rPr>
        <w:t>b</w:t>
      </w:r>
      <w:r w:rsidRPr="00025ECC">
        <w:rPr>
          <w:rFonts w:cs="Arial"/>
        </w:rPr>
        <w:t xml:space="preserve">2 warehouse table and a MongoDB document store. What if we wanted to </w:t>
      </w:r>
      <w:r w:rsidR="001C0D5D" w:rsidRPr="00025ECC">
        <w:rPr>
          <w:rFonts w:cs="Arial"/>
        </w:rPr>
        <w:t>run auto discovery on</w:t>
      </w:r>
      <w:r w:rsidRPr="00025ECC">
        <w:rPr>
          <w:rFonts w:cs="Arial"/>
        </w:rPr>
        <w:t xml:space="preserve"> that view to understand the quality of the data in those </w:t>
      </w:r>
      <w:r w:rsidR="009C6960">
        <w:rPr>
          <w:rFonts w:cs="Arial"/>
        </w:rPr>
        <w:t>two</w:t>
      </w:r>
      <w:r w:rsidRPr="00025ECC">
        <w:rPr>
          <w:rFonts w:cs="Arial"/>
        </w:rPr>
        <w:t xml:space="preserve"> sources when joined together? Or what if we wanted to automatically document the attributes of the view with Business Terms from our Business Glossary? Let’s go ahead and do it!</w:t>
      </w:r>
    </w:p>
    <w:p w14:paraId="442C9A51" w14:textId="77777777" w:rsidR="00DB43CE" w:rsidRPr="00025ECC" w:rsidRDefault="00DB43CE" w:rsidP="00977994">
      <w:pPr>
        <w:pStyle w:val="BodyText"/>
        <w:ind w:left="432"/>
        <w:rPr>
          <w:rFonts w:cs="Arial"/>
        </w:rPr>
      </w:pPr>
      <w:r w:rsidRPr="00025ECC">
        <w:rPr>
          <w:rFonts w:cs="Arial"/>
        </w:rPr>
        <w:t xml:space="preserve">First, we need to make sure we’ve got our virtualized view created. </w:t>
      </w:r>
    </w:p>
    <w:p w14:paraId="05FCBF07" w14:textId="19CA3CED" w:rsidR="00DB43CE" w:rsidRPr="00025ECC" w:rsidRDefault="00DB43CE" w:rsidP="00977994">
      <w:pPr>
        <w:pStyle w:val="BodyText"/>
        <w:ind w:left="432"/>
        <w:rPr>
          <w:rFonts w:cs="Arial"/>
          <w:b/>
          <w:bCs/>
          <w:i/>
          <w:iCs/>
        </w:rPr>
      </w:pPr>
      <w:r w:rsidRPr="00025ECC">
        <w:rPr>
          <w:rFonts w:cs="Arial"/>
        </w:rPr>
        <w:t xml:space="preserve">NOTE: </w:t>
      </w:r>
      <w:r w:rsidRPr="00025ECC">
        <w:rPr>
          <w:rFonts w:cs="Arial"/>
          <w:i/>
          <w:iCs/>
        </w:rPr>
        <w:t xml:space="preserve">This view was created during the execution of Lab 3, document: </w:t>
      </w:r>
      <w:r w:rsidR="00E90085" w:rsidRPr="00025ECC">
        <w:rPr>
          <w:rFonts w:cs="Arial"/>
          <w:i/>
          <w:iCs/>
        </w:rPr>
        <w:br/>
      </w:r>
      <w:r w:rsidRPr="00025ECC">
        <w:rPr>
          <w:rFonts w:cs="Arial"/>
          <w:b/>
          <w:bCs/>
          <w:i/>
          <w:iCs/>
        </w:rPr>
        <w:t>LC03-CPD-3.0.1-Collect-Connections.docx</w:t>
      </w:r>
    </w:p>
    <w:p w14:paraId="607061C1" w14:textId="77777777" w:rsidR="003553C1" w:rsidRDefault="00E90085" w:rsidP="003553C1">
      <w:pPr>
        <w:pStyle w:val="StepList"/>
        <w:keepNext/>
        <w:spacing w:before="120"/>
        <w:rPr>
          <w:rFonts w:cs="Arial"/>
        </w:rPr>
      </w:pPr>
      <w:r w:rsidRPr="00025ECC">
        <w:rPr>
          <w:rFonts w:cs="Arial"/>
        </w:rPr>
        <w:t>You can verify it</w:t>
      </w:r>
      <w:r w:rsidR="0032196D" w:rsidRPr="00025ECC">
        <w:rPr>
          <w:rFonts w:cs="Arial"/>
        </w:rPr>
        <w:t xml:space="preserve"> is</w:t>
      </w:r>
      <w:r w:rsidRPr="00025ECC">
        <w:rPr>
          <w:rFonts w:cs="Arial"/>
        </w:rPr>
        <w:t xml:space="preserve"> there by doing the following:</w:t>
      </w:r>
      <w:r w:rsidR="00C86E53" w:rsidRPr="00025ECC">
        <w:rPr>
          <w:rFonts w:cs="Arial"/>
        </w:rPr>
        <w:t xml:space="preserve"> </w:t>
      </w:r>
      <w:r w:rsidRPr="00025ECC">
        <w:rPr>
          <w:rFonts w:cs="Arial"/>
        </w:rPr>
        <w:br/>
      </w:r>
      <w:r w:rsidR="00C86E53" w:rsidRPr="00025ECC">
        <w:rPr>
          <w:rFonts w:cs="Arial"/>
        </w:rPr>
        <w:t xml:space="preserve">From the main navigation menu, choose </w:t>
      </w:r>
      <w:r w:rsidR="00C86E53" w:rsidRPr="00025ECC">
        <w:rPr>
          <w:rFonts w:cs="Arial"/>
          <w:color w:val="0000FF"/>
        </w:rPr>
        <w:t>Collect</w:t>
      </w:r>
      <w:r w:rsidR="00C86E53" w:rsidRPr="00025ECC">
        <w:rPr>
          <w:rFonts w:cs="Arial"/>
          <w:color w:val="0000FF"/>
        </w:rPr>
        <w:sym w:font="Wingdings" w:char="F0E0"/>
      </w:r>
      <w:r w:rsidR="00C86E53" w:rsidRPr="00025ECC">
        <w:rPr>
          <w:rFonts w:cs="Arial"/>
          <w:color w:val="0000FF"/>
        </w:rPr>
        <w:t>My data</w:t>
      </w:r>
      <w:r w:rsidR="00C86E53" w:rsidRPr="00025ECC">
        <w:rPr>
          <w:rFonts w:cs="Arial"/>
        </w:rPr>
        <w:t>.</w:t>
      </w:r>
    </w:p>
    <w:p w14:paraId="62189F1D" w14:textId="1A3AE503" w:rsidR="009B029F" w:rsidRPr="003553C1" w:rsidRDefault="009B029F" w:rsidP="003553C1">
      <w:pPr>
        <w:pStyle w:val="StepList"/>
        <w:keepNext/>
        <w:numPr>
          <w:ilvl w:val="0"/>
          <w:numId w:val="0"/>
        </w:numPr>
        <w:spacing w:before="120"/>
        <w:ind w:left="792"/>
        <w:rPr>
          <w:rFonts w:cs="Arial"/>
        </w:rPr>
      </w:pPr>
      <w:r w:rsidRPr="00025ECC">
        <w:rPr>
          <w:noProof/>
        </w:rPr>
        <w:drawing>
          <wp:inline distT="0" distB="0" distL="0" distR="0" wp14:anchorId="0B9CB3E9" wp14:editId="741D5BB6">
            <wp:extent cx="2334638" cy="1448554"/>
            <wp:effectExtent l="0" t="0" r="2540" b="0"/>
            <wp:docPr id="208" name="Picture 208"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clock, meter&#10;&#10;Description automatically generated"/>
                    <pic:cNvPicPr/>
                  </pic:nvPicPr>
                  <pic:blipFill>
                    <a:blip r:embed="rId185"/>
                    <a:stretch>
                      <a:fillRect/>
                    </a:stretch>
                  </pic:blipFill>
                  <pic:spPr>
                    <a:xfrm>
                      <a:off x="0" y="0"/>
                      <a:ext cx="2388442" cy="1481937"/>
                    </a:xfrm>
                    <a:prstGeom prst="rect">
                      <a:avLst/>
                    </a:prstGeom>
                  </pic:spPr>
                </pic:pic>
              </a:graphicData>
            </a:graphic>
          </wp:inline>
        </w:drawing>
      </w:r>
    </w:p>
    <w:p w14:paraId="0F06E928" w14:textId="780FF604" w:rsidR="009B029F" w:rsidRPr="00025ECC" w:rsidRDefault="00C86E53" w:rsidP="00C86E53">
      <w:pPr>
        <w:pStyle w:val="StepList"/>
        <w:keepNext/>
        <w:spacing w:before="120"/>
        <w:rPr>
          <w:rFonts w:cs="Arial"/>
        </w:rPr>
      </w:pPr>
      <w:r w:rsidRPr="00025ECC">
        <w:rPr>
          <w:rFonts w:cs="Arial"/>
        </w:rPr>
        <w:t xml:space="preserve">This will bring up a list of virtualized tables and views. Look for the one with the name </w:t>
      </w:r>
      <w:r w:rsidRPr="00025ECC">
        <w:rPr>
          <w:rFonts w:cs="Arial"/>
          <w:color w:val="0000FF"/>
        </w:rPr>
        <w:t>USER1001.CUSTOMER_DEMOCHURN</w:t>
      </w:r>
      <w:r w:rsidRPr="00025ECC">
        <w:rPr>
          <w:rFonts w:cs="Arial"/>
          <w:b/>
          <w:bCs/>
        </w:rPr>
        <w:t xml:space="preserve">; </w:t>
      </w:r>
      <w:r w:rsidRPr="00025ECC">
        <w:rPr>
          <w:rFonts w:cs="Arial"/>
        </w:rPr>
        <w:t>this is a view that represents the join of our DEMOGRAPHICS table, in D</w:t>
      </w:r>
      <w:r w:rsidR="009C6960">
        <w:rPr>
          <w:rFonts w:cs="Arial"/>
        </w:rPr>
        <w:t>b</w:t>
      </w:r>
      <w:r w:rsidRPr="00025ECC">
        <w:rPr>
          <w:rFonts w:cs="Arial"/>
        </w:rPr>
        <w:t>2 with our ACTIVITY table, in MongoDB:</w:t>
      </w:r>
      <w:r w:rsidR="009B029F" w:rsidRPr="00025ECC">
        <w:rPr>
          <w:rFonts w:cs="Arial"/>
          <w:noProof/>
        </w:rPr>
        <w:t xml:space="preserve"> </w:t>
      </w:r>
    </w:p>
    <w:p w14:paraId="33145232" w14:textId="7DB11F33" w:rsidR="009B029F" w:rsidRPr="00025ECC" w:rsidRDefault="009B029F" w:rsidP="009B029F">
      <w:pPr>
        <w:pStyle w:val="StepList"/>
        <w:keepNext/>
        <w:numPr>
          <w:ilvl w:val="0"/>
          <w:numId w:val="0"/>
        </w:numPr>
        <w:spacing w:before="120"/>
        <w:ind w:left="792"/>
        <w:rPr>
          <w:rFonts w:cs="Arial"/>
        </w:rPr>
      </w:pPr>
      <w:r w:rsidRPr="00025ECC">
        <w:rPr>
          <w:rFonts w:cs="Arial"/>
          <w:noProof/>
        </w:rPr>
        <w:drawing>
          <wp:inline distT="0" distB="0" distL="0" distR="0" wp14:anchorId="1784EF1C" wp14:editId="22514D34">
            <wp:extent cx="5897880" cy="787998"/>
            <wp:effectExtent l="0" t="0" r="0" b="0"/>
            <wp:docPr id="209" name="Picture 2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ell phone&#10;&#10;Description automatically generated"/>
                    <pic:cNvPicPr/>
                  </pic:nvPicPr>
                  <pic:blipFill>
                    <a:blip r:embed="rId186"/>
                    <a:stretch>
                      <a:fillRect/>
                    </a:stretch>
                  </pic:blipFill>
                  <pic:spPr>
                    <a:xfrm>
                      <a:off x="0" y="0"/>
                      <a:ext cx="5975270" cy="798338"/>
                    </a:xfrm>
                    <a:prstGeom prst="rect">
                      <a:avLst/>
                    </a:prstGeom>
                  </pic:spPr>
                </pic:pic>
              </a:graphicData>
            </a:graphic>
          </wp:inline>
        </w:drawing>
      </w:r>
    </w:p>
    <w:p w14:paraId="071A7184" w14:textId="2D5BB6B9" w:rsidR="000A62C0" w:rsidRPr="00025ECC" w:rsidRDefault="00C86E53" w:rsidP="00C86E53">
      <w:pPr>
        <w:pStyle w:val="StepList"/>
        <w:keepNext/>
        <w:spacing w:before="120"/>
        <w:rPr>
          <w:rFonts w:cs="Arial"/>
        </w:rPr>
      </w:pPr>
      <w:r w:rsidRPr="00025ECC">
        <w:rPr>
          <w:rFonts w:cs="Arial"/>
        </w:rPr>
        <w:t>If that asset is there, you can proceed to the next step.</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0A62C0" w:rsidRPr="00025ECC" w14:paraId="3EBAD142" w14:textId="77777777" w:rsidTr="001D261A">
        <w:trPr>
          <w:cantSplit/>
          <w:trHeight w:val="676"/>
        </w:trPr>
        <w:tc>
          <w:tcPr>
            <w:tcW w:w="810" w:type="dxa"/>
            <w:shd w:val="clear" w:color="auto" w:fill="F2F2F2" w:themeFill="background1" w:themeFillShade="F2"/>
            <w:vAlign w:val="center"/>
          </w:tcPr>
          <w:p w14:paraId="1C81777F" w14:textId="77777777" w:rsidR="000A62C0" w:rsidRPr="00025ECC" w:rsidRDefault="000A62C0"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1FFAB9BB" wp14:editId="70B3EBDC">
                  <wp:extent cx="343561" cy="343561"/>
                  <wp:effectExtent l="0" t="0" r="0" b="0"/>
                  <wp:docPr id="216" name="Picture 216"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2DD212DD" w14:textId="77777777" w:rsidR="000A62C0" w:rsidRPr="00025ECC" w:rsidRDefault="000A62C0"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489607EC" w14:textId="5B22827F" w:rsidR="000A62C0" w:rsidRPr="00025ECC" w:rsidRDefault="000A62C0" w:rsidP="0032196D">
            <w:pPr>
              <w:pStyle w:val="StepList413"/>
              <w:keepLines w:val="0"/>
              <w:widowControl w:val="0"/>
              <w:tabs>
                <w:tab w:val="clear" w:pos="792"/>
              </w:tabs>
              <w:spacing w:before="120"/>
              <w:rPr>
                <w:rFonts w:cs="Arial"/>
                <w:noProof/>
              </w:rPr>
            </w:pPr>
            <w:r w:rsidRPr="00025ECC">
              <w:rPr>
                <w:rFonts w:cs="Arial"/>
              </w:rPr>
              <w:t xml:space="preserve">Note: If it’s not there, please go back and run </w:t>
            </w:r>
            <w:r w:rsidR="0032196D" w:rsidRPr="00025ECC">
              <w:rPr>
                <w:rFonts w:cs="Arial"/>
              </w:rPr>
              <w:t>the</w:t>
            </w:r>
            <w:r w:rsidRPr="00025ECC">
              <w:rPr>
                <w:rFonts w:cs="Arial"/>
              </w:rPr>
              <w:t xml:space="preserve"> Collect and Virtualize</w:t>
            </w:r>
            <w:r w:rsidR="0032196D" w:rsidRPr="00025ECC">
              <w:rPr>
                <w:rFonts w:cs="Arial"/>
              </w:rPr>
              <w:t xml:space="preserve"> lab from our CORE.</w:t>
            </w:r>
          </w:p>
        </w:tc>
      </w:tr>
    </w:tbl>
    <w:p w14:paraId="2CC8BD2D" w14:textId="1375AC3C" w:rsidR="00565BBD" w:rsidRPr="00025ECC" w:rsidRDefault="00565BBD" w:rsidP="00C86E53">
      <w:pPr>
        <w:pStyle w:val="StepList"/>
        <w:keepNext/>
        <w:spacing w:before="120"/>
        <w:rPr>
          <w:rFonts w:cs="Arial"/>
        </w:rPr>
      </w:pPr>
      <w:r w:rsidRPr="00025ECC">
        <w:rPr>
          <w:rFonts w:cs="Arial"/>
        </w:rPr>
        <w:t>Once you’ve established that your virtualized view is there, we want to simply run some of the actions against it the way we would against any other table.</w:t>
      </w:r>
    </w:p>
    <w:p w14:paraId="03CE5F32" w14:textId="77777777" w:rsidR="000A3DBE" w:rsidRPr="00025ECC" w:rsidRDefault="00565BBD" w:rsidP="00C86E53">
      <w:pPr>
        <w:pStyle w:val="StepList"/>
        <w:keepNext/>
        <w:spacing w:before="120"/>
        <w:rPr>
          <w:rFonts w:cs="Arial"/>
        </w:rPr>
      </w:pPr>
      <w:r w:rsidRPr="00025ECC">
        <w:rPr>
          <w:rFonts w:cs="Arial"/>
        </w:rPr>
        <w:t xml:space="preserve">From the main navigation menu, choose </w:t>
      </w:r>
      <w:r w:rsidR="000A62C0" w:rsidRPr="00025ECC">
        <w:rPr>
          <w:rFonts w:cs="Arial"/>
          <w:color w:val="0000FF"/>
        </w:rPr>
        <w:t>Organize</w:t>
      </w:r>
      <w:r w:rsidR="000A62C0" w:rsidRPr="00025ECC">
        <w:rPr>
          <w:rFonts w:cs="Arial"/>
        </w:rPr>
        <w:t xml:space="preserve"> </w:t>
      </w:r>
      <w:r w:rsidR="000A62C0" w:rsidRPr="00025ECC">
        <w:rPr>
          <w:rFonts w:cs="Arial"/>
        </w:rPr>
        <w:sym w:font="Wingdings 3" w:char="F061"/>
      </w:r>
      <w:r w:rsidR="000A62C0" w:rsidRPr="00025ECC">
        <w:rPr>
          <w:rFonts w:cs="Arial"/>
        </w:rPr>
        <w:t xml:space="preserve"> </w:t>
      </w:r>
      <w:r w:rsidR="000A62C0" w:rsidRPr="00025ECC">
        <w:rPr>
          <w:rFonts w:cs="Arial"/>
          <w:color w:val="0000FF"/>
        </w:rPr>
        <w:t>Curation</w:t>
      </w:r>
      <w:r w:rsidR="000A62C0" w:rsidRPr="00025ECC">
        <w:rPr>
          <w:rFonts w:cs="Arial"/>
        </w:rPr>
        <w:t xml:space="preserve"> </w:t>
      </w:r>
      <w:r w:rsidR="000A62C0" w:rsidRPr="00025ECC">
        <w:rPr>
          <w:rFonts w:cs="Arial"/>
        </w:rPr>
        <w:sym w:font="Wingdings 3" w:char="F061"/>
      </w:r>
      <w:r w:rsidR="000A62C0" w:rsidRPr="00025ECC">
        <w:rPr>
          <w:rFonts w:cs="Arial"/>
        </w:rPr>
        <w:t xml:space="preserve"> </w:t>
      </w:r>
      <w:r w:rsidR="000A62C0" w:rsidRPr="00025ECC">
        <w:rPr>
          <w:rFonts w:cs="Arial"/>
          <w:color w:val="0000FF"/>
        </w:rPr>
        <w:t>Data discovery</w:t>
      </w:r>
      <w:r w:rsidRPr="00025ECC">
        <w:rPr>
          <w:rFonts w:cs="Arial"/>
        </w:rPr>
        <w:t>.</w:t>
      </w:r>
    </w:p>
    <w:p w14:paraId="245D3A76" w14:textId="3BAF6A0A" w:rsidR="00565BBD" w:rsidRPr="00025ECC" w:rsidRDefault="000A62C0" w:rsidP="000A3DBE">
      <w:pPr>
        <w:pStyle w:val="StepList"/>
        <w:keepNext/>
        <w:numPr>
          <w:ilvl w:val="0"/>
          <w:numId w:val="0"/>
        </w:numPr>
        <w:spacing w:before="120"/>
        <w:ind w:left="792"/>
        <w:rPr>
          <w:rFonts w:cs="Arial"/>
        </w:rPr>
      </w:pPr>
      <w:r w:rsidRPr="00025ECC">
        <w:rPr>
          <w:rFonts w:cs="Arial"/>
          <w:noProof/>
        </w:rPr>
        <w:drawing>
          <wp:inline distT="0" distB="0" distL="0" distR="0" wp14:anchorId="295CD760" wp14:editId="7B31D486">
            <wp:extent cx="4552545" cy="2083911"/>
            <wp:effectExtent l="0" t="0" r="0" b="0"/>
            <wp:docPr id="220" name="Picture 220"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Screen of a cell phone&#10;&#10;Description automatically generated"/>
                    <pic:cNvPicPr/>
                  </pic:nvPicPr>
                  <pic:blipFill>
                    <a:blip r:embed="rId187"/>
                    <a:stretch>
                      <a:fillRect/>
                    </a:stretch>
                  </pic:blipFill>
                  <pic:spPr>
                    <a:xfrm>
                      <a:off x="0" y="0"/>
                      <a:ext cx="4579380" cy="2096195"/>
                    </a:xfrm>
                    <a:prstGeom prst="rect">
                      <a:avLst/>
                    </a:prstGeom>
                  </pic:spPr>
                </pic:pic>
              </a:graphicData>
            </a:graphic>
          </wp:inline>
        </w:drawing>
      </w:r>
    </w:p>
    <w:p w14:paraId="1757B511" w14:textId="77777777" w:rsidR="005055CB" w:rsidRPr="005055CB" w:rsidRDefault="005156CB" w:rsidP="00C86E53">
      <w:pPr>
        <w:pStyle w:val="StepList"/>
        <w:keepNext/>
        <w:spacing w:before="120"/>
        <w:rPr>
          <w:rFonts w:cs="Arial"/>
        </w:rPr>
      </w:pPr>
      <w:r w:rsidRPr="00025ECC">
        <w:rPr>
          <w:rFonts w:cs="Arial"/>
        </w:rPr>
        <w:t xml:space="preserve">Here, we’ll want to run an automated discovery just like before – choose </w:t>
      </w:r>
      <w:r w:rsidRPr="00025ECC">
        <w:rPr>
          <w:rFonts w:cs="Arial"/>
          <w:color w:val="0000FF"/>
        </w:rPr>
        <w:t>new discovery job</w:t>
      </w:r>
      <w:r w:rsidRPr="00025ECC">
        <w:rPr>
          <w:rFonts w:cs="Arial"/>
          <w:color w:val="0000FF"/>
        </w:rPr>
        <w:sym w:font="Wingdings" w:char="F0E0"/>
      </w:r>
      <w:r w:rsidRPr="00025ECC">
        <w:rPr>
          <w:rFonts w:cs="Arial"/>
          <w:color w:val="0000FF"/>
        </w:rPr>
        <w:t>automated discovery</w:t>
      </w:r>
    </w:p>
    <w:p w14:paraId="70C2805C" w14:textId="1AC9FCD5" w:rsidR="005156CB" w:rsidRPr="00025ECC" w:rsidRDefault="000A62C0" w:rsidP="005055CB">
      <w:pPr>
        <w:pStyle w:val="StepList"/>
        <w:keepNext/>
        <w:numPr>
          <w:ilvl w:val="0"/>
          <w:numId w:val="0"/>
        </w:numPr>
        <w:spacing w:before="120"/>
        <w:ind w:left="792"/>
        <w:rPr>
          <w:rFonts w:cs="Arial"/>
        </w:rPr>
      </w:pPr>
      <w:r w:rsidRPr="00025ECC">
        <w:rPr>
          <w:rFonts w:cs="Arial"/>
          <w:noProof/>
        </w:rPr>
        <w:drawing>
          <wp:inline distT="0" distB="0" distL="0" distR="0" wp14:anchorId="245A11AB" wp14:editId="00B19CE3">
            <wp:extent cx="3414408" cy="1676779"/>
            <wp:effectExtent l="0" t="0" r="1905" b="0"/>
            <wp:docPr id="221" name="Picture 2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ell phone&#10;&#10;Description automatically generated"/>
                    <pic:cNvPicPr/>
                  </pic:nvPicPr>
                  <pic:blipFill>
                    <a:blip r:embed="rId188"/>
                    <a:stretch>
                      <a:fillRect/>
                    </a:stretch>
                  </pic:blipFill>
                  <pic:spPr>
                    <a:xfrm>
                      <a:off x="0" y="0"/>
                      <a:ext cx="3459874" cy="1699107"/>
                    </a:xfrm>
                    <a:prstGeom prst="rect">
                      <a:avLst/>
                    </a:prstGeom>
                  </pic:spPr>
                </pic:pic>
              </a:graphicData>
            </a:graphic>
          </wp:inline>
        </w:drawing>
      </w:r>
    </w:p>
    <w:p w14:paraId="487C4292" w14:textId="77777777" w:rsidR="005055CB" w:rsidRDefault="005156CB" w:rsidP="00C86E53">
      <w:pPr>
        <w:pStyle w:val="StepList"/>
        <w:keepNext/>
        <w:spacing w:before="120"/>
        <w:rPr>
          <w:rFonts w:cs="Arial"/>
        </w:rPr>
      </w:pPr>
      <w:r w:rsidRPr="00025ECC">
        <w:rPr>
          <w:rFonts w:cs="Arial"/>
        </w:rPr>
        <w:t>Next click the ‘</w:t>
      </w:r>
      <w:r w:rsidRPr="00025ECC">
        <w:rPr>
          <w:rFonts w:cs="Arial"/>
          <w:color w:val="0000FF"/>
        </w:rPr>
        <w:t>Select a Connection</w:t>
      </w:r>
      <w:r w:rsidRPr="00025ECC">
        <w:rPr>
          <w:rFonts w:cs="Arial"/>
        </w:rPr>
        <w:t>’ dropdown, and choose ‘</w:t>
      </w:r>
      <w:r w:rsidRPr="00025ECC">
        <w:rPr>
          <w:rFonts w:cs="Arial"/>
          <w:color w:val="0000FF"/>
        </w:rPr>
        <w:t>Add a connection</w:t>
      </w:r>
      <w:r w:rsidRPr="00025ECC">
        <w:rPr>
          <w:rFonts w:cs="Arial"/>
        </w:rPr>
        <w:t>’</w:t>
      </w:r>
    </w:p>
    <w:p w14:paraId="3A837A27" w14:textId="51F53EEF" w:rsidR="000A62C0" w:rsidRPr="00025ECC" w:rsidRDefault="000A62C0" w:rsidP="005055CB">
      <w:pPr>
        <w:pStyle w:val="StepList"/>
        <w:keepNext/>
        <w:numPr>
          <w:ilvl w:val="0"/>
          <w:numId w:val="0"/>
        </w:numPr>
        <w:spacing w:before="120"/>
        <w:ind w:left="792"/>
        <w:rPr>
          <w:rFonts w:cs="Arial"/>
        </w:rPr>
      </w:pPr>
      <w:r w:rsidRPr="00025ECC">
        <w:rPr>
          <w:rFonts w:cs="Arial"/>
          <w:noProof/>
        </w:rPr>
        <w:drawing>
          <wp:inline distT="0" distB="0" distL="0" distR="0" wp14:anchorId="2E47987C" wp14:editId="2ECF50DD">
            <wp:extent cx="5437762" cy="1767911"/>
            <wp:effectExtent l="0" t="0" r="0" b="0"/>
            <wp:docPr id="224" name="Picture 2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ell phone&#10;&#10;Description automatically generated"/>
                    <pic:cNvPicPr/>
                  </pic:nvPicPr>
                  <pic:blipFill>
                    <a:blip r:embed="rId189"/>
                    <a:stretch>
                      <a:fillRect/>
                    </a:stretch>
                  </pic:blipFill>
                  <pic:spPr>
                    <a:xfrm>
                      <a:off x="0" y="0"/>
                      <a:ext cx="5442378" cy="1769412"/>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0A62C0" w:rsidRPr="00025ECC" w14:paraId="4C764E63" w14:textId="77777777" w:rsidTr="001D261A">
        <w:trPr>
          <w:cantSplit/>
          <w:trHeight w:val="676"/>
        </w:trPr>
        <w:tc>
          <w:tcPr>
            <w:tcW w:w="810" w:type="dxa"/>
            <w:shd w:val="clear" w:color="auto" w:fill="F2F2F2" w:themeFill="background1" w:themeFillShade="F2"/>
            <w:vAlign w:val="center"/>
          </w:tcPr>
          <w:p w14:paraId="60F20B20" w14:textId="77777777" w:rsidR="000A62C0" w:rsidRPr="00025ECC" w:rsidRDefault="000A62C0" w:rsidP="001D261A">
            <w:pPr>
              <w:pStyle w:val="StepList413"/>
              <w:keepLines w:val="0"/>
              <w:widowControl w:val="0"/>
              <w:tabs>
                <w:tab w:val="clear" w:pos="792"/>
              </w:tabs>
              <w:spacing w:before="120"/>
              <w:ind w:left="0" w:firstLine="0"/>
              <w:jc w:val="center"/>
              <w:rPr>
                <w:rFonts w:cs="Arial"/>
                <w:sz w:val="12"/>
                <w:szCs w:val="12"/>
              </w:rPr>
            </w:pPr>
            <w:r w:rsidRPr="00025ECC">
              <w:rPr>
                <w:rFonts w:cs="Arial"/>
                <w:noProof/>
              </w:rPr>
              <w:drawing>
                <wp:inline distT="0" distB="0" distL="0" distR="0" wp14:anchorId="71A9F71D" wp14:editId="207A1ADC">
                  <wp:extent cx="343561" cy="343561"/>
                  <wp:effectExtent l="0" t="0" r="0" b="0"/>
                  <wp:docPr id="225" name="Picture 225"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40A1A61D" w14:textId="77777777" w:rsidR="000A62C0" w:rsidRPr="00025ECC" w:rsidRDefault="000A62C0" w:rsidP="001D261A">
            <w:pPr>
              <w:pStyle w:val="StepList413"/>
              <w:keepLines w:val="0"/>
              <w:widowControl w:val="0"/>
              <w:tabs>
                <w:tab w:val="clear" w:pos="792"/>
              </w:tabs>
              <w:spacing w:before="120"/>
              <w:ind w:left="0" w:firstLine="0"/>
              <w:jc w:val="center"/>
              <w:rPr>
                <w:rFonts w:cs="Arial"/>
              </w:rPr>
            </w:pPr>
            <w:r w:rsidRPr="00025ECC">
              <w:rPr>
                <w:rFonts w:cs="Arial"/>
                <w:sz w:val="12"/>
                <w:szCs w:val="12"/>
              </w:rPr>
              <w:t>Data Steward</w:t>
            </w:r>
          </w:p>
        </w:tc>
        <w:tc>
          <w:tcPr>
            <w:tcW w:w="9406" w:type="dxa"/>
            <w:shd w:val="clear" w:color="auto" w:fill="F2F2F2" w:themeFill="background1" w:themeFillShade="F2"/>
            <w:vAlign w:val="center"/>
          </w:tcPr>
          <w:p w14:paraId="22795A31" w14:textId="4BD47905" w:rsidR="000A62C0" w:rsidRPr="00025ECC" w:rsidRDefault="000A62C0" w:rsidP="000A62C0">
            <w:pPr>
              <w:pStyle w:val="StepList"/>
              <w:keepNext/>
              <w:numPr>
                <w:ilvl w:val="0"/>
                <w:numId w:val="0"/>
              </w:numPr>
              <w:spacing w:before="120"/>
              <w:ind w:left="792" w:hanging="792"/>
              <w:rPr>
                <w:rFonts w:cs="Arial"/>
              </w:rPr>
            </w:pPr>
            <w:r w:rsidRPr="00025ECC">
              <w:rPr>
                <w:rFonts w:cs="Arial"/>
              </w:rPr>
              <w:t xml:space="preserve">Note: if the connection ‘DV-VIRTUAL-SOURCES’ appears in the list, then you can skip </w:t>
            </w:r>
          </w:p>
          <w:p w14:paraId="3BC646EE" w14:textId="250D75D5" w:rsidR="0032196D" w:rsidRPr="00025ECC" w:rsidRDefault="000A62C0" w:rsidP="0032196D">
            <w:pPr>
              <w:pStyle w:val="StepList"/>
              <w:keepNext/>
              <w:numPr>
                <w:ilvl w:val="0"/>
                <w:numId w:val="0"/>
              </w:numPr>
              <w:spacing w:before="120"/>
              <w:ind w:left="792" w:hanging="792"/>
              <w:rPr>
                <w:rFonts w:cs="Arial"/>
              </w:rPr>
            </w:pPr>
            <w:r w:rsidRPr="00025ECC">
              <w:rPr>
                <w:rFonts w:cs="Arial"/>
              </w:rPr>
              <w:t>adding a connection</w:t>
            </w:r>
            <w:r w:rsidR="0032196D" w:rsidRPr="00025ECC">
              <w:rPr>
                <w:rFonts w:cs="Arial"/>
              </w:rPr>
              <w:t xml:space="preserve">. Simply </w:t>
            </w:r>
            <w:r w:rsidRPr="00025ECC">
              <w:rPr>
                <w:rFonts w:cs="Arial"/>
              </w:rPr>
              <w:t>choose ‘</w:t>
            </w:r>
            <w:r w:rsidRPr="00025ECC">
              <w:rPr>
                <w:rFonts w:cs="Arial"/>
                <w:color w:val="0000FF"/>
              </w:rPr>
              <w:t>DV-VIRTUAL-SOURCES</w:t>
            </w:r>
            <w:r w:rsidRPr="00025ECC">
              <w:rPr>
                <w:rFonts w:cs="Arial"/>
              </w:rPr>
              <w:t>’ from the list</w:t>
            </w:r>
            <w:r w:rsidR="0032196D" w:rsidRPr="00025ECC">
              <w:rPr>
                <w:rFonts w:cs="Arial"/>
              </w:rPr>
              <w:t>.</w:t>
            </w:r>
          </w:p>
          <w:p w14:paraId="6D00A2E6" w14:textId="05BB0680" w:rsidR="000A62C0" w:rsidRPr="00025ECC" w:rsidRDefault="000A62C0" w:rsidP="000A62C0">
            <w:pPr>
              <w:pStyle w:val="StepList"/>
              <w:keepNext/>
              <w:numPr>
                <w:ilvl w:val="0"/>
                <w:numId w:val="0"/>
              </w:numPr>
              <w:spacing w:before="120"/>
              <w:ind w:left="792" w:hanging="792"/>
              <w:rPr>
                <w:rFonts w:cs="Arial"/>
              </w:rPr>
            </w:pPr>
          </w:p>
        </w:tc>
      </w:tr>
    </w:tbl>
    <w:p w14:paraId="13A204E4" w14:textId="77777777" w:rsidR="005055CB" w:rsidRDefault="005156CB" w:rsidP="00C86E53">
      <w:pPr>
        <w:pStyle w:val="StepList"/>
        <w:keepNext/>
        <w:spacing w:before="120"/>
        <w:rPr>
          <w:rFonts w:cs="Arial"/>
        </w:rPr>
      </w:pPr>
      <w:r w:rsidRPr="00025ECC">
        <w:rPr>
          <w:rFonts w:cs="Arial"/>
        </w:rPr>
        <w:t>The screen will change to a list of possible connections, choose ‘</w:t>
      </w:r>
      <w:r w:rsidRPr="00025ECC">
        <w:rPr>
          <w:rFonts w:cs="Arial"/>
          <w:color w:val="0000FF"/>
        </w:rPr>
        <w:t>DV-VIRTUAL-SOURCES</w:t>
      </w:r>
      <w:r w:rsidRPr="00025ECC">
        <w:rPr>
          <w:rFonts w:cs="Arial"/>
        </w:rPr>
        <w:t>’ and then click ‘</w:t>
      </w:r>
      <w:r w:rsidRPr="00025ECC">
        <w:rPr>
          <w:rFonts w:cs="Arial"/>
          <w:color w:val="0000FF"/>
        </w:rPr>
        <w:t>Next’</w:t>
      </w:r>
      <w:r w:rsidRPr="00025ECC">
        <w:rPr>
          <w:rFonts w:cs="Arial"/>
        </w:rPr>
        <w:t>:</w:t>
      </w:r>
    </w:p>
    <w:p w14:paraId="6E051BB6" w14:textId="21D3F415" w:rsidR="005156CB" w:rsidRPr="00025ECC" w:rsidRDefault="005156CB" w:rsidP="005055CB">
      <w:pPr>
        <w:pStyle w:val="StepList"/>
        <w:keepNext/>
        <w:numPr>
          <w:ilvl w:val="0"/>
          <w:numId w:val="0"/>
        </w:numPr>
        <w:spacing w:before="120"/>
        <w:ind w:left="792"/>
        <w:rPr>
          <w:rFonts w:cs="Arial"/>
        </w:rPr>
      </w:pPr>
      <w:r w:rsidRPr="00025ECC">
        <w:rPr>
          <w:rFonts w:cs="Arial"/>
          <w:noProof/>
        </w:rPr>
        <w:drawing>
          <wp:inline distT="0" distB="0" distL="0" distR="0" wp14:anchorId="17828EAF" wp14:editId="243CB17D">
            <wp:extent cx="6290602" cy="1604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87633" cy="1629396"/>
                    </a:xfrm>
                    <a:prstGeom prst="rect">
                      <a:avLst/>
                    </a:prstGeom>
                    <a:noFill/>
                    <a:ln>
                      <a:noFill/>
                    </a:ln>
                  </pic:spPr>
                </pic:pic>
              </a:graphicData>
            </a:graphic>
          </wp:inline>
        </w:drawing>
      </w:r>
    </w:p>
    <w:p w14:paraId="35AED696" w14:textId="16D99904" w:rsidR="005055CB" w:rsidRDefault="005156CB" w:rsidP="00C86E53">
      <w:pPr>
        <w:pStyle w:val="StepList"/>
        <w:keepNext/>
        <w:spacing w:before="120"/>
        <w:rPr>
          <w:rFonts w:cs="Arial"/>
        </w:rPr>
      </w:pPr>
      <w:r w:rsidRPr="00025ECC">
        <w:rPr>
          <w:rFonts w:cs="Arial"/>
        </w:rPr>
        <w:t xml:space="preserve">This will send you back to the discovery window – click the </w:t>
      </w:r>
      <w:r w:rsidRPr="00025ECC">
        <w:rPr>
          <w:rFonts w:cs="Arial"/>
          <w:color w:val="0000FF"/>
        </w:rPr>
        <w:t xml:space="preserve">Browse </w:t>
      </w:r>
      <w:r w:rsidRPr="00025ECC">
        <w:rPr>
          <w:rFonts w:cs="Arial"/>
        </w:rPr>
        <w:t xml:space="preserve">button to take a look at the data available </w:t>
      </w:r>
      <w:r w:rsidR="005055CB">
        <w:rPr>
          <w:rFonts w:cs="Arial"/>
        </w:rPr>
        <w:t>–</w:t>
      </w:r>
      <w:r w:rsidRPr="00025ECC">
        <w:rPr>
          <w:rFonts w:cs="Arial"/>
        </w:rPr>
        <w:t xml:space="preserve"> </w:t>
      </w:r>
    </w:p>
    <w:p w14:paraId="7135A83C" w14:textId="34CFE00F" w:rsidR="005156CB" w:rsidRPr="00025ECC" w:rsidRDefault="000A3DBE" w:rsidP="005055CB">
      <w:pPr>
        <w:pStyle w:val="StepList"/>
        <w:keepNext/>
        <w:numPr>
          <w:ilvl w:val="0"/>
          <w:numId w:val="0"/>
        </w:numPr>
        <w:spacing w:before="120"/>
        <w:ind w:left="792"/>
        <w:rPr>
          <w:rFonts w:cs="Arial"/>
        </w:rPr>
      </w:pPr>
      <w:r w:rsidRPr="00025ECC">
        <w:rPr>
          <w:rFonts w:cs="Arial"/>
          <w:noProof/>
        </w:rPr>
        <w:drawing>
          <wp:inline distT="0" distB="0" distL="0" distR="0" wp14:anchorId="3EF750D5" wp14:editId="1B00BC8B">
            <wp:extent cx="4953000" cy="169460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8922" cy="1700047"/>
                    </a:xfrm>
                    <a:prstGeom prst="rect">
                      <a:avLst/>
                    </a:prstGeom>
                    <a:noFill/>
                    <a:ln>
                      <a:noFill/>
                    </a:ln>
                  </pic:spPr>
                </pic:pic>
              </a:graphicData>
            </a:graphic>
          </wp:inline>
        </w:drawing>
      </w:r>
    </w:p>
    <w:p w14:paraId="4FB580AD" w14:textId="77777777" w:rsidR="005055CB" w:rsidRDefault="0033673F" w:rsidP="00C86E53">
      <w:pPr>
        <w:pStyle w:val="StepList"/>
        <w:keepNext/>
        <w:spacing w:before="120"/>
        <w:rPr>
          <w:rFonts w:cs="Arial"/>
        </w:rPr>
      </w:pPr>
      <w:r w:rsidRPr="00025ECC">
        <w:rPr>
          <w:rFonts w:cs="Arial"/>
        </w:rPr>
        <w:t>This will bring up a tree view of the database (</w:t>
      </w:r>
      <w:proofErr w:type="spellStart"/>
      <w:r w:rsidRPr="00025ECC">
        <w:rPr>
          <w:rFonts w:cs="Arial"/>
        </w:rPr>
        <w:t>BigSQL</w:t>
      </w:r>
      <w:proofErr w:type="spellEnd"/>
      <w:r w:rsidRPr="00025ECC">
        <w:rPr>
          <w:rFonts w:cs="Arial"/>
        </w:rPr>
        <w:t xml:space="preserve">) and </w:t>
      </w:r>
      <w:r w:rsidR="0032196D" w:rsidRPr="00025ECC">
        <w:rPr>
          <w:rFonts w:cs="Arial"/>
        </w:rPr>
        <w:t>the</w:t>
      </w:r>
      <w:r w:rsidRPr="00025ECC">
        <w:rPr>
          <w:rFonts w:cs="Arial"/>
        </w:rPr>
        <w:t xml:space="preserve"> member schemas. Navigate down until you come to ‘</w:t>
      </w:r>
      <w:r w:rsidRPr="00025ECC">
        <w:rPr>
          <w:rFonts w:cs="Arial"/>
          <w:color w:val="0000FF"/>
        </w:rPr>
        <w:t>USER1001</w:t>
      </w:r>
      <w:r w:rsidRPr="00025ECC">
        <w:rPr>
          <w:rFonts w:cs="Arial"/>
        </w:rPr>
        <w:t xml:space="preserve">’ and choose our virtual view, </w:t>
      </w:r>
      <w:r w:rsidRPr="00025ECC">
        <w:rPr>
          <w:rFonts w:cs="Arial"/>
          <w:color w:val="0000FF"/>
        </w:rPr>
        <w:t>CUSTOMER_DEMOCHURN_ACTIVITY</w:t>
      </w:r>
      <w:r w:rsidRPr="00025ECC">
        <w:rPr>
          <w:rFonts w:cs="Arial"/>
        </w:rPr>
        <w:t>, and click Selec</w:t>
      </w:r>
      <w:r w:rsidR="005055CB">
        <w:rPr>
          <w:rFonts w:cs="Arial"/>
        </w:rPr>
        <w:t>t</w:t>
      </w:r>
    </w:p>
    <w:p w14:paraId="0DD13A2B" w14:textId="1A99AA0C" w:rsidR="005055CB" w:rsidRDefault="00484B71" w:rsidP="005055CB">
      <w:pPr>
        <w:pStyle w:val="StepList"/>
        <w:keepNext/>
        <w:numPr>
          <w:ilvl w:val="0"/>
          <w:numId w:val="0"/>
        </w:numPr>
        <w:spacing w:before="120"/>
        <w:ind w:left="792"/>
        <w:rPr>
          <w:rFonts w:cs="Arial"/>
        </w:rPr>
      </w:pPr>
      <w:r w:rsidRPr="00025ECC">
        <w:rPr>
          <w:rFonts w:cs="Arial"/>
          <w:noProof/>
        </w:rPr>
        <w:drawing>
          <wp:inline distT="0" distB="0" distL="0" distR="0" wp14:anchorId="6F32262E" wp14:editId="35648647">
            <wp:extent cx="3395450" cy="345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11662" cy="3470893"/>
                    </a:xfrm>
                    <a:prstGeom prst="rect">
                      <a:avLst/>
                    </a:prstGeom>
                    <a:noFill/>
                    <a:ln>
                      <a:noFill/>
                    </a:ln>
                  </pic:spPr>
                </pic:pic>
              </a:graphicData>
            </a:graphic>
          </wp:inline>
        </w:drawing>
      </w:r>
    </w:p>
    <w:p w14:paraId="141D5039" w14:textId="77777777" w:rsidR="005055CB" w:rsidRDefault="005055CB">
      <w:pPr>
        <w:spacing w:before="0" w:after="0"/>
        <w:rPr>
          <w:rFonts w:cs="Arial"/>
          <w:szCs w:val="22"/>
        </w:rPr>
      </w:pPr>
      <w:r>
        <w:rPr>
          <w:rFonts w:cs="Arial"/>
        </w:rPr>
        <w:br w:type="page"/>
      </w:r>
    </w:p>
    <w:p w14:paraId="0DF3896F" w14:textId="77777777" w:rsidR="008A2875" w:rsidRPr="00025ECC" w:rsidRDefault="0033673F" w:rsidP="008A2875">
      <w:pPr>
        <w:pStyle w:val="StepList"/>
        <w:keepNext/>
        <w:spacing w:before="120"/>
        <w:rPr>
          <w:rFonts w:cs="Arial"/>
        </w:rPr>
      </w:pPr>
      <w:r w:rsidRPr="00025ECC">
        <w:rPr>
          <w:rFonts w:cs="Arial"/>
        </w:rPr>
        <w:t>Next, click the checkboxes for ‘</w:t>
      </w:r>
      <w:r w:rsidRPr="00025ECC">
        <w:rPr>
          <w:rFonts w:cs="Arial"/>
          <w:color w:val="0000FF"/>
        </w:rPr>
        <w:t>Analyze columns</w:t>
      </w:r>
      <w:r w:rsidRPr="00025ECC">
        <w:rPr>
          <w:rFonts w:cs="Arial"/>
        </w:rPr>
        <w:t>’ and ‘</w:t>
      </w:r>
      <w:r w:rsidRPr="00025ECC">
        <w:rPr>
          <w:rFonts w:cs="Arial"/>
          <w:color w:val="0000FF"/>
        </w:rPr>
        <w:t>Analyze data quality</w:t>
      </w:r>
      <w:r w:rsidRPr="00025ECC">
        <w:rPr>
          <w:rFonts w:cs="Arial"/>
        </w:rPr>
        <w:t>’, and then drop down the list of projects and choose ‘</w:t>
      </w:r>
      <w:r w:rsidRPr="00025ECC">
        <w:rPr>
          <w:rFonts w:cs="Arial"/>
          <w:color w:val="0000FF"/>
        </w:rPr>
        <w:t>ORGANIZE-WORKSHOP</w:t>
      </w:r>
      <w:r w:rsidRPr="00025ECC">
        <w:rPr>
          <w:rFonts w:cs="Arial"/>
        </w:rPr>
        <w:t>’:</w:t>
      </w:r>
    </w:p>
    <w:p w14:paraId="219DB182" w14:textId="22A0CD5F" w:rsidR="0033673F" w:rsidRPr="00025ECC" w:rsidRDefault="008A2875" w:rsidP="008A2875">
      <w:pPr>
        <w:pStyle w:val="StepList"/>
        <w:keepNext/>
        <w:numPr>
          <w:ilvl w:val="0"/>
          <w:numId w:val="0"/>
        </w:numPr>
        <w:spacing w:before="120"/>
        <w:ind w:left="792"/>
        <w:rPr>
          <w:rFonts w:cs="Arial"/>
        </w:rPr>
      </w:pPr>
      <w:r w:rsidRPr="00025ECC">
        <w:rPr>
          <w:rFonts w:cs="Arial"/>
          <w:noProof/>
        </w:rPr>
        <w:drawing>
          <wp:inline distT="0" distB="0" distL="0" distR="0" wp14:anchorId="35DA2520" wp14:editId="7AE394A7">
            <wp:extent cx="5230559" cy="30353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5727" cy="3038299"/>
                    </a:xfrm>
                    <a:prstGeom prst="rect">
                      <a:avLst/>
                    </a:prstGeom>
                    <a:noFill/>
                    <a:ln>
                      <a:noFill/>
                    </a:ln>
                  </pic:spPr>
                </pic:pic>
              </a:graphicData>
            </a:graphic>
          </wp:inline>
        </w:drawing>
      </w:r>
    </w:p>
    <w:p w14:paraId="3A391333" w14:textId="0AEB78C3" w:rsidR="00E16176" w:rsidRPr="00025ECC" w:rsidRDefault="0033673F" w:rsidP="00C86E53">
      <w:pPr>
        <w:pStyle w:val="StepList"/>
        <w:keepNext/>
        <w:spacing w:before="120"/>
        <w:rPr>
          <w:rFonts w:cs="Arial"/>
        </w:rPr>
      </w:pPr>
      <w:r w:rsidRPr="00025ECC">
        <w:rPr>
          <w:rFonts w:cs="Arial"/>
        </w:rPr>
        <w:t>Click the ‘</w:t>
      </w:r>
      <w:r w:rsidRPr="00025ECC">
        <w:rPr>
          <w:rFonts w:cs="Arial"/>
          <w:color w:val="0000FF"/>
        </w:rPr>
        <w:t>Discover</w:t>
      </w:r>
      <w:r w:rsidRPr="00025ECC">
        <w:rPr>
          <w:rFonts w:cs="Arial"/>
        </w:rPr>
        <w:t xml:space="preserve">’ button. This will start the discovery process and you will see a status window you can </w:t>
      </w:r>
      <w:r w:rsidRPr="00025ECC">
        <w:rPr>
          <w:rFonts w:cs="Arial"/>
          <w:color w:val="0000FF"/>
        </w:rPr>
        <w:t xml:space="preserve">click the refresh icon </w:t>
      </w:r>
      <w:r w:rsidRPr="00025ECC">
        <w:rPr>
          <w:rFonts w:cs="Arial"/>
        </w:rPr>
        <w:t>periodically to see when it is finished. :</w:t>
      </w:r>
    </w:p>
    <w:p w14:paraId="3F3AFB8D" w14:textId="4C85D154" w:rsidR="0033673F" w:rsidRPr="00025ECC" w:rsidRDefault="00E16176" w:rsidP="00E16176">
      <w:pPr>
        <w:pStyle w:val="StepList"/>
        <w:keepNext/>
        <w:numPr>
          <w:ilvl w:val="0"/>
          <w:numId w:val="0"/>
        </w:numPr>
        <w:spacing w:before="120"/>
        <w:ind w:left="792"/>
        <w:rPr>
          <w:rFonts w:cs="Arial"/>
        </w:rPr>
      </w:pPr>
      <w:r w:rsidRPr="00025ECC">
        <w:rPr>
          <w:rFonts w:cs="Arial"/>
          <w:noProof/>
        </w:rPr>
        <w:drawing>
          <wp:inline distT="0" distB="0" distL="0" distR="0" wp14:anchorId="0D62A8E3" wp14:editId="2778D191">
            <wp:extent cx="6051550" cy="2208366"/>
            <wp:effectExtent l="0" t="0" r="635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59912" cy="2211418"/>
                    </a:xfrm>
                    <a:prstGeom prst="rect">
                      <a:avLst/>
                    </a:prstGeom>
                    <a:noFill/>
                    <a:ln>
                      <a:noFill/>
                    </a:ln>
                  </pic:spPr>
                </pic:pic>
              </a:graphicData>
            </a:graphic>
          </wp:inline>
        </w:drawing>
      </w:r>
    </w:p>
    <w:p w14:paraId="7F8D2686" w14:textId="77777777" w:rsidR="00E16176" w:rsidRPr="00025ECC" w:rsidRDefault="0033673F" w:rsidP="00C86E53">
      <w:pPr>
        <w:pStyle w:val="StepList"/>
        <w:keepNext/>
        <w:spacing w:before="120"/>
        <w:rPr>
          <w:rFonts w:cs="Arial"/>
        </w:rPr>
      </w:pPr>
      <w:r w:rsidRPr="00025ECC">
        <w:rPr>
          <w:rFonts w:cs="Arial"/>
        </w:rPr>
        <w:t>It will first show a status of phase Analyze as ‘</w:t>
      </w:r>
      <w:r w:rsidRPr="00025ECC">
        <w:rPr>
          <w:rFonts w:cs="Arial"/>
          <w:color w:val="0000FF"/>
        </w:rPr>
        <w:t>running</w:t>
      </w:r>
      <w:r w:rsidRPr="00025ECC">
        <w:rPr>
          <w:rFonts w:cs="Arial"/>
        </w:rPr>
        <w:t>’:</w:t>
      </w:r>
    </w:p>
    <w:p w14:paraId="328D3185" w14:textId="66653389" w:rsidR="005055CB" w:rsidRDefault="00E16176" w:rsidP="00E16176">
      <w:pPr>
        <w:pStyle w:val="StepList"/>
        <w:keepNext/>
        <w:numPr>
          <w:ilvl w:val="0"/>
          <w:numId w:val="0"/>
        </w:numPr>
        <w:spacing w:before="120"/>
        <w:ind w:left="792"/>
        <w:rPr>
          <w:rFonts w:cs="Arial"/>
        </w:rPr>
      </w:pPr>
      <w:r w:rsidRPr="00025ECC">
        <w:rPr>
          <w:rFonts w:cs="Arial"/>
          <w:noProof/>
        </w:rPr>
        <w:drawing>
          <wp:inline distT="0" distB="0" distL="0" distR="0" wp14:anchorId="3D7EA1B8" wp14:editId="4B1CC680">
            <wp:extent cx="6013450" cy="1117523"/>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28901" cy="1120394"/>
                    </a:xfrm>
                    <a:prstGeom prst="rect">
                      <a:avLst/>
                    </a:prstGeom>
                    <a:noFill/>
                    <a:ln>
                      <a:noFill/>
                    </a:ln>
                  </pic:spPr>
                </pic:pic>
              </a:graphicData>
            </a:graphic>
          </wp:inline>
        </w:drawing>
      </w:r>
    </w:p>
    <w:p w14:paraId="5377089A" w14:textId="77777777" w:rsidR="005055CB" w:rsidRDefault="005055CB">
      <w:pPr>
        <w:spacing w:before="0" w:after="0"/>
        <w:rPr>
          <w:rFonts w:cs="Arial"/>
          <w:szCs w:val="22"/>
        </w:rPr>
      </w:pPr>
      <w:r>
        <w:rPr>
          <w:rFonts w:cs="Arial"/>
        </w:rPr>
        <w:br w:type="page"/>
      </w:r>
    </w:p>
    <w:p w14:paraId="6CAC7C14" w14:textId="78473F83" w:rsidR="00DF39DE" w:rsidRPr="00025ECC" w:rsidRDefault="00A65476" w:rsidP="00C86E53">
      <w:pPr>
        <w:pStyle w:val="StepList"/>
        <w:keepNext/>
        <w:spacing w:before="120"/>
        <w:rPr>
          <w:rFonts w:cs="Arial"/>
        </w:rPr>
      </w:pPr>
      <w:r w:rsidRPr="00025ECC">
        <w:rPr>
          <w:rFonts w:cs="Arial"/>
        </w:rPr>
        <w:t>Then, after about 60 seconds, click refresh again and the phase Analyze should change to ‘</w:t>
      </w:r>
      <w:r w:rsidRPr="00025ECC">
        <w:rPr>
          <w:rFonts w:cs="Arial"/>
          <w:color w:val="0000FF"/>
        </w:rPr>
        <w:t>Finished</w:t>
      </w:r>
      <w:r w:rsidRPr="00025ECC">
        <w:rPr>
          <w:rFonts w:cs="Arial"/>
        </w:rPr>
        <w:t xml:space="preserve">’ Once you see that </w:t>
      </w:r>
      <w:r w:rsidR="0032196D" w:rsidRPr="00025ECC">
        <w:rPr>
          <w:rFonts w:cs="Arial"/>
        </w:rPr>
        <w:t>it has</w:t>
      </w:r>
      <w:r w:rsidRPr="00025ECC">
        <w:rPr>
          <w:rFonts w:cs="Arial"/>
        </w:rPr>
        <w:t xml:space="preserve"> finished, you can click the </w:t>
      </w:r>
      <w:r w:rsidRPr="00025ECC">
        <w:rPr>
          <w:rFonts w:cs="Arial"/>
          <w:color w:val="0000FF"/>
        </w:rPr>
        <w:t xml:space="preserve">Eye icon </w:t>
      </w:r>
      <w:r w:rsidRPr="00025ECC">
        <w:rPr>
          <w:rFonts w:cs="Arial"/>
        </w:rPr>
        <w:t>to see the results:</w:t>
      </w:r>
    </w:p>
    <w:p w14:paraId="52CB5A62" w14:textId="34C10A14" w:rsidR="00A65476" w:rsidRPr="00025ECC" w:rsidRDefault="00DF39DE" w:rsidP="00DF39DE">
      <w:pPr>
        <w:pStyle w:val="StepList"/>
        <w:keepNext/>
        <w:numPr>
          <w:ilvl w:val="0"/>
          <w:numId w:val="0"/>
        </w:numPr>
        <w:spacing w:before="120"/>
        <w:ind w:left="792"/>
        <w:rPr>
          <w:rFonts w:cs="Arial"/>
        </w:rPr>
      </w:pPr>
      <w:r w:rsidRPr="00025ECC">
        <w:rPr>
          <w:rFonts w:cs="Arial"/>
          <w:noProof/>
        </w:rPr>
        <w:drawing>
          <wp:inline distT="0" distB="0" distL="0" distR="0" wp14:anchorId="3FF3C31B" wp14:editId="4EA0D6F7">
            <wp:extent cx="5924550" cy="1163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62354" cy="1171010"/>
                    </a:xfrm>
                    <a:prstGeom prst="rect">
                      <a:avLst/>
                    </a:prstGeom>
                    <a:noFill/>
                    <a:ln>
                      <a:noFill/>
                    </a:ln>
                  </pic:spPr>
                </pic:pic>
              </a:graphicData>
            </a:graphic>
          </wp:inline>
        </w:drawing>
      </w:r>
    </w:p>
    <w:p w14:paraId="5B0F3815" w14:textId="185BAACD" w:rsidR="00A1602D" w:rsidRPr="00025ECC" w:rsidRDefault="00A65476" w:rsidP="00C86E53">
      <w:pPr>
        <w:pStyle w:val="StepList"/>
        <w:keepNext/>
        <w:spacing w:before="120"/>
        <w:rPr>
          <w:rFonts w:cs="Arial"/>
        </w:rPr>
      </w:pPr>
      <w:r w:rsidRPr="00025ECC">
        <w:rPr>
          <w:rFonts w:cs="Arial"/>
        </w:rPr>
        <w:t>This will bring up a screen showing the quality scores, data class choices made automatically, and business term assignments made automatically:</w:t>
      </w:r>
    </w:p>
    <w:p w14:paraId="030EE990" w14:textId="175DEA05" w:rsidR="00E90085" w:rsidRPr="00025ECC" w:rsidRDefault="00A1602D" w:rsidP="00691DD8">
      <w:pPr>
        <w:pStyle w:val="StepList"/>
        <w:keepNext/>
        <w:numPr>
          <w:ilvl w:val="0"/>
          <w:numId w:val="0"/>
        </w:numPr>
        <w:spacing w:before="120"/>
        <w:ind w:left="792"/>
        <w:rPr>
          <w:rFonts w:cs="Arial"/>
        </w:rPr>
      </w:pPr>
      <w:r w:rsidRPr="00025ECC">
        <w:rPr>
          <w:rFonts w:cs="Arial"/>
          <w:noProof/>
        </w:rPr>
        <w:drawing>
          <wp:inline distT="0" distB="0" distL="0" distR="0" wp14:anchorId="6CD6EB2D" wp14:editId="1648BED9">
            <wp:extent cx="5829300" cy="296482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62642" cy="2981782"/>
                    </a:xfrm>
                    <a:prstGeom prst="rect">
                      <a:avLst/>
                    </a:prstGeom>
                    <a:noFill/>
                    <a:ln>
                      <a:noFill/>
                    </a:ln>
                  </pic:spPr>
                </pic:pic>
              </a:graphicData>
            </a:graphic>
          </wp:inline>
        </w:drawing>
      </w:r>
      <w:r w:rsidR="00A65476" w:rsidRPr="00025ECC">
        <w:rPr>
          <w:rFonts w:cs="Arial"/>
        </w:rPr>
        <w:br/>
      </w:r>
      <w:r w:rsidR="00A65476" w:rsidRPr="00025ECC">
        <w:rPr>
          <w:rFonts w:cs="Arial"/>
        </w:rPr>
        <w:br/>
      </w:r>
      <w:r w:rsidRPr="00025ECC">
        <w:rPr>
          <w:rFonts w:cs="Arial"/>
        </w:rPr>
        <w:t>In conclusion: w</w:t>
      </w:r>
      <w:r w:rsidR="00A65476" w:rsidRPr="00025ECC">
        <w:rPr>
          <w:rFonts w:cs="Arial"/>
        </w:rPr>
        <w:t xml:space="preserve">hat we have accomplished here is that we can understand the quality, possible data classifications, and business terms of a virtual table, in this case containing both structured </w:t>
      </w:r>
      <w:r w:rsidR="0045254B">
        <w:rPr>
          <w:rFonts w:cs="Arial"/>
        </w:rPr>
        <w:t>Db2</w:t>
      </w:r>
      <w:r w:rsidR="00A65476" w:rsidRPr="00025ECC">
        <w:rPr>
          <w:rFonts w:cs="Arial"/>
        </w:rPr>
        <w:t xml:space="preserve"> data and semi</w:t>
      </w:r>
      <w:r w:rsidR="00587B1A" w:rsidRPr="00025ECC">
        <w:rPr>
          <w:rFonts w:cs="Arial"/>
        </w:rPr>
        <w:t>-</w:t>
      </w:r>
      <w:r w:rsidR="00A65476" w:rsidRPr="00025ECC">
        <w:rPr>
          <w:rFonts w:cs="Arial"/>
        </w:rPr>
        <w:t xml:space="preserve">structured MongoDB data, as we can for any normal table. </w:t>
      </w:r>
      <w:r w:rsidR="00A65476" w:rsidRPr="00025ECC">
        <w:rPr>
          <w:rFonts w:cs="Arial"/>
        </w:rPr>
        <w:br/>
      </w:r>
      <w:r w:rsidR="00A65476" w:rsidRPr="00025ECC">
        <w:rPr>
          <w:rFonts w:cs="Arial"/>
        </w:rPr>
        <w:br/>
        <w:t>The integrated nature of Cloud Pak for Data is what makes it possible to do so many of your tasks from one place.</w:t>
      </w:r>
      <w:r w:rsidR="00A65476" w:rsidRPr="00025ECC">
        <w:rPr>
          <w:rFonts w:cs="Arial"/>
        </w:rPr>
        <w:br/>
      </w:r>
      <w:r w:rsidR="00A65476" w:rsidRPr="00025ECC">
        <w:rPr>
          <w:rFonts w:cs="Arial"/>
        </w:rPr>
        <w:br/>
      </w:r>
    </w:p>
    <w:sectPr w:rsidR="00E90085" w:rsidRPr="00025ECC" w:rsidSect="002670E3">
      <w:headerReference w:type="even" r:id="rId198"/>
      <w:headerReference w:type="default" r:id="rId199"/>
      <w:footerReference w:type="even" r:id="rId200"/>
      <w:footerReference w:type="default" r:id="rId201"/>
      <w:pgSz w:w="12240" w:h="15840" w:code="1"/>
      <w:pgMar w:top="1440" w:right="1008" w:bottom="180" w:left="1008" w:header="432" w:footer="544" w:gutter="0"/>
      <w:pgNumType w:start="67"/>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5BCB1A" w14:textId="77777777" w:rsidR="00D56A8D" w:rsidRDefault="00D56A8D">
      <w:r>
        <w:separator/>
      </w:r>
    </w:p>
  </w:endnote>
  <w:endnote w:type="continuationSeparator" w:id="0">
    <w:p w14:paraId="626D08B5" w14:textId="77777777" w:rsidR="00D56A8D" w:rsidRDefault="00D56A8D">
      <w:r>
        <w:continuationSeparator/>
      </w:r>
    </w:p>
  </w:endnote>
  <w:endnote w:type="continuationNotice" w:id="1">
    <w:p w14:paraId="28897A37" w14:textId="77777777" w:rsidR="00D56A8D" w:rsidRDefault="00D56A8D">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A00002EF" w:usb1="4000207B" w:usb2="00000000" w:usb3="00000000" w:csb0="0000009F" w:csb1="00000000"/>
  </w:font>
  <w:font w:name="Wingdings 3">
    <w:panose1 w:val="05040102010807070707"/>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C2157" w14:textId="70241627" w:rsidR="003C4161" w:rsidRPr="0029742A" w:rsidRDefault="003C4161" w:rsidP="0029742A">
    <w:pPr>
      <w:pStyle w:val="Footer"/>
      <w:pBdr>
        <w:top w:val="single" w:sz="4" w:space="1" w:color="auto"/>
      </w:pBdr>
      <w:tabs>
        <w:tab w:val="right" w:pos="10260"/>
      </w:tabs>
      <w:rPr>
        <w:i w:val="0"/>
        <w:iCs/>
      </w:rPr>
    </w:pPr>
    <w:r>
      <w:rPr>
        <w:i w:val="0"/>
        <w:iCs/>
      </w:rPr>
      <w:t>Page 34</w:t>
    </w:r>
    <w:r>
      <w:rPr>
        <w:i w:val="0"/>
        <w:iCs/>
      </w:rPr>
      <w:tab/>
    </w:r>
    <w:r w:rsidRPr="001459CB">
      <w:rPr>
        <w:i w:val="0"/>
        <w:iCs/>
      </w:rPr>
      <w:t xml:space="preserve">IBM Journey to Cloud and AI: </w:t>
    </w:r>
    <w:r>
      <w:rPr>
        <w:i w:val="0"/>
        <w:iCs/>
      </w:rPr>
      <w:t>Analytics</w:t>
    </w:r>
    <w:r w:rsidRPr="001459CB">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EFD84" w14:textId="0CEA3A05" w:rsidR="003C4161" w:rsidRPr="00095B20" w:rsidRDefault="003C4161" w:rsidP="0029742A">
    <w:pPr>
      <w:pStyle w:val="Footer"/>
      <w:pBdr>
        <w:top w:val="single" w:sz="4" w:space="1" w:color="auto"/>
      </w:pBdr>
      <w:tabs>
        <w:tab w:val="right" w:pos="10260"/>
      </w:tabs>
      <w:rPr>
        <w:i w:val="0"/>
        <w:iCs/>
      </w:rPr>
    </w:pPr>
    <w:r w:rsidRPr="00417BDB">
      <w:rPr>
        <w:i w:val="0"/>
        <w:iCs/>
      </w:rPr>
      <w:t xml:space="preserve">Lab </w:t>
    </w:r>
    <w:r>
      <w:rPr>
        <w:i w:val="0"/>
        <w:iCs/>
      </w:rPr>
      <w:t>13</w:t>
    </w:r>
    <w:r w:rsidRPr="00417BDB">
      <w:rPr>
        <w:i w:val="0"/>
        <w:iCs/>
      </w:rPr>
      <w:t xml:space="preserve"> – </w:t>
    </w:r>
    <w:r>
      <w:rPr>
        <w:i w:val="0"/>
        <w:iCs/>
      </w:rPr>
      <w:t>Organize – Deeper Dive</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47</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73215" w14:textId="77777777" w:rsidR="00D56A8D" w:rsidRDefault="00D56A8D">
      <w:r>
        <w:separator/>
      </w:r>
    </w:p>
  </w:footnote>
  <w:footnote w:type="continuationSeparator" w:id="0">
    <w:p w14:paraId="66DC12EA" w14:textId="77777777" w:rsidR="00D56A8D" w:rsidRDefault="00D56A8D">
      <w:r>
        <w:continuationSeparator/>
      </w:r>
    </w:p>
  </w:footnote>
  <w:footnote w:type="continuationNotice" w:id="1">
    <w:p w14:paraId="45E65227" w14:textId="77777777" w:rsidR="00D56A8D" w:rsidRDefault="00D56A8D">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462F6" w14:textId="77777777" w:rsidR="003C4161" w:rsidRDefault="003C4161"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66B03" w14:textId="77777777" w:rsidR="003C4161" w:rsidRPr="00B705E9" w:rsidRDefault="003C4161"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12E604A"/>
    <w:multiLevelType w:val="hybridMultilevel"/>
    <w:tmpl w:val="60D8B1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8"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2"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3"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4"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15"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17" w15:restartNumberingAfterBreak="0">
    <w:nsid w:val="3E0C1E20"/>
    <w:multiLevelType w:val="hybridMultilevel"/>
    <w:tmpl w:val="F5EC1C7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35A0902"/>
    <w:multiLevelType w:val="multilevel"/>
    <w:tmpl w:val="B83C6DBE"/>
    <w:lvl w:ilvl="0">
      <w:start w:val="13"/>
      <w:numFmt w:val="decimal"/>
      <w:pStyle w:val="Heading1"/>
      <w:lvlText w:val="Lab %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b/>
        <w:bCs/>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5C26998"/>
    <w:multiLevelType w:val="multilevel"/>
    <w:tmpl w:val="D4BE028E"/>
    <w:lvl w:ilvl="0">
      <w:start w:val="1"/>
      <w:numFmt w:val="decimal"/>
      <w:pStyle w:val="StepList"/>
      <w:lvlText w:val="__%1. "/>
      <w:lvlJc w:val="left"/>
      <w:pPr>
        <w:tabs>
          <w:tab w:val="num" w:pos="792"/>
        </w:tabs>
        <w:ind w:left="792" w:hanging="792"/>
      </w:pPr>
      <w:rPr>
        <w:rFonts w:ascii="Arial" w:hAnsi="Arial" w:cs="Arial" w:hint="default"/>
        <w:b w:val="0"/>
        <w:bCs w:val="0"/>
        <w:color w:val="000000" w:themeColor="text1"/>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1"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2"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23"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78FA5B3D"/>
    <w:multiLevelType w:val="hybridMultilevel"/>
    <w:tmpl w:val="E8C6A7F2"/>
    <w:lvl w:ilvl="0" w:tplc="04090019">
      <w:start w:val="1"/>
      <w:numFmt w:val="lowerLetter"/>
      <w:lvlText w:val="%1."/>
      <w:lvlJc w:val="left"/>
      <w:pPr>
        <w:ind w:left="1224" w:hanging="360"/>
      </w:pPr>
    </w:lvl>
    <w:lvl w:ilvl="1" w:tplc="04090019">
      <w:start w:val="1"/>
      <w:numFmt w:val="lowerLetter"/>
      <w:lvlText w:val="%2."/>
      <w:lvlJc w:val="left"/>
      <w:pPr>
        <w:ind w:left="1944" w:hanging="360"/>
      </w:pPr>
    </w:lvl>
    <w:lvl w:ilvl="2" w:tplc="0409001B">
      <w:start w:val="1"/>
      <w:numFmt w:val="lowerRoman"/>
      <w:lvlText w:val="%3."/>
      <w:lvlJc w:val="right"/>
      <w:pPr>
        <w:ind w:left="2664" w:hanging="180"/>
      </w:pPr>
    </w:lvl>
    <w:lvl w:ilvl="3" w:tplc="0409000F">
      <w:start w:val="1"/>
      <w:numFmt w:val="decimal"/>
      <w:lvlText w:val="%4."/>
      <w:lvlJc w:val="left"/>
      <w:pPr>
        <w:ind w:left="3384" w:hanging="360"/>
      </w:pPr>
    </w:lvl>
    <w:lvl w:ilvl="4" w:tplc="04090019">
      <w:start w:val="1"/>
      <w:numFmt w:val="lowerLetter"/>
      <w:lvlText w:val="%5."/>
      <w:lvlJc w:val="left"/>
      <w:pPr>
        <w:ind w:left="4104" w:hanging="360"/>
      </w:pPr>
    </w:lvl>
    <w:lvl w:ilvl="5" w:tplc="0409001B">
      <w:start w:val="1"/>
      <w:numFmt w:val="lowerRoman"/>
      <w:lvlText w:val="%6."/>
      <w:lvlJc w:val="right"/>
      <w:pPr>
        <w:ind w:left="4824" w:hanging="180"/>
      </w:pPr>
    </w:lvl>
    <w:lvl w:ilvl="6" w:tplc="0409000F">
      <w:start w:val="1"/>
      <w:numFmt w:val="decimal"/>
      <w:lvlText w:val="%7."/>
      <w:lvlJc w:val="left"/>
      <w:pPr>
        <w:ind w:left="5544" w:hanging="360"/>
      </w:pPr>
    </w:lvl>
    <w:lvl w:ilvl="7" w:tplc="04090019">
      <w:start w:val="1"/>
      <w:numFmt w:val="lowerLetter"/>
      <w:lvlText w:val="%8."/>
      <w:lvlJc w:val="left"/>
      <w:pPr>
        <w:ind w:left="6264" w:hanging="360"/>
      </w:pPr>
    </w:lvl>
    <w:lvl w:ilvl="8" w:tplc="0409001B" w:tentative="1">
      <w:start w:val="1"/>
      <w:numFmt w:val="lowerRoman"/>
      <w:lvlText w:val="%9."/>
      <w:lvlJc w:val="right"/>
      <w:pPr>
        <w:ind w:left="6984" w:hanging="180"/>
      </w:pPr>
    </w:lvl>
  </w:abstractNum>
  <w:num w:numId="1">
    <w:abstractNumId w:val="24"/>
  </w:num>
  <w:num w:numId="2">
    <w:abstractNumId w:val="23"/>
  </w:num>
  <w:num w:numId="3">
    <w:abstractNumId w:val="9"/>
  </w:num>
  <w:num w:numId="4">
    <w:abstractNumId w:val="16"/>
  </w:num>
  <w:num w:numId="5">
    <w:abstractNumId w:val="21"/>
  </w:num>
  <w:num w:numId="6">
    <w:abstractNumId w:val="14"/>
  </w:num>
  <w:num w:numId="7">
    <w:abstractNumId w:val="22"/>
  </w:num>
  <w:num w:numId="8">
    <w:abstractNumId w:val="4"/>
  </w:num>
  <w:num w:numId="9">
    <w:abstractNumId w:val="3"/>
  </w:num>
  <w:num w:numId="10">
    <w:abstractNumId w:val="2"/>
  </w:num>
  <w:num w:numId="11">
    <w:abstractNumId w:val="1"/>
  </w:num>
  <w:num w:numId="12">
    <w:abstractNumId w:val="0"/>
  </w:num>
  <w:num w:numId="13">
    <w:abstractNumId w:val="6"/>
  </w:num>
  <w:num w:numId="14">
    <w:abstractNumId w:val="7"/>
  </w:num>
  <w:num w:numId="15">
    <w:abstractNumId w:val="12"/>
  </w:num>
  <w:num w:numId="16">
    <w:abstractNumId w:val="20"/>
  </w:num>
  <w:num w:numId="17">
    <w:abstractNumId w:val="10"/>
  </w:num>
  <w:num w:numId="18">
    <w:abstractNumId w:val="8"/>
  </w:num>
  <w:num w:numId="19">
    <w:abstractNumId w:val="13"/>
  </w:num>
  <w:num w:numId="20">
    <w:abstractNumId w:val="25"/>
  </w:num>
  <w:num w:numId="21">
    <w:abstractNumId w:val="15"/>
  </w:num>
  <w:num w:numId="22">
    <w:abstractNumId w:val="11"/>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7"/>
  </w:num>
  <w:num w:numId="26">
    <w:abstractNumId w:val="5"/>
  </w:num>
  <w:num w:numId="27">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9AF"/>
    <w:rsid w:val="00000C11"/>
    <w:rsid w:val="00000E5F"/>
    <w:rsid w:val="000014B6"/>
    <w:rsid w:val="000016FA"/>
    <w:rsid w:val="00001752"/>
    <w:rsid w:val="00001BB9"/>
    <w:rsid w:val="00001C44"/>
    <w:rsid w:val="0000233A"/>
    <w:rsid w:val="000026E2"/>
    <w:rsid w:val="00002864"/>
    <w:rsid w:val="00002877"/>
    <w:rsid w:val="00003262"/>
    <w:rsid w:val="000032FA"/>
    <w:rsid w:val="0000331B"/>
    <w:rsid w:val="0000378E"/>
    <w:rsid w:val="00003E42"/>
    <w:rsid w:val="0000438F"/>
    <w:rsid w:val="0000494A"/>
    <w:rsid w:val="00005140"/>
    <w:rsid w:val="00005C82"/>
    <w:rsid w:val="0000690B"/>
    <w:rsid w:val="00006AFA"/>
    <w:rsid w:val="00006C92"/>
    <w:rsid w:val="00006D28"/>
    <w:rsid w:val="00006D39"/>
    <w:rsid w:val="000072DC"/>
    <w:rsid w:val="0000738C"/>
    <w:rsid w:val="000079D0"/>
    <w:rsid w:val="000079E0"/>
    <w:rsid w:val="00007FB1"/>
    <w:rsid w:val="00010249"/>
    <w:rsid w:val="00010C94"/>
    <w:rsid w:val="00012144"/>
    <w:rsid w:val="000121F0"/>
    <w:rsid w:val="00012D05"/>
    <w:rsid w:val="00013C11"/>
    <w:rsid w:val="000149E2"/>
    <w:rsid w:val="00014C2B"/>
    <w:rsid w:val="00014CDC"/>
    <w:rsid w:val="00014DB4"/>
    <w:rsid w:val="00015522"/>
    <w:rsid w:val="0001575A"/>
    <w:rsid w:val="00015FC5"/>
    <w:rsid w:val="00016510"/>
    <w:rsid w:val="000168E0"/>
    <w:rsid w:val="00016905"/>
    <w:rsid w:val="00016CA8"/>
    <w:rsid w:val="00016D37"/>
    <w:rsid w:val="00017199"/>
    <w:rsid w:val="00017735"/>
    <w:rsid w:val="00020BAF"/>
    <w:rsid w:val="00020FF2"/>
    <w:rsid w:val="000215FA"/>
    <w:rsid w:val="0002169E"/>
    <w:rsid w:val="0002235A"/>
    <w:rsid w:val="00022408"/>
    <w:rsid w:val="00022D6A"/>
    <w:rsid w:val="00023FC1"/>
    <w:rsid w:val="00024DA7"/>
    <w:rsid w:val="00025ECC"/>
    <w:rsid w:val="0002647F"/>
    <w:rsid w:val="00026CE5"/>
    <w:rsid w:val="00026E6E"/>
    <w:rsid w:val="00026F8D"/>
    <w:rsid w:val="0002760D"/>
    <w:rsid w:val="0002778E"/>
    <w:rsid w:val="00027D73"/>
    <w:rsid w:val="00030168"/>
    <w:rsid w:val="0003035D"/>
    <w:rsid w:val="0003059B"/>
    <w:rsid w:val="000307E2"/>
    <w:rsid w:val="00030868"/>
    <w:rsid w:val="00030C46"/>
    <w:rsid w:val="00030E8C"/>
    <w:rsid w:val="00030F12"/>
    <w:rsid w:val="00030FF1"/>
    <w:rsid w:val="00031A20"/>
    <w:rsid w:val="000320E5"/>
    <w:rsid w:val="00032122"/>
    <w:rsid w:val="0003248D"/>
    <w:rsid w:val="00032DDB"/>
    <w:rsid w:val="00034B8B"/>
    <w:rsid w:val="000352A4"/>
    <w:rsid w:val="00035685"/>
    <w:rsid w:val="00035837"/>
    <w:rsid w:val="00035A75"/>
    <w:rsid w:val="00035BD0"/>
    <w:rsid w:val="00036220"/>
    <w:rsid w:val="00036344"/>
    <w:rsid w:val="0003667A"/>
    <w:rsid w:val="00036729"/>
    <w:rsid w:val="00036E85"/>
    <w:rsid w:val="00037401"/>
    <w:rsid w:val="0003759C"/>
    <w:rsid w:val="00037B36"/>
    <w:rsid w:val="00037B97"/>
    <w:rsid w:val="00040D55"/>
    <w:rsid w:val="00041346"/>
    <w:rsid w:val="00041C09"/>
    <w:rsid w:val="00041F39"/>
    <w:rsid w:val="0004203B"/>
    <w:rsid w:val="00042672"/>
    <w:rsid w:val="00042A01"/>
    <w:rsid w:val="00042BFD"/>
    <w:rsid w:val="00043B90"/>
    <w:rsid w:val="00043D3E"/>
    <w:rsid w:val="0004417F"/>
    <w:rsid w:val="00044254"/>
    <w:rsid w:val="00044285"/>
    <w:rsid w:val="0004465F"/>
    <w:rsid w:val="00044985"/>
    <w:rsid w:val="00044E4E"/>
    <w:rsid w:val="0004508C"/>
    <w:rsid w:val="00045E9E"/>
    <w:rsid w:val="00046152"/>
    <w:rsid w:val="0004675E"/>
    <w:rsid w:val="00046D84"/>
    <w:rsid w:val="00047444"/>
    <w:rsid w:val="00047C17"/>
    <w:rsid w:val="00047FC7"/>
    <w:rsid w:val="00051766"/>
    <w:rsid w:val="000518D8"/>
    <w:rsid w:val="00051E79"/>
    <w:rsid w:val="0005237B"/>
    <w:rsid w:val="00052744"/>
    <w:rsid w:val="00052CAF"/>
    <w:rsid w:val="00053018"/>
    <w:rsid w:val="000536C4"/>
    <w:rsid w:val="00053849"/>
    <w:rsid w:val="00055123"/>
    <w:rsid w:val="0005532E"/>
    <w:rsid w:val="00055FD5"/>
    <w:rsid w:val="000569A8"/>
    <w:rsid w:val="00056F58"/>
    <w:rsid w:val="000579F2"/>
    <w:rsid w:val="00057C1A"/>
    <w:rsid w:val="00057C81"/>
    <w:rsid w:val="00057F42"/>
    <w:rsid w:val="00060877"/>
    <w:rsid w:val="00060BFE"/>
    <w:rsid w:val="00061F3C"/>
    <w:rsid w:val="00062616"/>
    <w:rsid w:val="000628A5"/>
    <w:rsid w:val="00062BB8"/>
    <w:rsid w:val="00062F54"/>
    <w:rsid w:val="00063BE1"/>
    <w:rsid w:val="0006411E"/>
    <w:rsid w:val="00065A87"/>
    <w:rsid w:val="00065CBA"/>
    <w:rsid w:val="0006604D"/>
    <w:rsid w:val="00066654"/>
    <w:rsid w:val="00066694"/>
    <w:rsid w:val="00067597"/>
    <w:rsid w:val="000676F6"/>
    <w:rsid w:val="00067A01"/>
    <w:rsid w:val="00070226"/>
    <w:rsid w:val="00071426"/>
    <w:rsid w:val="00071641"/>
    <w:rsid w:val="000725F8"/>
    <w:rsid w:val="000739E0"/>
    <w:rsid w:val="00073AC5"/>
    <w:rsid w:val="00073BF5"/>
    <w:rsid w:val="00073D11"/>
    <w:rsid w:val="00073FC4"/>
    <w:rsid w:val="000748D8"/>
    <w:rsid w:val="0007580A"/>
    <w:rsid w:val="00075B8C"/>
    <w:rsid w:val="00075F70"/>
    <w:rsid w:val="000777C2"/>
    <w:rsid w:val="00080532"/>
    <w:rsid w:val="00080768"/>
    <w:rsid w:val="00080DA6"/>
    <w:rsid w:val="00081001"/>
    <w:rsid w:val="00081844"/>
    <w:rsid w:val="00081BB7"/>
    <w:rsid w:val="00081DF0"/>
    <w:rsid w:val="0008217F"/>
    <w:rsid w:val="000821C7"/>
    <w:rsid w:val="000822D0"/>
    <w:rsid w:val="00082B34"/>
    <w:rsid w:val="00082D63"/>
    <w:rsid w:val="00083384"/>
    <w:rsid w:val="0008348E"/>
    <w:rsid w:val="00084161"/>
    <w:rsid w:val="00084E21"/>
    <w:rsid w:val="000853AD"/>
    <w:rsid w:val="0008582A"/>
    <w:rsid w:val="00085BC4"/>
    <w:rsid w:val="00085CD2"/>
    <w:rsid w:val="000861B9"/>
    <w:rsid w:val="000866D4"/>
    <w:rsid w:val="00086BC4"/>
    <w:rsid w:val="00086F4A"/>
    <w:rsid w:val="00087491"/>
    <w:rsid w:val="00087922"/>
    <w:rsid w:val="00091257"/>
    <w:rsid w:val="0009278E"/>
    <w:rsid w:val="00092983"/>
    <w:rsid w:val="00093260"/>
    <w:rsid w:val="0009373B"/>
    <w:rsid w:val="000941FF"/>
    <w:rsid w:val="00094FC9"/>
    <w:rsid w:val="0009504A"/>
    <w:rsid w:val="000952B3"/>
    <w:rsid w:val="0009597E"/>
    <w:rsid w:val="00095B20"/>
    <w:rsid w:val="00095C6E"/>
    <w:rsid w:val="00096373"/>
    <w:rsid w:val="00096493"/>
    <w:rsid w:val="0009677E"/>
    <w:rsid w:val="00096FA4"/>
    <w:rsid w:val="000971D4"/>
    <w:rsid w:val="000A00CB"/>
    <w:rsid w:val="000A104D"/>
    <w:rsid w:val="000A1BD5"/>
    <w:rsid w:val="000A2295"/>
    <w:rsid w:val="000A27C8"/>
    <w:rsid w:val="000A29EA"/>
    <w:rsid w:val="000A2B34"/>
    <w:rsid w:val="000A32A9"/>
    <w:rsid w:val="000A3301"/>
    <w:rsid w:val="000A3C6D"/>
    <w:rsid w:val="000A3DBE"/>
    <w:rsid w:val="000A4007"/>
    <w:rsid w:val="000A43A7"/>
    <w:rsid w:val="000A4A46"/>
    <w:rsid w:val="000A53FF"/>
    <w:rsid w:val="000A5A96"/>
    <w:rsid w:val="000A5AA2"/>
    <w:rsid w:val="000A5BDC"/>
    <w:rsid w:val="000A5E36"/>
    <w:rsid w:val="000A62C0"/>
    <w:rsid w:val="000A659B"/>
    <w:rsid w:val="000A66DE"/>
    <w:rsid w:val="000A68AE"/>
    <w:rsid w:val="000A7950"/>
    <w:rsid w:val="000B0203"/>
    <w:rsid w:val="000B08FF"/>
    <w:rsid w:val="000B0AF7"/>
    <w:rsid w:val="000B1071"/>
    <w:rsid w:val="000B1289"/>
    <w:rsid w:val="000B2317"/>
    <w:rsid w:val="000B27C6"/>
    <w:rsid w:val="000B27E6"/>
    <w:rsid w:val="000B293E"/>
    <w:rsid w:val="000B29A1"/>
    <w:rsid w:val="000B2AA7"/>
    <w:rsid w:val="000B2BA8"/>
    <w:rsid w:val="000B3032"/>
    <w:rsid w:val="000B387C"/>
    <w:rsid w:val="000B3A90"/>
    <w:rsid w:val="000B43FE"/>
    <w:rsid w:val="000B600C"/>
    <w:rsid w:val="000B63AE"/>
    <w:rsid w:val="000B6968"/>
    <w:rsid w:val="000B6B9E"/>
    <w:rsid w:val="000B6FF7"/>
    <w:rsid w:val="000B7270"/>
    <w:rsid w:val="000B7CC9"/>
    <w:rsid w:val="000C03C1"/>
    <w:rsid w:val="000C0863"/>
    <w:rsid w:val="000C0954"/>
    <w:rsid w:val="000C0A98"/>
    <w:rsid w:val="000C0BCC"/>
    <w:rsid w:val="000C1B5F"/>
    <w:rsid w:val="000C251C"/>
    <w:rsid w:val="000C2CEA"/>
    <w:rsid w:val="000C2D34"/>
    <w:rsid w:val="000C2FA1"/>
    <w:rsid w:val="000C3352"/>
    <w:rsid w:val="000C36C0"/>
    <w:rsid w:val="000C39F6"/>
    <w:rsid w:val="000C3BCB"/>
    <w:rsid w:val="000C3CFC"/>
    <w:rsid w:val="000C529C"/>
    <w:rsid w:val="000C5581"/>
    <w:rsid w:val="000C6F47"/>
    <w:rsid w:val="000C7B54"/>
    <w:rsid w:val="000D01F9"/>
    <w:rsid w:val="000D0536"/>
    <w:rsid w:val="000D0965"/>
    <w:rsid w:val="000D0B8C"/>
    <w:rsid w:val="000D0F28"/>
    <w:rsid w:val="000D1083"/>
    <w:rsid w:val="000D16D5"/>
    <w:rsid w:val="000D2D7A"/>
    <w:rsid w:val="000D2F04"/>
    <w:rsid w:val="000D3376"/>
    <w:rsid w:val="000D34C2"/>
    <w:rsid w:val="000D39C5"/>
    <w:rsid w:val="000D41B8"/>
    <w:rsid w:val="000D4C58"/>
    <w:rsid w:val="000D5647"/>
    <w:rsid w:val="000D576F"/>
    <w:rsid w:val="000D69B9"/>
    <w:rsid w:val="000D769C"/>
    <w:rsid w:val="000D787C"/>
    <w:rsid w:val="000D7B4D"/>
    <w:rsid w:val="000E0049"/>
    <w:rsid w:val="000E04E3"/>
    <w:rsid w:val="000E04F3"/>
    <w:rsid w:val="000E0BFD"/>
    <w:rsid w:val="000E1C4D"/>
    <w:rsid w:val="000E2689"/>
    <w:rsid w:val="000E373B"/>
    <w:rsid w:val="000E3A6C"/>
    <w:rsid w:val="000E4E89"/>
    <w:rsid w:val="000E4FE9"/>
    <w:rsid w:val="000E5197"/>
    <w:rsid w:val="000E5376"/>
    <w:rsid w:val="000E5C98"/>
    <w:rsid w:val="000E5FA9"/>
    <w:rsid w:val="000E6143"/>
    <w:rsid w:val="000E67CD"/>
    <w:rsid w:val="000E690F"/>
    <w:rsid w:val="000E740C"/>
    <w:rsid w:val="000E7FE7"/>
    <w:rsid w:val="000F0006"/>
    <w:rsid w:val="000F0611"/>
    <w:rsid w:val="000F0D41"/>
    <w:rsid w:val="000F0DC8"/>
    <w:rsid w:val="000F0E1C"/>
    <w:rsid w:val="000F14A4"/>
    <w:rsid w:val="000F261B"/>
    <w:rsid w:val="000F3B94"/>
    <w:rsid w:val="000F4275"/>
    <w:rsid w:val="000F43D0"/>
    <w:rsid w:val="000F4C5D"/>
    <w:rsid w:val="000F4FDF"/>
    <w:rsid w:val="000F53EC"/>
    <w:rsid w:val="000F5DD8"/>
    <w:rsid w:val="000F5E99"/>
    <w:rsid w:val="000F5F31"/>
    <w:rsid w:val="000F67D3"/>
    <w:rsid w:val="000F694C"/>
    <w:rsid w:val="000F6C79"/>
    <w:rsid w:val="000F71EF"/>
    <w:rsid w:val="001000DE"/>
    <w:rsid w:val="001005B4"/>
    <w:rsid w:val="00100695"/>
    <w:rsid w:val="00100EB9"/>
    <w:rsid w:val="001011FB"/>
    <w:rsid w:val="00101489"/>
    <w:rsid w:val="00101A1F"/>
    <w:rsid w:val="001020BD"/>
    <w:rsid w:val="00102938"/>
    <w:rsid w:val="00102B2B"/>
    <w:rsid w:val="0010362C"/>
    <w:rsid w:val="00103982"/>
    <w:rsid w:val="00103B02"/>
    <w:rsid w:val="00104CE1"/>
    <w:rsid w:val="00104DC6"/>
    <w:rsid w:val="00104F25"/>
    <w:rsid w:val="00105362"/>
    <w:rsid w:val="00105796"/>
    <w:rsid w:val="00105FE5"/>
    <w:rsid w:val="001073D0"/>
    <w:rsid w:val="00107404"/>
    <w:rsid w:val="001078B3"/>
    <w:rsid w:val="001100B7"/>
    <w:rsid w:val="00111434"/>
    <w:rsid w:val="0011151A"/>
    <w:rsid w:val="001117C7"/>
    <w:rsid w:val="001119D4"/>
    <w:rsid w:val="00111C32"/>
    <w:rsid w:val="001121BC"/>
    <w:rsid w:val="0011227B"/>
    <w:rsid w:val="0011347F"/>
    <w:rsid w:val="00114038"/>
    <w:rsid w:val="00114181"/>
    <w:rsid w:val="0011431B"/>
    <w:rsid w:val="00115D8B"/>
    <w:rsid w:val="00115F44"/>
    <w:rsid w:val="0011652C"/>
    <w:rsid w:val="00117568"/>
    <w:rsid w:val="001176EE"/>
    <w:rsid w:val="001206E7"/>
    <w:rsid w:val="00120917"/>
    <w:rsid w:val="00120F0D"/>
    <w:rsid w:val="001215E8"/>
    <w:rsid w:val="00122E70"/>
    <w:rsid w:val="00123A22"/>
    <w:rsid w:val="001248A8"/>
    <w:rsid w:val="00124CDC"/>
    <w:rsid w:val="00125598"/>
    <w:rsid w:val="0012585A"/>
    <w:rsid w:val="001258C7"/>
    <w:rsid w:val="001264A1"/>
    <w:rsid w:val="00126DB8"/>
    <w:rsid w:val="00127155"/>
    <w:rsid w:val="0012720F"/>
    <w:rsid w:val="0012790A"/>
    <w:rsid w:val="00127AB0"/>
    <w:rsid w:val="00127E68"/>
    <w:rsid w:val="00127F8B"/>
    <w:rsid w:val="001315F8"/>
    <w:rsid w:val="00131BE0"/>
    <w:rsid w:val="00131C29"/>
    <w:rsid w:val="001322E5"/>
    <w:rsid w:val="001322E6"/>
    <w:rsid w:val="0013282D"/>
    <w:rsid w:val="00132D29"/>
    <w:rsid w:val="00132DB3"/>
    <w:rsid w:val="00133178"/>
    <w:rsid w:val="001342DE"/>
    <w:rsid w:val="0013462A"/>
    <w:rsid w:val="001349E4"/>
    <w:rsid w:val="00134B71"/>
    <w:rsid w:val="00135A03"/>
    <w:rsid w:val="00136519"/>
    <w:rsid w:val="00137823"/>
    <w:rsid w:val="00137FD2"/>
    <w:rsid w:val="00140E11"/>
    <w:rsid w:val="0014185B"/>
    <w:rsid w:val="00141876"/>
    <w:rsid w:val="00142217"/>
    <w:rsid w:val="00142983"/>
    <w:rsid w:val="0014311C"/>
    <w:rsid w:val="00143685"/>
    <w:rsid w:val="0014516A"/>
    <w:rsid w:val="001453B3"/>
    <w:rsid w:val="00145825"/>
    <w:rsid w:val="001459CB"/>
    <w:rsid w:val="00145CA0"/>
    <w:rsid w:val="00146635"/>
    <w:rsid w:val="00147288"/>
    <w:rsid w:val="00147329"/>
    <w:rsid w:val="001473AE"/>
    <w:rsid w:val="00147681"/>
    <w:rsid w:val="00147710"/>
    <w:rsid w:val="0014789D"/>
    <w:rsid w:val="001479E2"/>
    <w:rsid w:val="00151569"/>
    <w:rsid w:val="00151D0E"/>
    <w:rsid w:val="00151DE9"/>
    <w:rsid w:val="00151E3D"/>
    <w:rsid w:val="00153688"/>
    <w:rsid w:val="00154C40"/>
    <w:rsid w:val="00154D27"/>
    <w:rsid w:val="00155447"/>
    <w:rsid w:val="00155E79"/>
    <w:rsid w:val="00156562"/>
    <w:rsid w:val="0015661C"/>
    <w:rsid w:val="001568F6"/>
    <w:rsid w:val="00156CC7"/>
    <w:rsid w:val="00156DA0"/>
    <w:rsid w:val="0015732F"/>
    <w:rsid w:val="00157882"/>
    <w:rsid w:val="00157BF1"/>
    <w:rsid w:val="001600BE"/>
    <w:rsid w:val="00160140"/>
    <w:rsid w:val="001602FD"/>
    <w:rsid w:val="001611CE"/>
    <w:rsid w:val="00161269"/>
    <w:rsid w:val="0016222D"/>
    <w:rsid w:val="00162405"/>
    <w:rsid w:val="00162CBC"/>
    <w:rsid w:val="001634CB"/>
    <w:rsid w:val="00163E6E"/>
    <w:rsid w:val="00165BDD"/>
    <w:rsid w:val="00166185"/>
    <w:rsid w:val="00166DC8"/>
    <w:rsid w:val="00166F0A"/>
    <w:rsid w:val="0016734A"/>
    <w:rsid w:val="001709C0"/>
    <w:rsid w:val="00170B2A"/>
    <w:rsid w:val="00170B9C"/>
    <w:rsid w:val="00171160"/>
    <w:rsid w:val="00171942"/>
    <w:rsid w:val="00171CE4"/>
    <w:rsid w:val="00171DA1"/>
    <w:rsid w:val="00171DD7"/>
    <w:rsid w:val="00172086"/>
    <w:rsid w:val="00172B44"/>
    <w:rsid w:val="00173198"/>
    <w:rsid w:val="0017403B"/>
    <w:rsid w:val="001743D3"/>
    <w:rsid w:val="00174793"/>
    <w:rsid w:val="00174971"/>
    <w:rsid w:val="00174F2E"/>
    <w:rsid w:val="001764D7"/>
    <w:rsid w:val="00177689"/>
    <w:rsid w:val="00177C1C"/>
    <w:rsid w:val="00177C50"/>
    <w:rsid w:val="00177E85"/>
    <w:rsid w:val="00180688"/>
    <w:rsid w:val="00181004"/>
    <w:rsid w:val="0018164D"/>
    <w:rsid w:val="00181D19"/>
    <w:rsid w:val="0018242B"/>
    <w:rsid w:val="0018264F"/>
    <w:rsid w:val="00182BEF"/>
    <w:rsid w:val="00182C2F"/>
    <w:rsid w:val="00182C7A"/>
    <w:rsid w:val="00182C9D"/>
    <w:rsid w:val="00182EE8"/>
    <w:rsid w:val="001839B8"/>
    <w:rsid w:val="00183B85"/>
    <w:rsid w:val="00183DD9"/>
    <w:rsid w:val="00183E87"/>
    <w:rsid w:val="00183EDA"/>
    <w:rsid w:val="00184268"/>
    <w:rsid w:val="0018432A"/>
    <w:rsid w:val="00184E65"/>
    <w:rsid w:val="001855A7"/>
    <w:rsid w:val="001867AF"/>
    <w:rsid w:val="00186A97"/>
    <w:rsid w:val="00186E2C"/>
    <w:rsid w:val="00186E48"/>
    <w:rsid w:val="001870F0"/>
    <w:rsid w:val="00187794"/>
    <w:rsid w:val="00190400"/>
    <w:rsid w:val="00190498"/>
    <w:rsid w:val="001908D7"/>
    <w:rsid w:val="001909AF"/>
    <w:rsid w:val="00192061"/>
    <w:rsid w:val="00192465"/>
    <w:rsid w:val="00192854"/>
    <w:rsid w:val="001929D1"/>
    <w:rsid w:val="0019333A"/>
    <w:rsid w:val="001935F8"/>
    <w:rsid w:val="00193C46"/>
    <w:rsid w:val="00193D9D"/>
    <w:rsid w:val="001942D9"/>
    <w:rsid w:val="001948C2"/>
    <w:rsid w:val="00195574"/>
    <w:rsid w:val="001960BF"/>
    <w:rsid w:val="00196EB4"/>
    <w:rsid w:val="00197AFD"/>
    <w:rsid w:val="00197BD0"/>
    <w:rsid w:val="001A01F5"/>
    <w:rsid w:val="001A0A13"/>
    <w:rsid w:val="001A0ADE"/>
    <w:rsid w:val="001A1D69"/>
    <w:rsid w:val="001A2699"/>
    <w:rsid w:val="001A3AE5"/>
    <w:rsid w:val="001A40F6"/>
    <w:rsid w:val="001A4385"/>
    <w:rsid w:val="001A467A"/>
    <w:rsid w:val="001A46F1"/>
    <w:rsid w:val="001A477D"/>
    <w:rsid w:val="001A47A8"/>
    <w:rsid w:val="001A54E7"/>
    <w:rsid w:val="001A5584"/>
    <w:rsid w:val="001A569C"/>
    <w:rsid w:val="001A5B63"/>
    <w:rsid w:val="001A6119"/>
    <w:rsid w:val="001A6BCF"/>
    <w:rsid w:val="001A6C89"/>
    <w:rsid w:val="001A7042"/>
    <w:rsid w:val="001A70EE"/>
    <w:rsid w:val="001A74BB"/>
    <w:rsid w:val="001B04AD"/>
    <w:rsid w:val="001B1E6D"/>
    <w:rsid w:val="001B1FF7"/>
    <w:rsid w:val="001B2250"/>
    <w:rsid w:val="001B2701"/>
    <w:rsid w:val="001B2A11"/>
    <w:rsid w:val="001B2C29"/>
    <w:rsid w:val="001B2D1B"/>
    <w:rsid w:val="001B317A"/>
    <w:rsid w:val="001B3CAD"/>
    <w:rsid w:val="001B4385"/>
    <w:rsid w:val="001B518E"/>
    <w:rsid w:val="001B57EF"/>
    <w:rsid w:val="001B5EF8"/>
    <w:rsid w:val="001B5F80"/>
    <w:rsid w:val="001B627B"/>
    <w:rsid w:val="001B63BD"/>
    <w:rsid w:val="001B65BE"/>
    <w:rsid w:val="001B6D10"/>
    <w:rsid w:val="001B712A"/>
    <w:rsid w:val="001B71BB"/>
    <w:rsid w:val="001B74C6"/>
    <w:rsid w:val="001B74D2"/>
    <w:rsid w:val="001C0376"/>
    <w:rsid w:val="001C0D28"/>
    <w:rsid w:val="001C0D5D"/>
    <w:rsid w:val="001C0E72"/>
    <w:rsid w:val="001C118C"/>
    <w:rsid w:val="001C1A60"/>
    <w:rsid w:val="001C1AF6"/>
    <w:rsid w:val="001C1C4D"/>
    <w:rsid w:val="001C1F54"/>
    <w:rsid w:val="001C208D"/>
    <w:rsid w:val="001C2210"/>
    <w:rsid w:val="001C22AA"/>
    <w:rsid w:val="001C34C8"/>
    <w:rsid w:val="001C43E4"/>
    <w:rsid w:val="001C4B1C"/>
    <w:rsid w:val="001C4D51"/>
    <w:rsid w:val="001C5B2F"/>
    <w:rsid w:val="001C6D72"/>
    <w:rsid w:val="001C75F4"/>
    <w:rsid w:val="001D0501"/>
    <w:rsid w:val="001D0F69"/>
    <w:rsid w:val="001D1850"/>
    <w:rsid w:val="001D1A19"/>
    <w:rsid w:val="001D261A"/>
    <w:rsid w:val="001D2CED"/>
    <w:rsid w:val="001D2D78"/>
    <w:rsid w:val="001D3512"/>
    <w:rsid w:val="001D3599"/>
    <w:rsid w:val="001D3737"/>
    <w:rsid w:val="001D3837"/>
    <w:rsid w:val="001D3A24"/>
    <w:rsid w:val="001D3A63"/>
    <w:rsid w:val="001D4775"/>
    <w:rsid w:val="001D4DF9"/>
    <w:rsid w:val="001D4E2A"/>
    <w:rsid w:val="001D503B"/>
    <w:rsid w:val="001D5324"/>
    <w:rsid w:val="001D5B73"/>
    <w:rsid w:val="001D6257"/>
    <w:rsid w:val="001D69A1"/>
    <w:rsid w:val="001D6BDF"/>
    <w:rsid w:val="001D7442"/>
    <w:rsid w:val="001D752E"/>
    <w:rsid w:val="001D7F82"/>
    <w:rsid w:val="001E01BB"/>
    <w:rsid w:val="001E0F37"/>
    <w:rsid w:val="001E1331"/>
    <w:rsid w:val="001E181C"/>
    <w:rsid w:val="001E1A8E"/>
    <w:rsid w:val="001E1E4E"/>
    <w:rsid w:val="001E2167"/>
    <w:rsid w:val="001E3313"/>
    <w:rsid w:val="001E38CD"/>
    <w:rsid w:val="001E3D45"/>
    <w:rsid w:val="001E3F1E"/>
    <w:rsid w:val="001E4963"/>
    <w:rsid w:val="001E4E68"/>
    <w:rsid w:val="001E6252"/>
    <w:rsid w:val="001E6772"/>
    <w:rsid w:val="001E685E"/>
    <w:rsid w:val="001E6A8D"/>
    <w:rsid w:val="001E7072"/>
    <w:rsid w:val="001E7A64"/>
    <w:rsid w:val="001E7FFB"/>
    <w:rsid w:val="001F06D9"/>
    <w:rsid w:val="001F0971"/>
    <w:rsid w:val="001F097D"/>
    <w:rsid w:val="001F0CE9"/>
    <w:rsid w:val="001F0D5E"/>
    <w:rsid w:val="001F0F71"/>
    <w:rsid w:val="001F1013"/>
    <w:rsid w:val="001F1840"/>
    <w:rsid w:val="001F2228"/>
    <w:rsid w:val="001F2453"/>
    <w:rsid w:val="001F258F"/>
    <w:rsid w:val="001F2839"/>
    <w:rsid w:val="001F2AB4"/>
    <w:rsid w:val="001F2BC2"/>
    <w:rsid w:val="001F2F69"/>
    <w:rsid w:val="001F30D7"/>
    <w:rsid w:val="001F3B56"/>
    <w:rsid w:val="001F4309"/>
    <w:rsid w:val="001F4BAF"/>
    <w:rsid w:val="001F524D"/>
    <w:rsid w:val="001F5820"/>
    <w:rsid w:val="001F599A"/>
    <w:rsid w:val="002016D8"/>
    <w:rsid w:val="00201D55"/>
    <w:rsid w:val="002020BB"/>
    <w:rsid w:val="00202938"/>
    <w:rsid w:val="00202E3A"/>
    <w:rsid w:val="00203170"/>
    <w:rsid w:val="00204033"/>
    <w:rsid w:val="0020472F"/>
    <w:rsid w:val="002048D4"/>
    <w:rsid w:val="002057BB"/>
    <w:rsid w:val="0020605C"/>
    <w:rsid w:val="0020706A"/>
    <w:rsid w:val="002078B9"/>
    <w:rsid w:val="00207F63"/>
    <w:rsid w:val="0021035E"/>
    <w:rsid w:val="00210C14"/>
    <w:rsid w:val="00210E77"/>
    <w:rsid w:val="00210FD4"/>
    <w:rsid w:val="0021129C"/>
    <w:rsid w:val="002112AE"/>
    <w:rsid w:val="002116B8"/>
    <w:rsid w:val="002118FF"/>
    <w:rsid w:val="00211DFE"/>
    <w:rsid w:val="00212A31"/>
    <w:rsid w:val="00212BBF"/>
    <w:rsid w:val="002133CD"/>
    <w:rsid w:val="00213873"/>
    <w:rsid w:val="00214241"/>
    <w:rsid w:val="00214395"/>
    <w:rsid w:val="00214D70"/>
    <w:rsid w:val="002155E5"/>
    <w:rsid w:val="00215C87"/>
    <w:rsid w:val="002162A1"/>
    <w:rsid w:val="00216361"/>
    <w:rsid w:val="00216445"/>
    <w:rsid w:val="002166C9"/>
    <w:rsid w:val="00216D1B"/>
    <w:rsid w:val="00216F42"/>
    <w:rsid w:val="00217024"/>
    <w:rsid w:val="00217045"/>
    <w:rsid w:val="002170BD"/>
    <w:rsid w:val="002176B8"/>
    <w:rsid w:val="00220455"/>
    <w:rsid w:val="00220487"/>
    <w:rsid w:val="002210AA"/>
    <w:rsid w:val="002210BC"/>
    <w:rsid w:val="002214AB"/>
    <w:rsid w:val="00221D3D"/>
    <w:rsid w:val="00221D55"/>
    <w:rsid w:val="00222AFB"/>
    <w:rsid w:val="00222FAC"/>
    <w:rsid w:val="002235F0"/>
    <w:rsid w:val="002244FF"/>
    <w:rsid w:val="002245E7"/>
    <w:rsid w:val="002248CC"/>
    <w:rsid w:val="00224D98"/>
    <w:rsid w:val="002256EB"/>
    <w:rsid w:val="00226335"/>
    <w:rsid w:val="00226349"/>
    <w:rsid w:val="002268E2"/>
    <w:rsid w:val="00226DC1"/>
    <w:rsid w:val="002273D5"/>
    <w:rsid w:val="00227C13"/>
    <w:rsid w:val="00230327"/>
    <w:rsid w:val="0023121B"/>
    <w:rsid w:val="002313B8"/>
    <w:rsid w:val="00231566"/>
    <w:rsid w:val="00231588"/>
    <w:rsid w:val="002316E0"/>
    <w:rsid w:val="00232B3E"/>
    <w:rsid w:val="0023338C"/>
    <w:rsid w:val="00233CA2"/>
    <w:rsid w:val="00233E5C"/>
    <w:rsid w:val="00234AFA"/>
    <w:rsid w:val="00234CB5"/>
    <w:rsid w:val="002357E7"/>
    <w:rsid w:val="00236059"/>
    <w:rsid w:val="00236DB6"/>
    <w:rsid w:val="00236FFF"/>
    <w:rsid w:val="00237B60"/>
    <w:rsid w:val="00240917"/>
    <w:rsid w:val="002410AB"/>
    <w:rsid w:val="002412E3"/>
    <w:rsid w:val="00241312"/>
    <w:rsid w:val="0024131E"/>
    <w:rsid w:val="0024173E"/>
    <w:rsid w:val="00241BF0"/>
    <w:rsid w:val="00242038"/>
    <w:rsid w:val="00242C70"/>
    <w:rsid w:val="00243611"/>
    <w:rsid w:val="00243C35"/>
    <w:rsid w:val="00243FFA"/>
    <w:rsid w:val="00244381"/>
    <w:rsid w:val="00244902"/>
    <w:rsid w:val="0024495F"/>
    <w:rsid w:val="00244C0B"/>
    <w:rsid w:val="002456B7"/>
    <w:rsid w:val="0024585E"/>
    <w:rsid w:val="00245B63"/>
    <w:rsid w:val="00245C62"/>
    <w:rsid w:val="00246643"/>
    <w:rsid w:val="00246C8B"/>
    <w:rsid w:val="00246E00"/>
    <w:rsid w:val="00247416"/>
    <w:rsid w:val="0024744C"/>
    <w:rsid w:val="002477A5"/>
    <w:rsid w:val="00247A6A"/>
    <w:rsid w:val="00247B1E"/>
    <w:rsid w:val="0025034A"/>
    <w:rsid w:val="002509AC"/>
    <w:rsid w:val="00250FD4"/>
    <w:rsid w:val="00251019"/>
    <w:rsid w:val="002510E9"/>
    <w:rsid w:val="0025199F"/>
    <w:rsid w:val="002519C1"/>
    <w:rsid w:val="00251EA2"/>
    <w:rsid w:val="00252258"/>
    <w:rsid w:val="002528B5"/>
    <w:rsid w:val="00252CB9"/>
    <w:rsid w:val="00252D04"/>
    <w:rsid w:val="00252DFC"/>
    <w:rsid w:val="00253F98"/>
    <w:rsid w:val="00254B71"/>
    <w:rsid w:val="00254C39"/>
    <w:rsid w:val="00254F5B"/>
    <w:rsid w:val="00255217"/>
    <w:rsid w:val="00255916"/>
    <w:rsid w:val="00256237"/>
    <w:rsid w:val="00256659"/>
    <w:rsid w:val="00257030"/>
    <w:rsid w:val="0025785A"/>
    <w:rsid w:val="0026017F"/>
    <w:rsid w:val="00260262"/>
    <w:rsid w:val="00261601"/>
    <w:rsid w:val="002616AB"/>
    <w:rsid w:val="002621DF"/>
    <w:rsid w:val="002629AF"/>
    <w:rsid w:val="00262C3C"/>
    <w:rsid w:val="002636F8"/>
    <w:rsid w:val="00263F6F"/>
    <w:rsid w:val="002640FB"/>
    <w:rsid w:val="00264814"/>
    <w:rsid w:val="002648C2"/>
    <w:rsid w:val="002657F3"/>
    <w:rsid w:val="00265C69"/>
    <w:rsid w:val="00265F9B"/>
    <w:rsid w:val="00266A7C"/>
    <w:rsid w:val="002670E3"/>
    <w:rsid w:val="0026798F"/>
    <w:rsid w:val="00267C27"/>
    <w:rsid w:val="002703B3"/>
    <w:rsid w:val="00270506"/>
    <w:rsid w:val="002708BE"/>
    <w:rsid w:val="002715E3"/>
    <w:rsid w:val="00272738"/>
    <w:rsid w:val="00274C77"/>
    <w:rsid w:val="0027540D"/>
    <w:rsid w:val="00275998"/>
    <w:rsid w:val="00275A5F"/>
    <w:rsid w:val="00277C35"/>
    <w:rsid w:val="00277F39"/>
    <w:rsid w:val="00277FD6"/>
    <w:rsid w:val="002806DA"/>
    <w:rsid w:val="00280E85"/>
    <w:rsid w:val="00281935"/>
    <w:rsid w:val="00281A79"/>
    <w:rsid w:val="0028293C"/>
    <w:rsid w:val="00282CE8"/>
    <w:rsid w:val="00282F89"/>
    <w:rsid w:val="0028392E"/>
    <w:rsid w:val="00283DD3"/>
    <w:rsid w:val="00283F68"/>
    <w:rsid w:val="00284C42"/>
    <w:rsid w:val="00284D41"/>
    <w:rsid w:val="00284D71"/>
    <w:rsid w:val="00284E61"/>
    <w:rsid w:val="00285C45"/>
    <w:rsid w:val="00286B4B"/>
    <w:rsid w:val="002872CA"/>
    <w:rsid w:val="00287BBD"/>
    <w:rsid w:val="00287E27"/>
    <w:rsid w:val="00287F03"/>
    <w:rsid w:val="0029004C"/>
    <w:rsid w:val="00290505"/>
    <w:rsid w:val="002909F1"/>
    <w:rsid w:val="00291228"/>
    <w:rsid w:val="00291C40"/>
    <w:rsid w:val="0029243B"/>
    <w:rsid w:val="00292710"/>
    <w:rsid w:val="00292D42"/>
    <w:rsid w:val="00292F4A"/>
    <w:rsid w:val="0029465C"/>
    <w:rsid w:val="00295854"/>
    <w:rsid w:val="00295C7C"/>
    <w:rsid w:val="00295D2E"/>
    <w:rsid w:val="00296273"/>
    <w:rsid w:val="002967BB"/>
    <w:rsid w:val="00296D8E"/>
    <w:rsid w:val="00296EAB"/>
    <w:rsid w:val="00296EAF"/>
    <w:rsid w:val="00296FA6"/>
    <w:rsid w:val="00297380"/>
    <w:rsid w:val="0029742A"/>
    <w:rsid w:val="00297996"/>
    <w:rsid w:val="00297CAA"/>
    <w:rsid w:val="00297D4A"/>
    <w:rsid w:val="002A0B32"/>
    <w:rsid w:val="002A0CFE"/>
    <w:rsid w:val="002A168F"/>
    <w:rsid w:val="002A1EA1"/>
    <w:rsid w:val="002A2EA6"/>
    <w:rsid w:val="002A4C74"/>
    <w:rsid w:val="002A5B3C"/>
    <w:rsid w:val="002A5B6E"/>
    <w:rsid w:val="002A6407"/>
    <w:rsid w:val="002A7E30"/>
    <w:rsid w:val="002B1381"/>
    <w:rsid w:val="002B15C4"/>
    <w:rsid w:val="002B1641"/>
    <w:rsid w:val="002B3964"/>
    <w:rsid w:val="002B3D5B"/>
    <w:rsid w:val="002B411A"/>
    <w:rsid w:val="002B4949"/>
    <w:rsid w:val="002B5621"/>
    <w:rsid w:val="002B57C1"/>
    <w:rsid w:val="002B5955"/>
    <w:rsid w:val="002B595D"/>
    <w:rsid w:val="002B5E16"/>
    <w:rsid w:val="002B5FE7"/>
    <w:rsid w:val="002B6542"/>
    <w:rsid w:val="002B6E29"/>
    <w:rsid w:val="002B7E7F"/>
    <w:rsid w:val="002C0477"/>
    <w:rsid w:val="002C068C"/>
    <w:rsid w:val="002C0AE2"/>
    <w:rsid w:val="002C0E09"/>
    <w:rsid w:val="002C10A7"/>
    <w:rsid w:val="002C2022"/>
    <w:rsid w:val="002C279A"/>
    <w:rsid w:val="002C2EF7"/>
    <w:rsid w:val="002C3343"/>
    <w:rsid w:val="002C3893"/>
    <w:rsid w:val="002C3EA9"/>
    <w:rsid w:val="002C45CD"/>
    <w:rsid w:val="002C4B75"/>
    <w:rsid w:val="002C4D6F"/>
    <w:rsid w:val="002C5319"/>
    <w:rsid w:val="002C5FBE"/>
    <w:rsid w:val="002C6128"/>
    <w:rsid w:val="002C66AB"/>
    <w:rsid w:val="002C676F"/>
    <w:rsid w:val="002D06DB"/>
    <w:rsid w:val="002D079C"/>
    <w:rsid w:val="002D0D93"/>
    <w:rsid w:val="002D0E84"/>
    <w:rsid w:val="002D110A"/>
    <w:rsid w:val="002D1B40"/>
    <w:rsid w:val="002D1BD0"/>
    <w:rsid w:val="002D1D57"/>
    <w:rsid w:val="002D1F28"/>
    <w:rsid w:val="002D23B2"/>
    <w:rsid w:val="002D319C"/>
    <w:rsid w:val="002D31F7"/>
    <w:rsid w:val="002D37AC"/>
    <w:rsid w:val="002D39BF"/>
    <w:rsid w:val="002D3C0E"/>
    <w:rsid w:val="002D3DCD"/>
    <w:rsid w:val="002D3DDF"/>
    <w:rsid w:val="002D4213"/>
    <w:rsid w:val="002D43B7"/>
    <w:rsid w:val="002D4413"/>
    <w:rsid w:val="002D45BC"/>
    <w:rsid w:val="002D5D81"/>
    <w:rsid w:val="002D6688"/>
    <w:rsid w:val="002D74C2"/>
    <w:rsid w:val="002E0587"/>
    <w:rsid w:val="002E0F61"/>
    <w:rsid w:val="002E15F0"/>
    <w:rsid w:val="002E2579"/>
    <w:rsid w:val="002E29AA"/>
    <w:rsid w:val="002E2CE5"/>
    <w:rsid w:val="002E3A52"/>
    <w:rsid w:val="002E3E45"/>
    <w:rsid w:val="002E49E7"/>
    <w:rsid w:val="002E4DA8"/>
    <w:rsid w:val="002E4ED8"/>
    <w:rsid w:val="002E5947"/>
    <w:rsid w:val="002E5D22"/>
    <w:rsid w:val="002E5D6E"/>
    <w:rsid w:val="002E754E"/>
    <w:rsid w:val="002E7F8D"/>
    <w:rsid w:val="002F01AC"/>
    <w:rsid w:val="002F02C4"/>
    <w:rsid w:val="002F05DC"/>
    <w:rsid w:val="002F1756"/>
    <w:rsid w:val="002F1E7C"/>
    <w:rsid w:val="002F26C4"/>
    <w:rsid w:val="002F29F3"/>
    <w:rsid w:val="002F36F6"/>
    <w:rsid w:val="002F4408"/>
    <w:rsid w:val="002F68F2"/>
    <w:rsid w:val="002F79FD"/>
    <w:rsid w:val="002F7AB9"/>
    <w:rsid w:val="002F7D0D"/>
    <w:rsid w:val="003000DB"/>
    <w:rsid w:val="00301513"/>
    <w:rsid w:val="003016EF"/>
    <w:rsid w:val="003023EF"/>
    <w:rsid w:val="003029AD"/>
    <w:rsid w:val="00302AAB"/>
    <w:rsid w:val="0030319E"/>
    <w:rsid w:val="00303A6E"/>
    <w:rsid w:val="003047D3"/>
    <w:rsid w:val="00305402"/>
    <w:rsid w:val="003055D5"/>
    <w:rsid w:val="00305627"/>
    <w:rsid w:val="00305637"/>
    <w:rsid w:val="003058EB"/>
    <w:rsid w:val="00305A91"/>
    <w:rsid w:val="0030610E"/>
    <w:rsid w:val="00306397"/>
    <w:rsid w:val="0030667F"/>
    <w:rsid w:val="00306700"/>
    <w:rsid w:val="0030702C"/>
    <w:rsid w:val="00310855"/>
    <w:rsid w:val="00310A5A"/>
    <w:rsid w:val="0031158F"/>
    <w:rsid w:val="00311F19"/>
    <w:rsid w:val="003121D9"/>
    <w:rsid w:val="0031236F"/>
    <w:rsid w:val="00313230"/>
    <w:rsid w:val="003136D7"/>
    <w:rsid w:val="00313C8F"/>
    <w:rsid w:val="0031437E"/>
    <w:rsid w:val="00314EED"/>
    <w:rsid w:val="003150F4"/>
    <w:rsid w:val="003151B1"/>
    <w:rsid w:val="00315C16"/>
    <w:rsid w:val="00316AAB"/>
    <w:rsid w:val="00316E92"/>
    <w:rsid w:val="00316F0F"/>
    <w:rsid w:val="003171CB"/>
    <w:rsid w:val="00317A0C"/>
    <w:rsid w:val="00317E76"/>
    <w:rsid w:val="003207B0"/>
    <w:rsid w:val="00321152"/>
    <w:rsid w:val="003211DE"/>
    <w:rsid w:val="00321728"/>
    <w:rsid w:val="0032196D"/>
    <w:rsid w:val="00321B68"/>
    <w:rsid w:val="00321DA5"/>
    <w:rsid w:val="003223C0"/>
    <w:rsid w:val="00322BB9"/>
    <w:rsid w:val="00322DF4"/>
    <w:rsid w:val="00322EE1"/>
    <w:rsid w:val="00322FE9"/>
    <w:rsid w:val="003235C5"/>
    <w:rsid w:val="00323681"/>
    <w:rsid w:val="003239F4"/>
    <w:rsid w:val="0032485E"/>
    <w:rsid w:val="00325565"/>
    <w:rsid w:val="00325B0A"/>
    <w:rsid w:val="00326C4E"/>
    <w:rsid w:val="00326D58"/>
    <w:rsid w:val="0032792B"/>
    <w:rsid w:val="00327B91"/>
    <w:rsid w:val="003305A7"/>
    <w:rsid w:val="00330CFF"/>
    <w:rsid w:val="00330D8B"/>
    <w:rsid w:val="00332B60"/>
    <w:rsid w:val="003341F3"/>
    <w:rsid w:val="00334440"/>
    <w:rsid w:val="0033487C"/>
    <w:rsid w:val="00334B97"/>
    <w:rsid w:val="00335015"/>
    <w:rsid w:val="003357DD"/>
    <w:rsid w:val="00336584"/>
    <w:rsid w:val="0033673F"/>
    <w:rsid w:val="00337A8F"/>
    <w:rsid w:val="00337C95"/>
    <w:rsid w:val="003406BE"/>
    <w:rsid w:val="00340ED4"/>
    <w:rsid w:val="00340F8C"/>
    <w:rsid w:val="003411F5"/>
    <w:rsid w:val="003418D6"/>
    <w:rsid w:val="00341A66"/>
    <w:rsid w:val="00341FBF"/>
    <w:rsid w:val="00342097"/>
    <w:rsid w:val="00342DEB"/>
    <w:rsid w:val="00343391"/>
    <w:rsid w:val="00343BB5"/>
    <w:rsid w:val="00343DA0"/>
    <w:rsid w:val="0034554B"/>
    <w:rsid w:val="00345886"/>
    <w:rsid w:val="00345D18"/>
    <w:rsid w:val="00346091"/>
    <w:rsid w:val="00346BF7"/>
    <w:rsid w:val="00346FC9"/>
    <w:rsid w:val="00347D94"/>
    <w:rsid w:val="003500C4"/>
    <w:rsid w:val="00350340"/>
    <w:rsid w:val="003503B0"/>
    <w:rsid w:val="00350765"/>
    <w:rsid w:val="00350BAA"/>
    <w:rsid w:val="003512DC"/>
    <w:rsid w:val="0035179D"/>
    <w:rsid w:val="00351AAF"/>
    <w:rsid w:val="00351D98"/>
    <w:rsid w:val="003530C8"/>
    <w:rsid w:val="00353516"/>
    <w:rsid w:val="0035403F"/>
    <w:rsid w:val="003553C1"/>
    <w:rsid w:val="003554E4"/>
    <w:rsid w:val="00355837"/>
    <w:rsid w:val="00355BC8"/>
    <w:rsid w:val="0035610E"/>
    <w:rsid w:val="0035685F"/>
    <w:rsid w:val="00356C22"/>
    <w:rsid w:val="00356E91"/>
    <w:rsid w:val="003574B5"/>
    <w:rsid w:val="0036008D"/>
    <w:rsid w:val="003600A2"/>
    <w:rsid w:val="00361ECB"/>
    <w:rsid w:val="00362544"/>
    <w:rsid w:val="00362CA2"/>
    <w:rsid w:val="003638BF"/>
    <w:rsid w:val="003667EB"/>
    <w:rsid w:val="0036737A"/>
    <w:rsid w:val="00367713"/>
    <w:rsid w:val="0037023B"/>
    <w:rsid w:val="0037030E"/>
    <w:rsid w:val="00370B4D"/>
    <w:rsid w:val="00370F02"/>
    <w:rsid w:val="00371CFE"/>
    <w:rsid w:val="00371DA0"/>
    <w:rsid w:val="003725A6"/>
    <w:rsid w:val="00372AB9"/>
    <w:rsid w:val="0037300C"/>
    <w:rsid w:val="00373A38"/>
    <w:rsid w:val="00374C63"/>
    <w:rsid w:val="00375534"/>
    <w:rsid w:val="00375A90"/>
    <w:rsid w:val="00375C12"/>
    <w:rsid w:val="00375E87"/>
    <w:rsid w:val="00377BE5"/>
    <w:rsid w:val="00380110"/>
    <w:rsid w:val="0038042E"/>
    <w:rsid w:val="0038048F"/>
    <w:rsid w:val="003807F6"/>
    <w:rsid w:val="0038091C"/>
    <w:rsid w:val="00380D6B"/>
    <w:rsid w:val="00381854"/>
    <w:rsid w:val="003822A1"/>
    <w:rsid w:val="00382998"/>
    <w:rsid w:val="00382D1E"/>
    <w:rsid w:val="00382F27"/>
    <w:rsid w:val="00383044"/>
    <w:rsid w:val="00383A78"/>
    <w:rsid w:val="003840CF"/>
    <w:rsid w:val="003844F6"/>
    <w:rsid w:val="00384A81"/>
    <w:rsid w:val="00384F69"/>
    <w:rsid w:val="00385406"/>
    <w:rsid w:val="00385922"/>
    <w:rsid w:val="00385DBB"/>
    <w:rsid w:val="00385F2B"/>
    <w:rsid w:val="003861F2"/>
    <w:rsid w:val="003863FA"/>
    <w:rsid w:val="0038675E"/>
    <w:rsid w:val="00386830"/>
    <w:rsid w:val="003868BF"/>
    <w:rsid w:val="00386A6C"/>
    <w:rsid w:val="00386C1D"/>
    <w:rsid w:val="00386C93"/>
    <w:rsid w:val="0038715C"/>
    <w:rsid w:val="0038734E"/>
    <w:rsid w:val="0038745B"/>
    <w:rsid w:val="003906F1"/>
    <w:rsid w:val="003909A2"/>
    <w:rsid w:val="00391728"/>
    <w:rsid w:val="00391841"/>
    <w:rsid w:val="00391F0B"/>
    <w:rsid w:val="0039280E"/>
    <w:rsid w:val="00392A1F"/>
    <w:rsid w:val="003937A6"/>
    <w:rsid w:val="00393867"/>
    <w:rsid w:val="00394010"/>
    <w:rsid w:val="003946FF"/>
    <w:rsid w:val="003947F7"/>
    <w:rsid w:val="00394D56"/>
    <w:rsid w:val="00394F1D"/>
    <w:rsid w:val="0039505B"/>
    <w:rsid w:val="00395353"/>
    <w:rsid w:val="003954A5"/>
    <w:rsid w:val="003954F2"/>
    <w:rsid w:val="00395C61"/>
    <w:rsid w:val="003964E6"/>
    <w:rsid w:val="003969FF"/>
    <w:rsid w:val="00396BE0"/>
    <w:rsid w:val="00396FEB"/>
    <w:rsid w:val="003971A3"/>
    <w:rsid w:val="00397BCE"/>
    <w:rsid w:val="003A09D8"/>
    <w:rsid w:val="003A0ABD"/>
    <w:rsid w:val="003A0D40"/>
    <w:rsid w:val="003A107E"/>
    <w:rsid w:val="003A117C"/>
    <w:rsid w:val="003A2579"/>
    <w:rsid w:val="003A301F"/>
    <w:rsid w:val="003A4298"/>
    <w:rsid w:val="003A4F79"/>
    <w:rsid w:val="003A52C8"/>
    <w:rsid w:val="003A5950"/>
    <w:rsid w:val="003A66D6"/>
    <w:rsid w:val="003A672B"/>
    <w:rsid w:val="003A67C1"/>
    <w:rsid w:val="003A6940"/>
    <w:rsid w:val="003A6C18"/>
    <w:rsid w:val="003A743F"/>
    <w:rsid w:val="003A7D2D"/>
    <w:rsid w:val="003B007E"/>
    <w:rsid w:val="003B0C23"/>
    <w:rsid w:val="003B0E24"/>
    <w:rsid w:val="003B161B"/>
    <w:rsid w:val="003B189C"/>
    <w:rsid w:val="003B219F"/>
    <w:rsid w:val="003B21DB"/>
    <w:rsid w:val="003B239F"/>
    <w:rsid w:val="003B23DB"/>
    <w:rsid w:val="003B30CA"/>
    <w:rsid w:val="003B31C0"/>
    <w:rsid w:val="003B3554"/>
    <w:rsid w:val="003B362A"/>
    <w:rsid w:val="003B390A"/>
    <w:rsid w:val="003B3B11"/>
    <w:rsid w:val="003B41F0"/>
    <w:rsid w:val="003B461C"/>
    <w:rsid w:val="003B5746"/>
    <w:rsid w:val="003B5F0A"/>
    <w:rsid w:val="003B60AF"/>
    <w:rsid w:val="003B6673"/>
    <w:rsid w:val="003B690F"/>
    <w:rsid w:val="003B6BB7"/>
    <w:rsid w:val="003B6EDF"/>
    <w:rsid w:val="003B7151"/>
    <w:rsid w:val="003B726A"/>
    <w:rsid w:val="003B7313"/>
    <w:rsid w:val="003B7619"/>
    <w:rsid w:val="003B7649"/>
    <w:rsid w:val="003B7962"/>
    <w:rsid w:val="003B7B38"/>
    <w:rsid w:val="003B7BCB"/>
    <w:rsid w:val="003B7DE8"/>
    <w:rsid w:val="003C0559"/>
    <w:rsid w:val="003C09CB"/>
    <w:rsid w:val="003C0AD5"/>
    <w:rsid w:val="003C0B0A"/>
    <w:rsid w:val="003C0EBE"/>
    <w:rsid w:val="003C1300"/>
    <w:rsid w:val="003C13CF"/>
    <w:rsid w:val="003C1458"/>
    <w:rsid w:val="003C1CDC"/>
    <w:rsid w:val="003C20E2"/>
    <w:rsid w:val="003C283B"/>
    <w:rsid w:val="003C2A7E"/>
    <w:rsid w:val="003C4161"/>
    <w:rsid w:val="003C43D5"/>
    <w:rsid w:val="003C502B"/>
    <w:rsid w:val="003C5052"/>
    <w:rsid w:val="003C546F"/>
    <w:rsid w:val="003C5E69"/>
    <w:rsid w:val="003C6741"/>
    <w:rsid w:val="003C677F"/>
    <w:rsid w:val="003C72F1"/>
    <w:rsid w:val="003D00FD"/>
    <w:rsid w:val="003D02F8"/>
    <w:rsid w:val="003D09A2"/>
    <w:rsid w:val="003D1535"/>
    <w:rsid w:val="003D278F"/>
    <w:rsid w:val="003D3A28"/>
    <w:rsid w:val="003D4077"/>
    <w:rsid w:val="003D42BF"/>
    <w:rsid w:val="003D43F7"/>
    <w:rsid w:val="003D450F"/>
    <w:rsid w:val="003D451A"/>
    <w:rsid w:val="003D46B5"/>
    <w:rsid w:val="003D4A68"/>
    <w:rsid w:val="003D4B7E"/>
    <w:rsid w:val="003D5388"/>
    <w:rsid w:val="003D58C8"/>
    <w:rsid w:val="003D5AF4"/>
    <w:rsid w:val="003D5F54"/>
    <w:rsid w:val="003D5FD7"/>
    <w:rsid w:val="003D659B"/>
    <w:rsid w:val="003D6920"/>
    <w:rsid w:val="003D7079"/>
    <w:rsid w:val="003D7375"/>
    <w:rsid w:val="003E082B"/>
    <w:rsid w:val="003E09D8"/>
    <w:rsid w:val="003E0C55"/>
    <w:rsid w:val="003E0C93"/>
    <w:rsid w:val="003E1312"/>
    <w:rsid w:val="003E1865"/>
    <w:rsid w:val="003E196E"/>
    <w:rsid w:val="003E1A0C"/>
    <w:rsid w:val="003E2FD1"/>
    <w:rsid w:val="003E3E5F"/>
    <w:rsid w:val="003E64E8"/>
    <w:rsid w:val="003E675F"/>
    <w:rsid w:val="003E6C0D"/>
    <w:rsid w:val="003E6E4A"/>
    <w:rsid w:val="003E6FAF"/>
    <w:rsid w:val="003E73E5"/>
    <w:rsid w:val="003E7651"/>
    <w:rsid w:val="003E76D5"/>
    <w:rsid w:val="003E76DC"/>
    <w:rsid w:val="003E7BEC"/>
    <w:rsid w:val="003E7CE3"/>
    <w:rsid w:val="003E7CF6"/>
    <w:rsid w:val="003E7E05"/>
    <w:rsid w:val="003F008E"/>
    <w:rsid w:val="003F0514"/>
    <w:rsid w:val="003F0C42"/>
    <w:rsid w:val="003F1C2E"/>
    <w:rsid w:val="003F1E88"/>
    <w:rsid w:val="003F1EDF"/>
    <w:rsid w:val="003F1F97"/>
    <w:rsid w:val="003F2ADD"/>
    <w:rsid w:val="003F2B79"/>
    <w:rsid w:val="003F2F2B"/>
    <w:rsid w:val="003F3160"/>
    <w:rsid w:val="003F3281"/>
    <w:rsid w:val="003F3E20"/>
    <w:rsid w:val="003F40C0"/>
    <w:rsid w:val="003F4487"/>
    <w:rsid w:val="003F44EA"/>
    <w:rsid w:val="003F46C6"/>
    <w:rsid w:val="003F594F"/>
    <w:rsid w:val="003F5C09"/>
    <w:rsid w:val="003F5E41"/>
    <w:rsid w:val="003F689C"/>
    <w:rsid w:val="003F6D80"/>
    <w:rsid w:val="003F70EB"/>
    <w:rsid w:val="003F7A8B"/>
    <w:rsid w:val="0040081B"/>
    <w:rsid w:val="00400958"/>
    <w:rsid w:val="00401AF8"/>
    <w:rsid w:val="004024E8"/>
    <w:rsid w:val="00402E17"/>
    <w:rsid w:val="00402EFA"/>
    <w:rsid w:val="00402F33"/>
    <w:rsid w:val="00403655"/>
    <w:rsid w:val="00403943"/>
    <w:rsid w:val="004039B7"/>
    <w:rsid w:val="00403D2E"/>
    <w:rsid w:val="0040448C"/>
    <w:rsid w:val="00405262"/>
    <w:rsid w:val="004058DB"/>
    <w:rsid w:val="00406200"/>
    <w:rsid w:val="00406E31"/>
    <w:rsid w:val="0040780C"/>
    <w:rsid w:val="00410810"/>
    <w:rsid w:val="00410B85"/>
    <w:rsid w:val="00410EE3"/>
    <w:rsid w:val="0041116F"/>
    <w:rsid w:val="0041140E"/>
    <w:rsid w:val="0041346A"/>
    <w:rsid w:val="00413806"/>
    <w:rsid w:val="00413C9A"/>
    <w:rsid w:val="00413E42"/>
    <w:rsid w:val="0041422D"/>
    <w:rsid w:val="0041472C"/>
    <w:rsid w:val="0041476F"/>
    <w:rsid w:val="004149A3"/>
    <w:rsid w:val="004149AB"/>
    <w:rsid w:val="00415508"/>
    <w:rsid w:val="004161FC"/>
    <w:rsid w:val="00416541"/>
    <w:rsid w:val="00416A1C"/>
    <w:rsid w:val="004179EA"/>
    <w:rsid w:val="00417BDB"/>
    <w:rsid w:val="00420190"/>
    <w:rsid w:val="00420248"/>
    <w:rsid w:val="004206F5"/>
    <w:rsid w:val="0042074F"/>
    <w:rsid w:val="0042080B"/>
    <w:rsid w:val="00421948"/>
    <w:rsid w:val="0042198D"/>
    <w:rsid w:val="00421CE1"/>
    <w:rsid w:val="0042229B"/>
    <w:rsid w:val="004225D1"/>
    <w:rsid w:val="004227DD"/>
    <w:rsid w:val="00422920"/>
    <w:rsid w:val="00422E76"/>
    <w:rsid w:val="004234A0"/>
    <w:rsid w:val="0042375D"/>
    <w:rsid w:val="00423B31"/>
    <w:rsid w:val="00423D9A"/>
    <w:rsid w:val="00424992"/>
    <w:rsid w:val="004249F2"/>
    <w:rsid w:val="00424A61"/>
    <w:rsid w:val="00424A7E"/>
    <w:rsid w:val="0042530C"/>
    <w:rsid w:val="004263AC"/>
    <w:rsid w:val="00426459"/>
    <w:rsid w:val="00426518"/>
    <w:rsid w:val="00426E9B"/>
    <w:rsid w:val="00427BE0"/>
    <w:rsid w:val="004306BB"/>
    <w:rsid w:val="004307F4"/>
    <w:rsid w:val="00430EF2"/>
    <w:rsid w:val="0043164C"/>
    <w:rsid w:val="00431E9F"/>
    <w:rsid w:val="00433CAD"/>
    <w:rsid w:val="00433D6C"/>
    <w:rsid w:val="00434497"/>
    <w:rsid w:val="004345B2"/>
    <w:rsid w:val="00435884"/>
    <w:rsid w:val="00436E77"/>
    <w:rsid w:val="004373E3"/>
    <w:rsid w:val="00437543"/>
    <w:rsid w:val="00437844"/>
    <w:rsid w:val="0043792B"/>
    <w:rsid w:val="00437A54"/>
    <w:rsid w:val="00440548"/>
    <w:rsid w:val="004413E4"/>
    <w:rsid w:val="00442011"/>
    <w:rsid w:val="004429CE"/>
    <w:rsid w:val="0044441F"/>
    <w:rsid w:val="00444B12"/>
    <w:rsid w:val="00444ECC"/>
    <w:rsid w:val="004457C8"/>
    <w:rsid w:val="00446781"/>
    <w:rsid w:val="00446A83"/>
    <w:rsid w:val="00446ADC"/>
    <w:rsid w:val="00450127"/>
    <w:rsid w:val="004501BB"/>
    <w:rsid w:val="004501C3"/>
    <w:rsid w:val="004504E1"/>
    <w:rsid w:val="0045089C"/>
    <w:rsid w:val="00450FA1"/>
    <w:rsid w:val="00451E35"/>
    <w:rsid w:val="0045254B"/>
    <w:rsid w:val="004529E5"/>
    <w:rsid w:val="00453339"/>
    <w:rsid w:val="004535E6"/>
    <w:rsid w:val="0045436A"/>
    <w:rsid w:val="00454A6D"/>
    <w:rsid w:val="00454AC9"/>
    <w:rsid w:val="00454C0E"/>
    <w:rsid w:val="00455182"/>
    <w:rsid w:val="004551ED"/>
    <w:rsid w:val="00455365"/>
    <w:rsid w:val="00455493"/>
    <w:rsid w:val="00455C6E"/>
    <w:rsid w:val="00455DA0"/>
    <w:rsid w:val="004561C7"/>
    <w:rsid w:val="00456449"/>
    <w:rsid w:val="004565E6"/>
    <w:rsid w:val="004567B4"/>
    <w:rsid w:val="004567D0"/>
    <w:rsid w:val="00456A78"/>
    <w:rsid w:val="0045715D"/>
    <w:rsid w:val="004572B2"/>
    <w:rsid w:val="004575C4"/>
    <w:rsid w:val="00457764"/>
    <w:rsid w:val="00457998"/>
    <w:rsid w:val="00457B8B"/>
    <w:rsid w:val="0046051B"/>
    <w:rsid w:val="004606AC"/>
    <w:rsid w:val="004606FD"/>
    <w:rsid w:val="00460967"/>
    <w:rsid w:val="00461060"/>
    <w:rsid w:val="004610AB"/>
    <w:rsid w:val="0046130B"/>
    <w:rsid w:val="00461B35"/>
    <w:rsid w:val="004622B3"/>
    <w:rsid w:val="00462923"/>
    <w:rsid w:val="00462FC2"/>
    <w:rsid w:val="004630AF"/>
    <w:rsid w:val="00463C0C"/>
    <w:rsid w:val="00464703"/>
    <w:rsid w:val="00465E3F"/>
    <w:rsid w:val="0046629A"/>
    <w:rsid w:val="00466A25"/>
    <w:rsid w:val="00466C1C"/>
    <w:rsid w:val="00466E32"/>
    <w:rsid w:val="00466F4C"/>
    <w:rsid w:val="004701C5"/>
    <w:rsid w:val="00470D13"/>
    <w:rsid w:val="00470E2F"/>
    <w:rsid w:val="0047146E"/>
    <w:rsid w:val="00471A2F"/>
    <w:rsid w:val="00471CB1"/>
    <w:rsid w:val="00471D0B"/>
    <w:rsid w:val="00472AAF"/>
    <w:rsid w:val="0047368C"/>
    <w:rsid w:val="0047392A"/>
    <w:rsid w:val="004742A5"/>
    <w:rsid w:val="00474BB6"/>
    <w:rsid w:val="004753DB"/>
    <w:rsid w:val="004755B1"/>
    <w:rsid w:val="00475DB9"/>
    <w:rsid w:val="004760F3"/>
    <w:rsid w:val="00477990"/>
    <w:rsid w:val="00477C66"/>
    <w:rsid w:val="0048011A"/>
    <w:rsid w:val="004812D4"/>
    <w:rsid w:val="0048131D"/>
    <w:rsid w:val="00481566"/>
    <w:rsid w:val="004817F0"/>
    <w:rsid w:val="00482653"/>
    <w:rsid w:val="00482C07"/>
    <w:rsid w:val="00482DCC"/>
    <w:rsid w:val="00483A75"/>
    <w:rsid w:val="00484A5C"/>
    <w:rsid w:val="00484B71"/>
    <w:rsid w:val="00484DCB"/>
    <w:rsid w:val="00485777"/>
    <w:rsid w:val="004859DE"/>
    <w:rsid w:val="00485E22"/>
    <w:rsid w:val="00486465"/>
    <w:rsid w:val="0048649C"/>
    <w:rsid w:val="0048684D"/>
    <w:rsid w:val="00486982"/>
    <w:rsid w:val="00487615"/>
    <w:rsid w:val="004902B6"/>
    <w:rsid w:val="004908BB"/>
    <w:rsid w:val="00490AAF"/>
    <w:rsid w:val="00490ADE"/>
    <w:rsid w:val="004912A5"/>
    <w:rsid w:val="00491793"/>
    <w:rsid w:val="00492034"/>
    <w:rsid w:val="004931E8"/>
    <w:rsid w:val="00493B73"/>
    <w:rsid w:val="00493C8B"/>
    <w:rsid w:val="00495523"/>
    <w:rsid w:val="00495E23"/>
    <w:rsid w:val="00496019"/>
    <w:rsid w:val="00496398"/>
    <w:rsid w:val="00496451"/>
    <w:rsid w:val="004967ED"/>
    <w:rsid w:val="00496B31"/>
    <w:rsid w:val="00496F99"/>
    <w:rsid w:val="0049772D"/>
    <w:rsid w:val="00497C8F"/>
    <w:rsid w:val="004A0EB1"/>
    <w:rsid w:val="004A0EB3"/>
    <w:rsid w:val="004A115B"/>
    <w:rsid w:val="004A16A4"/>
    <w:rsid w:val="004A1DDC"/>
    <w:rsid w:val="004A1E59"/>
    <w:rsid w:val="004A2171"/>
    <w:rsid w:val="004A21EB"/>
    <w:rsid w:val="004A28B2"/>
    <w:rsid w:val="004A2D80"/>
    <w:rsid w:val="004A303C"/>
    <w:rsid w:val="004A3A7A"/>
    <w:rsid w:val="004A3F2B"/>
    <w:rsid w:val="004A4B08"/>
    <w:rsid w:val="004A4BDF"/>
    <w:rsid w:val="004A4BE6"/>
    <w:rsid w:val="004A4C4B"/>
    <w:rsid w:val="004A4DF8"/>
    <w:rsid w:val="004A52E4"/>
    <w:rsid w:val="004A5CCC"/>
    <w:rsid w:val="004A5F49"/>
    <w:rsid w:val="004A5FB5"/>
    <w:rsid w:val="004A60F1"/>
    <w:rsid w:val="004A6F9A"/>
    <w:rsid w:val="004A737F"/>
    <w:rsid w:val="004A7453"/>
    <w:rsid w:val="004A7536"/>
    <w:rsid w:val="004B0005"/>
    <w:rsid w:val="004B0059"/>
    <w:rsid w:val="004B074D"/>
    <w:rsid w:val="004B1E92"/>
    <w:rsid w:val="004B1F88"/>
    <w:rsid w:val="004B20D9"/>
    <w:rsid w:val="004B23C0"/>
    <w:rsid w:val="004B2A77"/>
    <w:rsid w:val="004B2A81"/>
    <w:rsid w:val="004B30ED"/>
    <w:rsid w:val="004B3989"/>
    <w:rsid w:val="004B3B9C"/>
    <w:rsid w:val="004B3DCE"/>
    <w:rsid w:val="004B4324"/>
    <w:rsid w:val="004B4E64"/>
    <w:rsid w:val="004B6318"/>
    <w:rsid w:val="004B795E"/>
    <w:rsid w:val="004C0F38"/>
    <w:rsid w:val="004C0F42"/>
    <w:rsid w:val="004C10F3"/>
    <w:rsid w:val="004C187B"/>
    <w:rsid w:val="004C2C06"/>
    <w:rsid w:val="004C41D0"/>
    <w:rsid w:val="004C4BB8"/>
    <w:rsid w:val="004C6000"/>
    <w:rsid w:val="004C65EC"/>
    <w:rsid w:val="004C69D0"/>
    <w:rsid w:val="004C6C52"/>
    <w:rsid w:val="004C7A1B"/>
    <w:rsid w:val="004C7AC6"/>
    <w:rsid w:val="004C7AD2"/>
    <w:rsid w:val="004C7CD4"/>
    <w:rsid w:val="004D0550"/>
    <w:rsid w:val="004D06A3"/>
    <w:rsid w:val="004D0B1A"/>
    <w:rsid w:val="004D0E10"/>
    <w:rsid w:val="004D14AA"/>
    <w:rsid w:val="004D1B3A"/>
    <w:rsid w:val="004D2BBD"/>
    <w:rsid w:val="004D3418"/>
    <w:rsid w:val="004D3505"/>
    <w:rsid w:val="004D3796"/>
    <w:rsid w:val="004D380D"/>
    <w:rsid w:val="004D3A10"/>
    <w:rsid w:val="004D3C5E"/>
    <w:rsid w:val="004D40B6"/>
    <w:rsid w:val="004D4A3F"/>
    <w:rsid w:val="004D4DEF"/>
    <w:rsid w:val="004D513D"/>
    <w:rsid w:val="004D554D"/>
    <w:rsid w:val="004D5920"/>
    <w:rsid w:val="004D6503"/>
    <w:rsid w:val="004D719B"/>
    <w:rsid w:val="004D76DE"/>
    <w:rsid w:val="004D7D46"/>
    <w:rsid w:val="004E06FF"/>
    <w:rsid w:val="004E0850"/>
    <w:rsid w:val="004E0CBC"/>
    <w:rsid w:val="004E197E"/>
    <w:rsid w:val="004E1A99"/>
    <w:rsid w:val="004E2806"/>
    <w:rsid w:val="004E2881"/>
    <w:rsid w:val="004E333C"/>
    <w:rsid w:val="004E3DA9"/>
    <w:rsid w:val="004E5375"/>
    <w:rsid w:val="004E5785"/>
    <w:rsid w:val="004E6386"/>
    <w:rsid w:val="004E6552"/>
    <w:rsid w:val="004E655C"/>
    <w:rsid w:val="004E6E0D"/>
    <w:rsid w:val="004E790C"/>
    <w:rsid w:val="004E7B73"/>
    <w:rsid w:val="004F01E6"/>
    <w:rsid w:val="004F03D4"/>
    <w:rsid w:val="004F0996"/>
    <w:rsid w:val="004F0B18"/>
    <w:rsid w:val="004F0F75"/>
    <w:rsid w:val="004F110C"/>
    <w:rsid w:val="004F1BF6"/>
    <w:rsid w:val="004F2849"/>
    <w:rsid w:val="004F29A5"/>
    <w:rsid w:val="004F2A8C"/>
    <w:rsid w:val="004F2E9C"/>
    <w:rsid w:val="004F3235"/>
    <w:rsid w:val="004F3494"/>
    <w:rsid w:val="004F38B7"/>
    <w:rsid w:val="004F3BF8"/>
    <w:rsid w:val="004F4196"/>
    <w:rsid w:val="004F458F"/>
    <w:rsid w:val="004F530E"/>
    <w:rsid w:val="004F5968"/>
    <w:rsid w:val="004F5A29"/>
    <w:rsid w:val="004F5BB7"/>
    <w:rsid w:val="004F5D1A"/>
    <w:rsid w:val="004F5FC7"/>
    <w:rsid w:val="004F60F4"/>
    <w:rsid w:val="004F62A3"/>
    <w:rsid w:val="004F6840"/>
    <w:rsid w:val="004F6921"/>
    <w:rsid w:val="004F6B30"/>
    <w:rsid w:val="004F6D0C"/>
    <w:rsid w:val="004F6E3F"/>
    <w:rsid w:val="004F75E7"/>
    <w:rsid w:val="004F7CC3"/>
    <w:rsid w:val="0050001E"/>
    <w:rsid w:val="005004E2"/>
    <w:rsid w:val="00500D92"/>
    <w:rsid w:val="005011A3"/>
    <w:rsid w:val="005011CA"/>
    <w:rsid w:val="005026AA"/>
    <w:rsid w:val="00502A12"/>
    <w:rsid w:val="00503941"/>
    <w:rsid w:val="00503F64"/>
    <w:rsid w:val="00504186"/>
    <w:rsid w:val="0050418A"/>
    <w:rsid w:val="00504FFC"/>
    <w:rsid w:val="0050524F"/>
    <w:rsid w:val="005055CB"/>
    <w:rsid w:val="0050597D"/>
    <w:rsid w:val="00505ACE"/>
    <w:rsid w:val="00505E2B"/>
    <w:rsid w:val="0050634A"/>
    <w:rsid w:val="00506B1F"/>
    <w:rsid w:val="00506CD9"/>
    <w:rsid w:val="00507982"/>
    <w:rsid w:val="00507A26"/>
    <w:rsid w:val="00507AE7"/>
    <w:rsid w:val="00510466"/>
    <w:rsid w:val="005104F6"/>
    <w:rsid w:val="00510895"/>
    <w:rsid w:val="0051122E"/>
    <w:rsid w:val="0051142E"/>
    <w:rsid w:val="00511A73"/>
    <w:rsid w:val="00512027"/>
    <w:rsid w:val="005123E6"/>
    <w:rsid w:val="005124CE"/>
    <w:rsid w:val="005129CA"/>
    <w:rsid w:val="005130E8"/>
    <w:rsid w:val="0051366C"/>
    <w:rsid w:val="00513981"/>
    <w:rsid w:val="005152EC"/>
    <w:rsid w:val="005156B5"/>
    <w:rsid w:val="005156CB"/>
    <w:rsid w:val="005160E7"/>
    <w:rsid w:val="005161C5"/>
    <w:rsid w:val="00516981"/>
    <w:rsid w:val="00516F8B"/>
    <w:rsid w:val="0051701B"/>
    <w:rsid w:val="00517C2C"/>
    <w:rsid w:val="005200E0"/>
    <w:rsid w:val="00520CC1"/>
    <w:rsid w:val="00522107"/>
    <w:rsid w:val="00523003"/>
    <w:rsid w:val="005234FE"/>
    <w:rsid w:val="005237A2"/>
    <w:rsid w:val="005237B8"/>
    <w:rsid w:val="00524313"/>
    <w:rsid w:val="00524C44"/>
    <w:rsid w:val="00524E9C"/>
    <w:rsid w:val="0052645A"/>
    <w:rsid w:val="0052662E"/>
    <w:rsid w:val="00526DB0"/>
    <w:rsid w:val="00526E89"/>
    <w:rsid w:val="005306A4"/>
    <w:rsid w:val="00530F3B"/>
    <w:rsid w:val="005312C9"/>
    <w:rsid w:val="00531CBE"/>
    <w:rsid w:val="0053263D"/>
    <w:rsid w:val="00532E85"/>
    <w:rsid w:val="005336F2"/>
    <w:rsid w:val="00534758"/>
    <w:rsid w:val="00534DF6"/>
    <w:rsid w:val="00535BAC"/>
    <w:rsid w:val="00535BE7"/>
    <w:rsid w:val="0053616C"/>
    <w:rsid w:val="00536204"/>
    <w:rsid w:val="005372AD"/>
    <w:rsid w:val="00537900"/>
    <w:rsid w:val="00537D46"/>
    <w:rsid w:val="00537E59"/>
    <w:rsid w:val="00537E97"/>
    <w:rsid w:val="00540B12"/>
    <w:rsid w:val="00541FD5"/>
    <w:rsid w:val="00542299"/>
    <w:rsid w:val="005424FD"/>
    <w:rsid w:val="0054289A"/>
    <w:rsid w:val="005431E8"/>
    <w:rsid w:val="00543287"/>
    <w:rsid w:val="005434ED"/>
    <w:rsid w:val="00543505"/>
    <w:rsid w:val="005437BA"/>
    <w:rsid w:val="00543D16"/>
    <w:rsid w:val="00543F78"/>
    <w:rsid w:val="00544745"/>
    <w:rsid w:val="00545DFD"/>
    <w:rsid w:val="00545E7F"/>
    <w:rsid w:val="00546689"/>
    <w:rsid w:val="00550956"/>
    <w:rsid w:val="00550EAE"/>
    <w:rsid w:val="00551BDF"/>
    <w:rsid w:val="00551F50"/>
    <w:rsid w:val="00552268"/>
    <w:rsid w:val="0055280C"/>
    <w:rsid w:val="00552D08"/>
    <w:rsid w:val="00553853"/>
    <w:rsid w:val="00553863"/>
    <w:rsid w:val="005548C4"/>
    <w:rsid w:val="00554C21"/>
    <w:rsid w:val="005556C7"/>
    <w:rsid w:val="00555B24"/>
    <w:rsid w:val="00555FDF"/>
    <w:rsid w:val="00556495"/>
    <w:rsid w:val="00557875"/>
    <w:rsid w:val="005578D9"/>
    <w:rsid w:val="00560923"/>
    <w:rsid w:val="005620B2"/>
    <w:rsid w:val="00562491"/>
    <w:rsid w:val="00562837"/>
    <w:rsid w:val="005636CE"/>
    <w:rsid w:val="00563725"/>
    <w:rsid w:val="00563962"/>
    <w:rsid w:val="00564098"/>
    <w:rsid w:val="0056431C"/>
    <w:rsid w:val="00564A10"/>
    <w:rsid w:val="00564C02"/>
    <w:rsid w:val="0056505A"/>
    <w:rsid w:val="00565542"/>
    <w:rsid w:val="0056568D"/>
    <w:rsid w:val="00565AB1"/>
    <w:rsid w:val="00565BBD"/>
    <w:rsid w:val="00565C3F"/>
    <w:rsid w:val="00565D62"/>
    <w:rsid w:val="00566D65"/>
    <w:rsid w:val="00567139"/>
    <w:rsid w:val="005675B3"/>
    <w:rsid w:val="00567836"/>
    <w:rsid w:val="005678D1"/>
    <w:rsid w:val="00567A34"/>
    <w:rsid w:val="00567CFD"/>
    <w:rsid w:val="00571CAF"/>
    <w:rsid w:val="00571DBA"/>
    <w:rsid w:val="00571FDD"/>
    <w:rsid w:val="005724EA"/>
    <w:rsid w:val="00572A90"/>
    <w:rsid w:val="00572C55"/>
    <w:rsid w:val="00572E8A"/>
    <w:rsid w:val="005733E2"/>
    <w:rsid w:val="00573F18"/>
    <w:rsid w:val="005742E7"/>
    <w:rsid w:val="0057529F"/>
    <w:rsid w:val="0057532C"/>
    <w:rsid w:val="00575502"/>
    <w:rsid w:val="0057555D"/>
    <w:rsid w:val="005759B5"/>
    <w:rsid w:val="00576140"/>
    <w:rsid w:val="005804EB"/>
    <w:rsid w:val="00580E39"/>
    <w:rsid w:val="00580F19"/>
    <w:rsid w:val="00581629"/>
    <w:rsid w:val="005817B4"/>
    <w:rsid w:val="00582312"/>
    <w:rsid w:val="00582557"/>
    <w:rsid w:val="00583B12"/>
    <w:rsid w:val="0058489C"/>
    <w:rsid w:val="00584A06"/>
    <w:rsid w:val="00584B5A"/>
    <w:rsid w:val="00584EAC"/>
    <w:rsid w:val="005855F2"/>
    <w:rsid w:val="00587535"/>
    <w:rsid w:val="00587B1A"/>
    <w:rsid w:val="0059021B"/>
    <w:rsid w:val="0059093D"/>
    <w:rsid w:val="0059238A"/>
    <w:rsid w:val="005923A6"/>
    <w:rsid w:val="00592405"/>
    <w:rsid w:val="00592A9B"/>
    <w:rsid w:val="00592DF8"/>
    <w:rsid w:val="00593177"/>
    <w:rsid w:val="00593F65"/>
    <w:rsid w:val="00594C33"/>
    <w:rsid w:val="00595671"/>
    <w:rsid w:val="00595897"/>
    <w:rsid w:val="00595AA6"/>
    <w:rsid w:val="00595C3E"/>
    <w:rsid w:val="005966D8"/>
    <w:rsid w:val="005966F8"/>
    <w:rsid w:val="00596A1D"/>
    <w:rsid w:val="0059730D"/>
    <w:rsid w:val="005976E6"/>
    <w:rsid w:val="00597EA9"/>
    <w:rsid w:val="005A00D3"/>
    <w:rsid w:val="005A00EB"/>
    <w:rsid w:val="005A0A07"/>
    <w:rsid w:val="005A1829"/>
    <w:rsid w:val="005A21BF"/>
    <w:rsid w:val="005A281B"/>
    <w:rsid w:val="005A3234"/>
    <w:rsid w:val="005A326C"/>
    <w:rsid w:val="005A3E19"/>
    <w:rsid w:val="005A3ED7"/>
    <w:rsid w:val="005A4C9C"/>
    <w:rsid w:val="005A5706"/>
    <w:rsid w:val="005A5962"/>
    <w:rsid w:val="005A5BDF"/>
    <w:rsid w:val="005A6E1F"/>
    <w:rsid w:val="005A705B"/>
    <w:rsid w:val="005A7A2E"/>
    <w:rsid w:val="005A7F28"/>
    <w:rsid w:val="005B040C"/>
    <w:rsid w:val="005B08D4"/>
    <w:rsid w:val="005B105D"/>
    <w:rsid w:val="005B1331"/>
    <w:rsid w:val="005B1B08"/>
    <w:rsid w:val="005B256B"/>
    <w:rsid w:val="005B2F0D"/>
    <w:rsid w:val="005B36EC"/>
    <w:rsid w:val="005B38F5"/>
    <w:rsid w:val="005B48D8"/>
    <w:rsid w:val="005B671A"/>
    <w:rsid w:val="005B6906"/>
    <w:rsid w:val="005B7BF4"/>
    <w:rsid w:val="005C0344"/>
    <w:rsid w:val="005C0853"/>
    <w:rsid w:val="005C0AF4"/>
    <w:rsid w:val="005C13EE"/>
    <w:rsid w:val="005C15D6"/>
    <w:rsid w:val="005C1F01"/>
    <w:rsid w:val="005C27A6"/>
    <w:rsid w:val="005C358C"/>
    <w:rsid w:val="005C36D6"/>
    <w:rsid w:val="005C3987"/>
    <w:rsid w:val="005C3D8A"/>
    <w:rsid w:val="005C3F8F"/>
    <w:rsid w:val="005C4D29"/>
    <w:rsid w:val="005C5BB1"/>
    <w:rsid w:val="005C6E13"/>
    <w:rsid w:val="005C71CD"/>
    <w:rsid w:val="005C7785"/>
    <w:rsid w:val="005D060E"/>
    <w:rsid w:val="005D09A6"/>
    <w:rsid w:val="005D0B5E"/>
    <w:rsid w:val="005D22E2"/>
    <w:rsid w:val="005D2624"/>
    <w:rsid w:val="005D342B"/>
    <w:rsid w:val="005D379F"/>
    <w:rsid w:val="005D45A4"/>
    <w:rsid w:val="005D4C32"/>
    <w:rsid w:val="005D4C40"/>
    <w:rsid w:val="005D5190"/>
    <w:rsid w:val="005D5A97"/>
    <w:rsid w:val="005D5BB5"/>
    <w:rsid w:val="005D60F7"/>
    <w:rsid w:val="005D6427"/>
    <w:rsid w:val="005D646B"/>
    <w:rsid w:val="005D6B8C"/>
    <w:rsid w:val="005D705F"/>
    <w:rsid w:val="005D75FD"/>
    <w:rsid w:val="005E0F91"/>
    <w:rsid w:val="005E11D5"/>
    <w:rsid w:val="005E19A2"/>
    <w:rsid w:val="005E1CC4"/>
    <w:rsid w:val="005E26BC"/>
    <w:rsid w:val="005E2C34"/>
    <w:rsid w:val="005E2D49"/>
    <w:rsid w:val="005E319F"/>
    <w:rsid w:val="005E3318"/>
    <w:rsid w:val="005E34BF"/>
    <w:rsid w:val="005E355F"/>
    <w:rsid w:val="005E36F9"/>
    <w:rsid w:val="005E402A"/>
    <w:rsid w:val="005E415B"/>
    <w:rsid w:val="005E4C5A"/>
    <w:rsid w:val="005E4CAB"/>
    <w:rsid w:val="005E5101"/>
    <w:rsid w:val="005E535E"/>
    <w:rsid w:val="005E5D32"/>
    <w:rsid w:val="005E5DE0"/>
    <w:rsid w:val="005E6196"/>
    <w:rsid w:val="005E689F"/>
    <w:rsid w:val="005E6E8B"/>
    <w:rsid w:val="005E746A"/>
    <w:rsid w:val="005E76E7"/>
    <w:rsid w:val="005E7FAE"/>
    <w:rsid w:val="005F00BA"/>
    <w:rsid w:val="005F0BFE"/>
    <w:rsid w:val="005F1443"/>
    <w:rsid w:val="005F276B"/>
    <w:rsid w:val="005F2825"/>
    <w:rsid w:val="005F3E69"/>
    <w:rsid w:val="005F4643"/>
    <w:rsid w:val="005F4C3B"/>
    <w:rsid w:val="005F60D6"/>
    <w:rsid w:val="005F61D2"/>
    <w:rsid w:val="005F6247"/>
    <w:rsid w:val="005F63E6"/>
    <w:rsid w:val="005F6A58"/>
    <w:rsid w:val="005F7611"/>
    <w:rsid w:val="005F79C0"/>
    <w:rsid w:val="005F7B03"/>
    <w:rsid w:val="005F7F82"/>
    <w:rsid w:val="0060029D"/>
    <w:rsid w:val="006007BD"/>
    <w:rsid w:val="00600928"/>
    <w:rsid w:val="0060176E"/>
    <w:rsid w:val="0060186F"/>
    <w:rsid w:val="00601BD5"/>
    <w:rsid w:val="00601CD6"/>
    <w:rsid w:val="00601E70"/>
    <w:rsid w:val="00601FB6"/>
    <w:rsid w:val="00602301"/>
    <w:rsid w:val="006023CA"/>
    <w:rsid w:val="00603552"/>
    <w:rsid w:val="006046A5"/>
    <w:rsid w:val="00605C3C"/>
    <w:rsid w:val="00605F5C"/>
    <w:rsid w:val="00605FFB"/>
    <w:rsid w:val="006062D9"/>
    <w:rsid w:val="00606326"/>
    <w:rsid w:val="006064E3"/>
    <w:rsid w:val="00606AD9"/>
    <w:rsid w:val="00606EB9"/>
    <w:rsid w:val="00606F1A"/>
    <w:rsid w:val="00607E0C"/>
    <w:rsid w:val="00611848"/>
    <w:rsid w:val="00612042"/>
    <w:rsid w:val="0061214F"/>
    <w:rsid w:val="00612191"/>
    <w:rsid w:val="006121B8"/>
    <w:rsid w:val="006122FF"/>
    <w:rsid w:val="0061238C"/>
    <w:rsid w:val="0061253A"/>
    <w:rsid w:val="006130C2"/>
    <w:rsid w:val="00613AA7"/>
    <w:rsid w:val="00613AA9"/>
    <w:rsid w:val="00614247"/>
    <w:rsid w:val="00614715"/>
    <w:rsid w:val="00614A4E"/>
    <w:rsid w:val="00614A96"/>
    <w:rsid w:val="00614EC3"/>
    <w:rsid w:val="00615615"/>
    <w:rsid w:val="0061610A"/>
    <w:rsid w:val="00616696"/>
    <w:rsid w:val="00616AB5"/>
    <w:rsid w:val="006176D1"/>
    <w:rsid w:val="00620768"/>
    <w:rsid w:val="00620CD3"/>
    <w:rsid w:val="0062198F"/>
    <w:rsid w:val="006228FD"/>
    <w:rsid w:val="00622D71"/>
    <w:rsid w:val="00622F56"/>
    <w:rsid w:val="00622F69"/>
    <w:rsid w:val="00624032"/>
    <w:rsid w:val="0062424A"/>
    <w:rsid w:val="00624295"/>
    <w:rsid w:val="00624410"/>
    <w:rsid w:val="0062451A"/>
    <w:rsid w:val="00624FFF"/>
    <w:rsid w:val="006250B0"/>
    <w:rsid w:val="00625101"/>
    <w:rsid w:val="00625209"/>
    <w:rsid w:val="00625A4F"/>
    <w:rsid w:val="00625DD6"/>
    <w:rsid w:val="006260BD"/>
    <w:rsid w:val="00626C68"/>
    <w:rsid w:val="00627072"/>
    <w:rsid w:val="006275B0"/>
    <w:rsid w:val="00630710"/>
    <w:rsid w:val="00630ACD"/>
    <w:rsid w:val="00630D10"/>
    <w:rsid w:val="00631393"/>
    <w:rsid w:val="0063181C"/>
    <w:rsid w:val="00631BF2"/>
    <w:rsid w:val="00631CDA"/>
    <w:rsid w:val="00631D60"/>
    <w:rsid w:val="00632137"/>
    <w:rsid w:val="00633451"/>
    <w:rsid w:val="00633C31"/>
    <w:rsid w:val="00633D25"/>
    <w:rsid w:val="00633FD4"/>
    <w:rsid w:val="00635021"/>
    <w:rsid w:val="006365D0"/>
    <w:rsid w:val="00636CE7"/>
    <w:rsid w:val="00636ECA"/>
    <w:rsid w:val="0063708C"/>
    <w:rsid w:val="006401C1"/>
    <w:rsid w:val="00640667"/>
    <w:rsid w:val="0064084F"/>
    <w:rsid w:val="00640E26"/>
    <w:rsid w:val="0064106D"/>
    <w:rsid w:val="006412D0"/>
    <w:rsid w:val="0064144A"/>
    <w:rsid w:val="00641788"/>
    <w:rsid w:val="00641BDF"/>
    <w:rsid w:val="00641D5D"/>
    <w:rsid w:val="0064263C"/>
    <w:rsid w:val="00642E1F"/>
    <w:rsid w:val="0064323D"/>
    <w:rsid w:val="00645C4A"/>
    <w:rsid w:val="00646250"/>
    <w:rsid w:val="0064673E"/>
    <w:rsid w:val="00646790"/>
    <w:rsid w:val="006469B4"/>
    <w:rsid w:val="00646CC3"/>
    <w:rsid w:val="00647336"/>
    <w:rsid w:val="006473AD"/>
    <w:rsid w:val="006502EE"/>
    <w:rsid w:val="006505FE"/>
    <w:rsid w:val="00650981"/>
    <w:rsid w:val="00651142"/>
    <w:rsid w:val="00651358"/>
    <w:rsid w:val="0065166F"/>
    <w:rsid w:val="006524A5"/>
    <w:rsid w:val="00652624"/>
    <w:rsid w:val="00652A5C"/>
    <w:rsid w:val="00652D42"/>
    <w:rsid w:val="00653679"/>
    <w:rsid w:val="00653949"/>
    <w:rsid w:val="00653A3C"/>
    <w:rsid w:val="00653FAC"/>
    <w:rsid w:val="00654915"/>
    <w:rsid w:val="006553B1"/>
    <w:rsid w:val="006553B2"/>
    <w:rsid w:val="006565B4"/>
    <w:rsid w:val="006565E5"/>
    <w:rsid w:val="00656906"/>
    <w:rsid w:val="006573AB"/>
    <w:rsid w:val="006577AB"/>
    <w:rsid w:val="00657AE1"/>
    <w:rsid w:val="00657C99"/>
    <w:rsid w:val="00657D4A"/>
    <w:rsid w:val="00660307"/>
    <w:rsid w:val="0066084E"/>
    <w:rsid w:val="00660E0B"/>
    <w:rsid w:val="00661CE9"/>
    <w:rsid w:val="00662BE3"/>
    <w:rsid w:val="00663352"/>
    <w:rsid w:val="00663A41"/>
    <w:rsid w:val="006642ED"/>
    <w:rsid w:val="0066441E"/>
    <w:rsid w:val="006649B0"/>
    <w:rsid w:val="00664B21"/>
    <w:rsid w:val="00664E4E"/>
    <w:rsid w:val="00664E82"/>
    <w:rsid w:val="00666352"/>
    <w:rsid w:val="00667024"/>
    <w:rsid w:val="006671A2"/>
    <w:rsid w:val="00670155"/>
    <w:rsid w:val="00670499"/>
    <w:rsid w:val="00670CA9"/>
    <w:rsid w:val="00670EF8"/>
    <w:rsid w:val="00671155"/>
    <w:rsid w:val="00671458"/>
    <w:rsid w:val="00671A68"/>
    <w:rsid w:val="00671E39"/>
    <w:rsid w:val="00671F54"/>
    <w:rsid w:val="0067270A"/>
    <w:rsid w:val="006732A7"/>
    <w:rsid w:val="00673860"/>
    <w:rsid w:val="00673C35"/>
    <w:rsid w:val="00674109"/>
    <w:rsid w:val="00675013"/>
    <w:rsid w:val="0067503F"/>
    <w:rsid w:val="006753AE"/>
    <w:rsid w:val="006769D4"/>
    <w:rsid w:val="00677D35"/>
    <w:rsid w:val="0068038D"/>
    <w:rsid w:val="00682FD2"/>
    <w:rsid w:val="0068385F"/>
    <w:rsid w:val="006844ED"/>
    <w:rsid w:val="00684683"/>
    <w:rsid w:val="00684925"/>
    <w:rsid w:val="00685D91"/>
    <w:rsid w:val="00686062"/>
    <w:rsid w:val="006868A4"/>
    <w:rsid w:val="00686C94"/>
    <w:rsid w:val="00687247"/>
    <w:rsid w:val="006873F5"/>
    <w:rsid w:val="00687F4B"/>
    <w:rsid w:val="00690B99"/>
    <w:rsid w:val="00690F71"/>
    <w:rsid w:val="006917B5"/>
    <w:rsid w:val="006917B8"/>
    <w:rsid w:val="00691DD8"/>
    <w:rsid w:val="00692510"/>
    <w:rsid w:val="006948B8"/>
    <w:rsid w:val="00694C6A"/>
    <w:rsid w:val="00694E4D"/>
    <w:rsid w:val="0069510D"/>
    <w:rsid w:val="006955B0"/>
    <w:rsid w:val="00696FCB"/>
    <w:rsid w:val="0069766D"/>
    <w:rsid w:val="00697AC9"/>
    <w:rsid w:val="00697C80"/>
    <w:rsid w:val="006A0903"/>
    <w:rsid w:val="006A14A2"/>
    <w:rsid w:val="006A1672"/>
    <w:rsid w:val="006A1893"/>
    <w:rsid w:val="006A1B6B"/>
    <w:rsid w:val="006A2055"/>
    <w:rsid w:val="006A2068"/>
    <w:rsid w:val="006A21CA"/>
    <w:rsid w:val="006A25F5"/>
    <w:rsid w:val="006A2C9C"/>
    <w:rsid w:val="006A2F0D"/>
    <w:rsid w:val="006A30C9"/>
    <w:rsid w:val="006A3692"/>
    <w:rsid w:val="006A38DD"/>
    <w:rsid w:val="006A3C19"/>
    <w:rsid w:val="006A42F9"/>
    <w:rsid w:val="006A456A"/>
    <w:rsid w:val="006A4DBC"/>
    <w:rsid w:val="006A4E1E"/>
    <w:rsid w:val="006A5279"/>
    <w:rsid w:val="006A592F"/>
    <w:rsid w:val="006A5CD4"/>
    <w:rsid w:val="006A6171"/>
    <w:rsid w:val="006A6AC6"/>
    <w:rsid w:val="006A6E93"/>
    <w:rsid w:val="006A7867"/>
    <w:rsid w:val="006B00DE"/>
    <w:rsid w:val="006B0919"/>
    <w:rsid w:val="006B0CFF"/>
    <w:rsid w:val="006B18D7"/>
    <w:rsid w:val="006B1BC4"/>
    <w:rsid w:val="006B1ED2"/>
    <w:rsid w:val="006B2524"/>
    <w:rsid w:val="006B2BB7"/>
    <w:rsid w:val="006B30AC"/>
    <w:rsid w:val="006B4B13"/>
    <w:rsid w:val="006B5332"/>
    <w:rsid w:val="006B609A"/>
    <w:rsid w:val="006B61A4"/>
    <w:rsid w:val="006B62DF"/>
    <w:rsid w:val="006B68BF"/>
    <w:rsid w:val="006B717D"/>
    <w:rsid w:val="006B7E09"/>
    <w:rsid w:val="006C03D3"/>
    <w:rsid w:val="006C05D4"/>
    <w:rsid w:val="006C0F4A"/>
    <w:rsid w:val="006C10CA"/>
    <w:rsid w:val="006C19FC"/>
    <w:rsid w:val="006C2000"/>
    <w:rsid w:val="006C3CDD"/>
    <w:rsid w:val="006C5C3B"/>
    <w:rsid w:val="006C60C3"/>
    <w:rsid w:val="006C675E"/>
    <w:rsid w:val="006C7115"/>
    <w:rsid w:val="006C7E8B"/>
    <w:rsid w:val="006D0244"/>
    <w:rsid w:val="006D0C5D"/>
    <w:rsid w:val="006D2005"/>
    <w:rsid w:val="006D2AFE"/>
    <w:rsid w:val="006D2B85"/>
    <w:rsid w:val="006D3630"/>
    <w:rsid w:val="006D3B76"/>
    <w:rsid w:val="006D44CE"/>
    <w:rsid w:val="006D4EC9"/>
    <w:rsid w:val="006D56D3"/>
    <w:rsid w:val="006D596E"/>
    <w:rsid w:val="006D59A0"/>
    <w:rsid w:val="006D5EC5"/>
    <w:rsid w:val="006D7449"/>
    <w:rsid w:val="006D75ED"/>
    <w:rsid w:val="006D7DB4"/>
    <w:rsid w:val="006E026D"/>
    <w:rsid w:val="006E07A3"/>
    <w:rsid w:val="006E0A5F"/>
    <w:rsid w:val="006E0B1C"/>
    <w:rsid w:val="006E0B6C"/>
    <w:rsid w:val="006E0DE5"/>
    <w:rsid w:val="006E20A5"/>
    <w:rsid w:val="006E2280"/>
    <w:rsid w:val="006E24FA"/>
    <w:rsid w:val="006E2523"/>
    <w:rsid w:val="006E257A"/>
    <w:rsid w:val="006E27D7"/>
    <w:rsid w:val="006E295F"/>
    <w:rsid w:val="006E29EB"/>
    <w:rsid w:val="006E379E"/>
    <w:rsid w:val="006E3B54"/>
    <w:rsid w:val="006E4B9A"/>
    <w:rsid w:val="006E6306"/>
    <w:rsid w:val="006E6914"/>
    <w:rsid w:val="006E695D"/>
    <w:rsid w:val="006E732F"/>
    <w:rsid w:val="006E75AC"/>
    <w:rsid w:val="006E75C9"/>
    <w:rsid w:val="006E7ABC"/>
    <w:rsid w:val="006F015C"/>
    <w:rsid w:val="006F07D9"/>
    <w:rsid w:val="006F0A9B"/>
    <w:rsid w:val="006F11AE"/>
    <w:rsid w:val="006F14E3"/>
    <w:rsid w:val="006F2B1A"/>
    <w:rsid w:val="006F2D3E"/>
    <w:rsid w:val="006F3128"/>
    <w:rsid w:val="006F442C"/>
    <w:rsid w:val="006F4656"/>
    <w:rsid w:val="006F47F7"/>
    <w:rsid w:val="006F480B"/>
    <w:rsid w:val="006F4DE1"/>
    <w:rsid w:val="006F53A3"/>
    <w:rsid w:val="006F5656"/>
    <w:rsid w:val="006F6223"/>
    <w:rsid w:val="006F6617"/>
    <w:rsid w:val="006F6848"/>
    <w:rsid w:val="006F696F"/>
    <w:rsid w:val="006F6DDB"/>
    <w:rsid w:val="006F7176"/>
    <w:rsid w:val="006F72E6"/>
    <w:rsid w:val="00700553"/>
    <w:rsid w:val="0070061F"/>
    <w:rsid w:val="0070169F"/>
    <w:rsid w:val="0070236D"/>
    <w:rsid w:val="00702A80"/>
    <w:rsid w:val="00703172"/>
    <w:rsid w:val="0070330D"/>
    <w:rsid w:val="007034C4"/>
    <w:rsid w:val="0070471F"/>
    <w:rsid w:val="00704744"/>
    <w:rsid w:val="00704B16"/>
    <w:rsid w:val="0070597A"/>
    <w:rsid w:val="00705FA8"/>
    <w:rsid w:val="007063C3"/>
    <w:rsid w:val="00706C8F"/>
    <w:rsid w:val="00707387"/>
    <w:rsid w:val="00710162"/>
    <w:rsid w:val="00710522"/>
    <w:rsid w:val="0071052C"/>
    <w:rsid w:val="007109A5"/>
    <w:rsid w:val="00711A0A"/>
    <w:rsid w:val="0071246B"/>
    <w:rsid w:val="007125B2"/>
    <w:rsid w:val="00713098"/>
    <w:rsid w:val="0071370D"/>
    <w:rsid w:val="00714353"/>
    <w:rsid w:val="007155C1"/>
    <w:rsid w:val="00715B28"/>
    <w:rsid w:val="00716105"/>
    <w:rsid w:val="00716264"/>
    <w:rsid w:val="00716564"/>
    <w:rsid w:val="0071759C"/>
    <w:rsid w:val="00717764"/>
    <w:rsid w:val="00717787"/>
    <w:rsid w:val="00717C3F"/>
    <w:rsid w:val="00717DE4"/>
    <w:rsid w:val="00717FE0"/>
    <w:rsid w:val="00720113"/>
    <w:rsid w:val="00721028"/>
    <w:rsid w:val="0072118D"/>
    <w:rsid w:val="0072127F"/>
    <w:rsid w:val="007217AE"/>
    <w:rsid w:val="00721A88"/>
    <w:rsid w:val="007233CA"/>
    <w:rsid w:val="007237A5"/>
    <w:rsid w:val="007237B6"/>
    <w:rsid w:val="00723EAD"/>
    <w:rsid w:val="0072491F"/>
    <w:rsid w:val="00724C6D"/>
    <w:rsid w:val="00724CCF"/>
    <w:rsid w:val="007255D7"/>
    <w:rsid w:val="00725E95"/>
    <w:rsid w:val="0072600E"/>
    <w:rsid w:val="00726A50"/>
    <w:rsid w:val="00727148"/>
    <w:rsid w:val="0072725C"/>
    <w:rsid w:val="00727891"/>
    <w:rsid w:val="00727ADB"/>
    <w:rsid w:val="0073041C"/>
    <w:rsid w:val="00730C14"/>
    <w:rsid w:val="00731862"/>
    <w:rsid w:val="00731DE8"/>
    <w:rsid w:val="00732699"/>
    <w:rsid w:val="00732850"/>
    <w:rsid w:val="00732B99"/>
    <w:rsid w:val="00732CEC"/>
    <w:rsid w:val="00732F17"/>
    <w:rsid w:val="00733572"/>
    <w:rsid w:val="00733909"/>
    <w:rsid w:val="00733C0A"/>
    <w:rsid w:val="00734288"/>
    <w:rsid w:val="00734951"/>
    <w:rsid w:val="00734B37"/>
    <w:rsid w:val="00734B57"/>
    <w:rsid w:val="00735FF5"/>
    <w:rsid w:val="007362A4"/>
    <w:rsid w:val="00736C73"/>
    <w:rsid w:val="00737748"/>
    <w:rsid w:val="00737AFC"/>
    <w:rsid w:val="00737F0C"/>
    <w:rsid w:val="00740479"/>
    <w:rsid w:val="007406F8"/>
    <w:rsid w:val="00740799"/>
    <w:rsid w:val="00740869"/>
    <w:rsid w:val="00740948"/>
    <w:rsid w:val="00740AAD"/>
    <w:rsid w:val="00740AEB"/>
    <w:rsid w:val="00740BAC"/>
    <w:rsid w:val="00740C8A"/>
    <w:rsid w:val="00740D55"/>
    <w:rsid w:val="0074136B"/>
    <w:rsid w:val="00741400"/>
    <w:rsid w:val="00741834"/>
    <w:rsid w:val="00741A1C"/>
    <w:rsid w:val="00741DF8"/>
    <w:rsid w:val="00743E50"/>
    <w:rsid w:val="00743FF4"/>
    <w:rsid w:val="0074414F"/>
    <w:rsid w:val="007441B5"/>
    <w:rsid w:val="00744850"/>
    <w:rsid w:val="00744868"/>
    <w:rsid w:val="00745BD2"/>
    <w:rsid w:val="00745FF4"/>
    <w:rsid w:val="00746262"/>
    <w:rsid w:val="00746701"/>
    <w:rsid w:val="007467D3"/>
    <w:rsid w:val="00746F6D"/>
    <w:rsid w:val="007479A1"/>
    <w:rsid w:val="00747AB1"/>
    <w:rsid w:val="0075067B"/>
    <w:rsid w:val="00750C15"/>
    <w:rsid w:val="00751597"/>
    <w:rsid w:val="00751EE0"/>
    <w:rsid w:val="007521F2"/>
    <w:rsid w:val="00752551"/>
    <w:rsid w:val="0075295E"/>
    <w:rsid w:val="00755664"/>
    <w:rsid w:val="007556D4"/>
    <w:rsid w:val="0075661D"/>
    <w:rsid w:val="00756691"/>
    <w:rsid w:val="007568F6"/>
    <w:rsid w:val="00757E5E"/>
    <w:rsid w:val="007600AE"/>
    <w:rsid w:val="00760A7D"/>
    <w:rsid w:val="0076238E"/>
    <w:rsid w:val="00762391"/>
    <w:rsid w:val="00762589"/>
    <w:rsid w:val="00762ED5"/>
    <w:rsid w:val="00763026"/>
    <w:rsid w:val="007631F2"/>
    <w:rsid w:val="00763A63"/>
    <w:rsid w:val="0076504E"/>
    <w:rsid w:val="00765D13"/>
    <w:rsid w:val="007660D9"/>
    <w:rsid w:val="007660F8"/>
    <w:rsid w:val="007664CC"/>
    <w:rsid w:val="007669C9"/>
    <w:rsid w:val="00766A6F"/>
    <w:rsid w:val="00766BD2"/>
    <w:rsid w:val="00766E07"/>
    <w:rsid w:val="00766FA2"/>
    <w:rsid w:val="007670E7"/>
    <w:rsid w:val="0076720C"/>
    <w:rsid w:val="0076722B"/>
    <w:rsid w:val="00767569"/>
    <w:rsid w:val="00770015"/>
    <w:rsid w:val="00770294"/>
    <w:rsid w:val="007704B3"/>
    <w:rsid w:val="007710E0"/>
    <w:rsid w:val="00771660"/>
    <w:rsid w:val="00771D57"/>
    <w:rsid w:val="007728FC"/>
    <w:rsid w:val="00772D33"/>
    <w:rsid w:val="00773276"/>
    <w:rsid w:val="00773356"/>
    <w:rsid w:val="00773791"/>
    <w:rsid w:val="00774643"/>
    <w:rsid w:val="00774B8A"/>
    <w:rsid w:val="007753C9"/>
    <w:rsid w:val="0077597C"/>
    <w:rsid w:val="007760E0"/>
    <w:rsid w:val="0077745E"/>
    <w:rsid w:val="0077754C"/>
    <w:rsid w:val="00777658"/>
    <w:rsid w:val="007779E6"/>
    <w:rsid w:val="00780BEC"/>
    <w:rsid w:val="00780F04"/>
    <w:rsid w:val="00780FC0"/>
    <w:rsid w:val="00781601"/>
    <w:rsid w:val="00781DE0"/>
    <w:rsid w:val="00781F9E"/>
    <w:rsid w:val="007830B7"/>
    <w:rsid w:val="00783103"/>
    <w:rsid w:val="007848E7"/>
    <w:rsid w:val="00784C5C"/>
    <w:rsid w:val="00784D8E"/>
    <w:rsid w:val="00784E1D"/>
    <w:rsid w:val="00785886"/>
    <w:rsid w:val="00785F1F"/>
    <w:rsid w:val="00786227"/>
    <w:rsid w:val="0078622D"/>
    <w:rsid w:val="0078715B"/>
    <w:rsid w:val="0078750F"/>
    <w:rsid w:val="00787785"/>
    <w:rsid w:val="00787B0F"/>
    <w:rsid w:val="00787CC6"/>
    <w:rsid w:val="00790093"/>
    <w:rsid w:val="007908A3"/>
    <w:rsid w:val="00791E4D"/>
    <w:rsid w:val="00791E9C"/>
    <w:rsid w:val="00791EFC"/>
    <w:rsid w:val="0079209C"/>
    <w:rsid w:val="007924FE"/>
    <w:rsid w:val="00792761"/>
    <w:rsid w:val="00792BEB"/>
    <w:rsid w:val="00792E06"/>
    <w:rsid w:val="00793405"/>
    <w:rsid w:val="00794308"/>
    <w:rsid w:val="00794F75"/>
    <w:rsid w:val="00796522"/>
    <w:rsid w:val="007972AD"/>
    <w:rsid w:val="00797582"/>
    <w:rsid w:val="0079784E"/>
    <w:rsid w:val="007978BC"/>
    <w:rsid w:val="007A05B8"/>
    <w:rsid w:val="007A0BFE"/>
    <w:rsid w:val="007A1393"/>
    <w:rsid w:val="007A15AD"/>
    <w:rsid w:val="007A1624"/>
    <w:rsid w:val="007A19D4"/>
    <w:rsid w:val="007A1CA7"/>
    <w:rsid w:val="007A29BB"/>
    <w:rsid w:val="007A3601"/>
    <w:rsid w:val="007A3838"/>
    <w:rsid w:val="007A389C"/>
    <w:rsid w:val="007A38F6"/>
    <w:rsid w:val="007A3F63"/>
    <w:rsid w:val="007A4300"/>
    <w:rsid w:val="007A5011"/>
    <w:rsid w:val="007A50F7"/>
    <w:rsid w:val="007A5D13"/>
    <w:rsid w:val="007A5D7E"/>
    <w:rsid w:val="007A5E74"/>
    <w:rsid w:val="007A5E9E"/>
    <w:rsid w:val="007A6608"/>
    <w:rsid w:val="007A6BD2"/>
    <w:rsid w:val="007A6EFE"/>
    <w:rsid w:val="007A7097"/>
    <w:rsid w:val="007A7284"/>
    <w:rsid w:val="007A72FD"/>
    <w:rsid w:val="007A795E"/>
    <w:rsid w:val="007A7ADC"/>
    <w:rsid w:val="007B0895"/>
    <w:rsid w:val="007B0AC6"/>
    <w:rsid w:val="007B0C93"/>
    <w:rsid w:val="007B0CA3"/>
    <w:rsid w:val="007B1D4E"/>
    <w:rsid w:val="007B1E8C"/>
    <w:rsid w:val="007B2943"/>
    <w:rsid w:val="007B2C28"/>
    <w:rsid w:val="007B38AF"/>
    <w:rsid w:val="007B43CD"/>
    <w:rsid w:val="007B4580"/>
    <w:rsid w:val="007B4DEF"/>
    <w:rsid w:val="007B4F8A"/>
    <w:rsid w:val="007B501C"/>
    <w:rsid w:val="007B5593"/>
    <w:rsid w:val="007B6AB9"/>
    <w:rsid w:val="007B7749"/>
    <w:rsid w:val="007B7EDB"/>
    <w:rsid w:val="007C0407"/>
    <w:rsid w:val="007C1453"/>
    <w:rsid w:val="007C182E"/>
    <w:rsid w:val="007C198E"/>
    <w:rsid w:val="007C1A04"/>
    <w:rsid w:val="007C1BBE"/>
    <w:rsid w:val="007C2095"/>
    <w:rsid w:val="007C2BE8"/>
    <w:rsid w:val="007C3035"/>
    <w:rsid w:val="007C3314"/>
    <w:rsid w:val="007C33EF"/>
    <w:rsid w:val="007C35EF"/>
    <w:rsid w:val="007C3DC6"/>
    <w:rsid w:val="007C40CB"/>
    <w:rsid w:val="007C4683"/>
    <w:rsid w:val="007C46F8"/>
    <w:rsid w:val="007C4878"/>
    <w:rsid w:val="007C4C2E"/>
    <w:rsid w:val="007C4F60"/>
    <w:rsid w:val="007C5609"/>
    <w:rsid w:val="007C5AE5"/>
    <w:rsid w:val="007C5AFB"/>
    <w:rsid w:val="007C5F40"/>
    <w:rsid w:val="007C60B7"/>
    <w:rsid w:val="007C6A4F"/>
    <w:rsid w:val="007C6B27"/>
    <w:rsid w:val="007C6B9C"/>
    <w:rsid w:val="007D034C"/>
    <w:rsid w:val="007D167B"/>
    <w:rsid w:val="007D182F"/>
    <w:rsid w:val="007D1858"/>
    <w:rsid w:val="007D1D7D"/>
    <w:rsid w:val="007D24E9"/>
    <w:rsid w:val="007D2740"/>
    <w:rsid w:val="007D382B"/>
    <w:rsid w:val="007D3867"/>
    <w:rsid w:val="007D3C0B"/>
    <w:rsid w:val="007D3D6C"/>
    <w:rsid w:val="007D4086"/>
    <w:rsid w:val="007D47DD"/>
    <w:rsid w:val="007D4F19"/>
    <w:rsid w:val="007D572A"/>
    <w:rsid w:val="007D5BF0"/>
    <w:rsid w:val="007D631F"/>
    <w:rsid w:val="007D66E7"/>
    <w:rsid w:val="007D6E43"/>
    <w:rsid w:val="007D6F71"/>
    <w:rsid w:val="007D7BB0"/>
    <w:rsid w:val="007E02F3"/>
    <w:rsid w:val="007E0480"/>
    <w:rsid w:val="007E07C4"/>
    <w:rsid w:val="007E1460"/>
    <w:rsid w:val="007E1908"/>
    <w:rsid w:val="007E1BA3"/>
    <w:rsid w:val="007E1EFB"/>
    <w:rsid w:val="007E2739"/>
    <w:rsid w:val="007E30AE"/>
    <w:rsid w:val="007E3B65"/>
    <w:rsid w:val="007E4691"/>
    <w:rsid w:val="007E4B74"/>
    <w:rsid w:val="007E5881"/>
    <w:rsid w:val="007E5C24"/>
    <w:rsid w:val="007E6116"/>
    <w:rsid w:val="007E69C4"/>
    <w:rsid w:val="007E7052"/>
    <w:rsid w:val="007E7AAA"/>
    <w:rsid w:val="007F0BF2"/>
    <w:rsid w:val="007F10F2"/>
    <w:rsid w:val="007F2A7D"/>
    <w:rsid w:val="007F2FA6"/>
    <w:rsid w:val="007F3DB8"/>
    <w:rsid w:val="007F409C"/>
    <w:rsid w:val="007F4173"/>
    <w:rsid w:val="007F4950"/>
    <w:rsid w:val="007F4D24"/>
    <w:rsid w:val="007F5041"/>
    <w:rsid w:val="007F5151"/>
    <w:rsid w:val="007F5B12"/>
    <w:rsid w:val="007F61FF"/>
    <w:rsid w:val="007F62D8"/>
    <w:rsid w:val="007F671F"/>
    <w:rsid w:val="007F742D"/>
    <w:rsid w:val="007F7B98"/>
    <w:rsid w:val="008003A9"/>
    <w:rsid w:val="00800DAD"/>
    <w:rsid w:val="00801045"/>
    <w:rsid w:val="0080109C"/>
    <w:rsid w:val="00801489"/>
    <w:rsid w:val="00801AE8"/>
    <w:rsid w:val="008026E1"/>
    <w:rsid w:val="0080277A"/>
    <w:rsid w:val="00802860"/>
    <w:rsid w:val="008036CD"/>
    <w:rsid w:val="00803D1C"/>
    <w:rsid w:val="00804210"/>
    <w:rsid w:val="008060FE"/>
    <w:rsid w:val="0080644F"/>
    <w:rsid w:val="0080667A"/>
    <w:rsid w:val="00806C52"/>
    <w:rsid w:val="008071D8"/>
    <w:rsid w:val="0080741F"/>
    <w:rsid w:val="0081000C"/>
    <w:rsid w:val="0081112B"/>
    <w:rsid w:val="0081123E"/>
    <w:rsid w:val="00813470"/>
    <w:rsid w:val="00814169"/>
    <w:rsid w:val="00814537"/>
    <w:rsid w:val="00814FEA"/>
    <w:rsid w:val="00815032"/>
    <w:rsid w:val="00815154"/>
    <w:rsid w:val="008152F4"/>
    <w:rsid w:val="00815D58"/>
    <w:rsid w:val="00815F9E"/>
    <w:rsid w:val="00816392"/>
    <w:rsid w:val="0081643E"/>
    <w:rsid w:val="00816854"/>
    <w:rsid w:val="00817071"/>
    <w:rsid w:val="0082060C"/>
    <w:rsid w:val="00820D05"/>
    <w:rsid w:val="00820D99"/>
    <w:rsid w:val="00820ECC"/>
    <w:rsid w:val="00821BD5"/>
    <w:rsid w:val="00822328"/>
    <w:rsid w:val="00822399"/>
    <w:rsid w:val="00822CBF"/>
    <w:rsid w:val="00822DFB"/>
    <w:rsid w:val="00823147"/>
    <w:rsid w:val="00823545"/>
    <w:rsid w:val="00823546"/>
    <w:rsid w:val="008237F2"/>
    <w:rsid w:val="00824573"/>
    <w:rsid w:val="00824BAD"/>
    <w:rsid w:val="0082597A"/>
    <w:rsid w:val="00825A66"/>
    <w:rsid w:val="00825D84"/>
    <w:rsid w:val="00825F65"/>
    <w:rsid w:val="008263EC"/>
    <w:rsid w:val="00827290"/>
    <w:rsid w:val="00827356"/>
    <w:rsid w:val="008273F9"/>
    <w:rsid w:val="00830314"/>
    <w:rsid w:val="00830923"/>
    <w:rsid w:val="0083112A"/>
    <w:rsid w:val="0083197A"/>
    <w:rsid w:val="00831D44"/>
    <w:rsid w:val="00831EE0"/>
    <w:rsid w:val="0083242E"/>
    <w:rsid w:val="00832774"/>
    <w:rsid w:val="00832D18"/>
    <w:rsid w:val="00833295"/>
    <w:rsid w:val="00834593"/>
    <w:rsid w:val="00834A16"/>
    <w:rsid w:val="00834AA9"/>
    <w:rsid w:val="00835228"/>
    <w:rsid w:val="00835269"/>
    <w:rsid w:val="0083581F"/>
    <w:rsid w:val="00835DFC"/>
    <w:rsid w:val="00835E02"/>
    <w:rsid w:val="0083603D"/>
    <w:rsid w:val="0083632E"/>
    <w:rsid w:val="0083638A"/>
    <w:rsid w:val="008366FE"/>
    <w:rsid w:val="008372F4"/>
    <w:rsid w:val="0083732A"/>
    <w:rsid w:val="008373A0"/>
    <w:rsid w:val="008376C4"/>
    <w:rsid w:val="0083775E"/>
    <w:rsid w:val="00837EDF"/>
    <w:rsid w:val="0084042C"/>
    <w:rsid w:val="00840A40"/>
    <w:rsid w:val="00840EAF"/>
    <w:rsid w:val="00841ADA"/>
    <w:rsid w:val="00842CE1"/>
    <w:rsid w:val="00843679"/>
    <w:rsid w:val="008438F1"/>
    <w:rsid w:val="00843CA5"/>
    <w:rsid w:val="00844E98"/>
    <w:rsid w:val="008455E2"/>
    <w:rsid w:val="00846436"/>
    <w:rsid w:val="0084656C"/>
    <w:rsid w:val="008469E8"/>
    <w:rsid w:val="00846D24"/>
    <w:rsid w:val="00847294"/>
    <w:rsid w:val="00847645"/>
    <w:rsid w:val="0085009B"/>
    <w:rsid w:val="00850AAD"/>
    <w:rsid w:val="00851320"/>
    <w:rsid w:val="008530CB"/>
    <w:rsid w:val="008540FD"/>
    <w:rsid w:val="0085440E"/>
    <w:rsid w:val="00854578"/>
    <w:rsid w:val="00854F97"/>
    <w:rsid w:val="0085509F"/>
    <w:rsid w:val="00855220"/>
    <w:rsid w:val="00855252"/>
    <w:rsid w:val="00855259"/>
    <w:rsid w:val="00855D22"/>
    <w:rsid w:val="00855DCB"/>
    <w:rsid w:val="00855F36"/>
    <w:rsid w:val="00856145"/>
    <w:rsid w:val="0085688F"/>
    <w:rsid w:val="00856926"/>
    <w:rsid w:val="00856A44"/>
    <w:rsid w:val="00857090"/>
    <w:rsid w:val="00857178"/>
    <w:rsid w:val="008576FD"/>
    <w:rsid w:val="00857F84"/>
    <w:rsid w:val="008600AE"/>
    <w:rsid w:val="008605F0"/>
    <w:rsid w:val="008606A4"/>
    <w:rsid w:val="00860C85"/>
    <w:rsid w:val="0086171B"/>
    <w:rsid w:val="00861828"/>
    <w:rsid w:val="00861ABE"/>
    <w:rsid w:val="00861D08"/>
    <w:rsid w:val="00861D24"/>
    <w:rsid w:val="00862170"/>
    <w:rsid w:val="008625BB"/>
    <w:rsid w:val="008625EB"/>
    <w:rsid w:val="00862DAE"/>
    <w:rsid w:val="00863002"/>
    <w:rsid w:val="00863905"/>
    <w:rsid w:val="00863FEF"/>
    <w:rsid w:val="00864433"/>
    <w:rsid w:val="00864668"/>
    <w:rsid w:val="008646B3"/>
    <w:rsid w:val="00865075"/>
    <w:rsid w:val="00865442"/>
    <w:rsid w:val="008656EA"/>
    <w:rsid w:val="00865CC7"/>
    <w:rsid w:val="00866FC8"/>
    <w:rsid w:val="008708CB"/>
    <w:rsid w:val="00870945"/>
    <w:rsid w:val="00870AB0"/>
    <w:rsid w:val="00870B57"/>
    <w:rsid w:val="00870E99"/>
    <w:rsid w:val="00870FF2"/>
    <w:rsid w:val="008717F4"/>
    <w:rsid w:val="00871BE1"/>
    <w:rsid w:val="00871F8C"/>
    <w:rsid w:val="00872BF7"/>
    <w:rsid w:val="0087334B"/>
    <w:rsid w:val="00873B9A"/>
    <w:rsid w:val="00874F29"/>
    <w:rsid w:val="008753BC"/>
    <w:rsid w:val="0087559E"/>
    <w:rsid w:val="0087576F"/>
    <w:rsid w:val="00876846"/>
    <w:rsid w:val="008774A9"/>
    <w:rsid w:val="00880738"/>
    <w:rsid w:val="00880D89"/>
    <w:rsid w:val="008814AC"/>
    <w:rsid w:val="00881A85"/>
    <w:rsid w:val="00882599"/>
    <w:rsid w:val="0088271C"/>
    <w:rsid w:val="00882A12"/>
    <w:rsid w:val="00883CAC"/>
    <w:rsid w:val="00884495"/>
    <w:rsid w:val="00884996"/>
    <w:rsid w:val="00884D77"/>
    <w:rsid w:val="00884EAD"/>
    <w:rsid w:val="00885F88"/>
    <w:rsid w:val="00886672"/>
    <w:rsid w:val="00887823"/>
    <w:rsid w:val="00887D93"/>
    <w:rsid w:val="00887E33"/>
    <w:rsid w:val="0089023E"/>
    <w:rsid w:val="00890241"/>
    <w:rsid w:val="00890E15"/>
    <w:rsid w:val="008913C2"/>
    <w:rsid w:val="0089214B"/>
    <w:rsid w:val="0089235F"/>
    <w:rsid w:val="00893467"/>
    <w:rsid w:val="0089351F"/>
    <w:rsid w:val="00893741"/>
    <w:rsid w:val="008947DC"/>
    <w:rsid w:val="008947FC"/>
    <w:rsid w:val="00895375"/>
    <w:rsid w:val="0089539F"/>
    <w:rsid w:val="00895C1B"/>
    <w:rsid w:val="008962E1"/>
    <w:rsid w:val="00896810"/>
    <w:rsid w:val="00896E31"/>
    <w:rsid w:val="0089709E"/>
    <w:rsid w:val="008978E5"/>
    <w:rsid w:val="00897ACD"/>
    <w:rsid w:val="008A13CE"/>
    <w:rsid w:val="008A1B26"/>
    <w:rsid w:val="008A20E3"/>
    <w:rsid w:val="008A22FD"/>
    <w:rsid w:val="008A2875"/>
    <w:rsid w:val="008A29C5"/>
    <w:rsid w:val="008A3384"/>
    <w:rsid w:val="008A34C7"/>
    <w:rsid w:val="008A4127"/>
    <w:rsid w:val="008A45F1"/>
    <w:rsid w:val="008A5073"/>
    <w:rsid w:val="008A53E5"/>
    <w:rsid w:val="008A567A"/>
    <w:rsid w:val="008A5A57"/>
    <w:rsid w:val="008A5BD6"/>
    <w:rsid w:val="008A5C6B"/>
    <w:rsid w:val="008A613D"/>
    <w:rsid w:val="008A6808"/>
    <w:rsid w:val="008A6FA4"/>
    <w:rsid w:val="008A71E1"/>
    <w:rsid w:val="008A75A5"/>
    <w:rsid w:val="008A7AE9"/>
    <w:rsid w:val="008B00D3"/>
    <w:rsid w:val="008B18A1"/>
    <w:rsid w:val="008B1CCF"/>
    <w:rsid w:val="008B1E10"/>
    <w:rsid w:val="008B1EE5"/>
    <w:rsid w:val="008B2091"/>
    <w:rsid w:val="008B3ED2"/>
    <w:rsid w:val="008B4025"/>
    <w:rsid w:val="008B40D9"/>
    <w:rsid w:val="008B431F"/>
    <w:rsid w:val="008B46B8"/>
    <w:rsid w:val="008B52AB"/>
    <w:rsid w:val="008B5957"/>
    <w:rsid w:val="008B5B1C"/>
    <w:rsid w:val="008B65B4"/>
    <w:rsid w:val="008B7B4B"/>
    <w:rsid w:val="008C02C5"/>
    <w:rsid w:val="008C05F1"/>
    <w:rsid w:val="008C066B"/>
    <w:rsid w:val="008C1149"/>
    <w:rsid w:val="008C1381"/>
    <w:rsid w:val="008C1B5F"/>
    <w:rsid w:val="008C1EFB"/>
    <w:rsid w:val="008C23B4"/>
    <w:rsid w:val="008C28CD"/>
    <w:rsid w:val="008C45CD"/>
    <w:rsid w:val="008C4B4B"/>
    <w:rsid w:val="008C4D98"/>
    <w:rsid w:val="008C5004"/>
    <w:rsid w:val="008C55A5"/>
    <w:rsid w:val="008C58B5"/>
    <w:rsid w:val="008C5D86"/>
    <w:rsid w:val="008C604C"/>
    <w:rsid w:val="008C60F7"/>
    <w:rsid w:val="008C622B"/>
    <w:rsid w:val="008C6F08"/>
    <w:rsid w:val="008C717E"/>
    <w:rsid w:val="008C7A29"/>
    <w:rsid w:val="008C7CA1"/>
    <w:rsid w:val="008D059A"/>
    <w:rsid w:val="008D17E6"/>
    <w:rsid w:val="008D20CD"/>
    <w:rsid w:val="008D20D7"/>
    <w:rsid w:val="008D290A"/>
    <w:rsid w:val="008D466F"/>
    <w:rsid w:val="008D499A"/>
    <w:rsid w:val="008D50C3"/>
    <w:rsid w:val="008D5E41"/>
    <w:rsid w:val="008D635B"/>
    <w:rsid w:val="008D67FB"/>
    <w:rsid w:val="008D6CBB"/>
    <w:rsid w:val="008D7148"/>
    <w:rsid w:val="008D77F5"/>
    <w:rsid w:val="008D7C56"/>
    <w:rsid w:val="008D7FCE"/>
    <w:rsid w:val="008E0905"/>
    <w:rsid w:val="008E116D"/>
    <w:rsid w:val="008E1228"/>
    <w:rsid w:val="008E13B6"/>
    <w:rsid w:val="008E17EA"/>
    <w:rsid w:val="008E1D6C"/>
    <w:rsid w:val="008E211E"/>
    <w:rsid w:val="008E268C"/>
    <w:rsid w:val="008E2AB2"/>
    <w:rsid w:val="008E2B4B"/>
    <w:rsid w:val="008E2C85"/>
    <w:rsid w:val="008E347F"/>
    <w:rsid w:val="008E44BE"/>
    <w:rsid w:val="008E4E9D"/>
    <w:rsid w:val="008E5589"/>
    <w:rsid w:val="008E61B3"/>
    <w:rsid w:val="008E65A3"/>
    <w:rsid w:val="008E7E83"/>
    <w:rsid w:val="008F000F"/>
    <w:rsid w:val="008F0024"/>
    <w:rsid w:val="008F0984"/>
    <w:rsid w:val="008F0DB4"/>
    <w:rsid w:val="008F17E2"/>
    <w:rsid w:val="008F2440"/>
    <w:rsid w:val="008F56F1"/>
    <w:rsid w:val="008F58E6"/>
    <w:rsid w:val="008F681D"/>
    <w:rsid w:val="008F694A"/>
    <w:rsid w:val="008F6B4E"/>
    <w:rsid w:val="008F6DF3"/>
    <w:rsid w:val="008F7DBE"/>
    <w:rsid w:val="00900537"/>
    <w:rsid w:val="00901F08"/>
    <w:rsid w:val="00903E3B"/>
    <w:rsid w:val="009040D3"/>
    <w:rsid w:val="00904660"/>
    <w:rsid w:val="00904D18"/>
    <w:rsid w:val="009050B7"/>
    <w:rsid w:val="00905440"/>
    <w:rsid w:val="009078D3"/>
    <w:rsid w:val="00907B5F"/>
    <w:rsid w:val="00910438"/>
    <w:rsid w:val="00910AFA"/>
    <w:rsid w:val="00911287"/>
    <w:rsid w:val="00911C6E"/>
    <w:rsid w:val="00911EEE"/>
    <w:rsid w:val="00912024"/>
    <w:rsid w:val="00912A56"/>
    <w:rsid w:val="00912CA7"/>
    <w:rsid w:val="009130A2"/>
    <w:rsid w:val="009130C8"/>
    <w:rsid w:val="0091395A"/>
    <w:rsid w:val="00913F85"/>
    <w:rsid w:val="009143B9"/>
    <w:rsid w:val="009147BF"/>
    <w:rsid w:val="00915145"/>
    <w:rsid w:val="0091517B"/>
    <w:rsid w:val="0091519F"/>
    <w:rsid w:val="00915A34"/>
    <w:rsid w:val="00916336"/>
    <w:rsid w:val="00916C69"/>
    <w:rsid w:val="009200CB"/>
    <w:rsid w:val="009200F2"/>
    <w:rsid w:val="00920953"/>
    <w:rsid w:val="00920DDD"/>
    <w:rsid w:val="00921583"/>
    <w:rsid w:val="009219B4"/>
    <w:rsid w:val="00921A52"/>
    <w:rsid w:val="00921F1C"/>
    <w:rsid w:val="009229E5"/>
    <w:rsid w:val="00923206"/>
    <w:rsid w:val="009234CC"/>
    <w:rsid w:val="00923CC1"/>
    <w:rsid w:val="00923E43"/>
    <w:rsid w:val="00923FC8"/>
    <w:rsid w:val="0092486E"/>
    <w:rsid w:val="00925AB6"/>
    <w:rsid w:val="00925C77"/>
    <w:rsid w:val="00925CA3"/>
    <w:rsid w:val="00925FFE"/>
    <w:rsid w:val="00926598"/>
    <w:rsid w:val="00930B35"/>
    <w:rsid w:val="00930C5E"/>
    <w:rsid w:val="00930CCE"/>
    <w:rsid w:val="00931581"/>
    <w:rsid w:val="00931B1D"/>
    <w:rsid w:val="00932311"/>
    <w:rsid w:val="0093300B"/>
    <w:rsid w:val="00933AD1"/>
    <w:rsid w:val="00934386"/>
    <w:rsid w:val="00934442"/>
    <w:rsid w:val="0093496F"/>
    <w:rsid w:val="00934F62"/>
    <w:rsid w:val="009357B3"/>
    <w:rsid w:val="009359D2"/>
    <w:rsid w:val="00935E22"/>
    <w:rsid w:val="00935E4A"/>
    <w:rsid w:val="00936198"/>
    <w:rsid w:val="00936CD4"/>
    <w:rsid w:val="00937650"/>
    <w:rsid w:val="0094075B"/>
    <w:rsid w:val="009407F6"/>
    <w:rsid w:val="00940A39"/>
    <w:rsid w:val="00941233"/>
    <w:rsid w:val="00941595"/>
    <w:rsid w:val="00941827"/>
    <w:rsid w:val="00941F83"/>
    <w:rsid w:val="0094270B"/>
    <w:rsid w:val="00943112"/>
    <w:rsid w:val="0094355E"/>
    <w:rsid w:val="00944A86"/>
    <w:rsid w:val="009452C2"/>
    <w:rsid w:val="0094535E"/>
    <w:rsid w:val="0094560F"/>
    <w:rsid w:val="009456FA"/>
    <w:rsid w:val="00945F60"/>
    <w:rsid w:val="009467E8"/>
    <w:rsid w:val="00947600"/>
    <w:rsid w:val="00947637"/>
    <w:rsid w:val="0094788E"/>
    <w:rsid w:val="00947AF4"/>
    <w:rsid w:val="00947B24"/>
    <w:rsid w:val="00947EE0"/>
    <w:rsid w:val="00950822"/>
    <w:rsid w:val="00950E5B"/>
    <w:rsid w:val="00951219"/>
    <w:rsid w:val="009519AD"/>
    <w:rsid w:val="00951C84"/>
    <w:rsid w:val="009522BD"/>
    <w:rsid w:val="00952424"/>
    <w:rsid w:val="00953035"/>
    <w:rsid w:val="00953A6B"/>
    <w:rsid w:val="00954269"/>
    <w:rsid w:val="00954281"/>
    <w:rsid w:val="00954E89"/>
    <w:rsid w:val="0095605D"/>
    <w:rsid w:val="00956E0C"/>
    <w:rsid w:val="009574CD"/>
    <w:rsid w:val="00957DD8"/>
    <w:rsid w:val="00957EC2"/>
    <w:rsid w:val="0096198A"/>
    <w:rsid w:val="00961C23"/>
    <w:rsid w:val="00961EF7"/>
    <w:rsid w:val="00962023"/>
    <w:rsid w:val="00962993"/>
    <w:rsid w:val="00962D1D"/>
    <w:rsid w:val="0096402C"/>
    <w:rsid w:val="00964678"/>
    <w:rsid w:val="00964731"/>
    <w:rsid w:val="009652BE"/>
    <w:rsid w:val="00965457"/>
    <w:rsid w:val="009654D1"/>
    <w:rsid w:val="00965A68"/>
    <w:rsid w:val="00965A9D"/>
    <w:rsid w:val="00965AAB"/>
    <w:rsid w:val="009676F1"/>
    <w:rsid w:val="00967AA1"/>
    <w:rsid w:val="00967B7B"/>
    <w:rsid w:val="00967D11"/>
    <w:rsid w:val="009701BD"/>
    <w:rsid w:val="00970892"/>
    <w:rsid w:val="00970986"/>
    <w:rsid w:val="00970D77"/>
    <w:rsid w:val="009718EC"/>
    <w:rsid w:val="00971FAD"/>
    <w:rsid w:val="00972461"/>
    <w:rsid w:val="00972950"/>
    <w:rsid w:val="00973AA7"/>
    <w:rsid w:val="00973B65"/>
    <w:rsid w:val="009746DE"/>
    <w:rsid w:val="0097474D"/>
    <w:rsid w:val="00975777"/>
    <w:rsid w:val="009770BB"/>
    <w:rsid w:val="00977394"/>
    <w:rsid w:val="00977994"/>
    <w:rsid w:val="00980E3D"/>
    <w:rsid w:val="00981089"/>
    <w:rsid w:val="00981DDB"/>
    <w:rsid w:val="009826CE"/>
    <w:rsid w:val="00982744"/>
    <w:rsid w:val="00982D3E"/>
    <w:rsid w:val="00983C82"/>
    <w:rsid w:val="00984644"/>
    <w:rsid w:val="00985398"/>
    <w:rsid w:val="0098571A"/>
    <w:rsid w:val="00985773"/>
    <w:rsid w:val="00985A9C"/>
    <w:rsid w:val="00985FCF"/>
    <w:rsid w:val="00986705"/>
    <w:rsid w:val="00986890"/>
    <w:rsid w:val="00987310"/>
    <w:rsid w:val="00987507"/>
    <w:rsid w:val="0098792B"/>
    <w:rsid w:val="00987DC2"/>
    <w:rsid w:val="00987F99"/>
    <w:rsid w:val="00991206"/>
    <w:rsid w:val="00991434"/>
    <w:rsid w:val="00991B9A"/>
    <w:rsid w:val="00991D7D"/>
    <w:rsid w:val="00992164"/>
    <w:rsid w:val="00992855"/>
    <w:rsid w:val="00992EAC"/>
    <w:rsid w:val="0099311E"/>
    <w:rsid w:val="00993865"/>
    <w:rsid w:val="009945E8"/>
    <w:rsid w:val="009947C5"/>
    <w:rsid w:val="00994E67"/>
    <w:rsid w:val="00994EEC"/>
    <w:rsid w:val="0099579F"/>
    <w:rsid w:val="00995818"/>
    <w:rsid w:val="00995DFE"/>
    <w:rsid w:val="00996026"/>
    <w:rsid w:val="0099657C"/>
    <w:rsid w:val="00997206"/>
    <w:rsid w:val="0099770D"/>
    <w:rsid w:val="00997F12"/>
    <w:rsid w:val="009A05A9"/>
    <w:rsid w:val="009A187D"/>
    <w:rsid w:val="009A1C5C"/>
    <w:rsid w:val="009A239C"/>
    <w:rsid w:val="009A2B9B"/>
    <w:rsid w:val="009A3562"/>
    <w:rsid w:val="009A4E4C"/>
    <w:rsid w:val="009A5506"/>
    <w:rsid w:val="009A5858"/>
    <w:rsid w:val="009A5D1C"/>
    <w:rsid w:val="009A66A1"/>
    <w:rsid w:val="009A6926"/>
    <w:rsid w:val="009A6DCB"/>
    <w:rsid w:val="009A70CC"/>
    <w:rsid w:val="009A7398"/>
    <w:rsid w:val="009A77D4"/>
    <w:rsid w:val="009A7BEB"/>
    <w:rsid w:val="009B029F"/>
    <w:rsid w:val="009B05E8"/>
    <w:rsid w:val="009B0E6D"/>
    <w:rsid w:val="009B108B"/>
    <w:rsid w:val="009B16A5"/>
    <w:rsid w:val="009B1E27"/>
    <w:rsid w:val="009B26DF"/>
    <w:rsid w:val="009B3789"/>
    <w:rsid w:val="009B49D4"/>
    <w:rsid w:val="009B53CE"/>
    <w:rsid w:val="009B59E3"/>
    <w:rsid w:val="009B6538"/>
    <w:rsid w:val="009B67CA"/>
    <w:rsid w:val="009B6954"/>
    <w:rsid w:val="009B6A66"/>
    <w:rsid w:val="009B6BCE"/>
    <w:rsid w:val="009B6C2A"/>
    <w:rsid w:val="009B6EB0"/>
    <w:rsid w:val="009B70A5"/>
    <w:rsid w:val="009B73DD"/>
    <w:rsid w:val="009B7C4C"/>
    <w:rsid w:val="009B7C8A"/>
    <w:rsid w:val="009C1898"/>
    <w:rsid w:val="009C1BB7"/>
    <w:rsid w:val="009C2664"/>
    <w:rsid w:val="009C2D60"/>
    <w:rsid w:val="009C3A96"/>
    <w:rsid w:val="009C45EA"/>
    <w:rsid w:val="009C4C17"/>
    <w:rsid w:val="009C4D0F"/>
    <w:rsid w:val="009C51D3"/>
    <w:rsid w:val="009C60AA"/>
    <w:rsid w:val="009C6960"/>
    <w:rsid w:val="009C7983"/>
    <w:rsid w:val="009D0B12"/>
    <w:rsid w:val="009D0F4C"/>
    <w:rsid w:val="009D11F8"/>
    <w:rsid w:val="009D1370"/>
    <w:rsid w:val="009D1434"/>
    <w:rsid w:val="009D15D6"/>
    <w:rsid w:val="009D1A88"/>
    <w:rsid w:val="009D2D7C"/>
    <w:rsid w:val="009D2DED"/>
    <w:rsid w:val="009D334A"/>
    <w:rsid w:val="009D340D"/>
    <w:rsid w:val="009D38FD"/>
    <w:rsid w:val="009D3EBA"/>
    <w:rsid w:val="009D40BC"/>
    <w:rsid w:val="009D4574"/>
    <w:rsid w:val="009D4C50"/>
    <w:rsid w:val="009D5626"/>
    <w:rsid w:val="009D568B"/>
    <w:rsid w:val="009D5DF1"/>
    <w:rsid w:val="009D5E59"/>
    <w:rsid w:val="009D6079"/>
    <w:rsid w:val="009D63FA"/>
    <w:rsid w:val="009D6692"/>
    <w:rsid w:val="009D6EDB"/>
    <w:rsid w:val="009D702A"/>
    <w:rsid w:val="009D720C"/>
    <w:rsid w:val="009D77A7"/>
    <w:rsid w:val="009E04C4"/>
    <w:rsid w:val="009E0B59"/>
    <w:rsid w:val="009E1A08"/>
    <w:rsid w:val="009E1A4E"/>
    <w:rsid w:val="009E1BD1"/>
    <w:rsid w:val="009E1EFF"/>
    <w:rsid w:val="009E2AF0"/>
    <w:rsid w:val="009E55BB"/>
    <w:rsid w:val="009E6545"/>
    <w:rsid w:val="009E68FC"/>
    <w:rsid w:val="009E7346"/>
    <w:rsid w:val="009E797C"/>
    <w:rsid w:val="009E79F4"/>
    <w:rsid w:val="009F0D62"/>
    <w:rsid w:val="009F1687"/>
    <w:rsid w:val="009F242A"/>
    <w:rsid w:val="009F2C11"/>
    <w:rsid w:val="009F316A"/>
    <w:rsid w:val="009F351B"/>
    <w:rsid w:val="009F3749"/>
    <w:rsid w:val="009F4274"/>
    <w:rsid w:val="009F4837"/>
    <w:rsid w:val="009F50FF"/>
    <w:rsid w:val="009F5246"/>
    <w:rsid w:val="009F529B"/>
    <w:rsid w:val="009F54BB"/>
    <w:rsid w:val="009F59CE"/>
    <w:rsid w:val="009F5CA4"/>
    <w:rsid w:val="009F665D"/>
    <w:rsid w:val="009F6E1F"/>
    <w:rsid w:val="009F7E81"/>
    <w:rsid w:val="00A00009"/>
    <w:rsid w:val="00A001BA"/>
    <w:rsid w:val="00A011E3"/>
    <w:rsid w:val="00A0125C"/>
    <w:rsid w:val="00A01B70"/>
    <w:rsid w:val="00A01E0A"/>
    <w:rsid w:val="00A02CA4"/>
    <w:rsid w:val="00A02F2C"/>
    <w:rsid w:val="00A0335F"/>
    <w:rsid w:val="00A035FD"/>
    <w:rsid w:val="00A03898"/>
    <w:rsid w:val="00A03903"/>
    <w:rsid w:val="00A039B6"/>
    <w:rsid w:val="00A039C5"/>
    <w:rsid w:val="00A03AB3"/>
    <w:rsid w:val="00A03C5B"/>
    <w:rsid w:val="00A03E92"/>
    <w:rsid w:val="00A048A1"/>
    <w:rsid w:val="00A04BB7"/>
    <w:rsid w:val="00A06B3B"/>
    <w:rsid w:val="00A06F41"/>
    <w:rsid w:val="00A1042B"/>
    <w:rsid w:val="00A10801"/>
    <w:rsid w:val="00A10F10"/>
    <w:rsid w:val="00A11878"/>
    <w:rsid w:val="00A11DB6"/>
    <w:rsid w:val="00A1269E"/>
    <w:rsid w:val="00A126FB"/>
    <w:rsid w:val="00A12762"/>
    <w:rsid w:val="00A12948"/>
    <w:rsid w:val="00A12DF8"/>
    <w:rsid w:val="00A131D9"/>
    <w:rsid w:val="00A13387"/>
    <w:rsid w:val="00A13566"/>
    <w:rsid w:val="00A139D1"/>
    <w:rsid w:val="00A13DF4"/>
    <w:rsid w:val="00A14047"/>
    <w:rsid w:val="00A1421A"/>
    <w:rsid w:val="00A1602D"/>
    <w:rsid w:val="00A16BD6"/>
    <w:rsid w:val="00A170C7"/>
    <w:rsid w:val="00A17232"/>
    <w:rsid w:val="00A17908"/>
    <w:rsid w:val="00A20352"/>
    <w:rsid w:val="00A20879"/>
    <w:rsid w:val="00A20F7A"/>
    <w:rsid w:val="00A21918"/>
    <w:rsid w:val="00A21D27"/>
    <w:rsid w:val="00A21F05"/>
    <w:rsid w:val="00A21F42"/>
    <w:rsid w:val="00A23059"/>
    <w:rsid w:val="00A2361B"/>
    <w:rsid w:val="00A23726"/>
    <w:rsid w:val="00A2419A"/>
    <w:rsid w:val="00A24C47"/>
    <w:rsid w:val="00A24D96"/>
    <w:rsid w:val="00A24DCA"/>
    <w:rsid w:val="00A24E92"/>
    <w:rsid w:val="00A2548F"/>
    <w:rsid w:val="00A25B10"/>
    <w:rsid w:val="00A2632F"/>
    <w:rsid w:val="00A26846"/>
    <w:rsid w:val="00A26BB4"/>
    <w:rsid w:val="00A26F9A"/>
    <w:rsid w:val="00A275C0"/>
    <w:rsid w:val="00A305DA"/>
    <w:rsid w:val="00A30AE3"/>
    <w:rsid w:val="00A3110C"/>
    <w:rsid w:val="00A31995"/>
    <w:rsid w:val="00A32439"/>
    <w:rsid w:val="00A32C79"/>
    <w:rsid w:val="00A337A1"/>
    <w:rsid w:val="00A342A8"/>
    <w:rsid w:val="00A344AE"/>
    <w:rsid w:val="00A34BC9"/>
    <w:rsid w:val="00A35E5A"/>
    <w:rsid w:val="00A35EA3"/>
    <w:rsid w:val="00A3628B"/>
    <w:rsid w:val="00A363C6"/>
    <w:rsid w:val="00A3708D"/>
    <w:rsid w:val="00A37120"/>
    <w:rsid w:val="00A37156"/>
    <w:rsid w:val="00A37640"/>
    <w:rsid w:val="00A379B4"/>
    <w:rsid w:val="00A37D4D"/>
    <w:rsid w:val="00A4034F"/>
    <w:rsid w:val="00A41314"/>
    <w:rsid w:val="00A4189A"/>
    <w:rsid w:val="00A41CA1"/>
    <w:rsid w:val="00A41F47"/>
    <w:rsid w:val="00A427D8"/>
    <w:rsid w:val="00A43289"/>
    <w:rsid w:val="00A4359B"/>
    <w:rsid w:val="00A43FAF"/>
    <w:rsid w:val="00A443E4"/>
    <w:rsid w:val="00A445AC"/>
    <w:rsid w:val="00A45160"/>
    <w:rsid w:val="00A456B7"/>
    <w:rsid w:val="00A45BFD"/>
    <w:rsid w:val="00A45F7A"/>
    <w:rsid w:val="00A4671D"/>
    <w:rsid w:val="00A46809"/>
    <w:rsid w:val="00A46B2F"/>
    <w:rsid w:val="00A46C18"/>
    <w:rsid w:val="00A47BB9"/>
    <w:rsid w:val="00A47FAE"/>
    <w:rsid w:val="00A5067B"/>
    <w:rsid w:val="00A51323"/>
    <w:rsid w:val="00A51E15"/>
    <w:rsid w:val="00A51FAC"/>
    <w:rsid w:val="00A52A6C"/>
    <w:rsid w:val="00A53852"/>
    <w:rsid w:val="00A5422C"/>
    <w:rsid w:val="00A5457B"/>
    <w:rsid w:val="00A54D8D"/>
    <w:rsid w:val="00A5551A"/>
    <w:rsid w:val="00A55556"/>
    <w:rsid w:val="00A55844"/>
    <w:rsid w:val="00A559E0"/>
    <w:rsid w:val="00A56E64"/>
    <w:rsid w:val="00A57732"/>
    <w:rsid w:val="00A57980"/>
    <w:rsid w:val="00A57E2E"/>
    <w:rsid w:val="00A60B21"/>
    <w:rsid w:val="00A60C28"/>
    <w:rsid w:val="00A613A3"/>
    <w:rsid w:val="00A61729"/>
    <w:rsid w:val="00A62334"/>
    <w:rsid w:val="00A633BB"/>
    <w:rsid w:val="00A643A8"/>
    <w:rsid w:val="00A64FC7"/>
    <w:rsid w:val="00A65460"/>
    <w:rsid w:val="00A65476"/>
    <w:rsid w:val="00A6586D"/>
    <w:rsid w:val="00A65A64"/>
    <w:rsid w:val="00A65E1C"/>
    <w:rsid w:val="00A66488"/>
    <w:rsid w:val="00A665E4"/>
    <w:rsid w:val="00A666EE"/>
    <w:rsid w:val="00A67226"/>
    <w:rsid w:val="00A672B2"/>
    <w:rsid w:val="00A675B1"/>
    <w:rsid w:val="00A67C74"/>
    <w:rsid w:val="00A71040"/>
    <w:rsid w:val="00A71047"/>
    <w:rsid w:val="00A716AD"/>
    <w:rsid w:val="00A72897"/>
    <w:rsid w:val="00A73143"/>
    <w:rsid w:val="00A73154"/>
    <w:rsid w:val="00A73414"/>
    <w:rsid w:val="00A735A6"/>
    <w:rsid w:val="00A74137"/>
    <w:rsid w:val="00A74144"/>
    <w:rsid w:val="00A7429E"/>
    <w:rsid w:val="00A74785"/>
    <w:rsid w:val="00A747A5"/>
    <w:rsid w:val="00A7484D"/>
    <w:rsid w:val="00A74CE1"/>
    <w:rsid w:val="00A74D42"/>
    <w:rsid w:val="00A750BB"/>
    <w:rsid w:val="00A751CA"/>
    <w:rsid w:val="00A767EF"/>
    <w:rsid w:val="00A76EE7"/>
    <w:rsid w:val="00A771A3"/>
    <w:rsid w:val="00A773C3"/>
    <w:rsid w:val="00A77BF6"/>
    <w:rsid w:val="00A77CEB"/>
    <w:rsid w:val="00A77EDF"/>
    <w:rsid w:val="00A804E9"/>
    <w:rsid w:val="00A806DA"/>
    <w:rsid w:val="00A813CA"/>
    <w:rsid w:val="00A814FC"/>
    <w:rsid w:val="00A81608"/>
    <w:rsid w:val="00A818F6"/>
    <w:rsid w:val="00A819B9"/>
    <w:rsid w:val="00A81A28"/>
    <w:rsid w:val="00A826D6"/>
    <w:rsid w:val="00A834DF"/>
    <w:rsid w:val="00A8376E"/>
    <w:rsid w:val="00A83A2B"/>
    <w:rsid w:val="00A83A66"/>
    <w:rsid w:val="00A83BDA"/>
    <w:rsid w:val="00A83CD8"/>
    <w:rsid w:val="00A84080"/>
    <w:rsid w:val="00A85877"/>
    <w:rsid w:val="00A85E8C"/>
    <w:rsid w:val="00A86FAD"/>
    <w:rsid w:val="00A875AB"/>
    <w:rsid w:val="00A87672"/>
    <w:rsid w:val="00A87693"/>
    <w:rsid w:val="00A879A2"/>
    <w:rsid w:val="00A879A8"/>
    <w:rsid w:val="00A90E90"/>
    <w:rsid w:val="00A90F78"/>
    <w:rsid w:val="00A91068"/>
    <w:rsid w:val="00A91F45"/>
    <w:rsid w:val="00A92009"/>
    <w:rsid w:val="00A922DC"/>
    <w:rsid w:val="00A924EB"/>
    <w:rsid w:val="00A93FA6"/>
    <w:rsid w:val="00A94491"/>
    <w:rsid w:val="00A94A06"/>
    <w:rsid w:val="00A950F2"/>
    <w:rsid w:val="00A957EE"/>
    <w:rsid w:val="00A95810"/>
    <w:rsid w:val="00A95AC4"/>
    <w:rsid w:val="00A95B0B"/>
    <w:rsid w:val="00A95D34"/>
    <w:rsid w:val="00A9626B"/>
    <w:rsid w:val="00A96D9F"/>
    <w:rsid w:val="00A96E6C"/>
    <w:rsid w:val="00A972C7"/>
    <w:rsid w:val="00A974EF"/>
    <w:rsid w:val="00AA0865"/>
    <w:rsid w:val="00AA0FD5"/>
    <w:rsid w:val="00AA1813"/>
    <w:rsid w:val="00AA1D34"/>
    <w:rsid w:val="00AA1EC2"/>
    <w:rsid w:val="00AA21ED"/>
    <w:rsid w:val="00AA2591"/>
    <w:rsid w:val="00AA284F"/>
    <w:rsid w:val="00AA3B4A"/>
    <w:rsid w:val="00AA3DB3"/>
    <w:rsid w:val="00AA4FC8"/>
    <w:rsid w:val="00AA5F54"/>
    <w:rsid w:val="00AA6087"/>
    <w:rsid w:val="00AA6387"/>
    <w:rsid w:val="00AA6437"/>
    <w:rsid w:val="00AA6457"/>
    <w:rsid w:val="00AA7E8D"/>
    <w:rsid w:val="00AA7E91"/>
    <w:rsid w:val="00AB0687"/>
    <w:rsid w:val="00AB0690"/>
    <w:rsid w:val="00AB0AC1"/>
    <w:rsid w:val="00AB0B40"/>
    <w:rsid w:val="00AB14E7"/>
    <w:rsid w:val="00AB18A6"/>
    <w:rsid w:val="00AB1BEE"/>
    <w:rsid w:val="00AB1E93"/>
    <w:rsid w:val="00AB1EAC"/>
    <w:rsid w:val="00AB2F28"/>
    <w:rsid w:val="00AB38FA"/>
    <w:rsid w:val="00AB4127"/>
    <w:rsid w:val="00AB41A7"/>
    <w:rsid w:val="00AB458F"/>
    <w:rsid w:val="00AB5E42"/>
    <w:rsid w:val="00AB71A5"/>
    <w:rsid w:val="00AB764D"/>
    <w:rsid w:val="00AB7C1D"/>
    <w:rsid w:val="00AC02EF"/>
    <w:rsid w:val="00AC02FC"/>
    <w:rsid w:val="00AC088F"/>
    <w:rsid w:val="00AC0994"/>
    <w:rsid w:val="00AC09C4"/>
    <w:rsid w:val="00AC0F54"/>
    <w:rsid w:val="00AC0FE9"/>
    <w:rsid w:val="00AC1420"/>
    <w:rsid w:val="00AC1C56"/>
    <w:rsid w:val="00AC23AD"/>
    <w:rsid w:val="00AC250A"/>
    <w:rsid w:val="00AC2F69"/>
    <w:rsid w:val="00AC32EF"/>
    <w:rsid w:val="00AC33A5"/>
    <w:rsid w:val="00AC3B12"/>
    <w:rsid w:val="00AC43DC"/>
    <w:rsid w:val="00AC5100"/>
    <w:rsid w:val="00AC618D"/>
    <w:rsid w:val="00AC61EE"/>
    <w:rsid w:val="00AC6940"/>
    <w:rsid w:val="00AC6D91"/>
    <w:rsid w:val="00AC6DE5"/>
    <w:rsid w:val="00AC74CD"/>
    <w:rsid w:val="00AC7609"/>
    <w:rsid w:val="00AC7D8C"/>
    <w:rsid w:val="00AC7F4A"/>
    <w:rsid w:val="00AD05B6"/>
    <w:rsid w:val="00AD162A"/>
    <w:rsid w:val="00AD35BB"/>
    <w:rsid w:val="00AD3FAC"/>
    <w:rsid w:val="00AD4E9F"/>
    <w:rsid w:val="00AD5525"/>
    <w:rsid w:val="00AD6640"/>
    <w:rsid w:val="00AD69EE"/>
    <w:rsid w:val="00AD7A71"/>
    <w:rsid w:val="00AE03CF"/>
    <w:rsid w:val="00AE0660"/>
    <w:rsid w:val="00AE0DD1"/>
    <w:rsid w:val="00AE106E"/>
    <w:rsid w:val="00AE168C"/>
    <w:rsid w:val="00AE201C"/>
    <w:rsid w:val="00AE207D"/>
    <w:rsid w:val="00AE2113"/>
    <w:rsid w:val="00AE2377"/>
    <w:rsid w:val="00AE2DDF"/>
    <w:rsid w:val="00AE3966"/>
    <w:rsid w:val="00AE3C35"/>
    <w:rsid w:val="00AE50DF"/>
    <w:rsid w:val="00AE5EBC"/>
    <w:rsid w:val="00AE61E8"/>
    <w:rsid w:val="00AE7276"/>
    <w:rsid w:val="00AE75E6"/>
    <w:rsid w:val="00AE7BC0"/>
    <w:rsid w:val="00AE7D34"/>
    <w:rsid w:val="00AF015C"/>
    <w:rsid w:val="00AF056E"/>
    <w:rsid w:val="00AF0819"/>
    <w:rsid w:val="00AF0EE3"/>
    <w:rsid w:val="00AF14F0"/>
    <w:rsid w:val="00AF1646"/>
    <w:rsid w:val="00AF1A3E"/>
    <w:rsid w:val="00AF1AB6"/>
    <w:rsid w:val="00AF1E39"/>
    <w:rsid w:val="00AF27C5"/>
    <w:rsid w:val="00AF2D13"/>
    <w:rsid w:val="00AF2ED7"/>
    <w:rsid w:val="00AF2F7E"/>
    <w:rsid w:val="00AF30F0"/>
    <w:rsid w:val="00AF4476"/>
    <w:rsid w:val="00AF527D"/>
    <w:rsid w:val="00AF5870"/>
    <w:rsid w:val="00AF5A1F"/>
    <w:rsid w:val="00AF5CDA"/>
    <w:rsid w:val="00AF6088"/>
    <w:rsid w:val="00AF69EC"/>
    <w:rsid w:val="00AF6DEA"/>
    <w:rsid w:val="00AF78A2"/>
    <w:rsid w:val="00B001CE"/>
    <w:rsid w:val="00B00EAE"/>
    <w:rsid w:val="00B01953"/>
    <w:rsid w:val="00B0256B"/>
    <w:rsid w:val="00B02782"/>
    <w:rsid w:val="00B028DD"/>
    <w:rsid w:val="00B02C12"/>
    <w:rsid w:val="00B0361D"/>
    <w:rsid w:val="00B04983"/>
    <w:rsid w:val="00B04AAE"/>
    <w:rsid w:val="00B04BEE"/>
    <w:rsid w:val="00B04D8F"/>
    <w:rsid w:val="00B04F93"/>
    <w:rsid w:val="00B05780"/>
    <w:rsid w:val="00B05AF6"/>
    <w:rsid w:val="00B065DD"/>
    <w:rsid w:val="00B069CF"/>
    <w:rsid w:val="00B072C9"/>
    <w:rsid w:val="00B07A79"/>
    <w:rsid w:val="00B101AE"/>
    <w:rsid w:val="00B1152E"/>
    <w:rsid w:val="00B118E6"/>
    <w:rsid w:val="00B123F0"/>
    <w:rsid w:val="00B124DB"/>
    <w:rsid w:val="00B126EC"/>
    <w:rsid w:val="00B128FE"/>
    <w:rsid w:val="00B12F29"/>
    <w:rsid w:val="00B13628"/>
    <w:rsid w:val="00B137F2"/>
    <w:rsid w:val="00B13ACB"/>
    <w:rsid w:val="00B142FA"/>
    <w:rsid w:val="00B14887"/>
    <w:rsid w:val="00B14D68"/>
    <w:rsid w:val="00B153A0"/>
    <w:rsid w:val="00B16127"/>
    <w:rsid w:val="00B16216"/>
    <w:rsid w:val="00B172C3"/>
    <w:rsid w:val="00B201D3"/>
    <w:rsid w:val="00B20E20"/>
    <w:rsid w:val="00B21223"/>
    <w:rsid w:val="00B2133F"/>
    <w:rsid w:val="00B2150A"/>
    <w:rsid w:val="00B21AA5"/>
    <w:rsid w:val="00B2238B"/>
    <w:rsid w:val="00B239A4"/>
    <w:rsid w:val="00B23BE3"/>
    <w:rsid w:val="00B23E6E"/>
    <w:rsid w:val="00B25136"/>
    <w:rsid w:val="00B256A1"/>
    <w:rsid w:val="00B25D98"/>
    <w:rsid w:val="00B25DB5"/>
    <w:rsid w:val="00B25F30"/>
    <w:rsid w:val="00B2609D"/>
    <w:rsid w:val="00B26A5D"/>
    <w:rsid w:val="00B26F75"/>
    <w:rsid w:val="00B27501"/>
    <w:rsid w:val="00B2773C"/>
    <w:rsid w:val="00B278CA"/>
    <w:rsid w:val="00B304B4"/>
    <w:rsid w:val="00B304FF"/>
    <w:rsid w:val="00B305DC"/>
    <w:rsid w:val="00B30A75"/>
    <w:rsid w:val="00B3161D"/>
    <w:rsid w:val="00B32324"/>
    <w:rsid w:val="00B3353F"/>
    <w:rsid w:val="00B33F50"/>
    <w:rsid w:val="00B35002"/>
    <w:rsid w:val="00B358C5"/>
    <w:rsid w:val="00B35E12"/>
    <w:rsid w:val="00B35FCA"/>
    <w:rsid w:val="00B3605A"/>
    <w:rsid w:val="00B36691"/>
    <w:rsid w:val="00B36D16"/>
    <w:rsid w:val="00B36DE2"/>
    <w:rsid w:val="00B377F5"/>
    <w:rsid w:val="00B40118"/>
    <w:rsid w:val="00B401B1"/>
    <w:rsid w:val="00B40361"/>
    <w:rsid w:val="00B4054C"/>
    <w:rsid w:val="00B40806"/>
    <w:rsid w:val="00B40AB7"/>
    <w:rsid w:val="00B40D09"/>
    <w:rsid w:val="00B4138B"/>
    <w:rsid w:val="00B419AE"/>
    <w:rsid w:val="00B422B8"/>
    <w:rsid w:val="00B42582"/>
    <w:rsid w:val="00B42629"/>
    <w:rsid w:val="00B42A87"/>
    <w:rsid w:val="00B42DB9"/>
    <w:rsid w:val="00B43746"/>
    <w:rsid w:val="00B44A25"/>
    <w:rsid w:val="00B44BA0"/>
    <w:rsid w:val="00B44D0D"/>
    <w:rsid w:val="00B44EA8"/>
    <w:rsid w:val="00B45B29"/>
    <w:rsid w:val="00B46AAF"/>
    <w:rsid w:val="00B47266"/>
    <w:rsid w:val="00B47A82"/>
    <w:rsid w:val="00B47EE5"/>
    <w:rsid w:val="00B510CA"/>
    <w:rsid w:val="00B512B0"/>
    <w:rsid w:val="00B516EA"/>
    <w:rsid w:val="00B51895"/>
    <w:rsid w:val="00B51D25"/>
    <w:rsid w:val="00B52338"/>
    <w:rsid w:val="00B523DD"/>
    <w:rsid w:val="00B52958"/>
    <w:rsid w:val="00B5298C"/>
    <w:rsid w:val="00B52D9B"/>
    <w:rsid w:val="00B5302E"/>
    <w:rsid w:val="00B5314F"/>
    <w:rsid w:val="00B5319E"/>
    <w:rsid w:val="00B53551"/>
    <w:rsid w:val="00B53D0B"/>
    <w:rsid w:val="00B541F9"/>
    <w:rsid w:val="00B5474C"/>
    <w:rsid w:val="00B54AB5"/>
    <w:rsid w:val="00B54D12"/>
    <w:rsid w:val="00B54E75"/>
    <w:rsid w:val="00B55ECA"/>
    <w:rsid w:val="00B560F3"/>
    <w:rsid w:val="00B5625A"/>
    <w:rsid w:val="00B57505"/>
    <w:rsid w:val="00B60B86"/>
    <w:rsid w:val="00B6103F"/>
    <w:rsid w:val="00B61211"/>
    <w:rsid w:val="00B62954"/>
    <w:rsid w:val="00B62C04"/>
    <w:rsid w:val="00B62D4A"/>
    <w:rsid w:val="00B6391A"/>
    <w:rsid w:val="00B63C72"/>
    <w:rsid w:val="00B63DF5"/>
    <w:rsid w:val="00B63E0A"/>
    <w:rsid w:val="00B64450"/>
    <w:rsid w:val="00B6450D"/>
    <w:rsid w:val="00B64D39"/>
    <w:rsid w:val="00B650BB"/>
    <w:rsid w:val="00B6536A"/>
    <w:rsid w:val="00B654A0"/>
    <w:rsid w:val="00B671F0"/>
    <w:rsid w:val="00B67351"/>
    <w:rsid w:val="00B6755B"/>
    <w:rsid w:val="00B675F4"/>
    <w:rsid w:val="00B6773F"/>
    <w:rsid w:val="00B6799B"/>
    <w:rsid w:val="00B67A36"/>
    <w:rsid w:val="00B705E9"/>
    <w:rsid w:val="00B7064A"/>
    <w:rsid w:val="00B70720"/>
    <w:rsid w:val="00B714EA"/>
    <w:rsid w:val="00B71768"/>
    <w:rsid w:val="00B71788"/>
    <w:rsid w:val="00B717AA"/>
    <w:rsid w:val="00B718D0"/>
    <w:rsid w:val="00B71950"/>
    <w:rsid w:val="00B71D32"/>
    <w:rsid w:val="00B71DAC"/>
    <w:rsid w:val="00B7276E"/>
    <w:rsid w:val="00B727DE"/>
    <w:rsid w:val="00B7334F"/>
    <w:rsid w:val="00B7355F"/>
    <w:rsid w:val="00B73ADB"/>
    <w:rsid w:val="00B73C1A"/>
    <w:rsid w:val="00B73C4D"/>
    <w:rsid w:val="00B73FC3"/>
    <w:rsid w:val="00B7447A"/>
    <w:rsid w:val="00B750A0"/>
    <w:rsid w:val="00B757A3"/>
    <w:rsid w:val="00B76859"/>
    <w:rsid w:val="00B77009"/>
    <w:rsid w:val="00B770CD"/>
    <w:rsid w:val="00B77A55"/>
    <w:rsid w:val="00B77D00"/>
    <w:rsid w:val="00B77F4E"/>
    <w:rsid w:val="00B77F5A"/>
    <w:rsid w:val="00B80538"/>
    <w:rsid w:val="00B80DB9"/>
    <w:rsid w:val="00B80E8F"/>
    <w:rsid w:val="00B819A9"/>
    <w:rsid w:val="00B8200E"/>
    <w:rsid w:val="00B8328B"/>
    <w:rsid w:val="00B83AF0"/>
    <w:rsid w:val="00B84437"/>
    <w:rsid w:val="00B84969"/>
    <w:rsid w:val="00B86BAC"/>
    <w:rsid w:val="00B86DA5"/>
    <w:rsid w:val="00B86E15"/>
    <w:rsid w:val="00B8707E"/>
    <w:rsid w:val="00B87931"/>
    <w:rsid w:val="00B90B6A"/>
    <w:rsid w:val="00B90D27"/>
    <w:rsid w:val="00B90D73"/>
    <w:rsid w:val="00B90FC9"/>
    <w:rsid w:val="00B91FC6"/>
    <w:rsid w:val="00B92053"/>
    <w:rsid w:val="00B93252"/>
    <w:rsid w:val="00B93B01"/>
    <w:rsid w:val="00B93D6D"/>
    <w:rsid w:val="00B94C3E"/>
    <w:rsid w:val="00B94D3E"/>
    <w:rsid w:val="00B95FBD"/>
    <w:rsid w:val="00B960B6"/>
    <w:rsid w:val="00B96939"/>
    <w:rsid w:val="00B97068"/>
    <w:rsid w:val="00B97216"/>
    <w:rsid w:val="00B97410"/>
    <w:rsid w:val="00B9774C"/>
    <w:rsid w:val="00B978D6"/>
    <w:rsid w:val="00B97BA2"/>
    <w:rsid w:val="00BA0157"/>
    <w:rsid w:val="00BA0B01"/>
    <w:rsid w:val="00BA2343"/>
    <w:rsid w:val="00BA237F"/>
    <w:rsid w:val="00BA2450"/>
    <w:rsid w:val="00BA2AB6"/>
    <w:rsid w:val="00BA2DDB"/>
    <w:rsid w:val="00BA3630"/>
    <w:rsid w:val="00BA3B56"/>
    <w:rsid w:val="00BA3E92"/>
    <w:rsid w:val="00BA40F0"/>
    <w:rsid w:val="00BA449B"/>
    <w:rsid w:val="00BA456E"/>
    <w:rsid w:val="00BA5239"/>
    <w:rsid w:val="00BA6372"/>
    <w:rsid w:val="00BA6547"/>
    <w:rsid w:val="00BA695B"/>
    <w:rsid w:val="00BA7483"/>
    <w:rsid w:val="00BA76C9"/>
    <w:rsid w:val="00BB0E6C"/>
    <w:rsid w:val="00BB0FA2"/>
    <w:rsid w:val="00BB11A7"/>
    <w:rsid w:val="00BB16E0"/>
    <w:rsid w:val="00BB1D52"/>
    <w:rsid w:val="00BB37FC"/>
    <w:rsid w:val="00BB3FDA"/>
    <w:rsid w:val="00BB57D6"/>
    <w:rsid w:val="00BB58ED"/>
    <w:rsid w:val="00BB628A"/>
    <w:rsid w:val="00BB678B"/>
    <w:rsid w:val="00BB6815"/>
    <w:rsid w:val="00BB69BA"/>
    <w:rsid w:val="00BB7778"/>
    <w:rsid w:val="00BB7935"/>
    <w:rsid w:val="00BC0920"/>
    <w:rsid w:val="00BC0D15"/>
    <w:rsid w:val="00BC0E7B"/>
    <w:rsid w:val="00BC0F13"/>
    <w:rsid w:val="00BC0F1C"/>
    <w:rsid w:val="00BC15F8"/>
    <w:rsid w:val="00BC1BF5"/>
    <w:rsid w:val="00BC1D24"/>
    <w:rsid w:val="00BC22E8"/>
    <w:rsid w:val="00BC3456"/>
    <w:rsid w:val="00BC41CD"/>
    <w:rsid w:val="00BC4AB9"/>
    <w:rsid w:val="00BC4B08"/>
    <w:rsid w:val="00BC4BFF"/>
    <w:rsid w:val="00BC5460"/>
    <w:rsid w:val="00BC59EA"/>
    <w:rsid w:val="00BC5A93"/>
    <w:rsid w:val="00BC60B8"/>
    <w:rsid w:val="00BC6154"/>
    <w:rsid w:val="00BC63C3"/>
    <w:rsid w:val="00BC641E"/>
    <w:rsid w:val="00BC69F4"/>
    <w:rsid w:val="00BC769D"/>
    <w:rsid w:val="00BC7F2E"/>
    <w:rsid w:val="00BD01B5"/>
    <w:rsid w:val="00BD0298"/>
    <w:rsid w:val="00BD03DE"/>
    <w:rsid w:val="00BD03E7"/>
    <w:rsid w:val="00BD0704"/>
    <w:rsid w:val="00BD0A11"/>
    <w:rsid w:val="00BD0C55"/>
    <w:rsid w:val="00BD0C56"/>
    <w:rsid w:val="00BD1F8A"/>
    <w:rsid w:val="00BD2DD1"/>
    <w:rsid w:val="00BD2E19"/>
    <w:rsid w:val="00BD334C"/>
    <w:rsid w:val="00BD3A1A"/>
    <w:rsid w:val="00BD4B2F"/>
    <w:rsid w:val="00BD4CF5"/>
    <w:rsid w:val="00BD52E4"/>
    <w:rsid w:val="00BD5963"/>
    <w:rsid w:val="00BD5AB1"/>
    <w:rsid w:val="00BD5E42"/>
    <w:rsid w:val="00BD6142"/>
    <w:rsid w:val="00BD6634"/>
    <w:rsid w:val="00BD6962"/>
    <w:rsid w:val="00BD6CA6"/>
    <w:rsid w:val="00BD7113"/>
    <w:rsid w:val="00BD7276"/>
    <w:rsid w:val="00BE01E3"/>
    <w:rsid w:val="00BE06EB"/>
    <w:rsid w:val="00BE0E37"/>
    <w:rsid w:val="00BE0EA7"/>
    <w:rsid w:val="00BE1256"/>
    <w:rsid w:val="00BE1473"/>
    <w:rsid w:val="00BE1D3E"/>
    <w:rsid w:val="00BE1D90"/>
    <w:rsid w:val="00BE27B8"/>
    <w:rsid w:val="00BE2E3E"/>
    <w:rsid w:val="00BE4AEA"/>
    <w:rsid w:val="00BE4C2D"/>
    <w:rsid w:val="00BE696D"/>
    <w:rsid w:val="00BE7285"/>
    <w:rsid w:val="00BE77A6"/>
    <w:rsid w:val="00BF065E"/>
    <w:rsid w:val="00BF0A35"/>
    <w:rsid w:val="00BF111C"/>
    <w:rsid w:val="00BF12AA"/>
    <w:rsid w:val="00BF14FF"/>
    <w:rsid w:val="00BF21C0"/>
    <w:rsid w:val="00BF240E"/>
    <w:rsid w:val="00BF2B10"/>
    <w:rsid w:val="00BF2E77"/>
    <w:rsid w:val="00BF2E86"/>
    <w:rsid w:val="00BF3D2A"/>
    <w:rsid w:val="00BF3EBA"/>
    <w:rsid w:val="00BF44A7"/>
    <w:rsid w:val="00BF44B2"/>
    <w:rsid w:val="00BF578D"/>
    <w:rsid w:val="00BF5EFC"/>
    <w:rsid w:val="00BF6147"/>
    <w:rsid w:val="00BF652E"/>
    <w:rsid w:val="00BF69A6"/>
    <w:rsid w:val="00BF6C73"/>
    <w:rsid w:val="00BF6C84"/>
    <w:rsid w:val="00BF6CB9"/>
    <w:rsid w:val="00BF7272"/>
    <w:rsid w:val="00BF776A"/>
    <w:rsid w:val="00BF79B9"/>
    <w:rsid w:val="00C002E4"/>
    <w:rsid w:val="00C00645"/>
    <w:rsid w:val="00C0080C"/>
    <w:rsid w:val="00C0115D"/>
    <w:rsid w:val="00C012D7"/>
    <w:rsid w:val="00C013D2"/>
    <w:rsid w:val="00C019F8"/>
    <w:rsid w:val="00C01FCE"/>
    <w:rsid w:val="00C01FFA"/>
    <w:rsid w:val="00C02010"/>
    <w:rsid w:val="00C02B94"/>
    <w:rsid w:val="00C02C3E"/>
    <w:rsid w:val="00C03AD4"/>
    <w:rsid w:val="00C03EA2"/>
    <w:rsid w:val="00C03EAD"/>
    <w:rsid w:val="00C04472"/>
    <w:rsid w:val="00C04674"/>
    <w:rsid w:val="00C04EE1"/>
    <w:rsid w:val="00C05470"/>
    <w:rsid w:val="00C058DD"/>
    <w:rsid w:val="00C06315"/>
    <w:rsid w:val="00C0663A"/>
    <w:rsid w:val="00C06D79"/>
    <w:rsid w:val="00C07230"/>
    <w:rsid w:val="00C07AE2"/>
    <w:rsid w:val="00C105EF"/>
    <w:rsid w:val="00C108EA"/>
    <w:rsid w:val="00C10A97"/>
    <w:rsid w:val="00C10DBD"/>
    <w:rsid w:val="00C11695"/>
    <w:rsid w:val="00C11E18"/>
    <w:rsid w:val="00C1201C"/>
    <w:rsid w:val="00C121F2"/>
    <w:rsid w:val="00C12371"/>
    <w:rsid w:val="00C12642"/>
    <w:rsid w:val="00C1441E"/>
    <w:rsid w:val="00C14548"/>
    <w:rsid w:val="00C15267"/>
    <w:rsid w:val="00C157DF"/>
    <w:rsid w:val="00C1667A"/>
    <w:rsid w:val="00C2034B"/>
    <w:rsid w:val="00C20487"/>
    <w:rsid w:val="00C20622"/>
    <w:rsid w:val="00C20A06"/>
    <w:rsid w:val="00C20DEE"/>
    <w:rsid w:val="00C20E15"/>
    <w:rsid w:val="00C21085"/>
    <w:rsid w:val="00C21E98"/>
    <w:rsid w:val="00C22AFB"/>
    <w:rsid w:val="00C22B0D"/>
    <w:rsid w:val="00C22D2D"/>
    <w:rsid w:val="00C22F12"/>
    <w:rsid w:val="00C239E5"/>
    <w:rsid w:val="00C23C11"/>
    <w:rsid w:val="00C247F8"/>
    <w:rsid w:val="00C248B7"/>
    <w:rsid w:val="00C24B9A"/>
    <w:rsid w:val="00C24E60"/>
    <w:rsid w:val="00C24FE8"/>
    <w:rsid w:val="00C25455"/>
    <w:rsid w:val="00C25DB9"/>
    <w:rsid w:val="00C2644F"/>
    <w:rsid w:val="00C271E9"/>
    <w:rsid w:val="00C27643"/>
    <w:rsid w:val="00C2764A"/>
    <w:rsid w:val="00C31136"/>
    <w:rsid w:val="00C312EB"/>
    <w:rsid w:val="00C32031"/>
    <w:rsid w:val="00C324B4"/>
    <w:rsid w:val="00C325FD"/>
    <w:rsid w:val="00C333B0"/>
    <w:rsid w:val="00C3374D"/>
    <w:rsid w:val="00C33D6E"/>
    <w:rsid w:val="00C34674"/>
    <w:rsid w:val="00C34948"/>
    <w:rsid w:val="00C34D41"/>
    <w:rsid w:val="00C35170"/>
    <w:rsid w:val="00C35B89"/>
    <w:rsid w:val="00C3629B"/>
    <w:rsid w:val="00C36333"/>
    <w:rsid w:val="00C36402"/>
    <w:rsid w:val="00C3675D"/>
    <w:rsid w:val="00C36C98"/>
    <w:rsid w:val="00C37332"/>
    <w:rsid w:val="00C374D9"/>
    <w:rsid w:val="00C376B0"/>
    <w:rsid w:val="00C401BD"/>
    <w:rsid w:val="00C40E62"/>
    <w:rsid w:val="00C41665"/>
    <w:rsid w:val="00C417AD"/>
    <w:rsid w:val="00C41BC5"/>
    <w:rsid w:val="00C42038"/>
    <w:rsid w:val="00C422B9"/>
    <w:rsid w:val="00C428B5"/>
    <w:rsid w:val="00C43691"/>
    <w:rsid w:val="00C43767"/>
    <w:rsid w:val="00C43F60"/>
    <w:rsid w:val="00C44449"/>
    <w:rsid w:val="00C44549"/>
    <w:rsid w:val="00C452FC"/>
    <w:rsid w:val="00C45959"/>
    <w:rsid w:val="00C469A3"/>
    <w:rsid w:val="00C47682"/>
    <w:rsid w:val="00C478C5"/>
    <w:rsid w:val="00C47BAD"/>
    <w:rsid w:val="00C47F76"/>
    <w:rsid w:val="00C51452"/>
    <w:rsid w:val="00C51E73"/>
    <w:rsid w:val="00C52269"/>
    <w:rsid w:val="00C52496"/>
    <w:rsid w:val="00C527B5"/>
    <w:rsid w:val="00C52B45"/>
    <w:rsid w:val="00C52E31"/>
    <w:rsid w:val="00C53568"/>
    <w:rsid w:val="00C541DD"/>
    <w:rsid w:val="00C54BEA"/>
    <w:rsid w:val="00C55716"/>
    <w:rsid w:val="00C55AA2"/>
    <w:rsid w:val="00C56BF6"/>
    <w:rsid w:val="00C5779B"/>
    <w:rsid w:val="00C577DA"/>
    <w:rsid w:val="00C61169"/>
    <w:rsid w:val="00C611F8"/>
    <w:rsid w:val="00C618B8"/>
    <w:rsid w:val="00C61FE8"/>
    <w:rsid w:val="00C62254"/>
    <w:rsid w:val="00C6227C"/>
    <w:rsid w:val="00C6237D"/>
    <w:rsid w:val="00C628A8"/>
    <w:rsid w:val="00C62B55"/>
    <w:rsid w:val="00C62EAE"/>
    <w:rsid w:val="00C630FE"/>
    <w:rsid w:val="00C633CF"/>
    <w:rsid w:val="00C639FD"/>
    <w:rsid w:val="00C63C01"/>
    <w:rsid w:val="00C64686"/>
    <w:rsid w:val="00C6468C"/>
    <w:rsid w:val="00C649ED"/>
    <w:rsid w:val="00C64CE8"/>
    <w:rsid w:val="00C6590B"/>
    <w:rsid w:val="00C659D7"/>
    <w:rsid w:val="00C660FD"/>
    <w:rsid w:val="00C661A6"/>
    <w:rsid w:val="00C66398"/>
    <w:rsid w:val="00C66761"/>
    <w:rsid w:val="00C66834"/>
    <w:rsid w:val="00C6779F"/>
    <w:rsid w:val="00C67A4C"/>
    <w:rsid w:val="00C70A32"/>
    <w:rsid w:val="00C71064"/>
    <w:rsid w:val="00C714CB"/>
    <w:rsid w:val="00C715D9"/>
    <w:rsid w:val="00C7220E"/>
    <w:rsid w:val="00C72B3E"/>
    <w:rsid w:val="00C73E04"/>
    <w:rsid w:val="00C751ED"/>
    <w:rsid w:val="00C757A3"/>
    <w:rsid w:val="00C757EC"/>
    <w:rsid w:val="00C7586D"/>
    <w:rsid w:val="00C7590F"/>
    <w:rsid w:val="00C75B4F"/>
    <w:rsid w:val="00C75BB9"/>
    <w:rsid w:val="00C76F43"/>
    <w:rsid w:val="00C777DA"/>
    <w:rsid w:val="00C77D29"/>
    <w:rsid w:val="00C80258"/>
    <w:rsid w:val="00C8074D"/>
    <w:rsid w:val="00C80B51"/>
    <w:rsid w:val="00C80F36"/>
    <w:rsid w:val="00C8199F"/>
    <w:rsid w:val="00C81CAB"/>
    <w:rsid w:val="00C81F4D"/>
    <w:rsid w:val="00C8207B"/>
    <w:rsid w:val="00C82417"/>
    <w:rsid w:val="00C82659"/>
    <w:rsid w:val="00C831C4"/>
    <w:rsid w:val="00C83B02"/>
    <w:rsid w:val="00C83DA6"/>
    <w:rsid w:val="00C84D37"/>
    <w:rsid w:val="00C85013"/>
    <w:rsid w:val="00C85129"/>
    <w:rsid w:val="00C85985"/>
    <w:rsid w:val="00C859BC"/>
    <w:rsid w:val="00C86E53"/>
    <w:rsid w:val="00C87426"/>
    <w:rsid w:val="00C87B4A"/>
    <w:rsid w:val="00C87B7E"/>
    <w:rsid w:val="00C9017E"/>
    <w:rsid w:val="00C910F6"/>
    <w:rsid w:val="00C91E6C"/>
    <w:rsid w:val="00C924EB"/>
    <w:rsid w:val="00C92E3F"/>
    <w:rsid w:val="00C93280"/>
    <w:rsid w:val="00C93D06"/>
    <w:rsid w:val="00C94A30"/>
    <w:rsid w:val="00C95162"/>
    <w:rsid w:val="00C95520"/>
    <w:rsid w:val="00C957B2"/>
    <w:rsid w:val="00C95E01"/>
    <w:rsid w:val="00C9684F"/>
    <w:rsid w:val="00C9692E"/>
    <w:rsid w:val="00C96D49"/>
    <w:rsid w:val="00C972B8"/>
    <w:rsid w:val="00C97B05"/>
    <w:rsid w:val="00C97CA7"/>
    <w:rsid w:val="00CA0CC6"/>
    <w:rsid w:val="00CA0DAB"/>
    <w:rsid w:val="00CA1607"/>
    <w:rsid w:val="00CA163C"/>
    <w:rsid w:val="00CA1DF3"/>
    <w:rsid w:val="00CA235D"/>
    <w:rsid w:val="00CA252E"/>
    <w:rsid w:val="00CA2C6C"/>
    <w:rsid w:val="00CA2E3A"/>
    <w:rsid w:val="00CA32A5"/>
    <w:rsid w:val="00CA3DFF"/>
    <w:rsid w:val="00CA4799"/>
    <w:rsid w:val="00CA5183"/>
    <w:rsid w:val="00CA5AEC"/>
    <w:rsid w:val="00CA6228"/>
    <w:rsid w:val="00CA679C"/>
    <w:rsid w:val="00CA70E6"/>
    <w:rsid w:val="00CA72B1"/>
    <w:rsid w:val="00CA7B08"/>
    <w:rsid w:val="00CA7CC2"/>
    <w:rsid w:val="00CB086D"/>
    <w:rsid w:val="00CB0AAE"/>
    <w:rsid w:val="00CB0DD4"/>
    <w:rsid w:val="00CB1BD4"/>
    <w:rsid w:val="00CB1C85"/>
    <w:rsid w:val="00CB227A"/>
    <w:rsid w:val="00CB267B"/>
    <w:rsid w:val="00CB2A47"/>
    <w:rsid w:val="00CB2FEC"/>
    <w:rsid w:val="00CB3458"/>
    <w:rsid w:val="00CB362E"/>
    <w:rsid w:val="00CB4867"/>
    <w:rsid w:val="00CB5442"/>
    <w:rsid w:val="00CB5457"/>
    <w:rsid w:val="00CB547A"/>
    <w:rsid w:val="00CB5A9D"/>
    <w:rsid w:val="00CB5ACA"/>
    <w:rsid w:val="00CB5BB9"/>
    <w:rsid w:val="00CB5FAF"/>
    <w:rsid w:val="00CB69A7"/>
    <w:rsid w:val="00CB6E7F"/>
    <w:rsid w:val="00CB6F95"/>
    <w:rsid w:val="00CB723A"/>
    <w:rsid w:val="00CB7260"/>
    <w:rsid w:val="00CB7CD5"/>
    <w:rsid w:val="00CB7D33"/>
    <w:rsid w:val="00CC024E"/>
    <w:rsid w:val="00CC06E4"/>
    <w:rsid w:val="00CC06EE"/>
    <w:rsid w:val="00CC0A6B"/>
    <w:rsid w:val="00CC13B7"/>
    <w:rsid w:val="00CC15BB"/>
    <w:rsid w:val="00CC1CC0"/>
    <w:rsid w:val="00CC27F7"/>
    <w:rsid w:val="00CC29C4"/>
    <w:rsid w:val="00CC3583"/>
    <w:rsid w:val="00CC47EC"/>
    <w:rsid w:val="00CC4C52"/>
    <w:rsid w:val="00CC520C"/>
    <w:rsid w:val="00CC5904"/>
    <w:rsid w:val="00CC6189"/>
    <w:rsid w:val="00CC61F1"/>
    <w:rsid w:val="00CC6B82"/>
    <w:rsid w:val="00CC6D28"/>
    <w:rsid w:val="00CC7348"/>
    <w:rsid w:val="00CC7C05"/>
    <w:rsid w:val="00CC7CBD"/>
    <w:rsid w:val="00CC7D5B"/>
    <w:rsid w:val="00CD035A"/>
    <w:rsid w:val="00CD08BE"/>
    <w:rsid w:val="00CD158A"/>
    <w:rsid w:val="00CD3411"/>
    <w:rsid w:val="00CD3774"/>
    <w:rsid w:val="00CD453C"/>
    <w:rsid w:val="00CD455D"/>
    <w:rsid w:val="00CD45D0"/>
    <w:rsid w:val="00CD633B"/>
    <w:rsid w:val="00CD6D0B"/>
    <w:rsid w:val="00CD6E8F"/>
    <w:rsid w:val="00CD6F1B"/>
    <w:rsid w:val="00CD72B4"/>
    <w:rsid w:val="00CD79E4"/>
    <w:rsid w:val="00CD7A80"/>
    <w:rsid w:val="00CE00B8"/>
    <w:rsid w:val="00CE06A2"/>
    <w:rsid w:val="00CE0EC0"/>
    <w:rsid w:val="00CE0F02"/>
    <w:rsid w:val="00CE14DC"/>
    <w:rsid w:val="00CE17EB"/>
    <w:rsid w:val="00CE2038"/>
    <w:rsid w:val="00CE2254"/>
    <w:rsid w:val="00CE2A99"/>
    <w:rsid w:val="00CE2F95"/>
    <w:rsid w:val="00CE34A2"/>
    <w:rsid w:val="00CE3721"/>
    <w:rsid w:val="00CE3749"/>
    <w:rsid w:val="00CE3D66"/>
    <w:rsid w:val="00CE3F2D"/>
    <w:rsid w:val="00CE451B"/>
    <w:rsid w:val="00CE4C45"/>
    <w:rsid w:val="00CE5F6F"/>
    <w:rsid w:val="00CE5FA4"/>
    <w:rsid w:val="00CE6595"/>
    <w:rsid w:val="00CE6ADC"/>
    <w:rsid w:val="00CE6EE6"/>
    <w:rsid w:val="00CE7372"/>
    <w:rsid w:val="00CF02BD"/>
    <w:rsid w:val="00CF177A"/>
    <w:rsid w:val="00CF191F"/>
    <w:rsid w:val="00CF1F85"/>
    <w:rsid w:val="00CF2712"/>
    <w:rsid w:val="00CF27B3"/>
    <w:rsid w:val="00CF31B9"/>
    <w:rsid w:val="00CF3507"/>
    <w:rsid w:val="00CF37F8"/>
    <w:rsid w:val="00CF3B20"/>
    <w:rsid w:val="00CF3C46"/>
    <w:rsid w:val="00CF406D"/>
    <w:rsid w:val="00CF4C35"/>
    <w:rsid w:val="00CF5318"/>
    <w:rsid w:val="00CF5F7C"/>
    <w:rsid w:val="00CF6741"/>
    <w:rsid w:val="00CF6778"/>
    <w:rsid w:val="00CF6BE8"/>
    <w:rsid w:val="00CF6F59"/>
    <w:rsid w:val="00CF72B4"/>
    <w:rsid w:val="00CF7E71"/>
    <w:rsid w:val="00D011CF"/>
    <w:rsid w:val="00D01F24"/>
    <w:rsid w:val="00D024B4"/>
    <w:rsid w:val="00D0275B"/>
    <w:rsid w:val="00D02B0A"/>
    <w:rsid w:val="00D02B7B"/>
    <w:rsid w:val="00D03383"/>
    <w:rsid w:val="00D0365A"/>
    <w:rsid w:val="00D04430"/>
    <w:rsid w:val="00D04BAA"/>
    <w:rsid w:val="00D0590B"/>
    <w:rsid w:val="00D06107"/>
    <w:rsid w:val="00D0688A"/>
    <w:rsid w:val="00D06B78"/>
    <w:rsid w:val="00D06DD0"/>
    <w:rsid w:val="00D07EF8"/>
    <w:rsid w:val="00D11FE5"/>
    <w:rsid w:val="00D1206C"/>
    <w:rsid w:val="00D12F7D"/>
    <w:rsid w:val="00D139FB"/>
    <w:rsid w:val="00D13B98"/>
    <w:rsid w:val="00D13C5C"/>
    <w:rsid w:val="00D141B9"/>
    <w:rsid w:val="00D14298"/>
    <w:rsid w:val="00D14AEE"/>
    <w:rsid w:val="00D15B38"/>
    <w:rsid w:val="00D1764E"/>
    <w:rsid w:val="00D200DF"/>
    <w:rsid w:val="00D2021B"/>
    <w:rsid w:val="00D213C5"/>
    <w:rsid w:val="00D218E7"/>
    <w:rsid w:val="00D21C6B"/>
    <w:rsid w:val="00D225F1"/>
    <w:rsid w:val="00D228EF"/>
    <w:rsid w:val="00D22BFB"/>
    <w:rsid w:val="00D23F34"/>
    <w:rsid w:val="00D23FE7"/>
    <w:rsid w:val="00D243F2"/>
    <w:rsid w:val="00D256FB"/>
    <w:rsid w:val="00D25D41"/>
    <w:rsid w:val="00D25D59"/>
    <w:rsid w:val="00D2657C"/>
    <w:rsid w:val="00D2711B"/>
    <w:rsid w:val="00D27406"/>
    <w:rsid w:val="00D27715"/>
    <w:rsid w:val="00D27F01"/>
    <w:rsid w:val="00D3024A"/>
    <w:rsid w:val="00D302D8"/>
    <w:rsid w:val="00D30B7A"/>
    <w:rsid w:val="00D30E43"/>
    <w:rsid w:val="00D31241"/>
    <w:rsid w:val="00D31F4B"/>
    <w:rsid w:val="00D3251E"/>
    <w:rsid w:val="00D3266A"/>
    <w:rsid w:val="00D32B1A"/>
    <w:rsid w:val="00D33200"/>
    <w:rsid w:val="00D332DF"/>
    <w:rsid w:val="00D33474"/>
    <w:rsid w:val="00D3392C"/>
    <w:rsid w:val="00D3411B"/>
    <w:rsid w:val="00D34306"/>
    <w:rsid w:val="00D3445C"/>
    <w:rsid w:val="00D344AA"/>
    <w:rsid w:val="00D34979"/>
    <w:rsid w:val="00D35089"/>
    <w:rsid w:val="00D35707"/>
    <w:rsid w:val="00D35E5A"/>
    <w:rsid w:val="00D3610C"/>
    <w:rsid w:val="00D3629D"/>
    <w:rsid w:val="00D36F85"/>
    <w:rsid w:val="00D37875"/>
    <w:rsid w:val="00D37C20"/>
    <w:rsid w:val="00D403E3"/>
    <w:rsid w:val="00D40929"/>
    <w:rsid w:val="00D4093D"/>
    <w:rsid w:val="00D41293"/>
    <w:rsid w:val="00D414E3"/>
    <w:rsid w:val="00D41923"/>
    <w:rsid w:val="00D41B97"/>
    <w:rsid w:val="00D4253C"/>
    <w:rsid w:val="00D428F1"/>
    <w:rsid w:val="00D42BC5"/>
    <w:rsid w:val="00D4573F"/>
    <w:rsid w:val="00D4578A"/>
    <w:rsid w:val="00D462D6"/>
    <w:rsid w:val="00D4646F"/>
    <w:rsid w:val="00D46A0D"/>
    <w:rsid w:val="00D51001"/>
    <w:rsid w:val="00D5208A"/>
    <w:rsid w:val="00D52200"/>
    <w:rsid w:val="00D535F7"/>
    <w:rsid w:val="00D536E7"/>
    <w:rsid w:val="00D54499"/>
    <w:rsid w:val="00D553C1"/>
    <w:rsid w:val="00D559BF"/>
    <w:rsid w:val="00D55FA3"/>
    <w:rsid w:val="00D56A8D"/>
    <w:rsid w:val="00D571EF"/>
    <w:rsid w:val="00D6040B"/>
    <w:rsid w:val="00D60457"/>
    <w:rsid w:val="00D60CB5"/>
    <w:rsid w:val="00D60EAC"/>
    <w:rsid w:val="00D60F7D"/>
    <w:rsid w:val="00D613A8"/>
    <w:rsid w:val="00D614DE"/>
    <w:rsid w:val="00D62996"/>
    <w:rsid w:val="00D6305C"/>
    <w:rsid w:val="00D63689"/>
    <w:rsid w:val="00D63809"/>
    <w:rsid w:val="00D63A35"/>
    <w:rsid w:val="00D64566"/>
    <w:rsid w:val="00D646CB"/>
    <w:rsid w:val="00D64E66"/>
    <w:rsid w:val="00D659EA"/>
    <w:rsid w:val="00D65EAA"/>
    <w:rsid w:val="00D661D3"/>
    <w:rsid w:val="00D66247"/>
    <w:rsid w:val="00D66A98"/>
    <w:rsid w:val="00D66B98"/>
    <w:rsid w:val="00D6793D"/>
    <w:rsid w:val="00D67B04"/>
    <w:rsid w:val="00D67C70"/>
    <w:rsid w:val="00D67D7E"/>
    <w:rsid w:val="00D7041E"/>
    <w:rsid w:val="00D70F1E"/>
    <w:rsid w:val="00D71102"/>
    <w:rsid w:val="00D713A5"/>
    <w:rsid w:val="00D7179D"/>
    <w:rsid w:val="00D718FB"/>
    <w:rsid w:val="00D7441E"/>
    <w:rsid w:val="00D7470C"/>
    <w:rsid w:val="00D747C5"/>
    <w:rsid w:val="00D74E97"/>
    <w:rsid w:val="00D74F96"/>
    <w:rsid w:val="00D752F6"/>
    <w:rsid w:val="00D7566A"/>
    <w:rsid w:val="00D757DC"/>
    <w:rsid w:val="00D758EF"/>
    <w:rsid w:val="00D75EFD"/>
    <w:rsid w:val="00D76145"/>
    <w:rsid w:val="00D7739C"/>
    <w:rsid w:val="00D778FD"/>
    <w:rsid w:val="00D77B5D"/>
    <w:rsid w:val="00D816D5"/>
    <w:rsid w:val="00D82059"/>
    <w:rsid w:val="00D8222C"/>
    <w:rsid w:val="00D822FE"/>
    <w:rsid w:val="00D824B6"/>
    <w:rsid w:val="00D82AE3"/>
    <w:rsid w:val="00D83BBE"/>
    <w:rsid w:val="00D83C78"/>
    <w:rsid w:val="00D83FA3"/>
    <w:rsid w:val="00D840A1"/>
    <w:rsid w:val="00D840A9"/>
    <w:rsid w:val="00D843A2"/>
    <w:rsid w:val="00D843EB"/>
    <w:rsid w:val="00D8448C"/>
    <w:rsid w:val="00D85139"/>
    <w:rsid w:val="00D85443"/>
    <w:rsid w:val="00D85AE3"/>
    <w:rsid w:val="00D86AE5"/>
    <w:rsid w:val="00D87268"/>
    <w:rsid w:val="00D87904"/>
    <w:rsid w:val="00D87A33"/>
    <w:rsid w:val="00D87D31"/>
    <w:rsid w:val="00D90894"/>
    <w:rsid w:val="00D90A19"/>
    <w:rsid w:val="00D90DEF"/>
    <w:rsid w:val="00D915F1"/>
    <w:rsid w:val="00D916E3"/>
    <w:rsid w:val="00D91D68"/>
    <w:rsid w:val="00D922AD"/>
    <w:rsid w:val="00D9240C"/>
    <w:rsid w:val="00D92866"/>
    <w:rsid w:val="00D92A5E"/>
    <w:rsid w:val="00D936EA"/>
    <w:rsid w:val="00D93F55"/>
    <w:rsid w:val="00D94121"/>
    <w:rsid w:val="00D943CA"/>
    <w:rsid w:val="00D946F4"/>
    <w:rsid w:val="00D94B79"/>
    <w:rsid w:val="00D954C6"/>
    <w:rsid w:val="00D96006"/>
    <w:rsid w:val="00D972E3"/>
    <w:rsid w:val="00D97E37"/>
    <w:rsid w:val="00DA01DA"/>
    <w:rsid w:val="00DA01F9"/>
    <w:rsid w:val="00DA0A17"/>
    <w:rsid w:val="00DA125F"/>
    <w:rsid w:val="00DA1835"/>
    <w:rsid w:val="00DA1BAE"/>
    <w:rsid w:val="00DA27CD"/>
    <w:rsid w:val="00DA2F6C"/>
    <w:rsid w:val="00DA3A24"/>
    <w:rsid w:val="00DA3B28"/>
    <w:rsid w:val="00DA3BB5"/>
    <w:rsid w:val="00DA3DE5"/>
    <w:rsid w:val="00DA3EEB"/>
    <w:rsid w:val="00DA4077"/>
    <w:rsid w:val="00DA453C"/>
    <w:rsid w:val="00DA4A20"/>
    <w:rsid w:val="00DA4D6A"/>
    <w:rsid w:val="00DA4ED0"/>
    <w:rsid w:val="00DA5370"/>
    <w:rsid w:val="00DA6265"/>
    <w:rsid w:val="00DA68A1"/>
    <w:rsid w:val="00DA6EBA"/>
    <w:rsid w:val="00DA6FC7"/>
    <w:rsid w:val="00DA74D5"/>
    <w:rsid w:val="00DA7590"/>
    <w:rsid w:val="00DA7FFA"/>
    <w:rsid w:val="00DB08E6"/>
    <w:rsid w:val="00DB134C"/>
    <w:rsid w:val="00DB1480"/>
    <w:rsid w:val="00DB1494"/>
    <w:rsid w:val="00DB187A"/>
    <w:rsid w:val="00DB2DC1"/>
    <w:rsid w:val="00DB355A"/>
    <w:rsid w:val="00DB36CC"/>
    <w:rsid w:val="00DB38C6"/>
    <w:rsid w:val="00DB3F00"/>
    <w:rsid w:val="00DB3FF4"/>
    <w:rsid w:val="00DB43CE"/>
    <w:rsid w:val="00DB4458"/>
    <w:rsid w:val="00DB5BB7"/>
    <w:rsid w:val="00DB61F6"/>
    <w:rsid w:val="00DB7234"/>
    <w:rsid w:val="00DB7373"/>
    <w:rsid w:val="00DB7482"/>
    <w:rsid w:val="00DB77F9"/>
    <w:rsid w:val="00DB7AA1"/>
    <w:rsid w:val="00DB7BCB"/>
    <w:rsid w:val="00DC0497"/>
    <w:rsid w:val="00DC0E6E"/>
    <w:rsid w:val="00DC0E85"/>
    <w:rsid w:val="00DC1BCE"/>
    <w:rsid w:val="00DC2083"/>
    <w:rsid w:val="00DC2741"/>
    <w:rsid w:val="00DC2C74"/>
    <w:rsid w:val="00DC2F31"/>
    <w:rsid w:val="00DC337E"/>
    <w:rsid w:val="00DC3EA1"/>
    <w:rsid w:val="00DC4112"/>
    <w:rsid w:val="00DC424F"/>
    <w:rsid w:val="00DC50AB"/>
    <w:rsid w:val="00DC514F"/>
    <w:rsid w:val="00DC51B7"/>
    <w:rsid w:val="00DC5251"/>
    <w:rsid w:val="00DC59F1"/>
    <w:rsid w:val="00DC64B5"/>
    <w:rsid w:val="00DC7E1D"/>
    <w:rsid w:val="00DD042E"/>
    <w:rsid w:val="00DD077C"/>
    <w:rsid w:val="00DD09C8"/>
    <w:rsid w:val="00DD170F"/>
    <w:rsid w:val="00DD29DF"/>
    <w:rsid w:val="00DD3664"/>
    <w:rsid w:val="00DD3E08"/>
    <w:rsid w:val="00DD4162"/>
    <w:rsid w:val="00DD4DCD"/>
    <w:rsid w:val="00DD53DF"/>
    <w:rsid w:val="00DD54A6"/>
    <w:rsid w:val="00DD5756"/>
    <w:rsid w:val="00DD5908"/>
    <w:rsid w:val="00DD5B62"/>
    <w:rsid w:val="00DD5D9F"/>
    <w:rsid w:val="00DD6313"/>
    <w:rsid w:val="00DD6779"/>
    <w:rsid w:val="00DD67A5"/>
    <w:rsid w:val="00DD69B5"/>
    <w:rsid w:val="00DD72B0"/>
    <w:rsid w:val="00DD7422"/>
    <w:rsid w:val="00DD7F48"/>
    <w:rsid w:val="00DE0DEB"/>
    <w:rsid w:val="00DE0F0A"/>
    <w:rsid w:val="00DE1707"/>
    <w:rsid w:val="00DE23DC"/>
    <w:rsid w:val="00DE3C1B"/>
    <w:rsid w:val="00DE3F0B"/>
    <w:rsid w:val="00DE4271"/>
    <w:rsid w:val="00DE43E9"/>
    <w:rsid w:val="00DE4A82"/>
    <w:rsid w:val="00DE54D6"/>
    <w:rsid w:val="00DE5FE9"/>
    <w:rsid w:val="00DE6F63"/>
    <w:rsid w:val="00DE7816"/>
    <w:rsid w:val="00DE7969"/>
    <w:rsid w:val="00DF0411"/>
    <w:rsid w:val="00DF0DDD"/>
    <w:rsid w:val="00DF1581"/>
    <w:rsid w:val="00DF169A"/>
    <w:rsid w:val="00DF1823"/>
    <w:rsid w:val="00DF20E5"/>
    <w:rsid w:val="00DF243F"/>
    <w:rsid w:val="00DF2A20"/>
    <w:rsid w:val="00DF39DE"/>
    <w:rsid w:val="00DF41D8"/>
    <w:rsid w:val="00DF46A1"/>
    <w:rsid w:val="00DF4875"/>
    <w:rsid w:val="00DF51D8"/>
    <w:rsid w:val="00DF65AF"/>
    <w:rsid w:val="00DF67BB"/>
    <w:rsid w:val="00DF6CB5"/>
    <w:rsid w:val="00DF6EC2"/>
    <w:rsid w:val="00DF7127"/>
    <w:rsid w:val="00DF74D4"/>
    <w:rsid w:val="00DF7550"/>
    <w:rsid w:val="00E00330"/>
    <w:rsid w:val="00E006CA"/>
    <w:rsid w:val="00E00DDC"/>
    <w:rsid w:val="00E00E5B"/>
    <w:rsid w:val="00E01103"/>
    <w:rsid w:val="00E0120E"/>
    <w:rsid w:val="00E033E9"/>
    <w:rsid w:val="00E03816"/>
    <w:rsid w:val="00E03A14"/>
    <w:rsid w:val="00E03BB0"/>
    <w:rsid w:val="00E04AE6"/>
    <w:rsid w:val="00E04C0D"/>
    <w:rsid w:val="00E04C65"/>
    <w:rsid w:val="00E04D78"/>
    <w:rsid w:val="00E05293"/>
    <w:rsid w:val="00E05715"/>
    <w:rsid w:val="00E0692E"/>
    <w:rsid w:val="00E07439"/>
    <w:rsid w:val="00E07636"/>
    <w:rsid w:val="00E07F0C"/>
    <w:rsid w:val="00E07F90"/>
    <w:rsid w:val="00E1050D"/>
    <w:rsid w:val="00E1077F"/>
    <w:rsid w:val="00E1085C"/>
    <w:rsid w:val="00E10926"/>
    <w:rsid w:val="00E10DBA"/>
    <w:rsid w:val="00E10E76"/>
    <w:rsid w:val="00E1104F"/>
    <w:rsid w:val="00E1161B"/>
    <w:rsid w:val="00E116FB"/>
    <w:rsid w:val="00E118BB"/>
    <w:rsid w:val="00E118F5"/>
    <w:rsid w:val="00E11A72"/>
    <w:rsid w:val="00E11F95"/>
    <w:rsid w:val="00E123FA"/>
    <w:rsid w:val="00E1267D"/>
    <w:rsid w:val="00E131CD"/>
    <w:rsid w:val="00E13B4C"/>
    <w:rsid w:val="00E13EE5"/>
    <w:rsid w:val="00E1401E"/>
    <w:rsid w:val="00E1427B"/>
    <w:rsid w:val="00E143EF"/>
    <w:rsid w:val="00E145BE"/>
    <w:rsid w:val="00E14A87"/>
    <w:rsid w:val="00E14DD8"/>
    <w:rsid w:val="00E14E95"/>
    <w:rsid w:val="00E15277"/>
    <w:rsid w:val="00E15745"/>
    <w:rsid w:val="00E15E68"/>
    <w:rsid w:val="00E16176"/>
    <w:rsid w:val="00E1641F"/>
    <w:rsid w:val="00E16848"/>
    <w:rsid w:val="00E16BFF"/>
    <w:rsid w:val="00E170D1"/>
    <w:rsid w:val="00E17404"/>
    <w:rsid w:val="00E17C88"/>
    <w:rsid w:val="00E20837"/>
    <w:rsid w:val="00E2090D"/>
    <w:rsid w:val="00E210E0"/>
    <w:rsid w:val="00E21149"/>
    <w:rsid w:val="00E21F47"/>
    <w:rsid w:val="00E2204E"/>
    <w:rsid w:val="00E22795"/>
    <w:rsid w:val="00E229EB"/>
    <w:rsid w:val="00E22AC2"/>
    <w:rsid w:val="00E22B9D"/>
    <w:rsid w:val="00E23417"/>
    <w:rsid w:val="00E234AF"/>
    <w:rsid w:val="00E238C6"/>
    <w:rsid w:val="00E23C9D"/>
    <w:rsid w:val="00E24D1B"/>
    <w:rsid w:val="00E255E1"/>
    <w:rsid w:val="00E25B67"/>
    <w:rsid w:val="00E2621A"/>
    <w:rsid w:val="00E266B9"/>
    <w:rsid w:val="00E26B08"/>
    <w:rsid w:val="00E27057"/>
    <w:rsid w:val="00E27163"/>
    <w:rsid w:val="00E271B0"/>
    <w:rsid w:val="00E27DE5"/>
    <w:rsid w:val="00E30492"/>
    <w:rsid w:val="00E30F7E"/>
    <w:rsid w:val="00E31134"/>
    <w:rsid w:val="00E311D7"/>
    <w:rsid w:val="00E312D7"/>
    <w:rsid w:val="00E315DE"/>
    <w:rsid w:val="00E31A90"/>
    <w:rsid w:val="00E31C6A"/>
    <w:rsid w:val="00E32437"/>
    <w:rsid w:val="00E32AC2"/>
    <w:rsid w:val="00E34332"/>
    <w:rsid w:val="00E3441C"/>
    <w:rsid w:val="00E34422"/>
    <w:rsid w:val="00E3466D"/>
    <w:rsid w:val="00E356E0"/>
    <w:rsid w:val="00E3599B"/>
    <w:rsid w:val="00E35A27"/>
    <w:rsid w:val="00E35EDB"/>
    <w:rsid w:val="00E360D3"/>
    <w:rsid w:val="00E367B5"/>
    <w:rsid w:val="00E36859"/>
    <w:rsid w:val="00E36D1E"/>
    <w:rsid w:val="00E3755D"/>
    <w:rsid w:val="00E3792E"/>
    <w:rsid w:val="00E403E9"/>
    <w:rsid w:val="00E40617"/>
    <w:rsid w:val="00E40A22"/>
    <w:rsid w:val="00E40BFE"/>
    <w:rsid w:val="00E40C6B"/>
    <w:rsid w:val="00E412DF"/>
    <w:rsid w:val="00E41BCF"/>
    <w:rsid w:val="00E4252F"/>
    <w:rsid w:val="00E42CAA"/>
    <w:rsid w:val="00E430D0"/>
    <w:rsid w:val="00E43D5C"/>
    <w:rsid w:val="00E43FB6"/>
    <w:rsid w:val="00E43FEB"/>
    <w:rsid w:val="00E44BC0"/>
    <w:rsid w:val="00E44E96"/>
    <w:rsid w:val="00E459B6"/>
    <w:rsid w:val="00E45A41"/>
    <w:rsid w:val="00E45C3D"/>
    <w:rsid w:val="00E46836"/>
    <w:rsid w:val="00E4772E"/>
    <w:rsid w:val="00E47B2F"/>
    <w:rsid w:val="00E5089A"/>
    <w:rsid w:val="00E5130A"/>
    <w:rsid w:val="00E516D4"/>
    <w:rsid w:val="00E5208C"/>
    <w:rsid w:val="00E52356"/>
    <w:rsid w:val="00E524DF"/>
    <w:rsid w:val="00E5353D"/>
    <w:rsid w:val="00E53640"/>
    <w:rsid w:val="00E53B7D"/>
    <w:rsid w:val="00E53D99"/>
    <w:rsid w:val="00E53E27"/>
    <w:rsid w:val="00E53E53"/>
    <w:rsid w:val="00E53F35"/>
    <w:rsid w:val="00E5429D"/>
    <w:rsid w:val="00E54BBB"/>
    <w:rsid w:val="00E55472"/>
    <w:rsid w:val="00E5571C"/>
    <w:rsid w:val="00E55812"/>
    <w:rsid w:val="00E55946"/>
    <w:rsid w:val="00E56195"/>
    <w:rsid w:val="00E56710"/>
    <w:rsid w:val="00E578BE"/>
    <w:rsid w:val="00E57B2B"/>
    <w:rsid w:val="00E57DE0"/>
    <w:rsid w:val="00E6004D"/>
    <w:rsid w:val="00E6050E"/>
    <w:rsid w:val="00E60B75"/>
    <w:rsid w:val="00E60FCA"/>
    <w:rsid w:val="00E62A9D"/>
    <w:rsid w:val="00E63128"/>
    <w:rsid w:val="00E63B3C"/>
    <w:rsid w:val="00E63CB3"/>
    <w:rsid w:val="00E64863"/>
    <w:rsid w:val="00E64BBC"/>
    <w:rsid w:val="00E653FF"/>
    <w:rsid w:val="00E65697"/>
    <w:rsid w:val="00E657A2"/>
    <w:rsid w:val="00E65D62"/>
    <w:rsid w:val="00E66242"/>
    <w:rsid w:val="00E66404"/>
    <w:rsid w:val="00E67843"/>
    <w:rsid w:val="00E678F4"/>
    <w:rsid w:val="00E67984"/>
    <w:rsid w:val="00E67F50"/>
    <w:rsid w:val="00E70396"/>
    <w:rsid w:val="00E712D3"/>
    <w:rsid w:val="00E71517"/>
    <w:rsid w:val="00E71941"/>
    <w:rsid w:val="00E71EC3"/>
    <w:rsid w:val="00E72040"/>
    <w:rsid w:val="00E72902"/>
    <w:rsid w:val="00E72D8C"/>
    <w:rsid w:val="00E72DE2"/>
    <w:rsid w:val="00E72EAD"/>
    <w:rsid w:val="00E72F93"/>
    <w:rsid w:val="00E7349B"/>
    <w:rsid w:val="00E735EC"/>
    <w:rsid w:val="00E7362A"/>
    <w:rsid w:val="00E7408D"/>
    <w:rsid w:val="00E74587"/>
    <w:rsid w:val="00E74BC8"/>
    <w:rsid w:val="00E753C2"/>
    <w:rsid w:val="00E75DBD"/>
    <w:rsid w:val="00E7698C"/>
    <w:rsid w:val="00E76B8C"/>
    <w:rsid w:val="00E76CA8"/>
    <w:rsid w:val="00E77D27"/>
    <w:rsid w:val="00E77EC5"/>
    <w:rsid w:val="00E812F3"/>
    <w:rsid w:val="00E81980"/>
    <w:rsid w:val="00E82184"/>
    <w:rsid w:val="00E8255F"/>
    <w:rsid w:val="00E82674"/>
    <w:rsid w:val="00E82B98"/>
    <w:rsid w:val="00E82ECD"/>
    <w:rsid w:val="00E83A60"/>
    <w:rsid w:val="00E83ED5"/>
    <w:rsid w:val="00E83F07"/>
    <w:rsid w:val="00E84771"/>
    <w:rsid w:val="00E84DC8"/>
    <w:rsid w:val="00E84F01"/>
    <w:rsid w:val="00E8501C"/>
    <w:rsid w:val="00E85068"/>
    <w:rsid w:val="00E85188"/>
    <w:rsid w:val="00E85728"/>
    <w:rsid w:val="00E85A5E"/>
    <w:rsid w:val="00E85F98"/>
    <w:rsid w:val="00E8629C"/>
    <w:rsid w:val="00E864E5"/>
    <w:rsid w:val="00E866A6"/>
    <w:rsid w:val="00E87172"/>
    <w:rsid w:val="00E8722A"/>
    <w:rsid w:val="00E8795F"/>
    <w:rsid w:val="00E87DE8"/>
    <w:rsid w:val="00E90085"/>
    <w:rsid w:val="00E90758"/>
    <w:rsid w:val="00E90984"/>
    <w:rsid w:val="00E9129A"/>
    <w:rsid w:val="00E912EE"/>
    <w:rsid w:val="00E92098"/>
    <w:rsid w:val="00E92181"/>
    <w:rsid w:val="00E924E3"/>
    <w:rsid w:val="00E9275F"/>
    <w:rsid w:val="00E92A50"/>
    <w:rsid w:val="00E93A4A"/>
    <w:rsid w:val="00E93DFF"/>
    <w:rsid w:val="00E9426A"/>
    <w:rsid w:val="00E94938"/>
    <w:rsid w:val="00E94BBE"/>
    <w:rsid w:val="00E94C0B"/>
    <w:rsid w:val="00E95759"/>
    <w:rsid w:val="00E958AC"/>
    <w:rsid w:val="00E95924"/>
    <w:rsid w:val="00E95C2F"/>
    <w:rsid w:val="00E969E3"/>
    <w:rsid w:val="00E96E99"/>
    <w:rsid w:val="00E97036"/>
    <w:rsid w:val="00E9716F"/>
    <w:rsid w:val="00E975CF"/>
    <w:rsid w:val="00E975DA"/>
    <w:rsid w:val="00EA016B"/>
    <w:rsid w:val="00EA0299"/>
    <w:rsid w:val="00EA08FE"/>
    <w:rsid w:val="00EA0C0B"/>
    <w:rsid w:val="00EA0CC7"/>
    <w:rsid w:val="00EA0DD8"/>
    <w:rsid w:val="00EA1126"/>
    <w:rsid w:val="00EA4791"/>
    <w:rsid w:val="00EA4E68"/>
    <w:rsid w:val="00EA5382"/>
    <w:rsid w:val="00EA5501"/>
    <w:rsid w:val="00EA566B"/>
    <w:rsid w:val="00EA579B"/>
    <w:rsid w:val="00EA6019"/>
    <w:rsid w:val="00EA6D90"/>
    <w:rsid w:val="00EA7AE2"/>
    <w:rsid w:val="00EB00E2"/>
    <w:rsid w:val="00EB0547"/>
    <w:rsid w:val="00EB0771"/>
    <w:rsid w:val="00EB0843"/>
    <w:rsid w:val="00EB0F5E"/>
    <w:rsid w:val="00EB1B1B"/>
    <w:rsid w:val="00EB26FF"/>
    <w:rsid w:val="00EB3381"/>
    <w:rsid w:val="00EB3705"/>
    <w:rsid w:val="00EB3A1E"/>
    <w:rsid w:val="00EB4A46"/>
    <w:rsid w:val="00EB4ACB"/>
    <w:rsid w:val="00EB4EEC"/>
    <w:rsid w:val="00EB4FAF"/>
    <w:rsid w:val="00EB52EA"/>
    <w:rsid w:val="00EB52FD"/>
    <w:rsid w:val="00EB542E"/>
    <w:rsid w:val="00EB6409"/>
    <w:rsid w:val="00EB6B90"/>
    <w:rsid w:val="00EB7517"/>
    <w:rsid w:val="00EB777C"/>
    <w:rsid w:val="00EB7C94"/>
    <w:rsid w:val="00EB7D51"/>
    <w:rsid w:val="00EB7ECC"/>
    <w:rsid w:val="00EC00F2"/>
    <w:rsid w:val="00EC0355"/>
    <w:rsid w:val="00EC0782"/>
    <w:rsid w:val="00EC0924"/>
    <w:rsid w:val="00EC0DAF"/>
    <w:rsid w:val="00EC1131"/>
    <w:rsid w:val="00EC134E"/>
    <w:rsid w:val="00EC1BE3"/>
    <w:rsid w:val="00EC1EF9"/>
    <w:rsid w:val="00EC2300"/>
    <w:rsid w:val="00EC2909"/>
    <w:rsid w:val="00EC2A4D"/>
    <w:rsid w:val="00EC2B54"/>
    <w:rsid w:val="00EC35AD"/>
    <w:rsid w:val="00EC3A99"/>
    <w:rsid w:val="00EC43BD"/>
    <w:rsid w:val="00EC488E"/>
    <w:rsid w:val="00EC4B33"/>
    <w:rsid w:val="00EC5070"/>
    <w:rsid w:val="00EC53BB"/>
    <w:rsid w:val="00EC5F22"/>
    <w:rsid w:val="00EC6364"/>
    <w:rsid w:val="00EC6DE2"/>
    <w:rsid w:val="00EC72C9"/>
    <w:rsid w:val="00EC775C"/>
    <w:rsid w:val="00EC7974"/>
    <w:rsid w:val="00ED0AD5"/>
    <w:rsid w:val="00ED1366"/>
    <w:rsid w:val="00ED2774"/>
    <w:rsid w:val="00ED27FF"/>
    <w:rsid w:val="00ED2864"/>
    <w:rsid w:val="00ED28DC"/>
    <w:rsid w:val="00ED2979"/>
    <w:rsid w:val="00ED2B80"/>
    <w:rsid w:val="00ED2F91"/>
    <w:rsid w:val="00ED34BC"/>
    <w:rsid w:val="00ED3749"/>
    <w:rsid w:val="00ED3DB6"/>
    <w:rsid w:val="00ED3EBA"/>
    <w:rsid w:val="00ED4279"/>
    <w:rsid w:val="00ED47D1"/>
    <w:rsid w:val="00ED4B35"/>
    <w:rsid w:val="00ED50D0"/>
    <w:rsid w:val="00ED5223"/>
    <w:rsid w:val="00ED52E7"/>
    <w:rsid w:val="00ED62D3"/>
    <w:rsid w:val="00ED6659"/>
    <w:rsid w:val="00ED6F36"/>
    <w:rsid w:val="00EE0AE2"/>
    <w:rsid w:val="00EE0CA5"/>
    <w:rsid w:val="00EE134F"/>
    <w:rsid w:val="00EE1D67"/>
    <w:rsid w:val="00EE1E89"/>
    <w:rsid w:val="00EE239B"/>
    <w:rsid w:val="00EE2455"/>
    <w:rsid w:val="00EE2B40"/>
    <w:rsid w:val="00EE3535"/>
    <w:rsid w:val="00EE3850"/>
    <w:rsid w:val="00EE3B9F"/>
    <w:rsid w:val="00EE3D10"/>
    <w:rsid w:val="00EE6626"/>
    <w:rsid w:val="00EE6739"/>
    <w:rsid w:val="00EE7A63"/>
    <w:rsid w:val="00EE7AB3"/>
    <w:rsid w:val="00EF0263"/>
    <w:rsid w:val="00EF0F28"/>
    <w:rsid w:val="00EF102D"/>
    <w:rsid w:val="00EF12D0"/>
    <w:rsid w:val="00EF155E"/>
    <w:rsid w:val="00EF28DD"/>
    <w:rsid w:val="00EF4003"/>
    <w:rsid w:val="00EF47B9"/>
    <w:rsid w:val="00EF4FCC"/>
    <w:rsid w:val="00EF5642"/>
    <w:rsid w:val="00EF5CB6"/>
    <w:rsid w:val="00EF6801"/>
    <w:rsid w:val="00EF6CEE"/>
    <w:rsid w:val="00EF6E7C"/>
    <w:rsid w:val="00EF7CAD"/>
    <w:rsid w:val="00F00010"/>
    <w:rsid w:val="00F001C1"/>
    <w:rsid w:val="00F0053B"/>
    <w:rsid w:val="00F009D9"/>
    <w:rsid w:val="00F00F1F"/>
    <w:rsid w:val="00F01195"/>
    <w:rsid w:val="00F0156D"/>
    <w:rsid w:val="00F025A9"/>
    <w:rsid w:val="00F035B0"/>
    <w:rsid w:val="00F03DF3"/>
    <w:rsid w:val="00F050F2"/>
    <w:rsid w:val="00F0574A"/>
    <w:rsid w:val="00F05D67"/>
    <w:rsid w:val="00F06891"/>
    <w:rsid w:val="00F06AEF"/>
    <w:rsid w:val="00F078CB"/>
    <w:rsid w:val="00F10234"/>
    <w:rsid w:val="00F10588"/>
    <w:rsid w:val="00F10CE9"/>
    <w:rsid w:val="00F11426"/>
    <w:rsid w:val="00F114E6"/>
    <w:rsid w:val="00F11601"/>
    <w:rsid w:val="00F11BDD"/>
    <w:rsid w:val="00F11ED3"/>
    <w:rsid w:val="00F1270B"/>
    <w:rsid w:val="00F12C85"/>
    <w:rsid w:val="00F1336B"/>
    <w:rsid w:val="00F13C21"/>
    <w:rsid w:val="00F13F36"/>
    <w:rsid w:val="00F140B4"/>
    <w:rsid w:val="00F140DA"/>
    <w:rsid w:val="00F14A29"/>
    <w:rsid w:val="00F14B5F"/>
    <w:rsid w:val="00F14B7E"/>
    <w:rsid w:val="00F14D32"/>
    <w:rsid w:val="00F15095"/>
    <w:rsid w:val="00F1546B"/>
    <w:rsid w:val="00F155F0"/>
    <w:rsid w:val="00F15E3A"/>
    <w:rsid w:val="00F15E89"/>
    <w:rsid w:val="00F1687C"/>
    <w:rsid w:val="00F16B43"/>
    <w:rsid w:val="00F1712A"/>
    <w:rsid w:val="00F171C9"/>
    <w:rsid w:val="00F178DD"/>
    <w:rsid w:val="00F17E03"/>
    <w:rsid w:val="00F2078A"/>
    <w:rsid w:val="00F207DF"/>
    <w:rsid w:val="00F20BD1"/>
    <w:rsid w:val="00F20CB8"/>
    <w:rsid w:val="00F20D3A"/>
    <w:rsid w:val="00F20F7B"/>
    <w:rsid w:val="00F222DD"/>
    <w:rsid w:val="00F22962"/>
    <w:rsid w:val="00F22D60"/>
    <w:rsid w:val="00F237E7"/>
    <w:rsid w:val="00F239D1"/>
    <w:rsid w:val="00F23D4A"/>
    <w:rsid w:val="00F24115"/>
    <w:rsid w:val="00F246C7"/>
    <w:rsid w:val="00F24A87"/>
    <w:rsid w:val="00F24E51"/>
    <w:rsid w:val="00F2571D"/>
    <w:rsid w:val="00F25A47"/>
    <w:rsid w:val="00F25F62"/>
    <w:rsid w:val="00F264A3"/>
    <w:rsid w:val="00F26BB3"/>
    <w:rsid w:val="00F277E8"/>
    <w:rsid w:val="00F27861"/>
    <w:rsid w:val="00F27D00"/>
    <w:rsid w:val="00F300DD"/>
    <w:rsid w:val="00F30347"/>
    <w:rsid w:val="00F31537"/>
    <w:rsid w:val="00F31F2C"/>
    <w:rsid w:val="00F31FF3"/>
    <w:rsid w:val="00F32453"/>
    <w:rsid w:val="00F32A83"/>
    <w:rsid w:val="00F32D78"/>
    <w:rsid w:val="00F33318"/>
    <w:rsid w:val="00F33BFD"/>
    <w:rsid w:val="00F33D3C"/>
    <w:rsid w:val="00F33D9B"/>
    <w:rsid w:val="00F34378"/>
    <w:rsid w:val="00F34AFB"/>
    <w:rsid w:val="00F34B6B"/>
    <w:rsid w:val="00F3508C"/>
    <w:rsid w:val="00F35407"/>
    <w:rsid w:val="00F35870"/>
    <w:rsid w:val="00F3595C"/>
    <w:rsid w:val="00F35F64"/>
    <w:rsid w:val="00F35FE8"/>
    <w:rsid w:val="00F36799"/>
    <w:rsid w:val="00F36E5D"/>
    <w:rsid w:val="00F4076C"/>
    <w:rsid w:val="00F40B95"/>
    <w:rsid w:val="00F40B9A"/>
    <w:rsid w:val="00F40EBC"/>
    <w:rsid w:val="00F41E28"/>
    <w:rsid w:val="00F42B6A"/>
    <w:rsid w:val="00F42BC1"/>
    <w:rsid w:val="00F4322D"/>
    <w:rsid w:val="00F4380B"/>
    <w:rsid w:val="00F43D96"/>
    <w:rsid w:val="00F4435C"/>
    <w:rsid w:val="00F443E9"/>
    <w:rsid w:val="00F453BD"/>
    <w:rsid w:val="00F455F7"/>
    <w:rsid w:val="00F4580F"/>
    <w:rsid w:val="00F45EB9"/>
    <w:rsid w:val="00F462B7"/>
    <w:rsid w:val="00F464D2"/>
    <w:rsid w:val="00F46DA6"/>
    <w:rsid w:val="00F47692"/>
    <w:rsid w:val="00F47CEF"/>
    <w:rsid w:val="00F47EAE"/>
    <w:rsid w:val="00F47FD9"/>
    <w:rsid w:val="00F508CC"/>
    <w:rsid w:val="00F50BDE"/>
    <w:rsid w:val="00F51599"/>
    <w:rsid w:val="00F51693"/>
    <w:rsid w:val="00F519FC"/>
    <w:rsid w:val="00F51D1B"/>
    <w:rsid w:val="00F52A00"/>
    <w:rsid w:val="00F52CA3"/>
    <w:rsid w:val="00F52DBE"/>
    <w:rsid w:val="00F531AC"/>
    <w:rsid w:val="00F53997"/>
    <w:rsid w:val="00F54A0C"/>
    <w:rsid w:val="00F54D1F"/>
    <w:rsid w:val="00F553DB"/>
    <w:rsid w:val="00F556A5"/>
    <w:rsid w:val="00F556FE"/>
    <w:rsid w:val="00F55F61"/>
    <w:rsid w:val="00F5713A"/>
    <w:rsid w:val="00F572EC"/>
    <w:rsid w:val="00F575F8"/>
    <w:rsid w:val="00F577C6"/>
    <w:rsid w:val="00F578A5"/>
    <w:rsid w:val="00F6042E"/>
    <w:rsid w:val="00F616D4"/>
    <w:rsid w:val="00F62059"/>
    <w:rsid w:val="00F622A7"/>
    <w:rsid w:val="00F63F1D"/>
    <w:rsid w:val="00F65346"/>
    <w:rsid w:val="00F671F4"/>
    <w:rsid w:val="00F674F9"/>
    <w:rsid w:val="00F67652"/>
    <w:rsid w:val="00F67844"/>
    <w:rsid w:val="00F679F9"/>
    <w:rsid w:val="00F70458"/>
    <w:rsid w:val="00F7099A"/>
    <w:rsid w:val="00F70F4F"/>
    <w:rsid w:val="00F7132A"/>
    <w:rsid w:val="00F7147B"/>
    <w:rsid w:val="00F7155F"/>
    <w:rsid w:val="00F72204"/>
    <w:rsid w:val="00F7249A"/>
    <w:rsid w:val="00F72FC2"/>
    <w:rsid w:val="00F7403B"/>
    <w:rsid w:val="00F74318"/>
    <w:rsid w:val="00F745FD"/>
    <w:rsid w:val="00F74771"/>
    <w:rsid w:val="00F75272"/>
    <w:rsid w:val="00F76269"/>
    <w:rsid w:val="00F7629A"/>
    <w:rsid w:val="00F7675E"/>
    <w:rsid w:val="00F769D9"/>
    <w:rsid w:val="00F76E4A"/>
    <w:rsid w:val="00F76EB2"/>
    <w:rsid w:val="00F77200"/>
    <w:rsid w:val="00F774EC"/>
    <w:rsid w:val="00F77625"/>
    <w:rsid w:val="00F77A0D"/>
    <w:rsid w:val="00F82872"/>
    <w:rsid w:val="00F82A2E"/>
    <w:rsid w:val="00F83C8B"/>
    <w:rsid w:val="00F84934"/>
    <w:rsid w:val="00F84F4D"/>
    <w:rsid w:val="00F86224"/>
    <w:rsid w:val="00F862B3"/>
    <w:rsid w:val="00F863F4"/>
    <w:rsid w:val="00F86836"/>
    <w:rsid w:val="00F87D99"/>
    <w:rsid w:val="00F87DE1"/>
    <w:rsid w:val="00F87EDD"/>
    <w:rsid w:val="00F90157"/>
    <w:rsid w:val="00F90432"/>
    <w:rsid w:val="00F905DF"/>
    <w:rsid w:val="00F90B82"/>
    <w:rsid w:val="00F90E05"/>
    <w:rsid w:val="00F91177"/>
    <w:rsid w:val="00F9128C"/>
    <w:rsid w:val="00F913E7"/>
    <w:rsid w:val="00F927B6"/>
    <w:rsid w:val="00F92AF7"/>
    <w:rsid w:val="00F934F3"/>
    <w:rsid w:val="00F93867"/>
    <w:rsid w:val="00F9389B"/>
    <w:rsid w:val="00F93958"/>
    <w:rsid w:val="00F94039"/>
    <w:rsid w:val="00F9440E"/>
    <w:rsid w:val="00F94722"/>
    <w:rsid w:val="00F9477D"/>
    <w:rsid w:val="00F95028"/>
    <w:rsid w:val="00F95319"/>
    <w:rsid w:val="00F958CD"/>
    <w:rsid w:val="00F95BAD"/>
    <w:rsid w:val="00F963BF"/>
    <w:rsid w:val="00F970A7"/>
    <w:rsid w:val="00F973B8"/>
    <w:rsid w:val="00FA025B"/>
    <w:rsid w:val="00FA02F2"/>
    <w:rsid w:val="00FA0B47"/>
    <w:rsid w:val="00FA0B75"/>
    <w:rsid w:val="00FA125B"/>
    <w:rsid w:val="00FA170E"/>
    <w:rsid w:val="00FA1AD0"/>
    <w:rsid w:val="00FA1F2D"/>
    <w:rsid w:val="00FA2662"/>
    <w:rsid w:val="00FA2D12"/>
    <w:rsid w:val="00FA3226"/>
    <w:rsid w:val="00FA348A"/>
    <w:rsid w:val="00FA35AA"/>
    <w:rsid w:val="00FA37D1"/>
    <w:rsid w:val="00FA3AA9"/>
    <w:rsid w:val="00FA3DBE"/>
    <w:rsid w:val="00FA54B8"/>
    <w:rsid w:val="00FA55FA"/>
    <w:rsid w:val="00FA5A28"/>
    <w:rsid w:val="00FA5DCD"/>
    <w:rsid w:val="00FA5E3E"/>
    <w:rsid w:val="00FA6541"/>
    <w:rsid w:val="00FA68D7"/>
    <w:rsid w:val="00FA6D70"/>
    <w:rsid w:val="00FB0D33"/>
    <w:rsid w:val="00FB135D"/>
    <w:rsid w:val="00FB15E0"/>
    <w:rsid w:val="00FB172B"/>
    <w:rsid w:val="00FB1D7B"/>
    <w:rsid w:val="00FB1FA1"/>
    <w:rsid w:val="00FB22CD"/>
    <w:rsid w:val="00FB243D"/>
    <w:rsid w:val="00FB2C93"/>
    <w:rsid w:val="00FB331D"/>
    <w:rsid w:val="00FB36F1"/>
    <w:rsid w:val="00FB3CCA"/>
    <w:rsid w:val="00FB4582"/>
    <w:rsid w:val="00FB4876"/>
    <w:rsid w:val="00FB4E67"/>
    <w:rsid w:val="00FB530E"/>
    <w:rsid w:val="00FB587B"/>
    <w:rsid w:val="00FB631B"/>
    <w:rsid w:val="00FB6E5E"/>
    <w:rsid w:val="00FB6F3B"/>
    <w:rsid w:val="00FB7693"/>
    <w:rsid w:val="00FB77A1"/>
    <w:rsid w:val="00FB7F6F"/>
    <w:rsid w:val="00FC0165"/>
    <w:rsid w:val="00FC22B4"/>
    <w:rsid w:val="00FC313A"/>
    <w:rsid w:val="00FC3365"/>
    <w:rsid w:val="00FC3B60"/>
    <w:rsid w:val="00FC3D99"/>
    <w:rsid w:val="00FC3E02"/>
    <w:rsid w:val="00FC472F"/>
    <w:rsid w:val="00FC49BD"/>
    <w:rsid w:val="00FC5A45"/>
    <w:rsid w:val="00FC5F27"/>
    <w:rsid w:val="00FC6721"/>
    <w:rsid w:val="00FC6E6F"/>
    <w:rsid w:val="00FC70A2"/>
    <w:rsid w:val="00FC7136"/>
    <w:rsid w:val="00FC7D53"/>
    <w:rsid w:val="00FC7F49"/>
    <w:rsid w:val="00FD013E"/>
    <w:rsid w:val="00FD0916"/>
    <w:rsid w:val="00FD0F67"/>
    <w:rsid w:val="00FD1021"/>
    <w:rsid w:val="00FD119A"/>
    <w:rsid w:val="00FD17CB"/>
    <w:rsid w:val="00FD1995"/>
    <w:rsid w:val="00FD1DEB"/>
    <w:rsid w:val="00FD2092"/>
    <w:rsid w:val="00FD215A"/>
    <w:rsid w:val="00FD2941"/>
    <w:rsid w:val="00FD2E36"/>
    <w:rsid w:val="00FD31FC"/>
    <w:rsid w:val="00FD523B"/>
    <w:rsid w:val="00FD5558"/>
    <w:rsid w:val="00FD58AA"/>
    <w:rsid w:val="00FD6411"/>
    <w:rsid w:val="00FD66FF"/>
    <w:rsid w:val="00FD6712"/>
    <w:rsid w:val="00FD6EE9"/>
    <w:rsid w:val="00FD7260"/>
    <w:rsid w:val="00FD7674"/>
    <w:rsid w:val="00FE0208"/>
    <w:rsid w:val="00FE036F"/>
    <w:rsid w:val="00FE148B"/>
    <w:rsid w:val="00FE1ADE"/>
    <w:rsid w:val="00FE1F19"/>
    <w:rsid w:val="00FE2594"/>
    <w:rsid w:val="00FE29F4"/>
    <w:rsid w:val="00FE2C95"/>
    <w:rsid w:val="00FE2E14"/>
    <w:rsid w:val="00FE2F0A"/>
    <w:rsid w:val="00FE30CB"/>
    <w:rsid w:val="00FE3175"/>
    <w:rsid w:val="00FE3A56"/>
    <w:rsid w:val="00FE3C7E"/>
    <w:rsid w:val="00FE3FC2"/>
    <w:rsid w:val="00FE402D"/>
    <w:rsid w:val="00FE403A"/>
    <w:rsid w:val="00FE431D"/>
    <w:rsid w:val="00FE4329"/>
    <w:rsid w:val="00FE5F58"/>
    <w:rsid w:val="00FE6C3B"/>
    <w:rsid w:val="00FE76F4"/>
    <w:rsid w:val="00FE7D9E"/>
    <w:rsid w:val="00FF2C98"/>
    <w:rsid w:val="00FF2E31"/>
    <w:rsid w:val="00FF41BB"/>
    <w:rsid w:val="00FF450D"/>
    <w:rsid w:val="00FF47A8"/>
    <w:rsid w:val="00FF48F0"/>
    <w:rsid w:val="00FF4F88"/>
    <w:rsid w:val="00FF5325"/>
    <w:rsid w:val="00FF5BA4"/>
    <w:rsid w:val="00FF5D01"/>
    <w:rsid w:val="00FF6198"/>
    <w:rsid w:val="00FF644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680474"/>
  <w15:chartTrackingRefBased/>
  <w15:docId w15:val="{8A3F47AF-CC00-4624-9779-14FEB8B0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link w:val="Heading4Char"/>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link w:val="Heading5Char"/>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link w:val="Heading6Char"/>
    <w:qFormat/>
    <w:rsid w:val="0029742A"/>
    <w:pPr>
      <w:outlineLvl w:val="5"/>
    </w:pPr>
    <w:rPr>
      <w:bCs/>
      <w:sz w:val="24"/>
      <w:szCs w:val="24"/>
      <w:lang w:eastAsia="en-US"/>
    </w:rPr>
  </w:style>
  <w:style w:type="paragraph" w:styleId="Heading7">
    <w:name w:val="heading 7"/>
    <w:basedOn w:val="Normal"/>
    <w:next w:val="Normal"/>
    <w:link w:val="Heading7Char"/>
    <w:qFormat/>
    <w:rsid w:val="00F03DF3"/>
    <w:pPr>
      <w:spacing w:before="240" w:after="60"/>
      <w:outlineLvl w:val="6"/>
    </w:pPr>
    <w:rPr>
      <w:rFonts w:ascii="Times New Roman" w:hAnsi="Times New Roman"/>
      <w:sz w:val="24"/>
    </w:rPr>
  </w:style>
  <w:style w:type="paragraph" w:styleId="Heading8">
    <w:name w:val="heading 8"/>
    <w:basedOn w:val="Normal"/>
    <w:next w:val="Normal"/>
    <w:link w:val="Heading8Char"/>
    <w:qFormat/>
    <w:rsid w:val="00F03DF3"/>
    <w:p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Information Box1"/>
    <w:basedOn w:val="TableNormal"/>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uiPriority w:val="39"/>
    <w:rsid w:val="00F03DF3"/>
    <w:pPr>
      <w:tabs>
        <w:tab w:val="left" w:pos="1620"/>
      </w:tabs>
      <w:ind w:hanging="1620"/>
    </w:pPr>
    <w:rPr>
      <w:rFonts w:eastAsia="SimSun"/>
    </w:rPr>
  </w:style>
  <w:style w:type="paragraph" w:styleId="TOC2">
    <w:name w:val="toc 2"/>
    <w:basedOn w:val="Normal"/>
    <w:next w:val="Normal"/>
    <w:autoRedefine/>
    <w:uiPriority w:val="39"/>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uiPriority w:val="99"/>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link w:val="MacroTextChar"/>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uiPriority w:val="39"/>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uiPriority w:val="39"/>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uiPriority w:val="39"/>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uiPriority w:val="39"/>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uiPriority w:val="39"/>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uiPriority w:val="39"/>
    <w:rsid w:val="00F03DF3"/>
    <w:pPr>
      <w:ind w:left="1680"/>
    </w:pPr>
  </w:style>
  <w:style w:type="paragraph" w:styleId="TOC9">
    <w:name w:val="toc 9"/>
    <w:basedOn w:val="Normal"/>
    <w:next w:val="Normal"/>
    <w:autoRedefine/>
    <w:uiPriority w:val="39"/>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adjustRightInd w:val="0"/>
      <w:snapToGrid w:val="0"/>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numPr>
        <w:numId w:val="23"/>
      </w:numPr>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rsid w:val="0029742A"/>
    <w:rPr>
      <w:rFonts w:ascii="Arial" w:hAnsi="Arial"/>
      <w:b/>
      <w:bCs/>
      <w:kern w:val="32"/>
      <w:sz w:val="32"/>
      <w:szCs w:val="32"/>
      <w:lang w:bidi="ar-SA"/>
    </w:rPr>
  </w:style>
  <w:style w:type="paragraph" w:styleId="FootnoteText">
    <w:name w:val="footnote text"/>
    <w:basedOn w:val="Normal"/>
    <w:link w:val="FootnoteTextChar"/>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link w:val="DocumentMapChar"/>
    <w:semiHidden/>
    <w:rsid w:val="00F03DF3"/>
    <w:pPr>
      <w:shd w:val="clear" w:color="auto" w:fill="000080"/>
    </w:pPr>
    <w:rPr>
      <w:rFonts w:ascii="Tahoma" w:hAnsi="Tahoma" w:cs="Tahoma"/>
    </w:rPr>
  </w:style>
  <w:style w:type="character" w:styleId="PageNumber">
    <w:name w:val="page number"/>
    <w:basedOn w:val="DefaultParagraphFont"/>
    <w:uiPriority w:val="99"/>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link w:val="EndnoteTextChar"/>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link w:val="BodyText2Char"/>
    <w:semiHidden/>
    <w:rsid w:val="00F03DF3"/>
    <w:pPr>
      <w:spacing w:line="480" w:lineRule="auto"/>
    </w:pPr>
  </w:style>
  <w:style w:type="paragraph" w:styleId="BodyTextIndent">
    <w:name w:val="Body Text Indent"/>
    <w:basedOn w:val="Normal"/>
    <w:link w:val="BodyTextIndentChar"/>
    <w:semiHidden/>
    <w:rsid w:val="00F03DF3"/>
    <w:pPr>
      <w:ind w:left="360"/>
    </w:pPr>
  </w:style>
  <w:style w:type="paragraph" w:styleId="BodyText3">
    <w:name w:val="Body Text 3"/>
    <w:basedOn w:val="Normal"/>
    <w:link w:val="BodyText3Char"/>
    <w:semiHidden/>
    <w:rsid w:val="00F03DF3"/>
    <w:rPr>
      <w:sz w:val="16"/>
      <w:szCs w:val="16"/>
    </w:rPr>
  </w:style>
  <w:style w:type="paragraph" w:styleId="BodyTextIndent2">
    <w:name w:val="Body Text Indent 2"/>
    <w:basedOn w:val="Normal"/>
    <w:link w:val="BodyTextIndent2Char"/>
    <w:semiHidden/>
    <w:rsid w:val="00F03DF3"/>
    <w:pPr>
      <w:spacing w:line="480" w:lineRule="auto"/>
      <w:ind w:left="360"/>
    </w:pPr>
  </w:style>
  <w:style w:type="paragraph" w:styleId="BodyTextIndent3">
    <w:name w:val="Body Text Indent 3"/>
    <w:basedOn w:val="Normal"/>
    <w:link w:val="BodyTextIndent3Char"/>
    <w:semiHidden/>
    <w:rsid w:val="00F03DF3"/>
    <w:pPr>
      <w:ind w:left="360"/>
    </w:pPr>
    <w:rPr>
      <w:sz w:val="16"/>
      <w:szCs w:val="16"/>
    </w:rPr>
  </w:style>
  <w:style w:type="paragraph" w:styleId="Closing">
    <w:name w:val="Closing"/>
    <w:basedOn w:val="Normal"/>
    <w:link w:val="ClosingChar"/>
    <w:semiHidden/>
    <w:rsid w:val="00F03DF3"/>
    <w:pPr>
      <w:ind w:left="4320"/>
    </w:pPr>
  </w:style>
  <w:style w:type="paragraph" w:styleId="Date">
    <w:name w:val="Date"/>
    <w:basedOn w:val="Normal"/>
    <w:next w:val="Normal"/>
    <w:link w:val="DateChar"/>
    <w:semiHidden/>
    <w:rsid w:val="00F03DF3"/>
  </w:style>
  <w:style w:type="paragraph" w:styleId="E-mailSignature">
    <w:name w:val="E-mail Signature"/>
    <w:basedOn w:val="Normal"/>
    <w:link w:val="E-mailSignatureChar"/>
    <w:semiHidden/>
    <w:rsid w:val="00F03DF3"/>
  </w:style>
  <w:style w:type="paragraph" w:styleId="BodyTextFirstIndent">
    <w:name w:val="Body Text First Indent"/>
    <w:basedOn w:val="BodyText"/>
    <w:link w:val="BodyTextFirstIndentChar"/>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link w:val="HTMLAddressChar"/>
    <w:semiHidden/>
    <w:rsid w:val="00F03DF3"/>
    <w:rPr>
      <w:i/>
      <w:iCs/>
    </w:rPr>
  </w:style>
  <w:style w:type="character" w:styleId="HTMLCite">
    <w:name w:val="HTML Cite"/>
    <w:semiHidden/>
    <w:rsid w:val="00F03DF3"/>
    <w:rPr>
      <w:i/>
      <w:iCs/>
    </w:rPr>
  </w:style>
  <w:style w:type="character" w:styleId="HTMLCode">
    <w:name w:val="HTML Code"/>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link w:val="HTMLPreformattedChar"/>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link w:val="PlainTextChar"/>
    <w:semiHidden/>
    <w:rsid w:val="00F03DF3"/>
    <w:rPr>
      <w:rFonts w:ascii="Courier New" w:hAnsi="Courier New"/>
      <w:sz w:val="20"/>
      <w:szCs w:val="20"/>
    </w:rPr>
  </w:style>
  <w:style w:type="paragraph" w:styleId="Salutation">
    <w:name w:val="Salutation"/>
    <w:basedOn w:val="Normal"/>
    <w:next w:val="Normal"/>
    <w:link w:val="SalutationChar"/>
    <w:semiHidden/>
    <w:rsid w:val="00F03DF3"/>
  </w:style>
  <w:style w:type="paragraph" w:styleId="Signature">
    <w:name w:val="Signature"/>
    <w:basedOn w:val="Normal"/>
    <w:link w:val="SignatureChar"/>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link w:val="BodyTextFirstIndent2Char"/>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link w:val="MessageHeaderChar"/>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link w:val="NoteHeadingChar"/>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link w:val="BalloonTextChar"/>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AF2ED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sz w:val="20"/>
      <w:szCs w:val="20"/>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0A5AA2"/>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0A5AA2"/>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table" w:styleId="GridTable4">
    <w:name w:val="Grid Table 4"/>
    <w:basedOn w:val="TableNormal"/>
    <w:uiPriority w:val="49"/>
    <w:rsid w:val="00030E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Text">
    <w:name w:val="annotation text"/>
    <w:basedOn w:val="Normal"/>
    <w:link w:val="CommentTextChar"/>
    <w:uiPriority w:val="99"/>
    <w:semiHidden/>
    <w:unhideWhenUsed/>
    <w:rsid w:val="00F32A83"/>
    <w:rPr>
      <w:sz w:val="20"/>
      <w:szCs w:val="20"/>
    </w:rPr>
  </w:style>
  <w:style w:type="character" w:customStyle="1" w:styleId="CommentTextChar">
    <w:name w:val="Comment Text Char"/>
    <w:basedOn w:val="DefaultParagraphFont"/>
    <w:link w:val="CommentText"/>
    <w:uiPriority w:val="99"/>
    <w:semiHidden/>
    <w:rsid w:val="00F32A83"/>
    <w:rPr>
      <w:rFonts w:ascii="Arial" w:hAnsi="Arial"/>
      <w:lang w:bidi="ar-SA"/>
    </w:rPr>
  </w:style>
  <w:style w:type="paragraph" w:styleId="CommentSubject">
    <w:name w:val="annotation subject"/>
    <w:basedOn w:val="CommentText"/>
    <w:next w:val="CommentText"/>
    <w:link w:val="CommentSubjectChar"/>
    <w:uiPriority w:val="99"/>
    <w:semiHidden/>
    <w:unhideWhenUsed/>
    <w:rsid w:val="00F32A83"/>
    <w:rPr>
      <w:b/>
      <w:bCs/>
    </w:rPr>
  </w:style>
  <w:style w:type="character" w:customStyle="1" w:styleId="CommentSubjectChar">
    <w:name w:val="Comment Subject Char"/>
    <w:basedOn w:val="CommentTextChar"/>
    <w:link w:val="CommentSubject"/>
    <w:uiPriority w:val="99"/>
    <w:semiHidden/>
    <w:rsid w:val="00F32A83"/>
    <w:rPr>
      <w:rFonts w:ascii="Arial" w:hAnsi="Arial"/>
      <w:b/>
      <w:bCs/>
      <w:lang w:bidi="ar-SA"/>
    </w:rPr>
  </w:style>
  <w:style w:type="table" w:styleId="GridTable4-Accent1">
    <w:name w:val="Grid Table 4 Accent 1"/>
    <w:basedOn w:val="TableNormal"/>
    <w:uiPriority w:val="49"/>
    <w:rsid w:val="007848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0F71EF"/>
    <w:pPr>
      <w:keepNext/>
      <w:keepLines/>
      <w:pageBreakBefore w:val="0"/>
      <w:numPr>
        <w:numId w:val="0"/>
      </w:numPr>
      <w:pBdr>
        <w:top w:val="none" w:sz="0" w:space="0" w:color="auto"/>
      </w:pBdr>
      <w:tabs>
        <w:tab w:val="num" w:pos="360"/>
      </w:tabs>
      <w:spacing w:before="240" w:after="0" w:line="259" w:lineRule="auto"/>
      <w:ind w:left="360" w:hanging="36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0F71EF"/>
    <w:rPr>
      <w:color w:val="605E5C"/>
      <w:shd w:val="clear" w:color="auto" w:fill="E1DFDD"/>
    </w:rPr>
  </w:style>
  <w:style w:type="character" w:customStyle="1" w:styleId="HeaderChar">
    <w:name w:val="Header Char"/>
    <w:basedOn w:val="DefaultParagraphFont"/>
    <w:link w:val="Header"/>
    <w:uiPriority w:val="99"/>
    <w:rsid w:val="000F71EF"/>
    <w:rPr>
      <w:rFonts w:ascii="Arial" w:hAnsi="Arial"/>
      <w:szCs w:val="24"/>
      <w:lang w:bidi="ar-SA"/>
    </w:rPr>
  </w:style>
  <w:style w:type="character" w:customStyle="1" w:styleId="FooterChar">
    <w:name w:val="Footer Char"/>
    <w:basedOn w:val="DefaultParagraphFont"/>
    <w:link w:val="Footer"/>
    <w:rsid w:val="000F71EF"/>
    <w:rPr>
      <w:rFonts w:ascii="Arial" w:hAnsi="Arial"/>
      <w:i/>
      <w:szCs w:val="24"/>
      <w:lang w:bidi="ar-SA"/>
    </w:rPr>
  </w:style>
  <w:style w:type="paragraph" w:customStyle="1" w:styleId="Cover-Subtitle0">
    <w:name w:val="Cover - Subtitle"/>
    <w:basedOn w:val="Normal"/>
    <w:rsid w:val="000F71EF"/>
    <w:pPr>
      <w:snapToGrid w:val="0"/>
      <w:spacing w:before="0" w:after="288"/>
      <w:ind w:right="3600"/>
    </w:pPr>
    <w:rPr>
      <w:rFonts w:ascii="Times New Roman" w:eastAsia="SimSun" w:hAnsi="Times New Roman"/>
      <w:i/>
      <w:sz w:val="32"/>
      <w:lang w:eastAsia="zh-CN"/>
    </w:rPr>
  </w:style>
  <w:style w:type="character" w:customStyle="1" w:styleId="BalloonTextChar">
    <w:name w:val="Balloon Text Char"/>
    <w:basedOn w:val="DefaultParagraphFont"/>
    <w:link w:val="BalloonText"/>
    <w:uiPriority w:val="99"/>
    <w:semiHidden/>
    <w:rsid w:val="000F71EF"/>
    <w:rPr>
      <w:rFonts w:ascii="Tahoma" w:hAnsi="Tahoma" w:cs="Tahoma"/>
      <w:sz w:val="16"/>
      <w:szCs w:val="16"/>
      <w:lang w:bidi="ar-SA"/>
    </w:rPr>
  </w:style>
  <w:style w:type="character" w:customStyle="1" w:styleId="Heading2Char">
    <w:name w:val="Heading 2 Char"/>
    <w:basedOn w:val="DefaultParagraphFont"/>
    <w:link w:val="Heading2"/>
    <w:rsid w:val="000F71EF"/>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0F71EF"/>
    <w:rPr>
      <w:rFonts w:ascii="Arial Bold" w:eastAsia="Arial Unicode MS" w:hAnsi="Arial Bold" w:cs="Arial Bold"/>
      <w:kern w:val="32"/>
      <w:sz w:val="24"/>
      <w:szCs w:val="28"/>
      <w:lang w:eastAsia="zh-CN" w:bidi="ar-SA"/>
    </w:rPr>
  </w:style>
  <w:style w:type="character" w:customStyle="1" w:styleId="Heading1Char1">
    <w:name w:val="Heading 1 Char1"/>
    <w:uiPriority w:val="9"/>
    <w:rsid w:val="000F71EF"/>
    <w:rPr>
      <w:rFonts w:ascii="Arial" w:hAnsi="Arial"/>
      <w:b/>
      <w:bCs/>
      <w:kern w:val="32"/>
      <w:sz w:val="32"/>
      <w:szCs w:val="32"/>
      <w:lang w:bidi="ar-SA"/>
    </w:rPr>
  </w:style>
  <w:style w:type="character" w:customStyle="1" w:styleId="BodyTextChar1">
    <w:name w:val="Body Text Char1"/>
    <w:rsid w:val="000F71EF"/>
    <w:rPr>
      <w:rFonts w:ascii="Arial" w:eastAsia="Arial Unicode MS" w:hAnsi="Arial"/>
      <w:sz w:val="22"/>
      <w:szCs w:val="24"/>
      <w:lang w:val="en-US" w:eastAsia="zh-CN" w:bidi="ar-SA"/>
    </w:rPr>
  </w:style>
  <w:style w:type="character" w:customStyle="1" w:styleId="Heading2Char1">
    <w:name w:val="Heading 2 Char1"/>
    <w:rsid w:val="000F71EF"/>
    <w:rPr>
      <w:rFonts w:ascii="Arial Bold" w:eastAsia="Arial Unicode MS" w:hAnsi="Arial Bold" w:cs="Arial Bold"/>
      <w:b/>
      <w:bCs/>
      <w:iCs/>
      <w:kern w:val="32"/>
      <w:sz w:val="28"/>
      <w:szCs w:val="28"/>
      <w:lang w:eastAsia="zh-CN" w:bidi="ar-SA"/>
    </w:rPr>
  </w:style>
  <w:style w:type="paragraph" w:customStyle="1" w:styleId="StepList1">
    <w:name w:val="Step List1"/>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1">
    <w:name w:val="Table Text1"/>
    <w:basedOn w:val="Normal"/>
    <w:rsid w:val="000F71EF"/>
    <w:pPr>
      <w:spacing w:before="60" w:after="60"/>
    </w:pPr>
    <w:rPr>
      <w:rFonts w:eastAsia="SimSun"/>
      <w:lang w:eastAsia="zh-CN"/>
    </w:rPr>
  </w:style>
  <w:style w:type="character" w:customStyle="1" w:styleId="Heading1Char2">
    <w:name w:val="Heading 1 Char2"/>
    <w:uiPriority w:val="9"/>
    <w:rsid w:val="000F71EF"/>
    <w:rPr>
      <w:rFonts w:ascii="Arial" w:hAnsi="Arial"/>
      <w:b/>
      <w:bCs/>
      <w:kern w:val="32"/>
      <w:sz w:val="32"/>
      <w:szCs w:val="32"/>
      <w:lang w:bidi="ar-SA"/>
    </w:rPr>
  </w:style>
  <w:style w:type="character" w:customStyle="1" w:styleId="StepListChar1">
    <w:name w:val="Step List Char1"/>
    <w:rsid w:val="000F71EF"/>
    <w:rPr>
      <w:rFonts w:ascii="Arial" w:hAnsi="Arial"/>
      <w:sz w:val="22"/>
      <w:szCs w:val="22"/>
      <w:lang w:bidi="ar-SA"/>
    </w:rPr>
  </w:style>
  <w:style w:type="character" w:customStyle="1" w:styleId="BodyTextChar2">
    <w:name w:val="Body Text Char2"/>
    <w:rsid w:val="000F71EF"/>
    <w:rPr>
      <w:rFonts w:ascii="Arial" w:eastAsia="Arial Unicode MS" w:hAnsi="Arial"/>
      <w:sz w:val="22"/>
      <w:szCs w:val="24"/>
      <w:lang w:val="en-US" w:eastAsia="zh-CN" w:bidi="ar-SA"/>
    </w:rPr>
  </w:style>
  <w:style w:type="character" w:customStyle="1" w:styleId="TableTextChar1">
    <w:name w:val="Table Text Char1"/>
    <w:rsid w:val="000F71EF"/>
    <w:rPr>
      <w:rFonts w:ascii="Arial" w:eastAsia="SimSun" w:hAnsi="Arial"/>
      <w:sz w:val="22"/>
      <w:szCs w:val="24"/>
      <w:lang w:val="en-US" w:eastAsia="zh-CN" w:bidi="ar-SA"/>
    </w:rPr>
  </w:style>
  <w:style w:type="character" w:customStyle="1" w:styleId="Heading2Char2">
    <w:name w:val="Heading 2 Char2"/>
    <w:rsid w:val="000F71EF"/>
    <w:rPr>
      <w:rFonts w:ascii="Arial Bold" w:eastAsia="Arial Unicode MS" w:hAnsi="Arial Bold" w:cs="Arial Bold"/>
      <w:b/>
      <w:bCs/>
      <w:iCs/>
      <w:kern w:val="32"/>
      <w:sz w:val="28"/>
      <w:szCs w:val="28"/>
      <w:lang w:eastAsia="zh-CN" w:bidi="ar-SA"/>
    </w:rPr>
  </w:style>
  <w:style w:type="paragraph" w:customStyle="1" w:styleId="StepList20">
    <w:name w:val="Step List2"/>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3">
    <w:name w:val="Heading 1 Char3"/>
    <w:uiPriority w:val="9"/>
    <w:rsid w:val="000F71EF"/>
    <w:rPr>
      <w:rFonts w:ascii="Arial" w:hAnsi="Arial"/>
      <w:b/>
      <w:bCs/>
      <w:kern w:val="32"/>
      <w:sz w:val="32"/>
      <w:szCs w:val="32"/>
      <w:lang w:bidi="ar-SA"/>
    </w:rPr>
  </w:style>
  <w:style w:type="character" w:customStyle="1" w:styleId="StepListChar2">
    <w:name w:val="Step List Char2"/>
    <w:rsid w:val="000F71EF"/>
    <w:rPr>
      <w:rFonts w:ascii="Arial" w:hAnsi="Arial"/>
      <w:sz w:val="22"/>
      <w:szCs w:val="22"/>
      <w:lang w:bidi="ar-SA"/>
    </w:rPr>
  </w:style>
  <w:style w:type="character" w:customStyle="1" w:styleId="BodyTextChar3">
    <w:name w:val="Body Text Char3"/>
    <w:rsid w:val="000F71EF"/>
    <w:rPr>
      <w:rFonts w:ascii="Arial" w:eastAsia="Arial Unicode MS" w:hAnsi="Arial"/>
      <w:sz w:val="22"/>
      <w:szCs w:val="24"/>
      <w:lang w:val="en-US" w:eastAsia="zh-CN" w:bidi="ar-SA"/>
    </w:rPr>
  </w:style>
  <w:style w:type="paragraph" w:customStyle="1" w:styleId="StepList30">
    <w:name w:val="Step List3"/>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4">
    <w:name w:val="Heading 1 Char4"/>
    <w:uiPriority w:val="9"/>
    <w:rsid w:val="000F71EF"/>
    <w:rPr>
      <w:rFonts w:ascii="Arial" w:hAnsi="Arial"/>
      <w:b/>
      <w:bCs/>
      <w:kern w:val="32"/>
      <w:sz w:val="32"/>
      <w:szCs w:val="32"/>
      <w:lang w:bidi="ar-SA"/>
    </w:rPr>
  </w:style>
  <w:style w:type="character" w:customStyle="1" w:styleId="StepListChar3">
    <w:name w:val="Step List Char3"/>
    <w:rsid w:val="000F71EF"/>
    <w:rPr>
      <w:rFonts w:ascii="Arial" w:hAnsi="Arial"/>
      <w:sz w:val="22"/>
      <w:szCs w:val="22"/>
      <w:lang w:bidi="ar-SA"/>
    </w:rPr>
  </w:style>
  <w:style w:type="character" w:customStyle="1" w:styleId="BodyTextChar4">
    <w:name w:val="Body Text Char4"/>
    <w:rsid w:val="000F71EF"/>
    <w:rPr>
      <w:rFonts w:ascii="Arial" w:eastAsia="Arial Unicode MS" w:hAnsi="Arial"/>
      <w:sz w:val="22"/>
      <w:szCs w:val="24"/>
      <w:lang w:val="en-US" w:eastAsia="zh-CN" w:bidi="ar-SA"/>
    </w:rPr>
  </w:style>
  <w:style w:type="character" w:customStyle="1" w:styleId="Heading4Char">
    <w:name w:val="Heading 4 Char"/>
    <w:basedOn w:val="DefaultParagraphFont"/>
    <w:link w:val="Heading4"/>
    <w:rsid w:val="000F71EF"/>
    <w:rPr>
      <w:rFonts w:ascii="Arial" w:eastAsia="SimSun" w:hAnsi="Arial" w:cs="Arial"/>
      <w:b/>
      <w:bCs/>
      <w:kern w:val="32"/>
      <w:sz w:val="32"/>
      <w:szCs w:val="32"/>
      <w:lang w:eastAsia="zh-CN" w:bidi="ar-SA"/>
    </w:rPr>
  </w:style>
  <w:style w:type="character" w:customStyle="1" w:styleId="Heading5Char">
    <w:name w:val="Heading 5 Char"/>
    <w:basedOn w:val="DefaultParagraphFont"/>
    <w:link w:val="Heading5"/>
    <w:rsid w:val="000F71EF"/>
    <w:rPr>
      <w:rFonts w:ascii="Arial" w:eastAsia="SimSun" w:hAnsi="Arial" w:cs="Arial"/>
      <w:b/>
      <w:iCs/>
      <w:kern w:val="32"/>
      <w:sz w:val="28"/>
      <w:szCs w:val="28"/>
      <w:lang w:eastAsia="zh-CN" w:bidi="ar-SA"/>
    </w:rPr>
  </w:style>
  <w:style w:type="character" w:customStyle="1" w:styleId="Heading6Char">
    <w:name w:val="Heading 6 Char"/>
    <w:basedOn w:val="DefaultParagraphFont"/>
    <w:link w:val="Heading6"/>
    <w:rsid w:val="000F71EF"/>
    <w:rPr>
      <w:rFonts w:ascii="Arial" w:eastAsia="SimSun" w:hAnsi="Arial" w:cs="Arial"/>
      <w:b/>
      <w:bCs/>
      <w:iCs/>
      <w:kern w:val="32"/>
      <w:sz w:val="24"/>
      <w:szCs w:val="24"/>
      <w:lang w:bidi="ar-SA"/>
    </w:rPr>
  </w:style>
  <w:style w:type="character" w:customStyle="1" w:styleId="Heading7Char">
    <w:name w:val="Heading 7 Char"/>
    <w:basedOn w:val="DefaultParagraphFont"/>
    <w:link w:val="Heading7"/>
    <w:rsid w:val="000F71EF"/>
    <w:rPr>
      <w:sz w:val="24"/>
      <w:szCs w:val="24"/>
      <w:lang w:bidi="ar-SA"/>
    </w:rPr>
  </w:style>
  <w:style w:type="character" w:customStyle="1" w:styleId="Heading8Char">
    <w:name w:val="Heading 8 Char"/>
    <w:basedOn w:val="DefaultParagraphFont"/>
    <w:link w:val="Heading8"/>
    <w:rsid w:val="000F71EF"/>
    <w:rPr>
      <w:i/>
      <w:iCs/>
      <w:sz w:val="24"/>
      <w:szCs w:val="24"/>
      <w:lang w:bidi="ar-SA"/>
    </w:rPr>
  </w:style>
  <w:style w:type="character" w:customStyle="1" w:styleId="Heading9Char">
    <w:name w:val="Heading 9 Char"/>
    <w:basedOn w:val="DefaultParagraphFont"/>
    <w:link w:val="Heading9"/>
    <w:rsid w:val="000F71EF"/>
    <w:rPr>
      <w:rFonts w:ascii="Arial" w:hAnsi="Arial"/>
      <w:sz w:val="22"/>
      <w:szCs w:val="22"/>
      <w:lang w:bidi="ar-SA"/>
    </w:rPr>
  </w:style>
  <w:style w:type="character" w:customStyle="1" w:styleId="MacroTextChar">
    <w:name w:val="Macro Text Char"/>
    <w:basedOn w:val="DefaultParagraphFont"/>
    <w:link w:val="MacroText"/>
    <w:semiHidden/>
    <w:rsid w:val="000F71EF"/>
    <w:rPr>
      <w:rFonts w:ascii="Courier New" w:hAnsi="Courier New"/>
      <w:lang w:bidi="ar-SA"/>
    </w:rPr>
  </w:style>
  <w:style w:type="paragraph" w:customStyle="1" w:styleId="StepList4">
    <w:name w:val="Step List4"/>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2">
    <w:name w:val="Table Text2"/>
    <w:basedOn w:val="Normal"/>
    <w:rsid w:val="000F71EF"/>
    <w:pPr>
      <w:spacing w:before="60" w:after="60"/>
    </w:pPr>
    <w:rPr>
      <w:rFonts w:eastAsia="SimSun"/>
      <w:lang w:eastAsia="zh-CN"/>
    </w:rPr>
  </w:style>
  <w:style w:type="character" w:customStyle="1" w:styleId="Heading1Char5">
    <w:name w:val="Heading 1 Char5"/>
    <w:rsid w:val="000F71EF"/>
    <w:rPr>
      <w:rFonts w:ascii="Arial" w:hAnsi="Arial"/>
      <w:b/>
      <w:bCs/>
      <w:kern w:val="32"/>
      <w:sz w:val="32"/>
      <w:szCs w:val="32"/>
      <w:lang w:bidi="ar-SA"/>
    </w:rPr>
  </w:style>
  <w:style w:type="character" w:customStyle="1" w:styleId="FootnoteTextChar">
    <w:name w:val="Footnote Text Char"/>
    <w:basedOn w:val="DefaultParagraphFont"/>
    <w:link w:val="FootnoteText"/>
    <w:semiHidden/>
    <w:rsid w:val="000F71EF"/>
    <w:rPr>
      <w:rFonts w:ascii="Arial" w:hAnsi="Arial"/>
      <w:lang w:bidi="ar-SA"/>
    </w:rPr>
  </w:style>
  <w:style w:type="character" w:customStyle="1" w:styleId="StepListChar4">
    <w:name w:val="Step List Char4"/>
    <w:rsid w:val="000F71EF"/>
    <w:rPr>
      <w:rFonts w:ascii="Arial" w:hAnsi="Arial"/>
      <w:sz w:val="22"/>
      <w:szCs w:val="22"/>
      <w:lang w:bidi="ar-SA"/>
    </w:rPr>
  </w:style>
  <w:style w:type="character" w:customStyle="1" w:styleId="DocumentMapChar">
    <w:name w:val="Document Map Char"/>
    <w:basedOn w:val="DefaultParagraphFont"/>
    <w:link w:val="DocumentMap"/>
    <w:semiHidden/>
    <w:rsid w:val="000F71EF"/>
    <w:rPr>
      <w:rFonts w:ascii="Tahoma" w:hAnsi="Tahoma" w:cs="Tahoma"/>
      <w:sz w:val="22"/>
      <w:szCs w:val="24"/>
      <w:shd w:val="clear" w:color="auto" w:fill="000080"/>
      <w:lang w:bidi="ar-SA"/>
    </w:rPr>
  </w:style>
  <w:style w:type="character" w:customStyle="1" w:styleId="EndnoteTextChar">
    <w:name w:val="Endnote Text Char"/>
    <w:basedOn w:val="DefaultParagraphFont"/>
    <w:link w:val="EndnoteText"/>
    <w:semiHidden/>
    <w:rsid w:val="000F71EF"/>
    <w:rPr>
      <w:rFonts w:ascii="Arial" w:hAnsi="Arial"/>
      <w:lang w:bidi="ar-SA"/>
    </w:rPr>
  </w:style>
  <w:style w:type="character" w:customStyle="1" w:styleId="BodyTextChar5">
    <w:name w:val="Body Text Char5"/>
    <w:rsid w:val="000F71EF"/>
    <w:rPr>
      <w:rFonts w:ascii="Arial" w:eastAsia="Arial Unicode MS" w:hAnsi="Arial"/>
      <w:sz w:val="22"/>
      <w:szCs w:val="24"/>
      <w:lang w:val="en-US" w:eastAsia="zh-CN" w:bidi="ar-SA"/>
    </w:rPr>
  </w:style>
  <w:style w:type="character" w:customStyle="1" w:styleId="BodyText2Char">
    <w:name w:val="Body Text 2 Char"/>
    <w:basedOn w:val="DefaultParagraphFont"/>
    <w:link w:val="BodyText2"/>
    <w:semiHidden/>
    <w:rsid w:val="000F71EF"/>
    <w:rPr>
      <w:rFonts w:ascii="Arial" w:hAnsi="Arial"/>
      <w:sz w:val="22"/>
      <w:szCs w:val="24"/>
      <w:lang w:bidi="ar-SA"/>
    </w:rPr>
  </w:style>
  <w:style w:type="character" w:customStyle="1" w:styleId="BodyTextIndentChar">
    <w:name w:val="Body Text Indent Char"/>
    <w:basedOn w:val="DefaultParagraphFont"/>
    <w:link w:val="BodyTextIndent"/>
    <w:semiHidden/>
    <w:rsid w:val="000F71EF"/>
    <w:rPr>
      <w:rFonts w:ascii="Arial" w:hAnsi="Arial"/>
      <w:sz w:val="22"/>
      <w:szCs w:val="24"/>
      <w:lang w:bidi="ar-SA"/>
    </w:rPr>
  </w:style>
  <w:style w:type="character" w:customStyle="1" w:styleId="BodyText3Char">
    <w:name w:val="Body Text 3 Char"/>
    <w:basedOn w:val="DefaultParagraphFont"/>
    <w:link w:val="BodyText3"/>
    <w:semiHidden/>
    <w:rsid w:val="000F71EF"/>
    <w:rPr>
      <w:rFonts w:ascii="Arial" w:hAnsi="Arial"/>
      <w:sz w:val="16"/>
      <w:szCs w:val="16"/>
      <w:lang w:bidi="ar-SA"/>
    </w:rPr>
  </w:style>
  <w:style w:type="character" w:customStyle="1" w:styleId="BodyTextIndent2Char">
    <w:name w:val="Body Text Indent 2 Char"/>
    <w:basedOn w:val="DefaultParagraphFont"/>
    <w:link w:val="BodyTextIndent2"/>
    <w:semiHidden/>
    <w:rsid w:val="000F71EF"/>
    <w:rPr>
      <w:rFonts w:ascii="Arial" w:hAnsi="Arial"/>
      <w:sz w:val="22"/>
      <w:szCs w:val="24"/>
      <w:lang w:bidi="ar-SA"/>
    </w:rPr>
  </w:style>
  <w:style w:type="character" w:customStyle="1" w:styleId="BodyTextIndent3Char">
    <w:name w:val="Body Text Indent 3 Char"/>
    <w:basedOn w:val="DefaultParagraphFont"/>
    <w:link w:val="BodyTextIndent3"/>
    <w:semiHidden/>
    <w:rsid w:val="000F71EF"/>
    <w:rPr>
      <w:rFonts w:ascii="Arial" w:hAnsi="Arial"/>
      <w:sz w:val="16"/>
      <w:szCs w:val="16"/>
      <w:lang w:bidi="ar-SA"/>
    </w:rPr>
  </w:style>
  <w:style w:type="character" w:customStyle="1" w:styleId="ClosingChar">
    <w:name w:val="Closing Char"/>
    <w:basedOn w:val="DefaultParagraphFont"/>
    <w:link w:val="Closing"/>
    <w:semiHidden/>
    <w:rsid w:val="000F71EF"/>
    <w:rPr>
      <w:rFonts w:ascii="Arial" w:hAnsi="Arial"/>
      <w:sz w:val="22"/>
      <w:szCs w:val="24"/>
      <w:lang w:bidi="ar-SA"/>
    </w:rPr>
  </w:style>
  <w:style w:type="character" w:customStyle="1" w:styleId="DateChar">
    <w:name w:val="Date Char"/>
    <w:basedOn w:val="DefaultParagraphFont"/>
    <w:link w:val="Date"/>
    <w:semiHidden/>
    <w:rsid w:val="000F71EF"/>
    <w:rPr>
      <w:rFonts w:ascii="Arial" w:hAnsi="Arial"/>
      <w:sz w:val="22"/>
      <w:szCs w:val="24"/>
      <w:lang w:bidi="ar-SA"/>
    </w:rPr>
  </w:style>
  <w:style w:type="character" w:customStyle="1" w:styleId="E-mailSignatureChar">
    <w:name w:val="E-mail Signature Char"/>
    <w:basedOn w:val="DefaultParagraphFont"/>
    <w:link w:val="E-mailSignature"/>
    <w:semiHidden/>
    <w:rsid w:val="000F71EF"/>
    <w:rPr>
      <w:rFonts w:ascii="Arial" w:hAnsi="Arial"/>
      <w:sz w:val="22"/>
      <w:szCs w:val="24"/>
      <w:lang w:bidi="ar-SA"/>
    </w:rPr>
  </w:style>
  <w:style w:type="character" w:customStyle="1" w:styleId="BodyTextFirstIndentChar">
    <w:name w:val="Body Text First Indent Char"/>
    <w:basedOn w:val="BodyTextChar"/>
    <w:link w:val="BodyTextFirstIndent"/>
    <w:semiHidden/>
    <w:rsid w:val="000F71EF"/>
    <w:rPr>
      <w:rFonts w:ascii="Arial" w:eastAsia="Arial Unicode MS" w:hAnsi="Arial"/>
      <w:sz w:val="22"/>
      <w:szCs w:val="24"/>
      <w:lang w:val="en-US" w:eastAsia="zh-CN" w:bidi="ar-SA"/>
    </w:rPr>
  </w:style>
  <w:style w:type="character" w:customStyle="1" w:styleId="HTMLAddressChar">
    <w:name w:val="HTML Address Char"/>
    <w:basedOn w:val="DefaultParagraphFont"/>
    <w:link w:val="HTMLAddress"/>
    <w:semiHidden/>
    <w:rsid w:val="000F71EF"/>
    <w:rPr>
      <w:rFonts w:ascii="Arial" w:hAnsi="Arial"/>
      <w:i/>
      <w:iCs/>
      <w:sz w:val="22"/>
      <w:szCs w:val="24"/>
      <w:lang w:bidi="ar-SA"/>
    </w:rPr>
  </w:style>
  <w:style w:type="character" w:customStyle="1" w:styleId="HTMLPreformattedChar">
    <w:name w:val="HTML Preformatted Char"/>
    <w:basedOn w:val="DefaultParagraphFont"/>
    <w:link w:val="HTMLPreformatted"/>
    <w:semiHidden/>
    <w:rsid w:val="000F71EF"/>
    <w:rPr>
      <w:rFonts w:ascii="Courier New" w:hAnsi="Courier New"/>
      <w:lang w:bidi="ar-SA"/>
    </w:rPr>
  </w:style>
  <w:style w:type="character" w:customStyle="1" w:styleId="PlainTextChar">
    <w:name w:val="Plain Text Char"/>
    <w:basedOn w:val="DefaultParagraphFont"/>
    <w:link w:val="PlainText"/>
    <w:semiHidden/>
    <w:rsid w:val="000F71EF"/>
    <w:rPr>
      <w:rFonts w:ascii="Courier New" w:hAnsi="Courier New"/>
      <w:lang w:bidi="ar-SA"/>
    </w:rPr>
  </w:style>
  <w:style w:type="character" w:customStyle="1" w:styleId="SalutationChar">
    <w:name w:val="Salutation Char"/>
    <w:basedOn w:val="DefaultParagraphFont"/>
    <w:link w:val="Salutation"/>
    <w:semiHidden/>
    <w:rsid w:val="000F71EF"/>
    <w:rPr>
      <w:rFonts w:ascii="Arial" w:hAnsi="Arial"/>
      <w:sz w:val="22"/>
      <w:szCs w:val="24"/>
      <w:lang w:bidi="ar-SA"/>
    </w:rPr>
  </w:style>
  <w:style w:type="character" w:customStyle="1" w:styleId="SignatureChar">
    <w:name w:val="Signature Char"/>
    <w:basedOn w:val="DefaultParagraphFont"/>
    <w:link w:val="Signature"/>
    <w:semiHidden/>
    <w:rsid w:val="000F71EF"/>
    <w:rPr>
      <w:rFonts w:ascii="Arial" w:hAnsi="Arial"/>
      <w:sz w:val="22"/>
      <w:szCs w:val="24"/>
      <w:lang w:bidi="ar-SA"/>
    </w:rPr>
  </w:style>
  <w:style w:type="character" w:customStyle="1" w:styleId="BodyTextFirstIndent2Char">
    <w:name w:val="Body Text First Indent 2 Char"/>
    <w:basedOn w:val="BodyTextIndentChar"/>
    <w:link w:val="BodyTextFirstIndent2"/>
    <w:semiHidden/>
    <w:rsid w:val="000F71EF"/>
    <w:rPr>
      <w:rFonts w:ascii="Arial" w:hAnsi="Arial"/>
      <w:sz w:val="22"/>
      <w:szCs w:val="24"/>
      <w:lang w:bidi="ar-SA"/>
    </w:rPr>
  </w:style>
  <w:style w:type="character" w:customStyle="1" w:styleId="MessageHeaderChar">
    <w:name w:val="Message Header Char"/>
    <w:basedOn w:val="DefaultParagraphFont"/>
    <w:link w:val="MessageHeader"/>
    <w:semiHidden/>
    <w:rsid w:val="000F71EF"/>
    <w:rPr>
      <w:rFonts w:ascii="Arial" w:hAnsi="Arial"/>
      <w:sz w:val="24"/>
      <w:szCs w:val="24"/>
      <w:shd w:val="pct20" w:color="auto" w:fill="auto"/>
      <w:lang w:bidi="ar-SA"/>
    </w:rPr>
  </w:style>
  <w:style w:type="character" w:customStyle="1" w:styleId="NoteHeadingChar">
    <w:name w:val="Note Heading Char"/>
    <w:basedOn w:val="DefaultParagraphFont"/>
    <w:link w:val="NoteHeading"/>
    <w:semiHidden/>
    <w:rsid w:val="000F71EF"/>
    <w:rPr>
      <w:rFonts w:ascii="Arial" w:hAnsi="Arial"/>
      <w:sz w:val="22"/>
      <w:szCs w:val="24"/>
      <w:lang w:bidi="ar-SA"/>
    </w:rPr>
  </w:style>
  <w:style w:type="character" w:customStyle="1" w:styleId="TableTextChar2">
    <w:name w:val="Table Text Char2"/>
    <w:rsid w:val="000F71EF"/>
    <w:rPr>
      <w:rFonts w:ascii="Arial" w:eastAsia="SimSun" w:hAnsi="Arial"/>
      <w:sz w:val="22"/>
      <w:szCs w:val="24"/>
      <w:lang w:val="en-US" w:eastAsia="zh-CN" w:bidi="ar-SA"/>
    </w:rPr>
  </w:style>
  <w:style w:type="character" w:customStyle="1" w:styleId="TitleChar1">
    <w:name w:val="Title Char1"/>
    <w:uiPriority w:val="10"/>
    <w:rsid w:val="000F71EF"/>
    <w:rPr>
      <w:rFonts w:ascii="Calibri Light" w:eastAsia="Times New Roman" w:hAnsi="Calibri Light" w:cs="Mangal"/>
      <w:b/>
      <w:bCs/>
      <w:kern w:val="28"/>
      <w:sz w:val="32"/>
      <w:szCs w:val="32"/>
      <w:lang w:bidi="ar-SA"/>
    </w:rPr>
  </w:style>
  <w:style w:type="character" w:customStyle="1" w:styleId="CommentTextChar1">
    <w:name w:val="Comment Text Char1"/>
    <w:basedOn w:val="DefaultParagraphFont"/>
    <w:uiPriority w:val="99"/>
    <w:semiHidden/>
    <w:rsid w:val="000F71EF"/>
    <w:rPr>
      <w:rFonts w:ascii="Arial" w:hAnsi="Arial"/>
      <w:lang w:bidi="ar-SA"/>
    </w:rPr>
  </w:style>
  <w:style w:type="character" w:customStyle="1" w:styleId="CommentSubjectChar1">
    <w:name w:val="Comment Subject Char1"/>
    <w:basedOn w:val="CommentTextChar"/>
    <w:uiPriority w:val="99"/>
    <w:semiHidden/>
    <w:rsid w:val="000F71EF"/>
    <w:rPr>
      <w:rFonts w:ascii="Arial" w:eastAsia="Times New Roman" w:hAnsi="Arial" w:cs="Times New Roman"/>
      <w:b/>
      <w:bCs/>
      <w:sz w:val="20"/>
      <w:szCs w:val="20"/>
      <w:lang w:bidi="ar-SA"/>
    </w:rPr>
  </w:style>
  <w:style w:type="paragraph" w:customStyle="1" w:styleId="StepList5">
    <w:name w:val="Step List5"/>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6">
    <w:name w:val="Heading 1 Char6"/>
    <w:rsid w:val="000F71EF"/>
    <w:rPr>
      <w:rFonts w:ascii="Arial" w:hAnsi="Arial"/>
      <w:b/>
      <w:bCs/>
      <w:kern w:val="32"/>
      <w:sz w:val="32"/>
      <w:szCs w:val="32"/>
      <w:lang w:bidi="ar-SA"/>
    </w:rPr>
  </w:style>
  <w:style w:type="character" w:customStyle="1" w:styleId="StepListChar5">
    <w:name w:val="Step List Char5"/>
    <w:rsid w:val="000F71EF"/>
    <w:rPr>
      <w:rFonts w:ascii="Arial" w:hAnsi="Arial"/>
      <w:sz w:val="22"/>
      <w:szCs w:val="22"/>
      <w:lang w:bidi="ar-SA"/>
    </w:rPr>
  </w:style>
  <w:style w:type="character" w:customStyle="1" w:styleId="BodyTextChar6">
    <w:name w:val="Body Text Char6"/>
    <w:rsid w:val="000F71EF"/>
    <w:rPr>
      <w:rFonts w:ascii="Arial" w:eastAsia="Arial Unicode MS" w:hAnsi="Arial"/>
      <w:sz w:val="22"/>
      <w:szCs w:val="24"/>
      <w:lang w:val="en-US" w:eastAsia="zh-CN" w:bidi="ar-SA"/>
    </w:rPr>
  </w:style>
  <w:style w:type="paragraph" w:customStyle="1" w:styleId="Demo1">
    <w:name w:val="Demo1"/>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paragraph" w:customStyle="1" w:styleId="StepList6">
    <w:name w:val="Step List6"/>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3">
    <w:name w:val="Table Text3"/>
    <w:basedOn w:val="Normal"/>
    <w:rsid w:val="000F71EF"/>
    <w:pPr>
      <w:spacing w:before="60" w:after="60"/>
    </w:pPr>
    <w:rPr>
      <w:rFonts w:eastAsia="SimSun"/>
      <w:lang w:eastAsia="zh-CN"/>
    </w:rPr>
  </w:style>
  <w:style w:type="character" w:customStyle="1" w:styleId="Heading1Char7">
    <w:name w:val="Heading 1 Char7"/>
    <w:rsid w:val="000F71EF"/>
    <w:rPr>
      <w:rFonts w:ascii="Arial" w:hAnsi="Arial"/>
      <w:b/>
      <w:bCs/>
      <w:kern w:val="32"/>
      <w:sz w:val="32"/>
      <w:szCs w:val="32"/>
      <w:lang w:bidi="ar-SA"/>
    </w:rPr>
  </w:style>
  <w:style w:type="character" w:customStyle="1" w:styleId="StepListChar6">
    <w:name w:val="Step List Char6"/>
    <w:rsid w:val="000F71EF"/>
    <w:rPr>
      <w:rFonts w:ascii="Arial" w:hAnsi="Arial"/>
      <w:sz w:val="22"/>
      <w:szCs w:val="22"/>
      <w:lang w:bidi="ar-SA"/>
    </w:rPr>
  </w:style>
  <w:style w:type="paragraph" w:customStyle="1" w:styleId="Demo2">
    <w:name w:val="Demo2"/>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3">
    <w:name w:val="Table Text Char3"/>
    <w:rsid w:val="000F71EF"/>
    <w:rPr>
      <w:rFonts w:ascii="Arial" w:eastAsia="SimSun" w:hAnsi="Arial"/>
      <w:sz w:val="22"/>
      <w:szCs w:val="24"/>
      <w:lang w:val="en-US" w:eastAsia="zh-CN" w:bidi="ar-SA"/>
    </w:rPr>
  </w:style>
  <w:style w:type="paragraph" w:customStyle="1" w:styleId="StepList7">
    <w:name w:val="Step List7"/>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4">
    <w:name w:val="Table Text4"/>
    <w:basedOn w:val="Normal"/>
    <w:rsid w:val="000F71EF"/>
    <w:pPr>
      <w:spacing w:before="60" w:after="60"/>
    </w:pPr>
    <w:rPr>
      <w:rFonts w:eastAsia="SimSun"/>
      <w:lang w:eastAsia="zh-CN"/>
    </w:rPr>
  </w:style>
  <w:style w:type="character" w:customStyle="1" w:styleId="Heading1Char8">
    <w:name w:val="Heading 1 Char8"/>
    <w:rsid w:val="000F71EF"/>
    <w:rPr>
      <w:rFonts w:ascii="Arial" w:hAnsi="Arial"/>
      <w:b/>
      <w:bCs/>
      <w:kern w:val="32"/>
      <w:sz w:val="32"/>
      <w:szCs w:val="32"/>
      <w:lang w:bidi="ar-SA"/>
    </w:rPr>
  </w:style>
  <w:style w:type="character" w:customStyle="1" w:styleId="StepListChar7">
    <w:name w:val="Step List Char7"/>
    <w:rsid w:val="000F71EF"/>
    <w:rPr>
      <w:rFonts w:ascii="Arial" w:hAnsi="Arial"/>
      <w:sz w:val="22"/>
      <w:szCs w:val="22"/>
      <w:lang w:bidi="ar-SA"/>
    </w:rPr>
  </w:style>
  <w:style w:type="paragraph" w:customStyle="1" w:styleId="Demo3">
    <w:name w:val="Demo3"/>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4">
    <w:name w:val="Table Text Char4"/>
    <w:rsid w:val="000F71EF"/>
    <w:rPr>
      <w:rFonts w:ascii="Arial" w:eastAsia="SimSun" w:hAnsi="Arial"/>
      <w:sz w:val="22"/>
      <w:szCs w:val="24"/>
      <w:lang w:val="en-US" w:eastAsia="zh-CN" w:bidi="ar-SA"/>
    </w:rPr>
  </w:style>
  <w:style w:type="paragraph" w:customStyle="1" w:styleId="StepList8">
    <w:name w:val="Step List8"/>
    <w:basedOn w:val="Normal"/>
    <w:rsid w:val="000F71EF"/>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TableText5">
    <w:name w:val="Table Text5"/>
    <w:basedOn w:val="Normal"/>
    <w:rsid w:val="000F71EF"/>
    <w:pPr>
      <w:spacing w:before="60" w:after="60"/>
    </w:pPr>
    <w:rPr>
      <w:rFonts w:eastAsia="SimSun"/>
      <w:lang w:eastAsia="zh-CN"/>
    </w:rPr>
  </w:style>
  <w:style w:type="character" w:customStyle="1" w:styleId="Heading1Char9">
    <w:name w:val="Heading 1 Char9"/>
    <w:rsid w:val="000F71EF"/>
    <w:rPr>
      <w:rFonts w:ascii="Arial" w:hAnsi="Arial"/>
      <w:b/>
      <w:bCs/>
      <w:kern w:val="32"/>
      <w:sz w:val="32"/>
      <w:szCs w:val="32"/>
      <w:lang w:bidi="ar-SA"/>
    </w:rPr>
  </w:style>
  <w:style w:type="character" w:customStyle="1" w:styleId="StepListChar8">
    <w:name w:val="Step List Char8"/>
    <w:rsid w:val="000F71EF"/>
    <w:rPr>
      <w:rFonts w:ascii="Arial" w:hAnsi="Arial"/>
      <w:sz w:val="22"/>
      <w:szCs w:val="22"/>
      <w:lang w:bidi="ar-SA"/>
    </w:rPr>
  </w:style>
  <w:style w:type="paragraph" w:customStyle="1" w:styleId="Demo4">
    <w:name w:val="Demo4"/>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5">
    <w:name w:val="Table Text Char5"/>
    <w:rsid w:val="000F71EF"/>
    <w:rPr>
      <w:rFonts w:ascii="Arial" w:eastAsia="SimSun" w:hAnsi="Arial"/>
      <w:sz w:val="22"/>
      <w:szCs w:val="24"/>
      <w:lang w:val="en-US" w:eastAsia="zh-CN" w:bidi="ar-SA"/>
    </w:rPr>
  </w:style>
  <w:style w:type="character" w:customStyle="1" w:styleId="Heading2Char3">
    <w:name w:val="Heading 2 Char3"/>
    <w:rsid w:val="000F71EF"/>
    <w:rPr>
      <w:rFonts w:ascii="Arial Bold" w:eastAsia="Arial Unicode MS" w:hAnsi="Arial Bold" w:cs="Arial Bold"/>
      <w:b/>
      <w:bCs/>
      <w:iCs/>
      <w:kern w:val="32"/>
      <w:sz w:val="28"/>
      <w:szCs w:val="28"/>
      <w:lang w:eastAsia="zh-CN" w:bidi="ar-SA"/>
    </w:rPr>
  </w:style>
  <w:style w:type="paragraph" w:customStyle="1" w:styleId="StepList9">
    <w:name w:val="Step List9"/>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10">
    <w:name w:val="Heading 1 Char10"/>
    <w:rsid w:val="000F71EF"/>
    <w:rPr>
      <w:rFonts w:ascii="Arial" w:hAnsi="Arial"/>
      <w:b/>
      <w:bCs/>
      <w:kern w:val="32"/>
      <w:sz w:val="32"/>
      <w:szCs w:val="32"/>
      <w:lang w:bidi="ar-SA"/>
    </w:rPr>
  </w:style>
  <w:style w:type="character" w:customStyle="1" w:styleId="StepListChar9">
    <w:name w:val="Step List Char9"/>
    <w:rsid w:val="000F71EF"/>
    <w:rPr>
      <w:rFonts w:ascii="Arial" w:hAnsi="Arial"/>
      <w:sz w:val="22"/>
      <w:szCs w:val="22"/>
      <w:lang w:bidi="ar-SA"/>
    </w:rPr>
  </w:style>
  <w:style w:type="paragraph" w:customStyle="1" w:styleId="Demo5">
    <w:name w:val="Demo5"/>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Heading2Char4">
    <w:name w:val="Heading 2 Char4"/>
    <w:rsid w:val="000F71EF"/>
    <w:rPr>
      <w:rFonts w:ascii="Arial Bold" w:eastAsia="Arial Unicode MS" w:hAnsi="Arial Bold" w:cs="Arial Bold"/>
      <w:b/>
      <w:bCs/>
      <w:iCs/>
      <w:kern w:val="32"/>
      <w:sz w:val="28"/>
      <w:szCs w:val="28"/>
      <w:lang w:eastAsia="zh-CN" w:bidi="ar-SA"/>
    </w:rPr>
  </w:style>
  <w:style w:type="paragraph" w:customStyle="1" w:styleId="Bullet11">
    <w:name w:val="Bullet 11"/>
    <w:semiHidden/>
    <w:rsid w:val="000F71EF"/>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0">
    <w:name w:val="Step List10"/>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Appendixheader1">
    <w:name w:val="Appendix header1"/>
    <w:basedOn w:val="Heading1"/>
    <w:rsid w:val="000F71EF"/>
    <w:pPr>
      <w:numPr>
        <w:numId w:val="0"/>
      </w:numPr>
      <w:tabs>
        <w:tab w:val="num" w:pos="72"/>
      </w:tabs>
    </w:pPr>
    <w:rPr>
      <w:rFonts w:ascii="Arial Bold" w:eastAsia="SimSun" w:hAnsi="Arial Bold" w:cs="Arial Bold"/>
      <w:b w:val="0"/>
      <w:bCs w:val="0"/>
      <w:lang w:eastAsia="zh-CN"/>
    </w:rPr>
  </w:style>
  <w:style w:type="character" w:customStyle="1" w:styleId="StepListChar10">
    <w:name w:val="Step List Char10"/>
    <w:rsid w:val="000F71EF"/>
    <w:rPr>
      <w:rFonts w:ascii="Arial" w:hAnsi="Arial"/>
      <w:sz w:val="22"/>
      <w:szCs w:val="22"/>
      <w:lang w:bidi="ar-SA"/>
    </w:rPr>
  </w:style>
  <w:style w:type="character" w:customStyle="1" w:styleId="Heading2Char5">
    <w:name w:val="Heading 2 Char5"/>
    <w:rsid w:val="000F71EF"/>
    <w:rPr>
      <w:rFonts w:ascii="Arial Bold" w:eastAsia="Arial Unicode MS" w:hAnsi="Arial Bold" w:cs="Arial Bold"/>
      <w:b/>
      <w:bCs/>
      <w:iCs/>
      <w:kern w:val="32"/>
      <w:sz w:val="28"/>
      <w:szCs w:val="28"/>
      <w:lang w:eastAsia="zh-CN" w:bidi="ar-SA"/>
    </w:rPr>
  </w:style>
  <w:style w:type="paragraph" w:customStyle="1" w:styleId="StepList11">
    <w:name w:val="Step List11"/>
    <w:basedOn w:val="Normal"/>
    <w:rsid w:val="000F71EF"/>
    <w:pPr>
      <w:keepLines/>
      <w:tabs>
        <w:tab w:val="num" w:pos="792"/>
        <w:tab w:val="left" w:pos="821"/>
        <w:tab w:val="left" w:pos="1526"/>
        <w:tab w:val="left" w:pos="2333"/>
        <w:tab w:val="left" w:pos="2794"/>
        <w:tab w:val="left" w:pos="2880"/>
        <w:tab w:val="left" w:pos="3456"/>
        <w:tab w:val="left" w:pos="4032"/>
        <w:tab w:val="left" w:pos="4464"/>
        <w:tab w:val="left" w:pos="5184"/>
      </w:tabs>
      <w:spacing w:before="240"/>
      <w:ind w:left="792" w:hanging="792"/>
    </w:pPr>
    <w:rPr>
      <w:szCs w:val="22"/>
    </w:rPr>
  </w:style>
  <w:style w:type="paragraph" w:customStyle="1" w:styleId="InformationBoxBody1">
    <w:name w:val="Information Box Body1"/>
    <w:rsid w:val="000F71EF"/>
    <w:pPr>
      <w:keepLines/>
      <w:spacing w:before="60" w:after="60"/>
    </w:pPr>
    <w:rPr>
      <w:rFonts w:ascii="Arial" w:eastAsia="SimSun" w:hAnsi="Arial"/>
      <w:lang w:eastAsia="zh-CN" w:bidi="ar-SA"/>
    </w:rPr>
  </w:style>
  <w:style w:type="paragraph" w:customStyle="1" w:styleId="TableText6">
    <w:name w:val="Table Text6"/>
    <w:basedOn w:val="Normal"/>
    <w:rsid w:val="000F71EF"/>
    <w:pPr>
      <w:keepNext/>
      <w:keepLines/>
    </w:pPr>
    <w:rPr>
      <w:rFonts w:eastAsia="SimSun"/>
      <w:lang w:eastAsia="zh-CN"/>
    </w:rPr>
  </w:style>
  <w:style w:type="paragraph" w:customStyle="1" w:styleId="Legal-1">
    <w:name w:val="Legal-1"/>
    <w:rsid w:val="000F71EF"/>
    <w:pPr>
      <w:spacing w:before="120" w:after="120" w:line="360" w:lineRule="auto"/>
      <w:ind w:left="5724"/>
    </w:pPr>
    <w:rPr>
      <w:rFonts w:eastAsia="SimSun"/>
      <w:sz w:val="16"/>
      <w:lang w:eastAsia="zh-CN" w:bidi="ar-SA"/>
    </w:rPr>
  </w:style>
  <w:style w:type="paragraph" w:customStyle="1" w:styleId="Appendixheader2">
    <w:name w:val="Appendix header2"/>
    <w:basedOn w:val="Heading1"/>
    <w:rsid w:val="000F71EF"/>
    <w:pPr>
      <w:numPr>
        <w:numId w:val="0"/>
      </w:numPr>
      <w:tabs>
        <w:tab w:val="num" w:pos="72"/>
      </w:tabs>
    </w:pPr>
    <w:rPr>
      <w:rFonts w:ascii="Arial Bold" w:eastAsia="SimSun" w:hAnsi="Arial Bold" w:cs="Arial Bold"/>
      <w:b w:val="0"/>
      <w:bCs w:val="0"/>
      <w:lang w:eastAsia="zh-CN"/>
    </w:rPr>
  </w:style>
  <w:style w:type="paragraph" w:customStyle="1" w:styleId="Line">
    <w:name w:val="Line"/>
    <w:basedOn w:val="Normal"/>
    <w:rsid w:val="000F71EF"/>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StepList41">
    <w:name w:val="Step List41"/>
    <w:basedOn w:val="Normal"/>
    <w:rsid w:val="00DB4458"/>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
    <w:name w:val="Step List31"/>
    <w:basedOn w:val="Normal"/>
    <w:rsid w:val="003F6D80"/>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li">
    <w:name w:val="li"/>
    <w:basedOn w:val="Normal"/>
    <w:rsid w:val="001479E2"/>
    <w:pPr>
      <w:spacing w:before="100" w:beforeAutospacing="1" w:after="100" w:afterAutospacing="1"/>
    </w:pPr>
    <w:rPr>
      <w:rFonts w:ascii="Times New Roman" w:hAnsi="Times New Roman"/>
      <w:sz w:val="24"/>
    </w:rPr>
  </w:style>
  <w:style w:type="character" w:styleId="Strong">
    <w:name w:val="Strong"/>
    <w:basedOn w:val="DefaultParagraphFont"/>
    <w:uiPriority w:val="22"/>
    <w:qFormat/>
    <w:rsid w:val="001479E2"/>
    <w:rPr>
      <w:b/>
      <w:bCs/>
    </w:rPr>
  </w:style>
  <w:style w:type="paragraph" w:customStyle="1" w:styleId="StepList81">
    <w:name w:val="Step List81"/>
    <w:basedOn w:val="Normal"/>
    <w:rsid w:val="006E695D"/>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1">
    <w:name w:val="Header Char1"/>
    <w:basedOn w:val="DefaultParagraphFont"/>
    <w:uiPriority w:val="99"/>
    <w:rsid w:val="00CC27F7"/>
    <w:rPr>
      <w:rFonts w:ascii="Arial" w:hAnsi="Arial"/>
      <w:szCs w:val="24"/>
      <w:lang w:bidi="ar-SA"/>
    </w:rPr>
  </w:style>
  <w:style w:type="character" w:customStyle="1" w:styleId="FooterChar1">
    <w:name w:val="Footer Char1"/>
    <w:basedOn w:val="DefaultParagraphFont"/>
    <w:uiPriority w:val="99"/>
    <w:rsid w:val="00CC27F7"/>
    <w:rPr>
      <w:rFonts w:ascii="Arial" w:hAnsi="Arial"/>
      <w:i/>
      <w:szCs w:val="24"/>
      <w:lang w:bidi="ar-SA"/>
    </w:rPr>
  </w:style>
  <w:style w:type="paragraph" w:customStyle="1" w:styleId="TableText11">
    <w:name w:val="Table Text11"/>
    <w:basedOn w:val="Normal"/>
    <w:rsid w:val="00CC27F7"/>
    <w:pPr>
      <w:spacing w:before="60" w:after="60"/>
    </w:pPr>
    <w:rPr>
      <w:rFonts w:eastAsia="SimSun"/>
      <w:lang w:eastAsia="zh-CN"/>
    </w:rPr>
  </w:style>
  <w:style w:type="paragraph" w:customStyle="1" w:styleId="Numbered1">
    <w:name w:val="Numbered1"/>
    <w:basedOn w:val="BodyText"/>
    <w:semiHidden/>
    <w:rsid w:val="00CC27F7"/>
    <w:pPr>
      <w:tabs>
        <w:tab w:val="num" w:pos="792"/>
      </w:tabs>
    </w:pPr>
    <w:rPr>
      <w:rFonts w:eastAsia="SimSun"/>
    </w:rPr>
  </w:style>
  <w:style w:type="character" w:customStyle="1" w:styleId="NumberedChar1">
    <w:name w:val="Numbered Char1"/>
    <w:basedOn w:val="DefaultParagraphFont"/>
    <w:semiHidden/>
    <w:rsid w:val="00CC27F7"/>
    <w:rPr>
      <w:rFonts w:ascii="Arial" w:eastAsia="SimSun" w:hAnsi="Arial"/>
      <w:sz w:val="22"/>
      <w:szCs w:val="24"/>
      <w:lang w:val="en-US" w:eastAsia="zh-CN" w:bidi="ar-SA"/>
    </w:rPr>
  </w:style>
  <w:style w:type="character" w:customStyle="1" w:styleId="HeaderChar2">
    <w:name w:val="Header Char2"/>
    <w:basedOn w:val="DefaultParagraphFont"/>
    <w:uiPriority w:val="99"/>
    <w:rsid w:val="00CC27F7"/>
    <w:rPr>
      <w:rFonts w:ascii="Arial" w:hAnsi="Arial"/>
      <w:szCs w:val="24"/>
      <w:lang w:bidi="ar-SA"/>
    </w:rPr>
  </w:style>
  <w:style w:type="character" w:customStyle="1" w:styleId="FooterChar2">
    <w:name w:val="Footer Char2"/>
    <w:basedOn w:val="DefaultParagraphFont"/>
    <w:uiPriority w:val="99"/>
    <w:rsid w:val="00CC27F7"/>
    <w:rPr>
      <w:rFonts w:ascii="Arial" w:hAnsi="Arial"/>
      <w:i/>
      <w:szCs w:val="24"/>
      <w:lang w:bidi="ar-SA"/>
    </w:rPr>
  </w:style>
  <w:style w:type="paragraph" w:customStyle="1" w:styleId="StepList12">
    <w:name w:val="Step List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1">
    <w:name w:val="Step List1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111">
    <w:name w:val="Table Text111"/>
    <w:basedOn w:val="Normal"/>
    <w:rsid w:val="00CC27F7"/>
    <w:pPr>
      <w:spacing w:before="60" w:after="60"/>
    </w:pPr>
    <w:rPr>
      <w:rFonts w:eastAsia="SimSun"/>
      <w:lang w:eastAsia="zh-CN"/>
    </w:rPr>
  </w:style>
  <w:style w:type="paragraph" w:customStyle="1" w:styleId="StepList311">
    <w:name w:val="Step List3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1">
    <w:name w:val="Step List4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1">
    <w:name w:val="Step List811"/>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3">
    <w:name w:val="Header Char3"/>
    <w:basedOn w:val="DefaultParagraphFont"/>
    <w:uiPriority w:val="99"/>
    <w:rsid w:val="00CC27F7"/>
    <w:rPr>
      <w:rFonts w:ascii="Arial" w:hAnsi="Arial"/>
      <w:szCs w:val="24"/>
      <w:lang w:bidi="ar-SA"/>
    </w:rPr>
  </w:style>
  <w:style w:type="character" w:customStyle="1" w:styleId="FooterChar3">
    <w:name w:val="Footer Char3"/>
    <w:basedOn w:val="DefaultParagraphFont"/>
    <w:uiPriority w:val="99"/>
    <w:rsid w:val="00CC27F7"/>
    <w:rPr>
      <w:rFonts w:ascii="Arial" w:hAnsi="Arial"/>
      <w:i/>
      <w:szCs w:val="24"/>
      <w:lang w:bidi="ar-SA"/>
    </w:rPr>
  </w:style>
  <w:style w:type="paragraph" w:customStyle="1" w:styleId="StepList312">
    <w:name w:val="Step List3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2">
    <w:name w:val="Step List4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2">
    <w:name w:val="Step List1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61">
    <w:name w:val="Step List6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2">
    <w:name w:val="Step List812"/>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4">
    <w:name w:val="Header Char4"/>
    <w:basedOn w:val="DefaultParagraphFont"/>
    <w:uiPriority w:val="99"/>
    <w:rsid w:val="00CC27F7"/>
    <w:rPr>
      <w:rFonts w:ascii="Arial" w:hAnsi="Arial"/>
      <w:szCs w:val="24"/>
      <w:lang w:bidi="ar-SA"/>
    </w:rPr>
  </w:style>
  <w:style w:type="character" w:customStyle="1" w:styleId="FooterChar4">
    <w:name w:val="Footer Char4"/>
    <w:basedOn w:val="DefaultParagraphFont"/>
    <w:uiPriority w:val="99"/>
    <w:rsid w:val="00CC27F7"/>
    <w:rPr>
      <w:rFonts w:ascii="Arial" w:hAnsi="Arial"/>
      <w:i/>
      <w:szCs w:val="24"/>
      <w:lang w:bidi="ar-SA"/>
    </w:rPr>
  </w:style>
  <w:style w:type="character" w:customStyle="1" w:styleId="Heading3Char1">
    <w:name w:val="Heading 3 Char1"/>
    <w:basedOn w:val="DefaultParagraphFont"/>
    <w:rsid w:val="00CC27F7"/>
    <w:rPr>
      <w:rFonts w:ascii="Arial Bold" w:eastAsia="Arial Unicode MS" w:hAnsi="Arial Bold" w:cs="Arial Bold"/>
      <w:kern w:val="32"/>
      <w:sz w:val="24"/>
      <w:szCs w:val="28"/>
      <w:lang w:eastAsia="zh-CN" w:bidi="ar-SA"/>
    </w:rPr>
  </w:style>
  <w:style w:type="paragraph" w:customStyle="1" w:styleId="StepList313">
    <w:name w:val="Step List3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3">
    <w:name w:val="Step List1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3">
    <w:name w:val="Step List813"/>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Numbered2">
    <w:name w:val="Numbered2"/>
    <w:basedOn w:val="BodyText"/>
    <w:semiHidden/>
    <w:rsid w:val="00CC27F7"/>
    <w:pPr>
      <w:tabs>
        <w:tab w:val="num" w:pos="360"/>
      </w:tabs>
    </w:pPr>
    <w:rPr>
      <w:rFonts w:eastAsia="SimSun"/>
    </w:rPr>
  </w:style>
  <w:style w:type="character" w:customStyle="1" w:styleId="NumberedChar2">
    <w:name w:val="Numbered Char2"/>
    <w:basedOn w:val="Char"/>
    <w:semiHidden/>
    <w:rsid w:val="00CC27F7"/>
    <w:rPr>
      <w:rFonts w:ascii="Arial" w:eastAsia="SimSun" w:hAnsi="Arial"/>
      <w:sz w:val="22"/>
      <w:szCs w:val="24"/>
      <w:lang w:val="en-US" w:eastAsia="zh-CN" w:bidi="ar-SA"/>
    </w:rPr>
  </w:style>
  <w:style w:type="character" w:customStyle="1" w:styleId="HeaderChar5">
    <w:name w:val="Header Char5"/>
    <w:basedOn w:val="DefaultParagraphFont"/>
    <w:uiPriority w:val="99"/>
    <w:rsid w:val="00CC27F7"/>
    <w:rPr>
      <w:rFonts w:ascii="Arial" w:hAnsi="Arial"/>
      <w:szCs w:val="24"/>
      <w:lang w:bidi="ar-SA"/>
    </w:rPr>
  </w:style>
  <w:style w:type="character" w:customStyle="1" w:styleId="FooterChar5">
    <w:name w:val="Footer Char5"/>
    <w:basedOn w:val="DefaultParagraphFont"/>
    <w:uiPriority w:val="99"/>
    <w:rsid w:val="00CC27F7"/>
    <w:rPr>
      <w:rFonts w:ascii="Arial" w:hAnsi="Arial"/>
      <w:i/>
      <w:szCs w:val="24"/>
      <w:lang w:bidi="ar-SA"/>
    </w:rPr>
  </w:style>
  <w:style w:type="paragraph" w:customStyle="1" w:styleId="Cover-Subtitle1">
    <w:name w:val="Cover - Subtitle1"/>
    <w:basedOn w:val="Normal"/>
    <w:rsid w:val="00CC27F7"/>
    <w:pPr>
      <w:snapToGrid w:val="0"/>
      <w:spacing w:before="0" w:after="288"/>
      <w:ind w:right="3600"/>
    </w:pPr>
    <w:rPr>
      <w:rFonts w:ascii="Times New Roman" w:eastAsia="SimSun" w:hAnsi="Times New Roman"/>
      <w:i/>
      <w:sz w:val="32"/>
      <w:lang w:eastAsia="zh-CN"/>
    </w:rPr>
  </w:style>
  <w:style w:type="character" w:customStyle="1" w:styleId="BalloonTextChar1">
    <w:name w:val="Balloon Text Char1"/>
    <w:basedOn w:val="DefaultParagraphFont"/>
    <w:semiHidden/>
    <w:rsid w:val="00CC27F7"/>
    <w:rPr>
      <w:rFonts w:ascii="Tahoma" w:hAnsi="Tahoma" w:cs="Tahoma"/>
      <w:sz w:val="16"/>
      <w:szCs w:val="16"/>
      <w:lang w:bidi="ar-SA"/>
    </w:rPr>
  </w:style>
  <w:style w:type="character" w:customStyle="1" w:styleId="Heading3Char2">
    <w:name w:val="Heading 3 Char2"/>
    <w:basedOn w:val="DefaultParagraphFont"/>
    <w:rsid w:val="00CC27F7"/>
    <w:rPr>
      <w:rFonts w:ascii="Arial Bold" w:eastAsia="Arial Unicode MS" w:hAnsi="Arial Bold" w:cs="Arial Bold"/>
      <w:kern w:val="32"/>
      <w:sz w:val="24"/>
      <w:szCs w:val="28"/>
      <w:lang w:eastAsia="zh-CN" w:bidi="ar-SA"/>
    </w:rPr>
  </w:style>
  <w:style w:type="character" w:customStyle="1" w:styleId="Heading1Char11">
    <w:name w:val="Heading 1 Char11"/>
    <w:rsid w:val="00CC27F7"/>
    <w:rPr>
      <w:rFonts w:ascii="Arial" w:hAnsi="Arial"/>
      <w:b/>
      <w:bCs/>
      <w:kern w:val="32"/>
      <w:sz w:val="32"/>
      <w:szCs w:val="32"/>
      <w:lang w:bidi="ar-SA"/>
    </w:rPr>
  </w:style>
  <w:style w:type="character" w:customStyle="1" w:styleId="BodyTextChar11">
    <w:name w:val="Body Text Char11"/>
    <w:rsid w:val="00CC27F7"/>
    <w:rPr>
      <w:rFonts w:ascii="Arial" w:eastAsia="Arial Unicode MS" w:hAnsi="Arial"/>
      <w:sz w:val="22"/>
      <w:szCs w:val="24"/>
      <w:lang w:val="en-US" w:eastAsia="zh-CN" w:bidi="ar-SA"/>
    </w:rPr>
  </w:style>
  <w:style w:type="character" w:customStyle="1" w:styleId="Heading2Char11">
    <w:name w:val="Heading 2 Char11"/>
    <w:rsid w:val="00CC27F7"/>
    <w:rPr>
      <w:rFonts w:ascii="Arial Bold" w:eastAsia="Arial Unicode MS" w:hAnsi="Arial Bold" w:cs="Arial Bold"/>
      <w:b/>
      <w:bCs/>
      <w:iCs/>
      <w:kern w:val="32"/>
      <w:sz w:val="28"/>
      <w:szCs w:val="28"/>
      <w:lang w:eastAsia="zh-CN" w:bidi="ar-SA"/>
    </w:rPr>
  </w:style>
  <w:style w:type="paragraph" w:customStyle="1" w:styleId="StepList13">
    <w:name w:val="Step List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21">
    <w:name w:val="Heading 1 Char21"/>
    <w:rsid w:val="00CC27F7"/>
    <w:rPr>
      <w:rFonts w:ascii="Arial" w:hAnsi="Arial"/>
      <w:b/>
      <w:bCs/>
      <w:kern w:val="32"/>
      <w:sz w:val="32"/>
      <w:szCs w:val="32"/>
      <w:lang w:bidi="ar-SA"/>
    </w:rPr>
  </w:style>
  <w:style w:type="character" w:customStyle="1" w:styleId="StepListChar11">
    <w:name w:val="Step List Char11"/>
    <w:rsid w:val="00CC27F7"/>
    <w:rPr>
      <w:rFonts w:ascii="Arial" w:hAnsi="Arial"/>
      <w:sz w:val="22"/>
      <w:szCs w:val="22"/>
      <w:lang w:bidi="ar-SA"/>
    </w:rPr>
  </w:style>
  <w:style w:type="character" w:customStyle="1" w:styleId="BodyTextChar21">
    <w:name w:val="Body Text Char21"/>
    <w:rsid w:val="00CC27F7"/>
    <w:rPr>
      <w:rFonts w:ascii="Arial" w:eastAsia="Arial Unicode MS" w:hAnsi="Arial"/>
      <w:sz w:val="22"/>
      <w:szCs w:val="24"/>
      <w:lang w:val="en-US" w:eastAsia="zh-CN" w:bidi="ar-SA"/>
    </w:rPr>
  </w:style>
  <w:style w:type="character" w:customStyle="1" w:styleId="Heading2Char21">
    <w:name w:val="Heading 2 Char21"/>
    <w:rsid w:val="00CC27F7"/>
    <w:rPr>
      <w:rFonts w:ascii="Arial Bold" w:eastAsia="Arial Unicode MS" w:hAnsi="Arial Bold" w:cs="Arial Bold"/>
      <w:b/>
      <w:bCs/>
      <w:iCs/>
      <w:kern w:val="32"/>
      <w:sz w:val="28"/>
      <w:szCs w:val="28"/>
      <w:lang w:eastAsia="zh-CN" w:bidi="ar-SA"/>
    </w:rPr>
  </w:style>
  <w:style w:type="paragraph" w:customStyle="1" w:styleId="StepList21">
    <w:name w:val="Step List2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31">
    <w:name w:val="Heading 1 Char31"/>
    <w:rsid w:val="00CC27F7"/>
    <w:rPr>
      <w:rFonts w:ascii="Arial" w:hAnsi="Arial"/>
      <w:b/>
      <w:bCs/>
      <w:kern w:val="32"/>
      <w:sz w:val="32"/>
      <w:szCs w:val="32"/>
      <w:lang w:bidi="ar-SA"/>
    </w:rPr>
  </w:style>
  <w:style w:type="character" w:customStyle="1" w:styleId="StepListChar21">
    <w:name w:val="Step List Char21"/>
    <w:rsid w:val="00CC27F7"/>
    <w:rPr>
      <w:rFonts w:ascii="Arial" w:hAnsi="Arial"/>
      <w:sz w:val="22"/>
      <w:szCs w:val="22"/>
      <w:lang w:bidi="ar-SA"/>
    </w:rPr>
  </w:style>
  <w:style w:type="character" w:customStyle="1" w:styleId="BodyTextChar31">
    <w:name w:val="Body Text Char31"/>
    <w:rsid w:val="00CC27F7"/>
    <w:rPr>
      <w:rFonts w:ascii="Arial" w:eastAsia="Arial Unicode MS" w:hAnsi="Arial"/>
      <w:sz w:val="22"/>
      <w:szCs w:val="24"/>
      <w:lang w:val="en-US" w:eastAsia="zh-CN" w:bidi="ar-SA"/>
    </w:rPr>
  </w:style>
  <w:style w:type="paragraph" w:customStyle="1" w:styleId="StepList32">
    <w:name w:val="Step List3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41">
    <w:name w:val="Heading 1 Char41"/>
    <w:rsid w:val="00CC27F7"/>
    <w:rPr>
      <w:rFonts w:ascii="Arial" w:hAnsi="Arial"/>
      <w:b/>
      <w:bCs/>
      <w:kern w:val="32"/>
      <w:sz w:val="32"/>
      <w:szCs w:val="32"/>
      <w:lang w:bidi="ar-SA"/>
    </w:rPr>
  </w:style>
  <w:style w:type="character" w:customStyle="1" w:styleId="BodyTextChar41">
    <w:name w:val="Body Text Char41"/>
    <w:rsid w:val="00CC27F7"/>
    <w:rPr>
      <w:rFonts w:ascii="Arial" w:eastAsia="Arial Unicode MS" w:hAnsi="Arial"/>
      <w:sz w:val="22"/>
      <w:szCs w:val="24"/>
      <w:lang w:val="en-US" w:eastAsia="zh-CN" w:bidi="ar-SA"/>
    </w:rPr>
  </w:style>
  <w:style w:type="character" w:customStyle="1" w:styleId="Heading4Char1">
    <w:name w:val="Heading 4 Char1"/>
    <w:basedOn w:val="DefaultParagraphFont"/>
    <w:rsid w:val="00CC27F7"/>
    <w:rPr>
      <w:rFonts w:ascii="Arial" w:eastAsia="SimSun" w:hAnsi="Arial" w:cs="Arial"/>
      <w:b/>
      <w:bCs/>
      <w:kern w:val="32"/>
      <w:sz w:val="32"/>
      <w:szCs w:val="32"/>
      <w:lang w:eastAsia="zh-CN" w:bidi="ar-SA"/>
    </w:rPr>
  </w:style>
  <w:style w:type="character" w:customStyle="1" w:styleId="Heading5Char1">
    <w:name w:val="Heading 5 Char1"/>
    <w:basedOn w:val="DefaultParagraphFont"/>
    <w:rsid w:val="00CC27F7"/>
    <w:rPr>
      <w:rFonts w:ascii="Arial" w:eastAsia="SimSun" w:hAnsi="Arial" w:cs="Arial"/>
      <w:b/>
      <w:iCs/>
      <w:kern w:val="32"/>
      <w:sz w:val="28"/>
      <w:szCs w:val="28"/>
      <w:lang w:eastAsia="zh-CN" w:bidi="ar-SA"/>
    </w:rPr>
  </w:style>
  <w:style w:type="character" w:customStyle="1" w:styleId="Heading6Char1">
    <w:name w:val="Heading 6 Char1"/>
    <w:basedOn w:val="DefaultParagraphFont"/>
    <w:rsid w:val="00CC27F7"/>
    <w:rPr>
      <w:rFonts w:ascii="Arial" w:eastAsia="SimSun" w:hAnsi="Arial" w:cs="Arial"/>
      <w:b/>
      <w:bCs/>
      <w:iCs/>
      <w:kern w:val="32"/>
      <w:sz w:val="24"/>
      <w:szCs w:val="24"/>
      <w:lang w:bidi="ar-SA"/>
    </w:rPr>
  </w:style>
  <w:style w:type="character" w:customStyle="1" w:styleId="Heading7Char1">
    <w:name w:val="Heading 7 Char1"/>
    <w:basedOn w:val="DefaultParagraphFont"/>
    <w:rsid w:val="00CC27F7"/>
    <w:rPr>
      <w:sz w:val="24"/>
      <w:szCs w:val="24"/>
      <w:lang w:bidi="ar-SA"/>
    </w:rPr>
  </w:style>
  <w:style w:type="character" w:customStyle="1" w:styleId="Heading8Char1">
    <w:name w:val="Heading 8 Char1"/>
    <w:basedOn w:val="DefaultParagraphFont"/>
    <w:rsid w:val="00CC27F7"/>
    <w:rPr>
      <w:i/>
      <w:iCs/>
      <w:sz w:val="24"/>
      <w:szCs w:val="24"/>
      <w:lang w:bidi="ar-SA"/>
    </w:rPr>
  </w:style>
  <w:style w:type="character" w:customStyle="1" w:styleId="Heading9Char1">
    <w:name w:val="Heading 9 Char1"/>
    <w:basedOn w:val="DefaultParagraphFont"/>
    <w:rsid w:val="00CC27F7"/>
    <w:rPr>
      <w:rFonts w:ascii="Arial" w:hAnsi="Arial"/>
      <w:sz w:val="22"/>
      <w:szCs w:val="22"/>
      <w:lang w:bidi="ar-SA"/>
    </w:rPr>
  </w:style>
  <w:style w:type="character" w:customStyle="1" w:styleId="MacroTextChar1">
    <w:name w:val="Macro Text Char1"/>
    <w:basedOn w:val="DefaultParagraphFont"/>
    <w:semiHidden/>
    <w:rsid w:val="00CC27F7"/>
    <w:rPr>
      <w:rFonts w:ascii="Courier New" w:hAnsi="Courier New"/>
      <w:lang w:bidi="ar-SA"/>
    </w:rPr>
  </w:style>
  <w:style w:type="paragraph" w:customStyle="1" w:styleId="StepList42">
    <w:name w:val="Step List4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51">
    <w:name w:val="Heading 1 Char51"/>
    <w:rsid w:val="00CC27F7"/>
    <w:rPr>
      <w:rFonts w:ascii="Arial" w:hAnsi="Arial"/>
      <w:b/>
      <w:bCs/>
      <w:kern w:val="32"/>
      <w:sz w:val="32"/>
      <w:szCs w:val="32"/>
      <w:lang w:bidi="ar-SA"/>
    </w:rPr>
  </w:style>
  <w:style w:type="character" w:customStyle="1" w:styleId="FootnoteTextChar1">
    <w:name w:val="Footnote Text Char1"/>
    <w:basedOn w:val="DefaultParagraphFont"/>
    <w:semiHidden/>
    <w:rsid w:val="00CC27F7"/>
    <w:rPr>
      <w:rFonts w:ascii="Arial" w:hAnsi="Arial"/>
      <w:lang w:bidi="ar-SA"/>
    </w:rPr>
  </w:style>
  <w:style w:type="character" w:customStyle="1" w:styleId="DocumentMapChar1">
    <w:name w:val="Document Map Char1"/>
    <w:basedOn w:val="DefaultParagraphFont"/>
    <w:semiHidden/>
    <w:rsid w:val="00CC27F7"/>
    <w:rPr>
      <w:rFonts w:ascii="Tahoma" w:hAnsi="Tahoma" w:cs="Tahoma"/>
      <w:sz w:val="22"/>
      <w:szCs w:val="24"/>
      <w:shd w:val="clear" w:color="auto" w:fill="000080"/>
      <w:lang w:bidi="ar-SA"/>
    </w:rPr>
  </w:style>
  <w:style w:type="character" w:customStyle="1" w:styleId="EndnoteTextChar1">
    <w:name w:val="Endnote Text Char1"/>
    <w:basedOn w:val="DefaultParagraphFont"/>
    <w:semiHidden/>
    <w:rsid w:val="00CC27F7"/>
    <w:rPr>
      <w:rFonts w:ascii="Arial" w:hAnsi="Arial"/>
      <w:lang w:bidi="ar-SA"/>
    </w:rPr>
  </w:style>
  <w:style w:type="character" w:customStyle="1" w:styleId="BodyTextChar51">
    <w:name w:val="Body Text Char51"/>
    <w:rsid w:val="00CC27F7"/>
    <w:rPr>
      <w:rFonts w:ascii="Arial" w:eastAsia="Arial Unicode MS" w:hAnsi="Arial"/>
      <w:sz w:val="22"/>
      <w:szCs w:val="24"/>
      <w:lang w:val="en-US" w:eastAsia="zh-CN" w:bidi="ar-SA"/>
    </w:rPr>
  </w:style>
  <w:style w:type="character" w:customStyle="1" w:styleId="BodyText2Char1">
    <w:name w:val="Body Text 2 Char1"/>
    <w:basedOn w:val="DefaultParagraphFont"/>
    <w:semiHidden/>
    <w:rsid w:val="00CC27F7"/>
    <w:rPr>
      <w:rFonts w:ascii="Arial" w:hAnsi="Arial"/>
      <w:sz w:val="22"/>
      <w:szCs w:val="24"/>
      <w:lang w:bidi="ar-SA"/>
    </w:rPr>
  </w:style>
  <w:style w:type="character" w:customStyle="1" w:styleId="BodyTextIndentChar1">
    <w:name w:val="Body Text Indent Char1"/>
    <w:basedOn w:val="DefaultParagraphFont"/>
    <w:semiHidden/>
    <w:rsid w:val="00CC27F7"/>
    <w:rPr>
      <w:rFonts w:ascii="Arial" w:hAnsi="Arial"/>
      <w:sz w:val="22"/>
      <w:szCs w:val="24"/>
      <w:lang w:bidi="ar-SA"/>
    </w:rPr>
  </w:style>
  <w:style w:type="character" w:customStyle="1" w:styleId="BodyText3Char1">
    <w:name w:val="Body Text 3 Char1"/>
    <w:basedOn w:val="DefaultParagraphFont"/>
    <w:semiHidden/>
    <w:rsid w:val="00CC27F7"/>
    <w:rPr>
      <w:rFonts w:ascii="Arial" w:hAnsi="Arial"/>
      <w:sz w:val="16"/>
      <w:szCs w:val="16"/>
      <w:lang w:bidi="ar-SA"/>
    </w:rPr>
  </w:style>
  <w:style w:type="character" w:customStyle="1" w:styleId="BodyTextIndent2Char1">
    <w:name w:val="Body Text Indent 2 Char1"/>
    <w:basedOn w:val="DefaultParagraphFont"/>
    <w:semiHidden/>
    <w:rsid w:val="00CC27F7"/>
    <w:rPr>
      <w:rFonts w:ascii="Arial" w:hAnsi="Arial"/>
      <w:sz w:val="22"/>
      <w:szCs w:val="24"/>
      <w:lang w:bidi="ar-SA"/>
    </w:rPr>
  </w:style>
  <w:style w:type="character" w:customStyle="1" w:styleId="BodyTextIndent3Char1">
    <w:name w:val="Body Text Indent 3 Char1"/>
    <w:basedOn w:val="DefaultParagraphFont"/>
    <w:semiHidden/>
    <w:rsid w:val="00CC27F7"/>
    <w:rPr>
      <w:rFonts w:ascii="Arial" w:hAnsi="Arial"/>
      <w:sz w:val="16"/>
      <w:szCs w:val="16"/>
      <w:lang w:bidi="ar-SA"/>
    </w:rPr>
  </w:style>
  <w:style w:type="character" w:customStyle="1" w:styleId="ClosingChar1">
    <w:name w:val="Closing Char1"/>
    <w:basedOn w:val="DefaultParagraphFont"/>
    <w:semiHidden/>
    <w:rsid w:val="00CC27F7"/>
    <w:rPr>
      <w:rFonts w:ascii="Arial" w:hAnsi="Arial"/>
      <w:sz w:val="22"/>
      <w:szCs w:val="24"/>
      <w:lang w:bidi="ar-SA"/>
    </w:rPr>
  </w:style>
  <w:style w:type="character" w:customStyle="1" w:styleId="DateChar1">
    <w:name w:val="Date Char1"/>
    <w:basedOn w:val="DefaultParagraphFont"/>
    <w:semiHidden/>
    <w:rsid w:val="00CC27F7"/>
    <w:rPr>
      <w:rFonts w:ascii="Arial" w:hAnsi="Arial"/>
      <w:sz w:val="22"/>
      <w:szCs w:val="24"/>
      <w:lang w:bidi="ar-SA"/>
    </w:rPr>
  </w:style>
  <w:style w:type="character" w:customStyle="1" w:styleId="E-mailSignatureChar1">
    <w:name w:val="E-mail Signature Char1"/>
    <w:basedOn w:val="DefaultParagraphFont"/>
    <w:semiHidden/>
    <w:rsid w:val="00CC27F7"/>
    <w:rPr>
      <w:rFonts w:ascii="Arial" w:hAnsi="Arial"/>
      <w:sz w:val="22"/>
      <w:szCs w:val="24"/>
      <w:lang w:bidi="ar-SA"/>
    </w:rPr>
  </w:style>
  <w:style w:type="character" w:customStyle="1" w:styleId="BodyTextFirstIndentChar1">
    <w:name w:val="Body Text First Indent Char1"/>
    <w:basedOn w:val="BodyTextChar"/>
    <w:semiHidden/>
    <w:rsid w:val="00CC27F7"/>
    <w:rPr>
      <w:rFonts w:ascii="Arial" w:eastAsia="Arial Unicode MS" w:hAnsi="Arial" w:cs="Times New Roman"/>
      <w:sz w:val="22"/>
      <w:szCs w:val="24"/>
      <w:lang w:val="en-US" w:eastAsia="zh-CN" w:bidi="ar-SA"/>
    </w:rPr>
  </w:style>
  <w:style w:type="character" w:customStyle="1" w:styleId="HTMLAddressChar1">
    <w:name w:val="HTML Address Char1"/>
    <w:basedOn w:val="DefaultParagraphFont"/>
    <w:semiHidden/>
    <w:rsid w:val="00CC27F7"/>
    <w:rPr>
      <w:rFonts w:ascii="Arial" w:hAnsi="Arial"/>
      <w:i/>
      <w:iCs/>
      <w:sz w:val="22"/>
      <w:szCs w:val="24"/>
      <w:lang w:bidi="ar-SA"/>
    </w:rPr>
  </w:style>
  <w:style w:type="character" w:customStyle="1" w:styleId="HTMLPreformattedChar1">
    <w:name w:val="HTML Preformatted Char1"/>
    <w:basedOn w:val="DefaultParagraphFont"/>
    <w:semiHidden/>
    <w:rsid w:val="00CC27F7"/>
    <w:rPr>
      <w:rFonts w:ascii="Courier New" w:hAnsi="Courier New"/>
      <w:lang w:bidi="ar-SA"/>
    </w:rPr>
  </w:style>
  <w:style w:type="character" w:customStyle="1" w:styleId="PlainTextChar1">
    <w:name w:val="Plain Text Char1"/>
    <w:basedOn w:val="DefaultParagraphFont"/>
    <w:semiHidden/>
    <w:rsid w:val="00CC27F7"/>
    <w:rPr>
      <w:rFonts w:ascii="Courier New" w:hAnsi="Courier New"/>
      <w:lang w:bidi="ar-SA"/>
    </w:rPr>
  </w:style>
  <w:style w:type="character" w:customStyle="1" w:styleId="SalutationChar1">
    <w:name w:val="Salutation Char1"/>
    <w:basedOn w:val="DefaultParagraphFont"/>
    <w:semiHidden/>
    <w:rsid w:val="00CC27F7"/>
    <w:rPr>
      <w:rFonts w:ascii="Arial" w:hAnsi="Arial"/>
      <w:sz w:val="22"/>
      <w:szCs w:val="24"/>
      <w:lang w:bidi="ar-SA"/>
    </w:rPr>
  </w:style>
  <w:style w:type="character" w:customStyle="1" w:styleId="SignatureChar1">
    <w:name w:val="Signature Char1"/>
    <w:basedOn w:val="DefaultParagraphFont"/>
    <w:semiHidden/>
    <w:rsid w:val="00CC27F7"/>
    <w:rPr>
      <w:rFonts w:ascii="Arial" w:hAnsi="Arial"/>
      <w:sz w:val="22"/>
      <w:szCs w:val="24"/>
      <w:lang w:bidi="ar-SA"/>
    </w:rPr>
  </w:style>
  <w:style w:type="character" w:customStyle="1" w:styleId="BodyTextFirstIndent2Char1">
    <w:name w:val="Body Text First Indent 2 Char1"/>
    <w:basedOn w:val="BodyTextIndentChar"/>
    <w:semiHidden/>
    <w:rsid w:val="00CC27F7"/>
    <w:rPr>
      <w:rFonts w:ascii="Arial" w:eastAsia="Times New Roman" w:hAnsi="Arial" w:cs="Times New Roman"/>
      <w:sz w:val="22"/>
      <w:szCs w:val="24"/>
      <w:lang w:bidi="ar-SA"/>
    </w:rPr>
  </w:style>
  <w:style w:type="character" w:customStyle="1" w:styleId="MessageHeaderChar1">
    <w:name w:val="Message Header Char1"/>
    <w:basedOn w:val="DefaultParagraphFont"/>
    <w:semiHidden/>
    <w:rsid w:val="00CC27F7"/>
    <w:rPr>
      <w:rFonts w:ascii="Arial" w:hAnsi="Arial"/>
      <w:sz w:val="24"/>
      <w:szCs w:val="24"/>
      <w:shd w:val="pct20" w:color="auto" w:fill="auto"/>
      <w:lang w:bidi="ar-SA"/>
    </w:rPr>
  </w:style>
  <w:style w:type="character" w:customStyle="1" w:styleId="NoteHeadingChar1">
    <w:name w:val="Note Heading Char1"/>
    <w:basedOn w:val="DefaultParagraphFont"/>
    <w:semiHidden/>
    <w:rsid w:val="00CC27F7"/>
    <w:rPr>
      <w:rFonts w:ascii="Arial" w:hAnsi="Arial"/>
      <w:sz w:val="22"/>
      <w:szCs w:val="24"/>
      <w:lang w:bidi="ar-SA"/>
    </w:rPr>
  </w:style>
  <w:style w:type="character" w:customStyle="1" w:styleId="TitleChar11">
    <w:name w:val="Title Char11"/>
    <w:uiPriority w:val="10"/>
    <w:rsid w:val="00CC27F7"/>
    <w:rPr>
      <w:rFonts w:ascii="Calibri Light" w:eastAsia="Times New Roman" w:hAnsi="Calibri Light" w:cs="Mangal"/>
      <w:b/>
      <w:bCs/>
      <w:kern w:val="28"/>
      <w:sz w:val="32"/>
      <w:szCs w:val="32"/>
      <w:lang w:bidi="ar-SA"/>
    </w:rPr>
  </w:style>
  <w:style w:type="character" w:customStyle="1" w:styleId="CommentTextChar11">
    <w:name w:val="Comment Text Char11"/>
    <w:basedOn w:val="DefaultParagraphFont"/>
    <w:uiPriority w:val="99"/>
    <w:semiHidden/>
    <w:rsid w:val="00CC27F7"/>
    <w:rPr>
      <w:rFonts w:ascii="Arial" w:hAnsi="Arial"/>
      <w:lang w:bidi="ar-SA"/>
    </w:rPr>
  </w:style>
  <w:style w:type="character" w:customStyle="1" w:styleId="CommentSubjectChar11">
    <w:name w:val="Comment Subject Char11"/>
    <w:basedOn w:val="CommentTextChar"/>
    <w:uiPriority w:val="99"/>
    <w:semiHidden/>
    <w:rsid w:val="00CC27F7"/>
    <w:rPr>
      <w:rFonts w:ascii="Arial" w:eastAsia="Times New Roman" w:hAnsi="Arial" w:cs="Times New Roman"/>
      <w:b/>
      <w:bCs/>
      <w:sz w:val="20"/>
      <w:szCs w:val="20"/>
      <w:lang w:bidi="ar-SA"/>
    </w:rPr>
  </w:style>
  <w:style w:type="paragraph" w:customStyle="1" w:styleId="StepList51">
    <w:name w:val="Step List5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2Char31">
    <w:name w:val="Heading 2 Char31"/>
    <w:rsid w:val="00CC27F7"/>
    <w:rPr>
      <w:rFonts w:ascii="Arial Bold" w:eastAsia="Arial Unicode MS" w:hAnsi="Arial Bold" w:cs="Arial Bold"/>
      <w:b/>
      <w:bCs/>
      <w:iCs/>
      <w:kern w:val="32"/>
      <w:sz w:val="28"/>
      <w:szCs w:val="28"/>
      <w:lang w:eastAsia="zh-CN" w:bidi="ar-SA"/>
    </w:rPr>
  </w:style>
  <w:style w:type="character" w:customStyle="1" w:styleId="Heading2Char41">
    <w:name w:val="Heading 2 Char41"/>
    <w:rsid w:val="00CC27F7"/>
    <w:rPr>
      <w:rFonts w:ascii="Arial Bold" w:eastAsia="Arial Unicode MS" w:hAnsi="Arial Bold" w:cs="Arial Bold"/>
      <w:b/>
      <w:bCs/>
      <w:iCs/>
      <w:kern w:val="32"/>
      <w:sz w:val="28"/>
      <w:szCs w:val="28"/>
      <w:lang w:eastAsia="zh-CN" w:bidi="ar-SA"/>
    </w:rPr>
  </w:style>
  <w:style w:type="character" w:customStyle="1" w:styleId="Heading2Char51">
    <w:name w:val="Heading 2 Char51"/>
    <w:rsid w:val="00CC27F7"/>
    <w:rPr>
      <w:rFonts w:ascii="Arial Bold" w:eastAsia="Arial Unicode MS" w:hAnsi="Arial Bold" w:cs="Arial Bold"/>
      <w:b/>
      <w:bCs/>
      <w:iCs/>
      <w:kern w:val="32"/>
      <w:sz w:val="28"/>
      <w:szCs w:val="28"/>
      <w:lang w:eastAsia="zh-CN" w:bidi="ar-SA"/>
    </w:rPr>
  </w:style>
  <w:style w:type="paragraph" w:customStyle="1" w:styleId="StepList114">
    <w:name w:val="Step List114"/>
    <w:basedOn w:val="Normal"/>
    <w:rsid w:val="00CC27F7"/>
    <w:pPr>
      <w:keepLines/>
      <w:tabs>
        <w:tab w:val="num" w:pos="792"/>
        <w:tab w:val="left" w:pos="821"/>
        <w:tab w:val="left" w:pos="1526"/>
        <w:tab w:val="left" w:pos="2333"/>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3">
    <w:name w:val="Step List4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4">
    <w:name w:val="Step List314"/>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4">
    <w:name w:val="Step List814"/>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2">
    <w:name w:val="Bullet 12"/>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4">
    <w:name w:val="Step List14"/>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2">
    <w:name w:val="Heading 1 Char12"/>
    <w:uiPriority w:val="9"/>
    <w:rsid w:val="00CC27F7"/>
    <w:rPr>
      <w:rFonts w:ascii="Arial" w:hAnsi="Arial"/>
      <w:b/>
      <w:bCs/>
      <w:kern w:val="32"/>
      <w:sz w:val="32"/>
      <w:szCs w:val="32"/>
      <w:lang w:bidi="ar-SA"/>
    </w:rPr>
  </w:style>
  <w:style w:type="character" w:customStyle="1" w:styleId="StepListChar12">
    <w:name w:val="Step List Char12"/>
    <w:rsid w:val="00CC27F7"/>
    <w:rPr>
      <w:rFonts w:ascii="Arial" w:hAnsi="Arial"/>
      <w:sz w:val="22"/>
      <w:szCs w:val="22"/>
      <w:lang w:bidi="ar-SA"/>
    </w:rPr>
  </w:style>
  <w:style w:type="character" w:customStyle="1" w:styleId="BodyTextChar7">
    <w:name w:val="Body Text Char7"/>
    <w:rsid w:val="00CC27F7"/>
    <w:rPr>
      <w:rFonts w:ascii="Arial" w:eastAsia="Arial Unicode MS" w:hAnsi="Arial"/>
      <w:sz w:val="22"/>
      <w:szCs w:val="24"/>
      <w:lang w:val="en-US" w:eastAsia="zh-CN" w:bidi="ar-SA"/>
    </w:rPr>
  </w:style>
  <w:style w:type="character" w:customStyle="1" w:styleId="HeaderChar6">
    <w:name w:val="Header Char6"/>
    <w:basedOn w:val="DefaultParagraphFont"/>
    <w:uiPriority w:val="99"/>
    <w:rsid w:val="00CC27F7"/>
    <w:rPr>
      <w:rFonts w:ascii="Arial" w:hAnsi="Arial"/>
      <w:szCs w:val="24"/>
      <w:lang w:bidi="ar-SA"/>
    </w:rPr>
  </w:style>
  <w:style w:type="character" w:customStyle="1" w:styleId="FooterChar6">
    <w:name w:val="Footer Char6"/>
    <w:basedOn w:val="DefaultParagraphFont"/>
    <w:uiPriority w:val="99"/>
    <w:rsid w:val="00CC27F7"/>
    <w:rPr>
      <w:rFonts w:ascii="Arial" w:hAnsi="Arial"/>
      <w:i/>
      <w:szCs w:val="24"/>
      <w:lang w:bidi="ar-SA"/>
    </w:rPr>
  </w:style>
  <w:style w:type="character" w:customStyle="1" w:styleId="Heading2Char6">
    <w:name w:val="Heading 2 Char6"/>
    <w:basedOn w:val="DefaultParagraphFont"/>
    <w:rsid w:val="00CC27F7"/>
    <w:rPr>
      <w:rFonts w:ascii="Arial Bold" w:eastAsia="Arial Unicode MS" w:hAnsi="Arial Bold" w:cs="Arial Bold"/>
      <w:b/>
      <w:bCs/>
      <w:iCs/>
      <w:kern w:val="32"/>
      <w:sz w:val="28"/>
      <w:szCs w:val="28"/>
      <w:lang w:eastAsia="zh-CN" w:bidi="ar-SA"/>
    </w:rPr>
  </w:style>
  <w:style w:type="paragraph" w:customStyle="1" w:styleId="StepList511">
    <w:name w:val="Step List5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5">
    <w:name w:val="Step List3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5">
    <w:name w:val="Step List1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5">
    <w:name w:val="Step List815"/>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3">
    <w:name w:val="Bullet 13"/>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5">
    <w:name w:val="Step List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13">
    <w:name w:val="Heading 1 Char13"/>
    <w:uiPriority w:val="9"/>
    <w:rsid w:val="00CC27F7"/>
    <w:rPr>
      <w:rFonts w:ascii="Arial" w:hAnsi="Arial"/>
      <w:b/>
      <w:bCs/>
      <w:kern w:val="32"/>
      <w:sz w:val="32"/>
      <w:szCs w:val="32"/>
      <w:lang w:bidi="ar-SA"/>
    </w:rPr>
  </w:style>
  <w:style w:type="character" w:customStyle="1" w:styleId="StepListChar13">
    <w:name w:val="Step List Char13"/>
    <w:rsid w:val="00CC27F7"/>
    <w:rPr>
      <w:rFonts w:ascii="Arial" w:hAnsi="Arial"/>
      <w:sz w:val="22"/>
      <w:szCs w:val="22"/>
      <w:lang w:bidi="ar-SA"/>
    </w:rPr>
  </w:style>
  <w:style w:type="character" w:customStyle="1" w:styleId="HeaderChar7">
    <w:name w:val="Header Char7"/>
    <w:basedOn w:val="DefaultParagraphFont"/>
    <w:uiPriority w:val="99"/>
    <w:rsid w:val="00CC27F7"/>
    <w:rPr>
      <w:rFonts w:ascii="Arial" w:hAnsi="Arial"/>
      <w:szCs w:val="24"/>
      <w:lang w:bidi="ar-SA"/>
    </w:rPr>
  </w:style>
  <w:style w:type="character" w:customStyle="1" w:styleId="FooterChar7">
    <w:name w:val="Footer Char7"/>
    <w:basedOn w:val="DefaultParagraphFont"/>
    <w:uiPriority w:val="99"/>
    <w:rsid w:val="00CC27F7"/>
    <w:rPr>
      <w:rFonts w:ascii="Arial" w:hAnsi="Arial"/>
      <w:i/>
      <w:szCs w:val="24"/>
      <w:lang w:bidi="ar-SA"/>
    </w:rPr>
  </w:style>
  <w:style w:type="character" w:customStyle="1" w:styleId="Heading2Char7">
    <w:name w:val="Heading 2 Char7"/>
    <w:basedOn w:val="DefaultParagraphFont"/>
    <w:rsid w:val="00CC27F7"/>
    <w:rPr>
      <w:rFonts w:ascii="Arial Bold" w:eastAsia="Arial Unicode MS" w:hAnsi="Arial Bold" w:cs="Arial Bold"/>
      <w:b/>
      <w:bCs/>
      <w:iCs/>
      <w:kern w:val="32"/>
      <w:sz w:val="28"/>
      <w:szCs w:val="28"/>
      <w:lang w:eastAsia="zh-CN" w:bidi="ar-SA"/>
    </w:rPr>
  </w:style>
  <w:style w:type="paragraph" w:customStyle="1" w:styleId="StepList611">
    <w:name w:val="Step List6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71">
    <w:name w:val="Step List7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4">
    <w:name w:val="Step List414"/>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6">
    <w:name w:val="Step List316"/>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6">
    <w:name w:val="Step List116"/>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512">
    <w:name w:val="Step List5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6">
    <w:name w:val="Step List816"/>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4">
    <w:name w:val="Bullet 14"/>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6">
    <w:name w:val="Step List16"/>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ing1Char14">
    <w:name w:val="Heading 1 Char14"/>
    <w:uiPriority w:val="9"/>
    <w:rsid w:val="00CC27F7"/>
    <w:rPr>
      <w:rFonts w:ascii="Arial" w:hAnsi="Arial"/>
      <w:b/>
      <w:bCs/>
      <w:kern w:val="32"/>
      <w:sz w:val="32"/>
      <w:szCs w:val="32"/>
      <w:lang w:bidi="ar-SA"/>
    </w:rPr>
  </w:style>
  <w:style w:type="character" w:customStyle="1" w:styleId="StepListChar14">
    <w:name w:val="Step List Char14"/>
    <w:rsid w:val="00CC27F7"/>
    <w:rPr>
      <w:rFonts w:ascii="Arial" w:hAnsi="Arial"/>
      <w:sz w:val="22"/>
      <w:szCs w:val="22"/>
      <w:lang w:bidi="ar-SA"/>
    </w:rPr>
  </w:style>
  <w:style w:type="character" w:customStyle="1" w:styleId="Heading2Char8">
    <w:name w:val="Heading 2 Char8"/>
    <w:rsid w:val="00CC27F7"/>
    <w:rPr>
      <w:rFonts w:ascii="Arial Bold" w:eastAsia="Arial Unicode MS" w:hAnsi="Arial Bold" w:cs="Arial Bold"/>
      <w:b/>
      <w:bCs/>
      <w:iCs/>
      <w:kern w:val="32"/>
      <w:sz w:val="28"/>
      <w:szCs w:val="28"/>
      <w:lang w:eastAsia="zh-CN" w:bidi="ar-SA"/>
    </w:rPr>
  </w:style>
  <w:style w:type="character" w:customStyle="1" w:styleId="HeaderChar8">
    <w:name w:val="Header Char8"/>
    <w:basedOn w:val="DefaultParagraphFont"/>
    <w:uiPriority w:val="99"/>
    <w:rsid w:val="00CC27F7"/>
    <w:rPr>
      <w:rFonts w:ascii="Arial" w:hAnsi="Arial"/>
      <w:szCs w:val="24"/>
      <w:lang w:bidi="ar-SA"/>
    </w:rPr>
  </w:style>
  <w:style w:type="character" w:customStyle="1" w:styleId="FooterChar8">
    <w:name w:val="Footer Char8"/>
    <w:basedOn w:val="DefaultParagraphFont"/>
    <w:uiPriority w:val="99"/>
    <w:rsid w:val="00CC27F7"/>
    <w:rPr>
      <w:rFonts w:ascii="Arial" w:hAnsi="Arial"/>
      <w:i/>
      <w:szCs w:val="24"/>
      <w:lang w:bidi="ar-SA"/>
    </w:rPr>
  </w:style>
  <w:style w:type="character" w:customStyle="1" w:styleId="Heading3Char3">
    <w:name w:val="Heading 3 Char3"/>
    <w:basedOn w:val="DefaultParagraphFont"/>
    <w:rsid w:val="00CC27F7"/>
    <w:rPr>
      <w:rFonts w:ascii="Arial Bold" w:eastAsia="Arial Unicode MS" w:hAnsi="Arial Bold" w:cs="Arial Bold"/>
      <w:kern w:val="32"/>
      <w:sz w:val="24"/>
      <w:szCs w:val="28"/>
      <w:lang w:eastAsia="zh-CN" w:bidi="ar-SA"/>
    </w:rPr>
  </w:style>
  <w:style w:type="paragraph" w:customStyle="1" w:styleId="TableText51">
    <w:name w:val="Table Text51"/>
    <w:basedOn w:val="Normal"/>
    <w:rsid w:val="00CC27F7"/>
    <w:pPr>
      <w:spacing w:before="60" w:after="60"/>
    </w:pPr>
    <w:rPr>
      <w:rFonts w:eastAsia="SimSun"/>
      <w:lang w:eastAsia="zh-CN"/>
    </w:rPr>
  </w:style>
  <w:style w:type="paragraph" w:customStyle="1" w:styleId="StepList817">
    <w:name w:val="Step List817"/>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317">
    <w:name w:val="Step List317"/>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7">
    <w:name w:val="Step List117"/>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5">
    <w:name w:val="Step List4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Bullet15">
    <w:name w:val="Bullet 15"/>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7">
    <w:name w:val="Step List17"/>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5">
    <w:name w:val="Heading 1 Char15"/>
    <w:uiPriority w:val="9"/>
    <w:rsid w:val="00CC27F7"/>
    <w:rPr>
      <w:rFonts w:ascii="Arial" w:hAnsi="Arial"/>
      <w:b/>
      <w:bCs/>
      <w:kern w:val="32"/>
      <w:sz w:val="32"/>
      <w:szCs w:val="32"/>
      <w:lang w:bidi="ar-SA"/>
    </w:rPr>
  </w:style>
  <w:style w:type="character" w:customStyle="1" w:styleId="Heading2Char9">
    <w:name w:val="Heading 2 Char9"/>
    <w:rsid w:val="00CC27F7"/>
    <w:rPr>
      <w:rFonts w:ascii="Arial Bold" w:eastAsia="Arial Unicode MS" w:hAnsi="Arial Bold" w:cs="Arial Bold"/>
      <w:b/>
      <w:bCs/>
      <w:iCs/>
      <w:kern w:val="32"/>
      <w:sz w:val="28"/>
      <w:szCs w:val="28"/>
      <w:lang w:eastAsia="zh-CN" w:bidi="ar-SA"/>
    </w:rPr>
  </w:style>
  <w:style w:type="character" w:customStyle="1" w:styleId="HeaderChar9">
    <w:name w:val="Header Char9"/>
    <w:basedOn w:val="DefaultParagraphFont"/>
    <w:uiPriority w:val="99"/>
    <w:rsid w:val="00CC27F7"/>
    <w:rPr>
      <w:rFonts w:ascii="Arial" w:hAnsi="Arial"/>
      <w:szCs w:val="24"/>
      <w:lang w:bidi="ar-SA"/>
    </w:rPr>
  </w:style>
  <w:style w:type="character" w:customStyle="1" w:styleId="FooterChar9">
    <w:name w:val="Footer Char9"/>
    <w:basedOn w:val="DefaultParagraphFont"/>
    <w:uiPriority w:val="99"/>
    <w:rsid w:val="00CC27F7"/>
    <w:rPr>
      <w:rFonts w:ascii="Arial" w:hAnsi="Arial"/>
      <w:i/>
      <w:szCs w:val="24"/>
      <w:lang w:bidi="ar-SA"/>
    </w:rPr>
  </w:style>
  <w:style w:type="character" w:customStyle="1" w:styleId="Heading3Char4">
    <w:name w:val="Heading 3 Char4"/>
    <w:basedOn w:val="DefaultParagraphFont"/>
    <w:rsid w:val="00CC27F7"/>
    <w:rPr>
      <w:rFonts w:ascii="Arial Bold" w:eastAsia="Arial Unicode MS" w:hAnsi="Arial Bold" w:cs="Arial Bold"/>
      <w:kern w:val="32"/>
      <w:sz w:val="24"/>
      <w:szCs w:val="28"/>
      <w:lang w:eastAsia="zh-CN" w:bidi="ar-SA"/>
    </w:rPr>
  </w:style>
  <w:style w:type="paragraph" w:customStyle="1" w:styleId="StepList91">
    <w:name w:val="Step List9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8">
    <w:name w:val="Step List818"/>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6">
    <w:name w:val="Bullet 16"/>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8">
    <w:name w:val="Step List18"/>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6">
    <w:name w:val="Heading 1 Char16"/>
    <w:uiPriority w:val="9"/>
    <w:rsid w:val="00CC27F7"/>
    <w:rPr>
      <w:rFonts w:ascii="Arial" w:hAnsi="Arial"/>
      <w:b/>
      <w:bCs/>
      <w:kern w:val="32"/>
      <w:sz w:val="32"/>
      <w:szCs w:val="32"/>
      <w:lang w:bidi="ar-SA"/>
    </w:rPr>
  </w:style>
  <w:style w:type="character" w:customStyle="1" w:styleId="HeaderChar10">
    <w:name w:val="Header Char10"/>
    <w:basedOn w:val="DefaultParagraphFont"/>
    <w:uiPriority w:val="99"/>
    <w:rsid w:val="00CC27F7"/>
    <w:rPr>
      <w:rFonts w:ascii="Arial" w:hAnsi="Arial"/>
      <w:szCs w:val="24"/>
      <w:lang w:bidi="ar-SA"/>
    </w:rPr>
  </w:style>
  <w:style w:type="character" w:customStyle="1" w:styleId="FooterChar10">
    <w:name w:val="Footer Char10"/>
    <w:basedOn w:val="DefaultParagraphFont"/>
    <w:uiPriority w:val="99"/>
    <w:rsid w:val="00CC27F7"/>
    <w:rPr>
      <w:rFonts w:ascii="Arial" w:hAnsi="Arial"/>
      <w:i/>
      <w:szCs w:val="24"/>
      <w:lang w:bidi="ar-SA"/>
    </w:rPr>
  </w:style>
  <w:style w:type="character" w:customStyle="1" w:styleId="Heading2Char10">
    <w:name w:val="Heading 2 Char10"/>
    <w:basedOn w:val="DefaultParagraphFont"/>
    <w:rsid w:val="00CC27F7"/>
    <w:rPr>
      <w:rFonts w:ascii="Arial Bold" w:eastAsia="Arial Unicode MS" w:hAnsi="Arial Bold" w:cs="Arial Bold"/>
      <w:b/>
      <w:bCs/>
      <w:iCs/>
      <w:kern w:val="32"/>
      <w:sz w:val="28"/>
      <w:szCs w:val="28"/>
      <w:lang w:eastAsia="zh-CN" w:bidi="ar-SA"/>
    </w:rPr>
  </w:style>
  <w:style w:type="character" w:customStyle="1" w:styleId="Heading3Char5">
    <w:name w:val="Heading 3 Char5"/>
    <w:basedOn w:val="DefaultParagraphFont"/>
    <w:rsid w:val="00CC27F7"/>
    <w:rPr>
      <w:rFonts w:ascii="Arial Bold" w:eastAsia="Arial Unicode MS" w:hAnsi="Arial Bold" w:cs="Arial Bold"/>
      <w:kern w:val="32"/>
      <w:sz w:val="24"/>
      <w:szCs w:val="28"/>
      <w:lang w:eastAsia="zh-CN" w:bidi="ar-SA"/>
    </w:rPr>
  </w:style>
  <w:style w:type="paragraph" w:customStyle="1" w:styleId="StepList612">
    <w:name w:val="Step List6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1">
    <w:name w:val="Step List10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9">
    <w:name w:val="Step List819"/>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Legal-11">
    <w:name w:val="Legal-11"/>
    <w:rsid w:val="00CC27F7"/>
    <w:pPr>
      <w:spacing w:before="120" w:after="120" w:line="360" w:lineRule="auto"/>
      <w:ind w:left="5724"/>
    </w:pPr>
    <w:rPr>
      <w:rFonts w:eastAsia="SimSun"/>
      <w:sz w:val="16"/>
      <w:lang w:eastAsia="zh-CN" w:bidi="ar-SA"/>
    </w:rPr>
  </w:style>
  <w:style w:type="paragraph" w:customStyle="1" w:styleId="Line1">
    <w:name w:val="Line1"/>
    <w:basedOn w:val="Normal"/>
    <w:rsid w:val="00CC27F7"/>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character" w:customStyle="1" w:styleId="HeaderChar11">
    <w:name w:val="Header Char11"/>
    <w:basedOn w:val="DefaultParagraphFont"/>
    <w:uiPriority w:val="99"/>
    <w:rsid w:val="00CC27F7"/>
    <w:rPr>
      <w:rFonts w:ascii="Arial" w:hAnsi="Arial"/>
      <w:szCs w:val="24"/>
      <w:lang w:bidi="ar-SA"/>
    </w:rPr>
  </w:style>
  <w:style w:type="character" w:customStyle="1" w:styleId="FooterChar11">
    <w:name w:val="Footer Char11"/>
    <w:basedOn w:val="DefaultParagraphFont"/>
    <w:uiPriority w:val="99"/>
    <w:rsid w:val="00CC27F7"/>
    <w:rPr>
      <w:rFonts w:ascii="Arial" w:hAnsi="Arial"/>
      <w:szCs w:val="24"/>
      <w:lang w:bidi="ar-SA"/>
    </w:rPr>
  </w:style>
  <w:style w:type="character" w:customStyle="1" w:styleId="BodyTextChar8">
    <w:name w:val="Body Text Char8"/>
    <w:basedOn w:val="DefaultParagraphFont"/>
    <w:rsid w:val="00CC27F7"/>
    <w:rPr>
      <w:rFonts w:ascii="Arial" w:eastAsia="Arial Unicode MS" w:hAnsi="Arial"/>
      <w:sz w:val="22"/>
      <w:szCs w:val="24"/>
      <w:lang w:eastAsia="zh-CN" w:bidi="ar-SA"/>
    </w:rPr>
  </w:style>
  <w:style w:type="character" w:customStyle="1" w:styleId="NoteHeadingChar2">
    <w:name w:val="Note Heading Char2"/>
    <w:basedOn w:val="DefaultParagraphFont"/>
    <w:semiHidden/>
    <w:rsid w:val="00CC27F7"/>
    <w:rPr>
      <w:rFonts w:ascii="Arial Black" w:hAnsi="Arial Black"/>
      <w:sz w:val="32"/>
      <w:szCs w:val="32"/>
      <w:lang w:bidi="ar-SA"/>
    </w:rPr>
  </w:style>
  <w:style w:type="paragraph" w:customStyle="1" w:styleId="InformationBoxBody11">
    <w:name w:val="Information Box Body11"/>
    <w:rsid w:val="00CC27F7"/>
    <w:pPr>
      <w:keepLines/>
      <w:spacing w:before="60" w:after="60"/>
    </w:pPr>
    <w:rPr>
      <w:rFonts w:ascii="Arial" w:eastAsia="SimSun" w:hAnsi="Arial"/>
      <w:lang w:eastAsia="zh-CN" w:bidi="ar-SA"/>
    </w:rPr>
  </w:style>
  <w:style w:type="paragraph" w:customStyle="1" w:styleId="TableText61">
    <w:name w:val="Table Text61"/>
    <w:basedOn w:val="Normal"/>
    <w:rsid w:val="00CC27F7"/>
    <w:pPr>
      <w:keepNext/>
      <w:keepLines/>
    </w:pPr>
    <w:rPr>
      <w:rFonts w:eastAsia="SimSun"/>
      <w:lang w:eastAsia="zh-CN"/>
    </w:rPr>
  </w:style>
  <w:style w:type="paragraph" w:customStyle="1" w:styleId="Appendixheader21">
    <w:name w:val="Appendix header21"/>
    <w:basedOn w:val="Heading1"/>
    <w:rsid w:val="00CC27F7"/>
    <w:pPr>
      <w:numPr>
        <w:numId w:val="0"/>
      </w:numPr>
      <w:tabs>
        <w:tab w:val="num" w:pos="72"/>
      </w:tabs>
    </w:pPr>
    <w:rPr>
      <w:rFonts w:ascii="Arial Bold" w:eastAsia="SimSun" w:hAnsi="Arial Bold" w:cs="Arial Bold"/>
      <w:b w:val="0"/>
      <w:bCs w:val="0"/>
      <w:lang w:eastAsia="zh-CN"/>
    </w:rPr>
  </w:style>
  <w:style w:type="paragraph" w:customStyle="1" w:styleId="Bullet17">
    <w:name w:val="Bullet 17"/>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9">
    <w:name w:val="Step List19"/>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7">
    <w:name w:val="Heading 1 Char17"/>
    <w:uiPriority w:val="9"/>
    <w:rsid w:val="00CC27F7"/>
    <w:rPr>
      <w:rFonts w:ascii="Arial" w:hAnsi="Arial"/>
      <w:b/>
      <w:bCs/>
      <w:kern w:val="32"/>
      <w:sz w:val="32"/>
      <w:szCs w:val="32"/>
      <w:lang w:bidi="ar-SA"/>
    </w:rPr>
  </w:style>
  <w:style w:type="character" w:customStyle="1" w:styleId="HeaderChar12">
    <w:name w:val="Header Char12"/>
    <w:basedOn w:val="DefaultParagraphFont"/>
    <w:uiPriority w:val="99"/>
    <w:rsid w:val="00CC27F7"/>
    <w:rPr>
      <w:rFonts w:ascii="Arial" w:hAnsi="Arial"/>
      <w:szCs w:val="24"/>
      <w:lang w:bidi="ar-SA"/>
    </w:rPr>
  </w:style>
  <w:style w:type="character" w:customStyle="1" w:styleId="FooterChar12">
    <w:name w:val="Footer Char12"/>
    <w:basedOn w:val="DefaultParagraphFont"/>
    <w:uiPriority w:val="99"/>
    <w:rsid w:val="00CC27F7"/>
    <w:rPr>
      <w:rFonts w:ascii="Arial" w:hAnsi="Arial"/>
      <w:i/>
      <w:szCs w:val="24"/>
      <w:lang w:bidi="ar-SA"/>
    </w:rPr>
  </w:style>
  <w:style w:type="character" w:customStyle="1" w:styleId="Heading2Char12">
    <w:name w:val="Heading 2 Char12"/>
    <w:basedOn w:val="DefaultParagraphFont"/>
    <w:rsid w:val="00CC27F7"/>
    <w:rPr>
      <w:rFonts w:ascii="Arial Bold" w:eastAsia="Arial Unicode MS" w:hAnsi="Arial Bold" w:cs="Arial Bold"/>
      <w:b/>
      <w:bCs/>
      <w:iCs/>
      <w:kern w:val="32"/>
      <w:sz w:val="28"/>
      <w:szCs w:val="28"/>
      <w:lang w:eastAsia="zh-CN" w:bidi="ar-SA"/>
    </w:rPr>
  </w:style>
  <w:style w:type="character" w:customStyle="1" w:styleId="Heading3Char6">
    <w:name w:val="Heading 3 Char6"/>
    <w:basedOn w:val="DefaultParagraphFont"/>
    <w:rsid w:val="00CC27F7"/>
    <w:rPr>
      <w:rFonts w:ascii="Arial Bold" w:eastAsia="Arial Unicode MS" w:hAnsi="Arial Bold" w:cs="Arial Bold"/>
      <w:kern w:val="32"/>
      <w:sz w:val="24"/>
      <w:szCs w:val="28"/>
      <w:lang w:eastAsia="zh-CN" w:bidi="ar-SA"/>
    </w:rPr>
  </w:style>
  <w:style w:type="paragraph" w:customStyle="1" w:styleId="StepList613">
    <w:name w:val="Step List6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2">
    <w:name w:val="Step List10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10">
    <w:name w:val="Step List8110"/>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styleId="IntenseReference">
    <w:name w:val="Intense Reference"/>
    <w:basedOn w:val="DefaultParagraphFont"/>
    <w:uiPriority w:val="32"/>
    <w:qFormat/>
    <w:rsid w:val="00CC27F7"/>
    <w:rPr>
      <w:b/>
      <w:bCs/>
      <w:smallCaps/>
      <w:color w:val="4472C4" w:themeColor="accent1"/>
      <w:spacing w:val="5"/>
    </w:rPr>
  </w:style>
  <w:style w:type="paragraph" w:styleId="Revision">
    <w:name w:val="Revision"/>
    <w:hidden/>
    <w:uiPriority w:val="99"/>
    <w:semiHidden/>
    <w:rsid w:val="003F594F"/>
    <w:rPr>
      <w:rFonts w:ascii="Arial" w:hAnsi="Arial"/>
      <w:sz w:val="22"/>
      <w:szCs w:val="24"/>
      <w:lang w:bidi="ar-SA"/>
    </w:rPr>
  </w:style>
  <w:style w:type="character" w:styleId="BookTitle">
    <w:name w:val="Book Title"/>
    <w:basedOn w:val="DefaultParagraphFont"/>
    <w:uiPriority w:val="33"/>
    <w:qFormat/>
    <w:rsid w:val="00C86E53"/>
    <w:rPr>
      <w:b/>
      <w:bCs/>
      <w:i/>
      <w:iCs/>
      <w:spacing w:val="5"/>
    </w:rPr>
  </w:style>
  <w:style w:type="character" w:styleId="SubtleReference">
    <w:name w:val="Subtle Reference"/>
    <w:basedOn w:val="DefaultParagraphFont"/>
    <w:uiPriority w:val="31"/>
    <w:qFormat/>
    <w:rsid w:val="00C86E53"/>
    <w:rPr>
      <w:smallCaps/>
      <w:color w:val="5A5A5A" w:themeColor="text1" w:themeTint="A5"/>
    </w:rPr>
  </w:style>
  <w:style w:type="paragraph" w:styleId="IntenseQuote">
    <w:name w:val="Intense Quote"/>
    <w:basedOn w:val="Normal"/>
    <w:next w:val="Normal"/>
    <w:link w:val="IntenseQuoteChar"/>
    <w:uiPriority w:val="30"/>
    <w:qFormat/>
    <w:rsid w:val="00C86E5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6E53"/>
    <w:rPr>
      <w:rFonts w:ascii="Arial" w:hAnsi="Arial"/>
      <w:i/>
      <w:iCs/>
      <w:color w:val="4472C4" w:themeColor="accent1"/>
      <w:sz w:val="22"/>
      <w:szCs w:val="24"/>
      <w:lang w:bidi="ar-SA"/>
    </w:rPr>
  </w:style>
  <w:style w:type="paragraph" w:styleId="Quote">
    <w:name w:val="Quote"/>
    <w:basedOn w:val="Normal"/>
    <w:next w:val="Normal"/>
    <w:link w:val="QuoteChar"/>
    <w:uiPriority w:val="29"/>
    <w:qFormat/>
    <w:rsid w:val="00C86E5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86E53"/>
    <w:rPr>
      <w:rFonts w:ascii="Arial" w:hAnsi="Arial"/>
      <w:i/>
      <w:iCs/>
      <w:color w:val="404040" w:themeColor="text1" w:themeTint="BF"/>
      <w:sz w:val="22"/>
      <w:szCs w:val="24"/>
      <w:lang w:bidi="ar-SA"/>
    </w:rPr>
  </w:style>
  <w:style w:type="character" w:styleId="IntenseEmphasis">
    <w:name w:val="Intense Emphasis"/>
    <w:basedOn w:val="DefaultParagraphFont"/>
    <w:uiPriority w:val="21"/>
    <w:qFormat/>
    <w:rsid w:val="00C86E53"/>
    <w:rPr>
      <w:i/>
      <w:iCs/>
      <w:color w:val="4472C4" w:themeColor="accent1"/>
    </w:rPr>
  </w:style>
  <w:style w:type="character" w:styleId="Emphasis">
    <w:name w:val="Emphasis"/>
    <w:basedOn w:val="DefaultParagraphFont"/>
    <w:uiPriority w:val="20"/>
    <w:qFormat/>
    <w:rsid w:val="00C86E53"/>
    <w:rPr>
      <w:i/>
      <w:iCs/>
    </w:rPr>
  </w:style>
  <w:style w:type="character" w:styleId="SubtleEmphasis">
    <w:name w:val="Subtle Emphasis"/>
    <w:basedOn w:val="DefaultParagraphFont"/>
    <w:uiPriority w:val="19"/>
    <w:qFormat/>
    <w:rsid w:val="00C86E53"/>
    <w:rPr>
      <w:i/>
      <w:iCs/>
      <w:color w:val="404040" w:themeColor="text1" w:themeTint="BF"/>
    </w:rPr>
  </w:style>
  <w:style w:type="paragraph" w:styleId="Subtitle">
    <w:name w:val="Subtitle"/>
    <w:basedOn w:val="Normal"/>
    <w:next w:val="Normal"/>
    <w:link w:val="SubtitleChar"/>
    <w:uiPriority w:val="11"/>
    <w:qFormat/>
    <w:rsid w:val="00C86E5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C86E53"/>
    <w:rPr>
      <w:rFonts w:asciiTheme="minorHAnsi" w:eastAsiaTheme="minorEastAsia" w:hAnsiTheme="minorHAnsi" w:cstheme="minorBidi"/>
      <w:color w:val="5A5A5A" w:themeColor="text1" w:themeTint="A5"/>
      <w:spacing w:val="15"/>
      <w:sz w:val="22"/>
      <w:szCs w:val="22"/>
      <w:lang w:bidi="ar-SA"/>
    </w:rPr>
  </w:style>
  <w:style w:type="paragraph" w:styleId="NoSpacing">
    <w:name w:val="No Spacing"/>
    <w:uiPriority w:val="1"/>
    <w:qFormat/>
    <w:rsid w:val="00C86E53"/>
    <w:rPr>
      <w:rFonts w:ascii="Arial" w:hAnsi="Arial"/>
      <w:sz w:val="22"/>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948258">
      <w:bodyDiv w:val="1"/>
      <w:marLeft w:val="0"/>
      <w:marRight w:val="0"/>
      <w:marTop w:val="0"/>
      <w:marBottom w:val="0"/>
      <w:divBdr>
        <w:top w:val="none" w:sz="0" w:space="0" w:color="auto"/>
        <w:left w:val="none" w:sz="0" w:space="0" w:color="auto"/>
        <w:bottom w:val="none" w:sz="0" w:space="0" w:color="auto"/>
        <w:right w:val="none" w:sz="0" w:space="0" w:color="auto"/>
      </w:divBdr>
    </w:div>
    <w:div w:id="198052234">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511064636">
      <w:bodyDiv w:val="1"/>
      <w:marLeft w:val="0"/>
      <w:marRight w:val="0"/>
      <w:marTop w:val="0"/>
      <w:marBottom w:val="0"/>
      <w:divBdr>
        <w:top w:val="none" w:sz="0" w:space="0" w:color="auto"/>
        <w:left w:val="none" w:sz="0" w:space="0" w:color="auto"/>
        <w:bottom w:val="none" w:sz="0" w:space="0" w:color="auto"/>
        <w:right w:val="none" w:sz="0" w:space="0" w:color="auto"/>
      </w:divBdr>
    </w:div>
    <w:div w:id="1099834488">
      <w:bodyDiv w:val="1"/>
      <w:marLeft w:val="0"/>
      <w:marRight w:val="0"/>
      <w:marTop w:val="0"/>
      <w:marBottom w:val="0"/>
      <w:divBdr>
        <w:top w:val="none" w:sz="0" w:space="0" w:color="auto"/>
        <w:left w:val="none" w:sz="0" w:space="0" w:color="auto"/>
        <w:bottom w:val="none" w:sz="0" w:space="0" w:color="auto"/>
        <w:right w:val="none" w:sz="0" w:space="0" w:color="auto"/>
      </w:divBdr>
    </w:div>
    <w:div w:id="1343318966">
      <w:bodyDiv w:val="1"/>
      <w:marLeft w:val="0"/>
      <w:marRight w:val="0"/>
      <w:marTop w:val="0"/>
      <w:marBottom w:val="0"/>
      <w:divBdr>
        <w:top w:val="none" w:sz="0" w:space="0" w:color="auto"/>
        <w:left w:val="none" w:sz="0" w:space="0" w:color="auto"/>
        <w:bottom w:val="none" w:sz="0" w:space="0" w:color="auto"/>
        <w:right w:val="none" w:sz="0" w:space="0" w:color="auto"/>
      </w:divBdr>
    </w:div>
    <w:div w:id="1360162142">
      <w:bodyDiv w:val="1"/>
      <w:marLeft w:val="0"/>
      <w:marRight w:val="0"/>
      <w:marTop w:val="0"/>
      <w:marBottom w:val="0"/>
      <w:divBdr>
        <w:top w:val="none" w:sz="0" w:space="0" w:color="auto"/>
        <w:left w:val="none" w:sz="0" w:space="0" w:color="auto"/>
        <w:bottom w:val="none" w:sz="0" w:space="0" w:color="auto"/>
        <w:right w:val="none" w:sz="0" w:space="0" w:color="auto"/>
      </w:divBdr>
    </w:div>
    <w:div w:id="1377120479">
      <w:bodyDiv w:val="1"/>
      <w:marLeft w:val="0"/>
      <w:marRight w:val="0"/>
      <w:marTop w:val="0"/>
      <w:marBottom w:val="0"/>
      <w:divBdr>
        <w:top w:val="none" w:sz="0" w:space="0" w:color="auto"/>
        <w:left w:val="none" w:sz="0" w:space="0" w:color="auto"/>
        <w:bottom w:val="none" w:sz="0" w:space="0" w:color="auto"/>
        <w:right w:val="none" w:sz="0" w:space="0" w:color="auto"/>
      </w:divBdr>
    </w:div>
    <w:div w:id="1703940887">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header" Target="header2.xml"/><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microsoft.com/office/2006/relationships/keyMapCustomizations" Target="customizations.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eader" Target="header1.xml"/><Relationship Id="rId202"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A4E85-5CDA-48BC-80B3-EC4B24F66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25</TotalTime>
  <Pages>53</Pages>
  <Words>6571</Words>
  <Characters>37458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43942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Vialpando;Vikram Khatri</dc:creator>
  <cp:keywords>Data Studio, DB2</cp:keywords>
  <dc:description>Version 1.2 Dated 08-10-2008</dc:description>
  <cp:lastModifiedBy>John Lucas</cp:lastModifiedBy>
  <cp:revision>4</cp:revision>
  <cp:lastPrinted>2020-03-04T15:35:00Z</cp:lastPrinted>
  <dcterms:created xsi:type="dcterms:W3CDTF">2020-09-14T15:20:00Z</dcterms:created>
  <dcterms:modified xsi:type="dcterms:W3CDTF">2020-10-12T19:04:00Z</dcterms:modified>
</cp:coreProperties>
</file>