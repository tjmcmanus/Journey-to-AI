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E37360" w14:textId="0E568E65" w:rsidR="0096215D" w:rsidRPr="0026342B" w:rsidRDefault="00AD0203" w:rsidP="00D468D8">
      <w:pPr>
        <w:pStyle w:val="Heading1"/>
        <w:numPr>
          <w:ilvl w:val="0"/>
          <w:numId w:val="28"/>
        </w:numPr>
        <w:rPr>
          <w:rStyle w:val="IntenseReference"/>
          <w:rFonts w:cs="Arial"/>
          <w:b/>
          <w:bCs/>
        </w:rPr>
      </w:pPr>
      <w:r w:rsidRPr="0026342B">
        <w:rPr>
          <w:rStyle w:val="IntenseReference"/>
          <w:rFonts w:cs="Arial"/>
          <w:b/>
          <w:bCs/>
        </w:rPr>
        <w:t>Collect</w:t>
      </w:r>
      <w:r w:rsidR="0042395F" w:rsidRPr="0026342B">
        <w:rPr>
          <w:rStyle w:val="IntenseReference"/>
          <w:rFonts w:cs="Arial"/>
          <w:b/>
          <w:bCs/>
        </w:rPr>
        <w:t>:</w:t>
      </w:r>
      <w:r w:rsidR="0096215D" w:rsidRPr="0026342B">
        <w:rPr>
          <w:rStyle w:val="IntenseReference"/>
          <w:rFonts w:cs="Arial"/>
          <w:b/>
          <w:bCs/>
        </w:rPr>
        <w:t xml:space="preserve"> </w:t>
      </w:r>
      <w:r w:rsidR="00617CD6" w:rsidRPr="0026342B">
        <w:rPr>
          <w:rStyle w:val="IntenseReference"/>
          <w:rFonts w:cs="Arial"/>
          <w:b/>
          <w:bCs/>
        </w:rPr>
        <w:t>D</w:t>
      </w:r>
      <w:r w:rsidR="000219E5" w:rsidRPr="0026342B">
        <w:rPr>
          <w:rStyle w:val="IntenseReference"/>
          <w:rFonts w:cs="Arial"/>
          <w:b/>
          <w:bCs/>
        </w:rPr>
        <w:t xml:space="preserve">ata </w:t>
      </w:r>
      <w:r w:rsidR="00617CD6" w:rsidRPr="0026342B">
        <w:rPr>
          <w:rStyle w:val="IntenseReference"/>
          <w:rFonts w:cs="Arial"/>
          <w:b/>
          <w:bCs/>
        </w:rPr>
        <w:t>V</w:t>
      </w:r>
      <w:r w:rsidR="000219E5" w:rsidRPr="0026342B">
        <w:rPr>
          <w:rStyle w:val="IntenseReference"/>
          <w:rFonts w:cs="Arial"/>
          <w:b/>
          <w:bCs/>
        </w:rPr>
        <w:t>irtualization</w:t>
      </w:r>
      <w:r w:rsidR="00617CD6" w:rsidRPr="0026342B">
        <w:rPr>
          <w:rStyle w:val="IntenseReference"/>
          <w:rFonts w:cs="Arial"/>
          <w:b/>
          <w:bCs/>
        </w:rPr>
        <w:t xml:space="preserve"> Caching</w:t>
      </w:r>
      <w:r w:rsidR="007C20B3" w:rsidRPr="0026342B">
        <w:rPr>
          <w:rStyle w:val="IntenseReference"/>
          <w:rFonts w:cs="Arial"/>
          <w:b/>
          <w:bCs/>
        </w:rPr>
        <w:t xml:space="preserve"> - Deep</w:t>
      </w:r>
      <w:r w:rsidR="00A94B04" w:rsidRPr="0026342B">
        <w:rPr>
          <w:rStyle w:val="IntenseReference"/>
          <w:rFonts w:cs="Arial"/>
          <w:b/>
          <w:bCs/>
        </w:rPr>
        <w:t>er</w:t>
      </w:r>
      <w:r w:rsidR="007C20B3" w:rsidRPr="0026342B">
        <w:rPr>
          <w:rStyle w:val="IntenseReference"/>
          <w:rFonts w:cs="Arial"/>
          <w:b/>
          <w:bCs/>
        </w:rPr>
        <w:t xml:space="preserve"> Dive</w:t>
      </w:r>
    </w:p>
    <w:p w14:paraId="72CDFAA5" w14:textId="6F30A07A" w:rsidR="0096215D" w:rsidRPr="0026342B" w:rsidRDefault="0096215D" w:rsidP="00200A11">
      <w:pPr>
        <w:pStyle w:val="Heading2"/>
        <w:rPr>
          <w:rFonts w:ascii="Arial" w:hAnsi="Arial" w:cs="Arial"/>
        </w:rPr>
      </w:pPr>
      <w:bookmarkStart w:id="0" w:name="OLE_LINK15"/>
      <w:r w:rsidRPr="0026342B">
        <w:rPr>
          <w:rFonts w:ascii="Arial" w:hAnsi="Arial" w:cs="Arial"/>
        </w:rPr>
        <w:t>Lab overview</w:t>
      </w:r>
    </w:p>
    <w:p w14:paraId="1CB1D74A" w14:textId="77777777" w:rsidR="00FF4311" w:rsidRPr="0026342B" w:rsidRDefault="00FF4311" w:rsidP="00D53BD4">
      <w:pPr>
        <w:spacing w:before="0" w:after="0"/>
        <w:ind w:left="792"/>
        <w:rPr>
          <w:rFonts w:cs="Arial"/>
          <w:szCs w:val="22"/>
          <w:shd w:val="clear" w:color="auto" w:fill="FFFFFF"/>
        </w:rPr>
      </w:pPr>
    </w:p>
    <w:p w14:paraId="020F051D" w14:textId="20EF703F" w:rsidR="00D53BD4" w:rsidRPr="0026342B" w:rsidRDefault="00D53BD4" w:rsidP="00FF4311">
      <w:pPr>
        <w:spacing w:before="0" w:after="0"/>
        <w:ind w:left="792"/>
        <w:jc w:val="both"/>
        <w:rPr>
          <w:rFonts w:cs="Arial"/>
          <w:sz w:val="24"/>
        </w:rPr>
      </w:pPr>
      <w:r w:rsidRPr="0026342B">
        <w:rPr>
          <w:rFonts w:cs="Arial"/>
          <w:sz w:val="24"/>
          <w:shd w:val="clear" w:color="auto" w:fill="FFFFFF"/>
        </w:rPr>
        <w:t xml:space="preserve">IBM Cloud Pak for Data (CPD) </w:t>
      </w:r>
      <w:r w:rsidR="00825087" w:rsidRPr="0026342B">
        <w:rPr>
          <w:rFonts w:cs="Arial"/>
          <w:sz w:val="24"/>
          <w:shd w:val="clear" w:color="auto" w:fill="FFFFFF"/>
        </w:rPr>
        <w:t>is</w:t>
      </w:r>
      <w:r w:rsidRPr="0026342B">
        <w:rPr>
          <w:rFonts w:cs="Arial"/>
          <w:sz w:val="24"/>
          <w:shd w:val="clear" w:color="auto" w:fill="FFFFFF"/>
        </w:rPr>
        <w:t xml:space="preserve"> a robust, fully integrated platform that will improve business agility and decrease the cost of creating high quality, impactful Analytics. </w:t>
      </w:r>
    </w:p>
    <w:p w14:paraId="6A5F330B" w14:textId="77777777" w:rsidR="00D53BD4" w:rsidRPr="0026342B" w:rsidRDefault="00D53BD4" w:rsidP="00FF4311">
      <w:pPr>
        <w:spacing w:before="0" w:after="0"/>
        <w:jc w:val="both"/>
        <w:rPr>
          <w:rFonts w:cs="Arial"/>
          <w:sz w:val="24"/>
          <w:shd w:val="clear" w:color="auto" w:fill="FFFFFF"/>
        </w:rPr>
      </w:pPr>
    </w:p>
    <w:p w14:paraId="4ADE4E04" w14:textId="6D23D6C4" w:rsidR="007D675F" w:rsidRPr="0026342B" w:rsidRDefault="00D53BD4" w:rsidP="00FF4311">
      <w:pPr>
        <w:spacing w:before="0" w:after="0"/>
        <w:ind w:left="792"/>
        <w:jc w:val="both"/>
        <w:rPr>
          <w:rFonts w:cs="Arial"/>
          <w:sz w:val="24"/>
          <w:shd w:val="clear" w:color="auto" w:fill="FFFFFF"/>
        </w:rPr>
      </w:pPr>
      <w:r w:rsidRPr="0026342B">
        <w:rPr>
          <w:rFonts w:cs="Arial"/>
          <w:sz w:val="24"/>
          <w:shd w:val="clear" w:color="auto" w:fill="FFFFFF"/>
        </w:rPr>
        <w:t>Data Virtualization</w:t>
      </w:r>
      <w:r w:rsidR="00713647" w:rsidRPr="0026342B">
        <w:rPr>
          <w:rFonts w:cs="Arial"/>
          <w:sz w:val="24"/>
          <w:shd w:val="clear" w:color="auto" w:fill="FFFFFF"/>
        </w:rPr>
        <w:t xml:space="preserve"> (DV)</w:t>
      </w:r>
      <w:r w:rsidRPr="0026342B">
        <w:rPr>
          <w:rFonts w:cs="Arial"/>
          <w:sz w:val="24"/>
          <w:shd w:val="clear" w:color="auto" w:fill="FFFFFF"/>
        </w:rPr>
        <w:t>, a</w:t>
      </w:r>
      <w:r w:rsidR="00825087" w:rsidRPr="0026342B">
        <w:rPr>
          <w:rFonts w:cs="Arial"/>
          <w:sz w:val="24"/>
          <w:shd w:val="clear" w:color="auto" w:fill="FFFFFF"/>
        </w:rPr>
        <w:t xml:space="preserve">n </w:t>
      </w:r>
      <w:r w:rsidR="00157C79" w:rsidRPr="0026342B">
        <w:rPr>
          <w:rFonts w:cs="Arial"/>
          <w:sz w:val="24"/>
          <w:shd w:val="clear" w:color="auto" w:fill="FFFFFF"/>
        </w:rPr>
        <w:t>important component</w:t>
      </w:r>
      <w:r w:rsidRPr="0026342B">
        <w:rPr>
          <w:rFonts w:cs="Arial"/>
          <w:sz w:val="24"/>
          <w:shd w:val="clear" w:color="auto" w:fill="FFFFFF"/>
        </w:rPr>
        <w:t xml:space="preserve"> of </w:t>
      </w:r>
      <w:r w:rsidR="00825087" w:rsidRPr="0026342B">
        <w:rPr>
          <w:rFonts w:cs="Arial"/>
          <w:sz w:val="24"/>
          <w:shd w:val="clear" w:color="auto" w:fill="FFFFFF"/>
        </w:rPr>
        <w:t xml:space="preserve">IBM </w:t>
      </w:r>
      <w:r w:rsidRPr="0026342B">
        <w:rPr>
          <w:rFonts w:cs="Arial"/>
          <w:sz w:val="24"/>
          <w:shd w:val="clear" w:color="auto" w:fill="FFFFFF"/>
        </w:rPr>
        <w:t>C</w:t>
      </w:r>
      <w:r w:rsidR="00825087" w:rsidRPr="0026342B">
        <w:rPr>
          <w:rFonts w:cs="Arial"/>
          <w:sz w:val="24"/>
          <w:shd w:val="clear" w:color="auto" w:fill="FFFFFF"/>
        </w:rPr>
        <w:t xml:space="preserve">loud </w:t>
      </w:r>
      <w:r w:rsidRPr="0026342B">
        <w:rPr>
          <w:rFonts w:cs="Arial"/>
          <w:sz w:val="24"/>
          <w:shd w:val="clear" w:color="auto" w:fill="FFFFFF"/>
        </w:rPr>
        <w:t>P</w:t>
      </w:r>
      <w:r w:rsidR="00825087" w:rsidRPr="0026342B">
        <w:rPr>
          <w:rFonts w:cs="Arial"/>
          <w:sz w:val="24"/>
          <w:shd w:val="clear" w:color="auto" w:fill="FFFFFF"/>
        </w:rPr>
        <w:t xml:space="preserve">ak for </w:t>
      </w:r>
      <w:r w:rsidRPr="0026342B">
        <w:rPr>
          <w:rFonts w:cs="Arial"/>
          <w:sz w:val="24"/>
          <w:shd w:val="clear" w:color="auto" w:fill="FFFFFF"/>
        </w:rPr>
        <w:t>D</w:t>
      </w:r>
      <w:r w:rsidR="00825087" w:rsidRPr="0026342B">
        <w:rPr>
          <w:rFonts w:cs="Arial"/>
          <w:sz w:val="24"/>
          <w:shd w:val="clear" w:color="auto" w:fill="FFFFFF"/>
        </w:rPr>
        <w:t>ata</w:t>
      </w:r>
      <w:r w:rsidRPr="0026342B">
        <w:rPr>
          <w:rFonts w:cs="Arial"/>
          <w:sz w:val="24"/>
          <w:shd w:val="clear" w:color="auto" w:fill="FFFFFF"/>
        </w:rPr>
        <w:t xml:space="preserve">, </w:t>
      </w:r>
      <w:r w:rsidR="00884555" w:rsidRPr="0026342B">
        <w:rPr>
          <w:rFonts w:cs="Arial"/>
          <w:sz w:val="24"/>
          <w:shd w:val="clear" w:color="auto" w:fill="FFFFFF"/>
        </w:rPr>
        <w:t xml:space="preserve">helps </w:t>
      </w:r>
      <w:r w:rsidRPr="0026342B">
        <w:rPr>
          <w:rFonts w:cs="Arial"/>
          <w:sz w:val="24"/>
          <w:shd w:val="clear" w:color="auto" w:fill="FFFFFF"/>
        </w:rPr>
        <w:t xml:space="preserve">integrate data sources across multiple types and locations and turn </w:t>
      </w:r>
      <w:r w:rsidR="009F4C93" w:rsidRPr="0026342B">
        <w:rPr>
          <w:rFonts w:cs="Arial"/>
          <w:sz w:val="24"/>
          <w:shd w:val="clear" w:color="auto" w:fill="FFFFFF"/>
        </w:rPr>
        <w:t>them</w:t>
      </w:r>
      <w:r w:rsidRPr="0026342B">
        <w:rPr>
          <w:rFonts w:cs="Arial"/>
          <w:sz w:val="24"/>
          <w:shd w:val="clear" w:color="auto" w:fill="FFFFFF"/>
        </w:rPr>
        <w:t xml:space="preserve"> into one logical data view. This virtual data lake decreases the amount of time needed to get value out of your data. With data virtualization, you can query data across many source systems without having to copy and replicate the sources into a centralized repository, which saves time and reduces cost. It simplifies your analytics and provides </w:t>
      </w:r>
      <w:r w:rsidR="009C27DD">
        <w:rPr>
          <w:rFonts w:cs="Arial"/>
          <w:sz w:val="24"/>
          <w:shd w:val="clear" w:color="auto" w:fill="FFFFFF"/>
        </w:rPr>
        <w:t>“</w:t>
      </w:r>
      <w:r w:rsidRPr="0026342B">
        <w:rPr>
          <w:rFonts w:cs="Arial"/>
          <w:sz w:val="24"/>
          <w:shd w:val="clear" w:color="auto" w:fill="FFFFFF"/>
        </w:rPr>
        <w:t>current state of the business</w:t>
      </w:r>
      <w:r w:rsidR="009C27DD">
        <w:rPr>
          <w:rFonts w:cs="Arial"/>
          <w:sz w:val="24"/>
          <w:shd w:val="clear" w:color="auto" w:fill="FFFFFF"/>
        </w:rPr>
        <w:t>”</w:t>
      </w:r>
      <w:r w:rsidRPr="0026342B">
        <w:rPr>
          <w:rFonts w:cs="Arial"/>
          <w:sz w:val="24"/>
          <w:shd w:val="clear" w:color="auto" w:fill="FFFFFF"/>
        </w:rPr>
        <w:t xml:space="preserve"> answers because you’re querying the data at its source</w:t>
      </w:r>
      <w:r w:rsidR="00825087" w:rsidRPr="0026342B">
        <w:rPr>
          <w:rFonts w:cs="Arial"/>
          <w:sz w:val="24"/>
          <w:shd w:val="clear" w:color="auto" w:fill="FFFFFF"/>
        </w:rPr>
        <w:t xml:space="preserve"> with all its respective policies enforced. </w:t>
      </w:r>
      <w:r w:rsidR="00CA33F8" w:rsidRPr="0026342B">
        <w:rPr>
          <w:rFonts w:cs="Arial"/>
          <w:sz w:val="24"/>
          <w:shd w:val="clear" w:color="auto" w:fill="FFFFFF"/>
        </w:rPr>
        <w:t>O</w:t>
      </w:r>
      <w:r w:rsidR="00825087" w:rsidRPr="0026342B">
        <w:rPr>
          <w:rFonts w:cs="Arial"/>
          <w:sz w:val="24"/>
        </w:rPr>
        <w:t>ne can create</w:t>
      </w:r>
      <w:r w:rsidR="00073286" w:rsidRPr="0026342B">
        <w:rPr>
          <w:rFonts w:cs="Arial"/>
          <w:sz w:val="24"/>
        </w:rPr>
        <w:t xml:space="preserve"> virtual objects</w:t>
      </w:r>
      <w:r w:rsidR="00CA33F8" w:rsidRPr="0026342B">
        <w:rPr>
          <w:rFonts w:cs="Arial"/>
          <w:sz w:val="24"/>
        </w:rPr>
        <w:t xml:space="preserve"> in DV</w:t>
      </w:r>
      <w:r w:rsidR="00073286" w:rsidRPr="0026342B">
        <w:rPr>
          <w:rFonts w:cs="Arial"/>
          <w:sz w:val="24"/>
        </w:rPr>
        <w:t xml:space="preserve">, pointing to the original data sources </w:t>
      </w:r>
      <w:r w:rsidR="00825087" w:rsidRPr="0026342B">
        <w:rPr>
          <w:rFonts w:cs="Arial"/>
          <w:sz w:val="24"/>
        </w:rPr>
        <w:t xml:space="preserve">to be </w:t>
      </w:r>
      <w:r w:rsidR="00073286" w:rsidRPr="0026342B">
        <w:rPr>
          <w:rFonts w:cs="Arial"/>
          <w:sz w:val="24"/>
        </w:rPr>
        <w:t>used in queries</w:t>
      </w:r>
      <w:r w:rsidR="00AA16D9" w:rsidRPr="0026342B">
        <w:rPr>
          <w:rFonts w:cs="Arial"/>
          <w:sz w:val="24"/>
        </w:rPr>
        <w:t xml:space="preserve"> as if they were local objects</w:t>
      </w:r>
      <w:r w:rsidR="00073286" w:rsidRPr="0026342B">
        <w:rPr>
          <w:rFonts w:cs="Arial"/>
          <w:sz w:val="24"/>
        </w:rPr>
        <w:t xml:space="preserve">. </w:t>
      </w:r>
      <w:r w:rsidR="007D675F" w:rsidRPr="0026342B">
        <w:rPr>
          <w:rFonts w:cs="Arial"/>
          <w:sz w:val="24"/>
        </w:rPr>
        <w:t xml:space="preserve">Each query executed against these virtual objects gets efficiently compiled and optimized to work directly with the source data. </w:t>
      </w:r>
      <w:r w:rsidR="00EE4386" w:rsidRPr="0026342B">
        <w:rPr>
          <w:rFonts w:cs="Arial"/>
          <w:sz w:val="24"/>
        </w:rPr>
        <w:t>The query times and performance</w:t>
      </w:r>
      <w:r w:rsidR="00BA7FEA" w:rsidRPr="0026342B">
        <w:rPr>
          <w:rFonts w:cs="Arial"/>
          <w:sz w:val="24"/>
        </w:rPr>
        <w:t xml:space="preserve"> </w:t>
      </w:r>
      <w:r w:rsidR="00EE4386" w:rsidRPr="0026342B">
        <w:rPr>
          <w:rFonts w:cs="Arial"/>
          <w:sz w:val="24"/>
        </w:rPr>
        <w:t>will be dictated by l</w:t>
      </w:r>
      <w:r w:rsidR="00BA615A" w:rsidRPr="0026342B">
        <w:rPr>
          <w:rFonts w:cs="Arial"/>
          <w:sz w:val="24"/>
        </w:rPr>
        <w:t xml:space="preserve">atency </w:t>
      </w:r>
      <w:r w:rsidR="00EE4386" w:rsidRPr="0026342B">
        <w:rPr>
          <w:rFonts w:cs="Arial"/>
          <w:sz w:val="24"/>
        </w:rPr>
        <w:t>and the workload on the underlying data sources</w:t>
      </w:r>
      <w:r w:rsidR="00BA615A" w:rsidRPr="0026342B">
        <w:rPr>
          <w:rFonts w:cs="Arial"/>
          <w:sz w:val="24"/>
        </w:rPr>
        <w:t xml:space="preserve">, </w:t>
      </w:r>
      <w:r w:rsidR="00B42968">
        <w:rPr>
          <w:rFonts w:cs="Arial"/>
          <w:sz w:val="24"/>
        </w:rPr>
        <w:t>e</w:t>
      </w:r>
      <w:r w:rsidR="00BA615A" w:rsidRPr="0026342B">
        <w:rPr>
          <w:rFonts w:cs="Arial"/>
          <w:sz w:val="24"/>
        </w:rPr>
        <w:t>specially while performing aggregate</w:t>
      </w:r>
      <w:r w:rsidR="009512B9" w:rsidRPr="0026342B">
        <w:rPr>
          <w:rFonts w:cs="Arial"/>
          <w:sz w:val="24"/>
        </w:rPr>
        <w:t>d</w:t>
      </w:r>
      <w:r w:rsidR="00BA615A" w:rsidRPr="0026342B">
        <w:rPr>
          <w:rFonts w:cs="Arial"/>
          <w:sz w:val="24"/>
        </w:rPr>
        <w:t xml:space="preserve"> queries across different data sources.</w:t>
      </w:r>
    </w:p>
    <w:p w14:paraId="4B9485DD" w14:textId="061D8DEB" w:rsidR="0096215D" w:rsidRPr="0026342B" w:rsidRDefault="00BA615A" w:rsidP="00FF4311">
      <w:pPr>
        <w:pStyle w:val="StepList61"/>
        <w:tabs>
          <w:tab w:val="clear" w:pos="792"/>
        </w:tabs>
        <w:spacing w:before="120"/>
        <w:ind w:firstLine="0"/>
        <w:jc w:val="both"/>
        <w:rPr>
          <w:rFonts w:cs="Arial"/>
          <w:sz w:val="24"/>
          <w:szCs w:val="24"/>
        </w:rPr>
      </w:pPr>
      <w:r w:rsidRPr="0026342B">
        <w:rPr>
          <w:rFonts w:cs="Arial"/>
          <w:sz w:val="24"/>
          <w:szCs w:val="24"/>
        </w:rPr>
        <w:t>With</w:t>
      </w:r>
      <w:r w:rsidR="007D675F" w:rsidRPr="0026342B">
        <w:rPr>
          <w:rFonts w:cs="Arial"/>
          <w:sz w:val="24"/>
          <w:szCs w:val="24"/>
        </w:rPr>
        <w:t xml:space="preserve"> </w:t>
      </w:r>
      <w:r w:rsidR="00BA7FEA" w:rsidRPr="0026342B">
        <w:rPr>
          <w:rFonts w:cs="Arial"/>
          <w:sz w:val="24"/>
          <w:szCs w:val="24"/>
        </w:rPr>
        <w:t>Data Virtualization</w:t>
      </w:r>
      <w:r w:rsidR="00073286" w:rsidRPr="0026342B">
        <w:rPr>
          <w:rFonts w:cs="Arial"/>
          <w:sz w:val="24"/>
          <w:szCs w:val="24"/>
        </w:rPr>
        <w:t xml:space="preserve"> Caching</w:t>
      </w:r>
      <w:r w:rsidRPr="0026342B">
        <w:rPr>
          <w:rFonts w:cs="Arial"/>
          <w:sz w:val="24"/>
          <w:szCs w:val="24"/>
        </w:rPr>
        <w:t>,</w:t>
      </w:r>
      <w:r w:rsidR="00BA7FEA" w:rsidRPr="0026342B">
        <w:rPr>
          <w:rFonts w:cs="Arial"/>
          <w:sz w:val="24"/>
          <w:szCs w:val="24"/>
        </w:rPr>
        <w:t xml:space="preserve"> </w:t>
      </w:r>
      <w:r w:rsidRPr="0026342B">
        <w:rPr>
          <w:rFonts w:cs="Arial"/>
          <w:sz w:val="24"/>
          <w:szCs w:val="24"/>
        </w:rPr>
        <w:t>it is possible to avoid trips to the original source</w:t>
      </w:r>
      <w:r w:rsidR="009512B9" w:rsidRPr="0026342B">
        <w:rPr>
          <w:rFonts w:cs="Arial"/>
          <w:sz w:val="24"/>
          <w:szCs w:val="24"/>
        </w:rPr>
        <w:t>(s)</w:t>
      </w:r>
      <w:r w:rsidRPr="0026342B">
        <w:rPr>
          <w:rFonts w:cs="Arial"/>
          <w:sz w:val="24"/>
          <w:szCs w:val="24"/>
        </w:rPr>
        <w:t xml:space="preserve"> and create a temporary </w:t>
      </w:r>
      <w:r w:rsidR="009512B9" w:rsidRPr="0026342B">
        <w:rPr>
          <w:rFonts w:cs="Arial"/>
          <w:sz w:val="24"/>
          <w:szCs w:val="24"/>
        </w:rPr>
        <w:t>cache</w:t>
      </w:r>
      <w:r w:rsidRPr="0026342B">
        <w:rPr>
          <w:rFonts w:cs="Arial"/>
          <w:sz w:val="24"/>
          <w:szCs w:val="24"/>
        </w:rPr>
        <w:t xml:space="preserve"> of the data. This</w:t>
      </w:r>
      <w:r w:rsidR="00B41BE1" w:rsidRPr="0026342B">
        <w:rPr>
          <w:rFonts w:cs="Arial"/>
          <w:sz w:val="24"/>
          <w:szCs w:val="24"/>
        </w:rPr>
        <w:t xml:space="preserve"> helps</w:t>
      </w:r>
      <w:r w:rsidRPr="0026342B">
        <w:rPr>
          <w:rFonts w:cs="Arial"/>
          <w:sz w:val="24"/>
          <w:szCs w:val="24"/>
        </w:rPr>
        <w:t xml:space="preserve"> immensely </w:t>
      </w:r>
      <w:r w:rsidR="00A33D73" w:rsidRPr="0026342B">
        <w:rPr>
          <w:rFonts w:cs="Arial"/>
          <w:sz w:val="24"/>
          <w:szCs w:val="24"/>
        </w:rPr>
        <w:t>with</w:t>
      </w:r>
      <w:r w:rsidRPr="0026342B">
        <w:rPr>
          <w:rFonts w:cs="Arial"/>
          <w:sz w:val="24"/>
          <w:szCs w:val="24"/>
        </w:rPr>
        <w:t xml:space="preserve"> query performance as the DV optimizer can choose to use the local cached </w:t>
      </w:r>
      <w:r w:rsidR="009512B9" w:rsidRPr="0026342B">
        <w:rPr>
          <w:rFonts w:cs="Arial"/>
          <w:sz w:val="24"/>
          <w:szCs w:val="24"/>
        </w:rPr>
        <w:t>copy</w:t>
      </w:r>
      <w:r w:rsidRPr="0026342B">
        <w:rPr>
          <w:rFonts w:cs="Arial"/>
          <w:sz w:val="24"/>
          <w:szCs w:val="24"/>
        </w:rPr>
        <w:t xml:space="preserve"> instead of querying the remote sources repeatedly.</w:t>
      </w:r>
    </w:p>
    <w:p w14:paraId="538875F7" w14:textId="11380D80" w:rsidR="00C17CBB" w:rsidRPr="0026342B" w:rsidRDefault="00C17CBB" w:rsidP="00FF4311">
      <w:pPr>
        <w:pStyle w:val="StepList61"/>
        <w:tabs>
          <w:tab w:val="clear" w:pos="792"/>
        </w:tabs>
        <w:spacing w:before="120"/>
        <w:ind w:firstLine="0"/>
        <w:jc w:val="both"/>
        <w:rPr>
          <w:rFonts w:cs="Arial"/>
          <w:sz w:val="24"/>
          <w:szCs w:val="24"/>
        </w:rPr>
      </w:pPr>
      <w:r w:rsidRPr="0026342B">
        <w:rPr>
          <w:rFonts w:cs="Arial"/>
          <w:sz w:val="24"/>
          <w:szCs w:val="24"/>
        </w:rPr>
        <w:t xml:space="preserve">In this lab, you will </w:t>
      </w:r>
      <w:r w:rsidR="003353B7" w:rsidRPr="0026342B">
        <w:rPr>
          <w:rFonts w:cs="Arial"/>
          <w:sz w:val="24"/>
          <w:szCs w:val="24"/>
        </w:rPr>
        <w:t xml:space="preserve">create </w:t>
      </w:r>
      <w:r w:rsidR="00BA7FEA" w:rsidRPr="0026342B">
        <w:rPr>
          <w:rFonts w:cs="Arial"/>
          <w:sz w:val="24"/>
          <w:szCs w:val="24"/>
        </w:rPr>
        <w:t>Data Virtualization</w:t>
      </w:r>
      <w:r w:rsidR="003353B7" w:rsidRPr="0026342B">
        <w:rPr>
          <w:rFonts w:cs="Arial"/>
          <w:sz w:val="24"/>
          <w:szCs w:val="24"/>
        </w:rPr>
        <w:t xml:space="preserve"> objects that </w:t>
      </w:r>
      <w:r w:rsidR="00B2596E" w:rsidRPr="0026342B">
        <w:rPr>
          <w:rFonts w:cs="Arial"/>
          <w:sz w:val="24"/>
          <w:szCs w:val="24"/>
        </w:rPr>
        <w:t>will be</w:t>
      </w:r>
      <w:r w:rsidR="003353B7" w:rsidRPr="0026342B">
        <w:rPr>
          <w:rFonts w:cs="Arial"/>
          <w:sz w:val="24"/>
          <w:szCs w:val="24"/>
        </w:rPr>
        <w:t xml:space="preserve"> used within a dashboard </w:t>
      </w:r>
      <w:r w:rsidR="00B2596E" w:rsidRPr="0026342B">
        <w:rPr>
          <w:rFonts w:cs="Arial"/>
          <w:sz w:val="24"/>
          <w:szCs w:val="24"/>
        </w:rPr>
        <w:t xml:space="preserve">to perform analysis followed by using </w:t>
      </w:r>
      <w:r w:rsidRPr="0026342B">
        <w:rPr>
          <w:rFonts w:cs="Arial"/>
          <w:sz w:val="24"/>
          <w:szCs w:val="24"/>
        </w:rPr>
        <w:t xml:space="preserve">the </w:t>
      </w:r>
      <w:r w:rsidR="00B2596E" w:rsidRPr="0026342B">
        <w:rPr>
          <w:rFonts w:cs="Arial"/>
          <w:sz w:val="24"/>
          <w:szCs w:val="24"/>
        </w:rPr>
        <w:t>c</w:t>
      </w:r>
      <w:r w:rsidR="00AE1FCE" w:rsidRPr="0026342B">
        <w:rPr>
          <w:rFonts w:cs="Arial"/>
          <w:sz w:val="24"/>
          <w:szCs w:val="24"/>
        </w:rPr>
        <w:t xml:space="preserve">aching capability of </w:t>
      </w:r>
      <w:r w:rsidR="00B42968">
        <w:rPr>
          <w:rFonts w:cs="Arial"/>
          <w:sz w:val="24"/>
          <w:szCs w:val="24"/>
        </w:rPr>
        <w:t>DV</w:t>
      </w:r>
      <w:r w:rsidRPr="0026342B">
        <w:rPr>
          <w:rFonts w:cs="Arial"/>
          <w:sz w:val="24"/>
          <w:szCs w:val="24"/>
        </w:rPr>
        <w:t xml:space="preserve"> to </w:t>
      </w:r>
      <w:r w:rsidR="00AE1FCE" w:rsidRPr="0026342B">
        <w:rPr>
          <w:rFonts w:cs="Arial"/>
          <w:sz w:val="24"/>
          <w:szCs w:val="24"/>
        </w:rPr>
        <w:t>experience how query times can be drastically reduced</w:t>
      </w:r>
      <w:r w:rsidR="00B2596E" w:rsidRPr="0026342B">
        <w:rPr>
          <w:rFonts w:cs="Arial"/>
          <w:sz w:val="24"/>
          <w:szCs w:val="24"/>
        </w:rPr>
        <w:t>. You will also learn</w:t>
      </w:r>
      <w:r w:rsidR="006C182A" w:rsidRPr="0026342B">
        <w:rPr>
          <w:rFonts w:cs="Arial"/>
          <w:sz w:val="24"/>
          <w:szCs w:val="24"/>
        </w:rPr>
        <w:t xml:space="preserve"> how caches can be refreshed</w:t>
      </w:r>
      <w:r w:rsidR="006C6A69" w:rsidRPr="0026342B">
        <w:rPr>
          <w:rFonts w:cs="Arial"/>
          <w:sz w:val="24"/>
          <w:szCs w:val="24"/>
        </w:rPr>
        <w:t xml:space="preserve">, </w:t>
      </w:r>
      <w:r w:rsidR="009512B9" w:rsidRPr="0026342B">
        <w:rPr>
          <w:rFonts w:cs="Arial"/>
          <w:sz w:val="24"/>
          <w:szCs w:val="24"/>
        </w:rPr>
        <w:t>disabled</w:t>
      </w:r>
      <w:r w:rsidR="006C6A69" w:rsidRPr="0026342B">
        <w:rPr>
          <w:rFonts w:cs="Arial"/>
          <w:sz w:val="24"/>
          <w:szCs w:val="24"/>
        </w:rPr>
        <w:t xml:space="preserve">, </w:t>
      </w:r>
      <w:r w:rsidR="009512B9" w:rsidRPr="0026342B">
        <w:rPr>
          <w:rFonts w:cs="Arial"/>
          <w:sz w:val="24"/>
          <w:szCs w:val="24"/>
        </w:rPr>
        <w:t>enabled</w:t>
      </w:r>
      <w:r w:rsidR="006C6A69" w:rsidRPr="0026342B">
        <w:rPr>
          <w:rFonts w:cs="Arial"/>
          <w:sz w:val="24"/>
          <w:szCs w:val="24"/>
        </w:rPr>
        <w:t xml:space="preserve"> and </w:t>
      </w:r>
      <w:r w:rsidR="009512B9" w:rsidRPr="0026342B">
        <w:rPr>
          <w:rFonts w:cs="Arial"/>
          <w:sz w:val="24"/>
          <w:szCs w:val="24"/>
        </w:rPr>
        <w:t>deleted</w:t>
      </w:r>
      <w:r w:rsidR="00B42968">
        <w:rPr>
          <w:rFonts w:cs="Arial"/>
          <w:sz w:val="24"/>
          <w:szCs w:val="24"/>
        </w:rPr>
        <w:t>,</w:t>
      </w:r>
      <w:r w:rsidR="006C182A" w:rsidRPr="0026342B">
        <w:rPr>
          <w:rFonts w:cs="Arial"/>
          <w:sz w:val="24"/>
          <w:szCs w:val="24"/>
        </w:rPr>
        <w:t xml:space="preserve"> a</w:t>
      </w:r>
      <w:r w:rsidR="006C6A69" w:rsidRPr="0026342B">
        <w:rPr>
          <w:rFonts w:cs="Arial"/>
          <w:sz w:val="24"/>
          <w:szCs w:val="24"/>
        </w:rPr>
        <w:t>nd the</w:t>
      </w:r>
      <w:r w:rsidR="006C182A" w:rsidRPr="0026342B">
        <w:rPr>
          <w:rFonts w:cs="Arial"/>
          <w:sz w:val="24"/>
          <w:szCs w:val="24"/>
        </w:rPr>
        <w:t xml:space="preserve"> best practices</w:t>
      </w:r>
      <w:r w:rsidR="006C6A69" w:rsidRPr="0026342B">
        <w:rPr>
          <w:rFonts w:cs="Arial"/>
          <w:sz w:val="24"/>
          <w:szCs w:val="24"/>
        </w:rPr>
        <w:t xml:space="preserve"> and </w:t>
      </w:r>
      <w:r w:rsidR="006C182A" w:rsidRPr="0026342B">
        <w:rPr>
          <w:rFonts w:cs="Arial"/>
          <w:sz w:val="24"/>
          <w:szCs w:val="24"/>
        </w:rPr>
        <w:t xml:space="preserve">guidelines </w:t>
      </w:r>
      <w:r w:rsidR="006C6A69" w:rsidRPr="0026342B">
        <w:rPr>
          <w:rFonts w:cs="Arial"/>
          <w:sz w:val="24"/>
          <w:szCs w:val="24"/>
        </w:rPr>
        <w:t xml:space="preserve">to </w:t>
      </w:r>
      <w:r w:rsidR="006C182A" w:rsidRPr="0026342B">
        <w:rPr>
          <w:rFonts w:cs="Arial"/>
          <w:sz w:val="24"/>
          <w:szCs w:val="24"/>
        </w:rPr>
        <w:t>creat</w:t>
      </w:r>
      <w:r w:rsidR="006C6A69" w:rsidRPr="0026342B">
        <w:rPr>
          <w:rFonts w:cs="Arial"/>
          <w:sz w:val="24"/>
          <w:szCs w:val="24"/>
        </w:rPr>
        <w:t>e</w:t>
      </w:r>
      <w:r w:rsidR="006C182A" w:rsidRPr="0026342B">
        <w:rPr>
          <w:rFonts w:cs="Arial"/>
          <w:sz w:val="24"/>
          <w:szCs w:val="24"/>
        </w:rPr>
        <w:t xml:space="preserve"> DV Cache</w:t>
      </w:r>
      <w:r w:rsidR="00B2596E" w:rsidRPr="0026342B">
        <w:rPr>
          <w:rFonts w:cs="Arial"/>
          <w:sz w:val="24"/>
          <w:szCs w:val="24"/>
        </w:rPr>
        <w:t>s</w:t>
      </w:r>
      <w:r w:rsidR="006C182A" w:rsidRPr="0026342B">
        <w:rPr>
          <w:rFonts w:cs="Arial"/>
          <w:sz w:val="24"/>
          <w:szCs w:val="24"/>
        </w:rPr>
        <w:t>.</w:t>
      </w:r>
    </w:p>
    <w:p w14:paraId="3E63ABF0" w14:textId="4C1E4B1A" w:rsidR="006843CB" w:rsidRPr="0026342B" w:rsidRDefault="003969B8" w:rsidP="00594DBF">
      <w:pPr>
        <w:pStyle w:val="StepList61"/>
        <w:tabs>
          <w:tab w:val="clear" w:pos="792"/>
        </w:tabs>
        <w:spacing w:before="120"/>
        <w:ind w:firstLine="0"/>
        <w:jc w:val="both"/>
        <w:rPr>
          <w:rFonts w:cs="Arial"/>
        </w:rPr>
      </w:pPr>
      <w:r w:rsidRPr="0026342B">
        <w:rPr>
          <w:rFonts w:cs="Arial"/>
          <w:sz w:val="24"/>
          <w:szCs w:val="24"/>
        </w:rPr>
        <w:t xml:space="preserve">In our scenario, the Trade Co. Business Analyst </w:t>
      </w:r>
      <w:r w:rsidR="006C182A" w:rsidRPr="0026342B">
        <w:rPr>
          <w:rFonts w:cs="Arial"/>
          <w:sz w:val="24"/>
          <w:szCs w:val="24"/>
        </w:rPr>
        <w:t xml:space="preserve">(BA) </w:t>
      </w:r>
      <w:r w:rsidR="00AE1FCE" w:rsidRPr="0026342B">
        <w:rPr>
          <w:rFonts w:cs="Arial"/>
          <w:sz w:val="24"/>
          <w:szCs w:val="24"/>
        </w:rPr>
        <w:t xml:space="preserve">initially creates </w:t>
      </w:r>
      <w:r w:rsidR="001118F6" w:rsidRPr="0026342B">
        <w:rPr>
          <w:rFonts w:cs="Arial"/>
          <w:sz w:val="24"/>
          <w:szCs w:val="24"/>
        </w:rPr>
        <w:t xml:space="preserve">a </w:t>
      </w:r>
      <w:r w:rsidR="00AE1FCE" w:rsidRPr="0026342B">
        <w:rPr>
          <w:rFonts w:cs="Arial"/>
          <w:sz w:val="24"/>
          <w:szCs w:val="24"/>
        </w:rPr>
        <w:t>dashboard using data</w:t>
      </w:r>
      <w:r w:rsidR="006C182A" w:rsidRPr="0026342B">
        <w:rPr>
          <w:rFonts w:cs="Arial"/>
          <w:sz w:val="24"/>
          <w:szCs w:val="24"/>
        </w:rPr>
        <w:t xml:space="preserve"> </w:t>
      </w:r>
      <w:r w:rsidR="00AE1FCE" w:rsidRPr="0026342B">
        <w:rPr>
          <w:rFonts w:cs="Arial"/>
          <w:sz w:val="24"/>
          <w:szCs w:val="24"/>
        </w:rPr>
        <w:t xml:space="preserve">from </w:t>
      </w:r>
      <w:r w:rsidR="006C182A" w:rsidRPr="0026342B">
        <w:rPr>
          <w:rFonts w:cs="Arial"/>
          <w:sz w:val="24"/>
          <w:szCs w:val="24"/>
        </w:rPr>
        <w:t xml:space="preserve">a </w:t>
      </w:r>
      <w:r w:rsidR="00B42968">
        <w:rPr>
          <w:rFonts w:cs="Arial"/>
          <w:sz w:val="24"/>
          <w:szCs w:val="24"/>
        </w:rPr>
        <w:t>DV</w:t>
      </w:r>
      <w:r w:rsidR="006C182A" w:rsidRPr="0026342B">
        <w:rPr>
          <w:rFonts w:cs="Arial"/>
          <w:sz w:val="24"/>
          <w:szCs w:val="24"/>
        </w:rPr>
        <w:t xml:space="preserve"> </w:t>
      </w:r>
      <w:r w:rsidR="00981861" w:rsidRPr="0026342B">
        <w:rPr>
          <w:rFonts w:cs="Arial"/>
          <w:sz w:val="24"/>
          <w:szCs w:val="24"/>
        </w:rPr>
        <w:t>v</w:t>
      </w:r>
      <w:r w:rsidR="006C182A" w:rsidRPr="0026342B">
        <w:rPr>
          <w:rFonts w:cs="Arial"/>
          <w:sz w:val="24"/>
          <w:szCs w:val="24"/>
        </w:rPr>
        <w:t xml:space="preserve">iew, which </w:t>
      </w:r>
      <w:r w:rsidR="001118F6" w:rsidRPr="0026342B">
        <w:rPr>
          <w:rFonts w:cs="Arial"/>
          <w:sz w:val="24"/>
          <w:szCs w:val="24"/>
        </w:rPr>
        <w:t xml:space="preserve">in turn </w:t>
      </w:r>
      <w:r w:rsidR="00AB04E3" w:rsidRPr="0026342B">
        <w:rPr>
          <w:rFonts w:cs="Arial"/>
          <w:sz w:val="24"/>
          <w:szCs w:val="24"/>
        </w:rPr>
        <w:t>points</w:t>
      </w:r>
      <w:r w:rsidR="006C182A" w:rsidRPr="0026342B">
        <w:rPr>
          <w:rFonts w:cs="Arial"/>
          <w:sz w:val="24"/>
          <w:szCs w:val="24"/>
        </w:rPr>
        <w:t xml:space="preserve"> to multiple</w:t>
      </w:r>
      <w:r w:rsidR="00AE1FCE" w:rsidRPr="0026342B">
        <w:rPr>
          <w:rFonts w:cs="Arial"/>
          <w:sz w:val="24"/>
          <w:szCs w:val="24"/>
        </w:rPr>
        <w:t xml:space="preserve"> </w:t>
      </w:r>
      <w:r w:rsidR="006C182A" w:rsidRPr="0026342B">
        <w:rPr>
          <w:rFonts w:cs="Arial"/>
          <w:sz w:val="24"/>
          <w:szCs w:val="24"/>
        </w:rPr>
        <w:t xml:space="preserve">remote data </w:t>
      </w:r>
      <w:r w:rsidR="00AE1FCE" w:rsidRPr="0026342B">
        <w:rPr>
          <w:rFonts w:cs="Arial"/>
          <w:sz w:val="24"/>
          <w:szCs w:val="24"/>
        </w:rPr>
        <w:t>sources</w:t>
      </w:r>
      <w:r w:rsidR="006C182A" w:rsidRPr="0026342B">
        <w:rPr>
          <w:rFonts w:cs="Arial"/>
          <w:sz w:val="24"/>
          <w:szCs w:val="24"/>
        </w:rPr>
        <w:t xml:space="preserve"> underneath</w:t>
      </w:r>
      <w:r w:rsidR="00AE1FCE" w:rsidRPr="0026342B">
        <w:rPr>
          <w:rFonts w:cs="Arial"/>
          <w:sz w:val="24"/>
          <w:szCs w:val="24"/>
        </w:rPr>
        <w:t xml:space="preserve">. But rendering these dashboards </w:t>
      </w:r>
      <w:r w:rsidR="001118F6" w:rsidRPr="0026342B">
        <w:rPr>
          <w:rFonts w:cs="Arial"/>
          <w:sz w:val="24"/>
          <w:szCs w:val="24"/>
        </w:rPr>
        <w:t xml:space="preserve">and using them for analysis </w:t>
      </w:r>
      <w:r w:rsidR="00AE1FCE" w:rsidRPr="0026342B">
        <w:rPr>
          <w:rFonts w:cs="Arial"/>
          <w:sz w:val="24"/>
          <w:szCs w:val="24"/>
        </w:rPr>
        <w:t>takes</w:t>
      </w:r>
      <w:r w:rsidR="006C182A" w:rsidRPr="0026342B">
        <w:rPr>
          <w:rFonts w:cs="Arial"/>
          <w:sz w:val="24"/>
          <w:szCs w:val="24"/>
        </w:rPr>
        <w:t xml:space="preserve"> a very long</w:t>
      </w:r>
      <w:r w:rsidR="00AE1FCE" w:rsidRPr="0026342B">
        <w:rPr>
          <w:rFonts w:cs="Arial"/>
          <w:sz w:val="24"/>
          <w:szCs w:val="24"/>
        </w:rPr>
        <w:t xml:space="preserve"> time</w:t>
      </w:r>
      <w:r w:rsidR="006C182A" w:rsidRPr="0026342B">
        <w:rPr>
          <w:rFonts w:cs="Arial"/>
          <w:sz w:val="24"/>
          <w:szCs w:val="24"/>
        </w:rPr>
        <w:t xml:space="preserve"> since the data</w:t>
      </w:r>
      <w:r w:rsidR="00AB04E3" w:rsidRPr="0026342B">
        <w:rPr>
          <w:rFonts w:cs="Arial"/>
          <w:sz w:val="24"/>
          <w:szCs w:val="24"/>
        </w:rPr>
        <w:t xml:space="preserve"> has to be</w:t>
      </w:r>
      <w:r w:rsidR="006C182A" w:rsidRPr="0026342B">
        <w:rPr>
          <w:rFonts w:cs="Arial"/>
          <w:sz w:val="24"/>
          <w:szCs w:val="24"/>
        </w:rPr>
        <w:t xml:space="preserve"> retrieved </w:t>
      </w:r>
      <w:r w:rsidR="001118F6" w:rsidRPr="0026342B">
        <w:rPr>
          <w:rFonts w:cs="Arial"/>
          <w:sz w:val="24"/>
          <w:szCs w:val="24"/>
        </w:rPr>
        <w:t xml:space="preserve">every time </w:t>
      </w:r>
      <w:r w:rsidR="006C182A" w:rsidRPr="0026342B">
        <w:rPr>
          <w:rFonts w:cs="Arial"/>
          <w:sz w:val="24"/>
          <w:szCs w:val="24"/>
        </w:rPr>
        <w:t>from those remote data sources</w:t>
      </w:r>
      <w:r w:rsidR="00AE1FCE" w:rsidRPr="0026342B">
        <w:rPr>
          <w:rFonts w:cs="Arial"/>
          <w:sz w:val="24"/>
          <w:szCs w:val="24"/>
        </w:rPr>
        <w:t>.</w:t>
      </w:r>
      <w:r w:rsidR="006C182A" w:rsidRPr="0026342B">
        <w:rPr>
          <w:rFonts w:cs="Arial"/>
          <w:sz w:val="24"/>
          <w:szCs w:val="24"/>
        </w:rPr>
        <w:t xml:space="preserve"> The BA works with the DV Admin, who helps create a cache for the </w:t>
      </w:r>
      <w:r w:rsidR="00061ED7" w:rsidRPr="0026342B">
        <w:rPr>
          <w:rFonts w:cs="Arial"/>
          <w:sz w:val="24"/>
          <w:szCs w:val="24"/>
        </w:rPr>
        <w:t>virtualized v</w:t>
      </w:r>
      <w:r w:rsidR="006C182A" w:rsidRPr="0026342B">
        <w:rPr>
          <w:rFonts w:cs="Arial"/>
          <w:sz w:val="24"/>
          <w:szCs w:val="24"/>
        </w:rPr>
        <w:t>iew</w:t>
      </w:r>
      <w:r w:rsidR="00AB04E3" w:rsidRPr="0026342B">
        <w:rPr>
          <w:rFonts w:cs="Arial"/>
          <w:sz w:val="24"/>
          <w:szCs w:val="24"/>
        </w:rPr>
        <w:t xml:space="preserve"> </w:t>
      </w:r>
      <w:r w:rsidR="00A8554C" w:rsidRPr="0026342B">
        <w:rPr>
          <w:rFonts w:cs="Arial"/>
          <w:sz w:val="24"/>
          <w:szCs w:val="24"/>
        </w:rPr>
        <w:t>to help</w:t>
      </w:r>
      <w:r w:rsidR="006C182A" w:rsidRPr="0026342B">
        <w:rPr>
          <w:rFonts w:cs="Arial"/>
          <w:sz w:val="24"/>
          <w:szCs w:val="24"/>
        </w:rPr>
        <w:t xml:space="preserve"> address the data retrieval performance issue</w:t>
      </w:r>
      <w:r w:rsidR="001118F6" w:rsidRPr="0026342B">
        <w:rPr>
          <w:rFonts w:cs="Arial"/>
          <w:sz w:val="24"/>
          <w:szCs w:val="24"/>
        </w:rPr>
        <w:t>s</w:t>
      </w:r>
      <w:r w:rsidR="006C182A" w:rsidRPr="0026342B">
        <w:rPr>
          <w:rFonts w:cs="Arial"/>
          <w:sz w:val="24"/>
          <w:szCs w:val="24"/>
        </w:rPr>
        <w:t xml:space="preserve"> observed</w:t>
      </w:r>
      <w:r w:rsidR="001118F6" w:rsidRPr="0026342B">
        <w:rPr>
          <w:rFonts w:cs="Arial"/>
          <w:sz w:val="24"/>
          <w:szCs w:val="24"/>
        </w:rPr>
        <w:t xml:space="preserve"> </w:t>
      </w:r>
      <w:r w:rsidR="007F1F7F" w:rsidRPr="0026342B">
        <w:rPr>
          <w:rFonts w:cs="Arial"/>
          <w:sz w:val="24"/>
          <w:szCs w:val="24"/>
        </w:rPr>
        <w:t>while working with</w:t>
      </w:r>
      <w:r w:rsidR="001118F6" w:rsidRPr="0026342B">
        <w:rPr>
          <w:rFonts w:cs="Arial"/>
          <w:sz w:val="24"/>
          <w:szCs w:val="24"/>
        </w:rPr>
        <w:t xml:space="preserve"> the dashboard</w:t>
      </w:r>
      <w:r w:rsidRPr="0026342B">
        <w:rPr>
          <w:rFonts w:cs="Arial"/>
          <w:sz w:val="24"/>
          <w:szCs w:val="24"/>
        </w:rPr>
        <w:t>.</w:t>
      </w:r>
      <w:r w:rsidR="006843CB" w:rsidRPr="0026342B">
        <w:rPr>
          <w:rFonts w:cs="Arial"/>
        </w:rPr>
        <w:br w:type="page"/>
      </w:r>
    </w:p>
    <w:p w14:paraId="1BE03D83" w14:textId="3753BE2A" w:rsidR="0096215D" w:rsidRPr="0026342B" w:rsidRDefault="0096215D" w:rsidP="0096215D">
      <w:pPr>
        <w:pStyle w:val="Heading2"/>
        <w:spacing w:before="120" w:after="120"/>
        <w:rPr>
          <w:rFonts w:ascii="Arial" w:hAnsi="Arial" w:cs="Arial"/>
        </w:rPr>
      </w:pPr>
      <w:r w:rsidRPr="0026342B">
        <w:rPr>
          <w:rFonts w:ascii="Arial" w:hAnsi="Arial" w:cs="Arial"/>
        </w:rPr>
        <w:lastRenderedPageBreak/>
        <w:t>Persona</w:t>
      </w:r>
      <w:r w:rsidR="008408D0" w:rsidRPr="0026342B">
        <w:rPr>
          <w:rFonts w:ascii="Arial" w:hAnsi="Arial" w:cs="Arial"/>
        </w:rPr>
        <w:t>s</w:t>
      </w:r>
      <w:r w:rsidRPr="0026342B">
        <w:rPr>
          <w:rFonts w:ascii="Arial" w:hAnsi="Arial" w:cs="Arial"/>
        </w:rPr>
        <w:t xml:space="preserve"> represented in this lab</w:t>
      </w:r>
    </w:p>
    <w:p w14:paraId="04A49659" w14:textId="7E51DA65" w:rsidR="0096215D" w:rsidRPr="0026342B" w:rsidRDefault="0096215D" w:rsidP="001B7D5B">
      <w:pPr>
        <w:pStyle w:val="StepList61"/>
        <w:keepNext/>
        <w:tabs>
          <w:tab w:val="clear" w:pos="792"/>
        </w:tabs>
        <w:spacing w:before="120"/>
        <w:ind w:firstLine="0"/>
        <w:rPr>
          <w:rFonts w:cs="Arial"/>
          <w:sz w:val="24"/>
          <w:szCs w:val="24"/>
        </w:rPr>
      </w:pPr>
      <w:r w:rsidRPr="0026342B">
        <w:rPr>
          <w:rFonts w:cs="Arial"/>
          <w:sz w:val="24"/>
          <w:szCs w:val="24"/>
        </w:rPr>
        <w:t xml:space="preserve">The </w:t>
      </w:r>
      <w:r w:rsidRPr="0026342B">
        <w:rPr>
          <w:rFonts w:cs="Arial"/>
          <w:color w:val="0000FF"/>
          <w:sz w:val="24"/>
          <w:szCs w:val="24"/>
        </w:rPr>
        <w:t>Business Analyst</w:t>
      </w:r>
      <w:r w:rsidRPr="0026342B">
        <w:rPr>
          <w:rFonts w:cs="Arial"/>
          <w:sz w:val="24"/>
          <w:szCs w:val="24"/>
        </w:rPr>
        <w:t xml:space="preserve"> persona</w:t>
      </w:r>
      <w:r w:rsidR="00EF10DE" w:rsidRPr="0026342B">
        <w:rPr>
          <w:rFonts w:cs="Arial"/>
          <w:sz w:val="24"/>
          <w:szCs w:val="24"/>
        </w:rPr>
        <w:t xml:space="preserve"> along with the </w:t>
      </w:r>
      <w:r w:rsidR="00EF10DE" w:rsidRPr="0026342B">
        <w:rPr>
          <w:rFonts w:cs="Arial"/>
          <w:color w:val="0000FF"/>
          <w:sz w:val="24"/>
          <w:szCs w:val="24"/>
        </w:rPr>
        <w:t>Data Engineer</w:t>
      </w:r>
      <w:r w:rsidR="00EF10DE" w:rsidRPr="0026342B">
        <w:rPr>
          <w:rFonts w:cs="Arial"/>
          <w:sz w:val="24"/>
          <w:szCs w:val="24"/>
        </w:rPr>
        <w:t xml:space="preserve"> and </w:t>
      </w:r>
      <w:r w:rsidR="00EF10DE" w:rsidRPr="0026342B">
        <w:rPr>
          <w:rFonts w:cs="Arial"/>
          <w:color w:val="0000FF"/>
          <w:sz w:val="24"/>
          <w:szCs w:val="24"/>
        </w:rPr>
        <w:t>D</w:t>
      </w:r>
      <w:r w:rsidR="00F54F49" w:rsidRPr="0026342B">
        <w:rPr>
          <w:rFonts w:cs="Arial"/>
          <w:color w:val="0000FF"/>
          <w:sz w:val="24"/>
          <w:szCs w:val="24"/>
        </w:rPr>
        <w:t xml:space="preserve">ata </w:t>
      </w:r>
      <w:r w:rsidR="00EF10DE" w:rsidRPr="0026342B">
        <w:rPr>
          <w:rFonts w:cs="Arial"/>
          <w:color w:val="0000FF"/>
          <w:sz w:val="24"/>
          <w:szCs w:val="24"/>
        </w:rPr>
        <w:t>V</w:t>
      </w:r>
      <w:r w:rsidR="00F54F49" w:rsidRPr="0026342B">
        <w:rPr>
          <w:rFonts w:cs="Arial"/>
          <w:color w:val="0000FF"/>
          <w:sz w:val="24"/>
          <w:szCs w:val="24"/>
        </w:rPr>
        <w:t>irtualization</w:t>
      </w:r>
      <w:r w:rsidR="00EF10DE" w:rsidRPr="0026342B">
        <w:rPr>
          <w:rFonts w:cs="Arial"/>
          <w:color w:val="0000FF"/>
          <w:sz w:val="24"/>
          <w:szCs w:val="24"/>
        </w:rPr>
        <w:t xml:space="preserve"> Admin</w:t>
      </w:r>
      <w:r w:rsidR="007E2A7A" w:rsidRPr="0026342B">
        <w:rPr>
          <w:rFonts w:cs="Arial"/>
          <w:color w:val="0000FF"/>
          <w:sz w:val="24"/>
          <w:szCs w:val="24"/>
        </w:rPr>
        <w:t>istrator</w:t>
      </w:r>
      <w:r w:rsidR="00EF10DE" w:rsidRPr="0026342B">
        <w:rPr>
          <w:rFonts w:cs="Arial"/>
          <w:color w:val="0000FF"/>
          <w:sz w:val="24"/>
          <w:szCs w:val="24"/>
        </w:rPr>
        <w:t xml:space="preserve"> </w:t>
      </w:r>
      <w:r w:rsidR="00EF10DE" w:rsidRPr="0026342B">
        <w:rPr>
          <w:rFonts w:cs="Arial"/>
          <w:sz w:val="24"/>
          <w:szCs w:val="24"/>
        </w:rPr>
        <w:t>personas</w:t>
      </w:r>
      <w:r w:rsidRPr="0026342B">
        <w:rPr>
          <w:rFonts w:cs="Arial"/>
          <w:sz w:val="24"/>
          <w:szCs w:val="24"/>
        </w:rPr>
        <w:t xml:space="preserve"> </w:t>
      </w:r>
      <w:r w:rsidR="00BF7605" w:rsidRPr="0026342B">
        <w:rPr>
          <w:rFonts w:cs="Arial"/>
          <w:sz w:val="24"/>
          <w:szCs w:val="24"/>
        </w:rPr>
        <w:t xml:space="preserve">will </w:t>
      </w:r>
      <w:r w:rsidRPr="0026342B">
        <w:rPr>
          <w:rFonts w:cs="Arial"/>
          <w:sz w:val="24"/>
          <w:szCs w:val="24"/>
        </w:rPr>
        <w:t>perform the exercises in</w:t>
      </w:r>
      <w:r w:rsidR="00190ED3" w:rsidRPr="0026342B">
        <w:rPr>
          <w:rFonts w:cs="Arial"/>
          <w:sz w:val="24"/>
          <w:szCs w:val="24"/>
        </w:rPr>
        <w:t xml:space="preserve"> this</w:t>
      </w:r>
      <w:r w:rsidRPr="0026342B">
        <w:rPr>
          <w:rFonts w:cs="Arial"/>
          <w:sz w:val="24"/>
          <w:szCs w:val="24"/>
        </w:rPr>
        <w:t xml:space="preserve"> lab</w:t>
      </w:r>
      <w:r w:rsidR="00EF10DE" w:rsidRPr="0026342B">
        <w:rPr>
          <w:rFonts w:cs="Arial"/>
          <w:sz w:val="24"/>
          <w:szCs w:val="24"/>
        </w:rPr>
        <w:t>.</w:t>
      </w:r>
    </w:p>
    <w:tbl>
      <w:tblPr>
        <w:tblW w:w="9590" w:type="dxa"/>
        <w:tblInd w:w="445"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20" w:firstRow="1" w:lastRow="0" w:firstColumn="0" w:lastColumn="0" w:noHBand="0" w:noVBand="1"/>
      </w:tblPr>
      <w:tblGrid>
        <w:gridCol w:w="2113"/>
        <w:gridCol w:w="7477"/>
      </w:tblGrid>
      <w:tr w:rsidR="0096215D" w:rsidRPr="0026342B" w14:paraId="50797BA1" w14:textId="77777777" w:rsidTr="003B14E3">
        <w:trPr>
          <w:trHeight w:val="633"/>
        </w:trPr>
        <w:tc>
          <w:tcPr>
            <w:tcW w:w="2113" w:type="dxa"/>
            <w:tcBorders>
              <w:bottom w:val="single" w:sz="12" w:space="0" w:color="8EAADB"/>
            </w:tcBorders>
            <w:shd w:val="clear" w:color="auto" w:fill="000000"/>
          </w:tcPr>
          <w:p w14:paraId="392879F2" w14:textId="77777777" w:rsidR="0096215D" w:rsidRPr="0026342B" w:rsidRDefault="0096215D" w:rsidP="001B7D5B">
            <w:pPr>
              <w:pStyle w:val="StepList61"/>
              <w:tabs>
                <w:tab w:val="clear" w:pos="792"/>
              </w:tabs>
              <w:spacing w:before="120"/>
              <w:ind w:left="0" w:firstLine="0"/>
              <w:jc w:val="center"/>
              <w:rPr>
                <w:rFonts w:cs="Arial"/>
                <w:b/>
                <w:bCs/>
              </w:rPr>
            </w:pPr>
            <w:r w:rsidRPr="0026342B">
              <w:rPr>
                <w:rFonts w:cs="Arial"/>
              </w:rPr>
              <w:br w:type="page"/>
            </w:r>
            <w:r w:rsidRPr="0026342B">
              <w:rPr>
                <w:rFonts w:cs="Arial"/>
                <w:b/>
                <w:bCs/>
              </w:rPr>
              <w:t>Persona (Role)</w:t>
            </w:r>
          </w:p>
        </w:tc>
        <w:tc>
          <w:tcPr>
            <w:tcW w:w="7477" w:type="dxa"/>
            <w:tcBorders>
              <w:bottom w:val="single" w:sz="12" w:space="0" w:color="8EAADB"/>
            </w:tcBorders>
            <w:shd w:val="clear" w:color="auto" w:fill="000000"/>
          </w:tcPr>
          <w:p w14:paraId="60DB19CB" w14:textId="77777777" w:rsidR="0096215D" w:rsidRPr="0026342B" w:rsidRDefault="0096215D" w:rsidP="001B7D5B">
            <w:pPr>
              <w:pStyle w:val="StepList61"/>
              <w:tabs>
                <w:tab w:val="clear" w:pos="792"/>
              </w:tabs>
              <w:spacing w:before="120"/>
              <w:ind w:left="0" w:firstLine="0"/>
              <w:jc w:val="center"/>
              <w:rPr>
                <w:rFonts w:cs="Arial"/>
                <w:b/>
                <w:bCs/>
              </w:rPr>
            </w:pPr>
            <w:r w:rsidRPr="0026342B">
              <w:rPr>
                <w:rFonts w:cs="Arial"/>
                <w:b/>
                <w:bCs/>
              </w:rPr>
              <w:t>Capabilities</w:t>
            </w:r>
          </w:p>
        </w:tc>
      </w:tr>
      <w:tr w:rsidR="0096215D" w:rsidRPr="0026342B" w14:paraId="3FAC9EE3" w14:textId="77777777" w:rsidTr="003B14E3">
        <w:trPr>
          <w:trHeight w:val="1617"/>
        </w:trPr>
        <w:tc>
          <w:tcPr>
            <w:tcW w:w="2113" w:type="dxa"/>
            <w:shd w:val="clear" w:color="auto" w:fill="auto"/>
            <w:vAlign w:val="center"/>
          </w:tcPr>
          <w:p w14:paraId="5F88A521" w14:textId="77777777" w:rsidR="0096215D" w:rsidRPr="0026342B" w:rsidRDefault="0096215D" w:rsidP="001B7D5B">
            <w:pPr>
              <w:pStyle w:val="StepList61"/>
              <w:tabs>
                <w:tab w:val="clear" w:pos="792"/>
              </w:tabs>
              <w:spacing w:before="120"/>
              <w:ind w:left="0" w:firstLine="0"/>
              <w:jc w:val="center"/>
              <w:rPr>
                <w:rFonts w:cs="Arial"/>
                <w:sz w:val="20"/>
                <w:szCs w:val="20"/>
              </w:rPr>
            </w:pPr>
            <w:r w:rsidRPr="0026342B">
              <w:rPr>
                <w:rFonts w:cs="Arial"/>
                <w:noProof/>
                <w:sz w:val="20"/>
                <w:szCs w:val="20"/>
              </w:rPr>
              <w:drawing>
                <wp:inline distT="0" distB="0" distL="0" distR="0" wp14:anchorId="13482420" wp14:editId="519E9965">
                  <wp:extent cx="365760" cy="36576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ffice-Customer-Male-Light-ic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1833D46F" w14:textId="77777777" w:rsidR="0096215D" w:rsidRPr="0026342B" w:rsidRDefault="0096215D" w:rsidP="001B7D5B">
            <w:pPr>
              <w:pStyle w:val="StepList61"/>
              <w:tabs>
                <w:tab w:val="clear" w:pos="792"/>
              </w:tabs>
              <w:spacing w:before="120"/>
              <w:ind w:left="0" w:firstLine="0"/>
              <w:jc w:val="center"/>
              <w:rPr>
                <w:rFonts w:cs="Arial"/>
              </w:rPr>
            </w:pPr>
            <w:r w:rsidRPr="0026342B">
              <w:rPr>
                <w:rFonts w:cs="Arial"/>
              </w:rPr>
              <w:t>Business Analyst</w:t>
            </w:r>
          </w:p>
        </w:tc>
        <w:tc>
          <w:tcPr>
            <w:tcW w:w="7477" w:type="dxa"/>
            <w:shd w:val="clear" w:color="auto" w:fill="auto"/>
            <w:vAlign w:val="center"/>
          </w:tcPr>
          <w:p w14:paraId="176959F4" w14:textId="77777777" w:rsidR="0096215D" w:rsidRPr="0026342B" w:rsidRDefault="0096215D" w:rsidP="001B7D5B">
            <w:pPr>
              <w:pStyle w:val="StepList61"/>
              <w:tabs>
                <w:tab w:val="clear" w:pos="792"/>
              </w:tabs>
              <w:spacing w:before="120"/>
              <w:ind w:left="0" w:firstLine="0"/>
              <w:rPr>
                <w:rFonts w:cs="Arial"/>
              </w:rPr>
            </w:pPr>
            <w:r w:rsidRPr="0026342B">
              <w:rPr>
                <w:rFonts w:cs="Arial"/>
              </w:rPr>
              <w:t>Business Analysts deliver value by taking data, using it to answer questions, and communicating the results to help make better business decisions.</w:t>
            </w:r>
          </w:p>
        </w:tc>
      </w:tr>
      <w:tr w:rsidR="00420C6B" w:rsidRPr="0026342B" w14:paraId="0A2FC47F" w14:textId="77777777" w:rsidTr="003B14E3">
        <w:trPr>
          <w:trHeight w:val="1647"/>
        </w:trPr>
        <w:tc>
          <w:tcPr>
            <w:tcW w:w="2113" w:type="dxa"/>
            <w:shd w:val="clear" w:color="auto" w:fill="auto"/>
            <w:vAlign w:val="center"/>
          </w:tcPr>
          <w:p w14:paraId="0B0FBA62" w14:textId="77777777" w:rsidR="00420C6B" w:rsidRPr="0026342B" w:rsidRDefault="00420C6B" w:rsidP="00A612D7">
            <w:pPr>
              <w:tabs>
                <w:tab w:val="left" w:pos="1354"/>
                <w:tab w:val="left" w:pos="2218"/>
                <w:tab w:val="left" w:pos="2794"/>
                <w:tab w:val="left" w:pos="2880"/>
                <w:tab w:val="left" w:pos="3456"/>
                <w:tab w:val="left" w:pos="4032"/>
                <w:tab w:val="left" w:pos="4464"/>
                <w:tab w:val="left" w:pos="5184"/>
              </w:tabs>
              <w:jc w:val="center"/>
              <w:rPr>
                <w:rFonts w:cs="Arial"/>
                <w:sz w:val="20"/>
                <w:szCs w:val="20"/>
              </w:rPr>
            </w:pPr>
            <w:r w:rsidRPr="0026342B">
              <w:rPr>
                <w:rFonts w:cs="Arial"/>
                <w:noProof/>
                <w:sz w:val="20"/>
                <w:szCs w:val="20"/>
              </w:rPr>
              <w:drawing>
                <wp:inline distT="0" distB="0" distL="0" distR="0" wp14:anchorId="6591FAED" wp14:editId="2C54382E">
                  <wp:extent cx="365760" cy="365760"/>
                  <wp:effectExtent l="0" t="0" r="0" b="0"/>
                  <wp:docPr id="310" name="Picture 310"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erson-Female-Light-ic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756E0901" w14:textId="77777777" w:rsidR="00420C6B" w:rsidRPr="0026342B" w:rsidRDefault="00420C6B" w:rsidP="00A612D7">
            <w:pPr>
              <w:tabs>
                <w:tab w:val="left" w:pos="1354"/>
                <w:tab w:val="left" w:pos="2218"/>
                <w:tab w:val="left" w:pos="2794"/>
                <w:tab w:val="left" w:pos="2880"/>
                <w:tab w:val="left" w:pos="3456"/>
                <w:tab w:val="left" w:pos="4032"/>
                <w:tab w:val="left" w:pos="4464"/>
                <w:tab w:val="left" w:pos="5184"/>
              </w:tabs>
              <w:jc w:val="center"/>
              <w:rPr>
                <w:rFonts w:cs="Arial"/>
                <w:szCs w:val="22"/>
              </w:rPr>
            </w:pPr>
            <w:r w:rsidRPr="0026342B">
              <w:rPr>
                <w:rFonts w:cs="Arial"/>
                <w:szCs w:val="22"/>
              </w:rPr>
              <w:t>Data Engineer</w:t>
            </w:r>
          </w:p>
        </w:tc>
        <w:tc>
          <w:tcPr>
            <w:tcW w:w="7477" w:type="dxa"/>
            <w:shd w:val="clear" w:color="auto" w:fill="auto"/>
            <w:vAlign w:val="center"/>
          </w:tcPr>
          <w:p w14:paraId="195C6F8A" w14:textId="77777777" w:rsidR="00420C6B" w:rsidRPr="0026342B" w:rsidRDefault="00420C6B" w:rsidP="00A612D7">
            <w:pPr>
              <w:tabs>
                <w:tab w:val="left" w:pos="1354"/>
                <w:tab w:val="left" w:pos="2218"/>
                <w:tab w:val="left" w:pos="2794"/>
                <w:tab w:val="left" w:pos="2880"/>
                <w:tab w:val="left" w:pos="3456"/>
                <w:tab w:val="left" w:pos="4032"/>
                <w:tab w:val="left" w:pos="4464"/>
                <w:tab w:val="left" w:pos="5184"/>
              </w:tabs>
              <w:rPr>
                <w:rFonts w:cs="Arial"/>
                <w:szCs w:val="22"/>
              </w:rPr>
            </w:pPr>
            <w:r w:rsidRPr="0026342B">
              <w:rPr>
                <w:rFonts w:cs="Arial"/>
                <w:szCs w:val="22"/>
              </w:rPr>
              <w:t>Data Engineers build and optimize the systems to allow data scientists and business analysts to perform their work. The Data Engineer ensures that any data is properly received, transformed, stored, and made accessible to other users.</w:t>
            </w:r>
          </w:p>
        </w:tc>
      </w:tr>
      <w:tr w:rsidR="00420C6B" w:rsidRPr="0026342B" w14:paraId="08F45399" w14:textId="77777777" w:rsidTr="003B14E3">
        <w:trPr>
          <w:trHeight w:val="1877"/>
        </w:trPr>
        <w:tc>
          <w:tcPr>
            <w:tcW w:w="2113" w:type="dxa"/>
            <w:shd w:val="clear" w:color="auto" w:fill="auto"/>
            <w:vAlign w:val="center"/>
          </w:tcPr>
          <w:p w14:paraId="628C431F" w14:textId="77777777" w:rsidR="00420C6B" w:rsidRPr="0026342B" w:rsidRDefault="00420C6B" w:rsidP="00A612D7">
            <w:pPr>
              <w:pStyle w:val="StepList11"/>
              <w:keepLines w:val="0"/>
              <w:widowControl w:val="0"/>
              <w:tabs>
                <w:tab w:val="clear" w:pos="792"/>
              </w:tabs>
              <w:spacing w:before="0" w:after="0"/>
              <w:ind w:left="0" w:firstLine="0"/>
              <w:jc w:val="center"/>
              <w:rPr>
                <w:rFonts w:cs="Arial"/>
                <w:noProof/>
                <w:sz w:val="20"/>
                <w:szCs w:val="20"/>
              </w:rPr>
            </w:pPr>
            <w:r w:rsidRPr="0026342B">
              <w:rPr>
                <w:rFonts w:cs="Arial"/>
                <w:noProof/>
                <w:sz w:val="20"/>
                <w:szCs w:val="20"/>
              </w:rPr>
              <w:drawing>
                <wp:inline distT="0" distB="0" distL="0" distR="0" wp14:anchorId="2037D134" wp14:editId="18616959">
                  <wp:extent cx="365760" cy="365760"/>
                  <wp:effectExtent l="0" t="0" r="0" b="0"/>
                  <wp:docPr id="36" name="Picture 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con-adm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39F7E204" w14:textId="3A4AAE2C" w:rsidR="00420C6B" w:rsidRPr="0026342B" w:rsidRDefault="00420C6B" w:rsidP="00A612D7">
            <w:pPr>
              <w:pStyle w:val="StepList11"/>
              <w:keepLines w:val="0"/>
              <w:widowControl w:val="0"/>
              <w:tabs>
                <w:tab w:val="clear" w:pos="792"/>
              </w:tabs>
              <w:spacing w:before="0" w:after="0"/>
              <w:ind w:left="0" w:firstLine="0"/>
              <w:jc w:val="center"/>
              <w:rPr>
                <w:rFonts w:cs="Arial"/>
                <w:noProof/>
                <w:sz w:val="20"/>
                <w:szCs w:val="20"/>
              </w:rPr>
            </w:pPr>
            <w:r w:rsidRPr="0026342B">
              <w:rPr>
                <w:rFonts w:cs="Arial"/>
                <w:noProof/>
              </w:rPr>
              <w:t>Administrator</w:t>
            </w:r>
            <w:r w:rsidR="006012BE" w:rsidRPr="0026342B">
              <w:rPr>
                <w:rFonts w:cs="Arial"/>
                <w:noProof/>
                <w:sz w:val="20"/>
                <w:szCs w:val="20"/>
              </w:rPr>
              <w:t xml:space="preserve"> </w:t>
            </w:r>
            <w:r w:rsidR="006012BE" w:rsidRPr="0026342B">
              <w:rPr>
                <w:rFonts w:cs="Arial"/>
                <w:noProof/>
                <w:sz w:val="16"/>
                <w:szCs w:val="16"/>
              </w:rPr>
              <w:t>(DV/CPD)</w:t>
            </w:r>
          </w:p>
        </w:tc>
        <w:tc>
          <w:tcPr>
            <w:tcW w:w="7477" w:type="dxa"/>
            <w:shd w:val="clear" w:color="auto" w:fill="auto"/>
            <w:vAlign w:val="center"/>
          </w:tcPr>
          <w:p w14:paraId="531C8A59" w14:textId="41340627" w:rsidR="00420C6B" w:rsidRPr="0026342B" w:rsidRDefault="00420C6B" w:rsidP="00A612D7">
            <w:pPr>
              <w:pStyle w:val="StepList11"/>
              <w:keepLines w:val="0"/>
              <w:widowControl w:val="0"/>
              <w:tabs>
                <w:tab w:val="clear" w:pos="792"/>
              </w:tabs>
              <w:spacing w:before="120"/>
              <w:ind w:left="0" w:firstLine="0"/>
              <w:rPr>
                <w:rFonts w:cs="Arial"/>
              </w:rPr>
            </w:pPr>
            <w:r w:rsidRPr="0026342B">
              <w:rPr>
                <w:rFonts w:cs="Arial"/>
              </w:rPr>
              <w:t xml:space="preserve">Administrators set up and maintain the </w:t>
            </w:r>
            <w:r w:rsidR="006012BE" w:rsidRPr="0026342B">
              <w:rPr>
                <w:rFonts w:cs="Arial"/>
              </w:rPr>
              <w:t xml:space="preserve">DV module within the </w:t>
            </w:r>
            <w:r w:rsidRPr="0026342B">
              <w:rPr>
                <w:rFonts w:cs="Arial"/>
              </w:rPr>
              <w:t xml:space="preserve">CPD environment itself. </w:t>
            </w:r>
            <w:r w:rsidR="006012BE" w:rsidRPr="0026342B">
              <w:rPr>
                <w:rFonts w:cs="Arial"/>
              </w:rPr>
              <w:t xml:space="preserve">They are responsible for granting DV access to users and administration tasks </w:t>
            </w:r>
            <w:r w:rsidR="00B42968">
              <w:rPr>
                <w:rFonts w:cs="Arial"/>
              </w:rPr>
              <w:t>such as</w:t>
            </w:r>
            <w:r w:rsidR="00B42968" w:rsidRPr="0026342B">
              <w:rPr>
                <w:rFonts w:cs="Arial"/>
              </w:rPr>
              <w:t xml:space="preserve"> </w:t>
            </w:r>
            <w:r w:rsidR="006012BE" w:rsidRPr="0026342B">
              <w:rPr>
                <w:rFonts w:cs="Arial"/>
              </w:rPr>
              <w:t>creating a data cache.</w:t>
            </w:r>
          </w:p>
        </w:tc>
      </w:tr>
    </w:tbl>
    <w:p w14:paraId="7B21ED73" w14:textId="4CAB4B10" w:rsidR="003B14E3" w:rsidRPr="0026342B" w:rsidRDefault="00C07EE4" w:rsidP="00C07EE4">
      <w:pPr>
        <w:pStyle w:val="BodyText"/>
        <w:ind w:left="792"/>
        <w:rPr>
          <w:rFonts w:cs="Arial"/>
          <w:sz w:val="24"/>
        </w:rPr>
      </w:pPr>
      <w:r w:rsidRPr="0026342B">
        <w:rPr>
          <w:rFonts w:cs="Arial"/>
          <w:sz w:val="24"/>
        </w:rPr>
        <w:t xml:space="preserve">For convenience in </w:t>
      </w:r>
      <w:r w:rsidR="00F06759" w:rsidRPr="0026342B">
        <w:rPr>
          <w:rFonts w:cs="Arial"/>
          <w:sz w:val="24"/>
        </w:rPr>
        <w:t xml:space="preserve">doing </w:t>
      </w:r>
      <w:r w:rsidRPr="0026342B">
        <w:rPr>
          <w:rFonts w:cs="Arial"/>
          <w:sz w:val="24"/>
        </w:rPr>
        <w:t>this lab, instead of switching between personas, all the required privileges have been provided to the same user.</w:t>
      </w:r>
      <w:r w:rsidR="00C16D7A" w:rsidRPr="0026342B">
        <w:rPr>
          <w:rFonts w:cs="Arial"/>
          <w:sz w:val="24"/>
        </w:rPr>
        <w:t xml:space="preserve"> </w:t>
      </w:r>
      <w:r w:rsidR="00F54F49" w:rsidRPr="0026342B">
        <w:rPr>
          <w:rFonts w:cs="Arial"/>
          <w:sz w:val="24"/>
        </w:rPr>
        <w:t>The workbook</w:t>
      </w:r>
      <w:r w:rsidR="00156F34" w:rsidRPr="0026342B">
        <w:rPr>
          <w:rFonts w:cs="Arial"/>
          <w:sz w:val="24"/>
        </w:rPr>
        <w:t xml:space="preserve"> </w:t>
      </w:r>
      <w:r w:rsidR="00C16D7A" w:rsidRPr="0026342B">
        <w:rPr>
          <w:rFonts w:cs="Arial"/>
          <w:sz w:val="24"/>
        </w:rPr>
        <w:t>will refer</w:t>
      </w:r>
      <w:r w:rsidR="00182F53">
        <w:rPr>
          <w:rFonts w:cs="Arial"/>
          <w:sz w:val="24"/>
        </w:rPr>
        <w:t xml:space="preserve"> to</w:t>
      </w:r>
      <w:r w:rsidR="00C16D7A" w:rsidRPr="0026342B">
        <w:rPr>
          <w:rFonts w:cs="Arial"/>
          <w:sz w:val="24"/>
        </w:rPr>
        <w:t xml:space="preserve"> the respective personas </w:t>
      </w:r>
      <w:r w:rsidR="00497A19" w:rsidRPr="0026342B">
        <w:rPr>
          <w:rFonts w:cs="Arial"/>
          <w:sz w:val="24"/>
        </w:rPr>
        <w:t xml:space="preserve">at different stages </w:t>
      </w:r>
      <w:r w:rsidR="00C16D7A" w:rsidRPr="0026342B">
        <w:rPr>
          <w:rFonts w:cs="Arial"/>
          <w:sz w:val="24"/>
        </w:rPr>
        <w:t>to help understand the flow of this task.</w:t>
      </w:r>
    </w:p>
    <w:p w14:paraId="236C6E96" w14:textId="77777777" w:rsidR="003B14E3" w:rsidRPr="0026342B" w:rsidRDefault="003B14E3">
      <w:pPr>
        <w:spacing w:before="0" w:after="0"/>
        <w:rPr>
          <w:rFonts w:eastAsia="Arial Unicode MS" w:cs="Arial"/>
          <w:lang w:eastAsia="zh-CN"/>
        </w:rPr>
      </w:pPr>
      <w:r w:rsidRPr="0026342B">
        <w:rPr>
          <w:rFonts w:cs="Arial"/>
        </w:rPr>
        <w:br w:type="page"/>
      </w:r>
    </w:p>
    <w:p w14:paraId="14AFCBD7" w14:textId="77777777" w:rsidR="00420C6B" w:rsidRPr="0026342B" w:rsidRDefault="00420C6B" w:rsidP="00C07EE4">
      <w:pPr>
        <w:pStyle w:val="BodyText"/>
        <w:ind w:left="792"/>
        <w:rPr>
          <w:rFonts w:cs="Arial"/>
        </w:rPr>
      </w:pPr>
    </w:p>
    <w:p w14:paraId="0981C246" w14:textId="77777777" w:rsidR="00D4287E" w:rsidRPr="0026342B" w:rsidRDefault="00D4287E" w:rsidP="00D4287E">
      <w:pPr>
        <w:pStyle w:val="Heading2"/>
        <w:keepNext w:val="0"/>
        <w:widowControl w:val="0"/>
        <w:spacing w:before="120" w:after="120"/>
        <w:rPr>
          <w:rFonts w:ascii="Arial" w:hAnsi="Arial" w:cs="Arial"/>
        </w:rPr>
      </w:pPr>
      <w:r w:rsidRPr="0026342B">
        <w:rPr>
          <w:rFonts w:ascii="Arial" w:hAnsi="Arial" w:cs="Arial"/>
        </w:rPr>
        <w:t>Logging into the CPD web client (if you have not already done so)</w:t>
      </w:r>
    </w:p>
    <w:p w14:paraId="5206A296" w14:textId="77777777" w:rsidR="00D4287E" w:rsidRPr="0026342B" w:rsidRDefault="00D4287E" w:rsidP="00D4287E">
      <w:pPr>
        <w:pStyle w:val="StepList31"/>
        <w:keepLines w:val="0"/>
        <w:numPr>
          <w:ilvl w:val="0"/>
          <w:numId w:val="23"/>
        </w:numPr>
        <w:spacing w:before="120"/>
        <w:rPr>
          <w:rFonts w:cs="Arial"/>
        </w:rPr>
      </w:pPr>
      <w:r w:rsidRPr="0026342B">
        <w:rPr>
          <w:rFonts w:cs="Arial"/>
        </w:rPr>
        <w:t>If you are starting this lab stand-alone (without going through previous labs) do the following:</w:t>
      </w:r>
    </w:p>
    <w:p w14:paraId="6398464E" w14:textId="26153A19" w:rsidR="00D4287E" w:rsidRPr="0026342B" w:rsidRDefault="00D4287E" w:rsidP="00D4287E">
      <w:pPr>
        <w:pStyle w:val="StepList31"/>
        <w:keepLines w:val="0"/>
        <w:numPr>
          <w:ilvl w:val="0"/>
          <w:numId w:val="23"/>
        </w:numPr>
        <w:spacing w:before="120"/>
        <w:rPr>
          <w:rFonts w:cs="Arial"/>
        </w:rPr>
      </w:pPr>
      <w:r w:rsidRPr="0026342B">
        <w:rPr>
          <w:rFonts w:cs="Arial"/>
        </w:rPr>
        <w:t xml:space="preserve">Double-click the desktop icon: </w:t>
      </w:r>
      <w:r w:rsidRPr="0026342B">
        <w:rPr>
          <w:rFonts w:cs="Arial"/>
          <w:color w:val="0000FF"/>
        </w:rPr>
        <w:t>Cloud Pak for Data Web Client</w:t>
      </w:r>
      <w:r w:rsidR="003744C9">
        <w:rPr>
          <w:rFonts w:cs="Arial"/>
          <w:color w:val="0000FF"/>
        </w:rPr>
        <w:t>.</w:t>
      </w:r>
      <w:r w:rsidRPr="0026342B">
        <w:rPr>
          <w:rFonts w:cs="Arial"/>
        </w:rPr>
        <w:t xml:space="preserve"> </w:t>
      </w:r>
    </w:p>
    <w:p w14:paraId="63CE1B2A" w14:textId="0FB38F1F" w:rsidR="00594DBF" w:rsidRPr="0026342B" w:rsidRDefault="00D7433B" w:rsidP="00D4287E">
      <w:pPr>
        <w:pStyle w:val="StepList31"/>
        <w:keepLines w:val="0"/>
        <w:tabs>
          <w:tab w:val="clear" w:pos="792"/>
        </w:tabs>
        <w:spacing w:before="120"/>
        <w:ind w:firstLine="0"/>
        <w:rPr>
          <w:rFonts w:cs="Arial"/>
        </w:rPr>
      </w:pPr>
      <w:r w:rsidRPr="0026342B">
        <w:rPr>
          <w:rFonts w:cs="Arial"/>
          <w:noProof/>
          <w:color w:val="FF0000"/>
        </w:rPr>
        <w:drawing>
          <wp:inline distT="0" distB="0" distL="0" distR="0" wp14:anchorId="24196B18" wp14:editId="2A9EADE0">
            <wp:extent cx="723739" cy="817124"/>
            <wp:effectExtent l="0" t="0" r="635" b="0"/>
            <wp:docPr id="4" name="Picture 4"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7643" cy="866693"/>
                    </a:xfrm>
                    <a:prstGeom prst="rect">
                      <a:avLst/>
                    </a:prstGeom>
                  </pic:spPr>
                </pic:pic>
              </a:graphicData>
            </a:graphic>
          </wp:inline>
        </w:drawing>
      </w:r>
    </w:p>
    <w:p w14:paraId="2807ED50" w14:textId="77777777" w:rsidR="00594DBF" w:rsidRPr="0026342B" w:rsidRDefault="00D4287E" w:rsidP="00D4287E">
      <w:pPr>
        <w:pStyle w:val="StepList"/>
        <w:keepLines w:val="0"/>
        <w:widowControl w:val="0"/>
        <w:spacing w:before="120"/>
        <w:rPr>
          <w:rFonts w:cs="Arial"/>
        </w:rPr>
      </w:pPr>
      <w:r w:rsidRPr="0026342B">
        <w:rPr>
          <w:rFonts w:cs="Arial"/>
        </w:rPr>
        <w:t xml:space="preserve">The CPD web client GUI displays as shown. Use </w:t>
      </w:r>
      <w:r w:rsidRPr="0026342B">
        <w:rPr>
          <w:rFonts w:cs="Arial"/>
          <w:color w:val="0000FF"/>
        </w:rPr>
        <w:t>cpduser</w:t>
      </w:r>
      <w:r w:rsidRPr="0026342B">
        <w:rPr>
          <w:rFonts w:cs="Arial"/>
        </w:rPr>
        <w:t xml:space="preserve"> and </w:t>
      </w:r>
      <w:r w:rsidR="00D7433B" w:rsidRPr="0026342B">
        <w:rPr>
          <w:rFonts w:cs="Arial"/>
          <w:color w:val="0000FF"/>
        </w:rPr>
        <w:t>cpdaccess</w:t>
      </w:r>
      <w:r w:rsidRPr="0026342B">
        <w:rPr>
          <w:rFonts w:cs="Arial"/>
        </w:rPr>
        <w:t xml:space="preserve"> for the </w:t>
      </w:r>
      <w:r w:rsidRPr="0026342B">
        <w:rPr>
          <w:rFonts w:cs="Arial"/>
          <w:i/>
          <w:iCs/>
        </w:rPr>
        <w:t>Username</w:t>
      </w:r>
      <w:r w:rsidRPr="0026342B">
        <w:rPr>
          <w:rFonts w:cs="Arial"/>
        </w:rPr>
        <w:t xml:space="preserve"> and </w:t>
      </w:r>
      <w:r w:rsidRPr="0026342B">
        <w:rPr>
          <w:rFonts w:cs="Arial"/>
          <w:i/>
          <w:iCs/>
        </w:rPr>
        <w:t>Password</w:t>
      </w:r>
      <w:r w:rsidRPr="0026342B">
        <w:rPr>
          <w:rFonts w:cs="Arial"/>
        </w:rPr>
        <w:t xml:space="preserve"> and click </w:t>
      </w:r>
      <w:r w:rsidRPr="0026342B">
        <w:rPr>
          <w:rFonts w:cs="Arial"/>
          <w:color w:val="0000FF"/>
        </w:rPr>
        <w:t xml:space="preserve">Sign </w:t>
      </w:r>
      <w:r w:rsidR="0008282D" w:rsidRPr="0026342B">
        <w:rPr>
          <w:rFonts w:cs="Arial"/>
          <w:color w:val="0000FF"/>
        </w:rPr>
        <w:t>i</w:t>
      </w:r>
      <w:r w:rsidRPr="0026342B">
        <w:rPr>
          <w:rFonts w:cs="Arial"/>
          <w:color w:val="0000FF"/>
        </w:rPr>
        <w:t>n.</w:t>
      </w:r>
      <w:r w:rsidR="00594DBF" w:rsidRPr="0026342B">
        <w:rPr>
          <w:rFonts w:cs="Arial"/>
          <w:noProof/>
        </w:rPr>
        <w:t xml:space="preserve"> </w:t>
      </w:r>
    </w:p>
    <w:p w14:paraId="74F50B9F" w14:textId="789DC656" w:rsidR="003B14E3" w:rsidRPr="0026342B" w:rsidRDefault="00594DBF" w:rsidP="00594DBF">
      <w:pPr>
        <w:pStyle w:val="StepList"/>
        <w:keepLines w:val="0"/>
        <w:widowControl w:val="0"/>
        <w:numPr>
          <w:ilvl w:val="0"/>
          <w:numId w:val="0"/>
        </w:numPr>
        <w:spacing w:before="120"/>
        <w:ind w:left="792"/>
        <w:rPr>
          <w:rFonts w:cs="Arial"/>
        </w:rPr>
      </w:pPr>
      <w:r w:rsidRPr="0026342B">
        <w:rPr>
          <w:rFonts w:cs="Arial"/>
          <w:noProof/>
        </w:rPr>
        <w:drawing>
          <wp:inline distT="0" distB="0" distL="0" distR="0" wp14:anchorId="3BE35681" wp14:editId="305458E5">
            <wp:extent cx="2022764" cy="2659195"/>
            <wp:effectExtent l="0" t="0" r="0" b="825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35630" cy="2807572"/>
                    </a:xfrm>
                    <a:prstGeom prst="rect">
                      <a:avLst/>
                    </a:prstGeom>
                  </pic:spPr>
                </pic:pic>
              </a:graphicData>
            </a:graphic>
          </wp:inline>
        </w:drawing>
      </w:r>
    </w:p>
    <w:p w14:paraId="57CEC66E" w14:textId="77777777" w:rsidR="003B14E3" w:rsidRPr="0026342B" w:rsidRDefault="003B14E3">
      <w:pPr>
        <w:spacing w:before="0" w:after="0"/>
        <w:rPr>
          <w:rFonts w:cs="Arial"/>
          <w:szCs w:val="22"/>
        </w:rPr>
      </w:pPr>
      <w:r w:rsidRPr="0026342B">
        <w:rPr>
          <w:rFonts w:cs="Arial"/>
        </w:rPr>
        <w:br w:type="page"/>
      </w:r>
    </w:p>
    <w:p w14:paraId="5C583B9C" w14:textId="2A7BB8A4" w:rsidR="0096215D" w:rsidRPr="0026342B" w:rsidRDefault="007517C8" w:rsidP="0096215D">
      <w:pPr>
        <w:pStyle w:val="Heading2"/>
        <w:spacing w:before="120" w:after="120"/>
        <w:rPr>
          <w:rFonts w:ascii="Arial" w:hAnsi="Arial" w:cs="Arial"/>
        </w:rPr>
      </w:pPr>
      <w:r w:rsidRPr="0026342B">
        <w:rPr>
          <w:rFonts w:ascii="Arial" w:hAnsi="Arial" w:cs="Arial"/>
        </w:rPr>
        <w:lastRenderedPageBreak/>
        <w:t>Review</w:t>
      </w:r>
      <w:r w:rsidR="00024456" w:rsidRPr="0026342B">
        <w:rPr>
          <w:rFonts w:ascii="Arial" w:hAnsi="Arial" w:cs="Arial"/>
        </w:rPr>
        <w:t>ing</w:t>
      </w:r>
      <w:r w:rsidRPr="0026342B">
        <w:rPr>
          <w:rFonts w:ascii="Arial" w:hAnsi="Arial" w:cs="Arial"/>
        </w:rPr>
        <w:t xml:space="preserve"> the</w:t>
      </w:r>
      <w:r w:rsidR="00F230AF" w:rsidRPr="0026342B">
        <w:rPr>
          <w:rFonts w:ascii="Arial" w:hAnsi="Arial" w:cs="Arial"/>
        </w:rPr>
        <w:t xml:space="preserve"> dashboard: </w:t>
      </w:r>
      <w:r w:rsidR="006012BE" w:rsidRPr="0026342B">
        <w:rPr>
          <w:rFonts w:ascii="Arial" w:hAnsi="Arial" w:cs="Arial"/>
        </w:rPr>
        <w:t>Stock Trading Analysis</w:t>
      </w:r>
      <w:r w:rsidR="00F230AF" w:rsidRPr="0026342B">
        <w:rPr>
          <w:rFonts w:ascii="Arial" w:hAnsi="Arial" w:cs="Arial"/>
        </w:rPr>
        <w:t xml:space="preserve"> - Trad</w:t>
      </w:r>
      <w:r w:rsidR="00233E07" w:rsidRPr="0026342B">
        <w:rPr>
          <w:rFonts w:ascii="Arial" w:hAnsi="Arial" w:cs="Arial"/>
        </w:rPr>
        <w:t>e</w:t>
      </w:r>
      <w:r w:rsidR="00F230AF" w:rsidRPr="0026342B">
        <w:rPr>
          <w:rFonts w:ascii="Arial" w:hAnsi="Arial" w:cs="Arial"/>
        </w:rPr>
        <w:t xml:space="preserve"> Co.</w:t>
      </w:r>
      <w:r w:rsidRPr="0026342B">
        <w:rPr>
          <w:rFonts w:ascii="Arial" w:hAnsi="Arial" w:cs="Arial"/>
        </w:rPr>
        <w:t xml:space="preserve"> </w:t>
      </w:r>
    </w:p>
    <w:p w14:paraId="5B4300AB" w14:textId="44AE9D0A" w:rsidR="000D1E27" w:rsidRPr="0026342B" w:rsidRDefault="0096215D" w:rsidP="000D1E27">
      <w:pPr>
        <w:pStyle w:val="StepList61"/>
        <w:tabs>
          <w:tab w:val="clear" w:pos="792"/>
        </w:tabs>
        <w:spacing w:before="120"/>
        <w:ind w:firstLine="0"/>
        <w:rPr>
          <w:rFonts w:cs="Arial"/>
          <w:sz w:val="24"/>
          <w:szCs w:val="24"/>
        </w:rPr>
      </w:pPr>
      <w:r w:rsidRPr="0026342B">
        <w:rPr>
          <w:rFonts w:cs="Arial"/>
          <w:sz w:val="24"/>
          <w:szCs w:val="24"/>
        </w:rPr>
        <w:t xml:space="preserve">In </w:t>
      </w:r>
      <w:r w:rsidR="003744C9">
        <w:rPr>
          <w:rFonts w:cs="Arial"/>
          <w:sz w:val="24"/>
          <w:szCs w:val="24"/>
        </w:rPr>
        <w:t>an</w:t>
      </w:r>
      <w:r w:rsidR="003744C9" w:rsidRPr="0026342B">
        <w:rPr>
          <w:rFonts w:cs="Arial"/>
          <w:sz w:val="24"/>
          <w:szCs w:val="24"/>
        </w:rPr>
        <w:t xml:space="preserve"> </w:t>
      </w:r>
      <w:r w:rsidR="006012BE" w:rsidRPr="0026342B">
        <w:rPr>
          <w:rFonts w:cs="Arial"/>
          <w:sz w:val="24"/>
          <w:szCs w:val="24"/>
        </w:rPr>
        <w:t>attempt to understand stock trading patterns,</w:t>
      </w:r>
      <w:r w:rsidR="008C03AE" w:rsidRPr="0026342B">
        <w:rPr>
          <w:rFonts w:cs="Arial"/>
          <w:sz w:val="24"/>
          <w:szCs w:val="24"/>
        </w:rPr>
        <w:t xml:space="preserve"> the</w:t>
      </w:r>
      <w:r w:rsidRPr="0026342B">
        <w:rPr>
          <w:rFonts w:cs="Arial"/>
          <w:sz w:val="24"/>
          <w:szCs w:val="24"/>
        </w:rPr>
        <w:t xml:space="preserve"> business analysis</w:t>
      </w:r>
      <w:r w:rsidR="00C66E0C" w:rsidRPr="0026342B">
        <w:rPr>
          <w:rFonts w:cs="Arial"/>
          <w:sz w:val="24"/>
          <w:szCs w:val="24"/>
        </w:rPr>
        <w:t xml:space="preserve"> for Trad</w:t>
      </w:r>
      <w:r w:rsidR="00810D2D" w:rsidRPr="0026342B">
        <w:rPr>
          <w:rFonts w:cs="Arial"/>
          <w:sz w:val="24"/>
          <w:szCs w:val="24"/>
        </w:rPr>
        <w:t>e</w:t>
      </w:r>
      <w:r w:rsidR="00C66E0C" w:rsidRPr="0026342B">
        <w:rPr>
          <w:rFonts w:cs="Arial"/>
          <w:sz w:val="24"/>
          <w:szCs w:val="24"/>
        </w:rPr>
        <w:t xml:space="preserve"> Co.</w:t>
      </w:r>
      <w:r w:rsidRPr="0026342B">
        <w:rPr>
          <w:rFonts w:cs="Arial"/>
          <w:sz w:val="24"/>
          <w:szCs w:val="24"/>
        </w:rPr>
        <w:t xml:space="preserve"> </w:t>
      </w:r>
      <w:r w:rsidR="006012BE" w:rsidRPr="0026342B">
        <w:rPr>
          <w:rFonts w:cs="Arial"/>
          <w:sz w:val="24"/>
          <w:szCs w:val="24"/>
        </w:rPr>
        <w:t>starts by creating a simple dashboard to find the most popular</w:t>
      </w:r>
      <w:r w:rsidR="003744C9">
        <w:rPr>
          <w:rFonts w:cs="Arial"/>
          <w:sz w:val="24"/>
          <w:szCs w:val="24"/>
        </w:rPr>
        <w:t xml:space="preserve"> historically </w:t>
      </w:r>
      <w:r w:rsidR="006012BE" w:rsidRPr="0026342B">
        <w:rPr>
          <w:rFonts w:cs="Arial"/>
          <w:sz w:val="24"/>
          <w:szCs w:val="24"/>
        </w:rPr>
        <w:t xml:space="preserve">traded stocks. </w:t>
      </w:r>
      <w:r w:rsidRPr="0026342B">
        <w:rPr>
          <w:rFonts w:cs="Arial"/>
          <w:sz w:val="24"/>
          <w:szCs w:val="24"/>
        </w:rPr>
        <w:t>The dashboard show</w:t>
      </w:r>
      <w:r w:rsidR="00846E22" w:rsidRPr="0026342B">
        <w:rPr>
          <w:rFonts w:cs="Arial"/>
          <w:sz w:val="24"/>
          <w:szCs w:val="24"/>
        </w:rPr>
        <w:t>s</w:t>
      </w:r>
      <w:r w:rsidRPr="0026342B">
        <w:rPr>
          <w:rFonts w:cs="Arial"/>
          <w:sz w:val="24"/>
          <w:szCs w:val="24"/>
        </w:rPr>
        <w:t xml:space="preserve"> </w:t>
      </w:r>
      <w:r w:rsidR="006012BE" w:rsidRPr="0026342B">
        <w:rPr>
          <w:rFonts w:cs="Arial"/>
          <w:sz w:val="24"/>
          <w:szCs w:val="24"/>
        </w:rPr>
        <w:t xml:space="preserve">the </w:t>
      </w:r>
      <w:r w:rsidR="001E38EC" w:rsidRPr="0026342B">
        <w:rPr>
          <w:rFonts w:cs="Arial"/>
          <w:sz w:val="24"/>
          <w:szCs w:val="24"/>
        </w:rPr>
        <w:t>number of Shares Sold</w:t>
      </w:r>
      <w:r w:rsidR="006012BE" w:rsidRPr="0026342B">
        <w:rPr>
          <w:rFonts w:cs="Arial"/>
          <w:sz w:val="24"/>
          <w:szCs w:val="24"/>
        </w:rPr>
        <w:t xml:space="preserve"> vs</w:t>
      </w:r>
      <w:r w:rsidR="003744C9">
        <w:rPr>
          <w:rFonts w:cs="Arial"/>
          <w:sz w:val="24"/>
          <w:szCs w:val="24"/>
        </w:rPr>
        <w:t>.</w:t>
      </w:r>
      <w:r w:rsidR="006012BE" w:rsidRPr="0026342B">
        <w:rPr>
          <w:rFonts w:cs="Arial"/>
          <w:sz w:val="24"/>
          <w:szCs w:val="24"/>
        </w:rPr>
        <w:t xml:space="preserve"> </w:t>
      </w:r>
      <w:r w:rsidR="001E38EC" w:rsidRPr="0026342B">
        <w:rPr>
          <w:rFonts w:cs="Arial"/>
          <w:sz w:val="24"/>
          <w:szCs w:val="24"/>
        </w:rPr>
        <w:t xml:space="preserve">the number of Daily </w:t>
      </w:r>
      <w:r w:rsidR="006012BE" w:rsidRPr="0026342B">
        <w:rPr>
          <w:rFonts w:cs="Arial"/>
          <w:sz w:val="24"/>
          <w:szCs w:val="24"/>
        </w:rPr>
        <w:t>Trades.</w:t>
      </w:r>
    </w:p>
    <w:p w14:paraId="05D9C8CE" w14:textId="30CE4523" w:rsidR="0096215D" w:rsidRPr="0026342B" w:rsidRDefault="003B14E3" w:rsidP="000D1E27">
      <w:pPr>
        <w:pStyle w:val="StepList61"/>
        <w:tabs>
          <w:tab w:val="clear" w:pos="792"/>
        </w:tabs>
        <w:spacing w:before="120"/>
        <w:ind w:firstLine="0"/>
        <w:jc w:val="both"/>
        <w:rPr>
          <w:rFonts w:cs="Arial"/>
        </w:rPr>
      </w:pPr>
      <w:r w:rsidRPr="0026342B">
        <w:rPr>
          <w:rFonts w:cs="Arial"/>
          <w:noProof/>
        </w:rPr>
        <w:drawing>
          <wp:inline distT="0" distB="0" distL="0" distR="0" wp14:anchorId="4E1C05A5" wp14:editId="59083687">
            <wp:extent cx="5904689" cy="2385208"/>
            <wp:effectExtent l="0" t="0" r="1270" b="254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a:blip r:embed="rId14"/>
                    <a:stretch>
                      <a:fillRect/>
                    </a:stretch>
                  </pic:blipFill>
                  <pic:spPr>
                    <a:xfrm>
                      <a:off x="0" y="0"/>
                      <a:ext cx="5958035" cy="2406757"/>
                    </a:xfrm>
                    <a:prstGeom prst="rect">
                      <a:avLst/>
                    </a:prstGeom>
                  </pic:spPr>
                </pic:pic>
              </a:graphicData>
            </a:graphic>
          </wp:inline>
        </w:drawing>
      </w:r>
    </w:p>
    <w:p w14:paraId="0911DF2C" w14:textId="02B03C75" w:rsidR="006B7797" w:rsidRPr="0026342B" w:rsidRDefault="004C042B" w:rsidP="00930F4A">
      <w:pPr>
        <w:pStyle w:val="StepList10"/>
        <w:keepLines w:val="0"/>
        <w:widowControl w:val="0"/>
        <w:tabs>
          <w:tab w:val="clear" w:pos="792"/>
        </w:tabs>
        <w:spacing w:before="120"/>
        <w:ind w:firstLine="0"/>
        <w:rPr>
          <w:rFonts w:cs="Arial"/>
          <w:sz w:val="24"/>
          <w:szCs w:val="24"/>
        </w:rPr>
      </w:pPr>
      <w:r w:rsidRPr="0026342B">
        <w:rPr>
          <w:rFonts w:cs="Arial"/>
          <w:sz w:val="24"/>
          <w:szCs w:val="24"/>
        </w:rPr>
        <w:t xml:space="preserve">The Business Analyst </w:t>
      </w:r>
      <w:r w:rsidR="006B7797" w:rsidRPr="0026342B">
        <w:rPr>
          <w:rFonts w:cs="Arial"/>
          <w:sz w:val="24"/>
          <w:szCs w:val="24"/>
        </w:rPr>
        <w:t xml:space="preserve">(BA) </w:t>
      </w:r>
      <w:r w:rsidR="006012BE" w:rsidRPr="0026342B">
        <w:rPr>
          <w:rFonts w:cs="Arial"/>
          <w:sz w:val="24"/>
          <w:szCs w:val="24"/>
        </w:rPr>
        <w:t>works with the Data Engineer</w:t>
      </w:r>
      <w:r w:rsidR="006B7797" w:rsidRPr="0026342B">
        <w:rPr>
          <w:rFonts w:cs="Arial"/>
          <w:sz w:val="24"/>
          <w:szCs w:val="24"/>
        </w:rPr>
        <w:t xml:space="preserve"> (DE)</w:t>
      </w:r>
      <w:r w:rsidR="006012BE" w:rsidRPr="0026342B">
        <w:rPr>
          <w:rFonts w:cs="Arial"/>
          <w:sz w:val="24"/>
          <w:szCs w:val="24"/>
        </w:rPr>
        <w:t xml:space="preserve"> to get virtualized access to the </w:t>
      </w:r>
      <w:r w:rsidR="006B7797" w:rsidRPr="0026342B">
        <w:rPr>
          <w:rFonts w:cs="Arial"/>
          <w:sz w:val="24"/>
          <w:szCs w:val="24"/>
        </w:rPr>
        <w:t xml:space="preserve">different </w:t>
      </w:r>
      <w:r w:rsidR="006012BE" w:rsidRPr="0026342B">
        <w:rPr>
          <w:rFonts w:cs="Arial"/>
          <w:sz w:val="24"/>
          <w:szCs w:val="24"/>
        </w:rPr>
        <w:t>data</w:t>
      </w:r>
      <w:r w:rsidR="006B7797" w:rsidRPr="0026342B">
        <w:rPr>
          <w:rFonts w:cs="Arial"/>
          <w:sz w:val="24"/>
          <w:szCs w:val="24"/>
        </w:rPr>
        <w:t xml:space="preserve"> sources required</w:t>
      </w:r>
      <w:r w:rsidR="006012BE" w:rsidRPr="0026342B">
        <w:rPr>
          <w:rFonts w:cs="Arial"/>
          <w:sz w:val="24"/>
          <w:szCs w:val="24"/>
        </w:rPr>
        <w:t xml:space="preserve"> for creating the dashboard(s)</w:t>
      </w:r>
      <w:r w:rsidR="006B7797" w:rsidRPr="0026342B">
        <w:rPr>
          <w:rFonts w:cs="Arial"/>
          <w:sz w:val="24"/>
          <w:szCs w:val="24"/>
        </w:rPr>
        <w:t xml:space="preserve">. The DE creates the Data Sources, Virtual Tables and finally a Virtualized View joining all the Virtual Tables </w:t>
      </w:r>
      <w:r w:rsidR="006B293C" w:rsidRPr="0026342B">
        <w:rPr>
          <w:rFonts w:cs="Arial"/>
          <w:sz w:val="24"/>
          <w:szCs w:val="24"/>
        </w:rPr>
        <w:t>and</w:t>
      </w:r>
      <w:r w:rsidR="006B7797" w:rsidRPr="0026342B">
        <w:rPr>
          <w:rFonts w:cs="Arial"/>
          <w:sz w:val="24"/>
          <w:szCs w:val="24"/>
        </w:rPr>
        <w:t xml:space="preserve"> computing the basic aggregations required. The View is then shared with the BA, who can then proceed with creating the dashboard.</w:t>
      </w:r>
    </w:p>
    <w:p w14:paraId="45AE3708" w14:textId="79CB6BC2" w:rsidR="006012BE" w:rsidRPr="0026342B" w:rsidRDefault="006B7797" w:rsidP="00944548">
      <w:pPr>
        <w:pStyle w:val="StepList10"/>
        <w:keepLines w:val="0"/>
        <w:widowControl w:val="0"/>
        <w:tabs>
          <w:tab w:val="clear" w:pos="792"/>
        </w:tabs>
        <w:spacing w:before="120"/>
        <w:ind w:firstLine="0"/>
        <w:jc w:val="both"/>
        <w:rPr>
          <w:rFonts w:cs="Arial"/>
          <w:sz w:val="24"/>
          <w:szCs w:val="24"/>
        </w:rPr>
      </w:pPr>
      <w:r w:rsidRPr="0026342B">
        <w:rPr>
          <w:rFonts w:cs="Arial"/>
          <w:sz w:val="24"/>
          <w:szCs w:val="24"/>
        </w:rPr>
        <w:t xml:space="preserve">However, once the dashboard is initially created, the BA notices delays in rendering </w:t>
      </w:r>
      <w:r w:rsidR="003744C9">
        <w:rPr>
          <w:rFonts w:cs="Arial"/>
          <w:sz w:val="24"/>
          <w:szCs w:val="24"/>
        </w:rPr>
        <w:t>it</w:t>
      </w:r>
      <w:r w:rsidRPr="0026342B">
        <w:rPr>
          <w:rFonts w:cs="Arial"/>
          <w:sz w:val="24"/>
          <w:szCs w:val="24"/>
        </w:rPr>
        <w:t xml:space="preserve">. Since every request from the dashboard has to fetch the data from its </w:t>
      </w:r>
      <w:r w:rsidR="00B7128A" w:rsidRPr="0026342B">
        <w:rPr>
          <w:rFonts w:cs="Arial"/>
          <w:sz w:val="24"/>
          <w:szCs w:val="24"/>
        </w:rPr>
        <w:t xml:space="preserve">original </w:t>
      </w:r>
      <w:r w:rsidRPr="0026342B">
        <w:rPr>
          <w:rFonts w:cs="Arial"/>
          <w:sz w:val="24"/>
          <w:szCs w:val="24"/>
        </w:rPr>
        <w:t>source</w:t>
      </w:r>
      <w:r w:rsidR="00B7128A" w:rsidRPr="0026342B">
        <w:rPr>
          <w:rFonts w:cs="Arial"/>
          <w:sz w:val="24"/>
          <w:szCs w:val="24"/>
        </w:rPr>
        <w:t>(s)</w:t>
      </w:r>
      <w:r w:rsidRPr="0026342B">
        <w:rPr>
          <w:rFonts w:cs="Arial"/>
          <w:sz w:val="24"/>
          <w:szCs w:val="24"/>
        </w:rPr>
        <w:t>, latency starts to play an important role</w:t>
      </w:r>
      <w:r w:rsidR="003744C9">
        <w:rPr>
          <w:rFonts w:cs="Arial"/>
          <w:sz w:val="24"/>
          <w:szCs w:val="24"/>
        </w:rPr>
        <w:t>,</w:t>
      </w:r>
      <w:r w:rsidRPr="0026342B">
        <w:rPr>
          <w:rFonts w:cs="Arial"/>
          <w:sz w:val="24"/>
          <w:szCs w:val="24"/>
        </w:rPr>
        <w:t xml:space="preserve"> slowing down response. The BA works with the </w:t>
      </w:r>
      <w:r w:rsidR="000E748B" w:rsidRPr="0026342B">
        <w:rPr>
          <w:rFonts w:cs="Arial"/>
          <w:sz w:val="24"/>
          <w:szCs w:val="24"/>
        </w:rPr>
        <w:t>Data Virtualization</w:t>
      </w:r>
      <w:r w:rsidRPr="0026342B">
        <w:rPr>
          <w:rFonts w:cs="Arial"/>
          <w:sz w:val="24"/>
          <w:szCs w:val="24"/>
        </w:rPr>
        <w:t xml:space="preserve"> Admin to create a cache for the View, which helps speed </w:t>
      </w:r>
      <w:r w:rsidR="0000248B" w:rsidRPr="0026342B">
        <w:rPr>
          <w:rFonts w:cs="Arial"/>
          <w:sz w:val="24"/>
          <w:szCs w:val="24"/>
        </w:rPr>
        <w:t xml:space="preserve">up </w:t>
      </w:r>
      <w:r w:rsidRPr="0026342B">
        <w:rPr>
          <w:rFonts w:cs="Arial"/>
          <w:sz w:val="24"/>
          <w:szCs w:val="24"/>
        </w:rPr>
        <w:t>query times significantly and hence rendering of the dashboard(s).</w:t>
      </w:r>
    </w:p>
    <w:p w14:paraId="2424C819" w14:textId="77777777" w:rsidR="001D1015" w:rsidRPr="0026342B" w:rsidRDefault="001D1015">
      <w:pPr>
        <w:spacing w:before="0" w:after="0"/>
        <w:rPr>
          <w:rFonts w:eastAsia="Arial Unicode MS" w:cs="Arial"/>
          <w:b/>
          <w:bCs/>
          <w:iCs/>
          <w:kern w:val="32"/>
          <w:sz w:val="28"/>
          <w:szCs w:val="28"/>
          <w:lang w:eastAsia="zh-CN"/>
        </w:rPr>
      </w:pPr>
      <w:r w:rsidRPr="0026342B">
        <w:rPr>
          <w:rFonts w:cs="Arial"/>
        </w:rPr>
        <w:br w:type="page"/>
      </w:r>
    </w:p>
    <w:p w14:paraId="3B4B1DBE" w14:textId="4F5E8C1C" w:rsidR="006012BE" w:rsidRPr="0026342B" w:rsidRDefault="00B81837" w:rsidP="006012BE">
      <w:pPr>
        <w:pStyle w:val="Heading2"/>
        <w:keepNext w:val="0"/>
        <w:spacing w:before="120" w:after="120"/>
        <w:rPr>
          <w:rFonts w:ascii="Arial" w:hAnsi="Arial" w:cs="Arial"/>
        </w:rPr>
      </w:pPr>
      <w:r w:rsidRPr="0026342B">
        <w:rPr>
          <w:rFonts w:ascii="Arial" w:hAnsi="Arial" w:cs="Arial"/>
        </w:rPr>
        <w:lastRenderedPageBreak/>
        <w:t>Virtualizing the remote tables</w:t>
      </w:r>
      <w:r w:rsidR="000C515F" w:rsidRPr="0026342B">
        <w:rPr>
          <w:rFonts w:ascii="Arial" w:hAnsi="Arial" w:cs="Arial"/>
        </w:rPr>
        <w:t xml:space="preserve"> and creating a view</w:t>
      </w:r>
    </w:p>
    <w:p w14:paraId="4BC0C456" w14:textId="537FEB73" w:rsidR="006012BE" w:rsidRPr="0026342B" w:rsidRDefault="00997452" w:rsidP="006012BE">
      <w:pPr>
        <w:pStyle w:val="StepList51"/>
        <w:keepLines w:val="0"/>
        <w:tabs>
          <w:tab w:val="clear" w:pos="792"/>
        </w:tabs>
        <w:spacing w:before="120"/>
        <w:ind w:firstLine="0"/>
        <w:rPr>
          <w:rFonts w:cs="Arial"/>
        </w:rPr>
      </w:pPr>
      <w:r w:rsidRPr="0026342B">
        <w:rPr>
          <w:rFonts w:cs="Arial"/>
        </w:rPr>
        <w:t>The</w:t>
      </w:r>
      <w:r w:rsidR="006012BE" w:rsidRPr="0026342B">
        <w:rPr>
          <w:rFonts w:cs="Arial"/>
        </w:rPr>
        <w:t xml:space="preserve"> Data Virtualization process</w:t>
      </w:r>
      <w:r w:rsidRPr="0026342B">
        <w:rPr>
          <w:rFonts w:cs="Arial"/>
        </w:rPr>
        <w:t xml:space="preserve"> begins</w:t>
      </w:r>
      <w:r w:rsidR="006012BE" w:rsidRPr="0026342B">
        <w:rPr>
          <w:rFonts w:cs="Arial"/>
        </w:rPr>
        <w:t xml:space="preserve"> by adding data sources to virtualize</w:t>
      </w:r>
      <w:r w:rsidR="00007E17" w:rsidRPr="0026342B">
        <w:rPr>
          <w:rFonts w:cs="Arial"/>
        </w:rPr>
        <w:t xml:space="preserve"> and is typically done by the </w:t>
      </w:r>
      <w:r w:rsidR="00EF01AA" w:rsidRPr="0026342B">
        <w:rPr>
          <w:rFonts w:cs="Arial"/>
        </w:rPr>
        <w:t>Data Engineer.</w:t>
      </w:r>
    </w:p>
    <w:tbl>
      <w:tblPr>
        <w:tblW w:w="9360" w:type="dxa"/>
        <w:tblInd w:w="805"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20" w:firstRow="1" w:lastRow="0" w:firstColumn="0" w:lastColumn="0" w:noHBand="0" w:noVBand="1"/>
      </w:tblPr>
      <w:tblGrid>
        <w:gridCol w:w="9360"/>
      </w:tblGrid>
      <w:tr w:rsidR="00007E17" w:rsidRPr="0026342B" w14:paraId="1985DAA2" w14:textId="77777777" w:rsidTr="00711DFE">
        <w:trPr>
          <w:trHeight w:val="350"/>
        </w:trPr>
        <w:tc>
          <w:tcPr>
            <w:tcW w:w="9360" w:type="dxa"/>
            <w:tcBorders>
              <w:bottom w:val="single" w:sz="12" w:space="0" w:color="8EAADB"/>
            </w:tcBorders>
            <w:shd w:val="clear" w:color="auto" w:fill="000000"/>
          </w:tcPr>
          <w:p w14:paraId="34436BA8" w14:textId="77777777" w:rsidR="00007E17" w:rsidRPr="0026342B" w:rsidRDefault="00007E17" w:rsidP="00A612D7">
            <w:pPr>
              <w:tabs>
                <w:tab w:val="left" w:pos="1354"/>
                <w:tab w:val="left" w:pos="2218"/>
                <w:tab w:val="left" w:pos="2794"/>
                <w:tab w:val="left" w:pos="2880"/>
                <w:tab w:val="left" w:pos="3456"/>
                <w:tab w:val="left" w:pos="4032"/>
                <w:tab w:val="left" w:pos="4464"/>
                <w:tab w:val="left" w:pos="5184"/>
              </w:tabs>
              <w:jc w:val="center"/>
              <w:rPr>
                <w:rFonts w:cs="Arial"/>
                <w:b/>
                <w:bCs/>
                <w:szCs w:val="22"/>
              </w:rPr>
            </w:pPr>
            <w:r w:rsidRPr="0026342B">
              <w:rPr>
                <w:rFonts w:cs="Arial"/>
                <w:szCs w:val="22"/>
              </w:rPr>
              <w:br w:type="page"/>
            </w:r>
            <w:r w:rsidRPr="0026342B">
              <w:rPr>
                <w:rFonts w:cs="Arial"/>
                <w:b/>
                <w:bCs/>
                <w:szCs w:val="22"/>
              </w:rPr>
              <w:t>Persona (Role)</w:t>
            </w:r>
          </w:p>
        </w:tc>
      </w:tr>
      <w:tr w:rsidR="00007E17" w:rsidRPr="0026342B" w14:paraId="6D76F28A" w14:textId="77777777" w:rsidTr="00711DFE">
        <w:trPr>
          <w:trHeight w:val="906"/>
        </w:trPr>
        <w:tc>
          <w:tcPr>
            <w:tcW w:w="9360" w:type="dxa"/>
            <w:shd w:val="clear" w:color="auto" w:fill="auto"/>
            <w:vAlign w:val="center"/>
          </w:tcPr>
          <w:p w14:paraId="3F214115" w14:textId="77777777" w:rsidR="00007E17" w:rsidRPr="0026342B" w:rsidRDefault="00007E17" w:rsidP="00A612D7">
            <w:pPr>
              <w:tabs>
                <w:tab w:val="left" w:pos="1354"/>
                <w:tab w:val="left" w:pos="2218"/>
                <w:tab w:val="left" w:pos="2794"/>
                <w:tab w:val="left" w:pos="2880"/>
                <w:tab w:val="left" w:pos="3456"/>
                <w:tab w:val="left" w:pos="4032"/>
                <w:tab w:val="left" w:pos="4464"/>
                <w:tab w:val="left" w:pos="5184"/>
              </w:tabs>
              <w:jc w:val="center"/>
              <w:rPr>
                <w:rFonts w:cs="Arial"/>
                <w:sz w:val="20"/>
                <w:szCs w:val="20"/>
              </w:rPr>
            </w:pPr>
            <w:r w:rsidRPr="0026342B">
              <w:rPr>
                <w:rFonts w:cs="Arial"/>
                <w:noProof/>
                <w:sz w:val="20"/>
                <w:szCs w:val="20"/>
              </w:rPr>
              <w:drawing>
                <wp:inline distT="0" distB="0" distL="0" distR="0" wp14:anchorId="07438190" wp14:editId="43CE144E">
                  <wp:extent cx="365760" cy="365760"/>
                  <wp:effectExtent l="0" t="0" r="0" b="0"/>
                  <wp:docPr id="31" name="Picture 3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erson-Female-Light-ic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79CAA05C" w14:textId="6230AFE6" w:rsidR="00007E17" w:rsidRPr="0026342B" w:rsidRDefault="00007E17" w:rsidP="00A612D7">
            <w:pPr>
              <w:tabs>
                <w:tab w:val="left" w:pos="1354"/>
                <w:tab w:val="left" w:pos="2218"/>
                <w:tab w:val="left" w:pos="2794"/>
                <w:tab w:val="left" w:pos="2880"/>
                <w:tab w:val="left" w:pos="3456"/>
                <w:tab w:val="left" w:pos="4032"/>
                <w:tab w:val="left" w:pos="4464"/>
                <w:tab w:val="left" w:pos="5184"/>
              </w:tabs>
              <w:jc w:val="center"/>
              <w:rPr>
                <w:rFonts w:cs="Arial"/>
                <w:sz w:val="20"/>
                <w:szCs w:val="20"/>
              </w:rPr>
            </w:pPr>
            <w:r w:rsidRPr="0026342B">
              <w:rPr>
                <w:rFonts w:cs="Arial"/>
                <w:sz w:val="20"/>
                <w:szCs w:val="20"/>
              </w:rPr>
              <w:t>Data Engineer (DV/CPD)</w:t>
            </w:r>
          </w:p>
        </w:tc>
      </w:tr>
    </w:tbl>
    <w:p w14:paraId="75CCDD1E" w14:textId="513169CE" w:rsidR="00711DFE" w:rsidRPr="0026342B" w:rsidRDefault="008E69E7" w:rsidP="00672910">
      <w:pPr>
        <w:pStyle w:val="Heading3"/>
        <w:rPr>
          <w:rFonts w:ascii="Arial" w:hAnsi="Arial" w:cs="Arial"/>
          <w:b/>
          <w:bCs/>
        </w:rPr>
      </w:pPr>
      <w:r w:rsidRPr="0026342B">
        <w:rPr>
          <w:rFonts w:ascii="Arial" w:hAnsi="Arial" w:cs="Arial"/>
          <w:b/>
          <w:bCs/>
        </w:rPr>
        <w:t>Navigate to Data virtualization</w:t>
      </w:r>
    </w:p>
    <w:p w14:paraId="3D38E791" w14:textId="22FE01A5" w:rsidR="006012BE" w:rsidRPr="0026342B" w:rsidRDefault="006012BE" w:rsidP="006012BE">
      <w:pPr>
        <w:pStyle w:val="StepList51"/>
        <w:keepLines w:val="0"/>
        <w:numPr>
          <w:ilvl w:val="0"/>
          <w:numId w:val="23"/>
        </w:numPr>
        <w:spacing w:before="120"/>
        <w:rPr>
          <w:rFonts w:cs="Arial"/>
        </w:rPr>
      </w:pPr>
      <w:r w:rsidRPr="0026342B">
        <w:rPr>
          <w:rFonts w:cs="Arial"/>
        </w:rPr>
        <w:t xml:space="preserve">Start at the </w:t>
      </w:r>
      <w:r w:rsidRPr="0026342B">
        <w:rPr>
          <w:rFonts w:cs="Arial"/>
          <w:color w:val="0000FF"/>
        </w:rPr>
        <w:t>Navigation Menu</w:t>
      </w:r>
      <w:r w:rsidR="003744C9">
        <w:rPr>
          <w:rFonts w:cs="Arial"/>
          <w:color w:val="0000FF"/>
        </w:rPr>
        <w:t>.</w:t>
      </w:r>
    </w:p>
    <w:p w14:paraId="4B1874BA" w14:textId="18741FE7" w:rsidR="006012BE" w:rsidRPr="0026342B" w:rsidRDefault="006012BE" w:rsidP="006012BE">
      <w:pPr>
        <w:pStyle w:val="StepList51"/>
        <w:keepLines w:val="0"/>
        <w:tabs>
          <w:tab w:val="clear" w:pos="792"/>
        </w:tabs>
        <w:spacing w:before="120"/>
        <w:ind w:firstLine="0"/>
        <w:rPr>
          <w:rFonts w:cs="Arial"/>
          <w:color w:val="0000FF"/>
        </w:rPr>
      </w:pPr>
      <w:r w:rsidRPr="0026342B">
        <w:rPr>
          <w:rFonts w:cs="Arial"/>
        </w:rPr>
        <w:t xml:space="preserve">Click </w:t>
      </w:r>
      <w:r w:rsidRPr="0026342B">
        <w:rPr>
          <w:rFonts w:cs="Arial"/>
          <w:color w:val="0000FF"/>
        </w:rPr>
        <w:t>Collect</w:t>
      </w:r>
      <w:r w:rsidRPr="0026342B">
        <w:rPr>
          <w:rFonts w:cs="Arial"/>
        </w:rPr>
        <w:t xml:space="preserve"> </w:t>
      </w:r>
      <w:r w:rsidRPr="0026342B">
        <w:rPr>
          <w:rFonts w:cs="Arial"/>
        </w:rPr>
        <w:sym w:font="Wingdings 3" w:char="F061"/>
      </w:r>
      <w:r w:rsidRPr="0026342B">
        <w:rPr>
          <w:rFonts w:cs="Arial"/>
        </w:rPr>
        <w:t xml:space="preserve"> </w:t>
      </w:r>
      <w:r w:rsidRPr="0026342B">
        <w:rPr>
          <w:rFonts w:cs="Arial"/>
          <w:color w:val="0000FF"/>
        </w:rPr>
        <w:t>Data virtualization</w:t>
      </w:r>
      <w:r w:rsidR="003744C9">
        <w:rPr>
          <w:rFonts w:cs="Arial"/>
          <w:color w:val="0000FF"/>
        </w:rPr>
        <w:t>.</w:t>
      </w:r>
    </w:p>
    <w:p w14:paraId="0442CF40" w14:textId="2FCD3BA8" w:rsidR="006012BE" w:rsidRPr="0026342B" w:rsidRDefault="006E3FEC" w:rsidP="006012BE">
      <w:pPr>
        <w:pStyle w:val="StepList51"/>
        <w:keepLines w:val="0"/>
        <w:tabs>
          <w:tab w:val="clear" w:pos="792"/>
        </w:tabs>
        <w:spacing w:before="120"/>
        <w:ind w:firstLine="0"/>
        <w:rPr>
          <w:rFonts w:cs="Arial"/>
          <w:color w:val="0000FF"/>
        </w:rPr>
      </w:pPr>
      <w:r w:rsidRPr="0026342B">
        <w:rPr>
          <w:rFonts w:cs="Arial"/>
          <w:noProof/>
        </w:rPr>
        <w:t xml:space="preserve"> </w:t>
      </w:r>
      <w:r w:rsidR="00E347AC" w:rsidRPr="0026342B">
        <w:rPr>
          <w:rFonts w:cs="Arial"/>
          <w:noProof/>
          <w:color w:val="0000FF"/>
        </w:rPr>
        <w:drawing>
          <wp:inline distT="0" distB="0" distL="0" distR="0" wp14:anchorId="78FC07A4" wp14:editId="255FAB4B">
            <wp:extent cx="2558374" cy="1013695"/>
            <wp:effectExtent l="0" t="0" r="0" b="2540"/>
            <wp:docPr id="1" name="Picture 1" descr="A picture containing sitting, dark, screen,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itting, dark, screen, sign&#10;&#10;Description automatically generated"/>
                    <pic:cNvPicPr/>
                  </pic:nvPicPr>
                  <pic:blipFill>
                    <a:blip r:embed="rId15"/>
                    <a:stretch>
                      <a:fillRect/>
                    </a:stretch>
                  </pic:blipFill>
                  <pic:spPr>
                    <a:xfrm>
                      <a:off x="0" y="0"/>
                      <a:ext cx="2572054" cy="1019115"/>
                    </a:xfrm>
                    <a:prstGeom prst="rect">
                      <a:avLst/>
                    </a:prstGeom>
                  </pic:spPr>
                </pic:pic>
              </a:graphicData>
            </a:graphic>
          </wp:inline>
        </w:drawing>
      </w:r>
      <w:r w:rsidRPr="0026342B">
        <w:rPr>
          <w:rFonts w:cs="Arial"/>
          <w:noProof/>
        </w:rPr>
        <w:t xml:space="preserve"> </w:t>
      </w:r>
      <w:r w:rsidRPr="0026342B">
        <w:rPr>
          <w:rFonts w:cs="Arial"/>
          <w:noProof/>
        </w:rPr>
        <w:drawing>
          <wp:inline distT="0" distB="0" distL="0" distR="0" wp14:anchorId="05F65410" wp14:editId="11AAB2D5">
            <wp:extent cx="1783829" cy="1643000"/>
            <wp:effectExtent l="0" t="0" r="0" b="0"/>
            <wp:docPr id="7" name="Picture 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4154" cy="1670931"/>
                    </a:xfrm>
                    <a:prstGeom prst="rect">
                      <a:avLst/>
                    </a:prstGeom>
                  </pic:spPr>
                </pic:pic>
              </a:graphicData>
            </a:graphic>
          </wp:inline>
        </w:drawing>
      </w:r>
    </w:p>
    <w:p w14:paraId="4DD68586" w14:textId="77777777" w:rsidR="00AB4031" w:rsidRDefault="00AB4031">
      <w:pPr>
        <w:spacing w:before="0" w:after="0"/>
        <w:rPr>
          <w:rFonts w:eastAsia="Arial Unicode MS" w:cs="Arial"/>
          <w:b/>
          <w:bCs/>
          <w:kern w:val="32"/>
          <w:sz w:val="24"/>
          <w:szCs w:val="28"/>
          <w:lang w:eastAsia="zh-CN"/>
        </w:rPr>
      </w:pPr>
      <w:r>
        <w:rPr>
          <w:rFonts w:cs="Arial"/>
          <w:b/>
          <w:bCs/>
        </w:rPr>
        <w:br w:type="page"/>
      </w:r>
    </w:p>
    <w:p w14:paraId="7ADFE922" w14:textId="5148B9A3" w:rsidR="009610BE" w:rsidRDefault="009610BE" w:rsidP="00D90981">
      <w:pPr>
        <w:pStyle w:val="Heading3"/>
        <w:rPr>
          <w:rFonts w:ascii="Arial" w:hAnsi="Arial" w:cs="Arial"/>
          <w:b/>
          <w:bCs/>
        </w:rPr>
      </w:pPr>
      <w:r>
        <w:rPr>
          <w:rFonts w:ascii="Arial" w:hAnsi="Arial" w:cs="Arial"/>
          <w:b/>
          <w:bCs/>
        </w:rPr>
        <w:lastRenderedPageBreak/>
        <w:t xml:space="preserve">Create </w:t>
      </w:r>
      <w:r w:rsidR="00DF1B30">
        <w:rPr>
          <w:rFonts w:ascii="Arial" w:hAnsi="Arial" w:cs="Arial"/>
          <w:b/>
          <w:bCs/>
        </w:rPr>
        <w:t xml:space="preserve">the </w:t>
      </w:r>
      <w:r>
        <w:rPr>
          <w:rFonts w:ascii="Arial" w:hAnsi="Arial" w:cs="Arial"/>
          <w:b/>
          <w:bCs/>
        </w:rPr>
        <w:t xml:space="preserve">PostgreSQL </w:t>
      </w:r>
      <w:r w:rsidR="00DF1B30">
        <w:rPr>
          <w:rFonts w:ascii="Arial" w:hAnsi="Arial" w:cs="Arial"/>
          <w:b/>
          <w:bCs/>
        </w:rPr>
        <w:t>database connection</w:t>
      </w:r>
    </w:p>
    <w:p w14:paraId="11FB4F06" w14:textId="040F7D2F" w:rsidR="00AB4031" w:rsidRDefault="00AB4031" w:rsidP="00AB4031">
      <w:pPr>
        <w:pStyle w:val="StepList51"/>
        <w:keepLines w:val="0"/>
        <w:numPr>
          <w:ilvl w:val="0"/>
          <w:numId w:val="23"/>
        </w:numPr>
        <w:spacing w:before="120"/>
        <w:rPr>
          <w:rFonts w:cs="Arial"/>
        </w:rPr>
      </w:pPr>
      <w:r>
        <w:rPr>
          <w:rFonts w:cs="Arial"/>
        </w:rPr>
        <w:t xml:space="preserve">We will need to create a connection to a PostgreSQL table for use in this lab. </w:t>
      </w:r>
      <w:r w:rsidRPr="00AB4031">
        <w:rPr>
          <w:rFonts w:ascii="Consolas" w:hAnsi="Consolas" w:cs="Consolas"/>
          <w:color w:val="0000FF"/>
        </w:rPr>
        <w:t xml:space="preserve">Select </w:t>
      </w:r>
      <w:r w:rsidR="00B92C87">
        <w:rPr>
          <w:rFonts w:ascii="Consolas" w:hAnsi="Consolas" w:cs="Consolas"/>
          <w:color w:val="0000FF"/>
        </w:rPr>
        <w:t>Data Sources</w:t>
      </w:r>
      <w:r w:rsidRPr="00AB4031">
        <w:rPr>
          <w:rFonts w:ascii="Consolas" w:hAnsi="Consolas" w:cs="Consolas"/>
          <w:color w:val="0000FF"/>
        </w:rPr>
        <w:t xml:space="preserve"> – SQL editor and enter the following SQL</w:t>
      </w:r>
      <w:r>
        <w:rPr>
          <w:rFonts w:cs="Arial"/>
        </w:rPr>
        <w:t>:</w:t>
      </w:r>
    </w:p>
    <w:p w14:paraId="71136348" w14:textId="77777777" w:rsidR="00AB4031" w:rsidRDefault="00AB4031" w:rsidP="00AB4031">
      <w:pPr>
        <w:pStyle w:val="StepList51"/>
        <w:rPr>
          <w:rFonts w:cs="Arial"/>
        </w:rPr>
      </w:pPr>
      <w:r>
        <w:rPr>
          <w:rFonts w:cs="Arial"/>
        </w:rPr>
        <w:tab/>
      </w:r>
      <w:r w:rsidRPr="009610BE">
        <w:rPr>
          <w:rFonts w:cs="Arial"/>
        </w:rPr>
        <w:t xml:space="preserve">call </w:t>
      </w:r>
      <w:proofErr w:type="spellStart"/>
      <w:r w:rsidRPr="009610BE">
        <w:rPr>
          <w:rFonts w:cs="Arial"/>
        </w:rPr>
        <w:t>QPLEXSYS.setRdbcX</w:t>
      </w:r>
      <w:proofErr w:type="spellEnd"/>
      <w:r w:rsidRPr="009610BE">
        <w:rPr>
          <w:rFonts w:cs="Arial"/>
        </w:rPr>
        <w:t>('PostgreSQL', '03c07569-09f5-42d9-8135-c1d647c59920.btdl8mld0r95fevivv30.databases.appdomain.cloud','32121', '</w:t>
      </w:r>
      <w:proofErr w:type="spellStart"/>
      <w:r w:rsidRPr="009610BE">
        <w:rPr>
          <w:rFonts w:cs="Arial"/>
        </w:rPr>
        <w:t>ibmclouddb</w:t>
      </w:r>
      <w:proofErr w:type="spellEnd"/>
      <w:r w:rsidRPr="009610BE">
        <w:rPr>
          <w:rFonts w:cs="Arial"/>
        </w:rPr>
        <w:t>', '</w:t>
      </w:r>
      <w:proofErr w:type="spellStart"/>
      <w:r w:rsidRPr="009610BE">
        <w:rPr>
          <w:rFonts w:cs="Arial"/>
        </w:rPr>
        <w:t>CryptoProtocolVersion</w:t>
      </w:r>
      <w:proofErr w:type="spellEnd"/>
      <w:r w:rsidRPr="009610BE">
        <w:rPr>
          <w:rFonts w:cs="Arial"/>
        </w:rPr>
        <w:t>=TLSv1.2', 'ibm_cloud_7e30807a_5e03_4bb5_87f5_6550a69de7cd','6627c6d6f8746916ec7fa3c0ade3d722297dfcd1e9b91cec7c53515e2efd1843', '1', '0', '', '', 'qpendpoint_5:6419', ?, ?, ?);</w:t>
      </w:r>
    </w:p>
    <w:p w14:paraId="0FD4B3A6" w14:textId="77777777" w:rsidR="00AB4031" w:rsidRDefault="00AB4031" w:rsidP="00AB4031">
      <w:pPr>
        <w:pStyle w:val="StepList51"/>
        <w:keepLines w:val="0"/>
        <w:tabs>
          <w:tab w:val="clear" w:pos="792"/>
        </w:tabs>
        <w:spacing w:before="120"/>
        <w:rPr>
          <w:rFonts w:cs="Arial"/>
        </w:rPr>
      </w:pPr>
    </w:p>
    <w:p w14:paraId="7631BEA6" w14:textId="162CF7AE" w:rsidR="00AB4031" w:rsidRDefault="00AB4031" w:rsidP="00AB4031">
      <w:pPr>
        <w:pStyle w:val="StepList51"/>
        <w:keepLines w:val="0"/>
        <w:tabs>
          <w:tab w:val="clear" w:pos="792"/>
        </w:tabs>
        <w:spacing w:before="120"/>
        <w:ind w:firstLine="0"/>
        <w:rPr>
          <w:rFonts w:cs="Arial"/>
        </w:rPr>
      </w:pPr>
      <w:r>
        <w:rPr>
          <w:rFonts w:cs="Arial"/>
        </w:rPr>
        <w:t xml:space="preserve">Note: You can also find this SQL to download/copy/paste here: </w:t>
      </w:r>
      <w:hyperlink r:id="rId17" w:history="1">
        <w:r w:rsidRPr="00FA1537">
          <w:rPr>
            <w:rStyle w:val="Hyperlink"/>
            <w:rFonts w:cs="Arial"/>
          </w:rPr>
          <w:t>https://ibm.box.com/v/DV-CreatePostgreSQL</w:t>
        </w:r>
      </w:hyperlink>
    </w:p>
    <w:p w14:paraId="56268B47" w14:textId="77777777" w:rsidR="00AB4031" w:rsidRDefault="00AB4031" w:rsidP="00AB4031">
      <w:pPr>
        <w:pStyle w:val="StepList51"/>
        <w:keepLines w:val="0"/>
        <w:tabs>
          <w:tab w:val="clear" w:pos="792"/>
        </w:tabs>
        <w:spacing w:before="120"/>
        <w:ind w:firstLine="0"/>
        <w:rPr>
          <w:rFonts w:cs="Arial"/>
        </w:rPr>
      </w:pPr>
    </w:p>
    <w:p w14:paraId="2FAB8D71" w14:textId="530B99BB" w:rsidR="00AB4031" w:rsidRDefault="00AB4031" w:rsidP="00AB4031">
      <w:pPr>
        <w:pStyle w:val="StepList51"/>
        <w:keepLines w:val="0"/>
        <w:numPr>
          <w:ilvl w:val="0"/>
          <w:numId w:val="23"/>
        </w:numPr>
        <w:spacing w:before="120"/>
        <w:rPr>
          <w:rFonts w:cs="Arial"/>
        </w:rPr>
      </w:pPr>
      <w:r>
        <w:rPr>
          <w:rFonts w:cs="Arial"/>
        </w:rPr>
        <w:t xml:space="preserve">Select </w:t>
      </w:r>
      <w:r w:rsidRPr="00DF1B30">
        <w:rPr>
          <w:rFonts w:ascii="Consolas" w:hAnsi="Consolas" w:cs="Consolas"/>
          <w:color w:val="0000FF"/>
        </w:rPr>
        <w:t>Run all</w:t>
      </w:r>
      <w:r>
        <w:rPr>
          <w:rFonts w:cs="Arial"/>
        </w:rPr>
        <w:t xml:space="preserve"> to </w:t>
      </w:r>
      <w:r w:rsidR="00DF1B30">
        <w:rPr>
          <w:rFonts w:cs="Arial"/>
        </w:rPr>
        <w:t>execute the SQL and create the connection in Data Virtualization.</w:t>
      </w:r>
    </w:p>
    <w:p w14:paraId="2BD8619D" w14:textId="186DD277" w:rsidR="009610BE" w:rsidRDefault="00AB4031" w:rsidP="009610BE">
      <w:pPr>
        <w:pStyle w:val="StepList51"/>
        <w:keepLines w:val="0"/>
        <w:tabs>
          <w:tab w:val="clear" w:pos="792"/>
        </w:tabs>
        <w:spacing w:before="120"/>
        <w:rPr>
          <w:rFonts w:cs="Arial"/>
        </w:rPr>
      </w:pPr>
      <w:r w:rsidRPr="00AB4031">
        <w:rPr>
          <w:rFonts w:cs="Arial"/>
          <w:noProof/>
        </w:rPr>
        <w:drawing>
          <wp:inline distT="0" distB="0" distL="0" distR="0" wp14:anchorId="482FE1FE" wp14:editId="3E74A6B0">
            <wp:extent cx="6492240" cy="2423160"/>
            <wp:effectExtent l="0" t="0" r="0" b="254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8"/>
                    <a:stretch>
                      <a:fillRect/>
                    </a:stretch>
                  </pic:blipFill>
                  <pic:spPr>
                    <a:xfrm>
                      <a:off x="0" y="0"/>
                      <a:ext cx="6492240" cy="2423160"/>
                    </a:xfrm>
                    <a:prstGeom prst="rect">
                      <a:avLst/>
                    </a:prstGeom>
                  </pic:spPr>
                </pic:pic>
              </a:graphicData>
            </a:graphic>
          </wp:inline>
        </w:drawing>
      </w:r>
      <w:r w:rsidR="009610BE">
        <w:rPr>
          <w:rFonts w:cs="Arial"/>
        </w:rPr>
        <w:br/>
      </w:r>
    </w:p>
    <w:p w14:paraId="12E2394B" w14:textId="77777777" w:rsidR="00AB4031" w:rsidRDefault="00AB4031">
      <w:pPr>
        <w:spacing w:before="0" w:after="0"/>
        <w:rPr>
          <w:rFonts w:eastAsia="Arial Unicode MS" w:cs="Arial"/>
          <w:b/>
          <w:bCs/>
          <w:kern w:val="32"/>
          <w:sz w:val="24"/>
          <w:szCs w:val="28"/>
          <w:lang w:eastAsia="zh-CN"/>
        </w:rPr>
      </w:pPr>
      <w:r>
        <w:rPr>
          <w:rFonts w:cs="Arial"/>
          <w:b/>
          <w:bCs/>
        </w:rPr>
        <w:br w:type="page"/>
      </w:r>
    </w:p>
    <w:p w14:paraId="52ABE4E5" w14:textId="39CD4524" w:rsidR="004C4A22" w:rsidRPr="0026342B" w:rsidRDefault="004C4A22" w:rsidP="00D90981">
      <w:pPr>
        <w:pStyle w:val="Heading3"/>
        <w:rPr>
          <w:rFonts w:ascii="Arial" w:hAnsi="Arial" w:cs="Arial"/>
          <w:b/>
          <w:bCs/>
        </w:rPr>
      </w:pPr>
      <w:r w:rsidRPr="0026342B">
        <w:rPr>
          <w:rFonts w:ascii="Arial" w:hAnsi="Arial" w:cs="Arial"/>
          <w:b/>
          <w:bCs/>
        </w:rPr>
        <w:lastRenderedPageBreak/>
        <w:t xml:space="preserve">Creating virtualized tables </w:t>
      </w:r>
    </w:p>
    <w:p w14:paraId="46048E17" w14:textId="77777777" w:rsidR="0036372B" w:rsidRPr="0026342B" w:rsidRDefault="00B657B4" w:rsidP="00B657B4">
      <w:pPr>
        <w:pStyle w:val="StepList10"/>
        <w:keepLines w:val="0"/>
        <w:widowControl w:val="0"/>
        <w:numPr>
          <w:ilvl w:val="0"/>
          <w:numId w:val="23"/>
        </w:numPr>
        <w:spacing w:before="120"/>
        <w:rPr>
          <w:rFonts w:cs="Arial"/>
        </w:rPr>
      </w:pPr>
      <w:r w:rsidRPr="0026342B">
        <w:rPr>
          <w:rFonts w:cs="Arial"/>
        </w:rPr>
        <w:t xml:space="preserve">With the data sources successfully created, </w:t>
      </w:r>
      <w:r w:rsidR="0036372B" w:rsidRPr="0026342B">
        <w:rPr>
          <w:rFonts w:cs="Arial"/>
        </w:rPr>
        <w:t xml:space="preserve">the </w:t>
      </w:r>
      <w:r w:rsidRPr="0026342B">
        <w:rPr>
          <w:rFonts w:cs="Arial"/>
        </w:rPr>
        <w:t>next step is to virtualize the tables needed</w:t>
      </w:r>
      <w:r w:rsidR="0036372B" w:rsidRPr="0026342B">
        <w:rPr>
          <w:rFonts w:cs="Arial"/>
        </w:rPr>
        <w:t xml:space="preserve"> for this exercise</w:t>
      </w:r>
      <w:r w:rsidRPr="0026342B">
        <w:rPr>
          <w:rFonts w:cs="Arial"/>
        </w:rPr>
        <w:t xml:space="preserve">. </w:t>
      </w:r>
    </w:p>
    <w:p w14:paraId="343682AF" w14:textId="79989F07" w:rsidR="00B657B4" w:rsidRPr="0026342B" w:rsidRDefault="00B657B4" w:rsidP="0036372B">
      <w:pPr>
        <w:pStyle w:val="StepList10"/>
        <w:keepLines w:val="0"/>
        <w:widowControl w:val="0"/>
        <w:tabs>
          <w:tab w:val="clear" w:pos="792"/>
        </w:tabs>
        <w:spacing w:before="120"/>
        <w:ind w:firstLine="0"/>
        <w:rPr>
          <w:rFonts w:cs="Arial"/>
        </w:rPr>
      </w:pPr>
      <w:r w:rsidRPr="0026342B">
        <w:rPr>
          <w:rFonts w:cs="Arial"/>
        </w:rPr>
        <w:t xml:space="preserve">From the top left go to </w:t>
      </w:r>
      <w:r w:rsidR="00AB4031">
        <w:rPr>
          <w:rFonts w:cs="Arial"/>
          <w:color w:val="0000FF"/>
        </w:rPr>
        <w:t>SQL editor</w:t>
      </w:r>
      <w:r w:rsidRPr="0026342B">
        <w:rPr>
          <w:rFonts w:cs="Arial"/>
          <w:color w:val="0000FF"/>
        </w:rPr>
        <w:t xml:space="preserve"> </w:t>
      </w:r>
      <w:r w:rsidRPr="0026342B">
        <w:rPr>
          <w:rFonts w:cs="Arial"/>
        </w:rPr>
        <w:sym w:font="Wingdings 3" w:char="F061"/>
      </w:r>
      <w:r w:rsidRPr="0026342B">
        <w:rPr>
          <w:rFonts w:cs="Arial"/>
        </w:rPr>
        <w:t xml:space="preserve"> </w:t>
      </w:r>
      <w:r w:rsidRPr="0026342B">
        <w:rPr>
          <w:rFonts w:cs="Arial"/>
          <w:color w:val="0000FF"/>
        </w:rPr>
        <w:t>Virtualize</w:t>
      </w:r>
      <w:r w:rsidR="003744C9">
        <w:rPr>
          <w:rFonts w:cs="Arial"/>
          <w:color w:val="0000FF"/>
        </w:rPr>
        <w:t>.</w:t>
      </w:r>
    </w:p>
    <w:p w14:paraId="5E661D19" w14:textId="651C98E6" w:rsidR="00E347AC" w:rsidRPr="0026342B" w:rsidRDefault="00AB4031" w:rsidP="00AB4031">
      <w:pPr>
        <w:pStyle w:val="StepList10"/>
        <w:keepLines w:val="0"/>
        <w:widowControl w:val="0"/>
        <w:tabs>
          <w:tab w:val="clear" w:pos="792"/>
        </w:tabs>
        <w:spacing w:before="120"/>
        <w:ind w:firstLine="0"/>
        <w:rPr>
          <w:rFonts w:cs="Arial"/>
        </w:rPr>
      </w:pPr>
      <w:r w:rsidRPr="00AB4031">
        <w:rPr>
          <w:noProof/>
        </w:rPr>
        <w:t xml:space="preserve"> </w:t>
      </w:r>
      <w:r w:rsidRPr="00AB4031">
        <w:rPr>
          <w:rFonts w:cs="Arial"/>
          <w:noProof/>
        </w:rPr>
        <w:drawing>
          <wp:inline distT="0" distB="0" distL="0" distR="0" wp14:anchorId="22E63184" wp14:editId="23007F33">
            <wp:extent cx="1769341" cy="2345267"/>
            <wp:effectExtent l="0" t="0" r="0" b="4445"/>
            <wp:docPr id="55" name="Picture 55"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application&#10;&#10;Description automatically generated"/>
                    <pic:cNvPicPr/>
                  </pic:nvPicPr>
                  <pic:blipFill>
                    <a:blip r:embed="rId19"/>
                    <a:stretch>
                      <a:fillRect/>
                    </a:stretch>
                  </pic:blipFill>
                  <pic:spPr>
                    <a:xfrm>
                      <a:off x="0" y="0"/>
                      <a:ext cx="1776460" cy="2354703"/>
                    </a:xfrm>
                    <a:prstGeom prst="rect">
                      <a:avLst/>
                    </a:prstGeom>
                  </pic:spPr>
                </pic:pic>
              </a:graphicData>
            </a:graphic>
          </wp:inline>
        </w:drawing>
      </w:r>
    </w:p>
    <w:p w14:paraId="4CC5C84D" w14:textId="0BF1FD99" w:rsidR="005B2AB3" w:rsidRPr="0026342B" w:rsidRDefault="00B67898" w:rsidP="004C042B">
      <w:pPr>
        <w:pStyle w:val="StepList10"/>
        <w:keepLines w:val="0"/>
        <w:widowControl w:val="0"/>
        <w:numPr>
          <w:ilvl w:val="0"/>
          <w:numId w:val="23"/>
        </w:numPr>
        <w:spacing w:before="120"/>
        <w:rPr>
          <w:rFonts w:cs="Arial"/>
        </w:rPr>
      </w:pPr>
      <w:r w:rsidRPr="0026342B">
        <w:rPr>
          <w:rFonts w:cs="Arial"/>
        </w:rPr>
        <w:t>In the s</w:t>
      </w:r>
      <w:r w:rsidR="005B2AB3" w:rsidRPr="0026342B">
        <w:rPr>
          <w:rFonts w:cs="Arial"/>
        </w:rPr>
        <w:t>earch</w:t>
      </w:r>
      <w:r w:rsidRPr="0026342B">
        <w:rPr>
          <w:rFonts w:cs="Arial"/>
        </w:rPr>
        <w:t xml:space="preserve"> bar, enter</w:t>
      </w:r>
      <w:r w:rsidR="004D6F86" w:rsidRPr="0026342B">
        <w:rPr>
          <w:rFonts w:cs="Arial"/>
        </w:rPr>
        <w:t xml:space="preserve"> </w:t>
      </w:r>
      <w:r w:rsidR="00620940" w:rsidRPr="0026342B">
        <w:rPr>
          <w:rFonts w:cs="Arial"/>
        </w:rPr>
        <w:t xml:space="preserve">the </w:t>
      </w:r>
      <w:r w:rsidR="00E85FDA" w:rsidRPr="0026342B">
        <w:rPr>
          <w:rFonts w:cs="Arial"/>
        </w:rPr>
        <w:t>string</w:t>
      </w:r>
      <w:r w:rsidR="005B2AB3" w:rsidRPr="0026342B">
        <w:rPr>
          <w:rFonts w:cs="Arial"/>
        </w:rPr>
        <w:t xml:space="preserve"> </w:t>
      </w:r>
      <w:r w:rsidR="004D6F86" w:rsidRPr="0026342B">
        <w:rPr>
          <w:rFonts w:cs="Arial"/>
          <w:color w:val="0000FF"/>
        </w:rPr>
        <w:t>STOCK</w:t>
      </w:r>
      <w:r w:rsidRPr="0026342B">
        <w:rPr>
          <w:rFonts w:cs="Arial"/>
        </w:rPr>
        <w:t xml:space="preserve"> and click the search icon (magnifying glass)</w:t>
      </w:r>
      <w:r w:rsidR="003744C9">
        <w:rPr>
          <w:rFonts w:cs="Arial"/>
        </w:rPr>
        <w:t>.</w:t>
      </w:r>
    </w:p>
    <w:p w14:paraId="4194586B" w14:textId="16E0EF08" w:rsidR="005B2AB3" w:rsidRPr="0026342B" w:rsidRDefault="00DE0947" w:rsidP="005B2AB3">
      <w:pPr>
        <w:pStyle w:val="StepList10"/>
        <w:keepLines w:val="0"/>
        <w:widowControl w:val="0"/>
        <w:tabs>
          <w:tab w:val="clear" w:pos="792"/>
        </w:tabs>
        <w:spacing w:before="120"/>
        <w:ind w:firstLine="0"/>
        <w:rPr>
          <w:rFonts w:cs="Arial"/>
          <w:noProof/>
        </w:rPr>
      </w:pPr>
      <w:r w:rsidRPr="0026342B">
        <w:rPr>
          <w:rFonts w:cs="Arial"/>
          <w:noProof/>
        </w:rPr>
        <w:t xml:space="preserve"> </w:t>
      </w:r>
      <w:r w:rsidRPr="0026342B">
        <w:rPr>
          <w:rFonts w:cs="Arial"/>
          <w:noProof/>
        </w:rPr>
        <w:drawing>
          <wp:inline distT="0" distB="0" distL="0" distR="0" wp14:anchorId="4C5FE129" wp14:editId="337CFDC3">
            <wp:extent cx="3357498" cy="19812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8060" cy="2034639"/>
                    </a:xfrm>
                    <a:prstGeom prst="rect">
                      <a:avLst/>
                    </a:prstGeom>
                  </pic:spPr>
                </pic:pic>
              </a:graphicData>
            </a:graphic>
          </wp:inline>
        </w:drawing>
      </w:r>
    </w:p>
    <w:p w14:paraId="71A1D3BB" w14:textId="0ACC48DA" w:rsidR="00225693" w:rsidRPr="0026342B" w:rsidRDefault="00620940" w:rsidP="004C042B">
      <w:pPr>
        <w:pStyle w:val="StepList10"/>
        <w:keepLines w:val="0"/>
        <w:widowControl w:val="0"/>
        <w:numPr>
          <w:ilvl w:val="0"/>
          <w:numId w:val="23"/>
        </w:numPr>
        <w:spacing w:before="120"/>
        <w:rPr>
          <w:rFonts w:cs="Arial"/>
        </w:rPr>
      </w:pPr>
      <w:r w:rsidRPr="0026342B">
        <w:rPr>
          <w:rFonts w:cs="Arial"/>
        </w:rPr>
        <w:t>Click</w:t>
      </w:r>
      <w:r w:rsidR="00225693" w:rsidRPr="0026342B">
        <w:rPr>
          <w:rFonts w:cs="Arial"/>
        </w:rPr>
        <w:t xml:space="preserve"> the</w:t>
      </w:r>
      <w:r w:rsidRPr="0026342B">
        <w:rPr>
          <w:rFonts w:cs="Arial"/>
        </w:rPr>
        <w:t xml:space="preserve"> </w:t>
      </w:r>
      <w:r w:rsidR="00DE0947" w:rsidRPr="0026342B">
        <w:rPr>
          <w:rFonts w:cs="Arial"/>
          <w:color w:val="0000FF"/>
        </w:rPr>
        <w:t>gear</w:t>
      </w:r>
      <w:r w:rsidR="00DE0947" w:rsidRPr="0026342B">
        <w:rPr>
          <w:rFonts w:cs="Arial"/>
        </w:rPr>
        <w:t>, then select</w:t>
      </w:r>
      <w:r w:rsidR="00225693" w:rsidRPr="0026342B">
        <w:rPr>
          <w:rFonts w:cs="Arial"/>
        </w:rPr>
        <w:t xml:space="preserve"> </w:t>
      </w:r>
      <w:r w:rsidR="00DE0947" w:rsidRPr="0026342B">
        <w:rPr>
          <w:rFonts w:cs="Arial"/>
          <w:color w:val="0000FF"/>
        </w:rPr>
        <w:t>Group tables with identical names</w:t>
      </w:r>
      <w:r w:rsidR="003744C9">
        <w:rPr>
          <w:rFonts w:cs="Arial"/>
          <w:color w:val="0000FF"/>
        </w:rPr>
        <w:t>.</w:t>
      </w:r>
      <w:r w:rsidR="005F5207" w:rsidRPr="0026342B">
        <w:rPr>
          <w:rFonts w:cs="Arial"/>
          <w:color w:val="0000FF"/>
        </w:rPr>
        <w:br/>
      </w:r>
      <w:r w:rsidR="005F5207" w:rsidRPr="0026342B">
        <w:rPr>
          <w:rFonts w:cs="Arial"/>
          <w:noProof/>
        </w:rPr>
        <w:drawing>
          <wp:inline distT="0" distB="0" distL="0" distR="0" wp14:anchorId="0A72E4F4" wp14:editId="168EBBAD">
            <wp:extent cx="2277533" cy="1016484"/>
            <wp:effectExtent l="0" t="0" r="0" b="0"/>
            <wp:docPr id="53" name="Picture 5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lose up of a sign&#10;&#10;Description automatically generated"/>
                    <pic:cNvPicPr/>
                  </pic:nvPicPr>
                  <pic:blipFill>
                    <a:blip r:embed="rId21"/>
                    <a:stretch>
                      <a:fillRect/>
                    </a:stretch>
                  </pic:blipFill>
                  <pic:spPr>
                    <a:xfrm>
                      <a:off x="0" y="0"/>
                      <a:ext cx="2379648" cy="1062059"/>
                    </a:xfrm>
                    <a:prstGeom prst="rect">
                      <a:avLst/>
                    </a:prstGeom>
                  </pic:spPr>
                </pic:pic>
              </a:graphicData>
            </a:graphic>
          </wp:inline>
        </w:drawing>
      </w:r>
    </w:p>
    <w:p w14:paraId="3C1DF2A3" w14:textId="2E908E5D" w:rsidR="00435E5D" w:rsidRPr="0026342B" w:rsidRDefault="00620940" w:rsidP="00225693">
      <w:pPr>
        <w:pStyle w:val="StepList10"/>
        <w:keepLines w:val="0"/>
        <w:widowControl w:val="0"/>
        <w:tabs>
          <w:tab w:val="clear" w:pos="792"/>
        </w:tabs>
        <w:spacing w:before="120"/>
        <w:ind w:firstLine="0"/>
        <w:rPr>
          <w:rFonts w:cs="Arial"/>
          <w:noProof/>
        </w:rPr>
      </w:pPr>
      <w:r w:rsidRPr="0026342B">
        <w:rPr>
          <w:rFonts w:cs="Arial"/>
        </w:rPr>
        <w:t xml:space="preserve">This uses the DV feature of “Schema Folding” which groups tables with the same names across data sources and shows them as a single </w:t>
      </w:r>
      <w:r w:rsidR="008C229A" w:rsidRPr="0026342B">
        <w:rPr>
          <w:rFonts w:cs="Arial"/>
        </w:rPr>
        <w:t>“</w:t>
      </w:r>
      <w:r w:rsidRPr="0026342B">
        <w:rPr>
          <w:rFonts w:cs="Arial"/>
        </w:rPr>
        <w:t>table</w:t>
      </w:r>
      <w:r w:rsidR="008C229A" w:rsidRPr="0026342B">
        <w:rPr>
          <w:rFonts w:cs="Arial"/>
        </w:rPr>
        <w:t>” selection</w:t>
      </w:r>
      <w:r w:rsidRPr="0026342B">
        <w:rPr>
          <w:rFonts w:cs="Arial"/>
        </w:rPr>
        <w:t xml:space="preserve">. </w:t>
      </w:r>
      <w:r w:rsidR="005B0236" w:rsidRPr="0026342B">
        <w:rPr>
          <w:rFonts w:cs="Arial"/>
        </w:rPr>
        <w:t xml:space="preserve">(Notice how two tables called </w:t>
      </w:r>
      <w:r w:rsidR="005B0236" w:rsidRPr="0026342B">
        <w:rPr>
          <w:rFonts w:cs="Arial"/>
          <w:color w:val="0000FF"/>
        </w:rPr>
        <w:t>CUSTOMER_TRANSACTIONS</w:t>
      </w:r>
      <w:r w:rsidR="005B0236" w:rsidRPr="0026342B">
        <w:rPr>
          <w:rFonts w:cs="Arial"/>
        </w:rPr>
        <w:t xml:space="preserve"> from to different databases are treated as one.)</w:t>
      </w:r>
      <w:r w:rsidR="00DE0947" w:rsidRPr="0026342B">
        <w:rPr>
          <w:rFonts w:cs="Arial"/>
          <w:noProof/>
        </w:rPr>
        <w:t xml:space="preserve"> </w:t>
      </w:r>
    </w:p>
    <w:p w14:paraId="0BFC0395" w14:textId="77777777" w:rsidR="00077027" w:rsidRDefault="00077027">
      <w:pPr>
        <w:spacing w:before="0" w:after="0"/>
        <w:rPr>
          <w:rFonts w:cs="Arial"/>
          <w:szCs w:val="22"/>
        </w:rPr>
      </w:pPr>
      <w:r>
        <w:rPr>
          <w:rFonts w:cs="Arial"/>
        </w:rPr>
        <w:br w:type="page"/>
      </w:r>
    </w:p>
    <w:p w14:paraId="73C53C9C" w14:textId="0E812884" w:rsidR="00435E5D" w:rsidRPr="0026342B" w:rsidRDefault="00225693" w:rsidP="00435E5D">
      <w:pPr>
        <w:pStyle w:val="StepList10"/>
        <w:keepLines w:val="0"/>
        <w:widowControl w:val="0"/>
        <w:numPr>
          <w:ilvl w:val="0"/>
          <w:numId w:val="23"/>
        </w:numPr>
        <w:spacing w:before="120"/>
        <w:rPr>
          <w:rFonts w:cs="Arial"/>
        </w:rPr>
      </w:pPr>
      <w:r w:rsidRPr="0026342B">
        <w:rPr>
          <w:rFonts w:cs="Arial"/>
        </w:rPr>
        <w:lastRenderedPageBreak/>
        <w:t>Se</w:t>
      </w:r>
      <w:r w:rsidR="00A919D6" w:rsidRPr="0026342B">
        <w:rPr>
          <w:rFonts w:cs="Arial"/>
        </w:rPr>
        <w:t>lect tables:</w:t>
      </w:r>
      <w:r w:rsidRPr="0026342B">
        <w:rPr>
          <w:rFonts w:cs="Arial"/>
        </w:rPr>
        <w:t xml:space="preserve"> </w:t>
      </w:r>
      <w:r w:rsidRPr="0026342B">
        <w:rPr>
          <w:rFonts w:cs="Arial"/>
          <w:color w:val="0000FF"/>
        </w:rPr>
        <w:t>CUSTOMER_TRANSACTIONS</w:t>
      </w:r>
      <w:r w:rsidRPr="0026342B">
        <w:rPr>
          <w:rFonts w:cs="Arial"/>
        </w:rPr>
        <w:t xml:space="preserve"> </w:t>
      </w:r>
      <w:r w:rsidR="00A919D6" w:rsidRPr="0026342B">
        <w:rPr>
          <w:rFonts w:cs="Arial"/>
        </w:rPr>
        <w:t>and</w:t>
      </w:r>
      <w:r w:rsidRPr="0026342B">
        <w:rPr>
          <w:rFonts w:cs="Arial"/>
        </w:rPr>
        <w:t xml:space="preserve"> </w:t>
      </w:r>
      <w:r w:rsidRPr="0026342B">
        <w:rPr>
          <w:rFonts w:cs="Arial"/>
          <w:color w:val="0000FF"/>
        </w:rPr>
        <w:t>STOCK_SYMBOLS</w:t>
      </w:r>
      <w:r w:rsidRPr="0026342B">
        <w:rPr>
          <w:rFonts w:cs="Arial"/>
        </w:rPr>
        <w:t xml:space="preserve"> </w:t>
      </w:r>
      <w:r w:rsidR="00435E5D" w:rsidRPr="0026342B">
        <w:rPr>
          <w:rFonts w:cs="Arial"/>
        </w:rPr>
        <w:sym w:font="Wingdings 3" w:char="F061"/>
      </w:r>
      <w:r w:rsidR="00A919D6" w:rsidRPr="0026342B">
        <w:rPr>
          <w:rFonts w:cs="Arial"/>
        </w:rPr>
        <w:t>C</w:t>
      </w:r>
      <w:r w:rsidRPr="0026342B">
        <w:rPr>
          <w:rFonts w:cs="Arial"/>
        </w:rPr>
        <w:t xml:space="preserve">lick </w:t>
      </w:r>
      <w:r w:rsidR="007D3830" w:rsidRPr="0026342B">
        <w:rPr>
          <w:rFonts w:cs="Arial"/>
          <w:color w:val="0000FF"/>
        </w:rPr>
        <w:t>Add to cart</w:t>
      </w:r>
      <w:r w:rsidR="00435E5D" w:rsidRPr="0026342B">
        <w:rPr>
          <w:rFonts w:cs="Arial"/>
        </w:rPr>
        <w:t xml:space="preserve"> </w:t>
      </w:r>
      <w:r w:rsidR="00435E5D" w:rsidRPr="0026342B">
        <w:rPr>
          <w:rFonts w:cs="Arial"/>
        </w:rPr>
        <w:sym w:font="Wingdings 3" w:char="F061"/>
      </w:r>
    </w:p>
    <w:p w14:paraId="073EB426" w14:textId="3A5603D4" w:rsidR="00F55E54" w:rsidRPr="0026342B" w:rsidRDefault="002873EC" w:rsidP="00435E5D">
      <w:pPr>
        <w:pStyle w:val="StepList10"/>
        <w:keepLines w:val="0"/>
        <w:widowControl w:val="0"/>
        <w:tabs>
          <w:tab w:val="clear" w:pos="792"/>
        </w:tabs>
        <w:spacing w:before="120"/>
        <w:ind w:firstLine="0"/>
        <w:rPr>
          <w:rFonts w:cs="Arial"/>
        </w:rPr>
      </w:pPr>
      <w:r w:rsidRPr="0026342B">
        <w:rPr>
          <w:rFonts w:cs="Arial"/>
          <w:color w:val="0000FF"/>
        </w:rPr>
        <w:t>View cart</w:t>
      </w:r>
      <w:r w:rsidR="003744C9">
        <w:rPr>
          <w:rFonts w:cs="Arial"/>
        </w:rPr>
        <w:t>.</w:t>
      </w:r>
      <w:r w:rsidR="00435E5D" w:rsidRPr="0026342B">
        <w:rPr>
          <w:rFonts w:cs="Arial"/>
        </w:rPr>
        <w:t xml:space="preserve"> </w:t>
      </w:r>
    </w:p>
    <w:p w14:paraId="38FCD7D9" w14:textId="22DD9BAB" w:rsidR="00435E5D" w:rsidRPr="0026342B" w:rsidRDefault="00E61FB3" w:rsidP="00435E5D">
      <w:pPr>
        <w:pStyle w:val="StepList10"/>
        <w:keepLines w:val="0"/>
        <w:widowControl w:val="0"/>
        <w:tabs>
          <w:tab w:val="clear" w:pos="792"/>
        </w:tabs>
        <w:spacing w:before="120"/>
        <w:ind w:firstLine="0"/>
        <w:rPr>
          <w:rFonts w:cs="Arial"/>
          <w:noProof/>
        </w:rPr>
      </w:pPr>
      <w:r w:rsidRPr="0026342B">
        <w:rPr>
          <w:rFonts w:cs="Arial"/>
          <w:noProof/>
        </w:rPr>
        <w:t xml:space="preserve"> </w:t>
      </w:r>
      <w:r w:rsidR="00AB4031" w:rsidRPr="00AB4031">
        <w:rPr>
          <w:rFonts w:cs="Arial"/>
          <w:noProof/>
        </w:rPr>
        <w:drawing>
          <wp:inline distT="0" distB="0" distL="0" distR="0" wp14:anchorId="2D015D04" wp14:editId="2830AAB9">
            <wp:extent cx="2572476" cy="1707687"/>
            <wp:effectExtent l="0" t="0" r="5715"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22"/>
                    <a:stretch>
                      <a:fillRect/>
                    </a:stretch>
                  </pic:blipFill>
                  <pic:spPr>
                    <a:xfrm>
                      <a:off x="0" y="0"/>
                      <a:ext cx="2617649" cy="1737674"/>
                    </a:xfrm>
                    <a:prstGeom prst="rect">
                      <a:avLst/>
                    </a:prstGeom>
                  </pic:spPr>
                </pic:pic>
              </a:graphicData>
            </a:graphic>
          </wp:inline>
        </w:drawing>
      </w:r>
      <w:r w:rsidR="00AB4031" w:rsidRPr="00AB4031">
        <w:rPr>
          <w:rFonts w:cs="Arial"/>
          <w:noProof/>
        </w:rPr>
        <w:t xml:space="preserve"> </w:t>
      </w:r>
      <w:r w:rsidR="00AB4031" w:rsidRPr="00AB4031">
        <w:rPr>
          <w:rFonts w:cs="Arial"/>
          <w:noProof/>
        </w:rPr>
        <w:drawing>
          <wp:inline distT="0" distB="0" distL="0" distR="0" wp14:anchorId="4D4D4134" wp14:editId="5391FE82">
            <wp:extent cx="1144514" cy="1271241"/>
            <wp:effectExtent l="0" t="0" r="0" b="0"/>
            <wp:docPr id="451" name="Picture 4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Diagram&#10;&#10;Description automatically generated"/>
                    <pic:cNvPicPr/>
                  </pic:nvPicPr>
                  <pic:blipFill>
                    <a:blip r:embed="rId23"/>
                    <a:stretch>
                      <a:fillRect/>
                    </a:stretch>
                  </pic:blipFill>
                  <pic:spPr>
                    <a:xfrm>
                      <a:off x="0" y="0"/>
                      <a:ext cx="1203132" cy="1336350"/>
                    </a:xfrm>
                    <a:prstGeom prst="rect">
                      <a:avLst/>
                    </a:prstGeom>
                  </pic:spPr>
                </pic:pic>
              </a:graphicData>
            </a:graphic>
          </wp:inline>
        </w:drawing>
      </w:r>
      <w:r w:rsidR="00AB4031" w:rsidRPr="00AB4031">
        <w:rPr>
          <w:rFonts w:cs="Arial"/>
          <w:noProof/>
        </w:rPr>
        <w:t xml:space="preserve"> </w:t>
      </w:r>
    </w:p>
    <w:p w14:paraId="63DF161E" w14:textId="57A374BC" w:rsidR="00034D2E" w:rsidRPr="0026342B" w:rsidRDefault="00D66474" w:rsidP="00CB511A">
      <w:pPr>
        <w:pStyle w:val="StepList10"/>
        <w:keepLines w:val="0"/>
        <w:widowControl w:val="0"/>
        <w:numPr>
          <w:ilvl w:val="0"/>
          <w:numId w:val="23"/>
        </w:numPr>
        <w:spacing w:before="120"/>
        <w:rPr>
          <w:rFonts w:cs="Arial"/>
        </w:rPr>
      </w:pPr>
      <w:r w:rsidRPr="0026342B">
        <w:rPr>
          <w:rFonts w:cs="Arial"/>
        </w:rPr>
        <w:t xml:space="preserve">In the </w:t>
      </w:r>
      <w:r w:rsidR="00AB3B01" w:rsidRPr="0026342B">
        <w:rPr>
          <w:rFonts w:cs="Arial"/>
          <w:color w:val="0000FF"/>
        </w:rPr>
        <w:t>Review car</w:t>
      </w:r>
      <w:r w:rsidR="007C5DCA" w:rsidRPr="0026342B">
        <w:rPr>
          <w:rFonts w:cs="Arial"/>
          <w:color w:val="0000FF"/>
        </w:rPr>
        <w:t>t</w:t>
      </w:r>
      <w:r w:rsidR="00AB3B01" w:rsidRPr="0026342B">
        <w:rPr>
          <w:rFonts w:cs="Arial"/>
          <w:color w:val="0000FF"/>
        </w:rPr>
        <w:t xml:space="preserve"> and Virtualize tables</w:t>
      </w:r>
      <w:r w:rsidRPr="0026342B">
        <w:rPr>
          <w:rFonts w:cs="Arial"/>
        </w:rPr>
        <w:t xml:space="preserve"> section</w:t>
      </w:r>
      <w:r w:rsidR="00663980" w:rsidRPr="0026342B">
        <w:rPr>
          <w:rFonts w:cs="Arial"/>
        </w:rPr>
        <w:t>,</w:t>
      </w:r>
      <w:r w:rsidRPr="0026342B">
        <w:rPr>
          <w:rFonts w:cs="Arial"/>
        </w:rPr>
        <w:t xml:space="preserve"> select button </w:t>
      </w:r>
      <w:r w:rsidRPr="0026342B">
        <w:rPr>
          <w:rFonts w:cs="Arial"/>
          <w:color w:val="0000FF"/>
        </w:rPr>
        <w:t>My virtualized data</w:t>
      </w:r>
      <w:r w:rsidR="00CB511A" w:rsidRPr="0026342B">
        <w:rPr>
          <w:rFonts w:cs="Arial"/>
          <w:color w:val="0000FF"/>
        </w:rPr>
        <w:t xml:space="preserve"> </w:t>
      </w:r>
      <w:r w:rsidR="00B676E0" w:rsidRPr="0026342B">
        <w:rPr>
          <w:rFonts w:cs="Arial"/>
        </w:rPr>
        <w:sym w:font="Wingdings 3" w:char="F061"/>
      </w:r>
      <w:r w:rsidRPr="0026342B">
        <w:rPr>
          <w:rFonts w:cs="Arial"/>
        </w:rPr>
        <w:t>Uncheck box</w:t>
      </w:r>
      <w:r w:rsidRPr="0026342B">
        <w:rPr>
          <w:rFonts w:cs="Arial"/>
          <w:color w:val="0000FF"/>
        </w:rPr>
        <w:t xml:space="preserve"> Submit to catalog</w:t>
      </w:r>
      <w:r w:rsidR="009651DC" w:rsidRPr="0026342B">
        <w:rPr>
          <w:rFonts w:cs="Arial"/>
          <w:color w:val="0000FF"/>
        </w:rPr>
        <w:t xml:space="preserve"> </w:t>
      </w:r>
      <w:r w:rsidR="00B676E0" w:rsidRPr="0026342B">
        <w:rPr>
          <w:rFonts w:cs="Arial"/>
        </w:rPr>
        <w:sym w:font="Wingdings 3" w:char="F061"/>
      </w:r>
      <w:r w:rsidR="009651DC" w:rsidRPr="0026342B">
        <w:rPr>
          <w:rFonts w:cs="Arial"/>
        </w:rPr>
        <w:t xml:space="preserve"> </w:t>
      </w:r>
      <w:r w:rsidRPr="0026342B">
        <w:rPr>
          <w:rFonts w:cs="Arial"/>
        </w:rPr>
        <w:t xml:space="preserve">Click </w:t>
      </w:r>
      <w:r w:rsidR="00CC7B24" w:rsidRPr="0026342B">
        <w:rPr>
          <w:rFonts w:cs="Arial"/>
          <w:color w:val="0000FF"/>
        </w:rPr>
        <w:t>Virtualize</w:t>
      </w:r>
      <w:r w:rsidR="00442DC7">
        <w:rPr>
          <w:rFonts w:cs="Arial"/>
          <w:color w:val="0000FF"/>
        </w:rPr>
        <w:t>.</w:t>
      </w:r>
      <w:r w:rsidR="00D660BB" w:rsidRPr="0026342B">
        <w:rPr>
          <w:rFonts w:cs="Arial"/>
          <w:color w:val="0000FF"/>
        </w:rPr>
        <w:t xml:space="preserve"> </w:t>
      </w:r>
    </w:p>
    <w:p w14:paraId="4DEFEECD" w14:textId="43305656" w:rsidR="00B676E0" w:rsidRPr="0026342B" w:rsidRDefault="00B676E0" w:rsidP="00B676E0">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27E20064" wp14:editId="16F19BAC">
            <wp:extent cx="5849585" cy="1017270"/>
            <wp:effectExtent l="0" t="0" r="0" b="0"/>
            <wp:docPr id="21" name="Picture 21"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lock, meter&#10;&#10;Description automatically generated"/>
                    <pic:cNvPicPr/>
                  </pic:nvPicPr>
                  <pic:blipFill>
                    <a:blip r:embed="rId24"/>
                    <a:stretch>
                      <a:fillRect/>
                    </a:stretch>
                  </pic:blipFill>
                  <pic:spPr>
                    <a:xfrm>
                      <a:off x="0" y="0"/>
                      <a:ext cx="5883213" cy="1023118"/>
                    </a:xfrm>
                    <a:prstGeom prst="rect">
                      <a:avLst/>
                    </a:prstGeom>
                  </pic:spPr>
                </pic:pic>
              </a:graphicData>
            </a:graphic>
          </wp:inline>
        </w:drawing>
      </w:r>
    </w:p>
    <w:p w14:paraId="6C9531F6" w14:textId="422E9620" w:rsidR="00B676E0" w:rsidRPr="0026342B" w:rsidRDefault="00B676E0" w:rsidP="006545BD">
      <w:pPr>
        <w:pStyle w:val="StepList10"/>
        <w:keepLines w:val="0"/>
        <w:widowControl w:val="0"/>
        <w:numPr>
          <w:ilvl w:val="0"/>
          <w:numId w:val="23"/>
        </w:numPr>
        <w:spacing w:before="120"/>
        <w:rPr>
          <w:rFonts w:cs="Arial"/>
        </w:rPr>
      </w:pPr>
      <w:r w:rsidRPr="0026342B">
        <w:rPr>
          <w:rFonts w:cs="Arial"/>
        </w:rPr>
        <w:t xml:space="preserve">Notice the </w:t>
      </w:r>
      <w:r w:rsidRPr="0026342B">
        <w:rPr>
          <w:rFonts w:cs="Arial"/>
          <w:b/>
          <w:bCs/>
        </w:rPr>
        <w:t>two</w:t>
      </w:r>
      <w:r w:rsidRPr="0026342B">
        <w:rPr>
          <w:rFonts w:cs="Arial"/>
        </w:rPr>
        <w:t xml:space="preserve"> virtual tables you just created, which are actually comprised of three different tables in three databases in</w:t>
      </w:r>
      <w:r w:rsidR="007A596A">
        <w:rPr>
          <w:rFonts w:cs="Arial"/>
        </w:rPr>
        <w:t xml:space="preserve"> the</w:t>
      </w:r>
      <w:r w:rsidRPr="0026342B">
        <w:rPr>
          <w:rFonts w:cs="Arial"/>
        </w:rPr>
        <w:t xml:space="preserve"> IBM Cloud. The CUSTOMER_TRANSACTIONS virtual table is a schema folded table pointing to </w:t>
      </w:r>
      <w:r w:rsidRPr="0026342B">
        <w:rPr>
          <w:rFonts w:cs="Arial"/>
          <w:b/>
          <w:bCs/>
        </w:rPr>
        <w:t>two</w:t>
      </w:r>
      <w:r w:rsidRPr="0026342B">
        <w:rPr>
          <w:rFonts w:cs="Arial"/>
        </w:rPr>
        <w:t xml:space="preserve"> remote Db2 Warehouse tables and the STOCK_SYMBOLS virtual table points to </w:t>
      </w:r>
      <w:r w:rsidRPr="0026342B">
        <w:rPr>
          <w:rFonts w:cs="Arial"/>
          <w:b/>
          <w:bCs/>
        </w:rPr>
        <w:t>single</w:t>
      </w:r>
      <w:r w:rsidRPr="0026342B">
        <w:rPr>
          <w:rFonts w:cs="Arial"/>
        </w:rPr>
        <w:t xml:space="preserve"> table in the </w:t>
      </w:r>
      <w:r w:rsidR="009709E4">
        <w:rPr>
          <w:rFonts w:cs="Arial"/>
        </w:rPr>
        <w:t>PostgreSQL</w:t>
      </w:r>
      <w:r w:rsidRPr="0026342B">
        <w:rPr>
          <w:rFonts w:cs="Arial"/>
        </w:rPr>
        <w:t xml:space="preserve"> database.</w:t>
      </w:r>
    </w:p>
    <w:p w14:paraId="6F09EDA1" w14:textId="2DAA1426" w:rsidR="00303BE5" w:rsidRPr="0026342B" w:rsidRDefault="00663980" w:rsidP="006545BD">
      <w:pPr>
        <w:pStyle w:val="StepList10"/>
        <w:keepLines w:val="0"/>
        <w:widowControl w:val="0"/>
        <w:tabs>
          <w:tab w:val="clear" w:pos="792"/>
        </w:tabs>
        <w:spacing w:before="120"/>
        <w:ind w:firstLine="0"/>
        <w:rPr>
          <w:rFonts w:cs="Arial"/>
        </w:rPr>
      </w:pPr>
      <w:r w:rsidRPr="0026342B">
        <w:rPr>
          <w:rFonts w:cs="Arial"/>
        </w:rPr>
        <w:t>C</w:t>
      </w:r>
      <w:r w:rsidR="00303BE5" w:rsidRPr="0026342B">
        <w:rPr>
          <w:rFonts w:cs="Arial"/>
        </w:rPr>
        <w:t xml:space="preserve">lick </w:t>
      </w:r>
      <w:r w:rsidR="00303BE5" w:rsidRPr="0026342B">
        <w:rPr>
          <w:rFonts w:cs="Arial"/>
          <w:color w:val="0000FF"/>
        </w:rPr>
        <w:t>View my virtualized data</w:t>
      </w:r>
      <w:r w:rsidR="007A596A">
        <w:rPr>
          <w:rFonts w:cs="Arial"/>
          <w:color w:val="0000FF"/>
        </w:rPr>
        <w:t>.</w:t>
      </w:r>
    </w:p>
    <w:p w14:paraId="70AE75F6" w14:textId="0444EBD0" w:rsidR="00532106" w:rsidRPr="0026342B" w:rsidRDefault="00136BCD" w:rsidP="00532106">
      <w:pPr>
        <w:pStyle w:val="StepList10"/>
        <w:keepLines w:val="0"/>
        <w:widowControl w:val="0"/>
        <w:tabs>
          <w:tab w:val="clear" w:pos="792"/>
        </w:tabs>
        <w:spacing w:before="120"/>
        <w:ind w:firstLine="0"/>
        <w:rPr>
          <w:rFonts w:cs="Arial"/>
        </w:rPr>
      </w:pPr>
      <w:r w:rsidRPr="0026342B">
        <w:rPr>
          <w:rFonts w:cs="Arial"/>
          <w:noProof/>
        </w:rPr>
        <w:t xml:space="preserve"> </w:t>
      </w:r>
      <w:r w:rsidR="00B676E0" w:rsidRPr="0026342B">
        <w:rPr>
          <w:rFonts w:cs="Arial"/>
          <w:noProof/>
        </w:rPr>
        <w:drawing>
          <wp:inline distT="0" distB="0" distL="0" distR="0" wp14:anchorId="18FB983E" wp14:editId="66CDD9CC">
            <wp:extent cx="3760301" cy="1607984"/>
            <wp:effectExtent l="0" t="0" r="0" b="508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25"/>
                    <a:stretch>
                      <a:fillRect/>
                    </a:stretch>
                  </pic:blipFill>
                  <pic:spPr>
                    <a:xfrm>
                      <a:off x="0" y="0"/>
                      <a:ext cx="3855399" cy="1648650"/>
                    </a:xfrm>
                    <a:prstGeom prst="rect">
                      <a:avLst/>
                    </a:prstGeom>
                  </pic:spPr>
                </pic:pic>
              </a:graphicData>
            </a:graphic>
          </wp:inline>
        </w:drawing>
      </w:r>
    </w:p>
    <w:p w14:paraId="6E83B985" w14:textId="6A2831F0" w:rsidR="00102276" w:rsidRPr="0026342B" w:rsidRDefault="00102276" w:rsidP="006E26B6">
      <w:pPr>
        <w:pStyle w:val="StepList10"/>
        <w:keepLines w:val="0"/>
        <w:widowControl w:val="0"/>
        <w:numPr>
          <w:ilvl w:val="0"/>
          <w:numId w:val="23"/>
        </w:numPr>
        <w:spacing w:before="120"/>
        <w:rPr>
          <w:rFonts w:cs="Arial"/>
        </w:rPr>
      </w:pPr>
      <w:r w:rsidRPr="0026342B">
        <w:rPr>
          <w:rFonts w:cs="Arial"/>
        </w:rPr>
        <w:t>You will</w:t>
      </w:r>
      <w:r w:rsidR="006E26B6" w:rsidRPr="0026342B">
        <w:rPr>
          <w:rFonts w:cs="Arial"/>
        </w:rPr>
        <w:t xml:space="preserve"> now</w:t>
      </w:r>
      <w:r w:rsidRPr="0026342B">
        <w:rPr>
          <w:rFonts w:cs="Arial"/>
        </w:rPr>
        <w:t xml:space="preserve"> be creating a virtualized view of these virtualized tables using the SQL editor</w:t>
      </w:r>
      <w:r w:rsidR="006E26B6" w:rsidRPr="0026342B">
        <w:rPr>
          <w:rFonts w:cs="Arial"/>
        </w:rPr>
        <w:t>.</w:t>
      </w:r>
    </w:p>
    <w:p w14:paraId="660D6AFE" w14:textId="70D3D363" w:rsidR="00B676E0" w:rsidRPr="0026342B" w:rsidRDefault="006E26B6" w:rsidP="006E26B6">
      <w:pPr>
        <w:pStyle w:val="StepList10"/>
        <w:keepLines w:val="0"/>
        <w:widowControl w:val="0"/>
        <w:tabs>
          <w:tab w:val="clear" w:pos="792"/>
        </w:tabs>
        <w:spacing w:before="120"/>
        <w:ind w:firstLine="0"/>
        <w:rPr>
          <w:rFonts w:cs="Arial"/>
          <w:noProof/>
        </w:rPr>
      </w:pPr>
      <w:r w:rsidRPr="0026342B">
        <w:rPr>
          <w:rFonts w:cs="Arial"/>
        </w:rPr>
        <w:t xml:space="preserve">Select </w:t>
      </w:r>
      <w:r w:rsidRPr="0026342B">
        <w:rPr>
          <w:rFonts w:cs="Arial"/>
          <w:color w:val="0000FF"/>
        </w:rPr>
        <w:t>Menu</w:t>
      </w:r>
      <w:r w:rsidR="00672CE7" w:rsidRPr="0026342B">
        <w:rPr>
          <w:rFonts w:cs="Arial"/>
          <w:color w:val="0000FF"/>
        </w:rPr>
        <w:t xml:space="preserve"> (My virtualized data)</w:t>
      </w:r>
      <w:r w:rsidRPr="0026342B">
        <w:rPr>
          <w:rFonts w:cs="Arial"/>
          <w:color w:val="0000FF"/>
        </w:rPr>
        <w:t xml:space="preserve"> </w:t>
      </w:r>
      <w:r w:rsidRPr="0026342B">
        <w:rPr>
          <w:rFonts w:cs="Arial"/>
        </w:rPr>
        <w:sym w:font="Wingdings 3" w:char="F061"/>
      </w:r>
      <w:r w:rsidRPr="0026342B">
        <w:rPr>
          <w:rFonts w:cs="Arial"/>
        </w:rPr>
        <w:t xml:space="preserve"> </w:t>
      </w:r>
      <w:r w:rsidRPr="0026342B">
        <w:rPr>
          <w:rFonts w:cs="Arial"/>
          <w:color w:val="0000FF"/>
        </w:rPr>
        <w:t>SQL editor</w:t>
      </w:r>
      <w:r w:rsidR="007A596A">
        <w:rPr>
          <w:rFonts w:cs="Arial"/>
          <w:color w:val="0000FF"/>
        </w:rPr>
        <w:t>.</w:t>
      </w:r>
    </w:p>
    <w:p w14:paraId="3DCD367E" w14:textId="6207FB9E" w:rsidR="00B676E0" w:rsidRPr="0026342B" w:rsidRDefault="00B676E0" w:rsidP="00077027">
      <w:pPr>
        <w:pStyle w:val="StepList10"/>
        <w:keepLines w:val="0"/>
        <w:widowControl w:val="0"/>
        <w:tabs>
          <w:tab w:val="clear" w:pos="792"/>
        </w:tabs>
        <w:spacing w:before="120"/>
        <w:ind w:firstLine="0"/>
        <w:rPr>
          <w:rFonts w:cs="Arial"/>
        </w:rPr>
      </w:pPr>
      <w:r w:rsidRPr="0026342B">
        <w:rPr>
          <w:rFonts w:cs="Arial"/>
          <w:noProof/>
          <w:color w:val="0000FF"/>
        </w:rPr>
        <w:drawing>
          <wp:inline distT="0" distB="0" distL="0" distR="0" wp14:anchorId="67FD40FE" wp14:editId="7A27C044">
            <wp:extent cx="1276951" cy="1205070"/>
            <wp:effectExtent l="0" t="0" r="6350" b="190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a:blip r:embed="rId26"/>
                    <a:stretch>
                      <a:fillRect/>
                    </a:stretch>
                  </pic:blipFill>
                  <pic:spPr>
                    <a:xfrm>
                      <a:off x="0" y="0"/>
                      <a:ext cx="1331945" cy="1256968"/>
                    </a:xfrm>
                    <a:prstGeom prst="rect">
                      <a:avLst/>
                    </a:prstGeom>
                  </pic:spPr>
                </pic:pic>
              </a:graphicData>
            </a:graphic>
          </wp:inline>
        </w:drawing>
      </w:r>
      <w:r w:rsidRPr="0026342B">
        <w:rPr>
          <w:rFonts w:cs="Arial"/>
        </w:rPr>
        <w:br w:type="page"/>
      </w:r>
    </w:p>
    <w:p w14:paraId="496AFFCB" w14:textId="37202E03" w:rsidR="00886790" w:rsidRPr="0026342B" w:rsidRDefault="00490018" w:rsidP="00A4403C">
      <w:pPr>
        <w:pStyle w:val="StepList10"/>
        <w:keepLines w:val="0"/>
        <w:widowControl w:val="0"/>
        <w:numPr>
          <w:ilvl w:val="0"/>
          <w:numId w:val="23"/>
        </w:numPr>
        <w:spacing w:before="120"/>
        <w:rPr>
          <w:rFonts w:cs="Arial"/>
        </w:rPr>
      </w:pPr>
      <w:r w:rsidRPr="0026342B">
        <w:rPr>
          <w:rFonts w:cs="Arial"/>
        </w:rPr>
        <w:lastRenderedPageBreak/>
        <w:t xml:space="preserve">Copy </w:t>
      </w:r>
      <w:r w:rsidR="00984578" w:rsidRPr="0026342B">
        <w:rPr>
          <w:rFonts w:cs="Arial"/>
        </w:rPr>
        <w:t>and</w:t>
      </w:r>
      <w:r w:rsidRPr="0026342B">
        <w:rPr>
          <w:rFonts w:cs="Arial"/>
        </w:rPr>
        <w:t xml:space="preserve"> paste </w:t>
      </w:r>
      <w:r w:rsidR="00532106" w:rsidRPr="0026342B">
        <w:rPr>
          <w:rFonts w:cs="Arial"/>
        </w:rPr>
        <w:t>the SQL</w:t>
      </w:r>
      <w:r w:rsidRPr="0026342B">
        <w:rPr>
          <w:rFonts w:cs="Arial"/>
        </w:rPr>
        <w:t xml:space="preserve"> </w:t>
      </w:r>
      <w:r w:rsidR="00635634" w:rsidRPr="0026342B">
        <w:rPr>
          <w:rFonts w:cs="Arial"/>
        </w:rPr>
        <w:t>below</w:t>
      </w:r>
      <w:r w:rsidRPr="0026342B">
        <w:rPr>
          <w:rFonts w:cs="Arial"/>
        </w:rPr>
        <w:t xml:space="preserve"> </w:t>
      </w:r>
      <w:r w:rsidR="00992343" w:rsidRPr="0026342B">
        <w:rPr>
          <w:rFonts w:cs="Arial"/>
        </w:rPr>
        <w:t>into the SQL editor</w:t>
      </w:r>
      <w:r w:rsidR="00635634" w:rsidRPr="0026342B">
        <w:rPr>
          <w:rFonts w:cs="Arial"/>
        </w:rPr>
        <w:t xml:space="preserve">. </w:t>
      </w:r>
    </w:p>
    <w:tbl>
      <w:tblPr>
        <w:tblW w:w="1028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886790" w:rsidRPr="0026342B" w14:paraId="51A539D0" w14:textId="77777777" w:rsidTr="00250F03">
        <w:trPr>
          <w:jc w:val="center"/>
        </w:trPr>
        <w:tc>
          <w:tcPr>
            <w:tcW w:w="749" w:type="dxa"/>
            <w:shd w:val="clear" w:color="auto" w:fill="F3F3F3"/>
            <w:vAlign w:val="center"/>
          </w:tcPr>
          <w:p w14:paraId="28E3F51A" w14:textId="77777777" w:rsidR="00886790" w:rsidRPr="0026342B" w:rsidRDefault="00886790" w:rsidP="00250F03">
            <w:pPr>
              <w:spacing w:before="0" w:after="0"/>
              <w:jc w:val="center"/>
              <w:rPr>
                <w:rFonts w:eastAsia="SimSun" w:cs="Arial"/>
                <w:b/>
              </w:rPr>
            </w:pPr>
            <w:r w:rsidRPr="0026342B">
              <w:rPr>
                <w:rFonts w:eastAsia="SimSun" w:cs="Arial"/>
                <w:b/>
                <w:noProof/>
              </w:rPr>
              <w:drawing>
                <wp:inline distT="0" distB="0" distL="0" distR="0" wp14:anchorId="55A6B3D9" wp14:editId="774E697D">
                  <wp:extent cx="329565" cy="329565"/>
                  <wp:effectExtent l="0" t="0" r="0" b="0"/>
                  <wp:docPr id="17" name="Picture 17"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son-Female-Light-ic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565" cy="329565"/>
                          </a:xfrm>
                          <a:prstGeom prst="rect">
                            <a:avLst/>
                          </a:prstGeom>
                        </pic:spPr>
                      </pic:pic>
                    </a:graphicData>
                  </a:graphic>
                </wp:inline>
              </w:drawing>
            </w:r>
          </w:p>
          <w:p w14:paraId="4C3E9E91" w14:textId="77777777" w:rsidR="00886790" w:rsidRPr="0026342B" w:rsidRDefault="00886790" w:rsidP="00250F03">
            <w:pPr>
              <w:spacing w:before="0" w:after="0"/>
              <w:jc w:val="center"/>
              <w:rPr>
                <w:rFonts w:eastAsia="SimSun" w:cs="Arial"/>
                <w:color w:val="000000" w:themeColor="text1"/>
                <w:sz w:val="12"/>
                <w:szCs w:val="12"/>
              </w:rPr>
            </w:pPr>
          </w:p>
          <w:p w14:paraId="1955FC64" w14:textId="77777777" w:rsidR="00886790" w:rsidRPr="0026342B" w:rsidRDefault="00886790" w:rsidP="00250F03">
            <w:pPr>
              <w:spacing w:before="0" w:after="0"/>
              <w:jc w:val="center"/>
              <w:rPr>
                <w:rFonts w:eastAsia="SimSun" w:cs="Arial"/>
                <w:color w:val="000000" w:themeColor="text1"/>
                <w:sz w:val="12"/>
                <w:szCs w:val="12"/>
              </w:rPr>
            </w:pPr>
            <w:r w:rsidRPr="0026342B">
              <w:rPr>
                <w:rFonts w:eastAsia="SimSun" w:cs="Arial"/>
                <w:color w:val="000000" w:themeColor="text1"/>
                <w:sz w:val="12"/>
                <w:szCs w:val="12"/>
              </w:rPr>
              <w:t>Data</w:t>
            </w:r>
          </w:p>
          <w:p w14:paraId="12C04865" w14:textId="77777777" w:rsidR="00886790" w:rsidRPr="0026342B" w:rsidRDefault="00886790" w:rsidP="00250F03">
            <w:pPr>
              <w:spacing w:before="0" w:after="0"/>
              <w:jc w:val="center"/>
              <w:rPr>
                <w:rFonts w:eastAsia="SimSun" w:cs="Arial"/>
                <w:sz w:val="12"/>
                <w:szCs w:val="12"/>
              </w:rPr>
            </w:pPr>
            <w:r w:rsidRPr="0026342B">
              <w:rPr>
                <w:rFonts w:eastAsia="SimSun" w:cs="Arial"/>
                <w:color w:val="000000" w:themeColor="text1"/>
                <w:sz w:val="12"/>
                <w:szCs w:val="12"/>
              </w:rPr>
              <w:t>Engineer</w:t>
            </w:r>
          </w:p>
        </w:tc>
        <w:tc>
          <w:tcPr>
            <w:tcW w:w="9532" w:type="dxa"/>
            <w:shd w:val="clear" w:color="auto" w:fill="F3F3F3"/>
            <w:vAlign w:val="center"/>
          </w:tcPr>
          <w:p w14:paraId="25E634ED" w14:textId="7A81B920" w:rsidR="00984578" w:rsidRPr="0026342B" w:rsidRDefault="00886790" w:rsidP="00250F03">
            <w:pPr>
              <w:pStyle w:val="StepList511"/>
              <w:keepLines w:val="0"/>
              <w:tabs>
                <w:tab w:val="clear" w:pos="792"/>
              </w:tabs>
              <w:spacing w:before="120"/>
              <w:ind w:left="0" w:firstLine="0"/>
              <w:rPr>
                <w:rFonts w:cs="Arial"/>
              </w:rPr>
            </w:pPr>
            <w:r w:rsidRPr="0026342B">
              <w:rPr>
                <w:rFonts w:cs="Arial"/>
              </w:rPr>
              <w:t>Note:  You can copy and paste this</w:t>
            </w:r>
            <w:r w:rsidR="006B75D8" w:rsidRPr="0026342B">
              <w:rPr>
                <w:rFonts w:cs="Arial"/>
              </w:rPr>
              <w:t xml:space="preserve"> SQL</w:t>
            </w:r>
            <w:r w:rsidRPr="0026342B">
              <w:rPr>
                <w:rFonts w:cs="Arial"/>
              </w:rPr>
              <w:t xml:space="preserve"> directly from the </w:t>
            </w:r>
            <w:r w:rsidR="00984578" w:rsidRPr="0026342B">
              <w:rPr>
                <w:rFonts w:cs="Arial"/>
              </w:rPr>
              <w:t>Unified D</w:t>
            </w:r>
            <w:r w:rsidRPr="0026342B">
              <w:rPr>
                <w:rFonts w:cs="Arial"/>
              </w:rPr>
              <w:t xml:space="preserve">esktop by </w:t>
            </w:r>
            <w:r w:rsidR="00984578" w:rsidRPr="0026342B">
              <w:rPr>
                <w:rFonts w:cs="Arial"/>
              </w:rPr>
              <w:t xml:space="preserve">using the File Browser </w:t>
            </w:r>
            <w:r w:rsidR="003E259B" w:rsidRPr="0026342B">
              <w:rPr>
                <w:rFonts w:cs="Arial"/>
              </w:rPr>
              <w:t>to</w:t>
            </w:r>
            <w:r w:rsidR="00984578" w:rsidRPr="0026342B">
              <w:rPr>
                <w:rFonts w:cs="Arial"/>
              </w:rPr>
              <w:t xml:space="preserve"> open</w:t>
            </w:r>
            <w:r w:rsidR="003E259B" w:rsidRPr="0026342B">
              <w:rPr>
                <w:rFonts w:cs="Arial"/>
              </w:rPr>
              <w:t xml:space="preserve"> </w:t>
            </w:r>
            <w:r w:rsidR="00984578" w:rsidRPr="0026342B">
              <w:rPr>
                <w:rFonts w:cs="Arial"/>
              </w:rPr>
              <w:t>this file:</w:t>
            </w:r>
          </w:p>
          <w:p w14:paraId="7DD2153E" w14:textId="09617827" w:rsidR="00886790" w:rsidRPr="0026342B" w:rsidRDefault="00984578" w:rsidP="00250F03">
            <w:pPr>
              <w:pStyle w:val="StepList511"/>
              <w:keepLines w:val="0"/>
              <w:tabs>
                <w:tab w:val="clear" w:pos="792"/>
              </w:tabs>
              <w:spacing w:before="120"/>
              <w:ind w:left="0" w:firstLine="0"/>
              <w:rPr>
                <w:rFonts w:cs="Arial"/>
                <w:color w:val="0000FF"/>
              </w:rPr>
            </w:pPr>
            <w:r w:rsidRPr="0026342B">
              <w:rPr>
                <w:rFonts w:cs="Arial"/>
                <w:noProof/>
              </w:rPr>
              <w:drawing>
                <wp:inline distT="0" distB="0" distL="0" distR="0" wp14:anchorId="21A7F923" wp14:editId="5A9ADF73">
                  <wp:extent cx="495300" cy="4777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886" cy="486072"/>
                          </a:xfrm>
                          <a:prstGeom prst="rect">
                            <a:avLst/>
                          </a:prstGeom>
                          <a:noFill/>
                          <a:ln>
                            <a:noFill/>
                          </a:ln>
                        </pic:spPr>
                      </pic:pic>
                    </a:graphicData>
                  </a:graphic>
                </wp:inline>
              </w:drawing>
            </w:r>
            <w:r w:rsidR="00886790" w:rsidRPr="0026342B">
              <w:rPr>
                <w:rFonts w:cs="Arial"/>
              </w:rPr>
              <w:t xml:space="preserve"> </w:t>
            </w:r>
            <w:r w:rsidR="003E259B" w:rsidRPr="0026342B">
              <w:rPr>
                <w:rFonts w:cs="Arial"/>
              </w:rPr>
              <w:sym w:font="Wingdings 3" w:char="F061"/>
            </w:r>
            <w:r w:rsidRPr="0026342B">
              <w:rPr>
                <w:rFonts w:cs="Arial"/>
              </w:rPr>
              <w:t xml:space="preserve"> </w:t>
            </w:r>
            <w:r w:rsidR="00886790" w:rsidRPr="0026342B">
              <w:rPr>
                <w:rFonts w:cs="Arial"/>
                <w:color w:val="0000FF"/>
              </w:rPr>
              <w:t xml:space="preserve">Home </w:t>
            </w:r>
            <w:r w:rsidR="00886790" w:rsidRPr="0026342B">
              <w:rPr>
                <w:rFonts w:cs="Arial"/>
              </w:rPr>
              <w:sym w:font="Wingdings 3" w:char="F061"/>
            </w:r>
            <w:r w:rsidR="00886790" w:rsidRPr="0026342B">
              <w:rPr>
                <w:rFonts w:cs="Arial"/>
                <w:color w:val="0000FF"/>
              </w:rPr>
              <w:t xml:space="preserve"> Downloads </w:t>
            </w:r>
            <w:r w:rsidR="00886790" w:rsidRPr="0026342B">
              <w:rPr>
                <w:rFonts w:cs="Arial"/>
              </w:rPr>
              <w:sym w:font="Wingdings 3" w:char="F061"/>
            </w:r>
            <w:r w:rsidR="00886790" w:rsidRPr="0026342B">
              <w:rPr>
                <w:rFonts w:cs="Arial"/>
              </w:rPr>
              <w:t xml:space="preserve"> </w:t>
            </w:r>
            <w:r w:rsidR="00886790" w:rsidRPr="0026342B">
              <w:rPr>
                <w:rFonts w:cs="Arial"/>
                <w:color w:val="0000FF"/>
              </w:rPr>
              <w:t>DVCaching_SQL.txt</w:t>
            </w:r>
            <w:r w:rsidR="007A596A">
              <w:rPr>
                <w:rFonts w:cs="Arial"/>
                <w:color w:val="0000FF"/>
              </w:rPr>
              <w:t>.</w:t>
            </w:r>
            <w:r w:rsidR="00886790" w:rsidRPr="0026342B">
              <w:rPr>
                <w:rFonts w:cs="Arial"/>
                <w:color w:val="0000FF"/>
              </w:rPr>
              <w:t xml:space="preserve"> </w:t>
            </w:r>
          </w:p>
          <w:p w14:paraId="7F85F8C2" w14:textId="1F333FBC" w:rsidR="00551496" w:rsidRPr="00551496" w:rsidRDefault="00984578" w:rsidP="00250F03">
            <w:pPr>
              <w:pStyle w:val="StepList511"/>
              <w:keepLines w:val="0"/>
              <w:tabs>
                <w:tab w:val="clear" w:pos="792"/>
              </w:tabs>
              <w:spacing w:before="120"/>
              <w:ind w:left="0" w:firstLine="0"/>
              <w:rPr>
                <w:color w:val="0000FF"/>
                <w:u w:val="single"/>
              </w:rPr>
            </w:pPr>
            <w:r w:rsidRPr="0026342B">
              <w:rPr>
                <w:rFonts w:cs="Arial"/>
              </w:rPr>
              <w:t>Alternately,</w:t>
            </w:r>
            <w:r w:rsidR="00886790" w:rsidRPr="0026342B">
              <w:rPr>
                <w:rFonts w:cs="Arial"/>
              </w:rPr>
              <w:t xml:space="preserve"> </w:t>
            </w:r>
            <w:r w:rsidRPr="0026342B">
              <w:rPr>
                <w:rFonts w:cs="Arial"/>
              </w:rPr>
              <w:t xml:space="preserve">you can </w:t>
            </w:r>
            <w:r w:rsidR="00886790" w:rsidRPr="0026342B">
              <w:rPr>
                <w:rFonts w:cs="Arial"/>
              </w:rPr>
              <w:t xml:space="preserve">download </w:t>
            </w:r>
            <w:r w:rsidRPr="0026342B">
              <w:rPr>
                <w:rFonts w:cs="Arial"/>
              </w:rPr>
              <w:t>th</w:t>
            </w:r>
            <w:r w:rsidR="00FE58E7" w:rsidRPr="0026342B">
              <w:rPr>
                <w:rFonts w:cs="Arial"/>
              </w:rPr>
              <w:t>is</w:t>
            </w:r>
            <w:r w:rsidRPr="0026342B">
              <w:rPr>
                <w:rFonts w:cs="Arial"/>
              </w:rPr>
              <w:t xml:space="preserve"> file by opening a browser tab and</w:t>
            </w:r>
            <w:r w:rsidR="00886790" w:rsidRPr="0026342B">
              <w:rPr>
                <w:rFonts w:cs="Arial"/>
              </w:rPr>
              <w:t xml:space="preserve"> using this link: </w:t>
            </w:r>
            <w:hyperlink r:id="rId29" w:history="1">
              <w:r w:rsidR="009709E4" w:rsidRPr="00FA1537">
                <w:rPr>
                  <w:rStyle w:val="Hyperlink"/>
                </w:rPr>
                <w:t>https://ibm.box.com/v/Workshop-V9-DVCashing-SQL</w:t>
              </w:r>
            </w:hyperlink>
            <w:r w:rsidR="009709E4">
              <w:t xml:space="preserve"> </w:t>
            </w:r>
          </w:p>
        </w:tc>
      </w:tr>
    </w:tbl>
    <w:p w14:paraId="243F6F5D" w14:textId="77777777" w:rsidR="00886790" w:rsidRPr="0026342B" w:rsidRDefault="00886790" w:rsidP="00886790">
      <w:pPr>
        <w:pStyle w:val="StepList"/>
        <w:numPr>
          <w:ilvl w:val="0"/>
          <w:numId w:val="0"/>
        </w:numPr>
        <w:spacing w:before="0" w:after="0"/>
        <w:ind w:left="792"/>
        <w:rPr>
          <w:rFonts w:cs="Arial"/>
          <w:sz w:val="18"/>
          <w:szCs w:val="18"/>
        </w:rPr>
      </w:pPr>
    </w:p>
    <w:p w14:paraId="2473ECBC" w14:textId="08A5213E" w:rsidR="00532106" w:rsidRPr="0026342B" w:rsidRDefault="00532106" w:rsidP="00886790">
      <w:pPr>
        <w:pStyle w:val="StepList"/>
        <w:numPr>
          <w:ilvl w:val="0"/>
          <w:numId w:val="0"/>
        </w:numPr>
        <w:spacing w:before="0" w:after="0"/>
        <w:ind w:left="792"/>
        <w:rPr>
          <w:rFonts w:cs="Arial"/>
          <w:b/>
          <w:bCs/>
        </w:rPr>
      </w:pPr>
      <w:r w:rsidRPr="0026342B">
        <w:rPr>
          <w:rFonts w:cs="Arial"/>
          <w:b/>
          <w:bCs/>
        </w:rPr>
        <w:t>DROP VIEW VIEW_CUST_TXN_SYMBOL_COM;</w:t>
      </w:r>
    </w:p>
    <w:p w14:paraId="0E4DB780" w14:textId="77777777" w:rsidR="00532106" w:rsidRPr="0026342B" w:rsidRDefault="00532106" w:rsidP="00613CE1">
      <w:pPr>
        <w:pStyle w:val="StepList10"/>
        <w:widowControl w:val="0"/>
        <w:spacing w:before="0" w:after="0"/>
        <w:ind w:left="1584"/>
        <w:rPr>
          <w:rFonts w:cs="Arial"/>
          <w:b/>
          <w:bCs/>
        </w:rPr>
      </w:pPr>
      <w:r w:rsidRPr="0026342B">
        <w:rPr>
          <w:rFonts w:cs="Arial"/>
          <w:b/>
          <w:bCs/>
        </w:rPr>
        <w:t>CREATE VIEW VIEW_CUST_TXN_SYMBOL_COM</w:t>
      </w:r>
    </w:p>
    <w:p w14:paraId="56855CC0" w14:textId="3DCD5A2B" w:rsidR="00532106" w:rsidRPr="0026342B" w:rsidRDefault="00532106" w:rsidP="00613CE1">
      <w:pPr>
        <w:pStyle w:val="StepList10"/>
        <w:widowControl w:val="0"/>
        <w:spacing w:before="0" w:after="0"/>
        <w:ind w:left="1584"/>
        <w:rPr>
          <w:rFonts w:cs="Arial"/>
          <w:b/>
          <w:bCs/>
        </w:rPr>
      </w:pPr>
      <w:r w:rsidRPr="0026342B">
        <w:rPr>
          <w:rFonts w:cs="Arial"/>
          <w:b/>
          <w:bCs/>
        </w:rPr>
        <w:t>AS</w:t>
      </w:r>
    </w:p>
    <w:p w14:paraId="3C024F1B" w14:textId="0A090123" w:rsidR="004A65F3" w:rsidRPr="0026342B" w:rsidRDefault="00532106" w:rsidP="00613CE1">
      <w:pPr>
        <w:pStyle w:val="StepList10"/>
        <w:widowControl w:val="0"/>
        <w:spacing w:before="0" w:after="0"/>
        <w:ind w:left="1584"/>
        <w:rPr>
          <w:rFonts w:cs="Arial"/>
          <w:b/>
          <w:bCs/>
        </w:rPr>
      </w:pPr>
      <w:r w:rsidRPr="0026342B">
        <w:rPr>
          <w:rFonts w:cs="Arial"/>
          <w:b/>
          <w:bCs/>
        </w:rPr>
        <w:t>SELECT</w:t>
      </w:r>
    </w:p>
    <w:p w14:paraId="554414E1" w14:textId="203BB8D8" w:rsidR="00532106" w:rsidRPr="0026342B" w:rsidRDefault="00532106" w:rsidP="00613CE1">
      <w:pPr>
        <w:pStyle w:val="StepList10"/>
        <w:widowControl w:val="0"/>
        <w:spacing w:before="0" w:after="0"/>
        <w:ind w:left="1584"/>
        <w:rPr>
          <w:rFonts w:cs="Arial"/>
          <w:b/>
          <w:bCs/>
        </w:rPr>
      </w:pPr>
      <w:r w:rsidRPr="0026342B">
        <w:rPr>
          <w:rFonts w:cs="Arial"/>
          <w:b/>
          <w:bCs/>
        </w:rPr>
        <w:t>"SYM"."COMPANY"</w:t>
      </w:r>
      <w:r w:rsidR="00490018" w:rsidRPr="0026342B">
        <w:rPr>
          <w:rFonts w:cs="Arial"/>
          <w:b/>
          <w:bCs/>
        </w:rPr>
        <w:t>,</w:t>
      </w:r>
    </w:p>
    <w:p w14:paraId="2FE1E17E" w14:textId="2E2EEF1E" w:rsidR="00532106" w:rsidRPr="0026342B" w:rsidRDefault="00532106" w:rsidP="00613CE1">
      <w:pPr>
        <w:pStyle w:val="StepList10"/>
        <w:widowControl w:val="0"/>
        <w:spacing w:before="0" w:after="0"/>
        <w:ind w:left="1584"/>
        <w:rPr>
          <w:rFonts w:cs="Arial"/>
          <w:b/>
          <w:bCs/>
        </w:rPr>
      </w:pPr>
      <w:r w:rsidRPr="0026342B">
        <w:rPr>
          <w:rFonts w:cs="Arial"/>
          <w:b/>
          <w:bCs/>
        </w:rPr>
        <w:t>"SYM"."SYMBOL",</w:t>
      </w:r>
    </w:p>
    <w:p w14:paraId="07946BE1" w14:textId="77777777" w:rsidR="00532106" w:rsidRPr="0026342B" w:rsidRDefault="00532106" w:rsidP="00613CE1">
      <w:pPr>
        <w:pStyle w:val="StepList10"/>
        <w:widowControl w:val="0"/>
        <w:spacing w:before="0" w:after="0"/>
        <w:ind w:left="1584"/>
        <w:rPr>
          <w:rFonts w:cs="Arial"/>
          <w:b/>
          <w:bCs/>
        </w:rPr>
      </w:pPr>
      <w:r w:rsidRPr="0026342B">
        <w:rPr>
          <w:rFonts w:cs="Arial"/>
          <w:b/>
          <w:bCs/>
        </w:rPr>
        <w:t>"CUSTID",</w:t>
      </w:r>
    </w:p>
    <w:p w14:paraId="63FB46B1" w14:textId="77777777" w:rsidR="00532106" w:rsidRPr="0026342B" w:rsidRDefault="00532106" w:rsidP="00613CE1">
      <w:pPr>
        <w:pStyle w:val="StepList10"/>
        <w:widowControl w:val="0"/>
        <w:spacing w:before="0" w:after="0"/>
        <w:ind w:left="1584"/>
        <w:rPr>
          <w:rFonts w:cs="Arial"/>
          <w:b/>
          <w:bCs/>
        </w:rPr>
      </w:pPr>
      <w:r w:rsidRPr="0026342B">
        <w:rPr>
          <w:rFonts w:cs="Arial"/>
          <w:b/>
          <w:bCs/>
        </w:rPr>
        <w:t>"TOTAL_QUANTITY",</w:t>
      </w:r>
    </w:p>
    <w:p w14:paraId="39D3D7BB" w14:textId="77777777" w:rsidR="00532106" w:rsidRPr="0026342B" w:rsidRDefault="00532106" w:rsidP="00613CE1">
      <w:pPr>
        <w:pStyle w:val="StepList10"/>
        <w:widowControl w:val="0"/>
        <w:spacing w:before="0" w:after="0"/>
        <w:ind w:left="1584"/>
        <w:rPr>
          <w:rFonts w:cs="Arial"/>
          <w:b/>
          <w:bCs/>
        </w:rPr>
      </w:pPr>
      <w:r w:rsidRPr="0026342B">
        <w:rPr>
          <w:rFonts w:cs="Arial"/>
          <w:b/>
          <w:bCs/>
        </w:rPr>
        <w:t>"TXN_COUNT"</w:t>
      </w:r>
    </w:p>
    <w:p w14:paraId="0F07FC33" w14:textId="599811A9" w:rsidR="00532106" w:rsidRPr="0026342B" w:rsidRDefault="00532106" w:rsidP="00613CE1">
      <w:pPr>
        <w:pStyle w:val="StepList10"/>
        <w:widowControl w:val="0"/>
        <w:spacing w:before="0" w:after="0"/>
        <w:ind w:left="1584"/>
        <w:rPr>
          <w:rFonts w:cs="Arial"/>
          <w:b/>
          <w:bCs/>
        </w:rPr>
      </w:pPr>
      <w:r w:rsidRPr="0026342B">
        <w:rPr>
          <w:rFonts w:cs="Arial"/>
          <w:b/>
          <w:bCs/>
        </w:rPr>
        <w:t>FROM</w:t>
      </w:r>
    </w:p>
    <w:p w14:paraId="4062ED25" w14:textId="58F87E82" w:rsidR="00532106" w:rsidRPr="0026342B" w:rsidRDefault="00532106" w:rsidP="00613CE1">
      <w:pPr>
        <w:pStyle w:val="StepList10"/>
        <w:widowControl w:val="0"/>
        <w:spacing w:before="0" w:after="0"/>
        <w:ind w:left="1584"/>
        <w:rPr>
          <w:rFonts w:cs="Arial"/>
          <w:b/>
          <w:bCs/>
        </w:rPr>
      </w:pPr>
      <w:r w:rsidRPr="0026342B">
        <w:rPr>
          <w:rFonts w:cs="Arial"/>
          <w:b/>
          <w:bCs/>
        </w:rPr>
        <w:t>"USER</w:t>
      </w:r>
      <w:r w:rsidR="00B51975" w:rsidRPr="0026342B">
        <w:rPr>
          <w:rFonts w:cs="Arial"/>
          <w:b/>
          <w:bCs/>
        </w:rPr>
        <w:t>1001</w:t>
      </w:r>
      <w:r w:rsidRPr="0026342B">
        <w:rPr>
          <w:rFonts w:cs="Arial"/>
          <w:b/>
          <w:bCs/>
        </w:rPr>
        <w:t>"."STOCK_SYMBOLS" "SYM",</w:t>
      </w:r>
    </w:p>
    <w:p w14:paraId="2E307C42" w14:textId="77777777" w:rsidR="00532106" w:rsidRPr="0026342B" w:rsidRDefault="00532106" w:rsidP="00613CE1">
      <w:pPr>
        <w:pStyle w:val="StepList10"/>
        <w:widowControl w:val="0"/>
        <w:spacing w:before="0" w:after="0"/>
        <w:ind w:left="1584"/>
        <w:rPr>
          <w:rFonts w:cs="Arial"/>
          <w:b/>
          <w:bCs/>
        </w:rPr>
      </w:pPr>
      <w:r w:rsidRPr="0026342B">
        <w:rPr>
          <w:rFonts w:cs="Arial"/>
          <w:b/>
          <w:bCs/>
        </w:rPr>
        <w:t>(SELECT</w:t>
      </w:r>
    </w:p>
    <w:p w14:paraId="151BC553" w14:textId="03466CF2" w:rsidR="00532106" w:rsidRPr="0026342B" w:rsidRDefault="00532106" w:rsidP="00613CE1">
      <w:pPr>
        <w:pStyle w:val="StepList10"/>
        <w:widowControl w:val="0"/>
        <w:spacing w:before="0" w:after="0"/>
        <w:ind w:left="1584"/>
        <w:rPr>
          <w:rFonts w:cs="Arial"/>
          <w:b/>
          <w:bCs/>
        </w:rPr>
      </w:pPr>
      <w:r w:rsidRPr="0026342B">
        <w:rPr>
          <w:rFonts w:cs="Arial"/>
          <w:b/>
          <w:bCs/>
        </w:rPr>
        <w:t>"USER</w:t>
      </w:r>
      <w:r w:rsidR="00B51975" w:rsidRPr="0026342B">
        <w:rPr>
          <w:rFonts w:cs="Arial"/>
          <w:b/>
          <w:bCs/>
        </w:rPr>
        <w:t>1001</w:t>
      </w:r>
      <w:r w:rsidRPr="0026342B">
        <w:rPr>
          <w:rFonts w:cs="Arial"/>
          <w:b/>
          <w:bCs/>
        </w:rPr>
        <w:t>"."CUSTOMER_TRANSACTIONS"."CUSTID" "CUSTID",</w:t>
      </w:r>
    </w:p>
    <w:p w14:paraId="656DB05B" w14:textId="04278168" w:rsidR="00532106" w:rsidRPr="0026342B" w:rsidRDefault="00532106" w:rsidP="00613CE1">
      <w:pPr>
        <w:pStyle w:val="StepList10"/>
        <w:widowControl w:val="0"/>
        <w:spacing w:before="0" w:after="0"/>
        <w:ind w:left="1584"/>
        <w:rPr>
          <w:rFonts w:cs="Arial"/>
          <w:b/>
          <w:bCs/>
        </w:rPr>
      </w:pPr>
      <w:r w:rsidRPr="0026342B">
        <w:rPr>
          <w:rFonts w:cs="Arial"/>
          <w:b/>
          <w:bCs/>
        </w:rPr>
        <w:t>"USER</w:t>
      </w:r>
      <w:r w:rsidR="00B51975" w:rsidRPr="0026342B">
        <w:rPr>
          <w:rFonts w:cs="Arial"/>
          <w:b/>
          <w:bCs/>
        </w:rPr>
        <w:t>1001</w:t>
      </w:r>
      <w:r w:rsidRPr="0026342B">
        <w:rPr>
          <w:rFonts w:cs="Arial"/>
          <w:b/>
          <w:bCs/>
        </w:rPr>
        <w:t>"."CUSTOMER_TRANSACTIONS"."SYMBOL" "SYMBOL",</w:t>
      </w:r>
    </w:p>
    <w:p w14:paraId="19DC54FE" w14:textId="77777777" w:rsidR="00A27BA2" w:rsidRPr="0026342B" w:rsidRDefault="00532106" w:rsidP="00613CE1">
      <w:pPr>
        <w:pStyle w:val="StepList10"/>
        <w:widowControl w:val="0"/>
        <w:spacing w:before="0" w:after="0"/>
        <w:ind w:left="1584"/>
        <w:rPr>
          <w:rFonts w:cs="Arial"/>
          <w:b/>
          <w:bCs/>
        </w:rPr>
      </w:pPr>
      <w:r w:rsidRPr="0026342B">
        <w:rPr>
          <w:rFonts w:cs="Arial"/>
          <w:b/>
          <w:bCs/>
        </w:rPr>
        <w:t>"USER</w:t>
      </w:r>
      <w:r w:rsidR="00B51975" w:rsidRPr="0026342B">
        <w:rPr>
          <w:rFonts w:cs="Arial"/>
          <w:b/>
          <w:bCs/>
        </w:rPr>
        <w:t>1001</w:t>
      </w:r>
      <w:r w:rsidRPr="0026342B">
        <w:rPr>
          <w:rFonts w:cs="Arial"/>
          <w:b/>
          <w:bCs/>
        </w:rPr>
        <w:t>"."CUSTOMER_TRANSACTIONS"."TRANSACTION_DATE"</w:t>
      </w:r>
    </w:p>
    <w:p w14:paraId="3C137D88" w14:textId="72F0C5AC" w:rsidR="00532106" w:rsidRPr="0026342B" w:rsidRDefault="00532106" w:rsidP="00613CE1">
      <w:pPr>
        <w:pStyle w:val="StepList10"/>
        <w:widowControl w:val="0"/>
        <w:spacing w:before="0" w:after="0"/>
        <w:ind w:left="1584"/>
        <w:rPr>
          <w:rFonts w:cs="Arial"/>
          <w:b/>
          <w:bCs/>
        </w:rPr>
      </w:pPr>
      <w:r w:rsidRPr="0026342B">
        <w:rPr>
          <w:rFonts w:cs="Arial"/>
          <w:b/>
          <w:bCs/>
        </w:rPr>
        <w:t>"TRANSACTION_DATE",</w:t>
      </w:r>
    </w:p>
    <w:p w14:paraId="799794A0" w14:textId="77777777" w:rsidR="00A27BA2" w:rsidRPr="0026342B" w:rsidRDefault="00532106" w:rsidP="00613CE1">
      <w:pPr>
        <w:pStyle w:val="StepList10"/>
        <w:widowControl w:val="0"/>
        <w:spacing w:before="0" w:after="0"/>
        <w:ind w:left="1584"/>
        <w:rPr>
          <w:rFonts w:cs="Arial"/>
          <w:b/>
          <w:bCs/>
        </w:rPr>
      </w:pPr>
      <w:r w:rsidRPr="0026342B">
        <w:rPr>
          <w:rFonts w:cs="Arial"/>
          <w:b/>
          <w:bCs/>
        </w:rPr>
        <w:t>SUM("USER</w:t>
      </w:r>
      <w:r w:rsidR="00B51975" w:rsidRPr="0026342B">
        <w:rPr>
          <w:rFonts w:cs="Arial"/>
          <w:b/>
          <w:bCs/>
        </w:rPr>
        <w:t>1001</w:t>
      </w:r>
      <w:r w:rsidRPr="0026342B">
        <w:rPr>
          <w:rFonts w:cs="Arial"/>
          <w:b/>
          <w:bCs/>
        </w:rPr>
        <w:t>"."CUSTOMER_TRANSACTIONS"."UNITS_TRADED") as</w:t>
      </w:r>
    </w:p>
    <w:p w14:paraId="52C3A884" w14:textId="2AFE51DF" w:rsidR="00532106" w:rsidRPr="0026342B" w:rsidRDefault="00532106" w:rsidP="00613CE1">
      <w:pPr>
        <w:pStyle w:val="StepList10"/>
        <w:widowControl w:val="0"/>
        <w:spacing w:before="0" w:after="0"/>
        <w:ind w:left="1584"/>
        <w:rPr>
          <w:rFonts w:cs="Arial"/>
          <w:b/>
          <w:bCs/>
        </w:rPr>
      </w:pPr>
      <w:r w:rsidRPr="0026342B">
        <w:rPr>
          <w:rFonts w:cs="Arial"/>
          <w:b/>
          <w:bCs/>
        </w:rPr>
        <w:t>"TOTAL_QUANTITY",</w:t>
      </w:r>
    </w:p>
    <w:p w14:paraId="3724AF30" w14:textId="655BB7BA" w:rsidR="00532106" w:rsidRPr="0026342B" w:rsidRDefault="00532106" w:rsidP="00613CE1">
      <w:pPr>
        <w:pStyle w:val="StepList10"/>
        <w:widowControl w:val="0"/>
        <w:spacing w:before="0" w:after="0"/>
        <w:ind w:left="1584"/>
        <w:rPr>
          <w:rFonts w:cs="Arial"/>
          <w:b/>
          <w:bCs/>
        </w:rPr>
      </w:pPr>
      <w:r w:rsidRPr="0026342B">
        <w:rPr>
          <w:rFonts w:cs="Arial"/>
          <w:b/>
          <w:bCs/>
        </w:rPr>
        <w:t>COUNT(*) as "TXN_COUNT"</w:t>
      </w:r>
    </w:p>
    <w:p w14:paraId="1561991C" w14:textId="0AA44A97" w:rsidR="00532106" w:rsidRPr="0026342B" w:rsidRDefault="00532106" w:rsidP="00613CE1">
      <w:pPr>
        <w:pStyle w:val="StepList10"/>
        <w:widowControl w:val="0"/>
        <w:spacing w:before="0" w:after="0"/>
        <w:ind w:left="1584"/>
        <w:rPr>
          <w:rFonts w:cs="Arial"/>
          <w:b/>
          <w:bCs/>
        </w:rPr>
      </w:pPr>
      <w:r w:rsidRPr="0026342B">
        <w:rPr>
          <w:rFonts w:cs="Arial"/>
          <w:b/>
          <w:bCs/>
        </w:rPr>
        <w:t>FROM</w:t>
      </w:r>
    </w:p>
    <w:p w14:paraId="5C3B8463" w14:textId="60386928" w:rsidR="00532106" w:rsidRPr="0026342B" w:rsidRDefault="00532106" w:rsidP="00613CE1">
      <w:pPr>
        <w:pStyle w:val="StepList10"/>
        <w:widowControl w:val="0"/>
        <w:spacing w:before="0" w:after="0"/>
        <w:ind w:left="1584"/>
        <w:rPr>
          <w:rFonts w:cs="Arial"/>
          <w:b/>
          <w:bCs/>
        </w:rPr>
      </w:pPr>
      <w:r w:rsidRPr="0026342B">
        <w:rPr>
          <w:rFonts w:cs="Arial"/>
          <w:b/>
          <w:bCs/>
        </w:rPr>
        <w:t>"USER</w:t>
      </w:r>
      <w:r w:rsidR="00B51975" w:rsidRPr="0026342B">
        <w:rPr>
          <w:rFonts w:cs="Arial"/>
          <w:b/>
          <w:bCs/>
        </w:rPr>
        <w:t>1001</w:t>
      </w:r>
      <w:r w:rsidRPr="0026342B">
        <w:rPr>
          <w:rFonts w:cs="Arial"/>
          <w:b/>
          <w:bCs/>
        </w:rPr>
        <w:t>"."CUSTOMER_TRANSACTIONS"</w:t>
      </w:r>
    </w:p>
    <w:p w14:paraId="7252B329" w14:textId="5BCE4B89" w:rsidR="00532106" w:rsidRPr="0026342B" w:rsidRDefault="00532106" w:rsidP="00613CE1">
      <w:pPr>
        <w:pStyle w:val="StepList10"/>
        <w:widowControl w:val="0"/>
        <w:spacing w:before="0" w:after="0"/>
        <w:ind w:left="1584"/>
        <w:rPr>
          <w:rFonts w:cs="Arial"/>
          <w:b/>
          <w:bCs/>
        </w:rPr>
      </w:pPr>
      <w:r w:rsidRPr="0026342B">
        <w:rPr>
          <w:rFonts w:cs="Arial"/>
          <w:b/>
          <w:bCs/>
        </w:rPr>
        <w:t>GROUP BY CUSTID,SYMBOL,TRANSACTION_DATE) "ST"</w:t>
      </w:r>
    </w:p>
    <w:p w14:paraId="739CADE3" w14:textId="68C9D5D5" w:rsidR="00532106" w:rsidRPr="0026342B" w:rsidRDefault="00532106" w:rsidP="00B51975">
      <w:pPr>
        <w:pStyle w:val="StepList10"/>
        <w:keepLines w:val="0"/>
        <w:widowControl w:val="0"/>
        <w:tabs>
          <w:tab w:val="clear" w:pos="792"/>
        </w:tabs>
        <w:spacing w:before="0" w:after="0"/>
        <w:ind w:left="1152"/>
        <w:rPr>
          <w:rFonts w:cs="Arial"/>
          <w:b/>
          <w:bCs/>
        </w:rPr>
      </w:pPr>
      <w:r w:rsidRPr="0026342B">
        <w:rPr>
          <w:rFonts w:cs="Arial"/>
          <w:b/>
          <w:bCs/>
        </w:rPr>
        <w:t xml:space="preserve">   WHERE </w:t>
      </w:r>
      <w:r w:rsidR="00C311AC" w:rsidRPr="0026342B">
        <w:rPr>
          <w:rFonts w:cs="Arial"/>
          <w:b/>
          <w:bCs/>
        </w:rPr>
        <w:t>RTRIM(</w:t>
      </w:r>
      <w:r w:rsidRPr="0026342B">
        <w:rPr>
          <w:rFonts w:cs="Arial"/>
          <w:b/>
          <w:bCs/>
        </w:rPr>
        <w:t>"SYM"."SYMBOL"</w:t>
      </w:r>
      <w:r w:rsidR="00C311AC" w:rsidRPr="0026342B">
        <w:rPr>
          <w:rFonts w:cs="Arial"/>
          <w:b/>
          <w:bCs/>
        </w:rPr>
        <w:t>)</w:t>
      </w:r>
      <w:r w:rsidRPr="0026342B">
        <w:rPr>
          <w:rFonts w:cs="Arial"/>
          <w:b/>
          <w:bCs/>
        </w:rPr>
        <w:t xml:space="preserve">= </w:t>
      </w:r>
      <w:r w:rsidR="00C311AC" w:rsidRPr="0026342B">
        <w:rPr>
          <w:rFonts w:cs="Arial"/>
          <w:b/>
          <w:bCs/>
        </w:rPr>
        <w:t>RTRIM(</w:t>
      </w:r>
      <w:r w:rsidRPr="0026342B">
        <w:rPr>
          <w:rFonts w:cs="Arial"/>
          <w:b/>
          <w:bCs/>
        </w:rPr>
        <w:t>"ST"."SYMBOL"</w:t>
      </w:r>
      <w:r w:rsidR="00C311AC" w:rsidRPr="0026342B">
        <w:rPr>
          <w:rFonts w:cs="Arial"/>
          <w:b/>
          <w:bCs/>
        </w:rPr>
        <w:t>)</w:t>
      </w:r>
      <w:r w:rsidRPr="0026342B">
        <w:rPr>
          <w:rFonts w:cs="Arial"/>
          <w:b/>
          <w:bCs/>
        </w:rPr>
        <w:t>;</w:t>
      </w:r>
    </w:p>
    <w:p w14:paraId="0834B1D0" w14:textId="53F2E8AC" w:rsidR="00D0794D" w:rsidRPr="0026342B" w:rsidRDefault="00D0794D">
      <w:pPr>
        <w:spacing w:before="0" w:after="0"/>
        <w:rPr>
          <w:rFonts w:cs="Arial"/>
          <w:sz w:val="18"/>
          <w:szCs w:val="18"/>
        </w:rPr>
      </w:pPr>
    </w:p>
    <w:p w14:paraId="7BC23725" w14:textId="371842E9" w:rsidR="005F5A70" w:rsidRPr="0026342B" w:rsidRDefault="001D1CE6" w:rsidP="004C042B">
      <w:pPr>
        <w:pStyle w:val="StepList10"/>
        <w:keepLines w:val="0"/>
        <w:widowControl w:val="0"/>
        <w:numPr>
          <w:ilvl w:val="0"/>
          <w:numId w:val="23"/>
        </w:numPr>
        <w:spacing w:before="120"/>
        <w:rPr>
          <w:rFonts w:cs="Arial"/>
        </w:rPr>
      </w:pPr>
      <w:r w:rsidRPr="0026342B">
        <w:rPr>
          <w:rFonts w:cs="Arial"/>
        </w:rPr>
        <w:t xml:space="preserve">Click </w:t>
      </w:r>
      <w:r w:rsidRPr="0026342B">
        <w:rPr>
          <w:rFonts w:cs="Arial"/>
          <w:color w:val="0000FF"/>
        </w:rPr>
        <w:t>Run</w:t>
      </w:r>
      <w:r w:rsidR="001040F2" w:rsidRPr="0026342B">
        <w:rPr>
          <w:rFonts w:cs="Arial"/>
          <w:color w:val="0000FF"/>
        </w:rPr>
        <w:t xml:space="preserve"> all</w:t>
      </w:r>
      <w:r w:rsidRPr="0026342B">
        <w:rPr>
          <w:rFonts w:cs="Arial"/>
        </w:rPr>
        <w:t xml:space="preserve"> </w:t>
      </w:r>
      <w:r w:rsidR="0005180B" w:rsidRPr="0026342B">
        <w:rPr>
          <w:rFonts w:cs="Arial"/>
        </w:rPr>
        <w:t>which should</w:t>
      </w:r>
      <w:r w:rsidRPr="0026342B">
        <w:rPr>
          <w:rFonts w:cs="Arial"/>
        </w:rPr>
        <w:t xml:space="preserve"> create the </w:t>
      </w:r>
      <w:r w:rsidR="0005180B" w:rsidRPr="0026342B">
        <w:rPr>
          <w:rFonts w:cs="Arial"/>
        </w:rPr>
        <w:t>virtualized v</w:t>
      </w:r>
      <w:r w:rsidRPr="0026342B">
        <w:rPr>
          <w:rFonts w:cs="Arial"/>
        </w:rPr>
        <w:t>iew successfully</w:t>
      </w:r>
      <w:r w:rsidR="004A65F3" w:rsidRPr="0026342B">
        <w:rPr>
          <w:rFonts w:cs="Arial"/>
        </w:rPr>
        <w:t xml:space="preserve">. </w:t>
      </w:r>
    </w:p>
    <w:p w14:paraId="6691315E" w14:textId="0380E22F" w:rsidR="00D0794D" w:rsidRPr="0026342B" w:rsidRDefault="00C14D33" w:rsidP="00D0794D">
      <w:pPr>
        <w:pStyle w:val="StepList10"/>
        <w:keepLines w:val="0"/>
        <w:widowControl w:val="0"/>
        <w:tabs>
          <w:tab w:val="clear" w:pos="792"/>
        </w:tabs>
        <w:spacing w:before="120"/>
        <w:ind w:firstLine="0"/>
        <w:rPr>
          <w:rFonts w:cs="Arial"/>
        </w:rPr>
      </w:pPr>
      <w:r w:rsidRPr="0026342B">
        <w:rPr>
          <w:rFonts w:cs="Arial"/>
          <w:noProof/>
        </w:rPr>
        <w:lastRenderedPageBreak/>
        <w:drawing>
          <wp:inline distT="0" distB="0" distL="0" distR="0" wp14:anchorId="197E8380" wp14:editId="3E5EE2DE">
            <wp:extent cx="6010196" cy="4972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20139" cy="4980275"/>
                    </a:xfrm>
                    <a:prstGeom prst="rect">
                      <a:avLst/>
                    </a:prstGeom>
                    <a:noFill/>
                    <a:ln>
                      <a:noFill/>
                    </a:ln>
                  </pic:spPr>
                </pic:pic>
              </a:graphicData>
            </a:graphic>
          </wp:inline>
        </w:drawing>
      </w:r>
    </w:p>
    <w:p w14:paraId="0271E36B" w14:textId="77777777" w:rsidR="00A0467F" w:rsidRPr="0026342B" w:rsidRDefault="00A0467F" w:rsidP="00D0794D">
      <w:pPr>
        <w:pStyle w:val="StepList10"/>
        <w:keepLines w:val="0"/>
        <w:widowControl w:val="0"/>
        <w:tabs>
          <w:tab w:val="clear" w:pos="792"/>
        </w:tabs>
        <w:spacing w:before="120"/>
        <w:ind w:firstLine="0"/>
        <w:rPr>
          <w:rFonts w:cs="Arial"/>
        </w:rPr>
      </w:pPr>
    </w:p>
    <w:tbl>
      <w:tblPr>
        <w:tblW w:w="1028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D0794D" w:rsidRPr="0026342B" w14:paraId="3A18875C" w14:textId="77777777" w:rsidTr="00250F03">
        <w:trPr>
          <w:jc w:val="center"/>
        </w:trPr>
        <w:tc>
          <w:tcPr>
            <w:tcW w:w="749" w:type="dxa"/>
            <w:shd w:val="clear" w:color="auto" w:fill="F3F3F3"/>
            <w:vAlign w:val="center"/>
          </w:tcPr>
          <w:p w14:paraId="6B1FDB1B" w14:textId="77777777" w:rsidR="00D0794D" w:rsidRPr="0026342B" w:rsidRDefault="00D0794D" w:rsidP="00250F03">
            <w:pPr>
              <w:spacing w:before="0" w:after="0"/>
              <w:jc w:val="center"/>
              <w:rPr>
                <w:rFonts w:eastAsia="SimSun" w:cs="Arial"/>
                <w:b/>
              </w:rPr>
            </w:pPr>
            <w:r w:rsidRPr="0026342B">
              <w:rPr>
                <w:rFonts w:eastAsia="SimSun" w:cs="Arial"/>
                <w:b/>
                <w:noProof/>
              </w:rPr>
              <w:drawing>
                <wp:inline distT="0" distB="0" distL="0" distR="0" wp14:anchorId="5A0D9ED3" wp14:editId="5792ECA7">
                  <wp:extent cx="329565" cy="329565"/>
                  <wp:effectExtent l="0" t="0" r="0" b="0"/>
                  <wp:docPr id="25" name="Picture 2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son-Female-Light-ic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565" cy="329565"/>
                          </a:xfrm>
                          <a:prstGeom prst="rect">
                            <a:avLst/>
                          </a:prstGeom>
                        </pic:spPr>
                      </pic:pic>
                    </a:graphicData>
                  </a:graphic>
                </wp:inline>
              </w:drawing>
            </w:r>
          </w:p>
          <w:p w14:paraId="40259398" w14:textId="77777777" w:rsidR="00D0794D" w:rsidRPr="0026342B" w:rsidRDefault="00D0794D" w:rsidP="00250F03">
            <w:pPr>
              <w:spacing w:before="0" w:after="0"/>
              <w:jc w:val="center"/>
              <w:rPr>
                <w:rFonts w:eastAsia="SimSun" w:cs="Arial"/>
                <w:color w:val="000000" w:themeColor="text1"/>
                <w:sz w:val="12"/>
                <w:szCs w:val="12"/>
              </w:rPr>
            </w:pPr>
          </w:p>
          <w:p w14:paraId="7C9C0090" w14:textId="77777777" w:rsidR="00D0794D" w:rsidRPr="0026342B" w:rsidRDefault="00D0794D" w:rsidP="00250F03">
            <w:pPr>
              <w:spacing w:before="0" w:after="0"/>
              <w:jc w:val="center"/>
              <w:rPr>
                <w:rFonts w:eastAsia="SimSun" w:cs="Arial"/>
                <w:color w:val="000000" w:themeColor="text1"/>
                <w:sz w:val="12"/>
                <w:szCs w:val="12"/>
              </w:rPr>
            </w:pPr>
            <w:r w:rsidRPr="0026342B">
              <w:rPr>
                <w:rFonts w:eastAsia="SimSun" w:cs="Arial"/>
                <w:color w:val="000000" w:themeColor="text1"/>
                <w:sz w:val="12"/>
                <w:szCs w:val="12"/>
              </w:rPr>
              <w:t>Data</w:t>
            </w:r>
          </w:p>
          <w:p w14:paraId="07CE860F" w14:textId="77777777" w:rsidR="00D0794D" w:rsidRPr="0026342B" w:rsidRDefault="00D0794D" w:rsidP="00250F03">
            <w:pPr>
              <w:spacing w:before="0" w:after="0"/>
              <w:jc w:val="center"/>
              <w:rPr>
                <w:rFonts w:eastAsia="SimSun" w:cs="Arial"/>
                <w:sz w:val="12"/>
                <w:szCs w:val="12"/>
              </w:rPr>
            </w:pPr>
            <w:r w:rsidRPr="0026342B">
              <w:rPr>
                <w:rFonts w:eastAsia="SimSun" w:cs="Arial"/>
                <w:color w:val="000000" w:themeColor="text1"/>
                <w:sz w:val="12"/>
                <w:szCs w:val="12"/>
              </w:rPr>
              <w:t>Engineer</w:t>
            </w:r>
          </w:p>
        </w:tc>
        <w:tc>
          <w:tcPr>
            <w:tcW w:w="9532" w:type="dxa"/>
            <w:shd w:val="clear" w:color="auto" w:fill="F3F3F3"/>
            <w:vAlign w:val="center"/>
          </w:tcPr>
          <w:p w14:paraId="18F996BD" w14:textId="72AFFD1F" w:rsidR="00D0794D" w:rsidRPr="0026342B" w:rsidRDefault="00D0794D" w:rsidP="00250F03">
            <w:pPr>
              <w:pStyle w:val="StepList511"/>
              <w:keepLines w:val="0"/>
              <w:tabs>
                <w:tab w:val="clear" w:pos="792"/>
              </w:tabs>
              <w:spacing w:before="120"/>
              <w:ind w:left="0" w:firstLine="0"/>
              <w:rPr>
                <w:rFonts w:cs="Arial"/>
                <w:color w:val="0000FF"/>
              </w:rPr>
            </w:pPr>
            <w:r w:rsidRPr="0026342B">
              <w:rPr>
                <w:rFonts w:cs="Arial"/>
              </w:rPr>
              <w:t xml:space="preserve">Note: The first time this script is run, the </w:t>
            </w:r>
            <w:r w:rsidRPr="0026342B">
              <w:rPr>
                <w:rFonts w:cs="Arial"/>
                <w:color w:val="0000FF"/>
              </w:rPr>
              <w:t>DROP VIEW</w:t>
            </w:r>
            <w:r w:rsidRPr="0026342B">
              <w:rPr>
                <w:rFonts w:cs="Arial"/>
              </w:rPr>
              <w:t xml:space="preserve"> statement will fail since the view does not exist.  It will execute cleanly on subsequent runs.</w:t>
            </w:r>
            <w:r w:rsidRPr="0026342B">
              <w:rPr>
                <w:rFonts w:cs="Arial"/>
                <w:noProof/>
              </w:rPr>
              <w:t xml:space="preserve"> </w:t>
            </w:r>
            <w:r w:rsidRPr="0026342B">
              <w:rPr>
                <w:rFonts w:cs="Arial"/>
                <w:noProof/>
              </w:rPr>
              <w:drawing>
                <wp:inline distT="0" distB="0" distL="0" distR="0" wp14:anchorId="57FA7473" wp14:editId="36E5B901">
                  <wp:extent cx="4951379" cy="1809793"/>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8558" cy="1819727"/>
                          </a:xfrm>
                          <a:prstGeom prst="rect">
                            <a:avLst/>
                          </a:prstGeom>
                        </pic:spPr>
                      </pic:pic>
                    </a:graphicData>
                  </a:graphic>
                </wp:inline>
              </w:drawing>
            </w:r>
          </w:p>
        </w:tc>
      </w:tr>
    </w:tbl>
    <w:p w14:paraId="13DE3E61" w14:textId="77777777" w:rsidR="00D0794D" w:rsidRPr="0026342B" w:rsidRDefault="00D0794D">
      <w:pPr>
        <w:spacing w:before="0" w:after="0"/>
        <w:rPr>
          <w:rFonts w:cs="Arial"/>
          <w:szCs w:val="22"/>
        </w:rPr>
      </w:pPr>
      <w:r w:rsidRPr="0026342B">
        <w:rPr>
          <w:rFonts w:cs="Arial"/>
        </w:rPr>
        <w:br w:type="page"/>
      </w:r>
    </w:p>
    <w:p w14:paraId="2CEF586E" w14:textId="77777777" w:rsidR="00E24D76" w:rsidRPr="0026342B" w:rsidRDefault="00F261D1" w:rsidP="004C042B">
      <w:pPr>
        <w:pStyle w:val="StepList10"/>
        <w:keepLines w:val="0"/>
        <w:widowControl w:val="0"/>
        <w:numPr>
          <w:ilvl w:val="0"/>
          <w:numId w:val="23"/>
        </w:numPr>
        <w:spacing w:before="120"/>
        <w:rPr>
          <w:rFonts w:cs="Arial"/>
        </w:rPr>
      </w:pPr>
      <w:r w:rsidRPr="0026342B">
        <w:rPr>
          <w:rFonts w:cs="Arial"/>
        </w:rPr>
        <w:lastRenderedPageBreak/>
        <w:t>Preview the contents of the</w:t>
      </w:r>
      <w:r w:rsidR="00675046" w:rsidRPr="0026342B">
        <w:rPr>
          <w:rFonts w:cs="Arial"/>
        </w:rPr>
        <w:t xml:space="preserve"> virtualized v</w:t>
      </w:r>
      <w:r w:rsidRPr="0026342B">
        <w:rPr>
          <w:rFonts w:cs="Arial"/>
        </w:rPr>
        <w:t xml:space="preserve">iew to confirm the data is being correctly retrieved. </w:t>
      </w:r>
    </w:p>
    <w:p w14:paraId="6BFAA48F" w14:textId="10DDB7F5" w:rsidR="00F261D1" w:rsidRPr="0026342B" w:rsidRDefault="00F261D1" w:rsidP="00E24D76">
      <w:pPr>
        <w:pStyle w:val="StepList10"/>
        <w:keepLines w:val="0"/>
        <w:widowControl w:val="0"/>
        <w:tabs>
          <w:tab w:val="clear" w:pos="792"/>
        </w:tabs>
        <w:spacing w:before="120"/>
        <w:ind w:firstLine="0"/>
        <w:rPr>
          <w:rFonts w:cs="Arial"/>
        </w:rPr>
      </w:pPr>
      <w:r w:rsidRPr="0026342B">
        <w:rPr>
          <w:rFonts w:cs="Arial"/>
        </w:rPr>
        <w:t xml:space="preserve">Go to </w:t>
      </w:r>
      <w:r w:rsidR="009D6519" w:rsidRPr="0026342B">
        <w:rPr>
          <w:rFonts w:cs="Arial"/>
          <w:color w:val="0000FF"/>
        </w:rPr>
        <w:t>Menu</w:t>
      </w:r>
      <w:r w:rsidR="00975278" w:rsidRPr="0026342B">
        <w:rPr>
          <w:rFonts w:cs="Arial"/>
          <w:color w:val="0000FF"/>
        </w:rPr>
        <w:t xml:space="preserve"> (SQL editor)</w:t>
      </w:r>
      <w:r w:rsidR="009D6519" w:rsidRPr="0026342B">
        <w:rPr>
          <w:rFonts w:cs="Arial"/>
        </w:rPr>
        <w:t xml:space="preserve"> </w:t>
      </w:r>
      <w:r w:rsidR="009D6519" w:rsidRPr="0026342B">
        <w:rPr>
          <w:rFonts w:cs="Arial"/>
        </w:rPr>
        <w:sym w:font="Wingdings 3" w:char="F061"/>
      </w:r>
      <w:r w:rsidR="009D6519" w:rsidRPr="0026342B">
        <w:rPr>
          <w:rFonts w:cs="Arial"/>
        </w:rPr>
        <w:t xml:space="preserve"> </w:t>
      </w:r>
      <w:r w:rsidR="009D6519" w:rsidRPr="0026342B">
        <w:rPr>
          <w:rFonts w:cs="Arial"/>
          <w:color w:val="0000FF"/>
        </w:rPr>
        <w:t>My virtualized data</w:t>
      </w:r>
      <w:r w:rsidR="007A596A">
        <w:rPr>
          <w:rFonts w:cs="Arial"/>
        </w:rPr>
        <w:t>.</w:t>
      </w:r>
    </w:p>
    <w:p w14:paraId="7C3C5198" w14:textId="5ADB1948" w:rsidR="00F261D1" w:rsidRPr="0026342B" w:rsidRDefault="005D7567" w:rsidP="00F261D1">
      <w:pPr>
        <w:pStyle w:val="StepList10"/>
        <w:keepLines w:val="0"/>
        <w:widowControl w:val="0"/>
        <w:tabs>
          <w:tab w:val="clear" w:pos="792"/>
        </w:tabs>
        <w:spacing w:before="120"/>
        <w:ind w:firstLine="0"/>
        <w:rPr>
          <w:rFonts w:cs="Arial"/>
        </w:rPr>
      </w:pPr>
      <w:r w:rsidRPr="0026342B">
        <w:rPr>
          <w:rFonts w:cs="Arial"/>
          <w:noProof/>
        </w:rPr>
        <w:t xml:space="preserve"> </w:t>
      </w:r>
      <w:r w:rsidRPr="0026342B">
        <w:rPr>
          <w:rFonts w:cs="Arial"/>
          <w:noProof/>
        </w:rPr>
        <w:drawing>
          <wp:inline distT="0" distB="0" distL="0" distR="0" wp14:anchorId="7CD045CC" wp14:editId="7CD0F012">
            <wp:extent cx="1555272" cy="1670050"/>
            <wp:effectExtent l="0" t="0" r="6985" b="6350"/>
            <wp:docPr id="50" name="Picture 50"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41979" cy="1763156"/>
                    </a:xfrm>
                    <a:prstGeom prst="rect">
                      <a:avLst/>
                    </a:prstGeom>
                  </pic:spPr>
                </pic:pic>
              </a:graphicData>
            </a:graphic>
          </wp:inline>
        </w:drawing>
      </w:r>
    </w:p>
    <w:p w14:paraId="1C8D812E" w14:textId="24E6E09C" w:rsidR="008D409D" w:rsidRPr="0026342B" w:rsidRDefault="00077CAC" w:rsidP="004C042B">
      <w:pPr>
        <w:pStyle w:val="StepList10"/>
        <w:keepLines w:val="0"/>
        <w:widowControl w:val="0"/>
        <w:numPr>
          <w:ilvl w:val="0"/>
          <w:numId w:val="23"/>
        </w:numPr>
        <w:spacing w:before="120"/>
        <w:rPr>
          <w:rFonts w:cs="Arial"/>
        </w:rPr>
      </w:pPr>
      <w:r w:rsidRPr="0026342B">
        <w:rPr>
          <w:rFonts w:cs="Arial"/>
        </w:rPr>
        <w:t>On the view</w:t>
      </w:r>
      <w:r w:rsidR="00485A84" w:rsidRPr="0026342B">
        <w:rPr>
          <w:rFonts w:cs="Arial"/>
        </w:rPr>
        <w:t xml:space="preserve"> you just created,</w:t>
      </w:r>
      <w:r w:rsidRPr="0026342B">
        <w:rPr>
          <w:rFonts w:cs="Arial"/>
        </w:rPr>
        <w:t xml:space="preserve"> </w:t>
      </w:r>
      <w:r w:rsidRPr="0026342B">
        <w:rPr>
          <w:rFonts w:cs="Arial"/>
          <w:color w:val="0000FF"/>
        </w:rPr>
        <w:t>VIEW_CUST_TXN_SYMBOL_COM</w:t>
      </w:r>
      <w:r w:rsidRPr="0026342B">
        <w:rPr>
          <w:rFonts w:cs="Arial"/>
        </w:rPr>
        <w:t>, click</w:t>
      </w:r>
      <w:r w:rsidR="008D409D" w:rsidRPr="0026342B">
        <w:rPr>
          <w:rFonts w:cs="Arial"/>
        </w:rPr>
        <w:t xml:space="preserve"> the</w:t>
      </w:r>
      <w:r w:rsidR="00FF2B83" w:rsidRPr="0026342B">
        <w:rPr>
          <w:rFonts w:cs="Arial"/>
        </w:rPr>
        <w:t xml:space="preserve"> ellipses</w:t>
      </w:r>
      <w:r w:rsidR="007A596A">
        <w:rPr>
          <w:rFonts w:cs="Arial"/>
        </w:rPr>
        <w:t xml:space="preserve"> </w:t>
      </w:r>
      <w:r w:rsidR="007A596A" w:rsidRPr="0026342B">
        <w:rPr>
          <w:rFonts w:cs="Arial"/>
        </w:rPr>
        <w:t>at the end of that line</w:t>
      </w:r>
      <w:r w:rsidR="002A5920" w:rsidRPr="0026342B">
        <w:rPr>
          <w:rFonts w:cs="Arial"/>
        </w:rPr>
        <w:t xml:space="preserve"> </w:t>
      </w:r>
      <w:r w:rsidR="002A5920" w:rsidRPr="0026342B">
        <w:rPr>
          <w:rFonts w:cs="Arial"/>
          <w:color w:val="0000FF"/>
        </w:rPr>
        <w:t>…</w:t>
      </w:r>
      <w:r w:rsidR="008D409D" w:rsidRPr="0026342B">
        <w:rPr>
          <w:rFonts w:cs="Arial"/>
        </w:rPr>
        <w:t xml:space="preserve">  </w:t>
      </w:r>
      <w:r w:rsidR="003E2F86" w:rsidRPr="0026342B">
        <w:rPr>
          <w:rFonts w:cs="Arial"/>
        </w:rPr>
        <w:t xml:space="preserve">and </w:t>
      </w:r>
      <w:r w:rsidRPr="0026342B">
        <w:rPr>
          <w:rFonts w:cs="Arial"/>
        </w:rPr>
        <w:t xml:space="preserve">then </w:t>
      </w:r>
      <w:r w:rsidR="003E2F86" w:rsidRPr="0026342B">
        <w:rPr>
          <w:rFonts w:cs="Arial"/>
        </w:rPr>
        <w:t xml:space="preserve">select </w:t>
      </w:r>
      <w:r w:rsidR="003E2F86" w:rsidRPr="0026342B">
        <w:rPr>
          <w:rFonts w:cs="Arial"/>
          <w:color w:val="0000FF"/>
        </w:rPr>
        <w:t>Previe</w:t>
      </w:r>
      <w:r w:rsidRPr="0026342B">
        <w:rPr>
          <w:rFonts w:cs="Arial"/>
          <w:color w:val="0000FF"/>
        </w:rPr>
        <w:t>w</w:t>
      </w:r>
      <w:r w:rsidR="007A596A">
        <w:rPr>
          <w:rFonts w:cs="Arial"/>
          <w:color w:val="0000FF"/>
        </w:rPr>
        <w:t>.</w:t>
      </w:r>
    </w:p>
    <w:p w14:paraId="253CBD04" w14:textId="6FF25DE3" w:rsidR="00CE41BC" w:rsidRPr="0026342B" w:rsidRDefault="00CE41BC" w:rsidP="008D409D">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0149B974" wp14:editId="7EDEAB95">
            <wp:extent cx="3721100" cy="1764466"/>
            <wp:effectExtent l="0" t="0" r="0" b="762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ell phone&#10;&#10;Description automatically generated"/>
                    <pic:cNvPicPr/>
                  </pic:nvPicPr>
                  <pic:blipFill>
                    <a:blip r:embed="rId33"/>
                    <a:stretch>
                      <a:fillRect/>
                    </a:stretch>
                  </pic:blipFill>
                  <pic:spPr>
                    <a:xfrm>
                      <a:off x="0" y="0"/>
                      <a:ext cx="3786695" cy="1795570"/>
                    </a:xfrm>
                    <a:prstGeom prst="rect">
                      <a:avLst/>
                    </a:prstGeom>
                  </pic:spPr>
                </pic:pic>
              </a:graphicData>
            </a:graphic>
          </wp:inline>
        </w:drawing>
      </w:r>
    </w:p>
    <w:tbl>
      <w:tblPr>
        <w:tblW w:w="1028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DC375A" w:rsidRPr="0026342B" w14:paraId="2AFE9633" w14:textId="77777777" w:rsidTr="00250F03">
        <w:trPr>
          <w:jc w:val="center"/>
        </w:trPr>
        <w:tc>
          <w:tcPr>
            <w:tcW w:w="749" w:type="dxa"/>
            <w:shd w:val="clear" w:color="auto" w:fill="F3F3F3"/>
            <w:vAlign w:val="center"/>
          </w:tcPr>
          <w:p w14:paraId="57480229" w14:textId="77777777" w:rsidR="00DC375A" w:rsidRPr="0026342B" w:rsidRDefault="00DC375A" w:rsidP="00250F03">
            <w:pPr>
              <w:spacing w:before="0" w:after="0"/>
              <w:jc w:val="center"/>
              <w:rPr>
                <w:rFonts w:eastAsia="SimSun" w:cs="Arial"/>
                <w:b/>
              </w:rPr>
            </w:pPr>
            <w:r w:rsidRPr="0026342B">
              <w:rPr>
                <w:rFonts w:eastAsia="SimSun" w:cs="Arial"/>
                <w:b/>
                <w:noProof/>
              </w:rPr>
              <w:drawing>
                <wp:inline distT="0" distB="0" distL="0" distR="0" wp14:anchorId="483BAECA" wp14:editId="34AD493C">
                  <wp:extent cx="329565" cy="329565"/>
                  <wp:effectExtent l="0" t="0" r="0" b="0"/>
                  <wp:docPr id="265" name="Picture 26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son-Female-Light-ic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565" cy="329565"/>
                          </a:xfrm>
                          <a:prstGeom prst="rect">
                            <a:avLst/>
                          </a:prstGeom>
                        </pic:spPr>
                      </pic:pic>
                    </a:graphicData>
                  </a:graphic>
                </wp:inline>
              </w:drawing>
            </w:r>
          </w:p>
          <w:p w14:paraId="0087C57A" w14:textId="77777777" w:rsidR="00DC375A" w:rsidRPr="0026342B" w:rsidRDefault="00DC375A" w:rsidP="00250F03">
            <w:pPr>
              <w:spacing w:before="0" w:after="0"/>
              <w:jc w:val="center"/>
              <w:rPr>
                <w:rFonts w:eastAsia="SimSun" w:cs="Arial"/>
                <w:color w:val="000000" w:themeColor="text1"/>
                <w:sz w:val="12"/>
                <w:szCs w:val="12"/>
              </w:rPr>
            </w:pPr>
          </w:p>
          <w:p w14:paraId="73AF7FFB" w14:textId="77777777" w:rsidR="00DC375A" w:rsidRPr="0026342B" w:rsidRDefault="00DC375A" w:rsidP="00250F03">
            <w:pPr>
              <w:spacing w:before="0" w:after="0"/>
              <w:jc w:val="center"/>
              <w:rPr>
                <w:rFonts w:eastAsia="SimSun" w:cs="Arial"/>
                <w:color w:val="000000" w:themeColor="text1"/>
                <w:sz w:val="12"/>
                <w:szCs w:val="12"/>
              </w:rPr>
            </w:pPr>
            <w:r w:rsidRPr="0026342B">
              <w:rPr>
                <w:rFonts w:eastAsia="SimSun" w:cs="Arial"/>
                <w:color w:val="000000" w:themeColor="text1"/>
                <w:sz w:val="12"/>
                <w:szCs w:val="12"/>
              </w:rPr>
              <w:t>Data</w:t>
            </w:r>
          </w:p>
          <w:p w14:paraId="2ECDB5E6" w14:textId="77777777" w:rsidR="00DC375A" w:rsidRPr="0026342B" w:rsidRDefault="00DC375A" w:rsidP="00250F03">
            <w:pPr>
              <w:spacing w:before="0" w:after="0"/>
              <w:jc w:val="center"/>
              <w:rPr>
                <w:rFonts w:eastAsia="SimSun" w:cs="Arial"/>
                <w:sz w:val="12"/>
                <w:szCs w:val="12"/>
              </w:rPr>
            </w:pPr>
            <w:r w:rsidRPr="0026342B">
              <w:rPr>
                <w:rFonts w:eastAsia="SimSun" w:cs="Arial"/>
                <w:color w:val="000000" w:themeColor="text1"/>
                <w:sz w:val="12"/>
                <w:szCs w:val="12"/>
              </w:rPr>
              <w:t>Engineer</w:t>
            </w:r>
          </w:p>
        </w:tc>
        <w:tc>
          <w:tcPr>
            <w:tcW w:w="9532" w:type="dxa"/>
            <w:shd w:val="clear" w:color="auto" w:fill="F3F3F3"/>
            <w:vAlign w:val="center"/>
          </w:tcPr>
          <w:p w14:paraId="24C8055C" w14:textId="069A6FA9" w:rsidR="00DC375A" w:rsidRPr="0026342B" w:rsidRDefault="00DC375A" w:rsidP="00250F03">
            <w:pPr>
              <w:pStyle w:val="StepList511"/>
              <w:keepLines w:val="0"/>
              <w:tabs>
                <w:tab w:val="clear" w:pos="792"/>
              </w:tabs>
              <w:spacing w:before="120"/>
              <w:ind w:left="0" w:firstLine="0"/>
              <w:rPr>
                <w:rFonts w:cs="Arial"/>
              </w:rPr>
            </w:pPr>
            <w:r w:rsidRPr="0026342B">
              <w:rPr>
                <w:rFonts w:cs="Arial"/>
              </w:rPr>
              <w:t xml:space="preserve">It may take a minute or two for the view to render. </w:t>
            </w:r>
          </w:p>
          <w:p w14:paraId="288254DE" w14:textId="266CC39C" w:rsidR="00DC375A" w:rsidRPr="0026342B" w:rsidRDefault="00DC375A" w:rsidP="00250F03">
            <w:pPr>
              <w:pStyle w:val="StepList511"/>
              <w:keepLines w:val="0"/>
              <w:tabs>
                <w:tab w:val="clear" w:pos="792"/>
              </w:tabs>
              <w:spacing w:before="120"/>
              <w:ind w:left="0" w:firstLine="0"/>
              <w:rPr>
                <w:rFonts w:cs="Arial"/>
                <w:sz w:val="20"/>
                <w:szCs w:val="20"/>
              </w:rPr>
            </w:pPr>
            <w:r w:rsidRPr="0026342B">
              <w:rPr>
                <w:rFonts w:cs="Arial"/>
              </w:rPr>
              <w:t>If this step fails, check to make sure that you have copied the SQL code properly in</w:t>
            </w:r>
            <w:r w:rsidR="007A596A">
              <w:rPr>
                <w:rFonts w:cs="Arial"/>
              </w:rPr>
              <w:t>to</w:t>
            </w:r>
            <w:r w:rsidRPr="0026342B">
              <w:rPr>
                <w:rFonts w:cs="Arial"/>
              </w:rPr>
              <w:t xml:space="preserve"> the SQL editor and run it again.  Keep in mind that a successful execution of the SQL may not necessarily mean the view was actually created properly.</w:t>
            </w:r>
          </w:p>
        </w:tc>
      </w:tr>
    </w:tbl>
    <w:p w14:paraId="353A98DA" w14:textId="7696ED87" w:rsidR="00DC375A" w:rsidRPr="0026342B" w:rsidRDefault="00DC375A">
      <w:pPr>
        <w:spacing w:before="0" w:after="0"/>
        <w:rPr>
          <w:rFonts w:cs="Arial"/>
          <w:szCs w:val="22"/>
        </w:rPr>
      </w:pPr>
    </w:p>
    <w:p w14:paraId="5C2B6396" w14:textId="141CD3F4" w:rsidR="008D409D" w:rsidRPr="0026342B" w:rsidRDefault="00DC375A" w:rsidP="004C042B">
      <w:pPr>
        <w:pStyle w:val="StepList10"/>
        <w:keepLines w:val="0"/>
        <w:widowControl w:val="0"/>
        <w:numPr>
          <w:ilvl w:val="0"/>
          <w:numId w:val="23"/>
        </w:numPr>
        <w:spacing w:before="120"/>
        <w:rPr>
          <w:rFonts w:cs="Arial"/>
        </w:rPr>
      </w:pPr>
      <w:r w:rsidRPr="0026342B">
        <w:rPr>
          <w:rFonts w:cs="Arial"/>
        </w:rPr>
        <w:t>The Virtualized View preview should render as below</w:t>
      </w:r>
      <w:r w:rsidR="005F5A70" w:rsidRPr="0026342B">
        <w:rPr>
          <w:rFonts w:cs="Arial"/>
        </w:rPr>
        <w:t>.</w:t>
      </w:r>
    </w:p>
    <w:p w14:paraId="17E84FAF" w14:textId="1D7B8301" w:rsidR="008D409D" w:rsidRPr="0026342B" w:rsidRDefault="00CF2E6D" w:rsidP="008D409D">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666EFA10" wp14:editId="625A8387">
            <wp:extent cx="4914900" cy="212815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39051" cy="2138612"/>
                    </a:xfrm>
                    <a:prstGeom prst="rect">
                      <a:avLst/>
                    </a:prstGeom>
                    <a:noFill/>
                    <a:ln>
                      <a:noFill/>
                    </a:ln>
                  </pic:spPr>
                </pic:pic>
              </a:graphicData>
            </a:graphic>
          </wp:inline>
        </w:drawing>
      </w:r>
    </w:p>
    <w:p w14:paraId="35D30CF4" w14:textId="1D1EED68" w:rsidR="004C4A22" w:rsidRPr="0026342B" w:rsidRDefault="004C4A22" w:rsidP="00BF7B97">
      <w:pPr>
        <w:pStyle w:val="Heading2"/>
        <w:rPr>
          <w:rFonts w:ascii="Arial" w:hAnsi="Arial" w:cs="Arial"/>
        </w:rPr>
      </w:pPr>
      <w:r w:rsidRPr="0026342B">
        <w:rPr>
          <w:rFonts w:ascii="Arial" w:hAnsi="Arial" w:cs="Arial"/>
        </w:rPr>
        <w:lastRenderedPageBreak/>
        <w:t xml:space="preserve">Creating a project to work in </w:t>
      </w:r>
    </w:p>
    <w:p w14:paraId="3A001FA0" w14:textId="068A7ADD" w:rsidR="00A7467B" w:rsidRPr="0026342B" w:rsidRDefault="00D81DAF" w:rsidP="008B783C">
      <w:pPr>
        <w:pStyle w:val="StepList10"/>
        <w:keepLines w:val="0"/>
        <w:widowControl w:val="0"/>
        <w:tabs>
          <w:tab w:val="clear" w:pos="792"/>
        </w:tabs>
        <w:spacing w:before="120"/>
        <w:ind w:left="0" w:firstLine="0"/>
        <w:rPr>
          <w:rFonts w:cs="Arial"/>
        </w:rPr>
      </w:pPr>
      <w:r w:rsidRPr="0026342B">
        <w:rPr>
          <w:rFonts w:cs="Arial"/>
        </w:rPr>
        <w:t>The</w:t>
      </w:r>
      <w:r w:rsidR="004518AE" w:rsidRPr="0026342B">
        <w:rPr>
          <w:rFonts w:cs="Arial"/>
        </w:rPr>
        <w:t xml:space="preserve"> Virtualized</w:t>
      </w:r>
      <w:r w:rsidRPr="0026342B">
        <w:rPr>
          <w:rFonts w:cs="Arial"/>
        </w:rPr>
        <w:t xml:space="preserve"> View referencing different data sources is now created. The Data Engineer will share the </w:t>
      </w:r>
      <w:r w:rsidR="004518AE" w:rsidRPr="0026342B">
        <w:rPr>
          <w:rFonts w:cs="Arial"/>
        </w:rPr>
        <w:t>V</w:t>
      </w:r>
      <w:r w:rsidR="00544D74" w:rsidRPr="0026342B">
        <w:rPr>
          <w:rFonts w:cs="Arial"/>
        </w:rPr>
        <w:t>ir</w:t>
      </w:r>
      <w:r w:rsidR="004518AE" w:rsidRPr="0026342B">
        <w:rPr>
          <w:rFonts w:cs="Arial"/>
        </w:rPr>
        <w:t>t</w:t>
      </w:r>
      <w:r w:rsidR="00544D74" w:rsidRPr="0026342B">
        <w:rPr>
          <w:rFonts w:cs="Arial"/>
        </w:rPr>
        <w:t xml:space="preserve">ualized </w:t>
      </w:r>
      <w:r w:rsidR="004518AE" w:rsidRPr="0026342B">
        <w:rPr>
          <w:rFonts w:cs="Arial"/>
        </w:rPr>
        <w:t>V</w:t>
      </w:r>
      <w:r w:rsidRPr="0026342B">
        <w:rPr>
          <w:rFonts w:cs="Arial"/>
        </w:rPr>
        <w:t>iew with the Business Analyst</w:t>
      </w:r>
      <w:r w:rsidR="00A7467B" w:rsidRPr="0026342B">
        <w:rPr>
          <w:rFonts w:cs="Arial"/>
        </w:rPr>
        <w:t xml:space="preserve"> (BA)</w:t>
      </w:r>
      <w:r w:rsidR="004518AE" w:rsidRPr="0026342B">
        <w:rPr>
          <w:rFonts w:cs="Arial"/>
        </w:rPr>
        <w:t xml:space="preserve"> who </w:t>
      </w:r>
      <w:r w:rsidRPr="0026342B">
        <w:rPr>
          <w:rFonts w:cs="Arial"/>
        </w:rPr>
        <w:t xml:space="preserve">can then work on creating the dashboard. </w:t>
      </w:r>
    </w:p>
    <w:p w14:paraId="78137358" w14:textId="1D3CE484" w:rsidR="00A7467B" w:rsidRPr="0026342B" w:rsidRDefault="00A7467B" w:rsidP="00D81DAF">
      <w:pPr>
        <w:pStyle w:val="StepList10"/>
        <w:keepLines w:val="0"/>
        <w:widowControl w:val="0"/>
        <w:tabs>
          <w:tab w:val="clear" w:pos="792"/>
        </w:tabs>
        <w:spacing w:before="120"/>
        <w:ind w:firstLine="0"/>
        <w:rPr>
          <w:rFonts w:cs="Arial"/>
        </w:rPr>
      </w:pPr>
    </w:p>
    <w:tbl>
      <w:tblPr>
        <w:tblW w:w="9293" w:type="dxa"/>
        <w:tblInd w:w="805"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20" w:firstRow="1" w:lastRow="0" w:firstColumn="0" w:lastColumn="0" w:noHBand="0" w:noVBand="1"/>
      </w:tblPr>
      <w:tblGrid>
        <w:gridCol w:w="9293"/>
      </w:tblGrid>
      <w:tr w:rsidR="00A7467B" w:rsidRPr="0026342B" w14:paraId="7A0F40C0" w14:textId="77777777" w:rsidTr="00250F03">
        <w:trPr>
          <w:trHeight w:val="350"/>
        </w:trPr>
        <w:tc>
          <w:tcPr>
            <w:tcW w:w="1800" w:type="dxa"/>
            <w:tcBorders>
              <w:bottom w:val="single" w:sz="12" w:space="0" w:color="8EAADB"/>
            </w:tcBorders>
            <w:shd w:val="clear" w:color="auto" w:fill="000000"/>
          </w:tcPr>
          <w:p w14:paraId="508ADB63" w14:textId="77777777" w:rsidR="00A7467B" w:rsidRPr="0026342B" w:rsidRDefault="00A7467B" w:rsidP="00250F03">
            <w:pPr>
              <w:pStyle w:val="StepList61"/>
              <w:tabs>
                <w:tab w:val="clear" w:pos="792"/>
              </w:tabs>
              <w:spacing w:before="120"/>
              <w:ind w:left="0" w:firstLine="0"/>
              <w:jc w:val="center"/>
              <w:rPr>
                <w:rFonts w:cs="Arial"/>
                <w:b/>
                <w:bCs/>
              </w:rPr>
            </w:pPr>
            <w:r w:rsidRPr="0026342B">
              <w:rPr>
                <w:rFonts w:cs="Arial"/>
              </w:rPr>
              <w:br w:type="page"/>
            </w:r>
            <w:r w:rsidRPr="0026342B">
              <w:rPr>
                <w:rFonts w:cs="Arial"/>
                <w:b/>
                <w:bCs/>
              </w:rPr>
              <w:t>Persona (Role)</w:t>
            </w:r>
          </w:p>
        </w:tc>
      </w:tr>
      <w:tr w:rsidR="00A7467B" w:rsidRPr="0026342B" w14:paraId="63148AE5" w14:textId="77777777" w:rsidTr="00250F03">
        <w:trPr>
          <w:trHeight w:val="890"/>
        </w:trPr>
        <w:tc>
          <w:tcPr>
            <w:tcW w:w="1800" w:type="dxa"/>
            <w:shd w:val="clear" w:color="auto" w:fill="auto"/>
            <w:vAlign w:val="center"/>
          </w:tcPr>
          <w:p w14:paraId="3633F325" w14:textId="77777777" w:rsidR="00A7467B" w:rsidRPr="0026342B" w:rsidRDefault="00A7467B" w:rsidP="00250F03">
            <w:pPr>
              <w:pStyle w:val="StepList61"/>
              <w:tabs>
                <w:tab w:val="clear" w:pos="792"/>
              </w:tabs>
              <w:spacing w:before="120"/>
              <w:ind w:left="0" w:firstLine="0"/>
              <w:jc w:val="center"/>
              <w:rPr>
                <w:rFonts w:cs="Arial"/>
                <w:sz w:val="20"/>
                <w:szCs w:val="20"/>
              </w:rPr>
            </w:pPr>
            <w:r w:rsidRPr="0026342B">
              <w:rPr>
                <w:rFonts w:cs="Arial"/>
                <w:noProof/>
                <w:sz w:val="20"/>
                <w:szCs w:val="20"/>
              </w:rPr>
              <w:drawing>
                <wp:inline distT="0" distB="0" distL="0" distR="0" wp14:anchorId="2621567A" wp14:editId="67FF4449">
                  <wp:extent cx="365760" cy="365760"/>
                  <wp:effectExtent l="0" t="0" r="0" b="0"/>
                  <wp:docPr id="9" name="Picture 9" descr="A picture containing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ffice-Customer-Male-Light-ic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0203B3C7" w14:textId="77777777" w:rsidR="00A7467B" w:rsidRPr="0026342B" w:rsidRDefault="00A7467B" w:rsidP="00250F03">
            <w:pPr>
              <w:pStyle w:val="StepList61"/>
              <w:tabs>
                <w:tab w:val="clear" w:pos="792"/>
              </w:tabs>
              <w:spacing w:before="120"/>
              <w:ind w:left="0" w:firstLine="0"/>
              <w:jc w:val="center"/>
              <w:rPr>
                <w:rFonts w:cs="Arial"/>
                <w:sz w:val="20"/>
                <w:szCs w:val="20"/>
              </w:rPr>
            </w:pPr>
            <w:r w:rsidRPr="0026342B">
              <w:rPr>
                <w:rFonts w:cs="Arial"/>
                <w:sz w:val="20"/>
                <w:szCs w:val="20"/>
              </w:rPr>
              <w:t>Business Analyst</w:t>
            </w:r>
          </w:p>
        </w:tc>
      </w:tr>
    </w:tbl>
    <w:p w14:paraId="44176502" w14:textId="77777777" w:rsidR="00A7467B" w:rsidRPr="0026342B" w:rsidRDefault="00A7467B" w:rsidP="00AF6FC0">
      <w:pPr>
        <w:pStyle w:val="StepList"/>
        <w:keepLines w:val="0"/>
        <w:widowControl w:val="0"/>
        <w:numPr>
          <w:ilvl w:val="0"/>
          <w:numId w:val="0"/>
        </w:numPr>
        <w:spacing w:before="120"/>
        <w:ind w:left="792"/>
        <w:rPr>
          <w:rFonts w:cs="Arial"/>
        </w:rPr>
      </w:pPr>
    </w:p>
    <w:p w14:paraId="49C00B1D" w14:textId="71D91F80" w:rsidR="0018342C" w:rsidRPr="0026342B" w:rsidRDefault="00D81DAF" w:rsidP="00A7467B">
      <w:pPr>
        <w:pStyle w:val="StepList10"/>
        <w:keepLines w:val="0"/>
        <w:widowControl w:val="0"/>
        <w:tabs>
          <w:tab w:val="clear" w:pos="792"/>
        </w:tabs>
        <w:spacing w:before="120"/>
        <w:ind w:firstLine="0"/>
        <w:rPr>
          <w:rFonts w:cs="Arial"/>
        </w:rPr>
      </w:pPr>
      <w:r w:rsidRPr="0026342B">
        <w:rPr>
          <w:rFonts w:cs="Arial"/>
        </w:rPr>
        <w:t>With t</w:t>
      </w:r>
      <w:r w:rsidR="00A7467B" w:rsidRPr="0026342B">
        <w:rPr>
          <w:rFonts w:cs="Arial"/>
        </w:rPr>
        <w:t xml:space="preserve">he access to the </w:t>
      </w:r>
      <w:r w:rsidR="00A76705" w:rsidRPr="0026342B">
        <w:rPr>
          <w:rFonts w:cs="Arial"/>
        </w:rPr>
        <w:t>V</w:t>
      </w:r>
      <w:r w:rsidR="00086E1C" w:rsidRPr="0026342B">
        <w:rPr>
          <w:rFonts w:cs="Arial"/>
        </w:rPr>
        <w:t xml:space="preserve">irtualized </w:t>
      </w:r>
      <w:r w:rsidR="00A76705" w:rsidRPr="0026342B">
        <w:rPr>
          <w:rFonts w:cs="Arial"/>
        </w:rPr>
        <w:t>V</w:t>
      </w:r>
      <w:r w:rsidR="00086E1C" w:rsidRPr="0026342B">
        <w:rPr>
          <w:rFonts w:cs="Arial"/>
        </w:rPr>
        <w:t xml:space="preserve">iew </w:t>
      </w:r>
      <w:r w:rsidR="00A7467B" w:rsidRPr="0026342B">
        <w:rPr>
          <w:rFonts w:cs="Arial"/>
        </w:rPr>
        <w:t>in place, the BA</w:t>
      </w:r>
      <w:r w:rsidR="001254B1" w:rsidRPr="0026342B">
        <w:rPr>
          <w:rFonts w:cs="Arial"/>
        </w:rPr>
        <w:t xml:space="preserve"> begin</w:t>
      </w:r>
      <w:r w:rsidR="00086E1C" w:rsidRPr="0026342B">
        <w:rPr>
          <w:rFonts w:cs="Arial"/>
        </w:rPr>
        <w:t>s to</w:t>
      </w:r>
      <w:r w:rsidR="001254B1" w:rsidRPr="0026342B">
        <w:rPr>
          <w:rFonts w:cs="Arial"/>
        </w:rPr>
        <w:t xml:space="preserve"> work on the dashboard</w:t>
      </w:r>
      <w:r w:rsidR="00A7467B" w:rsidRPr="0026342B">
        <w:rPr>
          <w:rFonts w:cs="Arial"/>
        </w:rPr>
        <w:t xml:space="preserve"> by creating an Analytics Project.</w:t>
      </w:r>
    </w:p>
    <w:p w14:paraId="7EE34197" w14:textId="3598F005" w:rsidR="003F1DAE" w:rsidRPr="0026342B" w:rsidRDefault="00B702C8" w:rsidP="004C042B">
      <w:pPr>
        <w:pStyle w:val="StepList10"/>
        <w:keepLines w:val="0"/>
        <w:widowControl w:val="0"/>
        <w:numPr>
          <w:ilvl w:val="0"/>
          <w:numId w:val="23"/>
        </w:numPr>
        <w:spacing w:before="120"/>
        <w:rPr>
          <w:rFonts w:cs="Arial"/>
        </w:rPr>
      </w:pPr>
      <w:proofErr w:type="gramStart"/>
      <w:r w:rsidRPr="0026342B">
        <w:rPr>
          <w:rFonts w:cs="Arial"/>
        </w:rPr>
        <w:t>Click</w:t>
      </w:r>
      <w:r w:rsidR="00193990" w:rsidRPr="0026342B">
        <w:rPr>
          <w:rFonts w:cs="Arial"/>
        </w:rPr>
        <w:t xml:space="preserve"> </w:t>
      </w:r>
      <w:r w:rsidR="00601A0C" w:rsidRPr="0026342B">
        <w:rPr>
          <w:rFonts w:cs="Arial"/>
        </w:rPr>
        <w:t xml:space="preserve"> </w:t>
      </w:r>
      <w:r w:rsidR="00601A0C" w:rsidRPr="0026342B">
        <w:rPr>
          <w:rFonts w:cs="Arial"/>
          <w:color w:val="0000FF"/>
        </w:rPr>
        <w:t>Navigation</w:t>
      </w:r>
      <w:proofErr w:type="gramEnd"/>
      <w:r w:rsidR="00601A0C" w:rsidRPr="0026342B">
        <w:rPr>
          <w:rFonts w:cs="Arial"/>
          <w:color w:val="0000FF"/>
        </w:rPr>
        <w:t xml:space="preserve"> Menu</w:t>
      </w:r>
      <w:r w:rsidR="00601A0C" w:rsidRPr="0026342B">
        <w:rPr>
          <w:rFonts w:cs="Arial"/>
        </w:rPr>
        <w:t xml:space="preserve"> </w:t>
      </w:r>
      <w:r w:rsidR="004140F9" w:rsidRPr="0026342B">
        <w:rPr>
          <w:rFonts w:cs="Arial"/>
        </w:rPr>
        <w:sym w:font="Wingdings 3" w:char="F061"/>
      </w:r>
      <w:r w:rsidR="004140F9" w:rsidRPr="0026342B">
        <w:rPr>
          <w:rFonts w:cs="Arial"/>
        </w:rPr>
        <w:t xml:space="preserve"> </w:t>
      </w:r>
      <w:r w:rsidR="00D71ECB" w:rsidRPr="0026342B">
        <w:rPr>
          <w:rFonts w:cs="Arial"/>
          <w:color w:val="0000FF"/>
        </w:rPr>
        <w:t>Projects</w:t>
      </w:r>
      <w:r w:rsidR="00D71ECB" w:rsidRPr="0026342B">
        <w:rPr>
          <w:rFonts w:cs="Arial"/>
        </w:rPr>
        <w:t xml:space="preserve"> </w:t>
      </w:r>
      <w:r w:rsidR="00D71ECB" w:rsidRPr="0026342B">
        <w:rPr>
          <w:rFonts w:cs="Arial"/>
        </w:rPr>
        <w:sym w:font="Wingdings 3" w:char="F061"/>
      </w:r>
      <w:r w:rsidR="00D71ECB" w:rsidRPr="0026342B">
        <w:rPr>
          <w:rFonts w:cs="Arial"/>
        </w:rPr>
        <w:t xml:space="preserve"> </w:t>
      </w:r>
      <w:r w:rsidR="00D71ECB" w:rsidRPr="0026342B">
        <w:rPr>
          <w:rFonts w:cs="Arial"/>
          <w:color w:val="0000FF"/>
        </w:rPr>
        <w:t>New project</w:t>
      </w:r>
      <w:r w:rsidR="007A596A">
        <w:rPr>
          <w:rFonts w:cs="Arial"/>
          <w:color w:val="0000FF"/>
        </w:rPr>
        <w:t>.</w:t>
      </w:r>
    </w:p>
    <w:p w14:paraId="21BAC459" w14:textId="1F3395E8" w:rsidR="0018342C" w:rsidRPr="0026342B" w:rsidRDefault="003E4C34" w:rsidP="00A72B83">
      <w:pPr>
        <w:pStyle w:val="StepList10"/>
        <w:keepLines w:val="0"/>
        <w:widowControl w:val="0"/>
        <w:tabs>
          <w:tab w:val="clear" w:pos="792"/>
        </w:tabs>
        <w:spacing w:before="120"/>
        <w:ind w:firstLine="0"/>
        <w:rPr>
          <w:rFonts w:cs="Arial"/>
        </w:rPr>
      </w:pPr>
      <w:r w:rsidRPr="0026342B">
        <w:rPr>
          <w:rFonts w:cs="Arial"/>
        </w:rPr>
        <w:t xml:space="preserve"> </w:t>
      </w:r>
      <w:r w:rsidR="00AF6FC0" w:rsidRPr="0026342B">
        <w:rPr>
          <w:rFonts w:cs="Arial"/>
          <w:noProof/>
        </w:rPr>
        <w:drawing>
          <wp:inline distT="0" distB="0" distL="0" distR="0" wp14:anchorId="4C81F520" wp14:editId="2C42FD18">
            <wp:extent cx="3863340" cy="1718551"/>
            <wp:effectExtent l="0" t="0" r="0" b="0"/>
            <wp:docPr id="29" name="Picture 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video game&#10;&#10;Description automatically generated"/>
                    <pic:cNvPicPr/>
                  </pic:nvPicPr>
                  <pic:blipFill>
                    <a:blip r:embed="rId35"/>
                    <a:stretch>
                      <a:fillRect/>
                    </a:stretch>
                  </pic:blipFill>
                  <pic:spPr>
                    <a:xfrm>
                      <a:off x="0" y="0"/>
                      <a:ext cx="3888222" cy="1729620"/>
                    </a:xfrm>
                    <a:prstGeom prst="rect">
                      <a:avLst/>
                    </a:prstGeom>
                  </pic:spPr>
                </pic:pic>
              </a:graphicData>
            </a:graphic>
          </wp:inline>
        </w:drawing>
      </w:r>
      <w:r w:rsidR="00AF6FC0" w:rsidRPr="0026342B">
        <w:rPr>
          <w:rFonts w:cs="Arial"/>
          <w:noProof/>
        </w:rPr>
        <w:t xml:space="preserve"> </w:t>
      </w:r>
    </w:p>
    <w:p w14:paraId="3774E3AC" w14:textId="473CBA12" w:rsidR="0018342C" w:rsidRPr="0026342B" w:rsidRDefault="0018342C" w:rsidP="0018342C">
      <w:pPr>
        <w:pStyle w:val="StepList10"/>
        <w:keepLines w:val="0"/>
        <w:widowControl w:val="0"/>
        <w:numPr>
          <w:ilvl w:val="0"/>
          <w:numId w:val="23"/>
        </w:numPr>
        <w:spacing w:before="120"/>
        <w:rPr>
          <w:rFonts w:cs="Arial"/>
        </w:rPr>
      </w:pPr>
      <w:r w:rsidRPr="0026342B">
        <w:rPr>
          <w:rFonts w:cs="Arial"/>
        </w:rPr>
        <w:t xml:space="preserve">Choose </w:t>
      </w:r>
      <w:r w:rsidR="00D71ECB" w:rsidRPr="0026342B">
        <w:rPr>
          <w:rFonts w:cs="Arial"/>
          <w:color w:val="0000FF"/>
        </w:rPr>
        <w:t>Analytics project</w:t>
      </w:r>
      <w:r w:rsidR="00EB0CD9" w:rsidRPr="0026342B">
        <w:rPr>
          <w:rFonts w:cs="Arial"/>
          <w:color w:val="0000FF"/>
        </w:rPr>
        <w:t xml:space="preserve"> </w:t>
      </w:r>
      <w:r w:rsidR="00EB0CD9" w:rsidRPr="0026342B">
        <w:rPr>
          <w:rFonts w:cs="Arial"/>
        </w:rPr>
        <w:sym w:font="Wingdings 3" w:char="F061"/>
      </w:r>
      <w:r w:rsidR="00EB0CD9" w:rsidRPr="0026342B">
        <w:rPr>
          <w:rFonts w:cs="Arial"/>
        </w:rPr>
        <w:t xml:space="preserve"> </w:t>
      </w:r>
      <w:r w:rsidR="00AF6FC0" w:rsidRPr="0026342B">
        <w:rPr>
          <w:rFonts w:cs="Arial"/>
          <w:color w:val="0000FF"/>
        </w:rPr>
        <w:t>Next</w:t>
      </w:r>
      <w:r w:rsidR="007A596A">
        <w:rPr>
          <w:rFonts w:cs="Arial"/>
          <w:color w:val="0000FF"/>
        </w:rPr>
        <w:t>.</w:t>
      </w:r>
    </w:p>
    <w:p w14:paraId="164A805F" w14:textId="77777777" w:rsidR="00AF6FC0" w:rsidRPr="0026342B" w:rsidRDefault="00AF6FC0" w:rsidP="0028192D">
      <w:pPr>
        <w:pStyle w:val="StepList10"/>
        <w:keepLines w:val="0"/>
        <w:widowControl w:val="0"/>
        <w:tabs>
          <w:tab w:val="clear" w:pos="792"/>
        </w:tabs>
        <w:spacing w:before="120"/>
        <w:ind w:firstLine="0"/>
        <w:rPr>
          <w:rFonts w:cs="Arial"/>
          <w:noProof/>
        </w:rPr>
      </w:pPr>
      <w:r w:rsidRPr="0026342B">
        <w:rPr>
          <w:rFonts w:cs="Arial"/>
          <w:noProof/>
        </w:rPr>
        <w:drawing>
          <wp:inline distT="0" distB="0" distL="0" distR="0" wp14:anchorId="2B51A6D6" wp14:editId="71B56661">
            <wp:extent cx="5952601" cy="1964987"/>
            <wp:effectExtent l="0" t="0" r="3810" b="381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36"/>
                    <a:stretch>
                      <a:fillRect/>
                    </a:stretch>
                  </pic:blipFill>
                  <pic:spPr>
                    <a:xfrm>
                      <a:off x="0" y="0"/>
                      <a:ext cx="6000590" cy="1980828"/>
                    </a:xfrm>
                    <a:prstGeom prst="rect">
                      <a:avLst/>
                    </a:prstGeom>
                  </pic:spPr>
                </pic:pic>
              </a:graphicData>
            </a:graphic>
          </wp:inline>
        </w:drawing>
      </w:r>
    </w:p>
    <w:p w14:paraId="61538167" w14:textId="4105CB06" w:rsidR="00364F72" w:rsidRPr="0026342B" w:rsidRDefault="00364F72" w:rsidP="0028192D">
      <w:pPr>
        <w:pStyle w:val="StepList10"/>
        <w:keepLines w:val="0"/>
        <w:widowControl w:val="0"/>
        <w:tabs>
          <w:tab w:val="clear" w:pos="792"/>
        </w:tabs>
        <w:spacing w:before="120"/>
        <w:ind w:firstLine="0"/>
        <w:rPr>
          <w:rFonts w:cs="Arial"/>
        </w:rPr>
      </w:pPr>
      <w:r w:rsidRPr="0026342B">
        <w:rPr>
          <w:rFonts w:cs="Arial"/>
        </w:rPr>
        <w:br w:type="page"/>
      </w:r>
    </w:p>
    <w:p w14:paraId="08773F77" w14:textId="7FBB1E99" w:rsidR="0018342C" w:rsidRPr="0026342B" w:rsidRDefault="007321EB" w:rsidP="004C042B">
      <w:pPr>
        <w:pStyle w:val="StepList10"/>
        <w:keepLines w:val="0"/>
        <w:widowControl w:val="0"/>
        <w:numPr>
          <w:ilvl w:val="0"/>
          <w:numId w:val="23"/>
        </w:numPr>
        <w:spacing w:before="120"/>
        <w:rPr>
          <w:rFonts w:cs="Arial"/>
        </w:rPr>
      </w:pPr>
      <w:r w:rsidRPr="0026342B">
        <w:rPr>
          <w:rFonts w:cs="Arial"/>
        </w:rPr>
        <w:lastRenderedPageBreak/>
        <w:t>Click on tile</w:t>
      </w:r>
      <w:r w:rsidR="0018342C" w:rsidRPr="0026342B">
        <w:rPr>
          <w:rFonts w:cs="Arial"/>
        </w:rPr>
        <w:t xml:space="preserve"> </w:t>
      </w:r>
      <w:r w:rsidR="00FC5AEA" w:rsidRPr="0026342B">
        <w:rPr>
          <w:rFonts w:cs="Arial"/>
          <w:color w:val="0000FF"/>
        </w:rPr>
        <w:t>Create an empty project</w:t>
      </w:r>
      <w:r w:rsidR="007A596A">
        <w:rPr>
          <w:rFonts w:cs="Arial"/>
          <w:color w:val="0000FF"/>
        </w:rPr>
        <w:t>.</w:t>
      </w:r>
    </w:p>
    <w:p w14:paraId="2ED4C1F1" w14:textId="2B2AA703" w:rsidR="0018342C" w:rsidRPr="0026342B" w:rsidRDefault="00AF6FC0" w:rsidP="0018342C">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3821387D" wp14:editId="7682D9CF">
            <wp:extent cx="5697210" cy="2411730"/>
            <wp:effectExtent l="0" t="0" r="0" b="762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pic:nvPicPr>
                  <pic:blipFill>
                    <a:blip r:embed="rId37"/>
                    <a:stretch>
                      <a:fillRect/>
                    </a:stretch>
                  </pic:blipFill>
                  <pic:spPr>
                    <a:xfrm>
                      <a:off x="0" y="0"/>
                      <a:ext cx="5711879" cy="2417939"/>
                    </a:xfrm>
                    <a:prstGeom prst="rect">
                      <a:avLst/>
                    </a:prstGeom>
                  </pic:spPr>
                </pic:pic>
              </a:graphicData>
            </a:graphic>
          </wp:inline>
        </w:drawing>
      </w:r>
      <w:r w:rsidRPr="0026342B">
        <w:rPr>
          <w:rFonts w:cs="Arial"/>
          <w:noProof/>
        </w:rPr>
        <w:t xml:space="preserve"> </w:t>
      </w:r>
    </w:p>
    <w:p w14:paraId="2DF8F798" w14:textId="4891E086" w:rsidR="003F1DAE" w:rsidRPr="0026342B" w:rsidRDefault="003F1DAE" w:rsidP="004C042B">
      <w:pPr>
        <w:pStyle w:val="StepList10"/>
        <w:keepLines w:val="0"/>
        <w:widowControl w:val="0"/>
        <w:numPr>
          <w:ilvl w:val="0"/>
          <w:numId w:val="23"/>
        </w:numPr>
        <w:spacing w:before="120"/>
        <w:rPr>
          <w:rFonts w:cs="Arial"/>
        </w:rPr>
      </w:pPr>
      <w:r w:rsidRPr="0026342B">
        <w:rPr>
          <w:rFonts w:cs="Arial"/>
        </w:rPr>
        <w:t xml:space="preserve">Provide a name </w:t>
      </w:r>
      <w:r w:rsidR="00BF1C14" w:rsidRPr="0026342B">
        <w:rPr>
          <w:rFonts w:cs="Arial"/>
        </w:rPr>
        <w:t>of ‘</w:t>
      </w:r>
      <w:r w:rsidR="00AF6FC0" w:rsidRPr="0026342B">
        <w:rPr>
          <w:rFonts w:cs="Arial"/>
          <w:color w:val="0000FF"/>
        </w:rPr>
        <w:t>your initials-DV-Project</w:t>
      </w:r>
      <w:r w:rsidR="00BF1C14" w:rsidRPr="0026342B">
        <w:rPr>
          <w:rFonts w:cs="Arial"/>
        </w:rPr>
        <w:t xml:space="preserve">’ </w:t>
      </w:r>
      <w:r w:rsidR="0018342C" w:rsidRPr="0026342B">
        <w:rPr>
          <w:rFonts w:cs="Arial"/>
        </w:rPr>
        <w:t xml:space="preserve">and description </w:t>
      </w:r>
      <w:r w:rsidRPr="0026342B">
        <w:rPr>
          <w:rFonts w:cs="Arial"/>
        </w:rPr>
        <w:t>for the project</w:t>
      </w:r>
      <w:r w:rsidR="0018342C" w:rsidRPr="0026342B">
        <w:rPr>
          <w:rFonts w:cs="Arial"/>
        </w:rPr>
        <w:t xml:space="preserve"> and click </w:t>
      </w:r>
      <w:r w:rsidR="00890378" w:rsidRPr="0026342B">
        <w:rPr>
          <w:rFonts w:cs="Arial"/>
          <w:color w:val="0000FF"/>
        </w:rPr>
        <w:t>Create</w:t>
      </w:r>
      <w:r w:rsidR="007A596A">
        <w:rPr>
          <w:rFonts w:cs="Arial"/>
          <w:color w:val="0000FF"/>
        </w:rPr>
        <w:t>.</w:t>
      </w:r>
    </w:p>
    <w:p w14:paraId="28271726" w14:textId="556EA1E5" w:rsidR="0018342C" w:rsidRPr="0026342B" w:rsidRDefault="005523A8" w:rsidP="0018342C">
      <w:pPr>
        <w:pStyle w:val="StepList10"/>
        <w:keepLines w:val="0"/>
        <w:widowControl w:val="0"/>
        <w:tabs>
          <w:tab w:val="clear" w:pos="792"/>
        </w:tabs>
        <w:spacing w:before="120"/>
        <w:ind w:firstLine="0"/>
        <w:rPr>
          <w:rFonts w:cs="Arial"/>
        </w:rPr>
      </w:pPr>
      <w:r w:rsidRPr="0026342B">
        <w:rPr>
          <w:rFonts w:cs="Arial"/>
          <w:noProof/>
        </w:rPr>
        <w:t xml:space="preserve"> </w:t>
      </w:r>
      <w:r w:rsidR="00AF6FC0" w:rsidRPr="0026342B">
        <w:rPr>
          <w:rFonts w:cs="Arial"/>
          <w:noProof/>
        </w:rPr>
        <w:drawing>
          <wp:inline distT="0" distB="0" distL="0" distR="0" wp14:anchorId="1045C016" wp14:editId="265F1D96">
            <wp:extent cx="5755681" cy="2297430"/>
            <wp:effectExtent l="0" t="0" r="0" b="762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pic:nvPicPr>
                  <pic:blipFill>
                    <a:blip r:embed="rId38"/>
                    <a:stretch>
                      <a:fillRect/>
                    </a:stretch>
                  </pic:blipFill>
                  <pic:spPr>
                    <a:xfrm>
                      <a:off x="0" y="0"/>
                      <a:ext cx="5790772" cy="2311437"/>
                    </a:xfrm>
                    <a:prstGeom prst="rect">
                      <a:avLst/>
                    </a:prstGeom>
                  </pic:spPr>
                </pic:pic>
              </a:graphicData>
            </a:graphic>
          </wp:inline>
        </w:drawing>
      </w:r>
    </w:p>
    <w:p w14:paraId="437B59BF" w14:textId="646EA68E" w:rsidR="00601A0C" w:rsidRPr="0026342B" w:rsidRDefault="00601A0C" w:rsidP="00D90981">
      <w:pPr>
        <w:pStyle w:val="Heading3"/>
        <w:rPr>
          <w:rFonts w:ascii="Arial" w:hAnsi="Arial" w:cs="Arial"/>
          <w:b/>
          <w:bCs/>
        </w:rPr>
      </w:pPr>
      <w:r w:rsidRPr="0026342B">
        <w:rPr>
          <w:rFonts w:ascii="Arial" w:hAnsi="Arial" w:cs="Arial"/>
          <w:b/>
          <w:bCs/>
        </w:rPr>
        <w:t>Add</w:t>
      </w:r>
      <w:r w:rsidR="004C4A22" w:rsidRPr="0026342B">
        <w:rPr>
          <w:rFonts w:ascii="Arial" w:hAnsi="Arial" w:cs="Arial"/>
          <w:b/>
          <w:bCs/>
        </w:rPr>
        <w:t>ing</w:t>
      </w:r>
      <w:r w:rsidRPr="0026342B">
        <w:rPr>
          <w:rFonts w:ascii="Arial" w:hAnsi="Arial" w:cs="Arial"/>
          <w:b/>
          <w:bCs/>
        </w:rPr>
        <w:t xml:space="preserve"> the</w:t>
      </w:r>
      <w:r w:rsidR="006C2792" w:rsidRPr="0026342B">
        <w:rPr>
          <w:rFonts w:ascii="Arial" w:hAnsi="Arial" w:cs="Arial"/>
          <w:b/>
          <w:bCs/>
        </w:rPr>
        <w:t xml:space="preserve"> previously created</w:t>
      </w:r>
      <w:r w:rsidRPr="0026342B">
        <w:rPr>
          <w:rFonts w:ascii="Arial" w:hAnsi="Arial" w:cs="Arial"/>
          <w:b/>
          <w:bCs/>
        </w:rPr>
        <w:t xml:space="preserve"> DV </w:t>
      </w:r>
      <w:r w:rsidR="006C2792" w:rsidRPr="0026342B">
        <w:rPr>
          <w:rFonts w:ascii="Arial" w:hAnsi="Arial" w:cs="Arial"/>
          <w:b/>
          <w:bCs/>
        </w:rPr>
        <w:t>v</w:t>
      </w:r>
      <w:r w:rsidRPr="0026342B">
        <w:rPr>
          <w:rFonts w:ascii="Arial" w:hAnsi="Arial" w:cs="Arial"/>
          <w:b/>
          <w:bCs/>
        </w:rPr>
        <w:t>iew</w:t>
      </w:r>
      <w:r w:rsidR="00711DFE" w:rsidRPr="0026342B">
        <w:rPr>
          <w:rFonts w:ascii="Arial" w:hAnsi="Arial" w:cs="Arial"/>
          <w:b/>
          <w:bCs/>
        </w:rPr>
        <w:t xml:space="preserve"> </w:t>
      </w:r>
      <w:r w:rsidRPr="0026342B">
        <w:rPr>
          <w:rFonts w:ascii="Arial" w:hAnsi="Arial" w:cs="Arial"/>
          <w:b/>
          <w:bCs/>
        </w:rPr>
        <w:t>to th</w:t>
      </w:r>
      <w:r w:rsidR="005C1047" w:rsidRPr="0026342B">
        <w:rPr>
          <w:rFonts w:ascii="Arial" w:hAnsi="Arial" w:cs="Arial"/>
          <w:b/>
          <w:bCs/>
        </w:rPr>
        <w:t>e</w:t>
      </w:r>
      <w:r w:rsidRPr="0026342B">
        <w:rPr>
          <w:rFonts w:ascii="Arial" w:hAnsi="Arial" w:cs="Arial"/>
          <w:b/>
          <w:bCs/>
        </w:rPr>
        <w:t xml:space="preserve"> </w:t>
      </w:r>
      <w:r w:rsidR="006C2792" w:rsidRPr="0026342B">
        <w:rPr>
          <w:rFonts w:ascii="Arial" w:hAnsi="Arial" w:cs="Arial"/>
          <w:b/>
          <w:bCs/>
        </w:rPr>
        <w:t>new p</w:t>
      </w:r>
      <w:r w:rsidRPr="0026342B">
        <w:rPr>
          <w:rFonts w:ascii="Arial" w:hAnsi="Arial" w:cs="Arial"/>
          <w:b/>
          <w:bCs/>
        </w:rPr>
        <w:t>roject</w:t>
      </w:r>
    </w:p>
    <w:p w14:paraId="7B5B3C44" w14:textId="481A12E3" w:rsidR="009E7F57" w:rsidRPr="0026342B" w:rsidRDefault="00601A0C" w:rsidP="009E7F57">
      <w:pPr>
        <w:pStyle w:val="StepList51"/>
        <w:keepLines w:val="0"/>
        <w:numPr>
          <w:ilvl w:val="0"/>
          <w:numId w:val="23"/>
        </w:numPr>
        <w:spacing w:before="120"/>
        <w:rPr>
          <w:rFonts w:cs="Arial"/>
        </w:rPr>
      </w:pPr>
      <w:r w:rsidRPr="0026342B">
        <w:rPr>
          <w:rFonts w:cs="Arial"/>
        </w:rPr>
        <w:t xml:space="preserve">Start at the </w:t>
      </w:r>
      <w:r w:rsidRPr="0026342B">
        <w:rPr>
          <w:rFonts w:cs="Arial"/>
          <w:color w:val="0000FF"/>
        </w:rPr>
        <w:t>Navigation Menu</w:t>
      </w:r>
      <w:r w:rsidR="009E7F57" w:rsidRPr="0026342B">
        <w:rPr>
          <w:rFonts w:cs="Arial"/>
          <w:color w:val="0000FF"/>
        </w:rPr>
        <w:t xml:space="preserve"> </w:t>
      </w:r>
      <w:r w:rsidR="009E7F57" w:rsidRPr="0026342B">
        <w:rPr>
          <w:rFonts w:cs="Arial"/>
        </w:rPr>
        <w:sym w:font="Wingdings 3" w:char="F061"/>
      </w:r>
      <w:r w:rsidR="009E7F57" w:rsidRPr="0026342B">
        <w:rPr>
          <w:rFonts w:cs="Arial"/>
        </w:rPr>
        <w:t xml:space="preserve"> </w:t>
      </w:r>
      <w:r w:rsidRPr="0026342B">
        <w:rPr>
          <w:rFonts w:cs="Arial"/>
        </w:rPr>
        <w:t xml:space="preserve">Click </w:t>
      </w:r>
      <w:r w:rsidRPr="0026342B">
        <w:rPr>
          <w:rFonts w:cs="Arial"/>
          <w:color w:val="0000FF"/>
        </w:rPr>
        <w:t>Collect</w:t>
      </w:r>
      <w:r w:rsidRPr="0026342B">
        <w:rPr>
          <w:rFonts w:cs="Arial"/>
        </w:rPr>
        <w:t xml:space="preserve"> </w:t>
      </w:r>
      <w:r w:rsidRPr="0026342B">
        <w:rPr>
          <w:rFonts w:cs="Arial"/>
        </w:rPr>
        <w:sym w:font="Wingdings 3" w:char="F061"/>
      </w:r>
      <w:r w:rsidRPr="0026342B">
        <w:rPr>
          <w:rFonts w:cs="Arial"/>
        </w:rPr>
        <w:t xml:space="preserve"> </w:t>
      </w:r>
      <w:r w:rsidRPr="0026342B">
        <w:rPr>
          <w:rFonts w:cs="Arial"/>
          <w:color w:val="0000FF"/>
        </w:rPr>
        <w:t>Data virtualization</w:t>
      </w:r>
      <w:r w:rsidR="004D5617" w:rsidRPr="0026342B">
        <w:rPr>
          <w:rFonts w:cs="Arial"/>
          <w:color w:val="0000FF"/>
        </w:rPr>
        <w:t xml:space="preserve"> </w:t>
      </w:r>
      <w:r w:rsidR="004D5617" w:rsidRPr="0026342B">
        <w:rPr>
          <w:rFonts w:cs="Arial"/>
        </w:rPr>
        <w:sym w:font="Wingdings 3" w:char="F061"/>
      </w:r>
      <w:r w:rsidR="004D5617" w:rsidRPr="0026342B">
        <w:rPr>
          <w:rFonts w:cs="Arial"/>
        </w:rPr>
        <w:t xml:space="preserve"> </w:t>
      </w:r>
      <w:r w:rsidR="00026AD7" w:rsidRPr="0026342B">
        <w:rPr>
          <w:rFonts w:cs="Arial"/>
          <w:color w:val="0000FF"/>
        </w:rPr>
        <w:t>Menu (D</w:t>
      </w:r>
      <w:r w:rsidR="009E7F57" w:rsidRPr="0026342B">
        <w:rPr>
          <w:rFonts w:cs="Arial"/>
          <w:color w:val="0000FF"/>
        </w:rPr>
        <w:t>ata Sources</w:t>
      </w:r>
      <w:r w:rsidR="00026AD7" w:rsidRPr="0026342B">
        <w:rPr>
          <w:rFonts w:cs="Arial"/>
          <w:color w:val="0000FF"/>
        </w:rPr>
        <w:t>)</w:t>
      </w:r>
      <w:r w:rsidR="009E7F57" w:rsidRPr="0026342B">
        <w:rPr>
          <w:rFonts w:cs="Arial"/>
          <w:color w:val="0000FF"/>
        </w:rPr>
        <w:t xml:space="preserve"> </w:t>
      </w:r>
      <w:r w:rsidR="009E7F57" w:rsidRPr="0026342B">
        <w:rPr>
          <w:rFonts w:cs="Arial"/>
        </w:rPr>
        <w:sym w:font="Wingdings 3" w:char="F061"/>
      </w:r>
      <w:r w:rsidR="009E7F57" w:rsidRPr="0026342B">
        <w:rPr>
          <w:rFonts w:cs="Arial"/>
        </w:rPr>
        <w:t xml:space="preserve"> </w:t>
      </w:r>
      <w:r w:rsidR="004D5617" w:rsidRPr="0026342B">
        <w:rPr>
          <w:rFonts w:cs="Arial"/>
          <w:color w:val="0000FF"/>
        </w:rPr>
        <w:t>My virtualized data</w:t>
      </w:r>
      <w:r w:rsidR="007A596A">
        <w:rPr>
          <w:rFonts w:cs="Arial"/>
          <w:color w:val="0000FF"/>
        </w:rPr>
        <w:t>.</w:t>
      </w:r>
    </w:p>
    <w:p w14:paraId="0D1892C3" w14:textId="6835787D" w:rsidR="0026342B" w:rsidRDefault="00287246" w:rsidP="009E7F57">
      <w:pPr>
        <w:pStyle w:val="StepList51"/>
        <w:keepLines w:val="0"/>
        <w:tabs>
          <w:tab w:val="clear" w:pos="792"/>
        </w:tabs>
        <w:spacing w:before="120"/>
        <w:ind w:firstLine="0"/>
        <w:rPr>
          <w:rFonts w:cs="Arial"/>
        </w:rPr>
      </w:pPr>
      <w:r w:rsidRPr="0026342B">
        <w:rPr>
          <w:rFonts w:cs="Arial"/>
          <w:noProof/>
        </w:rPr>
        <w:drawing>
          <wp:inline distT="0" distB="0" distL="0" distR="0" wp14:anchorId="4D0D9E4D" wp14:editId="44E19131">
            <wp:extent cx="4343400" cy="1560803"/>
            <wp:effectExtent l="0" t="0" r="0" b="1905"/>
            <wp:docPr id="6" name="Picture 6"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meter&#10;&#10;Description automatically generated"/>
                    <pic:cNvPicPr/>
                  </pic:nvPicPr>
                  <pic:blipFill>
                    <a:blip r:embed="rId39"/>
                    <a:stretch>
                      <a:fillRect/>
                    </a:stretch>
                  </pic:blipFill>
                  <pic:spPr>
                    <a:xfrm>
                      <a:off x="0" y="0"/>
                      <a:ext cx="4417785" cy="1587533"/>
                    </a:xfrm>
                    <a:prstGeom prst="rect">
                      <a:avLst/>
                    </a:prstGeom>
                  </pic:spPr>
                </pic:pic>
              </a:graphicData>
            </a:graphic>
          </wp:inline>
        </w:drawing>
      </w:r>
    </w:p>
    <w:p w14:paraId="665C3EEE" w14:textId="77777777" w:rsidR="0026342B" w:rsidRDefault="0026342B">
      <w:pPr>
        <w:spacing w:before="0" w:after="0"/>
        <w:rPr>
          <w:rFonts w:cs="Arial"/>
          <w:szCs w:val="22"/>
        </w:rPr>
      </w:pPr>
      <w:r>
        <w:rPr>
          <w:rFonts w:cs="Arial"/>
        </w:rPr>
        <w:br w:type="page"/>
      </w:r>
    </w:p>
    <w:p w14:paraId="03B6E511" w14:textId="2B5369BB" w:rsidR="00601A0C" w:rsidRPr="0026342B" w:rsidRDefault="00E1117D" w:rsidP="004C042B">
      <w:pPr>
        <w:pStyle w:val="StepList10"/>
        <w:keepLines w:val="0"/>
        <w:widowControl w:val="0"/>
        <w:numPr>
          <w:ilvl w:val="0"/>
          <w:numId w:val="23"/>
        </w:numPr>
        <w:spacing w:before="120"/>
        <w:rPr>
          <w:rFonts w:cs="Arial"/>
        </w:rPr>
      </w:pPr>
      <w:r w:rsidRPr="0026342B">
        <w:rPr>
          <w:rFonts w:cs="Arial"/>
        </w:rPr>
        <w:lastRenderedPageBreak/>
        <w:t>C</w:t>
      </w:r>
      <w:r w:rsidR="006178FB" w:rsidRPr="0026342B">
        <w:rPr>
          <w:rFonts w:cs="Arial"/>
        </w:rPr>
        <w:t>heck</w:t>
      </w:r>
      <w:r w:rsidR="00601A0C" w:rsidRPr="0026342B">
        <w:rPr>
          <w:rFonts w:cs="Arial"/>
        </w:rPr>
        <w:t xml:space="preserve"> </w:t>
      </w:r>
      <w:r w:rsidR="00266050" w:rsidRPr="0026342B">
        <w:rPr>
          <w:rFonts w:cs="Arial"/>
          <w:color w:val="0000FF"/>
        </w:rPr>
        <w:t>VIEW_CUST_TXN_SYMBOL_COM</w:t>
      </w:r>
      <w:r w:rsidR="006178FB" w:rsidRPr="0026342B">
        <w:rPr>
          <w:rFonts w:cs="Arial"/>
        </w:rPr>
        <w:t xml:space="preserve"> </w:t>
      </w:r>
      <w:r w:rsidR="006D2BA1" w:rsidRPr="0026342B">
        <w:rPr>
          <w:rFonts w:cs="Arial"/>
        </w:rPr>
        <w:sym w:font="Wingdings 3" w:char="F061"/>
      </w:r>
      <w:r w:rsidR="006D2BA1" w:rsidRPr="0026342B">
        <w:rPr>
          <w:rFonts w:cs="Arial"/>
        </w:rPr>
        <w:t xml:space="preserve"> </w:t>
      </w:r>
      <w:r w:rsidR="006178FB" w:rsidRPr="0026342B">
        <w:rPr>
          <w:rFonts w:cs="Arial"/>
        </w:rPr>
        <w:t xml:space="preserve">click </w:t>
      </w:r>
      <w:r w:rsidR="00601A0C" w:rsidRPr="0026342B">
        <w:rPr>
          <w:rFonts w:cs="Arial"/>
          <w:color w:val="0000FF"/>
        </w:rPr>
        <w:t>Assign</w:t>
      </w:r>
      <w:r w:rsidR="007A596A">
        <w:rPr>
          <w:rFonts w:cs="Arial"/>
          <w:color w:val="0000FF"/>
        </w:rPr>
        <w:t>.</w:t>
      </w:r>
    </w:p>
    <w:p w14:paraId="57B085AA" w14:textId="69A271F6" w:rsidR="00601A0C" w:rsidRPr="0026342B" w:rsidRDefault="00EA1FFD" w:rsidP="00601A0C">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17FACA34" wp14:editId="0B2BEC95">
            <wp:extent cx="4508732" cy="123831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08732" cy="1238314"/>
                    </a:xfrm>
                    <a:prstGeom prst="rect">
                      <a:avLst/>
                    </a:prstGeom>
                  </pic:spPr>
                </pic:pic>
              </a:graphicData>
            </a:graphic>
          </wp:inline>
        </w:drawing>
      </w:r>
    </w:p>
    <w:p w14:paraId="1598FC5F" w14:textId="3A0BE78D" w:rsidR="00601A0C" w:rsidRPr="0026342B" w:rsidRDefault="00601A0C" w:rsidP="009E7F57">
      <w:pPr>
        <w:pStyle w:val="StepList10"/>
        <w:keepLines w:val="0"/>
        <w:widowControl w:val="0"/>
        <w:numPr>
          <w:ilvl w:val="0"/>
          <w:numId w:val="23"/>
        </w:numPr>
        <w:spacing w:before="120"/>
        <w:rPr>
          <w:rFonts w:cs="Arial"/>
        </w:rPr>
      </w:pPr>
      <w:r w:rsidRPr="0026342B">
        <w:rPr>
          <w:rFonts w:cs="Arial"/>
        </w:rPr>
        <w:t xml:space="preserve">Choose </w:t>
      </w:r>
      <w:proofErr w:type="spellStart"/>
      <w:r w:rsidR="004D5617" w:rsidRPr="0026342B">
        <w:rPr>
          <w:rFonts w:cs="Arial"/>
          <w:color w:val="0000FF"/>
        </w:rPr>
        <w:t>your_initials</w:t>
      </w:r>
      <w:proofErr w:type="spellEnd"/>
      <w:r w:rsidR="001D5AA2" w:rsidRPr="0026342B">
        <w:rPr>
          <w:rFonts w:cs="Arial"/>
          <w:color w:val="0000FF"/>
        </w:rPr>
        <w:t>-DV-Project</w:t>
      </w:r>
      <w:r w:rsidR="001D5AA2" w:rsidRPr="0026342B">
        <w:rPr>
          <w:rFonts w:cs="Arial"/>
        </w:rPr>
        <w:t xml:space="preserve"> (whatever you have named it)</w:t>
      </w:r>
      <w:r w:rsidR="009E7F57" w:rsidRPr="0026342B">
        <w:rPr>
          <w:rFonts w:cs="Arial"/>
        </w:rPr>
        <w:t xml:space="preserve"> </w:t>
      </w:r>
      <w:r w:rsidR="009E7F57" w:rsidRPr="0026342B">
        <w:rPr>
          <w:rFonts w:cs="Arial"/>
        </w:rPr>
        <w:sym w:font="Wingdings 3" w:char="F061"/>
      </w:r>
      <w:r w:rsidR="009E7F57" w:rsidRPr="0026342B">
        <w:rPr>
          <w:rFonts w:cs="Arial"/>
        </w:rPr>
        <w:t xml:space="preserve"> </w:t>
      </w:r>
      <w:r w:rsidR="00283945" w:rsidRPr="0026342B">
        <w:rPr>
          <w:rFonts w:cs="Arial"/>
          <w:color w:val="0000FF"/>
        </w:rPr>
        <w:t>Assign</w:t>
      </w:r>
      <w:r w:rsidR="007A596A">
        <w:rPr>
          <w:rFonts w:cs="Arial"/>
          <w:color w:val="0000FF"/>
        </w:rPr>
        <w:t>.</w:t>
      </w:r>
    </w:p>
    <w:p w14:paraId="3DBA0C21" w14:textId="439B30E1" w:rsidR="00283945" w:rsidRPr="0026342B" w:rsidRDefault="009E7F57" w:rsidP="00283945">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33AF01F4" wp14:editId="7C92FA85">
            <wp:extent cx="5634990" cy="1753770"/>
            <wp:effectExtent l="0" t="0" r="381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ell phone&#10;&#10;Description automatically generated"/>
                    <pic:cNvPicPr/>
                  </pic:nvPicPr>
                  <pic:blipFill>
                    <a:blip r:embed="rId41"/>
                    <a:stretch>
                      <a:fillRect/>
                    </a:stretch>
                  </pic:blipFill>
                  <pic:spPr>
                    <a:xfrm>
                      <a:off x="0" y="0"/>
                      <a:ext cx="5690895" cy="1771169"/>
                    </a:xfrm>
                    <a:prstGeom prst="rect">
                      <a:avLst/>
                    </a:prstGeom>
                  </pic:spPr>
                </pic:pic>
              </a:graphicData>
            </a:graphic>
          </wp:inline>
        </w:drawing>
      </w:r>
    </w:p>
    <w:p w14:paraId="781CFBEA" w14:textId="0D8EA0A0" w:rsidR="00283945" w:rsidRPr="0026342B" w:rsidRDefault="00283945" w:rsidP="004C042B">
      <w:pPr>
        <w:pStyle w:val="StepList10"/>
        <w:keepLines w:val="0"/>
        <w:widowControl w:val="0"/>
        <w:numPr>
          <w:ilvl w:val="0"/>
          <w:numId w:val="23"/>
        </w:numPr>
        <w:spacing w:before="120"/>
        <w:rPr>
          <w:rFonts w:cs="Arial"/>
        </w:rPr>
      </w:pPr>
      <w:r w:rsidRPr="0026342B">
        <w:rPr>
          <w:rFonts w:cs="Arial"/>
        </w:rPr>
        <w:t>The DV View is now successfully assigned to the project</w:t>
      </w:r>
      <w:r w:rsidR="003228D5" w:rsidRPr="0026342B">
        <w:rPr>
          <w:rFonts w:cs="Arial"/>
        </w:rPr>
        <w:t>.</w:t>
      </w:r>
    </w:p>
    <w:p w14:paraId="33B4DFCF" w14:textId="75BEE409" w:rsidR="003228D5" w:rsidRPr="0026342B" w:rsidRDefault="003228D5" w:rsidP="003228D5">
      <w:pPr>
        <w:pStyle w:val="StepList10"/>
        <w:keepLines w:val="0"/>
        <w:widowControl w:val="0"/>
        <w:tabs>
          <w:tab w:val="clear" w:pos="792"/>
        </w:tabs>
        <w:spacing w:before="120"/>
        <w:ind w:firstLine="0"/>
        <w:rPr>
          <w:rFonts w:cs="Arial"/>
        </w:rPr>
      </w:pPr>
      <w:r w:rsidRPr="0026342B">
        <w:rPr>
          <w:rFonts w:cs="Arial"/>
        </w:rPr>
        <w:t xml:space="preserve">Click </w:t>
      </w:r>
      <w:r w:rsidRPr="0026342B">
        <w:rPr>
          <w:rFonts w:cs="Arial"/>
          <w:color w:val="0000FF"/>
        </w:rPr>
        <w:t>Go to project</w:t>
      </w:r>
      <w:r w:rsidR="007A596A">
        <w:rPr>
          <w:rFonts w:cs="Arial"/>
          <w:color w:val="0000FF"/>
        </w:rPr>
        <w:t>.</w:t>
      </w:r>
      <w:r w:rsidRPr="0026342B">
        <w:rPr>
          <w:rFonts w:cs="Arial"/>
        </w:rPr>
        <w:t xml:space="preserve"> </w:t>
      </w:r>
    </w:p>
    <w:p w14:paraId="2D6272B8" w14:textId="7E6E6ECE" w:rsidR="006D2BA1" w:rsidRPr="0026342B" w:rsidRDefault="006D2BA1" w:rsidP="00283945">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53C53B3D" wp14:editId="17BEFC99">
            <wp:extent cx="4863465" cy="2427927"/>
            <wp:effectExtent l="0" t="0" r="635"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ell phone&#10;&#10;Description automatically generated"/>
                    <pic:cNvPicPr/>
                  </pic:nvPicPr>
                  <pic:blipFill>
                    <a:blip r:embed="rId42"/>
                    <a:stretch>
                      <a:fillRect/>
                    </a:stretch>
                  </pic:blipFill>
                  <pic:spPr>
                    <a:xfrm>
                      <a:off x="0" y="0"/>
                      <a:ext cx="4870713" cy="2431545"/>
                    </a:xfrm>
                    <a:prstGeom prst="rect">
                      <a:avLst/>
                    </a:prstGeom>
                  </pic:spPr>
                </pic:pic>
              </a:graphicData>
            </a:graphic>
          </wp:inline>
        </w:drawing>
      </w:r>
    </w:p>
    <w:p w14:paraId="6D9DE3DF" w14:textId="77777777" w:rsidR="006D2BA1" w:rsidRPr="0026342B" w:rsidRDefault="006D2BA1">
      <w:pPr>
        <w:spacing w:before="0" w:after="0"/>
        <w:rPr>
          <w:rFonts w:cs="Arial"/>
          <w:szCs w:val="22"/>
        </w:rPr>
      </w:pPr>
      <w:r w:rsidRPr="0026342B">
        <w:rPr>
          <w:rFonts w:cs="Arial"/>
        </w:rPr>
        <w:br w:type="page"/>
      </w:r>
    </w:p>
    <w:p w14:paraId="75B76BCD" w14:textId="150E44B1" w:rsidR="001B3E41" w:rsidRPr="0026342B" w:rsidRDefault="00283945" w:rsidP="004C042B">
      <w:pPr>
        <w:pStyle w:val="StepList10"/>
        <w:keepLines w:val="0"/>
        <w:widowControl w:val="0"/>
        <w:numPr>
          <w:ilvl w:val="0"/>
          <w:numId w:val="23"/>
        </w:numPr>
        <w:spacing w:before="120"/>
        <w:rPr>
          <w:rFonts w:cs="Arial"/>
        </w:rPr>
      </w:pPr>
      <w:r w:rsidRPr="0026342B">
        <w:rPr>
          <w:rFonts w:cs="Arial"/>
        </w:rPr>
        <w:lastRenderedPageBreak/>
        <w:t>On the Project page, click</w:t>
      </w:r>
      <w:r w:rsidR="007A596A">
        <w:rPr>
          <w:rFonts w:cs="Arial"/>
        </w:rPr>
        <w:t xml:space="preserve"> the</w:t>
      </w:r>
      <w:r w:rsidRPr="0026342B">
        <w:rPr>
          <w:rFonts w:cs="Arial"/>
        </w:rPr>
        <w:t xml:space="preserve"> </w:t>
      </w:r>
      <w:r w:rsidR="00CA7681" w:rsidRPr="0026342B">
        <w:rPr>
          <w:rFonts w:cs="Arial"/>
          <w:color w:val="0000FF"/>
        </w:rPr>
        <w:t>Assets</w:t>
      </w:r>
      <w:r w:rsidR="001B3E41" w:rsidRPr="0026342B">
        <w:rPr>
          <w:rFonts w:cs="Arial"/>
        </w:rPr>
        <w:t xml:space="preserve"> tab. </w:t>
      </w:r>
    </w:p>
    <w:p w14:paraId="1DE6CD36" w14:textId="76283BFD" w:rsidR="00283945" w:rsidRPr="0026342B" w:rsidRDefault="001B3E41" w:rsidP="001B3E41">
      <w:pPr>
        <w:pStyle w:val="StepList10"/>
        <w:keepLines w:val="0"/>
        <w:widowControl w:val="0"/>
        <w:tabs>
          <w:tab w:val="clear" w:pos="792"/>
        </w:tabs>
        <w:spacing w:before="120"/>
        <w:ind w:firstLine="0"/>
        <w:rPr>
          <w:rFonts w:cs="Arial"/>
        </w:rPr>
      </w:pPr>
      <w:r w:rsidRPr="0026342B">
        <w:rPr>
          <w:rFonts w:cs="Arial"/>
        </w:rPr>
        <w:t xml:space="preserve">Review </w:t>
      </w:r>
      <w:r w:rsidR="007A596A">
        <w:rPr>
          <w:rFonts w:cs="Arial"/>
        </w:rPr>
        <w:t xml:space="preserve">the </w:t>
      </w:r>
      <w:r w:rsidRPr="0026342B">
        <w:rPr>
          <w:rFonts w:cs="Arial"/>
        </w:rPr>
        <w:t>Data assets section where t</w:t>
      </w:r>
      <w:r w:rsidR="00283945" w:rsidRPr="0026342B">
        <w:rPr>
          <w:rFonts w:cs="Arial"/>
        </w:rPr>
        <w:t xml:space="preserve">he newly assigned </w:t>
      </w:r>
      <w:r w:rsidRPr="0026342B">
        <w:rPr>
          <w:rFonts w:cs="Arial"/>
        </w:rPr>
        <w:t>virtualized view should</w:t>
      </w:r>
      <w:r w:rsidR="00B507B2" w:rsidRPr="0026342B">
        <w:rPr>
          <w:rFonts w:cs="Arial"/>
        </w:rPr>
        <w:t xml:space="preserve"> now</w:t>
      </w:r>
      <w:r w:rsidRPr="0026342B">
        <w:rPr>
          <w:rFonts w:cs="Arial"/>
        </w:rPr>
        <w:t xml:space="preserve"> show up</w:t>
      </w:r>
      <w:r w:rsidR="00B507B2" w:rsidRPr="0026342B">
        <w:rPr>
          <w:rFonts w:cs="Arial"/>
        </w:rPr>
        <w:t xml:space="preserve">, along with the Connection it needs </w:t>
      </w:r>
      <w:r w:rsidR="007A596A">
        <w:rPr>
          <w:rFonts w:cs="Arial"/>
        </w:rPr>
        <w:t xml:space="preserve">in order </w:t>
      </w:r>
      <w:r w:rsidR="00B507B2" w:rsidRPr="0026342B">
        <w:rPr>
          <w:rFonts w:cs="Arial"/>
        </w:rPr>
        <w:t>to render it from the data sources.</w:t>
      </w:r>
      <w:r w:rsidR="00BA18DA" w:rsidRPr="0026342B">
        <w:rPr>
          <w:rFonts w:cs="Arial"/>
        </w:rPr>
        <w:t xml:space="preserve"> (Your connection Name will vary from what is shown below.)</w:t>
      </w:r>
    </w:p>
    <w:p w14:paraId="5E7BB656" w14:textId="5ECF9925" w:rsidR="00283945" w:rsidRPr="0026342B" w:rsidRDefault="006D2BA1" w:rsidP="00283945">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44BFB76C" wp14:editId="0703677C">
            <wp:extent cx="3949430" cy="3184576"/>
            <wp:effectExtent l="0" t="0" r="635" b="317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ell phone&#10;&#10;Description automatically generated"/>
                    <pic:cNvPicPr/>
                  </pic:nvPicPr>
                  <pic:blipFill>
                    <a:blip r:embed="rId43"/>
                    <a:stretch>
                      <a:fillRect/>
                    </a:stretch>
                  </pic:blipFill>
                  <pic:spPr>
                    <a:xfrm>
                      <a:off x="0" y="0"/>
                      <a:ext cx="3960014" cy="3193110"/>
                    </a:xfrm>
                    <a:prstGeom prst="rect">
                      <a:avLst/>
                    </a:prstGeom>
                  </pic:spPr>
                </pic:pic>
              </a:graphicData>
            </a:graphic>
          </wp:inline>
        </w:drawing>
      </w:r>
    </w:p>
    <w:p w14:paraId="5D438EC3" w14:textId="6356309D" w:rsidR="00283945" w:rsidRPr="0026342B" w:rsidRDefault="00283945" w:rsidP="00D90981">
      <w:pPr>
        <w:pStyle w:val="Heading3"/>
        <w:rPr>
          <w:rFonts w:ascii="Arial" w:hAnsi="Arial" w:cs="Arial"/>
          <w:b/>
          <w:bCs/>
        </w:rPr>
      </w:pPr>
      <w:r w:rsidRPr="0026342B">
        <w:rPr>
          <w:rFonts w:ascii="Arial" w:hAnsi="Arial" w:cs="Arial"/>
          <w:b/>
          <w:bCs/>
        </w:rPr>
        <w:t>Creat</w:t>
      </w:r>
      <w:r w:rsidR="004C4A22" w:rsidRPr="0026342B">
        <w:rPr>
          <w:rFonts w:ascii="Arial" w:hAnsi="Arial" w:cs="Arial"/>
          <w:b/>
          <w:bCs/>
        </w:rPr>
        <w:t>ing</w:t>
      </w:r>
      <w:r w:rsidRPr="0026342B">
        <w:rPr>
          <w:rFonts w:ascii="Arial" w:hAnsi="Arial" w:cs="Arial"/>
          <w:b/>
          <w:bCs/>
        </w:rPr>
        <w:t xml:space="preserve"> a dashboard within the project to use the data asset:</w:t>
      </w:r>
    </w:p>
    <w:p w14:paraId="0B07F36D" w14:textId="405B81FB" w:rsidR="00283945" w:rsidRPr="0026342B" w:rsidRDefault="00283945" w:rsidP="004C042B">
      <w:pPr>
        <w:pStyle w:val="StepList10"/>
        <w:keepLines w:val="0"/>
        <w:widowControl w:val="0"/>
        <w:numPr>
          <w:ilvl w:val="0"/>
          <w:numId w:val="23"/>
        </w:numPr>
        <w:spacing w:before="120"/>
        <w:rPr>
          <w:rFonts w:cs="Arial"/>
        </w:rPr>
      </w:pPr>
      <w:r w:rsidRPr="0026342B">
        <w:rPr>
          <w:rFonts w:cs="Arial"/>
        </w:rPr>
        <w:t xml:space="preserve">Click </w:t>
      </w:r>
      <w:r w:rsidR="00356861" w:rsidRPr="0026342B">
        <w:rPr>
          <w:rFonts w:cs="Arial"/>
          <w:color w:val="0000FF"/>
        </w:rPr>
        <w:t>+ Add to project</w:t>
      </w:r>
      <w:r w:rsidR="00356861" w:rsidRPr="0026342B">
        <w:rPr>
          <w:rFonts w:cs="Arial"/>
        </w:rPr>
        <w:t xml:space="preserve"> </w:t>
      </w:r>
      <w:r w:rsidRPr="0026342B">
        <w:rPr>
          <w:rFonts w:cs="Arial"/>
        </w:rPr>
        <w:t xml:space="preserve">and choose </w:t>
      </w:r>
      <w:r w:rsidRPr="0026342B">
        <w:rPr>
          <w:rFonts w:cs="Arial"/>
          <w:color w:val="0000FF"/>
        </w:rPr>
        <w:t>Dashboard</w:t>
      </w:r>
      <w:r w:rsidRPr="0026342B">
        <w:rPr>
          <w:rFonts w:cs="Arial"/>
        </w:rPr>
        <w:t xml:space="preserve"> as the asset type</w:t>
      </w:r>
      <w:r w:rsidR="009B5CFB" w:rsidRPr="0026342B">
        <w:rPr>
          <w:rFonts w:cs="Arial"/>
        </w:rPr>
        <w:t>.</w:t>
      </w:r>
    </w:p>
    <w:p w14:paraId="5741E1F6" w14:textId="292FAC15" w:rsidR="006D2BA1" w:rsidRPr="0026342B" w:rsidRDefault="006D2BA1" w:rsidP="00ED4B04">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6E9CE583" wp14:editId="7C4FB56D">
            <wp:extent cx="5201083" cy="2537460"/>
            <wp:effectExtent l="0" t="0" r="0" b="0"/>
            <wp:docPr id="450" name="Picture 4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A screenshot of a cell phone&#10;&#10;Description automatically generated"/>
                    <pic:cNvPicPr/>
                  </pic:nvPicPr>
                  <pic:blipFill>
                    <a:blip r:embed="rId44"/>
                    <a:stretch>
                      <a:fillRect/>
                    </a:stretch>
                  </pic:blipFill>
                  <pic:spPr>
                    <a:xfrm>
                      <a:off x="0" y="0"/>
                      <a:ext cx="5237859" cy="2555402"/>
                    </a:xfrm>
                    <a:prstGeom prst="rect">
                      <a:avLst/>
                    </a:prstGeom>
                  </pic:spPr>
                </pic:pic>
              </a:graphicData>
            </a:graphic>
          </wp:inline>
        </w:drawing>
      </w:r>
    </w:p>
    <w:p w14:paraId="24E95EB3" w14:textId="77777777" w:rsidR="006D2BA1" w:rsidRPr="0026342B" w:rsidRDefault="006D2BA1">
      <w:pPr>
        <w:spacing w:before="0" w:after="0"/>
        <w:rPr>
          <w:rFonts w:cs="Arial"/>
          <w:szCs w:val="22"/>
        </w:rPr>
      </w:pPr>
      <w:r w:rsidRPr="0026342B">
        <w:rPr>
          <w:rFonts w:cs="Arial"/>
        </w:rPr>
        <w:br w:type="page"/>
      </w:r>
    </w:p>
    <w:p w14:paraId="14B24E3E" w14:textId="00925316" w:rsidR="00E96B75" w:rsidRPr="0026342B" w:rsidRDefault="009F3DA6" w:rsidP="006D2BA1">
      <w:pPr>
        <w:pStyle w:val="StepList10"/>
        <w:keepLines w:val="0"/>
        <w:widowControl w:val="0"/>
        <w:numPr>
          <w:ilvl w:val="0"/>
          <w:numId w:val="23"/>
        </w:numPr>
        <w:spacing w:before="120"/>
        <w:rPr>
          <w:rFonts w:cs="Arial"/>
        </w:rPr>
      </w:pPr>
      <w:r w:rsidRPr="0026342B">
        <w:rPr>
          <w:rFonts w:cs="Arial"/>
        </w:rPr>
        <w:lastRenderedPageBreak/>
        <w:t xml:space="preserve">Under </w:t>
      </w:r>
      <w:r w:rsidRPr="0026342B">
        <w:rPr>
          <w:rFonts w:cs="Arial"/>
          <w:i/>
          <w:iCs/>
        </w:rPr>
        <w:t>Name</w:t>
      </w:r>
      <w:r w:rsidR="006D2BA1" w:rsidRPr="0026342B">
        <w:rPr>
          <w:rFonts w:cs="Arial"/>
        </w:rPr>
        <w:t xml:space="preserve"> type:</w:t>
      </w:r>
      <w:r w:rsidRPr="0026342B">
        <w:rPr>
          <w:rFonts w:cs="Arial"/>
        </w:rPr>
        <w:t xml:space="preserve"> </w:t>
      </w:r>
      <w:r w:rsidRPr="0026342B">
        <w:rPr>
          <w:rFonts w:cs="Arial"/>
          <w:color w:val="0000FF"/>
        </w:rPr>
        <w:t>Company Stock Analysis</w:t>
      </w:r>
      <w:r w:rsidR="006D2BA1" w:rsidRPr="0026342B">
        <w:rPr>
          <w:rFonts w:cs="Arial"/>
        </w:rPr>
        <w:t xml:space="preserve"> </w:t>
      </w:r>
      <w:r w:rsidR="006D2BA1" w:rsidRPr="0026342B">
        <w:rPr>
          <w:rFonts w:cs="Arial"/>
        </w:rPr>
        <w:sym w:font="Wingdings 3" w:char="F061"/>
      </w:r>
      <w:r w:rsidR="006D2BA1" w:rsidRPr="0026342B">
        <w:rPr>
          <w:rFonts w:cs="Arial"/>
        </w:rPr>
        <w:t xml:space="preserve"> </w:t>
      </w:r>
      <w:r w:rsidR="00E96B75" w:rsidRPr="0026342B">
        <w:rPr>
          <w:rFonts w:cs="Arial"/>
          <w:color w:val="0000FF"/>
        </w:rPr>
        <w:t>Create</w:t>
      </w:r>
      <w:r w:rsidR="007A596A">
        <w:rPr>
          <w:rFonts w:cs="Arial"/>
          <w:color w:val="0000FF"/>
        </w:rPr>
        <w:t>.</w:t>
      </w:r>
    </w:p>
    <w:p w14:paraId="25B1401D" w14:textId="3E50C21F" w:rsidR="00E96B75" w:rsidRPr="0026342B" w:rsidRDefault="00227C4B" w:rsidP="00E96B75">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3B33F79A" wp14:editId="53AEAEB4">
            <wp:extent cx="5600988" cy="2317869"/>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00988" cy="2317869"/>
                    </a:xfrm>
                    <a:prstGeom prst="rect">
                      <a:avLst/>
                    </a:prstGeom>
                  </pic:spPr>
                </pic:pic>
              </a:graphicData>
            </a:graphic>
          </wp:inline>
        </w:drawing>
      </w:r>
    </w:p>
    <w:p w14:paraId="09559A01" w14:textId="088A19BC" w:rsidR="00E96B75" w:rsidRPr="0026342B" w:rsidRDefault="00E96B75" w:rsidP="004C042B">
      <w:pPr>
        <w:pStyle w:val="StepList10"/>
        <w:keepLines w:val="0"/>
        <w:widowControl w:val="0"/>
        <w:numPr>
          <w:ilvl w:val="0"/>
          <w:numId w:val="23"/>
        </w:numPr>
        <w:spacing w:before="120"/>
        <w:rPr>
          <w:rFonts w:cs="Arial"/>
        </w:rPr>
      </w:pPr>
      <w:r w:rsidRPr="0026342B">
        <w:rPr>
          <w:rFonts w:cs="Arial"/>
        </w:rPr>
        <w:t xml:space="preserve">Choose the </w:t>
      </w:r>
      <w:r w:rsidRPr="0026342B">
        <w:rPr>
          <w:rFonts w:cs="Arial"/>
          <w:color w:val="0000FF"/>
        </w:rPr>
        <w:t>Freeform</w:t>
      </w:r>
      <w:r w:rsidR="0054667D" w:rsidRPr="0026342B">
        <w:rPr>
          <w:rFonts w:cs="Arial"/>
        </w:rPr>
        <w:t xml:space="preserve"> (default) layout </w:t>
      </w:r>
      <w:r w:rsidR="00B36753" w:rsidRPr="0026342B">
        <w:rPr>
          <w:rFonts w:cs="Arial"/>
        </w:rPr>
        <w:sym w:font="Wingdings 3" w:char="F061"/>
      </w:r>
      <w:r w:rsidR="00B36753" w:rsidRPr="0026342B">
        <w:rPr>
          <w:rFonts w:cs="Arial"/>
        </w:rPr>
        <w:t xml:space="preserve"> </w:t>
      </w:r>
      <w:r w:rsidR="0054667D" w:rsidRPr="0026342B">
        <w:rPr>
          <w:rFonts w:cs="Arial"/>
          <w:color w:val="0000FF"/>
        </w:rPr>
        <w:t>OK</w:t>
      </w:r>
      <w:r w:rsidR="007A596A">
        <w:rPr>
          <w:rFonts w:cs="Arial"/>
          <w:color w:val="0000FF"/>
        </w:rPr>
        <w:t>.</w:t>
      </w:r>
    </w:p>
    <w:p w14:paraId="36B67CB1" w14:textId="4CB1EDF8" w:rsidR="0054667D" w:rsidRPr="0026342B" w:rsidRDefault="002A45C4" w:rsidP="0054667D">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31260948" wp14:editId="52D5476C">
            <wp:extent cx="6087494" cy="2846070"/>
            <wp:effectExtent l="0" t="0" r="0" b="0"/>
            <wp:docPr id="452" name="Picture 4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A screenshot of a cell phone&#10;&#10;Description automatically generated"/>
                    <pic:cNvPicPr/>
                  </pic:nvPicPr>
                  <pic:blipFill>
                    <a:blip r:embed="rId46"/>
                    <a:stretch>
                      <a:fillRect/>
                    </a:stretch>
                  </pic:blipFill>
                  <pic:spPr>
                    <a:xfrm>
                      <a:off x="0" y="0"/>
                      <a:ext cx="6122724" cy="2862541"/>
                    </a:xfrm>
                    <a:prstGeom prst="rect">
                      <a:avLst/>
                    </a:prstGeom>
                  </pic:spPr>
                </pic:pic>
              </a:graphicData>
            </a:graphic>
          </wp:inline>
        </w:drawing>
      </w:r>
    </w:p>
    <w:p w14:paraId="2501CADE" w14:textId="3509F141" w:rsidR="0054667D" w:rsidRPr="0026342B" w:rsidRDefault="0054667D" w:rsidP="004C042B">
      <w:pPr>
        <w:pStyle w:val="StepList10"/>
        <w:keepLines w:val="0"/>
        <w:widowControl w:val="0"/>
        <w:numPr>
          <w:ilvl w:val="0"/>
          <w:numId w:val="23"/>
        </w:numPr>
        <w:spacing w:before="120"/>
        <w:rPr>
          <w:rFonts w:cs="Arial"/>
        </w:rPr>
      </w:pPr>
      <w:r w:rsidRPr="0026342B">
        <w:rPr>
          <w:rFonts w:cs="Arial"/>
        </w:rPr>
        <w:t>On</w:t>
      </w:r>
      <w:r w:rsidR="001412B0" w:rsidRPr="0026342B">
        <w:rPr>
          <w:rFonts w:cs="Arial"/>
        </w:rPr>
        <w:t xml:space="preserve"> top </w:t>
      </w:r>
      <w:r w:rsidR="00503FB5" w:rsidRPr="0026342B">
        <w:rPr>
          <w:rFonts w:cs="Arial"/>
        </w:rPr>
        <w:t xml:space="preserve">left </w:t>
      </w:r>
      <w:r w:rsidR="001412B0" w:rsidRPr="0026342B">
        <w:rPr>
          <w:rFonts w:cs="Arial"/>
        </w:rPr>
        <w:t>of</w:t>
      </w:r>
      <w:r w:rsidRPr="0026342B">
        <w:rPr>
          <w:rFonts w:cs="Arial"/>
        </w:rPr>
        <w:t xml:space="preserve"> the </w:t>
      </w:r>
      <w:r w:rsidR="00D72A1E" w:rsidRPr="0026342B">
        <w:rPr>
          <w:rFonts w:cs="Arial"/>
        </w:rPr>
        <w:t>dashboard canvas</w:t>
      </w:r>
      <w:r w:rsidR="00503FB5" w:rsidRPr="0026342B">
        <w:rPr>
          <w:rFonts w:cs="Arial"/>
        </w:rPr>
        <w:t xml:space="preserve"> in </w:t>
      </w:r>
      <w:r w:rsidR="00503FB5" w:rsidRPr="0026342B">
        <w:rPr>
          <w:rFonts w:cs="Arial"/>
          <w:color w:val="0000FF"/>
        </w:rPr>
        <w:t>Selected sources</w:t>
      </w:r>
      <w:r w:rsidR="002A45C4" w:rsidRPr="0026342B">
        <w:rPr>
          <w:rFonts w:cs="Arial"/>
          <w:color w:val="0000FF"/>
        </w:rPr>
        <w:t xml:space="preserve"> </w:t>
      </w:r>
      <w:r w:rsidR="002A45C4" w:rsidRPr="0026342B">
        <w:rPr>
          <w:rFonts w:cs="Arial"/>
        </w:rPr>
        <w:t xml:space="preserve">and </w:t>
      </w:r>
      <w:r w:rsidR="00D72A1E" w:rsidRPr="0026342B">
        <w:rPr>
          <w:rFonts w:cs="Arial"/>
        </w:rPr>
        <w:t xml:space="preserve">click </w:t>
      </w:r>
      <w:proofErr w:type="gramStart"/>
      <w:r w:rsidR="00CA7681" w:rsidRPr="0026342B">
        <w:rPr>
          <w:rFonts w:cs="Arial"/>
          <w:color w:val="0000FF"/>
        </w:rPr>
        <w:t>+</w:t>
      </w:r>
      <w:r w:rsidR="00CA7681" w:rsidRPr="0026342B">
        <w:rPr>
          <w:rFonts w:cs="Arial"/>
        </w:rPr>
        <w:t xml:space="preserve"> </w:t>
      </w:r>
      <w:r w:rsidR="001261D2" w:rsidRPr="0026342B">
        <w:rPr>
          <w:rFonts w:cs="Arial"/>
        </w:rPr>
        <w:t xml:space="preserve"> </w:t>
      </w:r>
      <w:r w:rsidR="001412B0" w:rsidRPr="0026342B">
        <w:rPr>
          <w:rFonts w:cs="Arial"/>
          <w:color w:val="0000FF"/>
        </w:rPr>
        <w:t>(</w:t>
      </w:r>
      <w:proofErr w:type="gramEnd"/>
      <w:r w:rsidR="005B5241" w:rsidRPr="0026342B">
        <w:rPr>
          <w:rFonts w:cs="Arial"/>
          <w:color w:val="0000FF"/>
        </w:rPr>
        <w:t>A</w:t>
      </w:r>
      <w:r w:rsidR="00D72A1E" w:rsidRPr="0026342B">
        <w:rPr>
          <w:rFonts w:cs="Arial"/>
          <w:color w:val="0000FF"/>
        </w:rPr>
        <w:t>dd a source</w:t>
      </w:r>
      <w:r w:rsidR="001412B0" w:rsidRPr="0026342B">
        <w:rPr>
          <w:rFonts w:cs="Arial"/>
          <w:color w:val="0000FF"/>
        </w:rPr>
        <w:t>)</w:t>
      </w:r>
      <w:r w:rsidR="007A596A">
        <w:rPr>
          <w:rFonts w:cs="Arial"/>
          <w:color w:val="0000FF"/>
        </w:rPr>
        <w:t>.</w:t>
      </w:r>
    </w:p>
    <w:p w14:paraId="5EA5D3F2" w14:textId="6870A40D" w:rsidR="002A45C4" w:rsidRPr="0026342B" w:rsidRDefault="00B87F25" w:rsidP="00B87F25">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35B6E2D9" wp14:editId="057E83F9">
            <wp:extent cx="3404681" cy="1786591"/>
            <wp:effectExtent l="0" t="0" r="0" b="4445"/>
            <wp:docPr id="493" name="Picture 4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1719" cy="1827017"/>
                    </a:xfrm>
                    <a:prstGeom prst="rect">
                      <a:avLst/>
                    </a:prstGeom>
                  </pic:spPr>
                </pic:pic>
              </a:graphicData>
            </a:graphic>
          </wp:inline>
        </w:drawing>
      </w:r>
    </w:p>
    <w:p w14:paraId="44527E75" w14:textId="77777777" w:rsidR="002A45C4" w:rsidRPr="0026342B" w:rsidRDefault="002A45C4">
      <w:pPr>
        <w:spacing w:before="0" w:after="0"/>
        <w:rPr>
          <w:rFonts w:cs="Arial"/>
          <w:szCs w:val="22"/>
        </w:rPr>
      </w:pPr>
      <w:r w:rsidRPr="0026342B">
        <w:rPr>
          <w:rFonts w:cs="Arial"/>
        </w:rPr>
        <w:br w:type="page"/>
      </w:r>
    </w:p>
    <w:p w14:paraId="166DF4E1" w14:textId="5979132E" w:rsidR="00D72A1E" w:rsidRPr="0026342B" w:rsidRDefault="00D72A1E" w:rsidP="002A45C4">
      <w:pPr>
        <w:pStyle w:val="StepList10"/>
        <w:keepLines w:val="0"/>
        <w:widowControl w:val="0"/>
        <w:numPr>
          <w:ilvl w:val="0"/>
          <w:numId w:val="23"/>
        </w:numPr>
        <w:spacing w:before="120"/>
        <w:rPr>
          <w:rFonts w:cs="Arial"/>
        </w:rPr>
      </w:pPr>
      <w:r w:rsidRPr="0026342B">
        <w:rPr>
          <w:rFonts w:cs="Arial"/>
        </w:rPr>
        <w:lastRenderedPageBreak/>
        <w:t xml:space="preserve">Click </w:t>
      </w:r>
      <w:r w:rsidR="00CA7681" w:rsidRPr="0026342B">
        <w:rPr>
          <w:rFonts w:cs="Arial"/>
          <w:color w:val="0000FF"/>
        </w:rPr>
        <w:t>Data Assets</w:t>
      </w:r>
      <w:r w:rsidR="00850531" w:rsidRPr="0026342B">
        <w:rPr>
          <w:rFonts w:cs="Arial"/>
        </w:rPr>
        <w:t xml:space="preserve"> </w:t>
      </w:r>
      <w:r w:rsidR="009C768E" w:rsidRPr="0026342B">
        <w:rPr>
          <w:rFonts w:cs="Arial"/>
        </w:rPr>
        <w:t xml:space="preserve"> </w:t>
      </w:r>
      <w:r w:rsidR="009C768E" w:rsidRPr="0026342B">
        <w:rPr>
          <w:rFonts w:cs="Arial"/>
        </w:rPr>
        <w:sym w:font="Wingdings 3" w:char="F061"/>
      </w:r>
      <w:r w:rsidR="009C768E" w:rsidRPr="0026342B">
        <w:rPr>
          <w:rFonts w:cs="Arial"/>
        </w:rPr>
        <w:t xml:space="preserve"> </w:t>
      </w:r>
      <w:r w:rsidR="009C768E" w:rsidRPr="0026342B">
        <w:rPr>
          <w:rFonts w:cs="Arial"/>
          <w:color w:val="0000FF"/>
        </w:rPr>
        <w:t>USER1001.VIEW_CUST_TXN_SYMBOL_COM</w:t>
      </w:r>
      <w:r w:rsidR="002A45C4" w:rsidRPr="0026342B">
        <w:rPr>
          <w:rFonts w:cs="Arial"/>
        </w:rPr>
        <w:t xml:space="preserve"> </w:t>
      </w:r>
      <w:r w:rsidR="002A45C4" w:rsidRPr="0026342B">
        <w:rPr>
          <w:rFonts w:cs="Arial"/>
        </w:rPr>
        <w:sym w:font="Wingdings 3" w:char="F061"/>
      </w:r>
      <w:r w:rsidR="002A45C4" w:rsidRPr="0026342B">
        <w:rPr>
          <w:rFonts w:cs="Arial"/>
        </w:rPr>
        <w:t xml:space="preserve"> </w:t>
      </w:r>
      <w:r w:rsidRPr="0026342B">
        <w:rPr>
          <w:rFonts w:cs="Arial"/>
          <w:color w:val="0000FF"/>
        </w:rPr>
        <w:t>Select</w:t>
      </w:r>
      <w:r w:rsidR="007A596A">
        <w:rPr>
          <w:rFonts w:cs="Arial"/>
          <w:color w:val="0000FF"/>
        </w:rPr>
        <w:t>.</w:t>
      </w:r>
    </w:p>
    <w:p w14:paraId="2F878583" w14:textId="78C9EF64" w:rsidR="003A0C9A" w:rsidRPr="0026342B" w:rsidRDefault="002A45C4" w:rsidP="00850531">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75F1CA23" wp14:editId="30364102">
            <wp:extent cx="5420204" cy="2062264"/>
            <wp:effectExtent l="0" t="0" r="3175" b="0"/>
            <wp:docPr id="453" name="Picture 4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A screenshot of a cell phone&#10;&#10;Description automatically generated"/>
                    <pic:cNvPicPr/>
                  </pic:nvPicPr>
                  <pic:blipFill>
                    <a:blip r:embed="rId48"/>
                    <a:stretch>
                      <a:fillRect/>
                    </a:stretch>
                  </pic:blipFill>
                  <pic:spPr>
                    <a:xfrm>
                      <a:off x="0" y="0"/>
                      <a:ext cx="5438167" cy="2069098"/>
                    </a:xfrm>
                    <a:prstGeom prst="rect">
                      <a:avLst/>
                    </a:prstGeom>
                  </pic:spPr>
                </pic:pic>
              </a:graphicData>
            </a:graphic>
          </wp:inline>
        </w:drawing>
      </w:r>
    </w:p>
    <w:p w14:paraId="7F38D074" w14:textId="4B71D113" w:rsidR="00D72A1E" w:rsidRPr="0026342B" w:rsidRDefault="00D72A1E" w:rsidP="00D72A1E">
      <w:pPr>
        <w:pStyle w:val="StepList10"/>
        <w:keepLines w:val="0"/>
        <w:widowControl w:val="0"/>
        <w:numPr>
          <w:ilvl w:val="0"/>
          <w:numId w:val="23"/>
        </w:numPr>
        <w:spacing w:before="120"/>
        <w:rPr>
          <w:rFonts w:cs="Arial"/>
        </w:rPr>
      </w:pPr>
      <w:r w:rsidRPr="0026342B">
        <w:rPr>
          <w:rFonts w:cs="Arial"/>
        </w:rPr>
        <w:t xml:space="preserve">Click the newly added data source </w:t>
      </w:r>
      <w:r w:rsidR="005B6769" w:rsidRPr="0026342B">
        <w:rPr>
          <w:rFonts w:cs="Arial"/>
        </w:rPr>
        <w:t>to</w:t>
      </w:r>
      <w:r w:rsidRPr="0026342B">
        <w:rPr>
          <w:rFonts w:cs="Arial"/>
        </w:rPr>
        <w:t xml:space="preserve"> expand</w:t>
      </w:r>
      <w:r w:rsidR="00E474E8" w:rsidRPr="0026342B">
        <w:rPr>
          <w:rFonts w:cs="Arial"/>
        </w:rPr>
        <w:t xml:space="preserve"> the view to</w:t>
      </w:r>
      <w:r w:rsidRPr="0026342B">
        <w:rPr>
          <w:rFonts w:cs="Arial"/>
        </w:rPr>
        <w:t xml:space="preserve"> see the columns available to be used in the dashboard</w:t>
      </w:r>
      <w:r w:rsidR="00DF0C45" w:rsidRPr="0026342B">
        <w:rPr>
          <w:rFonts w:cs="Arial"/>
        </w:rPr>
        <w:t>.</w:t>
      </w:r>
    </w:p>
    <w:p w14:paraId="6F9563E9" w14:textId="7EC4DC21" w:rsidR="004C7B6F" w:rsidRPr="0026342B" w:rsidRDefault="00544520" w:rsidP="00A55C0C">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613DE588" wp14:editId="3A0B61B8">
            <wp:extent cx="3749040" cy="1644316"/>
            <wp:effectExtent l="0" t="0" r="3810" b="0"/>
            <wp:docPr id="467" name="Picture 4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ell phone&#10;&#10;Description automatically generated"/>
                    <pic:cNvPicPr/>
                  </pic:nvPicPr>
                  <pic:blipFill>
                    <a:blip r:embed="rId49"/>
                    <a:stretch>
                      <a:fillRect/>
                    </a:stretch>
                  </pic:blipFill>
                  <pic:spPr>
                    <a:xfrm>
                      <a:off x="0" y="0"/>
                      <a:ext cx="3780672" cy="1658190"/>
                    </a:xfrm>
                    <a:prstGeom prst="rect">
                      <a:avLst/>
                    </a:prstGeom>
                  </pic:spPr>
                </pic:pic>
              </a:graphicData>
            </a:graphic>
          </wp:inline>
        </w:drawing>
      </w:r>
    </w:p>
    <w:p w14:paraId="2935D96A" w14:textId="18F03186" w:rsidR="00D72A1E" w:rsidRPr="0026342B" w:rsidRDefault="00B86B9D" w:rsidP="004C042B">
      <w:pPr>
        <w:pStyle w:val="StepList10"/>
        <w:keepLines w:val="0"/>
        <w:widowControl w:val="0"/>
        <w:numPr>
          <w:ilvl w:val="0"/>
          <w:numId w:val="23"/>
        </w:numPr>
        <w:spacing w:before="120"/>
        <w:rPr>
          <w:rFonts w:cs="Arial"/>
        </w:rPr>
      </w:pPr>
      <w:r w:rsidRPr="0026342B">
        <w:rPr>
          <w:rFonts w:cs="Arial"/>
        </w:rPr>
        <w:t xml:space="preserve">Drag and </w:t>
      </w:r>
      <w:r w:rsidR="00A67983" w:rsidRPr="0026342B">
        <w:rPr>
          <w:rFonts w:cs="Arial"/>
        </w:rPr>
        <w:t>d</w:t>
      </w:r>
      <w:r w:rsidRPr="0026342B">
        <w:rPr>
          <w:rFonts w:cs="Arial"/>
        </w:rPr>
        <w:t xml:space="preserve">rop the </w:t>
      </w:r>
      <w:r w:rsidRPr="0026342B">
        <w:rPr>
          <w:rFonts w:cs="Arial"/>
          <w:color w:val="0000FF"/>
        </w:rPr>
        <w:t>COMPANY</w:t>
      </w:r>
      <w:r w:rsidRPr="0026342B">
        <w:rPr>
          <w:rFonts w:cs="Arial"/>
        </w:rPr>
        <w:t xml:space="preserve"> column on the canvas</w:t>
      </w:r>
      <w:r w:rsidR="00DF0C45" w:rsidRPr="0026342B">
        <w:rPr>
          <w:rFonts w:cs="Arial"/>
        </w:rPr>
        <w:t>.</w:t>
      </w:r>
    </w:p>
    <w:p w14:paraId="6675775C" w14:textId="14E1B5A0" w:rsidR="0065013E" w:rsidRPr="0026342B" w:rsidRDefault="0065013E" w:rsidP="0065013E">
      <w:pPr>
        <w:pStyle w:val="StepList10"/>
        <w:keepLines w:val="0"/>
        <w:widowControl w:val="0"/>
        <w:tabs>
          <w:tab w:val="clear" w:pos="792"/>
        </w:tabs>
        <w:spacing w:before="120"/>
        <w:ind w:firstLine="0"/>
        <w:rPr>
          <w:rFonts w:cs="Arial"/>
        </w:rPr>
      </w:pPr>
      <w:r w:rsidRPr="0026342B">
        <w:rPr>
          <w:rFonts w:cs="Arial"/>
        </w:rPr>
        <w:t xml:space="preserve">(It may take a minute or two </w:t>
      </w:r>
      <w:r w:rsidR="006F383D" w:rsidRPr="0026342B">
        <w:rPr>
          <w:rFonts w:cs="Arial"/>
        </w:rPr>
        <w:t>for this column to</w:t>
      </w:r>
      <w:r w:rsidRPr="0026342B">
        <w:rPr>
          <w:rFonts w:cs="Arial"/>
        </w:rPr>
        <w:t xml:space="preserve"> render</w:t>
      </w:r>
      <w:r w:rsidR="006F383D" w:rsidRPr="0026342B">
        <w:rPr>
          <w:rFonts w:cs="Arial"/>
        </w:rPr>
        <w:t xml:space="preserve"> as a widget – please be patient</w:t>
      </w:r>
      <w:r w:rsidR="007A596A">
        <w:rPr>
          <w:rFonts w:cs="Arial"/>
        </w:rPr>
        <w:t>.</w:t>
      </w:r>
      <w:r w:rsidRPr="0026342B">
        <w:rPr>
          <w:rFonts w:cs="Arial"/>
        </w:rPr>
        <w:t>)</w:t>
      </w:r>
    </w:p>
    <w:p w14:paraId="5A68BAB7" w14:textId="77777777" w:rsidR="00544520" w:rsidRPr="0026342B" w:rsidRDefault="00544520" w:rsidP="00B86B9D">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4F07F9D5" wp14:editId="426BFC8D">
            <wp:extent cx="4000500" cy="2560962"/>
            <wp:effectExtent l="0" t="0" r="0" b="0"/>
            <wp:docPr id="469" name="Picture 4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A screenshot of a cell phone&#10;&#10;Description automatically generated"/>
                    <pic:cNvPicPr/>
                  </pic:nvPicPr>
                  <pic:blipFill>
                    <a:blip r:embed="rId50"/>
                    <a:stretch>
                      <a:fillRect/>
                    </a:stretch>
                  </pic:blipFill>
                  <pic:spPr>
                    <a:xfrm>
                      <a:off x="0" y="0"/>
                      <a:ext cx="4046731" cy="2590557"/>
                    </a:xfrm>
                    <a:prstGeom prst="rect">
                      <a:avLst/>
                    </a:prstGeom>
                  </pic:spPr>
                </pic:pic>
              </a:graphicData>
            </a:graphic>
          </wp:inline>
        </w:drawing>
      </w:r>
    </w:p>
    <w:p w14:paraId="09793322" w14:textId="77777777" w:rsidR="00544520" w:rsidRPr="0026342B" w:rsidRDefault="00544520">
      <w:pPr>
        <w:spacing w:before="0" w:after="0"/>
        <w:rPr>
          <w:rFonts w:cs="Arial"/>
          <w:szCs w:val="22"/>
        </w:rPr>
      </w:pPr>
      <w:r w:rsidRPr="0026342B">
        <w:rPr>
          <w:rFonts w:cs="Arial"/>
        </w:rPr>
        <w:br w:type="page"/>
      </w:r>
    </w:p>
    <w:p w14:paraId="3A687896" w14:textId="3355645B" w:rsidR="005F2B7A" w:rsidRPr="0026342B" w:rsidRDefault="005F2B7A" w:rsidP="004C042B">
      <w:pPr>
        <w:pStyle w:val="StepList10"/>
        <w:keepLines w:val="0"/>
        <w:widowControl w:val="0"/>
        <w:numPr>
          <w:ilvl w:val="0"/>
          <w:numId w:val="23"/>
        </w:numPr>
        <w:spacing w:before="120"/>
        <w:rPr>
          <w:rFonts w:cs="Arial"/>
        </w:rPr>
      </w:pPr>
      <w:r w:rsidRPr="0026342B">
        <w:rPr>
          <w:rFonts w:cs="Arial"/>
        </w:rPr>
        <w:lastRenderedPageBreak/>
        <w:t>Make sure to select</w:t>
      </w:r>
      <w:r w:rsidR="00386392" w:rsidRPr="0026342B">
        <w:rPr>
          <w:rFonts w:cs="Arial"/>
        </w:rPr>
        <w:t xml:space="preserve"> the </w:t>
      </w:r>
      <w:r w:rsidR="00386392" w:rsidRPr="0026342B">
        <w:rPr>
          <w:rFonts w:cs="Arial"/>
          <w:color w:val="0000FF"/>
        </w:rPr>
        <w:t>C</w:t>
      </w:r>
      <w:r w:rsidR="00F11E5F" w:rsidRPr="0026342B">
        <w:rPr>
          <w:rFonts w:cs="Arial"/>
          <w:color w:val="0000FF"/>
        </w:rPr>
        <w:t>OMPANY</w:t>
      </w:r>
      <w:r w:rsidR="00386392" w:rsidRPr="0026342B">
        <w:rPr>
          <w:rFonts w:cs="Arial"/>
        </w:rPr>
        <w:t xml:space="preserve"> widget </w:t>
      </w:r>
      <w:r w:rsidR="00C824F7" w:rsidRPr="0026342B">
        <w:rPr>
          <w:rFonts w:cs="Arial"/>
        </w:rPr>
        <w:t>on the canvas</w:t>
      </w:r>
      <w:r w:rsidRPr="0026342B">
        <w:rPr>
          <w:rFonts w:cs="Arial"/>
        </w:rPr>
        <w:t>.</w:t>
      </w:r>
    </w:p>
    <w:p w14:paraId="2242DB82" w14:textId="51C5FBB0" w:rsidR="0047149D" w:rsidRPr="0026342B" w:rsidRDefault="005F2B7A" w:rsidP="005F2B7A">
      <w:pPr>
        <w:pStyle w:val="StepList10"/>
        <w:keepLines w:val="0"/>
        <w:widowControl w:val="0"/>
        <w:tabs>
          <w:tab w:val="clear" w:pos="792"/>
        </w:tabs>
        <w:spacing w:before="120"/>
        <w:ind w:firstLine="0"/>
        <w:rPr>
          <w:rFonts w:cs="Arial"/>
        </w:rPr>
      </w:pPr>
      <w:r w:rsidRPr="0026342B">
        <w:rPr>
          <w:rFonts w:cs="Arial"/>
        </w:rPr>
        <w:t xml:space="preserve">Then at the top right </w:t>
      </w:r>
      <w:r w:rsidR="00386392" w:rsidRPr="0026342B">
        <w:rPr>
          <w:rFonts w:cs="Arial"/>
        </w:rPr>
        <w:t>s</w:t>
      </w:r>
      <w:r w:rsidR="00990EF5" w:rsidRPr="0026342B">
        <w:rPr>
          <w:rFonts w:cs="Arial"/>
        </w:rPr>
        <w:t>elect the</w:t>
      </w:r>
      <w:r w:rsidRPr="0026342B">
        <w:rPr>
          <w:rFonts w:cs="Arial"/>
        </w:rPr>
        <w:t xml:space="preserve"> tab</w:t>
      </w:r>
      <w:r w:rsidR="00990EF5" w:rsidRPr="0026342B">
        <w:rPr>
          <w:rFonts w:cs="Arial"/>
        </w:rPr>
        <w:t xml:space="preserve"> </w:t>
      </w:r>
      <w:r w:rsidR="00990EF5" w:rsidRPr="0026342B">
        <w:rPr>
          <w:rFonts w:cs="Arial"/>
          <w:color w:val="0000FF"/>
        </w:rPr>
        <w:t>Fields</w:t>
      </w:r>
      <w:r w:rsidRPr="0026342B">
        <w:rPr>
          <w:rFonts w:cs="Arial"/>
          <w:color w:val="0000FF"/>
        </w:rPr>
        <w:t>.</w:t>
      </w:r>
    </w:p>
    <w:p w14:paraId="74F08D52" w14:textId="38E6D6C0" w:rsidR="00ED29B8" w:rsidRPr="0026342B" w:rsidRDefault="00990EF5" w:rsidP="00ED29B8">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56C08D7C" wp14:editId="6E662857">
            <wp:extent cx="2863245" cy="1595336"/>
            <wp:effectExtent l="0" t="0" r="0" b="5080"/>
            <wp:docPr id="499" name="Picture 4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94706" cy="1612865"/>
                    </a:xfrm>
                    <a:prstGeom prst="rect">
                      <a:avLst/>
                    </a:prstGeom>
                  </pic:spPr>
                </pic:pic>
              </a:graphicData>
            </a:graphic>
          </wp:inline>
        </w:drawing>
      </w:r>
    </w:p>
    <w:p w14:paraId="6B032447" w14:textId="72667E5B" w:rsidR="00DC721B" w:rsidRPr="0026342B" w:rsidRDefault="00F53A24" w:rsidP="00F11E5F">
      <w:pPr>
        <w:pStyle w:val="StepList10"/>
        <w:keepLines w:val="0"/>
        <w:widowControl w:val="0"/>
        <w:numPr>
          <w:ilvl w:val="0"/>
          <w:numId w:val="23"/>
        </w:numPr>
        <w:spacing w:before="120"/>
        <w:rPr>
          <w:rFonts w:cs="Arial"/>
        </w:rPr>
      </w:pPr>
      <w:r w:rsidRPr="0026342B">
        <w:rPr>
          <w:rFonts w:cs="Arial"/>
        </w:rPr>
        <w:t xml:space="preserve">On </w:t>
      </w:r>
      <w:r w:rsidR="007A596A">
        <w:rPr>
          <w:rFonts w:cs="Arial"/>
        </w:rPr>
        <w:t xml:space="preserve">the </w:t>
      </w:r>
      <w:r w:rsidRPr="0026342B">
        <w:rPr>
          <w:rFonts w:cs="Arial"/>
        </w:rPr>
        <w:t>top left (</w:t>
      </w:r>
      <w:r w:rsidR="00287246" w:rsidRPr="0026342B">
        <w:rPr>
          <w:rFonts w:cs="Arial"/>
        </w:rPr>
        <w:t>above</w:t>
      </w:r>
      <w:r w:rsidRPr="0026342B">
        <w:rPr>
          <w:rFonts w:cs="Arial"/>
        </w:rPr>
        <w:t xml:space="preserve"> Tab 1) c</w:t>
      </w:r>
      <w:r w:rsidR="008B53D8" w:rsidRPr="0026342B">
        <w:rPr>
          <w:rFonts w:cs="Arial"/>
        </w:rPr>
        <w:t xml:space="preserve">hange </w:t>
      </w:r>
      <w:r w:rsidRPr="0026342B">
        <w:rPr>
          <w:rFonts w:cs="Arial"/>
        </w:rPr>
        <w:t xml:space="preserve">visualization </w:t>
      </w:r>
      <w:r w:rsidR="008B53D8" w:rsidRPr="0026342B">
        <w:rPr>
          <w:rFonts w:cs="Arial"/>
        </w:rPr>
        <w:t>type</w:t>
      </w:r>
      <w:r w:rsidRPr="0026342B">
        <w:rPr>
          <w:rFonts w:cs="Arial"/>
        </w:rPr>
        <w:t xml:space="preserve"> from</w:t>
      </w:r>
      <w:r w:rsidR="003C1BAD" w:rsidRPr="0026342B">
        <w:rPr>
          <w:rFonts w:cs="Arial"/>
        </w:rPr>
        <w:t xml:space="preserve"> list to column by selecting</w:t>
      </w:r>
      <w:r w:rsidR="00DC721B" w:rsidRPr="0026342B">
        <w:rPr>
          <w:rFonts w:cs="Arial"/>
        </w:rPr>
        <w:t>:</w:t>
      </w:r>
    </w:p>
    <w:p w14:paraId="7AFAAF36" w14:textId="610A6849" w:rsidR="00F85827" w:rsidRPr="0026342B" w:rsidRDefault="003C1BAD" w:rsidP="00DC721B">
      <w:pPr>
        <w:pStyle w:val="StepList10"/>
        <w:keepLines w:val="0"/>
        <w:widowControl w:val="0"/>
        <w:tabs>
          <w:tab w:val="clear" w:pos="792"/>
        </w:tabs>
        <w:spacing w:before="120"/>
        <w:ind w:firstLine="0"/>
        <w:rPr>
          <w:rFonts w:cs="Arial"/>
        </w:rPr>
      </w:pPr>
      <w:r w:rsidRPr="0026342B">
        <w:rPr>
          <w:rFonts w:cs="Arial"/>
          <w:color w:val="0000FF"/>
        </w:rPr>
        <w:t>List box</w:t>
      </w:r>
      <w:r w:rsidR="005F1654" w:rsidRPr="0026342B">
        <w:rPr>
          <w:rFonts w:cs="Arial"/>
          <w:color w:val="0000FF"/>
        </w:rPr>
        <w:t xml:space="preserve"> </w:t>
      </w:r>
      <w:r w:rsidR="005F1654" w:rsidRPr="0026342B">
        <w:rPr>
          <w:rFonts w:cs="Arial"/>
        </w:rPr>
        <w:sym w:font="Wingdings 3" w:char="F061"/>
      </w:r>
      <w:r w:rsidR="005F1654" w:rsidRPr="0026342B">
        <w:rPr>
          <w:rFonts w:cs="Arial"/>
        </w:rPr>
        <w:t xml:space="preserve"> </w:t>
      </w:r>
      <w:r w:rsidRPr="0026342B">
        <w:rPr>
          <w:rFonts w:cs="Arial"/>
          <w:color w:val="0000FF"/>
        </w:rPr>
        <w:t xml:space="preserve"> All visualizations</w:t>
      </w:r>
      <w:r w:rsidR="005F1654" w:rsidRPr="0026342B">
        <w:rPr>
          <w:rFonts w:cs="Arial"/>
          <w:color w:val="0000FF"/>
        </w:rPr>
        <w:t xml:space="preserve"> </w:t>
      </w:r>
      <w:r w:rsidR="005F1654" w:rsidRPr="0026342B">
        <w:rPr>
          <w:rFonts w:cs="Arial"/>
        </w:rPr>
        <w:sym w:font="Wingdings 3" w:char="F061"/>
      </w:r>
      <w:r w:rsidR="005F1654" w:rsidRPr="0026342B">
        <w:rPr>
          <w:rFonts w:cs="Arial"/>
        </w:rPr>
        <w:t xml:space="preserve"> </w:t>
      </w:r>
      <w:r w:rsidRPr="0026342B">
        <w:rPr>
          <w:rFonts w:cs="Arial"/>
          <w:color w:val="0000FF"/>
        </w:rPr>
        <w:t xml:space="preserve"> Column</w:t>
      </w:r>
      <w:r w:rsidR="007A596A">
        <w:rPr>
          <w:rFonts w:cs="Arial"/>
          <w:color w:val="0000FF"/>
        </w:rPr>
        <w:t>.</w:t>
      </w:r>
    </w:p>
    <w:p w14:paraId="200E2ED7" w14:textId="517049A7" w:rsidR="00F11E5F" w:rsidRPr="0026342B" w:rsidRDefault="00F85827" w:rsidP="00F85827">
      <w:pPr>
        <w:pStyle w:val="StepList10"/>
        <w:keepLines w:val="0"/>
        <w:widowControl w:val="0"/>
        <w:tabs>
          <w:tab w:val="clear" w:pos="792"/>
        </w:tabs>
        <w:spacing w:before="120"/>
        <w:ind w:firstLine="0"/>
        <w:rPr>
          <w:rFonts w:cs="Arial"/>
        </w:rPr>
      </w:pPr>
      <w:r w:rsidRPr="0026342B">
        <w:rPr>
          <w:rFonts w:cs="Arial"/>
        </w:rPr>
        <w:t>T</w:t>
      </w:r>
      <w:r w:rsidR="00E172DF" w:rsidRPr="0026342B">
        <w:rPr>
          <w:rFonts w:cs="Arial"/>
        </w:rPr>
        <w:t>hen close the visualization select box</w:t>
      </w:r>
      <w:r w:rsidR="00E172DF" w:rsidRPr="0026342B">
        <w:rPr>
          <w:rFonts w:cs="Arial"/>
          <w:color w:val="0000FF"/>
        </w:rPr>
        <w:t xml:space="preserve"> X</w:t>
      </w:r>
      <w:r w:rsidR="00AD0A5C" w:rsidRPr="0026342B">
        <w:rPr>
          <w:rFonts w:cs="Arial"/>
        </w:rPr>
        <w:t>.</w:t>
      </w:r>
    </w:p>
    <w:p w14:paraId="366F764A" w14:textId="3977D444" w:rsidR="00E20BA1" w:rsidRPr="0026342B" w:rsidRDefault="00D546A0" w:rsidP="00F11E5F">
      <w:pPr>
        <w:pStyle w:val="StepList10"/>
        <w:keepLines w:val="0"/>
        <w:widowControl w:val="0"/>
        <w:tabs>
          <w:tab w:val="clear" w:pos="792"/>
        </w:tabs>
        <w:spacing w:before="120"/>
        <w:ind w:firstLine="0"/>
        <w:rPr>
          <w:rFonts w:cs="Arial"/>
        </w:rPr>
      </w:pPr>
      <w:r w:rsidRPr="0026342B">
        <w:rPr>
          <w:rFonts w:cs="Arial"/>
        </w:rPr>
        <w:t xml:space="preserve"> </w:t>
      </w:r>
      <w:r w:rsidR="00E172DF" w:rsidRPr="0026342B">
        <w:rPr>
          <w:rFonts w:cs="Arial"/>
          <w:noProof/>
        </w:rPr>
        <w:drawing>
          <wp:inline distT="0" distB="0" distL="0" distR="0" wp14:anchorId="7BF75A0A" wp14:editId="620197C2">
            <wp:extent cx="4518667" cy="5040630"/>
            <wp:effectExtent l="0" t="0" r="0" b="7620"/>
            <wp:docPr id="19" name="Picture 1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text&#10;&#10;Description automatically generated"/>
                    <pic:cNvPicPr/>
                  </pic:nvPicPr>
                  <pic:blipFill>
                    <a:blip r:embed="rId52"/>
                    <a:stretch>
                      <a:fillRect/>
                    </a:stretch>
                  </pic:blipFill>
                  <pic:spPr>
                    <a:xfrm>
                      <a:off x="0" y="0"/>
                      <a:ext cx="4564062" cy="5091269"/>
                    </a:xfrm>
                    <a:prstGeom prst="rect">
                      <a:avLst/>
                    </a:prstGeom>
                  </pic:spPr>
                </pic:pic>
              </a:graphicData>
            </a:graphic>
          </wp:inline>
        </w:drawing>
      </w:r>
    </w:p>
    <w:p w14:paraId="31C26074" w14:textId="77777777" w:rsidR="00F036A1" w:rsidRPr="0026342B" w:rsidRDefault="00F036A1">
      <w:pPr>
        <w:spacing w:before="0" w:after="0"/>
        <w:rPr>
          <w:rFonts w:cs="Arial"/>
          <w:szCs w:val="22"/>
        </w:rPr>
      </w:pPr>
      <w:r w:rsidRPr="0026342B">
        <w:rPr>
          <w:rFonts w:cs="Arial"/>
        </w:rPr>
        <w:br w:type="page"/>
      </w:r>
    </w:p>
    <w:p w14:paraId="17AA8C91" w14:textId="62F64493" w:rsidR="00950383" w:rsidRPr="0026342B" w:rsidRDefault="00950383" w:rsidP="00C824F7">
      <w:pPr>
        <w:pStyle w:val="StepList10"/>
        <w:keepLines w:val="0"/>
        <w:widowControl w:val="0"/>
        <w:numPr>
          <w:ilvl w:val="0"/>
          <w:numId w:val="23"/>
        </w:numPr>
        <w:spacing w:before="120"/>
        <w:rPr>
          <w:rFonts w:cs="Arial"/>
        </w:rPr>
      </w:pPr>
      <w:r w:rsidRPr="0026342B">
        <w:rPr>
          <w:rFonts w:cs="Arial"/>
        </w:rPr>
        <w:lastRenderedPageBreak/>
        <w:t>On the right of the screen, you should see this visualization formatting box.</w:t>
      </w:r>
    </w:p>
    <w:p w14:paraId="51FC2E2B" w14:textId="06430B70" w:rsidR="00950383" w:rsidRPr="0026342B" w:rsidRDefault="00950383" w:rsidP="00950383">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024F4A13" wp14:editId="5B485E9C">
            <wp:extent cx="1764180" cy="2258291"/>
            <wp:effectExtent l="0" t="0" r="762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75491" cy="2272769"/>
                    </a:xfrm>
                    <a:prstGeom prst="rect">
                      <a:avLst/>
                    </a:prstGeom>
                    <a:noFill/>
                    <a:ln>
                      <a:noFill/>
                    </a:ln>
                  </pic:spPr>
                </pic:pic>
              </a:graphicData>
            </a:graphic>
          </wp:inline>
        </w:drawing>
      </w:r>
    </w:p>
    <w:p w14:paraId="0D6F96A8" w14:textId="03F871D4" w:rsidR="00950383" w:rsidRPr="0026342B" w:rsidRDefault="00950383" w:rsidP="00C824F7">
      <w:pPr>
        <w:pStyle w:val="StepList10"/>
        <w:keepLines w:val="0"/>
        <w:widowControl w:val="0"/>
        <w:numPr>
          <w:ilvl w:val="0"/>
          <w:numId w:val="23"/>
        </w:numPr>
        <w:spacing w:before="120"/>
        <w:rPr>
          <w:rFonts w:cs="Arial"/>
        </w:rPr>
      </w:pPr>
      <w:r w:rsidRPr="0026342B">
        <w:rPr>
          <w:rFonts w:cs="Arial"/>
        </w:rPr>
        <w:t xml:space="preserve">Format the visualization by </w:t>
      </w:r>
      <w:r w:rsidR="00CD26CD">
        <w:rPr>
          <w:rFonts w:cs="Arial"/>
        </w:rPr>
        <w:t>performing</w:t>
      </w:r>
      <w:r w:rsidR="00CD26CD" w:rsidRPr="0026342B">
        <w:rPr>
          <w:rFonts w:cs="Arial"/>
        </w:rPr>
        <w:t xml:space="preserve"> </w:t>
      </w:r>
      <w:r w:rsidRPr="0026342B">
        <w:rPr>
          <w:rFonts w:cs="Arial"/>
        </w:rPr>
        <w:t>th</w:t>
      </w:r>
      <w:r w:rsidR="00D04276" w:rsidRPr="0026342B">
        <w:rPr>
          <w:rFonts w:cs="Arial"/>
        </w:rPr>
        <w:t>ese steps, in</w:t>
      </w:r>
      <w:r w:rsidRPr="0026342B">
        <w:rPr>
          <w:rFonts w:cs="Arial"/>
        </w:rPr>
        <w:t xml:space="preserve"> order:</w:t>
      </w:r>
    </w:p>
    <w:p w14:paraId="15D0CC6A" w14:textId="2A807DC9" w:rsidR="00950383" w:rsidRPr="0026342B" w:rsidRDefault="00D546A0" w:rsidP="00950383">
      <w:pPr>
        <w:pStyle w:val="StepList10"/>
        <w:keepLines w:val="0"/>
        <w:widowControl w:val="0"/>
        <w:tabs>
          <w:tab w:val="clear" w:pos="792"/>
        </w:tabs>
        <w:spacing w:before="120"/>
        <w:ind w:firstLine="0"/>
        <w:rPr>
          <w:rFonts w:cs="Arial"/>
        </w:rPr>
      </w:pPr>
      <w:r w:rsidRPr="0026342B">
        <w:rPr>
          <w:rFonts w:cs="Arial"/>
        </w:rPr>
        <w:t>1.</w:t>
      </w:r>
      <w:r w:rsidR="00950383" w:rsidRPr="0026342B">
        <w:rPr>
          <w:rFonts w:cs="Arial"/>
        </w:rPr>
        <w:t xml:space="preserve"> </w:t>
      </w:r>
      <w:r w:rsidR="007D61A5" w:rsidRPr="0026342B">
        <w:rPr>
          <w:rFonts w:cs="Arial"/>
        </w:rPr>
        <w:t>Make sure</w:t>
      </w:r>
      <w:r w:rsidR="00950383" w:rsidRPr="0026342B">
        <w:rPr>
          <w:rFonts w:cs="Arial"/>
        </w:rPr>
        <w:t xml:space="preserve"> the</w:t>
      </w:r>
      <w:r w:rsidRPr="0026342B">
        <w:rPr>
          <w:rFonts w:cs="Arial"/>
        </w:rPr>
        <w:t xml:space="preserve"> </w:t>
      </w:r>
      <w:r w:rsidRPr="0026342B">
        <w:rPr>
          <w:rFonts w:cs="Arial"/>
          <w:color w:val="0000FF"/>
        </w:rPr>
        <w:t>COMPANY</w:t>
      </w:r>
      <w:r w:rsidRPr="0026342B">
        <w:rPr>
          <w:rFonts w:cs="Arial"/>
        </w:rPr>
        <w:t xml:space="preserve"> column </w:t>
      </w:r>
      <w:r w:rsidR="007D61A5" w:rsidRPr="0026342B">
        <w:rPr>
          <w:rFonts w:cs="Arial"/>
        </w:rPr>
        <w:t>is used for</w:t>
      </w:r>
      <w:r w:rsidRPr="0026342B">
        <w:rPr>
          <w:rFonts w:cs="Arial"/>
        </w:rPr>
        <w:t xml:space="preserve"> </w:t>
      </w:r>
      <w:r w:rsidRPr="0026342B">
        <w:rPr>
          <w:rFonts w:cs="Arial"/>
          <w:color w:val="0000FF"/>
        </w:rPr>
        <w:t>Bars</w:t>
      </w:r>
      <w:r w:rsidRPr="0026342B">
        <w:rPr>
          <w:rFonts w:cs="Arial"/>
        </w:rPr>
        <w:t xml:space="preserve"> </w:t>
      </w:r>
      <w:r w:rsidR="00E311F0" w:rsidRPr="0026342B">
        <w:rPr>
          <w:rFonts w:cs="Arial"/>
        </w:rPr>
        <w:t>(if it is not, drag it there)</w:t>
      </w:r>
      <w:r w:rsidR="00CD26CD">
        <w:rPr>
          <w:rFonts w:cs="Arial"/>
        </w:rPr>
        <w:t>.</w:t>
      </w:r>
    </w:p>
    <w:p w14:paraId="3C558A67" w14:textId="1E66452A" w:rsidR="00950383" w:rsidRPr="0026342B" w:rsidRDefault="00D546A0" w:rsidP="00950383">
      <w:pPr>
        <w:pStyle w:val="StepList10"/>
        <w:keepLines w:val="0"/>
        <w:widowControl w:val="0"/>
        <w:tabs>
          <w:tab w:val="clear" w:pos="792"/>
        </w:tabs>
        <w:spacing w:before="120"/>
        <w:ind w:firstLine="0"/>
        <w:rPr>
          <w:rFonts w:cs="Arial"/>
        </w:rPr>
      </w:pPr>
      <w:r w:rsidRPr="0026342B">
        <w:rPr>
          <w:rFonts w:cs="Arial"/>
        </w:rPr>
        <w:t>2.</w:t>
      </w:r>
      <w:r w:rsidR="00950383" w:rsidRPr="0026342B">
        <w:rPr>
          <w:rFonts w:cs="Arial"/>
        </w:rPr>
        <w:t xml:space="preserve"> Drag and drop the</w:t>
      </w:r>
      <w:r w:rsidRPr="0026342B">
        <w:rPr>
          <w:rFonts w:cs="Arial"/>
        </w:rPr>
        <w:t xml:space="preserve"> </w:t>
      </w:r>
      <w:r w:rsidRPr="0026342B">
        <w:rPr>
          <w:rFonts w:cs="Arial"/>
          <w:color w:val="0000FF"/>
        </w:rPr>
        <w:t>TXN</w:t>
      </w:r>
      <w:r w:rsidRPr="0026342B">
        <w:rPr>
          <w:rFonts w:cs="Arial"/>
          <w:b/>
          <w:bCs/>
          <w:color w:val="0000FF"/>
        </w:rPr>
        <w:t>_</w:t>
      </w:r>
      <w:r w:rsidRPr="0026342B">
        <w:rPr>
          <w:rFonts w:cs="Arial"/>
          <w:color w:val="0000FF"/>
        </w:rPr>
        <w:t xml:space="preserve">COUNT </w:t>
      </w:r>
      <w:r w:rsidR="00950383" w:rsidRPr="0026342B">
        <w:rPr>
          <w:rFonts w:cs="Arial"/>
        </w:rPr>
        <w:t xml:space="preserve">column </w:t>
      </w:r>
      <w:r w:rsidRPr="0026342B">
        <w:rPr>
          <w:rFonts w:cs="Arial"/>
        </w:rPr>
        <w:t xml:space="preserve">or </w:t>
      </w:r>
      <w:r w:rsidRPr="0026342B">
        <w:rPr>
          <w:rFonts w:cs="Arial"/>
          <w:color w:val="0000FF"/>
        </w:rPr>
        <w:t>Color</w:t>
      </w:r>
      <w:r w:rsidR="00CD26CD">
        <w:rPr>
          <w:rFonts w:cs="Arial"/>
          <w:color w:val="0000FF"/>
        </w:rPr>
        <w:t>.</w:t>
      </w:r>
    </w:p>
    <w:p w14:paraId="77F0904F" w14:textId="54781820" w:rsidR="00D546A0" w:rsidRPr="0026342B" w:rsidRDefault="00D546A0" w:rsidP="00950383">
      <w:pPr>
        <w:pStyle w:val="StepList10"/>
        <w:keepLines w:val="0"/>
        <w:widowControl w:val="0"/>
        <w:tabs>
          <w:tab w:val="clear" w:pos="792"/>
        </w:tabs>
        <w:spacing w:before="120"/>
        <w:ind w:firstLine="0"/>
        <w:rPr>
          <w:rFonts w:cs="Arial"/>
        </w:rPr>
      </w:pPr>
      <w:r w:rsidRPr="0026342B">
        <w:rPr>
          <w:rFonts w:cs="Arial"/>
        </w:rPr>
        <w:t xml:space="preserve">3. </w:t>
      </w:r>
      <w:r w:rsidR="00950383" w:rsidRPr="0026342B">
        <w:rPr>
          <w:rFonts w:cs="Arial"/>
        </w:rPr>
        <w:t xml:space="preserve">Drag and drop the </w:t>
      </w:r>
      <w:r w:rsidRPr="0026342B">
        <w:rPr>
          <w:rFonts w:cs="Arial"/>
          <w:color w:val="0000FF"/>
        </w:rPr>
        <w:t>TOTAL</w:t>
      </w:r>
      <w:r w:rsidRPr="0026342B">
        <w:rPr>
          <w:rFonts w:cs="Arial"/>
          <w:b/>
          <w:bCs/>
          <w:color w:val="0000FF"/>
        </w:rPr>
        <w:t>_</w:t>
      </w:r>
      <w:r w:rsidRPr="0026342B">
        <w:rPr>
          <w:rFonts w:cs="Arial"/>
          <w:color w:val="0000FF"/>
        </w:rPr>
        <w:t xml:space="preserve">QUANTITY </w:t>
      </w:r>
      <w:r w:rsidR="00950383" w:rsidRPr="0026342B">
        <w:rPr>
          <w:rFonts w:cs="Arial"/>
        </w:rPr>
        <w:t>column f</w:t>
      </w:r>
      <w:r w:rsidRPr="0026342B">
        <w:rPr>
          <w:rFonts w:cs="Arial"/>
        </w:rPr>
        <w:t xml:space="preserve">or </w:t>
      </w:r>
      <w:r w:rsidRPr="0026342B">
        <w:rPr>
          <w:rFonts w:cs="Arial"/>
          <w:color w:val="0000FF"/>
        </w:rPr>
        <w:t># Length</w:t>
      </w:r>
      <w:r w:rsidR="00CD26CD">
        <w:rPr>
          <w:rFonts w:cs="Arial"/>
          <w:color w:val="0000FF"/>
        </w:rPr>
        <w:t>.</w:t>
      </w:r>
    </w:p>
    <w:p w14:paraId="7A9036F9" w14:textId="14353331" w:rsidR="00544520" w:rsidRPr="0026342B" w:rsidRDefault="00950383" w:rsidP="003C1BAD">
      <w:pPr>
        <w:pStyle w:val="StepList"/>
        <w:keepLines w:val="0"/>
        <w:widowControl w:val="0"/>
        <w:numPr>
          <w:ilvl w:val="0"/>
          <w:numId w:val="0"/>
        </w:numPr>
        <w:spacing w:before="120"/>
        <w:ind w:left="792"/>
        <w:rPr>
          <w:rFonts w:cs="Arial"/>
        </w:rPr>
      </w:pPr>
      <w:r w:rsidRPr="0026342B">
        <w:rPr>
          <w:rFonts w:cs="Arial"/>
          <w:noProof/>
        </w:rPr>
        <w:drawing>
          <wp:inline distT="0" distB="0" distL="0" distR="0" wp14:anchorId="57F991D3" wp14:editId="466A2509">
            <wp:extent cx="4391891" cy="3110682"/>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0474" cy="3130927"/>
                    </a:xfrm>
                    <a:prstGeom prst="rect">
                      <a:avLst/>
                    </a:prstGeom>
                  </pic:spPr>
                </pic:pic>
              </a:graphicData>
            </a:graphic>
          </wp:inline>
        </w:drawing>
      </w:r>
    </w:p>
    <w:p w14:paraId="155D483A" w14:textId="2BDC7DFB" w:rsidR="009621CA" w:rsidRPr="0026342B" w:rsidRDefault="009621CA" w:rsidP="004C042B">
      <w:pPr>
        <w:pStyle w:val="StepList10"/>
        <w:keepLines w:val="0"/>
        <w:widowControl w:val="0"/>
        <w:numPr>
          <w:ilvl w:val="0"/>
          <w:numId w:val="23"/>
        </w:numPr>
        <w:spacing w:before="120"/>
        <w:rPr>
          <w:rFonts w:cs="Arial"/>
        </w:rPr>
      </w:pPr>
      <w:r w:rsidRPr="0026342B">
        <w:rPr>
          <w:rFonts w:cs="Arial"/>
        </w:rPr>
        <w:t>Click the</w:t>
      </w:r>
      <w:r w:rsidR="00942CA8" w:rsidRPr="0026342B">
        <w:rPr>
          <w:rFonts w:cs="Arial"/>
        </w:rPr>
        <w:t xml:space="preserve"> </w:t>
      </w:r>
      <w:r w:rsidR="00942CA8" w:rsidRPr="0026342B">
        <w:rPr>
          <w:rFonts w:cs="Arial"/>
          <w:color w:val="0000FF"/>
        </w:rPr>
        <w:t>Save</w:t>
      </w:r>
      <w:r w:rsidR="00942CA8" w:rsidRPr="0026342B">
        <w:rPr>
          <w:rFonts w:cs="Arial"/>
        </w:rPr>
        <w:t xml:space="preserve"> icon</w:t>
      </w:r>
      <w:r w:rsidRPr="0026342B">
        <w:rPr>
          <w:rFonts w:cs="Arial"/>
        </w:rPr>
        <w:t xml:space="preserve"> </w:t>
      </w:r>
      <w:r w:rsidR="0026359D" w:rsidRPr="0026342B">
        <w:rPr>
          <w:rFonts w:cs="Arial"/>
        </w:rPr>
        <w:t>to ensure your work is saved.</w:t>
      </w:r>
    </w:p>
    <w:p w14:paraId="34BF2A49" w14:textId="1D3800D9" w:rsidR="0026359D" w:rsidRPr="0026342B" w:rsidRDefault="002E25EA" w:rsidP="0026359D">
      <w:pPr>
        <w:pStyle w:val="StepList10"/>
        <w:keepLines w:val="0"/>
        <w:widowControl w:val="0"/>
        <w:tabs>
          <w:tab w:val="clear" w:pos="792"/>
        </w:tabs>
        <w:spacing w:before="120"/>
        <w:ind w:firstLine="0"/>
        <w:rPr>
          <w:rFonts w:cs="Arial"/>
        </w:rPr>
      </w:pPr>
      <w:r w:rsidRPr="0026342B">
        <w:rPr>
          <w:rFonts w:cs="Arial"/>
          <w:noProof/>
        </w:rPr>
        <w:t xml:space="preserve"> </w:t>
      </w:r>
      <w:r w:rsidRPr="0026342B">
        <w:rPr>
          <w:rFonts w:cs="Arial"/>
          <w:noProof/>
        </w:rPr>
        <w:drawing>
          <wp:inline distT="0" distB="0" distL="0" distR="0" wp14:anchorId="49BB3684" wp14:editId="1E5C04AD">
            <wp:extent cx="1111473" cy="982980"/>
            <wp:effectExtent l="0" t="0" r="0" b="7620"/>
            <wp:docPr id="511" name="Picture 511"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87593" cy="1050300"/>
                    </a:xfrm>
                    <a:prstGeom prst="rect">
                      <a:avLst/>
                    </a:prstGeom>
                  </pic:spPr>
                </pic:pic>
              </a:graphicData>
            </a:graphic>
          </wp:inline>
        </w:drawing>
      </w:r>
    </w:p>
    <w:p w14:paraId="36997F7B" w14:textId="77777777" w:rsidR="009156C1" w:rsidRPr="0026342B" w:rsidRDefault="009156C1">
      <w:pPr>
        <w:spacing w:before="0" w:after="0"/>
        <w:rPr>
          <w:rFonts w:cs="Arial"/>
          <w:szCs w:val="22"/>
        </w:rPr>
      </w:pPr>
      <w:r w:rsidRPr="0026342B">
        <w:rPr>
          <w:rFonts w:cs="Arial"/>
        </w:rPr>
        <w:br w:type="page"/>
      </w:r>
    </w:p>
    <w:p w14:paraId="172B6284" w14:textId="6D71821D" w:rsidR="00187747" w:rsidRPr="0026342B" w:rsidRDefault="00975E13" w:rsidP="004C042B">
      <w:pPr>
        <w:pStyle w:val="StepList10"/>
        <w:keepLines w:val="0"/>
        <w:widowControl w:val="0"/>
        <w:numPr>
          <w:ilvl w:val="0"/>
          <w:numId w:val="23"/>
        </w:numPr>
        <w:spacing w:before="120"/>
        <w:rPr>
          <w:rFonts w:cs="Arial"/>
        </w:rPr>
      </w:pPr>
      <w:r w:rsidRPr="0026342B">
        <w:rPr>
          <w:rFonts w:cs="Arial"/>
        </w:rPr>
        <w:lastRenderedPageBreak/>
        <w:t xml:space="preserve">Perform some analysis </w:t>
      </w:r>
      <w:r w:rsidR="00187747" w:rsidRPr="0026342B">
        <w:rPr>
          <w:rFonts w:cs="Arial"/>
        </w:rPr>
        <w:t xml:space="preserve">of </w:t>
      </w:r>
      <w:r w:rsidRPr="0026342B">
        <w:rPr>
          <w:rFonts w:cs="Arial"/>
        </w:rPr>
        <w:t>various companies to see the quantity traded and the transaction counts</w:t>
      </w:r>
      <w:r w:rsidR="00880F6C" w:rsidRPr="0026342B">
        <w:rPr>
          <w:rFonts w:cs="Arial"/>
        </w:rPr>
        <w:t xml:space="preserve"> by </w:t>
      </w:r>
      <w:r w:rsidR="00544C0C" w:rsidRPr="0026342B">
        <w:rPr>
          <w:rFonts w:cs="Arial"/>
        </w:rPr>
        <w:t>hovering</w:t>
      </w:r>
      <w:r w:rsidR="00880F6C" w:rsidRPr="0026342B">
        <w:rPr>
          <w:rFonts w:cs="Arial"/>
        </w:rPr>
        <w:t xml:space="preserve"> on </w:t>
      </w:r>
      <w:r w:rsidR="0026359D" w:rsidRPr="0026342B">
        <w:rPr>
          <w:rFonts w:cs="Arial"/>
        </w:rPr>
        <w:t>a</w:t>
      </w:r>
      <w:r w:rsidR="00187747" w:rsidRPr="0026342B">
        <w:rPr>
          <w:rFonts w:cs="Arial"/>
        </w:rPr>
        <w:t>n</w:t>
      </w:r>
      <w:r w:rsidR="0026359D" w:rsidRPr="0026342B">
        <w:rPr>
          <w:rFonts w:cs="Arial"/>
        </w:rPr>
        <w:t xml:space="preserve"> individual company</w:t>
      </w:r>
      <w:r w:rsidR="00187747" w:rsidRPr="0026342B">
        <w:rPr>
          <w:rFonts w:cs="Arial"/>
        </w:rPr>
        <w:t xml:space="preserve"> from within the visualization.</w:t>
      </w:r>
    </w:p>
    <w:p w14:paraId="7F8CAD34" w14:textId="08ED0C5D" w:rsidR="00975E13" w:rsidRPr="0026342B" w:rsidRDefault="00603D30" w:rsidP="00187747">
      <w:pPr>
        <w:pStyle w:val="StepList10"/>
        <w:keepLines w:val="0"/>
        <w:widowControl w:val="0"/>
        <w:tabs>
          <w:tab w:val="clear" w:pos="792"/>
        </w:tabs>
        <w:spacing w:before="120"/>
        <w:ind w:firstLine="0"/>
        <w:rPr>
          <w:rFonts w:cs="Arial"/>
        </w:rPr>
      </w:pPr>
      <w:r w:rsidRPr="0026342B">
        <w:rPr>
          <w:rFonts w:cs="Arial"/>
        </w:rPr>
        <w:t xml:space="preserve">Example: </w:t>
      </w:r>
      <w:r w:rsidR="00544C0C" w:rsidRPr="0026342B">
        <w:rPr>
          <w:rFonts w:cs="Arial"/>
        </w:rPr>
        <w:t>hover over</w:t>
      </w:r>
      <w:r w:rsidR="00187747" w:rsidRPr="0026342B">
        <w:rPr>
          <w:rFonts w:cs="Arial"/>
        </w:rPr>
        <w:t xml:space="preserve"> the column for</w:t>
      </w:r>
      <w:r w:rsidR="00880F6C" w:rsidRPr="0026342B">
        <w:rPr>
          <w:rFonts w:cs="Arial"/>
        </w:rPr>
        <w:t xml:space="preserve"> </w:t>
      </w:r>
      <w:r w:rsidRPr="0026342B">
        <w:rPr>
          <w:rFonts w:cs="Arial"/>
          <w:color w:val="0000FF"/>
        </w:rPr>
        <w:t>International Business Machines Corporation</w:t>
      </w:r>
      <w:r w:rsidR="00880F6C" w:rsidRPr="0026342B">
        <w:rPr>
          <w:rFonts w:cs="Arial"/>
          <w:color w:val="0000FF"/>
        </w:rPr>
        <w:t>.</w:t>
      </w:r>
    </w:p>
    <w:p w14:paraId="22E72E0E" w14:textId="1E4696E3" w:rsidR="002E55A1" w:rsidRPr="0026342B" w:rsidRDefault="00544C0C" w:rsidP="00A06FC5">
      <w:pPr>
        <w:pStyle w:val="StepList10"/>
        <w:keepLines w:val="0"/>
        <w:widowControl w:val="0"/>
        <w:tabs>
          <w:tab w:val="clear" w:pos="792"/>
        </w:tabs>
        <w:spacing w:before="120"/>
        <w:ind w:firstLine="0"/>
        <w:rPr>
          <w:rFonts w:cs="Arial"/>
        </w:rPr>
      </w:pPr>
      <w:r w:rsidRPr="0026342B">
        <w:rPr>
          <w:rFonts w:cs="Arial"/>
          <w:noProof/>
        </w:rPr>
        <w:t xml:space="preserve"> </w:t>
      </w:r>
      <w:r w:rsidR="00DB3341" w:rsidRPr="0026342B">
        <w:rPr>
          <w:rFonts w:cs="Arial"/>
          <w:noProof/>
        </w:rPr>
        <w:drawing>
          <wp:inline distT="0" distB="0" distL="0" distR="0" wp14:anchorId="04559FF6" wp14:editId="33F148C3">
            <wp:extent cx="5998707" cy="44919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15056" cy="4504233"/>
                    </a:xfrm>
                    <a:prstGeom prst="rect">
                      <a:avLst/>
                    </a:prstGeom>
                    <a:noFill/>
                    <a:ln>
                      <a:noFill/>
                    </a:ln>
                  </pic:spPr>
                </pic:pic>
              </a:graphicData>
            </a:graphic>
          </wp:inline>
        </w:drawing>
      </w:r>
    </w:p>
    <w:p w14:paraId="4595C904" w14:textId="77777777" w:rsidR="000A1D6C" w:rsidRPr="0026342B" w:rsidRDefault="000A1D6C" w:rsidP="00A06FC5">
      <w:pPr>
        <w:pStyle w:val="StepList10"/>
        <w:keepLines w:val="0"/>
        <w:widowControl w:val="0"/>
        <w:tabs>
          <w:tab w:val="clear" w:pos="792"/>
        </w:tabs>
        <w:spacing w:before="120"/>
        <w:ind w:firstLine="0"/>
        <w:rPr>
          <w:rFonts w:cs="Arial"/>
        </w:rPr>
      </w:pPr>
    </w:p>
    <w:tbl>
      <w:tblPr>
        <w:tblW w:w="1028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0A1D6C" w:rsidRPr="0026342B" w14:paraId="522965BA" w14:textId="77777777" w:rsidTr="00250F03">
        <w:trPr>
          <w:jc w:val="center"/>
        </w:trPr>
        <w:tc>
          <w:tcPr>
            <w:tcW w:w="749" w:type="dxa"/>
            <w:shd w:val="clear" w:color="auto" w:fill="F3F3F3"/>
            <w:vAlign w:val="center"/>
          </w:tcPr>
          <w:p w14:paraId="39441FD7" w14:textId="77777777" w:rsidR="000A1D6C" w:rsidRPr="0026342B" w:rsidRDefault="000A1D6C" w:rsidP="00250F03">
            <w:pPr>
              <w:jc w:val="center"/>
              <w:rPr>
                <w:rFonts w:eastAsia="SimSun" w:cs="Arial"/>
                <w:b/>
              </w:rPr>
            </w:pPr>
            <w:r w:rsidRPr="0026342B">
              <w:rPr>
                <w:rFonts w:cs="Arial"/>
                <w:noProof/>
                <w:sz w:val="20"/>
                <w:szCs w:val="20"/>
              </w:rPr>
              <w:drawing>
                <wp:inline distT="0" distB="0" distL="0" distR="0" wp14:anchorId="72D37FC7" wp14:editId="36D9E8C2">
                  <wp:extent cx="365760" cy="36576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ffice-Customer-Male-Light-ic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05864F8E" w14:textId="77777777" w:rsidR="000A1D6C" w:rsidRPr="0026342B" w:rsidRDefault="000A1D6C" w:rsidP="00250F03">
            <w:pPr>
              <w:jc w:val="center"/>
              <w:rPr>
                <w:rFonts w:eastAsia="SimSun" w:cs="Arial"/>
                <w:sz w:val="12"/>
                <w:szCs w:val="12"/>
              </w:rPr>
            </w:pPr>
            <w:r w:rsidRPr="0026342B">
              <w:rPr>
                <w:rFonts w:eastAsia="SimSun" w:cs="Arial"/>
                <w:color w:val="000000" w:themeColor="text1"/>
                <w:sz w:val="12"/>
                <w:szCs w:val="12"/>
              </w:rPr>
              <w:t>Business Analyst</w:t>
            </w:r>
          </w:p>
        </w:tc>
        <w:tc>
          <w:tcPr>
            <w:tcW w:w="9532" w:type="dxa"/>
            <w:shd w:val="clear" w:color="auto" w:fill="F3F3F3"/>
            <w:vAlign w:val="center"/>
          </w:tcPr>
          <w:p w14:paraId="4DB70EB8" w14:textId="393CC918" w:rsidR="00187747" w:rsidRPr="0026342B" w:rsidRDefault="000A1D6C" w:rsidP="000A1D6C">
            <w:pPr>
              <w:pStyle w:val="StepList312"/>
              <w:keepLines w:val="0"/>
              <w:tabs>
                <w:tab w:val="clear" w:pos="792"/>
              </w:tabs>
              <w:spacing w:before="120"/>
              <w:ind w:left="0" w:firstLine="0"/>
              <w:rPr>
                <w:rFonts w:cs="Arial"/>
                <w:sz w:val="20"/>
                <w:szCs w:val="20"/>
              </w:rPr>
            </w:pPr>
            <w:r w:rsidRPr="0026342B">
              <w:rPr>
                <w:rFonts w:cs="Arial"/>
                <w:sz w:val="20"/>
                <w:szCs w:val="20"/>
              </w:rPr>
              <w:t xml:space="preserve">I noticed a delay </w:t>
            </w:r>
            <w:r w:rsidR="001A77A5" w:rsidRPr="0026342B">
              <w:rPr>
                <w:rFonts w:cs="Arial"/>
                <w:sz w:val="20"/>
                <w:szCs w:val="20"/>
              </w:rPr>
              <w:t>while</w:t>
            </w:r>
            <w:r w:rsidRPr="0026342B">
              <w:rPr>
                <w:rFonts w:cs="Arial"/>
                <w:sz w:val="20"/>
                <w:szCs w:val="20"/>
              </w:rPr>
              <w:t xml:space="preserve"> retrieving my data</w:t>
            </w:r>
            <w:r w:rsidR="001A77A5" w:rsidRPr="0026342B">
              <w:rPr>
                <w:rFonts w:cs="Arial"/>
                <w:sz w:val="20"/>
                <w:szCs w:val="20"/>
              </w:rPr>
              <w:t xml:space="preserve"> in this dashboard</w:t>
            </w:r>
            <w:r w:rsidRPr="0026342B">
              <w:rPr>
                <w:rFonts w:cs="Arial"/>
                <w:sz w:val="20"/>
                <w:szCs w:val="20"/>
              </w:rPr>
              <w:t xml:space="preserve"> which in the long run will be unsuitable for me to use </w:t>
            </w:r>
            <w:r w:rsidR="00187747" w:rsidRPr="0026342B">
              <w:rPr>
                <w:rFonts w:cs="Arial"/>
                <w:sz w:val="20"/>
                <w:szCs w:val="20"/>
              </w:rPr>
              <w:t>repeatedly</w:t>
            </w:r>
            <w:r w:rsidRPr="0026342B">
              <w:rPr>
                <w:rFonts w:cs="Arial"/>
                <w:sz w:val="20"/>
                <w:szCs w:val="20"/>
              </w:rPr>
              <w:t xml:space="preserve">. </w:t>
            </w:r>
          </w:p>
          <w:p w14:paraId="6FC420C0" w14:textId="04D1544F" w:rsidR="000A1D6C" w:rsidRPr="0026342B" w:rsidRDefault="000A1D6C" w:rsidP="000A1D6C">
            <w:pPr>
              <w:pStyle w:val="StepList312"/>
              <w:keepLines w:val="0"/>
              <w:tabs>
                <w:tab w:val="clear" w:pos="792"/>
              </w:tabs>
              <w:spacing w:before="120"/>
              <w:ind w:left="0" w:firstLine="0"/>
              <w:rPr>
                <w:rFonts w:cs="Arial"/>
                <w:sz w:val="20"/>
                <w:szCs w:val="20"/>
              </w:rPr>
            </w:pPr>
            <w:r w:rsidRPr="0026342B">
              <w:rPr>
                <w:rFonts w:cs="Arial"/>
                <w:sz w:val="20"/>
                <w:szCs w:val="20"/>
              </w:rPr>
              <w:t>I need to reach out to my</w:t>
            </w:r>
            <w:r w:rsidR="00463784" w:rsidRPr="0026342B">
              <w:rPr>
                <w:rFonts w:cs="Arial"/>
                <w:sz w:val="20"/>
                <w:szCs w:val="20"/>
              </w:rPr>
              <w:t xml:space="preserve"> CPD Administrator and</w:t>
            </w:r>
            <w:r w:rsidRPr="0026342B">
              <w:rPr>
                <w:rFonts w:cs="Arial"/>
                <w:sz w:val="20"/>
                <w:szCs w:val="20"/>
              </w:rPr>
              <w:t xml:space="preserve"> Data</w:t>
            </w:r>
            <w:r w:rsidR="00187747" w:rsidRPr="0026342B">
              <w:rPr>
                <w:rFonts w:cs="Arial"/>
                <w:sz w:val="20"/>
                <w:szCs w:val="20"/>
              </w:rPr>
              <w:t xml:space="preserve"> Engineer to</w:t>
            </w:r>
            <w:r w:rsidRPr="0026342B">
              <w:rPr>
                <w:rFonts w:cs="Arial"/>
                <w:sz w:val="20"/>
                <w:szCs w:val="20"/>
              </w:rPr>
              <w:t xml:space="preserve"> find a </w:t>
            </w:r>
            <w:r w:rsidR="00742F7E" w:rsidRPr="0026342B">
              <w:rPr>
                <w:rFonts w:cs="Arial"/>
                <w:sz w:val="20"/>
                <w:szCs w:val="20"/>
              </w:rPr>
              <w:t>way to make this perform better.</w:t>
            </w:r>
          </w:p>
        </w:tc>
      </w:tr>
    </w:tbl>
    <w:p w14:paraId="193073B4" w14:textId="77777777" w:rsidR="000A1D6C" w:rsidRPr="0026342B" w:rsidRDefault="000A1D6C" w:rsidP="000A1D6C">
      <w:pPr>
        <w:spacing w:before="0" w:after="0"/>
        <w:rPr>
          <w:rFonts w:eastAsia="Arial Unicode MS" w:cs="Arial"/>
          <w:b/>
          <w:bCs/>
          <w:iCs/>
          <w:kern w:val="32"/>
          <w:sz w:val="28"/>
          <w:szCs w:val="28"/>
          <w:lang w:eastAsia="zh-CN"/>
        </w:rPr>
      </w:pPr>
    </w:p>
    <w:p w14:paraId="31950815" w14:textId="77777777" w:rsidR="000A1D6C" w:rsidRPr="0026342B" w:rsidRDefault="000A1D6C" w:rsidP="002E55A1">
      <w:pPr>
        <w:pStyle w:val="StepList10"/>
        <w:keepLines w:val="0"/>
        <w:widowControl w:val="0"/>
        <w:tabs>
          <w:tab w:val="clear" w:pos="792"/>
        </w:tabs>
        <w:spacing w:before="120"/>
        <w:ind w:left="0" w:firstLine="0"/>
        <w:rPr>
          <w:rFonts w:cs="Arial"/>
        </w:rPr>
      </w:pPr>
    </w:p>
    <w:p w14:paraId="1FCCE73C" w14:textId="77777777" w:rsidR="000A1D6C" w:rsidRPr="0026342B" w:rsidRDefault="000A1D6C">
      <w:pPr>
        <w:spacing w:before="0" w:after="0"/>
        <w:rPr>
          <w:rFonts w:eastAsia="Arial Unicode MS" w:cs="Arial"/>
          <w:kern w:val="32"/>
          <w:sz w:val="24"/>
          <w:szCs w:val="28"/>
          <w:lang w:eastAsia="zh-CN"/>
        </w:rPr>
      </w:pPr>
      <w:r w:rsidRPr="0026342B">
        <w:rPr>
          <w:rFonts w:cs="Arial"/>
        </w:rPr>
        <w:br w:type="page"/>
      </w:r>
    </w:p>
    <w:p w14:paraId="2EF880AC" w14:textId="57C56810" w:rsidR="00933575" w:rsidRPr="0026342B" w:rsidRDefault="00933575" w:rsidP="00933575">
      <w:pPr>
        <w:pStyle w:val="Heading2"/>
        <w:keepNext w:val="0"/>
        <w:spacing w:before="120" w:after="120"/>
        <w:rPr>
          <w:rFonts w:ascii="Arial" w:hAnsi="Arial" w:cs="Arial"/>
        </w:rPr>
      </w:pPr>
      <w:r w:rsidRPr="0026342B">
        <w:rPr>
          <w:rFonts w:ascii="Arial" w:hAnsi="Arial" w:cs="Arial"/>
        </w:rPr>
        <w:lastRenderedPageBreak/>
        <w:t>Creating the Data Virtualization cache</w:t>
      </w:r>
    </w:p>
    <w:p w14:paraId="58CE8C35" w14:textId="3E574ADD" w:rsidR="00D90981" w:rsidRPr="0026342B" w:rsidRDefault="00A06FC5" w:rsidP="00D90981">
      <w:pPr>
        <w:pStyle w:val="Heading3"/>
        <w:rPr>
          <w:rFonts w:ascii="Arial" w:hAnsi="Arial" w:cs="Arial"/>
          <w:b/>
          <w:bCs/>
        </w:rPr>
      </w:pPr>
      <w:r w:rsidRPr="0026342B">
        <w:rPr>
          <w:rFonts w:ascii="Arial" w:hAnsi="Arial" w:cs="Arial"/>
          <w:b/>
          <w:bCs/>
        </w:rPr>
        <w:t xml:space="preserve">Creating the </w:t>
      </w:r>
      <w:r w:rsidR="00395B6E" w:rsidRPr="0026342B">
        <w:rPr>
          <w:rFonts w:ascii="Arial" w:hAnsi="Arial" w:cs="Arial"/>
          <w:b/>
          <w:bCs/>
        </w:rPr>
        <w:t xml:space="preserve">DV </w:t>
      </w:r>
      <w:r w:rsidRPr="0026342B">
        <w:rPr>
          <w:rFonts w:ascii="Arial" w:hAnsi="Arial" w:cs="Arial"/>
          <w:b/>
          <w:bCs/>
        </w:rPr>
        <w:t>data cache</w:t>
      </w:r>
    </w:p>
    <w:p w14:paraId="35DFC4D8" w14:textId="77777777" w:rsidR="00D90981" w:rsidRPr="0026342B" w:rsidRDefault="00D90981" w:rsidP="00D90981">
      <w:pPr>
        <w:rPr>
          <w:rFonts w:cs="Arial"/>
          <w:lang w:eastAsia="zh-CN"/>
        </w:rPr>
      </w:pPr>
    </w:p>
    <w:tbl>
      <w:tblPr>
        <w:tblW w:w="9293" w:type="dxa"/>
        <w:tblInd w:w="805"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20" w:firstRow="1" w:lastRow="0" w:firstColumn="0" w:lastColumn="0" w:noHBand="0" w:noVBand="1"/>
      </w:tblPr>
      <w:tblGrid>
        <w:gridCol w:w="9293"/>
      </w:tblGrid>
      <w:tr w:rsidR="002120A0" w:rsidRPr="0026342B" w14:paraId="3D031B82" w14:textId="77777777" w:rsidTr="00C03144">
        <w:trPr>
          <w:trHeight w:val="350"/>
        </w:trPr>
        <w:tc>
          <w:tcPr>
            <w:tcW w:w="9293" w:type="dxa"/>
            <w:tcBorders>
              <w:bottom w:val="single" w:sz="12" w:space="0" w:color="8EAADB"/>
            </w:tcBorders>
            <w:shd w:val="clear" w:color="auto" w:fill="000000"/>
          </w:tcPr>
          <w:p w14:paraId="30620FC1" w14:textId="77777777" w:rsidR="002120A0" w:rsidRPr="0026342B" w:rsidRDefault="002120A0" w:rsidP="00250F03">
            <w:pPr>
              <w:pStyle w:val="StepList11"/>
              <w:keepLines w:val="0"/>
              <w:widowControl w:val="0"/>
              <w:tabs>
                <w:tab w:val="clear" w:pos="792"/>
              </w:tabs>
              <w:spacing w:before="120"/>
              <w:ind w:left="0" w:firstLine="0"/>
              <w:jc w:val="center"/>
              <w:rPr>
                <w:rFonts w:cs="Arial"/>
                <w:b/>
                <w:bCs/>
              </w:rPr>
            </w:pPr>
            <w:r w:rsidRPr="0026342B">
              <w:rPr>
                <w:rFonts w:cs="Arial"/>
              </w:rPr>
              <w:br w:type="page"/>
            </w:r>
            <w:r w:rsidRPr="0026342B">
              <w:rPr>
                <w:rFonts w:cs="Arial"/>
                <w:b/>
                <w:bCs/>
              </w:rPr>
              <w:t>Persona (Role)</w:t>
            </w:r>
          </w:p>
        </w:tc>
      </w:tr>
      <w:tr w:rsidR="002120A0" w:rsidRPr="0026342B" w14:paraId="5CB0D8AD" w14:textId="77777777" w:rsidTr="00C03144">
        <w:trPr>
          <w:trHeight w:val="1032"/>
        </w:trPr>
        <w:tc>
          <w:tcPr>
            <w:tcW w:w="9293" w:type="dxa"/>
            <w:shd w:val="clear" w:color="auto" w:fill="auto"/>
            <w:vAlign w:val="center"/>
          </w:tcPr>
          <w:p w14:paraId="3B430D23" w14:textId="77777777" w:rsidR="002120A0" w:rsidRPr="0026342B" w:rsidRDefault="002120A0" w:rsidP="00250F03">
            <w:pPr>
              <w:pStyle w:val="StepList11"/>
              <w:keepLines w:val="0"/>
              <w:widowControl w:val="0"/>
              <w:tabs>
                <w:tab w:val="clear" w:pos="792"/>
              </w:tabs>
              <w:spacing w:before="0" w:after="0"/>
              <w:ind w:left="0" w:firstLine="0"/>
              <w:jc w:val="center"/>
              <w:rPr>
                <w:rFonts w:cs="Arial"/>
                <w:noProof/>
                <w:sz w:val="20"/>
                <w:szCs w:val="20"/>
              </w:rPr>
            </w:pPr>
            <w:r w:rsidRPr="0026342B">
              <w:rPr>
                <w:rFonts w:cs="Arial"/>
                <w:noProof/>
                <w:sz w:val="20"/>
                <w:szCs w:val="20"/>
              </w:rPr>
              <w:drawing>
                <wp:inline distT="0" distB="0" distL="0" distR="0" wp14:anchorId="077559E4" wp14:editId="3C0628AA">
                  <wp:extent cx="365760" cy="365760"/>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con-adm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165BD96D" w14:textId="00D8FAE0" w:rsidR="002120A0" w:rsidRPr="0026342B" w:rsidRDefault="002120A0" w:rsidP="00250F03">
            <w:pPr>
              <w:pStyle w:val="StepList11"/>
              <w:keepLines w:val="0"/>
              <w:widowControl w:val="0"/>
              <w:tabs>
                <w:tab w:val="clear" w:pos="792"/>
              </w:tabs>
              <w:spacing w:before="0" w:after="0"/>
              <w:ind w:left="0" w:firstLine="0"/>
              <w:jc w:val="center"/>
              <w:rPr>
                <w:rFonts w:cs="Arial"/>
                <w:noProof/>
                <w:sz w:val="20"/>
                <w:szCs w:val="20"/>
              </w:rPr>
            </w:pPr>
            <w:r w:rsidRPr="0026342B">
              <w:rPr>
                <w:rFonts w:cs="Arial"/>
                <w:noProof/>
                <w:sz w:val="20"/>
                <w:szCs w:val="20"/>
              </w:rPr>
              <w:t>Administrator (DV/CPD)</w:t>
            </w:r>
          </w:p>
        </w:tc>
      </w:tr>
    </w:tbl>
    <w:p w14:paraId="2CB102FE" w14:textId="6EC68708" w:rsidR="002E55A1" w:rsidRPr="0026342B" w:rsidRDefault="002120A0" w:rsidP="002E55A1">
      <w:pPr>
        <w:pStyle w:val="StepList10"/>
        <w:keepLines w:val="0"/>
        <w:widowControl w:val="0"/>
        <w:tabs>
          <w:tab w:val="clear" w:pos="792"/>
        </w:tabs>
        <w:spacing w:before="120"/>
        <w:ind w:left="0" w:firstLine="0"/>
        <w:rPr>
          <w:rFonts w:cs="Arial"/>
        </w:rPr>
      </w:pPr>
      <w:r w:rsidRPr="0026342B">
        <w:rPr>
          <w:rFonts w:cs="Arial"/>
        </w:rPr>
        <w:t xml:space="preserve">The DV Admin will first analyze the queries executed against DV and identify those generated by the dashboard. Looking at the query will help understand what type of cache needs to be created to improve performance </w:t>
      </w:r>
      <w:r w:rsidR="00CE3C93" w:rsidRPr="0026342B">
        <w:rPr>
          <w:rFonts w:cs="Arial"/>
        </w:rPr>
        <w:t>for a better</w:t>
      </w:r>
      <w:r w:rsidRPr="0026342B">
        <w:rPr>
          <w:rFonts w:cs="Arial"/>
        </w:rPr>
        <w:t xml:space="preserve"> dashboard experience.</w:t>
      </w:r>
    </w:p>
    <w:p w14:paraId="329E1796" w14:textId="221B8CAC" w:rsidR="00D74CF0" w:rsidRPr="0026342B" w:rsidRDefault="00D74CF0" w:rsidP="00D74CF0">
      <w:pPr>
        <w:pStyle w:val="StepList51"/>
        <w:keepLines w:val="0"/>
        <w:numPr>
          <w:ilvl w:val="0"/>
          <w:numId w:val="23"/>
        </w:numPr>
        <w:spacing w:before="120"/>
        <w:rPr>
          <w:rFonts w:cs="Arial"/>
        </w:rPr>
      </w:pPr>
      <w:r w:rsidRPr="0026342B">
        <w:rPr>
          <w:rFonts w:cs="Arial"/>
        </w:rPr>
        <w:t xml:space="preserve">Start at the </w:t>
      </w:r>
      <w:r w:rsidRPr="0026342B">
        <w:rPr>
          <w:rFonts w:cs="Arial"/>
          <w:color w:val="0000FF"/>
        </w:rPr>
        <w:t>Navigation Menu</w:t>
      </w:r>
      <w:r w:rsidR="00250F03">
        <w:rPr>
          <w:rFonts w:cs="Arial"/>
          <w:color w:val="0000FF"/>
        </w:rPr>
        <w:t>.</w:t>
      </w:r>
    </w:p>
    <w:p w14:paraId="6F4E0FC8" w14:textId="15F05D75" w:rsidR="00AF7AC2" w:rsidRPr="0026342B" w:rsidRDefault="00D74CF0" w:rsidP="00AF7AC2">
      <w:pPr>
        <w:pStyle w:val="StepList10"/>
        <w:keepLines w:val="0"/>
        <w:widowControl w:val="0"/>
        <w:numPr>
          <w:ilvl w:val="0"/>
          <w:numId w:val="23"/>
        </w:numPr>
        <w:spacing w:before="120"/>
        <w:rPr>
          <w:rFonts w:cs="Arial"/>
        </w:rPr>
      </w:pPr>
      <w:r w:rsidRPr="0026342B">
        <w:rPr>
          <w:rFonts w:cs="Arial"/>
        </w:rPr>
        <w:t xml:space="preserve">Click </w:t>
      </w:r>
      <w:r w:rsidRPr="0026342B">
        <w:rPr>
          <w:rFonts w:cs="Arial"/>
          <w:color w:val="0000FF"/>
        </w:rPr>
        <w:t>Collect</w:t>
      </w:r>
      <w:r w:rsidRPr="0026342B">
        <w:rPr>
          <w:rFonts w:cs="Arial"/>
        </w:rPr>
        <w:t xml:space="preserve"> </w:t>
      </w:r>
      <w:r w:rsidRPr="0026342B">
        <w:rPr>
          <w:rFonts w:cs="Arial"/>
        </w:rPr>
        <w:sym w:font="Wingdings 3" w:char="F061"/>
      </w:r>
      <w:r w:rsidRPr="0026342B">
        <w:rPr>
          <w:rFonts w:cs="Arial"/>
        </w:rPr>
        <w:t xml:space="preserve"> </w:t>
      </w:r>
      <w:r w:rsidRPr="0026342B">
        <w:rPr>
          <w:rFonts w:cs="Arial"/>
          <w:color w:val="0000FF"/>
        </w:rPr>
        <w:t>Data virtualization</w:t>
      </w:r>
      <w:r w:rsidR="00AF7AC2" w:rsidRPr="0026342B">
        <w:rPr>
          <w:rFonts w:cs="Arial"/>
        </w:rPr>
        <w:t xml:space="preserve"> </w:t>
      </w:r>
      <w:r w:rsidR="00AF7AC2" w:rsidRPr="0026342B">
        <w:rPr>
          <w:rFonts w:cs="Arial"/>
        </w:rPr>
        <w:sym w:font="Wingdings 3" w:char="F061"/>
      </w:r>
      <w:r w:rsidR="00AF7AC2" w:rsidRPr="0026342B">
        <w:rPr>
          <w:rFonts w:cs="Arial"/>
        </w:rPr>
        <w:t xml:space="preserve"> </w:t>
      </w:r>
      <w:r w:rsidR="000042CB" w:rsidRPr="0026342B">
        <w:rPr>
          <w:rFonts w:cs="Arial"/>
          <w:color w:val="0000FF"/>
        </w:rPr>
        <w:t>Menu (D</w:t>
      </w:r>
      <w:r w:rsidR="00AF7AC2" w:rsidRPr="0026342B">
        <w:rPr>
          <w:rFonts w:cs="Arial"/>
          <w:color w:val="0000FF"/>
        </w:rPr>
        <w:t>ata Sources</w:t>
      </w:r>
      <w:r w:rsidR="000042CB" w:rsidRPr="0026342B">
        <w:rPr>
          <w:rFonts w:cs="Arial"/>
          <w:color w:val="0000FF"/>
        </w:rPr>
        <w:t>)</w:t>
      </w:r>
      <w:r w:rsidR="00AF7AC2" w:rsidRPr="0026342B">
        <w:rPr>
          <w:rFonts w:cs="Arial"/>
        </w:rPr>
        <w:t xml:space="preserve"> </w:t>
      </w:r>
      <w:r w:rsidR="00AF7AC2" w:rsidRPr="0026342B">
        <w:rPr>
          <w:rFonts w:cs="Arial"/>
        </w:rPr>
        <w:sym w:font="Wingdings 3" w:char="F061"/>
      </w:r>
      <w:r w:rsidR="00AF7AC2" w:rsidRPr="0026342B">
        <w:rPr>
          <w:rFonts w:cs="Arial"/>
        </w:rPr>
        <w:t xml:space="preserve"> </w:t>
      </w:r>
      <w:r w:rsidR="00AF7AC2" w:rsidRPr="0026342B">
        <w:rPr>
          <w:rFonts w:cs="Arial"/>
          <w:color w:val="0000FF"/>
        </w:rPr>
        <w:t>Cache Management</w:t>
      </w:r>
      <w:r w:rsidR="00250F03">
        <w:rPr>
          <w:rFonts w:cs="Arial"/>
          <w:color w:val="0000FF"/>
        </w:rPr>
        <w:t>.</w:t>
      </w:r>
    </w:p>
    <w:p w14:paraId="75FBA5BD" w14:textId="20C06E7C" w:rsidR="00D74CF0" w:rsidRPr="0026342B" w:rsidRDefault="00D74CF0" w:rsidP="00D74CF0">
      <w:pPr>
        <w:pStyle w:val="StepList51"/>
        <w:keepLines w:val="0"/>
        <w:tabs>
          <w:tab w:val="clear" w:pos="792"/>
        </w:tabs>
        <w:spacing w:before="120"/>
        <w:ind w:firstLine="0"/>
        <w:rPr>
          <w:rFonts w:cs="Arial"/>
          <w:color w:val="0000FF"/>
        </w:rPr>
      </w:pPr>
    </w:p>
    <w:p w14:paraId="5212321B" w14:textId="53B64CBC" w:rsidR="00D74CF0" w:rsidRPr="0026342B" w:rsidRDefault="00544C0C" w:rsidP="00D74CF0">
      <w:pPr>
        <w:pStyle w:val="StepList51"/>
        <w:keepLines w:val="0"/>
        <w:tabs>
          <w:tab w:val="clear" w:pos="792"/>
        </w:tabs>
        <w:spacing w:before="120"/>
        <w:ind w:firstLine="0"/>
        <w:rPr>
          <w:rFonts w:cs="Arial"/>
          <w:color w:val="0000FF"/>
        </w:rPr>
      </w:pPr>
      <w:r w:rsidRPr="0026342B">
        <w:rPr>
          <w:rFonts w:cs="Arial"/>
          <w:noProof/>
        </w:rPr>
        <w:t xml:space="preserve"> </w:t>
      </w:r>
      <w:r w:rsidR="00AF7AC2" w:rsidRPr="0026342B">
        <w:rPr>
          <w:rFonts w:cs="Arial"/>
          <w:noProof/>
          <w:color w:val="0000FF"/>
        </w:rPr>
        <w:drawing>
          <wp:inline distT="0" distB="0" distL="0" distR="0" wp14:anchorId="51B7156D" wp14:editId="2CD4C451">
            <wp:extent cx="4131551" cy="1899285"/>
            <wp:effectExtent l="0" t="0" r="2540" b="5715"/>
            <wp:docPr id="473" name="Picture 473"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A picture containing clock, meter&#10;&#10;Description automatically generated"/>
                    <pic:cNvPicPr/>
                  </pic:nvPicPr>
                  <pic:blipFill>
                    <a:blip r:embed="rId57"/>
                    <a:stretch>
                      <a:fillRect/>
                    </a:stretch>
                  </pic:blipFill>
                  <pic:spPr>
                    <a:xfrm>
                      <a:off x="0" y="0"/>
                      <a:ext cx="4154176" cy="1909686"/>
                    </a:xfrm>
                    <a:prstGeom prst="rect">
                      <a:avLst/>
                    </a:prstGeom>
                  </pic:spPr>
                </pic:pic>
              </a:graphicData>
            </a:graphic>
          </wp:inline>
        </w:drawing>
      </w:r>
    </w:p>
    <w:p w14:paraId="7583094E" w14:textId="6D337621" w:rsidR="008954B4" w:rsidRPr="0026342B" w:rsidRDefault="00544C0C" w:rsidP="004C042B">
      <w:pPr>
        <w:pStyle w:val="StepList10"/>
        <w:keepLines w:val="0"/>
        <w:widowControl w:val="0"/>
        <w:numPr>
          <w:ilvl w:val="0"/>
          <w:numId w:val="23"/>
        </w:numPr>
        <w:spacing w:before="120"/>
        <w:rPr>
          <w:rFonts w:cs="Arial"/>
        </w:rPr>
      </w:pPr>
      <w:r w:rsidRPr="0026342B">
        <w:rPr>
          <w:rFonts w:cs="Arial"/>
        </w:rPr>
        <w:t xml:space="preserve">You </w:t>
      </w:r>
      <w:r w:rsidR="00250F03">
        <w:rPr>
          <w:rFonts w:cs="Arial"/>
        </w:rPr>
        <w:t>will</w:t>
      </w:r>
      <w:r w:rsidR="00250F03" w:rsidRPr="0026342B">
        <w:rPr>
          <w:rFonts w:cs="Arial"/>
        </w:rPr>
        <w:t xml:space="preserve"> </w:t>
      </w:r>
      <w:r w:rsidRPr="0026342B">
        <w:rPr>
          <w:rFonts w:cs="Arial"/>
        </w:rPr>
        <w:t xml:space="preserve">be presented with your </w:t>
      </w:r>
      <w:r w:rsidRPr="0026342B">
        <w:rPr>
          <w:rFonts w:cs="Arial"/>
          <w:color w:val="0000FF"/>
        </w:rPr>
        <w:t xml:space="preserve">Cache </w:t>
      </w:r>
      <w:r w:rsidR="008C1E1C" w:rsidRPr="0026342B">
        <w:rPr>
          <w:rFonts w:cs="Arial"/>
          <w:color w:val="0000FF"/>
        </w:rPr>
        <w:t>m</w:t>
      </w:r>
      <w:r w:rsidRPr="0026342B">
        <w:rPr>
          <w:rFonts w:cs="Arial"/>
          <w:color w:val="0000FF"/>
        </w:rPr>
        <w:t>anagement</w:t>
      </w:r>
      <w:r w:rsidRPr="0026342B">
        <w:rPr>
          <w:rFonts w:cs="Arial"/>
        </w:rPr>
        <w:t xml:space="preserve"> </w:t>
      </w:r>
      <w:r w:rsidR="008C1E1C" w:rsidRPr="0026342B">
        <w:rPr>
          <w:rFonts w:cs="Arial"/>
        </w:rPr>
        <w:t>d</w:t>
      </w:r>
      <w:r w:rsidRPr="0026342B">
        <w:rPr>
          <w:rFonts w:cs="Arial"/>
        </w:rPr>
        <w:t>ashboard</w:t>
      </w:r>
      <w:r w:rsidR="00250F03">
        <w:rPr>
          <w:rFonts w:cs="Arial"/>
        </w:rPr>
        <w:t>.</w:t>
      </w:r>
    </w:p>
    <w:p w14:paraId="2A808DFB" w14:textId="7A8B520A" w:rsidR="0026342B" w:rsidRDefault="001156D2" w:rsidP="00FE795B">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416EB81E" wp14:editId="6FE91DED">
            <wp:extent cx="5006282" cy="2434590"/>
            <wp:effectExtent l="0" t="0" r="4445" b="3810"/>
            <wp:docPr id="474" name="Picture 4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A screenshot of a cell phone&#10;&#10;Description automatically generated"/>
                    <pic:cNvPicPr/>
                  </pic:nvPicPr>
                  <pic:blipFill>
                    <a:blip r:embed="rId58"/>
                    <a:stretch>
                      <a:fillRect/>
                    </a:stretch>
                  </pic:blipFill>
                  <pic:spPr>
                    <a:xfrm>
                      <a:off x="0" y="0"/>
                      <a:ext cx="5063602" cy="2462465"/>
                    </a:xfrm>
                    <a:prstGeom prst="rect">
                      <a:avLst/>
                    </a:prstGeom>
                  </pic:spPr>
                </pic:pic>
              </a:graphicData>
            </a:graphic>
          </wp:inline>
        </w:drawing>
      </w:r>
    </w:p>
    <w:p w14:paraId="4DD73528" w14:textId="77777777" w:rsidR="0026342B" w:rsidRDefault="0026342B">
      <w:pPr>
        <w:spacing w:before="0" w:after="0"/>
        <w:rPr>
          <w:rFonts w:cs="Arial"/>
          <w:szCs w:val="22"/>
        </w:rPr>
      </w:pPr>
      <w:r>
        <w:rPr>
          <w:rFonts w:cs="Arial"/>
        </w:rPr>
        <w:br w:type="page"/>
      </w:r>
    </w:p>
    <w:p w14:paraId="2A1A95F0" w14:textId="030A0618" w:rsidR="00A03509" w:rsidRPr="0026342B" w:rsidRDefault="00AE0240" w:rsidP="004C042B">
      <w:pPr>
        <w:pStyle w:val="StepList10"/>
        <w:keepLines w:val="0"/>
        <w:widowControl w:val="0"/>
        <w:numPr>
          <w:ilvl w:val="0"/>
          <w:numId w:val="23"/>
        </w:numPr>
        <w:spacing w:before="120"/>
        <w:rPr>
          <w:rFonts w:cs="Arial"/>
        </w:rPr>
      </w:pPr>
      <w:r w:rsidRPr="0026342B">
        <w:rPr>
          <w:rFonts w:cs="Arial"/>
        </w:rPr>
        <w:lastRenderedPageBreak/>
        <w:t xml:space="preserve">Click </w:t>
      </w:r>
      <w:r w:rsidR="003B36EA" w:rsidRPr="0026342B">
        <w:rPr>
          <w:rFonts w:cs="Arial"/>
        </w:rPr>
        <w:t>tab</w:t>
      </w:r>
      <w:r w:rsidRPr="0026342B">
        <w:rPr>
          <w:rFonts w:cs="Arial"/>
        </w:rPr>
        <w:t xml:space="preserve"> </w:t>
      </w:r>
      <w:r w:rsidRPr="0026342B">
        <w:rPr>
          <w:rFonts w:cs="Arial"/>
          <w:color w:val="0000FF"/>
        </w:rPr>
        <w:t>Queries</w:t>
      </w:r>
      <w:r w:rsidR="00250F03">
        <w:rPr>
          <w:rFonts w:cs="Arial"/>
          <w:color w:val="0000FF"/>
        </w:rPr>
        <w:t>.</w:t>
      </w:r>
      <w:r w:rsidRPr="0026342B">
        <w:rPr>
          <w:rFonts w:cs="Arial"/>
        </w:rPr>
        <w:t xml:space="preserve"> </w:t>
      </w:r>
    </w:p>
    <w:p w14:paraId="4F9BFC4C" w14:textId="69088C39" w:rsidR="00B560E3" w:rsidRPr="0026342B" w:rsidRDefault="00544C0C" w:rsidP="00544C0C">
      <w:pPr>
        <w:pStyle w:val="StepList10"/>
        <w:keepLines w:val="0"/>
        <w:widowControl w:val="0"/>
        <w:tabs>
          <w:tab w:val="clear" w:pos="792"/>
        </w:tabs>
        <w:spacing w:before="120"/>
        <w:ind w:firstLine="0"/>
        <w:rPr>
          <w:rFonts w:cs="Arial"/>
        </w:rPr>
      </w:pPr>
      <w:r w:rsidRPr="0026342B">
        <w:rPr>
          <w:rFonts w:cs="Arial"/>
          <w:noProof/>
        </w:rPr>
        <w:t xml:space="preserve"> </w:t>
      </w:r>
      <w:r w:rsidRPr="0026342B">
        <w:rPr>
          <w:rFonts w:cs="Arial"/>
          <w:noProof/>
        </w:rPr>
        <w:drawing>
          <wp:inline distT="0" distB="0" distL="0" distR="0" wp14:anchorId="2164B9C6" wp14:editId="1133EFBA">
            <wp:extent cx="2414507" cy="1274323"/>
            <wp:effectExtent l="0" t="0" r="0" b="0"/>
            <wp:docPr id="260" name="Picture 2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2772" cy="1310352"/>
                    </a:xfrm>
                    <a:prstGeom prst="rect">
                      <a:avLst/>
                    </a:prstGeom>
                  </pic:spPr>
                </pic:pic>
              </a:graphicData>
            </a:graphic>
          </wp:inline>
        </w:drawing>
      </w:r>
    </w:p>
    <w:p w14:paraId="6857B042" w14:textId="518DC8B8" w:rsidR="00AE0240" w:rsidRPr="0026342B" w:rsidRDefault="00B06E5D" w:rsidP="004C042B">
      <w:pPr>
        <w:pStyle w:val="StepList10"/>
        <w:keepLines w:val="0"/>
        <w:widowControl w:val="0"/>
        <w:numPr>
          <w:ilvl w:val="0"/>
          <w:numId w:val="23"/>
        </w:numPr>
        <w:spacing w:before="120"/>
        <w:rPr>
          <w:rFonts w:cs="Arial"/>
        </w:rPr>
      </w:pPr>
      <w:r w:rsidRPr="0026342B">
        <w:rPr>
          <w:rFonts w:cs="Arial"/>
        </w:rPr>
        <w:t>At the far right of the screen s</w:t>
      </w:r>
      <w:r w:rsidR="00D469E3" w:rsidRPr="0026342B">
        <w:rPr>
          <w:rFonts w:cs="Arial"/>
        </w:rPr>
        <w:t xml:space="preserve">elect </w:t>
      </w:r>
      <w:r w:rsidR="00D469E3" w:rsidRPr="0026342B">
        <w:rPr>
          <w:rFonts w:cs="Arial"/>
          <w:color w:val="0000FF"/>
        </w:rPr>
        <w:t xml:space="preserve">Filter </w:t>
      </w:r>
      <w:r w:rsidR="001156D2" w:rsidRPr="0026342B">
        <w:rPr>
          <w:rFonts w:cs="Arial"/>
        </w:rPr>
        <w:sym w:font="Wingdings 3" w:char="F061"/>
      </w:r>
      <w:r w:rsidR="00D469E3" w:rsidRPr="0026342B">
        <w:rPr>
          <w:rFonts w:cs="Arial"/>
        </w:rPr>
        <w:t xml:space="preserve"> </w:t>
      </w:r>
      <w:r w:rsidR="00D469E3" w:rsidRPr="0026342B">
        <w:rPr>
          <w:rFonts w:cs="Arial"/>
          <w:color w:val="0000FF"/>
        </w:rPr>
        <w:t xml:space="preserve">Not using cache </w:t>
      </w:r>
      <w:r w:rsidR="001156D2" w:rsidRPr="0026342B">
        <w:rPr>
          <w:rFonts w:cs="Arial"/>
        </w:rPr>
        <w:sym w:font="Wingdings 3" w:char="F061"/>
      </w:r>
      <w:r w:rsidR="00D469E3" w:rsidRPr="0026342B">
        <w:rPr>
          <w:rFonts w:cs="Arial"/>
        </w:rPr>
        <w:t xml:space="preserve"> </w:t>
      </w:r>
      <w:r w:rsidR="00D469E3" w:rsidRPr="0026342B">
        <w:rPr>
          <w:rFonts w:cs="Arial"/>
          <w:color w:val="0000FF"/>
        </w:rPr>
        <w:t xml:space="preserve">Response time: 1m-10m </w:t>
      </w:r>
      <w:r w:rsidR="001156D2" w:rsidRPr="0026342B">
        <w:rPr>
          <w:rFonts w:cs="Arial"/>
        </w:rPr>
        <w:sym w:font="Wingdings 3" w:char="F061"/>
      </w:r>
      <w:r w:rsidR="00E66959" w:rsidRPr="0026342B">
        <w:rPr>
          <w:rFonts w:cs="Arial"/>
        </w:rPr>
        <w:t xml:space="preserve"> </w:t>
      </w:r>
      <w:r w:rsidR="00D469E3" w:rsidRPr="0026342B">
        <w:rPr>
          <w:rFonts w:cs="Arial"/>
          <w:color w:val="0000FF"/>
        </w:rPr>
        <w:t>Last 24 hours</w:t>
      </w:r>
      <w:r w:rsidR="00E66959" w:rsidRPr="0026342B">
        <w:rPr>
          <w:rFonts w:cs="Arial"/>
          <w:b/>
          <w:bCs/>
          <w:color w:val="0000FF"/>
        </w:rPr>
        <w:t xml:space="preserve"> </w:t>
      </w:r>
      <w:r w:rsidR="001156D2" w:rsidRPr="0026342B">
        <w:rPr>
          <w:rFonts w:cs="Arial"/>
        </w:rPr>
        <w:sym w:font="Wingdings 3" w:char="F061"/>
      </w:r>
      <w:r w:rsidR="00E66959" w:rsidRPr="0026342B">
        <w:rPr>
          <w:rFonts w:cs="Arial"/>
        </w:rPr>
        <w:t xml:space="preserve"> </w:t>
      </w:r>
      <w:r w:rsidR="001156D2" w:rsidRPr="0026342B">
        <w:rPr>
          <w:rFonts w:cs="Arial"/>
          <w:color w:val="0000FF"/>
        </w:rPr>
        <w:t>Apply</w:t>
      </w:r>
      <w:r w:rsidR="00250F03">
        <w:rPr>
          <w:rFonts w:cs="Arial"/>
          <w:color w:val="0000FF"/>
        </w:rPr>
        <w:t>.</w:t>
      </w:r>
    </w:p>
    <w:p w14:paraId="7C8FCC54" w14:textId="10D34569" w:rsidR="001156D2" w:rsidRPr="0026342B" w:rsidRDefault="001156D2" w:rsidP="00AE0240">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1926CCD6" wp14:editId="5A8EF4ED">
            <wp:extent cx="5936135" cy="3485390"/>
            <wp:effectExtent l="0" t="0" r="7620" b="1270"/>
            <wp:docPr id="476" name="Picture 4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A screenshot of a cell phone&#10;&#10;Description automatically generated"/>
                    <pic:cNvPicPr/>
                  </pic:nvPicPr>
                  <pic:blipFill>
                    <a:blip r:embed="rId60"/>
                    <a:stretch>
                      <a:fillRect/>
                    </a:stretch>
                  </pic:blipFill>
                  <pic:spPr>
                    <a:xfrm>
                      <a:off x="0" y="0"/>
                      <a:ext cx="5968833" cy="3504589"/>
                    </a:xfrm>
                    <a:prstGeom prst="rect">
                      <a:avLst/>
                    </a:prstGeom>
                  </pic:spPr>
                </pic:pic>
              </a:graphicData>
            </a:graphic>
          </wp:inline>
        </w:drawing>
      </w:r>
    </w:p>
    <w:p w14:paraId="141A7D15" w14:textId="77777777" w:rsidR="001156D2" w:rsidRPr="0026342B" w:rsidRDefault="001156D2">
      <w:pPr>
        <w:spacing w:before="0" w:after="0"/>
        <w:rPr>
          <w:rFonts w:cs="Arial"/>
          <w:szCs w:val="22"/>
        </w:rPr>
      </w:pPr>
      <w:r w:rsidRPr="0026342B">
        <w:rPr>
          <w:rFonts w:cs="Arial"/>
        </w:rPr>
        <w:br w:type="page"/>
      </w:r>
    </w:p>
    <w:p w14:paraId="0553AACE" w14:textId="6A47BEF4" w:rsidR="00A078B5" w:rsidRPr="0026342B" w:rsidRDefault="00AE0240" w:rsidP="00A078B5">
      <w:pPr>
        <w:pStyle w:val="StepList10"/>
        <w:keepLines w:val="0"/>
        <w:widowControl w:val="0"/>
        <w:numPr>
          <w:ilvl w:val="0"/>
          <w:numId w:val="23"/>
        </w:numPr>
        <w:spacing w:before="120"/>
        <w:rPr>
          <w:rFonts w:cs="Arial"/>
        </w:rPr>
      </w:pPr>
      <w:r w:rsidRPr="0026342B">
        <w:rPr>
          <w:rFonts w:cs="Arial"/>
        </w:rPr>
        <w:lastRenderedPageBreak/>
        <w:t>The list of queries executed are shown with</w:t>
      </w:r>
      <w:r w:rsidR="002E6554" w:rsidRPr="0026342B">
        <w:rPr>
          <w:rFonts w:cs="Arial"/>
        </w:rPr>
        <w:t xml:space="preserve"> the</w:t>
      </w:r>
      <w:r w:rsidR="00250F03">
        <w:rPr>
          <w:rFonts w:cs="Arial"/>
        </w:rPr>
        <w:t>ir</w:t>
      </w:r>
      <w:r w:rsidR="002E6554" w:rsidRPr="0026342B">
        <w:rPr>
          <w:rFonts w:cs="Arial"/>
        </w:rPr>
        <w:t xml:space="preserve"> average</w:t>
      </w:r>
      <w:r w:rsidRPr="0026342B">
        <w:rPr>
          <w:rFonts w:cs="Arial"/>
        </w:rPr>
        <w:t xml:space="preserve"> execution times</w:t>
      </w:r>
      <w:r w:rsidR="002E6554" w:rsidRPr="0026342B">
        <w:rPr>
          <w:rFonts w:cs="Arial"/>
        </w:rPr>
        <w:t xml:space="preserve"> if run more than once.</w:t>
      </w:r>
      <w:r w:rsidR="00A078B5" w:rsidRPr="0026342B">
        <w:rPr>
          <w:rFonts w:cs="Arial"/>
        </w:rPr>
        <w:t xml:space="preserve"> </w:t>
      </w:r>
      <w:r w:rsidR="00906BF8" w:rsidRPr="0026342B">
        <w:rPr>
          <w:rFonts w:cs="Arial"/>
        </w:rPr>
        <w:t>Note the response time</w:t>
      </w:r>
      <w:r w:rsidR="002E6554" w:rsidRPr="0026342B">
        <w:rPr>
          <w:rFonts w:cs="Arial"/>
        </w:rPr>
        <w:t xml:space="preserve"> which explains the delay in working within the dashboard</w:t>
      </w:r>
      <w:r w:rsidR="00906BF8" w:rsidRPr="0026342B">
        <w:rPr>
          <w:rFonts w:cs="Arial"/>
        </w:rPr>
        <w:t xml:space="preserve">. </w:t>
      </w:r>
      <w:r w:rsidR="00A078B5" w:rsidRPr="0026342B">
        <w:rPr>
          <w:rFonts w:cs="Arial"/>
        </w:rPr>
        <w:t xml:space="preserve">(The example below is </w:t>
      </w:r>
      <w:r w:rsidR="00250F03">
        <w:rPr>
          <w:rFonts w:cs="Arial"/>
        </w:rPr>
        <w:t>greater than</w:t>
      </w:r>
      <w:r w:rsidR="00250F03" w:rsidRPr="0026342B">
        <w:rPr>
          <w:rFonts w:cs="Arial"/>
        </w:rPr>
        <w:t xml:space="preserve"> </w:t>
      </w:r>
      <w:r w:rsidR="00A078B5" w:rsidRPr="0026342B">
        <w:rPr>
          <w:rFonts w:cs="Arial"/>
        </w:rPr>
        <w:t>1 minute and 10 seconds)</w:t>
      </w:r>
    </w:p>
    <w:p w14:paraId="59EAF22C" w14:textId="30928E83" w:rsidR="0037733C" w:rsidRPr="0026342B" w:rsidRDefault="007E3C1C" w:rsidP="000377E7">
      <w:pPr>
        <w:pStyle w:val="StepList10"/>
        <w:keepLines w:val="0"/>
        <w:widowControl w:val="0"/>
        <w:tabs>
          <w:tab w:val="clear" w:pos="792"/>
        </w:tabs>
        <w:spacing w:before="120"/>
        <w:ind w:firstLine="0"/>
        <w:rPr>
          <w:rFonts w:cs="Arial"/>
        </w:rPr>
      </w:pPr>
      <w:r w:rsidRPr="0026342B">
        <w:rPr>
          <w:rFonts w:cs="Arial"/>
        </w:rPr>
        <w:t xml:space="preserve">Select the </w:t>
      </w:r>
      <w:r w:rsidRPr="0026342B">
        <w:rPr>
          <w:rFonts w:cs="Arial"/>
          <w:color w:val="0000FF"/>
        </w:rPr>
        <w:t xml:space="preserve">down arrow </w:t>
      </w:r>
      <w:r w:rsidRPr="0026342B">
        <w:rPr>
          <w:rFonts w:cs="Arial"/>
        </w:rPr>
        <w:t xml:space="preserve">by first </w:t>
      </w:r>
      <w:r w:rsidRPr="0026342B">
        <w:rPr>
          <w:rFonts w:cs="Arial"/>
          <w:color w:val="0000FF"/>
        </w:rPr>
        <w:t>Query ID</w:t>
      </w:r>
      <w:r w:rsidRPr="0026342B">
        <w:rPr>
          <w:rFonts w:cs="Arial"/>
        </w:rPr>
        <w:t xml:space="preserve"> to see the actual </w:t>
      </w:r>
      <w:r w:rsidR="00A078B5" w:rsidRPr="0026342B">
        <w:rPr>
          <w:rFonts w:cs="Arial"/>
        </w:rPr>
        <w:t>SQL</w:t>
      </w:r>
      <w:r w:rsidRPr="0026342B">
        <w:rPr>
          <w:rFonts w:cs="Arial"/>
        </w:rPr>
        <w:t xml:space="preserve"> being run. </w:t>
      </w:r>
    </w:p>
    <w:p w14:paraId="0D254073" w14:textId="5D75974B" w:rsidR="0037733C" w:rsidRPr="0026342B" w:rsidRDefault="0037733C" w:rsidP="007E3C1C">
      <w:pPr>
        <w:pStyle w:val="StepList10"/>
        <w:keepLines w:val="0"/>
        <w:widowControl w:val="0"/>
        <w:tabs>
          <w:tab w:val="clear" w:pos="792"/>
        </w:tabs>
        <w:spacing w:before="120"/>
        <w:ind w:firstLine="0"/>
        <w:rPr>
          <w:rFonts w:cs="Arial"/>
        </w:rPr>
      </w:pPr>
      <w:r w:rsidRPr="0026342B">
        <w:rPr>
          <w:rFonts w:cs="Arial"/>
        </w:rPr>
        <w:t>NOTE: If the query you chose does not contain ‘</w:t>
      </w:r>
      <w:r w:rsidRPr="0026342B">
        <w:rPr>
          <w:rFonts w:cs="Arial"/>
          <w:color w:val="0000FF"/>
        </w:rPr>
        <w:t>SELECT VIEW_CUST_TXN_SYMBOL_COM</w:t>
      </w:r>
      <w:r w:rsidRPr="0026342B">
        <w:rPr>
          <w:rFonts w:cs="Arial"/>
        </w:rPr>
        <w:t xml:space="preserve"> at the start of the query, use the </w:t>
      </w:r>
      <w:r w:rsidR="00250F03" w:rsidRPr="0026342B">
        <w:rPr>
          <w:rFonts w:cs="Arial"/>
        </w:rPr>
        <w:t>back-arrow</w:t>
      </w:r>
      <w:r w:rsidRPr="0026342B">
        <w:rPr>
          <w:rFonts w:cs="Arial"/>
        </w:rPr>
        <w:t xml:space="preserve"> key to return to the cache, scroll down and view another query.</w:t>
      </w:r>
    </w:p>
    <w:p w14:paraId="2A2C0571" w14:textId="71AA7001" w:rsidR="0003571A" w:rsidRPr="0026342B" w:rsidRDefault="000377E7" w:rsidP="007E3C1C">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7EB24B99" wp14:editId="68755B28">
            <wp:extent cx="5979164" cy="2819400"/>
            <wp:effectExtent l="0" t="0" r="254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social media post&#10;&#10;Description automatically generated"/>
                    <pic:cNvPicPr/>
                  </pic:nvPicPr>
                  <pic:blipFill>
                    <a:blip r:embed="rId61"/>
                    <a:stretch>
                      <a:fillRect/>
                    </a:stretch>
                  </pic:blipFill>
                  <pic:spPr>
                    <a:xfrm>
                      <a:off x="0" y="0"/>
                      <a:ext cx="6008973" cy="2833456"/>
                    </a:xfrm>
                    <a:prstGeom prst="rect">
                      <a:avLst/>
                    </a:prstGeom>
                  </pic:spPr>
                </pic:pic>
              </a:graphicData>
            </a:graphic>
          </wp:inline>
        </w:drawing>
      </w:r>
    </w:p>
    <w:p w14:paraId="070F1ED7" w14:textId="1D126D16" w:rsidR="000E1AD5" w:rsidRPr="0026342B" w:rsidRDefault="000E1AD5" w:rsidP="00361577">
      <w:pPr>
        <w:pStyle w:val="StepList10"/>
        <w:keepLines w:val="0"/>
        <w:widowControl w:val="0"/>
        <w:tabs>
          <w:tab w:val="clear" w:pos="792"/>
        </w:tabs>
        <w:spacing w:before="120"/>
        <w:ind w:firstLine="0"/>
        <w:rPr>
          <w:rFonts w:cs="Arial"/>
        </w:rPr>
      </w:pPr>
      <w:r w:rsidRPr="0026342B">
        <w:rPr>
          <w:rFonts w:cs="Arial"/>
        </w:rPr>
        <w:t xml:space="preserve">Click </w:t>
      </w:r>
      <w:r w:rsidRPr="0026342B">
        <w:rPr>
          <w:rFonts w:cs="Arial"/>
          <w:color w:val="0000FF"/>
        </w:rPr>
        <w:t>View details</w:t>
      </w:r>
      <w:r w:rsidR="00250F03">
        <w:rPr>
          <w:rFonts w:cs="Arial"/>
          <w:color w:val="0000FF"/>
        </w:rPr>
        <w:t>.</w:t>
      </w:r>
    </w:p>
    <w:p w14:paraId="6A1EE1FD" w14:textId="77777777" w:rsidR="000E1AD5" w:rsidRPr="0026342B" w:rsidRDefault="000E1AD5" w:rsidP="000E1AD5">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3DD0967B" wp14:editId="0629B1EC">
            <wp:extent cx="1295400" cy="501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95400" cy="501650"/>
                    </a:xfrm>
                    <a:prstGeom prst="rect">
                      <a:avLst/>
                    </a:prstGeom>
                    <a:noFill/>
                    <a:ln>
                      <a:noFill/>
                    </a:ln>
                  </pic:spPr>
                </pic:pic>
              </a:graphicData>
            </a:graphic>
          </wp:inline>
        </w:drawing>
      </w:r>
    </w:p>
    <w:p w14:paraId="406D1CBC" w14:textId="5DF5FF44" w:rsidR="0037733C" w:rsidRPr="0026342B" w:rsidRDefault="000A7F4A" w:rsidP="004E1CE6">
      <w:pPr>
        <w:pStyle w:val="StepList10"/>
        <w:keepLines w:val="0"/>
        <w:widowControl w:val="0"/>
        <w:numPr>
          <w:ilvl w:val="0"/>
          <w:numId w:val="23"/>
        </w:numPr>
        <w:spacing w:before="120"/>
        <w:rPr>
          <w:rFonts w:cs="Arial"/>
        </w:rPr>
      </w:pPr>
      <w:r w:rsidRPr="0026342B">
        <w:rPr>
          <w:rFonts w:cs="Arial"/>
        </w:rPr>
        <w:t>R</w:t>
      </w:r>
      <w:r w:rsidR="00E70990" w:rsidRPr="0026342B">
        <w:rPr>
          <w:rFonts w:cs="Arial"/>
        </w:rPr>
        <w:t xml:space="preserve">ecord (or screen shot) the </w:t>
      </w:r>
      <w:r w:rsidR="00E70990" w:rsidRPr="0026342B">
        <w:rPr>
          <w:rFonts w:cs="Arial"/>
          <w:color w:val="0000FF"/>
        </w:rPr>
        <w:t>Query ID</w:t>
      </w:r>
      <w:r w:rsidR="00E70990" w:rsidRPr="0026342B">
        <w:rPr>
          <w:rFonts w:cs="Arial"/>
        </w:rPr>
        <w:t>, which will be used later in this lab.</w:t>
      </w:r>
      <w:r w:rsidR="00DD0C0C" w:rsidRPr="0026342B">
        <w:rPr>
          <w:rFonts w:cs="Arial"/>
        </w:rPr>
        <w:t xml:space="preserve"> (Often, recording only the last 6 digits is all that is necessary.)</w:t>
      </w:r>
    </w:p>
    <w:p w14:paraId="61E9EFC4" w14:textId="6AE120C4" w:rsidR="00E70990" w:rsidRPr="0026342B" w:rsidRDefault="000377E7" w:rsidP="00E70990">
      <w:pPr>
        <w:pStyle w:val="StepList"/>
        <w:keepLines w:val="0"/>
        <w:widowControl w:val="0"/>
        <w:numPr>
          <w:ilvl w:val="0"/>
          <w:numId w:val="0"/>
        </w:numPr>
        <w:spacing w:before="120"/>
        <w:ind w:left="792"/>
        <w:rPr>
          <w:rFonts w:cs="Arial"/>
        </w:rPr>
      </w:pPr>
      <w:r w:rsidRPr="0026342B">
        <w:rPr>
          <w:rFonts w:cs="Arial"/>
          <w:noProof/>
        </w:rPr>
        <w:drawing>
          <wp:inline distT="0" distB="0" distL="0" distR="0" wp14:anchorId="49FFCAAC" wp14:editId="556801DB">
            <wp:extent cx="2012950" cy="1259469"/>
            <wp:effectExtent l="0" t="0" r="635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63"/>
                    <a:stretch>
                      <a:fillRect/>
                    </a:stretch>
                  </pic:blipFill>
                  <pic:spPr>
                    <a:xfrm>
                      <a:off x="0" y="0"/>
                      <a:ext cx="2032830" cy="1271908"/>
                    </a:xfrm>
                    <a:prstGeom prst="rect">
                      <a:avLst/>
                    </a:prstGeom>
                  </pic:spPr>
                </pic:pic>
              </a:graphicData>
            </a:graphic>
          </wp:inline>
        </w:drawing>
      </w:r>
    </w:p>
    <w:p w14:paraId="435066B4" w14:textId="0339ED5E" w:rsidR="0037733C" w:rsidRPr="0026342B" w:rsidRDefault="0037733C" w:rsidP="0037733C">
      <w:pPr>
        <w:pStyle w:val="StepList10"/>
        <w:keepLines w:val="0"/>
        <w:widowControl w:val="0"/>
        <w:tabs>
          <w:tab w:val="clear" w:pos="792"/>
        </w:tabs>
        <w:spacing w:before="120"/>
        <w:ind w:firstLine="0"/>
        <w:rPr>
          <w:rFonts w:cs="Arial"/>
        </w:rPr>
      </w:pPr>
      <w:r w:rsidRPr="0026342B">
        <w:rPr>
          <w:rFonts w:cs="Arial"/>
        </w:rPr>
        <w:t xml:space="preserve">One </w:t>
      </w:r>
      <w:r w:rsidR="00EB36D2" w:rsidRPr="0026342B">
        <w:rPr>
          <w:rFonts w:cs="Arial"/>
        </w:rPr>
        <w:t>could</w:t>
      </w:r>
      <w:r w:rsidRPr="0026342B">
        <w:rPr>
          <w:rFonts w:cs="Arial"/>
        </w:rPr>
        <w:t xml:space="preserve"> choose to</w:t>
      </w:r>
      <w:r w:rsidR="00EB36D2" w:rsidRPr="0026342B">
        <w:rPr>
          <w:rFonts w:cs="Arial"/>
        </w:rPr>
        <w:t xml:space="preserve"> create a cache from this</w:t>
      </w:r>
      <w:r w:rsidRPr="0026342B">
        <w:rPr>
          <w:rFonts w:cs="Arial"/>
        </w:rPr>
        <w:t xml:space="preserve"> particular query</w:t>
      </w:r>
      <w:r w:rsidR="00EB36D2" w:rsidRPr="0026342B">
        <w:rPr>
          <w:rFonts w:cs="Arial"/>
        </w:rPr>
        <w:t>, b</w:t>
      </w:r>
      <w:r w:rsidRPr="0026342B">
        <w:rPr>
          <w:rFonts w:cs="Arial"/>
        </w:rPr>
        <w:t>ut since the dashboards will be using all columns from the View created</w:t>
      </w:r>
      <w:r w:rsidR="00EB36D2" w:rsidRPr="0026342B">
        <w:rPr>
          <w:rFonts w:cs="Arial"/>
        </w:rPr>
        <w:t xml:space="preserve"> anyway</w:t>
      </w:r>
      <w:r w:rsidRPr="0026342B">
        <w:rPr>
          <w:rFonts w:cs="Arial"/>
        </w:rPr>
        <w:t xml:space="preserve">, the </w:t>
      </w:r>
      <w:r w:rsidR="00250F03">
        <w:rPr>
          <w:rFonts w:cs="Arial"/>
        </w:rPr>
        <w:t xml:space="preserve">DV </w:t>
      </w:r>
      <w:r w:rsidRPr="0026342B">
        <w:rPr>
          <w:rFonts w:cs="Arial"/>
        </w:rPr>
        <w:t>Admin and the BA decides to create a cache for the entire virtualize</w:t>
      </w:r>
      <w:r w:rsidR="00250F03">
        <w:rPr>
          <w:rFonts w:cs="Arial"/>
        </w:rPr>
        <w:t>d</w:t>
      </w:r>
      <w:r w:rsidRPr="0026342B">
        <w:rPr>
          <w:rFonts w:cs="Arial"/>
        </w:rPr>
        <w:t xml:space="preserve"> view instead.</w:t>
      </w:r>
    </w:p>
    <w:p w14:paraId="4ED4C574" w14:textId="77777777" w:rsidR="0037733C" w:rsidRPr="0026342B" w:rsidRDefault="0037733C">
      <w:pPr>
        <w:spacing w:before="0" w:after="0"/>
        <w:rPr>
          <w:rFonts w:cs="Arial"/>
          <w:szCs w:val="22"/>
        </w:rPr>
      </w:pPr>
      <w:r w:rsidRPr="0026342B">
        <w:rPr>
          <w:rFonts w:cs="Arial"/>
        </w:rPr>
        <w:br w:type="page"/>
      </w:r>
    </w:p>
    <w:p w14:paraId="4A25A693" w14:textId="6053EFCF" w:rsidR="00AE0240" w:rsidRPr="0026342B" w:rsidRDefault="00BF05E5" w:rsidP="004C042B">
      <w:pPr>
        <w:pStyle w:val="StepList10"/>
        <w:keepLines w:val="0"/>
        <w:widowControl w:val="0"/>
        <w:numPr>
          <w:ilvl w:val="0"/>
          <w:numId w:val="23"/>
        </w:numPr>
        <w:spacing w:before="120"/>
        <w:rPr>
          <w:rFonts w:cs="Arial"/>
        </w:rPr>
      </w:pPr>
      <w:r w:rsidRPr="0026342B">
        <w:rPr>
          <w:rFonts w:cs="Arial"/>
        </w:rPr>
        <w:lastRenderedPageBreak/>
        <w:t xml:space="preserve">Go back the main </w:t>
      </w:r>
      <w:r w:rsidRPr="0026342B">
        <w:rPr>
          <w:rFonts w:cs="Arial"/>
          <w:color w:val="0000FF"/>
        </w:rPr>
        <w:t>Cache Management</w:t>
      </w:r>
      <w:r w:rsidRPr="0026342B">
        <w:rPr>
          <w:rFonts w:cs="Arial"/>
        </w:rPr>
        <w:t xml:space="preserve"> page and click </w:t>
      </w:r>
      <w:r w:rsidRPr="0026342B">
        <w:rPr>
          <w:rFonts w:cs="Arial"/>
          <w:color w:val="0000FF"/>
        </w:rPr>
        <w:t>Data caches</w:t>
      </w:r>
      <w:r w:rsidR="00250F03">
        <w:rPr>
          <w:rFonts w:cs="Arial"/>
        </w:rPr>
        <w:t>.</w:t>
      </w:r>
    </w:p>
    <w:p w14:paraId="1CB52C9D" w14:textId="0763EAD8" w:rsidR="00BF05E5" w:rsidRPr="0026342B" w:rsidRDefault="000377E7" w:rsidP="00BF05E5">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1F350616" wp14:editId="4D7A4FF2">
            <wp:extent cx="2961204" cy="987068"/>
            <wp:effectExtent l="0" t="0" r="0" b="3810"/>
            <wp:docPr id="46" name="Picture 4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 up of a logo&#10;&#10;Description automatically generated"/>
                    <pic:cNvPicPr/>
                  </pic:nvPicPr>
                  <pic:blipFill>
                    <a:blip r:embed="rId64"/>
                    <a:stretch>
                      <a:fillRect/>
                    </a:stretch>
                  </pic:blipFill>
                  <pic:spPr>
                    <a:xfrm>
                      <a:off x="0" y="0"/>
                      <a:ext cx="2994345" cy="998115"/>
                    </a:xfrm>
                    <a:prstGeom prst="rect">
                      <a:avLst/>
                    </a:prstGeom>
                  </pic:spPr>
                </pic:pic>
              </a:graphicData>
            </a:graphic>
          </wp:inline>
        </w:drawing>
      </w:r>
      <w:r w:rsidR="005D5DFB" w:rsidRPr="0026342B">
        <w:rPr>
          <w:rFonts w:cs="Arial"/>
          <w:noProof/>
        </w:rPr>
        <w:t xml:space="preserve"> </w:t>
      </w:r>
      <w:r w:rsidR="005D5DFB" w:rsidRPr="0026342B">
        <w:rPr>
          <w:rFonts w:cs="Arial"/>
          <w:noProof/>
        </w:rPr>
        <w:drawing>
          <wp:inline distT="0" distB="0" distL="0" distR="0" wp14:anchorId="16070F8F" wp14:editId="09805B33">
            <wp:extent cx="2188563" cy="1330547"/>
            <wp:effectExtent l="0" t="0" r="0" b="3175"/>
            <wp:docPr id="266" name="Picture 2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96682" cy="1335483"/>
                    </a:xfrm>
                    <a:prstGeom prst="rect">
                      <a:avLst/>
                    </a:prstGeom>
                  </pic:spPr>
                </pic:pic>
              </a:graphicData>
            </a:graphic>
          </wp:inline>
        </w:drawing>
      </w:r>
    </w:p>
    <w:p w14:paraId="5E9431C6" w14:textId="5EA1C6FE" w:rsidR="00BF05E5" w:rsidRPr="0026342B" w:rsidRDefault="003068E5" w:rsidP="004C042B">
      <w:pPr>
        <w:pStyle w:val="StepList10"/>
        <w:keepLines w:val="0"/>
        <w:widowControl w:val="0"/>
        <w:numPr>
          <w:ilvl w:val="0"/>
          <w:numId w:val="23"/>
        </w:numPr>
        <w:spacing w:before="120"/>
        <w:rPr>
          <w:rFonts w:cs="Arial"/>
        </w:rPr>
      </w:pPr>
      <w:r w:rsidRPr="0026342B">
        <w:rPr>
          <w:rFonts w:cs="Arial"/>
        </w:rPr>
        <w:t>At the right</w:t>
      </w:r>
      <w:r w:rsidR="00BF05E5" w:rsidRPr="0026342B">
        <w:rPr>
          <w:rFonts w:cs="Arial"/>
        </w:rPr>
        <w:t xml:space="preserve"> of the page, click </w:t>
      </w:r>
      <w:r w:rsidR="00395C7C" w:rsidRPr="0026342B">
        <w:rPr>
          <w:rFonts w:cs="Arial"/>
          <w:color w:val="0000FF"/>
        </w:rPr>
        <w:t>Add new cache</w:t>
      </w:r>
      <w:r w:rsidR="00250F03">
        <w:rPr>
          <w:rFonts w:cs="Arial"/>
          <w:color w:val="0000FF"/>
        </w:rPr>
        <w:t>.</w:t>
      </w:r>
    </w:p>
    <w:p w14:paraId="7A2E6424" w14:textId="512C1149" w:rsidR="00BF05E5" w:rsidRPr="0026342B" w:rsidRDefault="005D5DFB" w:rsidP="00BF05E5">
      <w:pPr>
        <w:pStyle w:val="StepList10"/>
        <w:keepLines w:val="0"/>
        <w:widowControl w:val="0"/>
        <w:tabs>
          <w:tab w:val="clear" w:pos="792"/>
        </w:tabs>
        <w:spacing w:before="120"/>
        <w:ind w:firstLine="0"/>
        <w:rPr>
          <w:rFonts w:cs="Arial"/>
        </w:rPr>
      </w:pPr>
      <w:r w:rsidRPr="0026342B">
        <w:rPr>
          <w:rFonts w:cs="Arial"/>
          <w:noProof/>
        </w:rPr>
        <w:t xml:space="preserve"> </w:t>
      </w:r>
      <w:r w:rsidR="000B25F0" w:rsidRPr="0026342B">
        <w:rPr>
          <w:rFonts w:cs="Arial"/>
          <w:noProof/>
        </w:rPr>
        <w:drawing>
          <wp:inline distT="0" distB="0" distL="0" distR="0" wp14:anchorId="3435791B" wp14:editId="12A02C33">
            <wp:extent cx="2052536" cy="977818"/>
            <wp:effectExtent l="0" t="0" r="5080" b="635"/>
            <wp:docPr id="479" name="Picture 47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close up of a logo&#10;&#10;Description automatically generated"/>
                    <pic:cNvPicPr/>
                  </pic:nvPicPr>
                  <pic:blipFill>
                    <a:blip r:embed="rId66"/>
                    <a:stretch>
                      <a:fillRect/>
                    </a:stretch>
                  </pic:blipFill>
                  <pic:spPr>
                    <a:xfrm>
                      <a:off x="0" y="0"/>
                      <a:ext cx="2067066" cy="984740"/>
                    </a:xfrm>
                    <a:prstGeom prst="rect">
                      <a:avLst/>
                    </a:prstGeom>
                  </pic:spPr>
                </pic:pic>
              </a:graphicData>
            </a:graphic>
          </wp:inline>
        </w:drawing>
      </w:r>
      <w:r w:rsidR="000B25F0" w:rsidRPr="0026342B">
        <w:rPr>
          <w:rFonts w:cs="Arial"/>
          <w:noProof/>
        </w:rPr>
        <w:t xml:space="preserve"> </w:t>
      </w:r>
    </w:p>
    <w:p w14:paraId="74864DEC" w14:textId="7F5BECCA" w:rsidR="003068E5" w:rsidRPr="0026342B" w:rsidRDefault="00957174" w:rsidP="004C042B">
      <w:pPr>
        <w:pStyle w:val="StepList10"/>
        <w:keepLines w:val="0"/>
        <w:widowControl w:val="0"/>
        <w:numPr>
          <w:ilvl w:val="0"/>
          <w:numId w:val="23"/>
        </w:numPr>
        <w:spacing w:before="120"/>
        <w:rPr>
          <w:rFonts w:cs="Arial"/>
        </w:rPr>
      </w:pPr>
      <w:r w:rsidRPr="0026342B">
        <w:rPr>
          <w:rFonts w:cs="Arial"/>
        </w:rPr>
        <w:t>This open</w:t>
      </w:r>
      <w:r w:rsidR="00250F03">
        <w:rPr>
          <w:rFonts w:cs="Arial"/>
        </w:rPr>
        <w:t>s</w:t>
      </w:r>
      <w:r w:rsidRPr="0026342B">
        <w:rPr>
          <w:rFonts w:cs="Arial"/>
        </w:rPr>
        <w:t xml:space="preserve"> a SQL Editor </w:t>
      </w:r>
      <w:r w:rsidR="003068E5" w:rsidRPr="0026342B">
        <w:rPr>
          <w:rFonts w:cs="Arial"/>
        </w:rPr>
        <w:t>to enter</w:t>
      </w:r>
      <w:r w:rsidRPr="0026342B">
        <w:rPr>
          <w:rFonts w:cs="Arial"/>
        </w:rPr>
        <w:t xml:space="preserve"> the query from which the cache will be created. </w:t>
      </w:r>
    </w:p>
    <w:p w14:paraId="6BD09F5E" w14:textId="1310547F" w:rsidR="00BF05E5" w:rsidRPr="0026342B" w:rsidRDefault="00957174" w:rsidP="003068E5">
      <w:pPr>
        <w:pStyle w:val="StepList10"/>
        <w:keepLines w:val="0"/>
        <w:widowControl w:val="0"/>
        <w:tabs>
          <w:tab w:val="clear" w:pos="792"/>
        </w:tabs>
        <w:spacing w:before="120"/>
        <w:ind w:firstLine="0"/>
        <w:rPr>
          <w:rFonts w:cs="Arial"/>
        </w:rPr>
      </w:pPr>
      <w:r w:rsidRPr="0026342B">
        <w:rPr>
          <w:rFonts w:cs="Arial"/>
        </w:rPr>
        <w:t xml:space="preserve">Type in the query to </w:t>
      </w:r>
      <w:r w:rsidR="00BA425B" w:rsidRPr="0026342B">
        <w:rPr>
          <w:rFonts w:cs="Arial"/>
        </w:rPr>
        <w:t>s</w:t>
      </w:r>
      <w:r w:rsidRPr="0026342B">
        <w:rPr>
          <w:rFonts w:cs="Arial"/>
        </w:rPr>
        <w:t xml:space="preserve">elect all columns  from the </w:t>
      </w:r>
      <w:r w:rsidR="00BA425B" w:rsidRPr="0026342B">
        <w:rPr>
          <w:rFonts w:cs="Arial"/>
        </w:rPr>
        <w:t>virtualized v</w:t>
      </w:r>
      <w:r w:rsidRPr="0026342B">
        <w:rPr>
          <w:rFonts w:cs="Arial"/>
        </w:rPr>
        <w:t>iew:</w:t>
      </w:r>
    </w:p>
    <w:p w14:paraId="47DCDB1B" w14:textId="2B8863FB" w:rsidR="00957174" w:rsidRPr="0026342B" w:rsidRDefault="00957174" w:rsidP="00A96A28">
      <w:pPr>
        <w:pStyle w:val="StepList10"/>
        <w:keepLines w:val="0"/>
        <w:widowControl w:val="0"/>
        <w:tabs>
          <w:tab w:val="clear" w:pos="792"/>
        </w:tabs>
        <w:spacing w:before="120"/>
        <w:ind w:firstLine="0"/>
        <w:rPr>
          <w:rFonts w:cs="Arial"/>
          <w:b/>
          <w:bCs/>
          <w:color w:val="000000" w:themeColor="text1"/>
        </w:rPr>
      </w:pPr>
      <w:r w:rsidRPr="0026342B">
        <w:rPr>
          <w:rFonts w:cs="Arial"/>
          <w:b/>
          <w:bCs/>
          <w:color w:val="000000" w:themeColor="text1"/>
        </w:rPr>
        <w:t>SELECT * FROM "USER</w:t>
      </w:r>
      <w:r w:rsidR="00BA425B" w:rsidRPr="0026342B">
        <w:rPr>
          <w:rFonts w:cs="Arial"/>
          <w:b/>
          <w:bCs/>
          <w:color w:val="000000" w:themeColor="text1"/>
        </w:rPr>
        <w:t>1001</w:t>
      </w:r>
      <w:r w:rsidRPr="0026342B">
        <w:rPr>
          <w:rFonts w:cs="Arial"/>
          <w:b/>
          <w:bCs/>
          <w:color w:val="000000" w:themeColor="text1"/>
        </w:rPr>
        <w:t>"."VIEW_CUST_TXN_SYMBOL_COM"</w:t>
      </w:r>
    </w:p>
    <w:p w14:paraId="76A50377" w14:textId="0497FE84" w:rsidR="00A96A28" w:rsidRPr="0026342B" w:rsidRDefault="00A96A28" w:rsidP="00A96A28">
      <w:pPr>
        <w:pStyle w:val="StepList10"/>
        <w:keepLines w:val="0"/>
        <w:widowControl w:val="0"/>
        <w:tabs>
          <w:tab w:val="clear" w:pos="792"/>
        </w:tabs>
        <w:spacing w:before="120"/>
        <w:ind w:firstLine="0"/>
        <w:rPr>
          <w:rFonts w:cs="Arial"/>
          <w:color w:val="0000FF"/>
        </w:rPr>
      </w:pPr>
      <w:r w:rsidRPr="0026342B">
        <w:rPr>
          <w:rFonts w:cs="Arial"/>
        </w:rPr>
        <w:t>Click</w:t>
      </w:r>
      <w:r w:rsidRPr="0026342B">
        <w:rPr>
          <w:rFonts w:cs="Arial"/>
          <w:color w:val="0000FF"/>
        </w:rPr>
        <w:t xml:space="preserve"> Next</w:t>
      </w:r>
      <w:r w:rsidR="00250F03">
        <w:rPr>
          <w:rFonts w:cs="Arial"/>
          <w:color w:val="0000FF"/>
        </w:rPr>
        <w:t>.</w:t>
      </w:r>
    </w:p>
    <w:p w14:paraId="6E8E2B28" w14:textId="4112F5BB" w:rsidR="00A96A28" w:rsidRPr="0026342B" w:rsidRDefault="000B25F0" w:rsidP="005D5DFB">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36C5F0C6" wp14:editId="618EED2D">
            <wp:extent cx="5291847" cy="1040875"/>
            <wp:effectExtent l="0" t="0" r="4445" b="635"/>
            <wp:docPr id="480" name="Picture 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A screenshot of a cell phone&#10;&#10;Description automatically generated"/>
                    <pic:cNvPicPr/>
                  </pic:nvPicPr>
                  <pic:blipFill>
                    <a:blip r:embed="rId67"/>
                    <a:stretch>
                      <a:fillRect/>
                    </a:stretch>
                  </pic:blipFill>
                  <pic:spPr>
                    <a:xfrm>
                      <a:off x="0" y="0"/>
                      <a:ext cx="5313731" cy="1045179"/>
                    </a:xfrm>
                    <a:prstGeom prst="rect">
                      <a:avLst/>
                    </a:prstGeom>
                  </pic:spPr>
                </pic:pic>
              </a:graphicData>
            </a:graphic>
          </wp:inline>
        </w:drawing>
      </w:r>
    </w:p>
    <w:p w14:paraId="6775448D" w14:textId="1E0253E0" w:rsidR="00542EDA" w:rsidRPr="0026342B" w:rsidRDefault="00B9413F" w:rsidP="004C042B">
      <w:pPr>
        <w:pStyle w:val="StepList10"/>
        <w:keepLines w:val="0"/>
        <w:widowControl w:val="0"/>
        <w:numPr>
          <w:ilvl w:val="0"/>
          <w:numId w:val="23"/>
        </w:numPr>
        <w:spacing w:before="120"/>
        <w:rPr>
          <w:rFonts w:cs="Arial"/>
        </w:rPr>
      </w:pPr>
      <w:r w:rsidRPr="0026342B">
        <w:rPr>
          <w:rFonts w:cs="Arial"/>
        </w:rPr>
        <w:t>I</w:t>
      </w:r>
      <w:r w:rsidR="00960B65" w:rsidRPr="0026342B">
        <w:rPr>
          <w:rFonts w:cs="Arial"/>
        </w:rPr>
        <w:t>n</w:t>
      </w:r>
      <w:r w:rsidR="00542EDA" w:rsidRPr="0026342B">
        <w:rPr>
          <w:rFonts w:cs="Arial"/>
        </w:rPr>
        <w:t xml:space="preserve"> the </w:t>
      </w:r>
      <w:r w:rsidR="00542EDA" w:rsidRPr="0026342B">
        <w:rPr>
          <w:rFonts w:cs="Arial"/>
          <w:color w:val="0000FF"/>
        </w:rPr>
        <w:t>Refresh rate</w:t>
      </w:r>
      <w:r w:rsidR="00960B65" w:rsidRPr="0026342B">
        <w:rPr>
          <w:rFonts w:cs="Arial"/>
        </w:rPr>
        <w:t xml:space="preserve"> </w:t>
      </w:r>
      <w:r w:rsidR="00542EDA" w:rsidRPr="0026342B">
        <w:rPr>
          <w:rFonts w:cs="Arial"/>
        </w:rPr>
        <w:t xml:space="preserve">choose the </w:t>
      </w:r>
      <w:r w:rsidR="00542EDA" w:rsidRPr="0026342B">
        <w:rPr>
          <w:rFonts w:cs="Arial"/>
          <w:color w:val="0000FF"/>
        </w:rPr>
        <w:t>default</w:t>
      </w:r>
      <w:r w:rsidRPr="0026342B">
        <w:rPr>
          <w:rFonts w:cs="Arial"/>
          <w:color w:val="0000FF"/>
        </w:rPr>
        <w:t xml:space="preserve"> (None, manual only)</w:t>
      </w:r>
      <w:r w:rsidR="00542EDA" w:rsidRPr="0026342B">
        <w:rPr>
          <w:rFonts w:cs="Arial"/>
        </w:rPr>
        <w:t xml:space="preserve"> and click </w:t>
      </w:r>
      <w:r w:rsidR="00542EDA" w:rsidRPr="0026342B">
        <w:rPr>
          <w:rFonts w:cs="Arial"/>
          <w:color w:val="0000FF"/>
        </w:rPr>
        <w:t>Next</w:t>
      </w:r>
      <w:r w:rsidR="00250F03">
        <w:rPr>
          <w:rFonts w:cs="Arial"/>
          <w:color w:val="0000FF"/>
        </w:rPr>
        <w:t>.</w:t>
      </w:r>
    </w:p>
    <w:p w14:paraId="7AA79682" w14:textId="209B0025" w:rsidR="000B25F0" w:rsidRPr="0026342B" w:rsidRDefault="005D5DFB" w:rsidP="00A55C0C">
      <w:pPr>
        <w:pStyle w:val="StepList10"/>
        <w:keepLines w:val="0"/>
        <w:widowControl w:val="0"/>
        <w:tabs>
          <w:tab w:val="clear" w:pos="792"/>
        </w:tabs>
        <w:spacing w:before="120"/>
        <w:ind w:firstLine="0"/>
        <w:rPr>
          <w:rFonts w:cs="Arial"/>
          <w:noProof/>
        </w:rPr>
      </w:pPr>
      <w:r w:rsidRPr="0026342B">
        <w:rPr>
          <w:rFonts w:cs="Arial"/>
          <w:noProof/>
        </w:rPr>
        <w:t xml:space="preserve"> </w:t>
      </w:r>
      <w:r w:rsidR="00F7471C" w:rsidRPr="0026342B">
        <w:rPr>
          <w:rFonts w:cs="Arial"/>
          <w:noProof/>
        </w:rPr>
        <w:drawing>
          <wp:inline distT="0" distB="0" distL="0" distR="0" wp14:anchorId="5A22A712" wp14:editId="7CD8B4BF">
            <wp:extent cx="4827269" cy="2033081"/>
            <wp:effectExtent l="0" t="0" r="0" b="0"/>
            <wp:docPr id="484" name="Picture 4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screenshot of a cell phone&#10;&#10;Description automatically generated"/>
                    <pic:cNvPicPr/>
                  </pic:nvPicPr>
                  <pic:blipFill>
                    <a:blip r:embed="rId68"/>
                    <a:stretch>
                      <a:fillRect/>
                    </a:stretch>
                  </pic:blipFill>
                  <pic:spPr>
                    <a:xfrm>
                      <a:off x="0" y="0"/>
                      <a:ext cx="4844520" cy="2040347"/>
                    </a:xfrm>
                    <a:prstGeom prst="rect">
                      <a:avLst/>
                    </a:prstGeom>
                  </pic:spPr>
                </pic:pic>
              </a:graphicData>
            </a:graphic>
          </wp:inline>
        </w:drawing>
      </w:r>
      <w:r w:rsidR="00F7471C" w:rsidRPr="0026342B">
        <w:rPr>
          <w:rFonts w:cs="Arial"/>
          <w:noProof/>
        </w:rPr>
        <w:t xml:space="preserve"> </w:t>
      </w:r>
    </w:p>
    <w:p w14:paraId="36ADDA18" w14:textId="77777777" w:rsidR="000B25F0" w:rsidRPr="0026342B" w:rsidRDefault="000B25F0">
      <w:pPr>
        <w:spacing w:before="0" w:after="0"/>
        <w:rPr>
          <w:rFonts w:cs="Arial"/>
          <w:noProof/>
          <w:szCs w:val="22"/>
        </w:rPr>
      </w:pPr>
      <w:r w:rsidRPr="0026342B">
        <w:rPr>
          <w:rFonts w:cs="Arial"/>
          <w:noProof/>
        </w:rPr>
        <w:br w:type="page"/>
      </w:r>
    </w:p>
    <w:p w14:paraId="607DFDD1" w14:textId="363FAB61" w:rsidR="00714170" w:rsidRPr="0026342B" w:rsidRDefault="000377E7" w:rsidP="00FD675F">
      <w:pPr>
        <w:pStyle w:val="StepList10"/>
        <w:keepLines w:val="0"/>
        <w:widowControl w:val="0"/>
        <w:numPr>
          <w:ilvl w:val="0"/>
          <w:numId w:val="23"/>
        </w:numPr>
        <w:spacing w:before="120"/>
        <w:rPr>
          <w:rFonts w:cs="Arial"/>
        </w:rPr>
      </w:pPr>
      <w:r w:rsidRPr="0026342B">
        <w:rPr>
          <w:rFonts w:cs="Arial"/>
        </w:rPr>
        <w:lastRenderedPageBreak/>
        <w:t xml:space="preserve">Enter your </w:t>
      </w:r>
      <w:r w:rsidRPr="0026342B">
        <w:rPr>
          <w:rFonts w:cs="Arial"/>
          <w:color w:val="0000FF"/>
        </w:rPr>
        <w:t xml:space="preserve">initials </w:t>
      </w:r>
      <w:r w:rsidRPr="0026342B">
        <w:rPr>
          <w:rFonts w:cs="Arial"/>
        </w:rPr>
        <w:t>at the end of the Cache name</w:t>
      </w:r>
      <w:r w:rsidR="00714170" w:rsidRPr="0026342B">
        <w:rPr>
          <w:rFonts w:cs="Arial"/>
        </w:rPr>
        <w:t xml:space="preserve"> (yours may vary)</w:t>
      </w:r>
      <w:r w:rsidRPr="0026342B">
        <w:rPr>
          <w:rFonts w:cs="Arial"/>
        </w:rPr>
        <w:t xml:space="preserve"> then c</w:t>
      </w:r>
      <w:r w:rsidR="00542EDA" w:rsidRPr="0026342B">
        <w:rPr>
          <w:rFonts w:cs="Arial"/>
        </w:rPr>
        <w:t>onfirm the details on the final page</w:t>
      </w:r>
      <w:r w:rsidR="00E22DA0" w:rsidRPr="0026342B">
        <w:rPr>
          <w:rFonts w:cs="Arial"/>
        </w:rPr>
        <w:t>.</w:t>
      </w:r>
    </w:p>
    <w:p w14:paraId="124EF03E" w14:textId="170F3E0B" w:rsidR="00542EDA" w:rsidRPr="0026342B" w:rsidRDefault="00714170" w:rsidP="00714170">
      <w:pPr>
        <w:pStyle w:val="StepList10"/>
        <w:keepLines w:val="0"/>
        <w:widowControl w:val="0"/>
        <w:tabs>
          <w:tab w:val="clear" w:pos="792"/>
        </w:tabs>
        <w:spacing w:before="120"/>
        <w:ind w:firstLine="0"/>
        <w:rPr>
          <w:rFonts w:cs="Arial"/>
        </w:rPr>
      </w:pPr>
      <w:r w:rsidRPr="0026342B">
        <w:rPr>
          <w:rFonts w:cs="Arial"/>
        </w:rPr>
        <w:t>C</w:t>
      </w:r>
      <w:r w:rsidR="00542EDA" w:rsidRPr="0026342B">
        <w:rPr>
          <w:rFonts w:cs="Arial"/>
        </w:rPr>
        <w:t xml:space="preserve">lick </w:t>
      </w:r>
      <w:r w:rsidR="00542EDA" w:rsidRPr="0026342B">
        <w:rPr>
          <w:rFonts w:cs="Arial"/>
          <w:color w:val="0000FF"/>
        </w:rPr>
        <w:t>Create</w:t>
      </w:r>
      <w:r w:rsidRPr="0026342B">
        <w:rPr>
          <w:rFonts w:cs="Arial"/>
        </w:rPr>
        <w:t>.</w:t>
      </w:r>
    </w:p>
    <w:p w14:paraId="3EFE2C2D" w14:textId="3E1DC9EC" w:rsidR="00542EDA" w:rsidRPr="0026342B" w:rsidRDefault="000377E7" w:rsidP="00542EDA">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2D61606B" wp14:editId="344F442D">
            <wp:extent cx="2323106" cy="787232"/>
            <wp:effectExtent l="0" t="0" r="127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pic:nvPicPr>
                  <pic:blipFill>
                    <a:blip r:embed="rId69"/>
                    <a:stretch>
                      <a:fillRect/>
                    </a:stretch>
                  </pic:blipFill>
                  <pic:spPr>
                    <a:xfrm>
                      <a:off x="0" y="0"/>
                      <a:ext cx="2379474" cy="806333"/>
                    </a:xfrm>
                    <a:prstGeom prst="rect">
                      <a:avLst/>
                    </a:prstGeom>
                  </pic:spPr>
                </pic:pic>
              </a:graphicData>
            </a:graphic>
          </wp:inline>
        </w:drawing>
      </w:r>
      <w:r w:rsidR="00BB388B">
        <w:rPr>
          <w:rFonts w:cs="Arial"/>
        </w:rPr>
        <w:t xml:space="preserve">  </w:t>
      </w:r>
      <w:r w:rsidR="00F7471C" w:rsidRPr="0026342B">
        <w:rPr>
          <w:rFonts w:cs="Arial"/>
          <w:noProof/>
        </w:rPr>
        <w:drawing>
          <wp:inline distT="0" distB="0" distL="0" distR="0" wp14:anchorId="4FCD9413" wp14:editId="3EA66215">
            <wp:extent cx="2160270" cy="743133"/>
            <wp:effectExtent l="0" t="0" r="0" b="0"/>
            <wp:docPr id="485" name="Picture 48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A close up of a sign&#10;&#10;Description automatically generated"/>
                    <pic:cNvPicPr/>
                  </pic:nvPicPr>
                  <pic:blipFill>
                    <a:blip r:embed="rId70"/>
                    <a:stretch>
                      <a:fillRect/>
                    </a:stretch>
                  </pic:blipFill>
                  <pic:spPr>
                    <a:xfrm>
                      <a:off x="0" y="0"/>
                      <a:ext cx="2176696" cy="748783"/>
                    </a:xfrm>
                    <a:prstGeom prst="rect">
                      <a:avLst/>
                    </a:prstGeom>
                  </pic:spPr>
                </pic:pic>
              </a:graphicData>
            </a:graphic>
          </wp:inline>
        </w:drawing>
      </w:r>
    </w:p>
    <w:p w14:paraId="387A174D" w14:textId="64B28326" w:rsidR="00542EDA" w:rsidRPr="0026342B" w:rsidRDefault="00542EDA" w:rsidP="00255DDA">
      <w:pPr>
        <w:pStyle w:val="StepList10"/>
        <w:keepLines w:val="0"/>
        <w:widowControl w:val="0"/>
        <w:tabs>
          <w:tab w:val="clear" w:pos="792"/>
        </w:tabs>
        <w:spacing w:before="120"/>
        <w:ind w:firstLine="0"/>
        <w:rPr>
          <w:rFonts w:cs="Arial"/>
        </w:rPr>
      </w:pPr>
      <w:r w:rsidRPr="0026342B">
        <w:rPr>
          <w:rFonts w:cs="Arial"/>
        </w:rPr>
        <w:t>The cache creation process may take some time</w:t>
      </w:r>
      <w:r w:rsidR="00B01FE5" w:rsidRPr="0026342B">
        <w:rPr>
          <w:rFonts w:cs="Arial"/>
        </w:rPr>
        <w:t xml:space="preserve"> and the main </w:t>
      </w:r>
      <w:r w:rsidR="00B4199A" w:rsidRPr="0026342B">
        <w:rPr>
          <w:rFonts w:cs="Arial"/>
          <w:color w:val="0000FF"/>
        </w:rPr>
        <w:t>Cache Management</w:t>
      </w:r>
      <w:r w:rsidR="00B4199A" w:rsidRPr="0026342B">
        <w:rPr>
          <w:rFonts w:cs="Arial"/>
        </w:rPr>
        <w:t xml:space="preserve"> </w:t>
      </w:r>
      <w:r w:rsidR="00B01FE5" w:rsidRPr="0026342B">
        <w:rPr>
          <w:rFonts w:cs="Arial"/>
        </w:rPr>
        <w:t xml:space="preserve">page will reflect </w:t>
      </w:r>
      <w:r w:rsidR="00B832CE" w:rsidRPr="0026342B">
        <w:rPr>
          <w:rFonts w:cs="Arial"/>
        </w:rPr>
        <w:t>the work in progress.</w:t>
      </w:r>
    </w:p>
    <w:p w14:paraId="58B085D7" w14:textId="7E62C799" w:rsidR="00BB76B9" w:rsidRPr="0026342B" w:rsidRDefault="005D5DFB" w:rsidP="00927827">
      <w:pPr>
        <w:pStyle w:val="StepList10"/>
        <w:keepLines w:val="0"/>
        <w:widowControl w:val="0"/>
        <w:tabs>
          <w:tab w:val="clear" w:pos="792"/>
        </w:tabs>
        <w:spacing w:before="120"/>
        <w:ind w:firstLine="0"/>
        <w:rPr>
          <w:rFonts w:cs="Arial"/>
        </w:rPr>
      </w:pPr>
      <w:r w:rsidRPr="0026342B">
        <w:rPr>
          <w:rFonts w:cs="Arial"/>
          <w:noProof/>
        </w:rPr>
        <w:t xml:space="preserve"> </w:t>
      </w:r>
      <w:r w:rsidR="000377E7" w:rsidRPr="0026342B">
        <w:rPr>
          <w:rFonts w:cs="Arial"/>
          <w:noProof/>
        </w:rPr>
        <w:t xml:space="preserve"> </w:t>
      </w:r>
      <w:r w:rsidR="000377E7" w:rsidRPr="0026342B">
        <w:rPr>
          <w:rFonts w:cs="Arial"/>
          <w:noProof/>
        </w:rPr>
        <w:drawing>
          <wp:inline distT="0" distB="0" distL="0" distR="0" wp14:anchorId="1D81E9EE" wp14:editId="2C465F45">
            <wp:extent cx="5863590" cy="2929503"/>
            <wp:effectExtent l="0" t="0" r="3810" b="444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ell phone&#10;&#10;Description automatically generated"/>
                    <pic:cNvPicPr/>
                  </pic:nvPicPr>
                  <pic:blipFill>
                    <a:blip r:embed="rId71"/>
                    <a:stretch>
                      <a:fillRect/>
                    </a:stretch>
                  </pic:blipFill>
                  <pic:spPr>
                    <a:xfrm>
                      <a:off x="0" y="0"/>
                      <a:ext cx="5974196" cy="2984763"/>
                    </a:xfrm>
                    <a:prstGeom prst="rect">
                      <a:avLst/>
                    </a:prstGeom>
                  </pic:spPr>
                </pic:pic>
              </a:graphicData>
            </a:graphic>
          </wp:inline>
        </w:drawing>
      </w:r>
    </w:p>
    <w:p w14:paraId="63F8059B" w14:textId="326FB0C2" w:rsidR="00B01FE5" w:rsidRPr="0026342B" w:rsidRDefault="00B01FE5" w:rsidP="00BB76B9">
      <w:pPr>
        <w:pStyle w:val="StepList10"/>
        <w:keepLines w:val="0"/>
        <w:widowControl w:val="0"/>
        <w:numPr>
          <w:ilvl w:val="0"/>
          <w:numId w:val="23"/>
        </w:numPr>
        <w:spacing w:before="120"/>
        <w:rPr>
          <w:rFonts w:cs="Arial"/>
        </w:rPr>
      </w:pPr>
      <w:r w:rsidRPr="0026342B">
        <w:rPr>
          <w:rFonts w:cs="Arial"/>
        </w:rPr>
        <w:t xml:space="preserve">Once the cache creation is complete, the newly created cache shows up under the </w:t>
      </w:r>
      <w:r w:rsidR="00BB1D1F" w:rsidRPr="0026342B">
        <w:rPr>
          <w:rFonts w:cs="Arial"/>
          <w:color w:val="0000FF"/>
        </w:rPr>
        <w:t>Active</w:t>
      </w:r>
      <w:r w:rsidR="00BB1D1F" w:rsidRPr="0026342B">
        <w:rPr>
          <w:rFonts w:cs="Arial"/>
          <w:b/>
          <w:bCs/>
          <w:color w:val="0000FF"/>
        </w:rPr>
        <w:t xml:space="preserve"> </w:t>
      </w:r>
      <w:r w:rsidR="00BB1D1F" w:rsidRPr="0026342B">
        <w:rPr>
          <w:rFonts w:cs="Arial"/>
          <w:color w:val="0000FF"/>
        </w:rPr>
        <w:t xml:space="preserve">data caches </w:t>
      </w:r>
      <w:r w:rsidRPr="0026342B">
        <w:rPr>
          <w:rFonts w:cs="Arial"/>
        </w:rPr>
        <w:t>along with other details and its size</w:t>
      </w:r>
      <w:r w:rsidR="00E22DA0" w:rsidRPr="0026342B">
        <w:rPr>
          <w:rFonts w:cs="Arial"/>
        </w:rPr>
        <w:t>.</w:t>
      </w:r>
    </w:p>
    <w:p w14:paraId="59053C52" w14:textId="63D32030" w:rsidR="00606949" w:rsidRPr="0026342B" w:rsidRDefault="00927827" w:rsidP="00654B2B">
      <w:pPr>
        <w:pStyle w:val="StepList10"/>
        <w:keepLines w:val="0"/>
        <w:widowControl w:val="0"/>
        <w:tabs>
          <w:tab w:val="clear" w:pos="792"/>
        </w:tabs>
        <w:spacing w:before="120"/>
        <w:ind w:firstLine="0"/>
        <w:rPr>
          <w:rFonts w:cs="Arial"/>
          <w:noProof/>
        </w:rPr>
      </w:pPr>
      <w:r w:rsidRPr="0026342B">
        <w:rPr>
          <w:rFonts w:cs="Arial"/>
          <w:noProof/>
        </w:rPr>
        <w:t xml:space="preserve"> </w:t>
      </w:r>
      <w:r w:rsidR="00652E02" w:rsidRPr="0026342B">
        <w:rPr>
          <w:rFonts w:cs="Arial"/>
          <w:noProof/>
        </w:rPr>
        <w:drawing>
          <wp:inline distT="0" distB="0" distL="0" distR="0" wp14:anchorId="3586CC19" wp14:editId="71C2F61B">
            <wp:extent cx="5749777" cy="845820"/>
            <wp:effectExtent l="0" t="0" r="381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34613" cy="858300"/>
                    </a:xfrm>
                    <a:prstGeom prst="rect">
                      <a:avLst/>
                    </a:prstGeom>
                  </pic:spPr>
                </pic:pic>
              </a:graphicData>
            </a:graphic>
          </wp:inline>
        </w:drawing>
      </w:r>
    </w:p>
    <w:p w14:paraId="31632310" w14:textId="77777777" w:rsidR="00704CE5" w:rsidRPr="0026342B" w:rsidRDefault="00704CE5" w:rsidP="00654B2B">
      <w:pPr>
        <w:pStyle w:val="StepList10"/>
        <w:keepLines w:val="0"/>
        <w:widowControl w:val="0"/>
        <w:tabs>
          <w:tab w:val="clear" w:pos="792"/>
        </w:tabs>
        <w:spacing w:before="120"/>
        <w:ind w:firstLine="0"/>
        <w:rPr>
          <w:rFonts w:cs="Arial"/>
        </w:rPr>
      </w:pPr>
    </w:p>
    <w:tbl>
      <w:tblPr>
        <w:tblW w:w="102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606949" w:rsidRPr="0026342B" w14:paraId="50434E0D" w14:textId="77777777" w:rsidTr="00250F03">
        <w:trPr>
          <w:jc w:val="center"/>
        </w:trPr>
        <w:tc>
          <w:tcPr>
            <w:tcW w:w="749" w:type="dxa"/>
            <w:shd w:val="clear" w:color="auto" w:fill="F2F2F2" w:themeFill="background1" w:themeFillShade="F2"/>
            <w:vAlign w:val="center"/>
          </w:tcPr>
          <w:p w14:paraId="12852EDD" w14:textId="77777777" w:rsidR="00606949" w:rsidRPr="0026342B" w:rsidRDefault="00606949" w:rsidP="00250F03">
            <w:pPr>
              <w:widowControl w:val="0"/>
              <w:jc w:val="center"/>
              <w:rPr>
                <w:rFonts w:eastAsia="SimSun" w:cs="Arial"/>
                <w:b/>
              </w:rPr>
            </w:pPr>
            <w:r w:rsidRPr="0026342B">
              <w:rPr>
                <w:rFonts w:eastAsia="SimSun" w:cs="Arial"/>
                <w:b/>
                <w:noProof/>
              </w:rPr>
              <w:drawing>
                <wp:inline distT="0" distB="0" distL="0" distR="0" wp14:anchorId="41162CC1" wp14:editId="0ABFAE66">
                  <wp:extent cx="329565" cy="3295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con-admi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9565" cy="329565"/>
                          </a:xfrm>
                          <a:prstGeom prst="rect">
                            <a:avLst/>
                          </a:prstGeom>
                        </pic:spPr>
                      </pic:pic>
                    </a:graphicData>
                  </a:graphic>
                </wp:inline>
              </w:drawing>
            </w:r>
          </w:p>
          <w:p w14:paraId="1A637CC0" w14:textId="77777777" w:rsidR="00606949" w:rsidRPr="0026342B" w:rsidRDefault="00606949" w:rsidP="00250F03">
            <w:pPr>
              <w:widowControl w:val="0"/>
              <w:ind w:left="720" w:hanging="720"/>
              <w:jc w:val="center"/>
              <w:rPr>
                <w:rFonts w:eastAsia="SimSun" w:cs="Arial"/>
                <w:b/>
                <w:sz w:val="12"/>
                <w:szCs w:val="12"/>
              </w:rPr>
            </w:pPr>
            <w:r w:rsidRPr="0026342B">
              <w:rPr>
                <w:rFonts w:cs="Arial"/>
                <w:noProof/>
                <w:sz w:val="12"/>
                <w:szCs w:val="12"/>
              </w:rPr>
              <w:t>Admin</w:t>
            </w:r>
          </w:p>
        </w:tc>
        <w:tc>
          <w:tcPr>
            <w:tcW w:w="9532" w:type="dxa"/>
            <w:shd w:val="clear" w:color="auto" w:fill="F2F2F2" w:themeFill="background1" w:themeFillShade="F2"/>
            <w:vAlign w:val="center"/>
          </w:tcPr>
          <w:p w14:paraId="75B58885" w14:textId="3BD3F249" w:rsidR="00606949" w:rsidRPr="0026342B" w:rsidRDefault="00606949" w:rsidP="00606949">
            <w:pPr>
              <w:pStyle w:val="TableText111"/>
              <w:widowControl w:val="0"/>
              <w:spacing w:before="120" w:after="120"/>
              <w:rPr>
                <w:rFonts w:cs="Arial"/>
                <w:sz w:val="20"/>
                <w:szCs w:val="20"/>
              </w:rPr>
            </w:pPr>
            <w:r w:rsidRPr="0026342B">
              <w:rPr>
                <w:rFonts w:cs="Arial"/>
                <w:sz w:val="20"/>
                <w:szCs w:val="20"/>
              </w:rPr>
              <w:t>KNOWN ISSUE – There exists a defect/issue wherein queries executed before the cache is created</w:t>
            </w:r>
            <w:r w:rsidR="00893925" w:rsidRPr="0026342B">
              <w:rPr>
                <w:rFonts w:cs="Arial"/>
                <w:sz w:val="20"/>
                <w:szCs w:val="20"/>
              </w:rPr>
              <w:t xml:space="preserve"> and </w:t>
            </w:r>
            <w:r w:rsidRPr="0026342B">
              <w:rPr>
                <w:rFonts w:cs="Arial"/>
                <w:sz w:val="20"/>
                <w:szCs w:val="20"/>
              </w:rPr>
              <w:t xml:space="preserve">activated fails to use the cache. </w:t>
            </w:r>
            <w:r w:rsidR="00D96146" w:rsidRPr="0026342B">
              <w:rPr>
                <w:rFonts w:cs="Arial"/>
                <w:sz w:val="20"/>
                <w:szCs w:val="20"/>
              </w:rPr>
              <w:t xml:space="preserve"> This is because the query</w:t>
            </w:r>
            <w:r w:rsidR="00704CE5" w:rsidRPr="0026342B">
              <w:rPr>
                <w:rFonts w:cs="Arial"/>
                <w:sz w:val="20"/>
                <w:szCs w:val="20"/>
              </w:rPr>
              <w:t xml:space="preserve"> plan</w:t>
            </w:r>
            <w:r w:rsidR="00D96146" w:rsidRPr="0026342B">
              <w:rPr>
                <w:rFonts w:cs="Arial"/>
                <w:sz w:val="20"/>
                <w:szCs w:val="20"/>
              </w:rPr>
              <w:t xml:space="preserve"> is already cached in a relational database such as Db2, so t</w:t>
            </w:r>
            <w:r w:rsidRPr="0026342B">
              <w:rPr>
                <w:rFonts w:cs="Arial"/>
                <w:sz w:val="20"/>
                <w:szCs w:val="20"/>
              </w:rPr>
              <w:t>he work</w:t>
            </w:r>
            <w:r w:rsidR="00893925" w:rsidRPr="0026342B">
              <w:rPr>
                <w:rFonts w:cs="Arial"/>
                <w:sz w:val="20"/>
                <w:szCs w:val="20"/>
              </w:rPr>
              <w:t xml:space="preserve"> </w:t>
            </w:r>
            <w:r w:rsidRPr="0026342B">
              <w:rPr>
                <w:rFonts w:cs="Arial"/>
                <w:sz w:val="20"/>
                <w:szCs w:val="20"/>
              </w:rPr>
              <w:t>around is to clear the</w:t>
            </w:r>
            <w:r w:rsidR="00D96146" w:rsidRPr="0026342B">
              <w:rPr>
                <w:rFonts w:cs="Arial"/>
                <w:sz w:val="20"/>
                <w:szCs w:val="20"/>
              </w:rPr>
              <w:t xml:space="preserve"> Db2</w:t>
            </w:r>
            <w:r w:rsidRPr="0026342B">
              <w:rPr>
                <w:rFonts w:cs="Arial"/>
                <w:sz w:val="20"/>
                <w:szCs w:val="20"/>
              </w:rPr>
              <w:t xml:space="preserve"> package cache</w:t>
            </w:r>
            <w:r w:rsidR="00704CE5" w:rsidRPr="0026342B">
              <w:rPr>
                <w:rFonts w:cs="Arial"/>
                <w:sz w:val="20"/>
                <w:szCs w:val="20"/>
              </w:rPr>
              <w:t xml:space="preserve"> and collect table statistics on the virtual tables created above</w:t>
            </w:r>
            <w:r w:rsidR="00D96146" w:rsidRPr="0026342B">
              <w:rPr>
                <w:rFonts w:cs="Arial"/>
                <w:sz w:val="20"/>
                <w:szCs w:val="20"/>
              </w:rPr>
              <w:t>.</w:t>
            </w:r>
            <w:r w:rsidR="00654B2B" w:rsidRPr="0026342B">
              <w:rPr>
                <w:rFonts w:cs="Arial"/>
                <w:sz w:val="20"/>
                <w:szCs w:val="20"/>
              </w:rPr>
              <w:t xml:space="preserve">  You will do that next.</w:t>
            </w:r>
          </w:p>
        </w:tc>
      </w:tr>
    </w:tbl>
    <w:p w14:paraId="3B91FDF7" w14:textId="77777777" w:rsidR="0043106A" w:rsidRPr="0026342B" w:rsidRDefault="0043106A" w:rsidP="0043106A">
      <w:pPr>
        <w:pStyle w:val="StepList10"/>
        <w:keepLines w:val="0"/>
        <w:widowControl w:val="0"/>
        <w:tabs>
          <w:tab w:val="clear" w:pos="792"/>
        </w:tabs>
        <w:spacing w:before="120"/>
        <w:rPr>
          <w:rFonts w:cs="Arial"/>
        </w:rPr>
      </w:pPr>
      <w:r w:rsidRPr="0026342B">
        <w:rPr>
          <w:rFonts w:cs="Arial"/>
        </w:rPr>
        <w:br w:type="page"/>
      </w:r>
    </w:p>
    <w:p w14:paraId="2667FC57" w14:textId="77777777" w:rsidR="0043106A" w:rsidRPr="0026342B" w:rsidRDefault="0043106A" w:rsidP="0043106A">
      <w:pPr>
        <w:pStyle w:val="StepList10"/>
        <w:keepLines w:val="0"/>
        <w:widowControl w:val="0"/>
        <w:tabs>
          <w:tab w:val="clear" w:pos="792"/>
        </w:tabs>
        <w:spacing w:before="120"/>
        <w:ind w:left="0" w:firstLine="0"/>
        <w:rPr>
          <w:rFonts w:cs="Arial"/>
        </w:rPr>
      </w:pPr>
    </w:p>
    <w:p w14:paraId="250D9C13" w14:textId="5A586EFF" w:rsidR="00542EDA" w:rsidRPr="0026342B" w:rsidRDefault="00D0728B" w:rsidP="004C042B">
      <w:pPr>
        <w:pStyle w:val="StepList10"/>
        <w:keepLines w:val="0"/>
        <w:widowControl w:val="0"/>
        <w:numPr>
          <w:ilvl w:val="0"/>
          <w:numId w:val="23"/>
        </w:numPr>
        <w:spacing w:before="120"/>
        <w:rPr>
          <w:rFonts w:cs="Arial"/>
        </w:rPr>
      </w:pPr>
      <w:r w:rsidRPr="0026342B">
        <w:rPr>
          <w:rFonts w:cs="Arial"/>
        </w:rPr>
        <w:t xml:space="preserve">Click </w:t>
      </w:r>
      <w:r w:rsidRPr="0026342B">
        <w:rPr>
          <w:rFonts w:cs="Arial"/>
          <w:color w:val="0000FF"/>
        </w:rPr>
        <w:t>Menu</w:t>
      </w:r>
      <w:r w:rsidR="00E66959" w:rsidRPr="0026342B">
        <w:rPr>
          <w:rFonts w:cs="Arial"/>
          <w:color w:val="0000FF"/>
        </w:rPr>
        <w:t xml:space="preserve"> (</w:t>
      </w:r>
      <w:r w:rsidR="000C6A74" w:rsidRPr="0026342B">
        <w:rPr>
          <w:rFonts w:cs="Arial"/>
          <w:color w:val="0000FF"/>
        </w:rPr>
        <w:t>Cache management</w:t>
      </w:r>
      <w:r w:rsidR="00E66959" w:rsidRPr="0026342B">
        <w:rPr>
          <w:rFonts w:cs="Arial"/>
          <w:color w:val="0000FF"/>
        </w:rPr>
        <w:t>)</w:t>
      </w:r>
      <w:r w:rsidRPr="0026342B">
        <w:rPr>
          <w:rFonts w:cs="Arial"/>
        </w:rPr>
        <w:t xml:space="preserve"> </w:t>
      </w:r>
      <w:r w:rsidRPr="0026342B">
        <w:rPr>
          <w:rFonts w:cs="Arial"/>
        </w:rPr>
        <w:sym w:font="Wingdings 3" w:char="F061"/>
      </w:r>
      <w:r w:rsidRPr="0026342B">
        <w:rPr>
          <w:rFonts w:cs="Arial"/>
        </w:rPr>
        <w:t xml:space="preserve"> </w:t>
      </w:r>
      <w:r w:rsidRPr="0026342B">
        <w:rPr>
          <w:rFonts w:cs="Arial"/>
          <w:color w:val="0000FF"/>
        </w:rPr>
        <w:t>SQL Editor</w:t>
      </w:r>
      <w:r w:rsidR="00250F03">
        <w:rPr>
          <w:rFonts w:cs="Arial"/>
          <w:color w:val="0000FF"/>
        </w:rPr>
        <w:t>.</w:t>
      </w:r>
    </w:p>
    <w:p w14:paraId="127461DC" w14:textId="00E4E700" w:rsidR="00D0728B" w:rsidRPr="0026342B" w:rsidRDefault="0043106A" w:rsidP="00D0728B">
      <w:pPr>
        <w:pStyle w:val="StepList10"/>
        <w:keepLines w:val="0"/>
        <w:widowControl w:val="0"/>
        <w:tabs>
          <w:tab w:val="clear" w:pos="792"/>
        </w:tabs>
        <w:spacing w:before="120"/>
        <w:ind w:firstLine="0"/>
        <w:rPr>
          <w:rFonts w:cs="Arial"/>
        </w:rPr>
      </w:pPr>
      <w:r w:rsidRPr="0026342B">
        <w:rPr>
          <w:rFonts w:cs="Arial"/>
          <w:noProof/>
        </w:rPr>
        <w:t xml:space="preserve"> </w:t>
      </w:r>
      <w:r w:rsidR="000C6A74" w:rsidRPr="0026342B">
        <w:rPr>
          <w:rFonts w:cs="Arial"/>
          <w:noProof/>
        </w:rPr>
        <w:t xml:space="preserve"> </w:t>
      </w:r>
      <w:r w:rsidR="000C6A74" w:rsidRPr="0026342B">
        <w:rPr>
          <w:rFonts w:cs="Arial"/>
          <w:noProof/>
        </w:rPr>
        <w:drawing>
          <wp:inline distT="0" distB="0" distL="0" distR="0" wp14:anchorId="1B795E5C" wp14:editId="40F02961">
            <wp:extent cx="2297430" cy="3229010"/>
            <wp:effectExtent l="0" t="0" r="7620" b="952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ell phone&#10;&#10;Description automatically generated"/>
                    <pic:cNvPicPr/>
                  </pic:nvPicPr>
                  <pic:blipFill>
                    <a:blip r:embed="rId74"/>
                    <a:stretch>
                      <a:fillRect/>
                    </a:stretch>
                  </pic:blipFill>
                  <pic:spPr>
                    <a:xfrm>
                      <a:off x="0" y="0"/>
                      <a:ext cx="2339613" cy="3288298"/>
                    </a:xfrm>
                    <a:prstGeom prst="rect">
                      <a:avLst/>
                    </a:prstGeom>
                  </pic:spPr>
                </pic:pic>
              </a:graphicData>
            </a:graphic>
          </wp:inline>
        </w:drawing>
      </w:r>
    </w:p>
    <w:p w14:paraId="4BB08EE7" w14:textId="795EDFE4" w:rsidR="009A1614" w:rsidRPr="0026342B" w:rsidRDefault="009A1614" w:rsidP="009A1614">
      <w:pPr>
        <w:pStyle w:val="StepList10"/>
        <w:keepLines w:val="0"/>
        <w:widowControl w:val="0"/>
        <w:numPr>
          <w:ilvl w:val="0"/>
          <w:numId w:val="23"/>
        </w:numPr>
        <w:spacing w:before="120"/>
        <w:rPr>
          <w:rFonts w:cs="Arial"/>
        </w:rPr>
      </w:pPr>
      <w:r w:rsidRPr="0026342B">
        <w:rPr>
          <w:rFonts w:cs="Arial"/>
        </w:rPr>
        <w:t>Remove the view SQL and replace it with the following</w:t>
      </w:r>
      <w:r w:rsidR="005C648B">
        <w:rPr>
          <w:rFonts w:cs="Arial"/>
        </w:rPr>
        <w:t>:</w:t>
      </w:r>
    </w:p>
    <w:p w14:paraId="4D2D562D" w14:textId="2A705FB7" w:rsidR="00D55BBD" w:rsidRPr="0026342B" w:rsidRDefault="009A1614" w:rsidP="009A1614">
      <w:pPr>
        <w:pStyle w:val="StepList10"/>
        <w:keepLines w:val="0"/>
        <w:widowControl w:val="0"/>
        <w:tabs>
          <w:tab w:val="clear" w:pos="792"/>
        </w:tabs>
        <w:spacing w:before="120"/>
        <w:ind w:firstLine="0"/>
        <w:rPr>
          <w:rFonts w:cs="Arial"/>
        </w:rPr>
      </w:pPr>
      <w:r w:rsidRPr="0026342B">
        <w:rPr>
          <w:rFonts w:cs="Arial"/>
          <w:b/>
          <w:bCs/>
        </w:rPr>
        <w:t>FLUSH PACKAGE CACHE DYNAMIC</w:t>
      </w:r>
      <w:r w:rsidRPr="0026342B">
        <w:rPr>
          <w:rFonts w:cs="Arial"/>
        </w:rPr>
        <w:t xml:space="preserve"> </w:t>
      </w:r>
    </w:p>
    <w:p w14:paraId="768E6EFC" w14:textId="47C03706" w:rsidR="00800DBD" w:rsidRPr="0026342B" w:rsidRDefault="00D55BBD" w:rsidP="009A1614">
      <w:pPr>
        <w:pStyle w:val="StepList10"/>
        <w:keepLines w:val="0"/>
        <w:widowControl w:val="0"/>
        <w:tabs>
          <w:tab w:val="clear" w:pos="792"/>
        </w:tabs>
        <w:spacing w:before="120"/>
        <w:ind w:firstLine="0"/>
        <w:rPr>
          <w:rFonts w:cs="Arial"/>
        </w:rPr>
      </w:pPr>
      <w:r w:rsidRPr="0026342B">
        <w:rPr>
          <w:rFonts w:cs="Arial"/>
        </w:rPr>
        <w:t>Click</w:t>
      </w:r>
      <w:r w:rsidR="009A1614" w:rsidRPr="0026342B">
        <w:rPr>
          <w:rFonts w:cs="Arial"/>
          <w:color w:val="0000FF"/>
        </w:rPr>
        <w:t xml:space="preserve"> Run all</w:t>
      </w:r>
      <w:r w:rsidR="005C648B">
        <w:rPr>
          <w:rFonts w:cs="Arial"/>
          <w:color w:val="0000FF"/>
        </w:rPr>
        <w:t>.</w:t>
      </w:r>
    </w:p>
    <w:p w14:paraId="4F671DA4" w14:textId="6E52B8F5" w:rsidR="009A1614" w:rsidRPr="0026342B" w:rsidRDefault="009A1614" w:rsidP="009A1614">
      <w:pPr>
        <w:pStyle w:val="StepList10"/>
        <w:keepLines w:val="0"/>
        <w:widowControl w:val="0"/>
        <w:tabs>
          <w:tab w:val="clear" w:pos="792"/>
        </w:tabs>
        <w:spacing w:before="120"/>
        <w:ind w:firstLine="0"/>
        <w:rPr>
          <w:rFonts w:cs="Arial"/>
          <w:color w:val="0000FF"/>
        </w:rPr>
      </w:pPr>
      <w:r w:rsidRPr="0026342B">
        <w:rPr>
          <w:rFonts w:cs="Arial"/>
          <w:noProof/>
          <w:color w:val="0000FF"/>
        </w:rPr>
        <w:drawing>
          <wp:inline distT="0" distB="0" distL="0" distR="0" wp14:anchorId="10087B61" wp14:editId="3071F24F">
            <wp:extent cx="5116749" cy="1588975"/>
            <wp:effectExtent l="0" t="0" r="1905" b="0"/>
            <wp:docPr id="488" name="Picture 4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A screenshot of a cell phone&#10;&#10;Description automatically generated"/>
                    <pic:cNvPicPr/>
                  </pic:nvPicPr>
                  <pic:blipFill>
                    <a:blip r:embed="rId75"/>
                    <a:stretch>
                      <a:fillRect/>
                    </a:stretch>
                  </pic:blipFill>
                  <pic:spPr>
                    <a:xfrm>
                      <a:off x="0" y="0"/>
                      <a:ext cx="5136449" cy="1595093"/>
                    </a:xfrm>
                    <a:prstGeom prst="rect">
                      <a:avLst/>
                    </a:prstGeom>
                  </pic:spPr>
                </pic:pic>
              </a:graphicData>
            </a:graphic>
          </wp:inline>
        </w:drawing>
      </w:r>
    </w:p>
    <w:p w14:paraId="0C912D75" w14:textId="6AD93AEA" w:rsidR="00CA2CD3" w:rsidRPr="0026342B" w:rsidRDefault="009A1614" w:rsidP="009A1614">
      <w:pPr>
        <w:pStyle w:val="StepList10"/>
        <w:keepLines w:val="0"/>
        <w:widowControl w:val="0"/>
        <w:tabs>
          <w:tab w:val="clear" w:pos="792"/>
        </w:tabs>
        <w:spacing w:before="120"/>
        <w:rPr>
          <w:rFonts w:cs="Arial"/>
        </w:rPr>
      </w:pPr>
      <w:r w:rsidRPr="0026342B">
        <w:rPr>
          <w:rFonts w:cs="Arial"/>
        </w:rPr>
        <w:tab/>
      </w:r>
      <w:r w:rsidR="00BA6317" w:rsidRPr="0026342B">
        <w:rPr>
          <w:rFonts w:cs="Arial"/>
        </w:rPr>
        <w:t>In a production setting, f</w:t>
      </w:r>
      <w:r w:rsidRPr="0026342B">
        <w:rPr>
          <w:rFonts w:cs="Arial"/>
        </w:rPr>
        <w:t>lushing the entire package may not</w:t>
      </w:r>
      <w:r w:rsidR="009B66FF" w:rsidRPr="0026342B">
        <w:rPr>
          <w:rFonts w:cs="Arial"/>
        </w:rPr>
        <w:t xml:space="preserve"> always</w:t>
      </w:r>
      <w:r w:rsidRPr="0026342B">
        <w:rPr>
          <w:rFonts w:cs="Arial"/>
        </w:rPr>
        <w:t xml:space="preserve"> be a good idea as it </w:t>
      </w:r>
      <w:r w:rsidR="009B66FF" w:rsidRPr="0026342B">
        <w:rPr>
          <w:rFonts w:cs="Arial"/>
        </w:rPr>
        <w:t xml:space="preserve">could </w:t>
      </w:r>
      <w:r w:rsidRPr="0026342B">
        <w:rPr>
          <w:rFonts w:cs="Arial"/>
        </w:rPr>
        <w:t>affect query execution for all users</w:t>
      </w:r>
      <w:r w:rsidR="00BA6317" w:rsidRPr="0026342B">
        <w:rPr>
          <w:rFonts w:cs="Arial"/>
        </w:rPr>
        <w:t xml:space="preserve"> of the database</w:t>
      </w:r>
      <w:r w:rsidRPr="0026342B">
        <w:rPr>
          <w:rFonts w:cs="Arial"/>
        </w:rPr>
        <w:t>.</w:t>
      </w:r>
      <w:r w:rsidR="003C60A4" w:rsidRPr="0026342B">
        <w:rPr>
          <w:rFonts w:cs="Arial"/>
        </w:rPr>
        <w:t xml:space="preserve"> (We did it here to make this lab simple</w:t>
      </w:r>
      <w:r w:rsidR="00CA2CD3" w:rsidRPr="0026342B">
        <w:rPr>
          <w:rFonts w:cs="Arial"/>
        </w:rPr>
        <w:t>r</w:t>
      </w:r>
      <w:r w:rsidR="003C60A4" w:rsidRPr="0026342B">
        <w:rPr>
          <w:rFonts w:cs="Arial"/>
        </w:rPr>
        <w:t>.)</w:t>
      </w:r>
      <w:r w:rsidRPr="0026342B">
        <w:rPr>
          <w:rFonts w:cs="Arial"/>
        </w:rPr>
        <w:t xml:space="preserve"> </w:t>
      </w:r>
    </w:p>
    <w:p w14:paraId="41E901BB" w14:textId="3EB11BE8" w:rsidR="009A1614" w:rsidRPr="0026342B" w:rsidRDefault="00CA2CD3" w:rsidP="009A1614">
      <w:pPr>
        <w:pStyle w:val="StepList10"/>
        <w:keepLines w:val="0"/>
        <w:widowControl w:val="0"/>
        <w:tabs>
          <w:tab w:val="clear" w:pos="792"/>
        </w:tabs>
        <w:spacing w:before="120"/>
        <w:rPr>
          <w:rFonts w:cs="Arial"/>
        </w:rPr>
      </w:pPr>
      <w:r w:rsidRPr="0026342B">
        <w:rPr>
          <w:rFonts w:cs="Arial"/>
        </w:rPr>
        <w:tab/>
      </w:r>
      <w:r w:rsidR="009A1614" w:rsidRPr="0026342B">
        <w:rPr>
          <w:rFonts w:cs="Arial"/>
        </w:rPr>
        <w:t>Instead</w:t>
      </w:r>
      <w:r w:rsidR="00BA6317" w:rsidRPr="0026342B">
        <w:rPr>
          <w:rFonts w:cs="Arial"/>
        </w:rPr>
        <w:t>, one could opt</w:t>
      </w:r>
      <w:r w:rsidR="009A1614" w:rsidRPr="0026342B">
        <w:rPr>
          <w:rFonts w:cs="Arial"/>
        </w:rPr>
        <w:t xml:space="preserve"> to selectively flush the package corresponding to particular queries</w:t>
      </w:r>
      <w:r w:rsidR="009B66FF" w:rsidRPr="0026342B">
        <w:rPr>
          <w:rFonts w:cs="Arial"/>
        </w:rPr>
        <w:t xml:space="preserve">. For </w:t>
      </w:r>
      <w:r w:rsidR="009A1614" w:rsidRPr="0026342B">
        <w:rPr>
          <w:rFonts w:cs="Arial"/>
        </w:rPr>
        <w:t xml:space="preserve">more details </w:t>
      </w:r>
      <w:r w:rsidR="009B66FF" w:rsidRPr="0026342B">
        <w:rPr>
          <w:rFonts w:cs="Arial"/>
        </w:rPr>
        <w:t>on th</w:t>
      </w:r>
      <w:r w:rsidR="00BA6317" w:rsidRPr="0026342B">
        <w:rPr>
          <w:rFonts w:cs="Arial"/>
        </w:rPr>
        <w:t>at</w:t>
      </w:r>
      <w:r w:rsidR="009B66FF" w:rsidRPr="0026342B">
        <w:rPr>
          <w:rFonts w:cs="Arial"/>
        </w:rPr>
        <w:t xml:space="preserve"> see</w:t>
      </w:r>
      <w:r w:rsidR="009A1614" w:rsidRPr="0026342B">
        <w:rPr>
          <w:rFonts w:cs="Arial"/>
        </w:rPr>
        <w:t>:</w:t>
      </w:r>
      <w:r w:rsidR="0026342B" w:rsidRPr="0026342B">
        <w:t xml:space="preserve"> </w:t>
      </w:r>
      <w:hyperlink r:id="rId76" w:history="1">
        <w:r w:rsidR="0026342B" w:rsidRPr="004F7A14">
          <w:rPr>
            <w:rStyle w:val="Hyperlink"/>
            <w:rFonts w:cs="Arial"/>
          </w:rPr>
          <w:t>http://ibm.biz/FLUSH-PACKAGE</w:t>
        </w:r>
      </w:hyperlink>
      <w:r w:rsidR="005C648B">
        <w:rPr>
          <w:rStyle w:val="Hyperlink"/>
          <w:rFonts w:cs="Arial"/>
        </w:rPr>
        <w:t>.</w:t>
      </w:r>
      <w:r w:rsidR="0026342B">
        <w:rPr>
          <w:rFonts w:cs="Arial"/>
        </w:rPr>
        <w:t xml:space="preserve"> </w:t>
      </w:r>
    </w:p>
    <w:p w14:paraId="1A403722" w14:textId="77777777" w:rsidR="009A1614" w:rsidRPr="0026342B" w:rsidRDefault="009A1614">
      <w:pPr>
        <w:spacing w:before="0" w:after="0"/>
        <w:rPr>
          <w:rFonts w:cs="Arial"/>
          <w:i/>
          <w:iCs/>
          <w:szCs w:val="22"/>
        </w:rPr>
      </w:pPr>
      <w:r w:rsidRPr="0026342B">
        <w:rPr>
          <w:rFonts w:cs="Arial"/>
          <w:i/>
          <w:iCs/>
        </w:rPr>
        <w:br w:type="page"/>
      </w:r>
    </w:p>
    <w:p w14:paraId="2C612116" w14:textId="77777777" w:rsidR="007D3CFC" w:rsidRPr="0026342B" w:rsidRDefault="007D3CFC" w:rsidP="007D3CFC">
      <w:pPr>
        <w:pStyle w:val="StepList10"/>
        <w:keepLines w:val="0"/>
        <w:widowControl w:val="0"/>
        <w:numPr>
          <w:ilvl w:val="0"/>
          <w:numId w:val="23"/>
        </w:numPr>
        <w:spacing w:before="120"/>
        <w:rPr>
          <w:rFonts w:cs="Arial"/>
        </w:rPr>
      </w:pPr>
      <w:r w:rsidRPr="0026342B">
        <w:rPr>
          <w:rFonts w:cs="Arial"/>
        </w:rPr>
        <w:lastRenderedPageBreak/>
        <w:t>Next, check if the table statistics have been collected. Replace the previous SQL with:</w:t>
      </w:r>
    </w:p>
    <w:p w14:paraId="253F1D83" w14:textId="77777777" w:rsidR="007D3CFC" w:rsidRPr="0026342B" w:rsidRDefault="007D3CFC" w:rsidP="007D3CFC">
      <w:pPr>
        <w:pStyle w:val="StepList10"/>
        <w:keepLines w:val="0"/>
        <w:widowControl w:val="0"/>
        <w:tabs>
          <w:tab w:val="clear" w:pos="792"/>
        </w:tabs>
        <w:spacing w:before="0" w:after="0"/>
        <w:ind w:firstLine="0"/>
        <w:rPr>
          <w:rFonts w:cs="Arial"/>
          <w:b/>
          <w:bCs/>
          <w:color w:val="000000" w:themeColor="text1"/>
        </w:rPr>
      </w:pPr>
      <w:r w:rsidRPr="0026342B">
        <w:rPr>
          <w:rFonts w:cs="Arial"/>
          <w:b/>
          <w:bCs/>
          <w:color w:val="000000" w:themeColor="text1"/>
        </w:rPr>
        <w:t>SELECT  TABNAME, STATS_TIME, CARD , TYPE</w:t>
      </w:r>
    </w:p>
    <w:p w14:paraId="015C003D" w14:textId="77777777" w:rsidR="007D3CFC" w:rsidRPr="0026342B" w:rsidRDefault="007D3CFC" w:rsidP="007D3CFC">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color w:val="000000" w:themeColor="text1"/>
        </w:rPr>
      </w:pPr>
      <w:r w:rsidRPr="0026342B">
        <w:rPr>
          <w:rFonts w:cs="Arial"/>
          <w:b/>
          <w:bCs/>
          <w:color w:val="000000" w:themeColor="text1"/>
        </w:rPr>
        <w:t xml:space="preserve">FROM  SYSCAT.TABLES </w:t>
      </w:r>
    </w:p>
    <w:p w14:paraId="4181C8E0" w14:textId="77777777" w:rsidR="007D3CFC" w:rsidRPr="0026342B" w:rsidRDefault="007D3CFC" w:rsidP="007D3CFC">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color w:val="000000" w:themeColor="text1"/>
        </w:rPr>
      </w:pPr>
      <w:r w:rsidRPr="0026342B">
        <w:rPr>
          <w:rFonts w:cs="Arial"/>
          <w:b/>
          <w:bCs/>
          <w:color w:val="000000" w:themeColor="text1"/>
        </w:rPr>
        <w:t xml:space="preserve">WHERE TABSCHEMA='USER1001' </w:t>
      </w:r>
    </w:p>
    <w:p w14:paraId="2B04135E" w14:textId="77777777" w:rsidR="007D3CFC" w:rsidRPr="0026342B" w:rsidRDefault="007D3CFC" w:rsidP="007D3CFC">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color w:val="000000" w:themeColor="text1"/>
        </w:rPr>
      </w:pPr>
      <w:r w:rsidRPr="0026342B">
        <w:rPr>
          <w:rFonts w:cs="Arial"/>
          <w:b/>
          <w:bCs/>
          <w:color w:val="000000" w:themeColor="text1"/>
        </w:rPr>
        <w:t>AND</w:t>
      </w:r>
    </w:p>
    <w:p w14:paraId="5667C1DB" w14:textId="77777777" w:rsidR="007D3CFC" w:rsidRPr="0026342B" w:rsidRDefault="007D3CFC" w:rsidP="007D3CFC">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color w:val="000000" w:themeColor="text1"/>
        </w:rPr>
      </w:pPr>
      <w:r w:rsidRPr="0026342B">
        <w:rPr>
          <w:rFonts w:cs="Arial"/>
          <w:b/>
          <w:bCs/>
          <w:color w:val="000000" w:themeColor="text1"/>
        </w:rPr>
        <w:t xml:space="preserve">TABNAME </w:t>
      </w:r>
    </w:p>
    <w:p w14:paraId="6584DE0D" w14:textId="77777777" w:rsidR="007D3CFC" w:rsidRPr="0026342B" w:rsidRDefault="007D3CFC" w:rsidP="007D3CFC">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color w:val="000000" w:themeColor="text1"/>
        </w:rPr>
      </w:pPr>
      <w:r w:rsidRPr="0026342B">
        <w:rPr>
          <w:rFonts w:cs="Arial"/>
          <w:b/>
          <w:bCs/>
          <w:color w:val="000000" w:themeColor="text1"/>
        </w:rPr>
        <w:t>IN ('STOCK_SYMBOLS','CUSTOMER_TRANSACTIONS');</w:t>
      </w:r>
    </w:p>
    <w:p w14:paraId="35477D5A" w14:textId="77777777" w:rsidR="007D3CFC" w:rsidRPr="0026342B" w:rsidRDefault="007D3CFC" w:rsidP="007D3CFC">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color w:val="000000" w:themeColor="text1"/>
        </w:rPr>
      </w:pPr>
    </w:p>
    <w:tbl>
      <w:tblPr>
        <w:tblW w:w="1028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7D3CFC" w:rsidRPr="0026342B" w14:paraId="30F493E0" w14:textId="77777777" w:rsidTr="00250F03">
        <w:trPr>
          <w:jc w:val="center"/>
        </w:trPr>
        <w:tc>
          <w:tcPr>
            <w:tcW w:w="749" w:type="dxa"/>
            <w:shd w:val="clear" w:color="auto" w:fill="F3F3F3"/>
            <w:vAlign w:val="center"/>
          </w:tcPr>
          <w:p w14:paraId="12A0BD5D" w14:textId="77777777" w:rsidR="007D3CFC" w:rsidRPr="0026342B" w:rsidRDefault="007D3CFC" w:rsidP="00250F03">
            <w:pPr>
              <w:spacing w:before="0" w:after="0"/>
              <w:jc w:val="center"/>
              <w:rPr>
                <w:rFonts w:eastAsia="SimSun" w:cs="Arial"/>
                <w:b/>
              </w:rPr>
            </w:pPr>
            <w:r w:rsidRPr="0026342B">
              <w:rPr>
                <w:rFonts w:eastAsia="SimSun" w:cs="Arial"/>
                <w:b/>
                <w:noProof/>
              </w:rPr>
              <w:drawing>
                <wp:inline distT="0" distB="0" distL="0" distR="0" wp14:anchorId="31D9C973" wp14:editId="0B1208C9">
                  <wp:extent cx="329565" cy="329565"/>
                  <wp:effectExtent l="0" t="0" r="0" b="0"/>
                  <wp:docPr id="26" name="Picture 26"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son-Female-Light-ic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565" cy="329565"/>
                          </a:xfrm>
                          <a:prstGeom prst="rect">
                            <a:avLst/>
                          </a:prstGeom>
                        </pic:spPr>
                      </pic:pic>
                    </a:graphicData>
                  </a:graphic>
                </wp:inline>
              </w:drawing>
            </w:r>
          </w:p>
          <w:p w14:paraId="3B8D6031" w14:textId="77777777" w:rsidR="007D3CFC" w:rsidRPr="0026342B" w:rsidRDefault="007D3CFC" w:rsidP="00250F03">
            <w:pPr>
              <w:spacing w:before="0" w:after="0"/>
              <w:jc w:val="center"/>
              <w:rPr>
                <w:rFonts w:eastAsia="SimSun" w:cs="Arial"/>
                <w:color w:val="000000" w:themeColor="text1"/>
                <w:sz w:val="12"/>
                <w:szCs w:val="12"/>
              </w:rPr>
            </w:pPr>
          </w:p>
          <w:p w14:paraId="39B0159D" w14:textId="77777777" w:rsidR="007D3CFC" w:rsidRPr="0026342B" w:rsidRDefault="007D3CFC" w:rsidP="00250F03">
            <w:pPr>
              <w:spacing w:before="0" w:after="0"/>
              <w:jc w:val="center"/>
              <w:rPr>
                <w:rFonts w:eastAsia="SimSun" w:cs="Arial"/>
                <w:color w:val="000000" w:themeColor="text1"/>
                <w:sz w:val="12"/>
                <w:szCs w:val="12"/>
              </w:rPr>
            </w:pPr>
            <w:r w:rsidRPr="0026342B">
              <w:rPr>
                <w:rFonts w:eastAsia="SimSun" w:cs="Arial"/>
                <w:color w:val="000000" w:themeColor="text1"/>
                <w:sz w:val="12"/>
                <w:szCs w:val="12"/>
              </w:rPr>
              <w:t>Data</w:t>
            </w:r>
          </w:p>
          <w:p w14:paraId="3339EB66" w14:textId="77777777" w:rsidR="007D3CFC" w:rsidRPr="0026342B" w:rsidRDefault="007D3CFC" w:rsidP="00250F03">
            <w:pPr>
              <w:spacing w:before="0" w:after="0"/>
              <w:jc w:val="center"/>
              <w:rPr>
                <w:rFonts w:eastAsia="SimSun" w:cs="Arial"/>
                <w:sz w:val="12"/>
                <w:szCs w:val="12"/>
              </w:rPr>
            </w:pPr>
            <w:r w:rsidRPr="0026342B">
              <w:rPr>
                <w:rFonts w:eastAsia="SimSun" w:cs="Arial"/>
                <w:color w:val="000000" w:themeColor="text1"/>
                <w:sz w:val="12"/>
                <w:szCs w:val="12"/>
              </w:rPr>
              <w:t>Engineer</w:t>
            </w:r>
          </w:p>
        </w:tc>
        <w:tc>
          <w:tcPr>
            <w:tcW w:w="9532" w:type="dxa"/>
            <w:shd w:val="clear" w:color="auto" w:fill="F3F3F3"/>
            <w:vAlign w:val="center"/>
          </w:tcPr>
          <w:p w14:paraId="500866D8" w14:textId="77777777" w:rsidR="007D3CFC" w:rsidRPr="0026342B" w:rsidRDefault="007D3CFC" w:rsidP="00250F03">
            <w:pPr>
              <w:pStyle w:val="StepList511"/>
              <w:keepLines w:val="0"/>
              <w:tabs>
                <w:tab w:val="clear" w:pos="792"/>
              </w:tabs>
              <w:spacing w:before="120"/>
              <w:ind w:left="0" w:firstLine="0"/>
              <w:rPr>
                <w:rFonts w:cs="Arial"/>
              </w:rPr>
            </w:pPr>
            <w:r w:rsidRPr="0026342B">
              <w:rPr>
                <w:rFonts w:cs="Arial"/>
              </w:rPr>
              <w:t>Note:  You can copy and paste this SQL directly from the Unified Desktop by using the File Browser to open this file:</w:t>
            </w:r>
          </w:p>
          <w:p w14:paraId="6D5E4E8C" w14:textId="0F23CF0B" w:rsidR="007D3CFC" w:rsidRPr="0026342B" w:rsidRDefault="007D3CFC" w:rsidP="00250F03">
            <w:pPr>
              <w:pStyle w:val="StepList511"/>
              <w:keepLines w:val="0"/>
              <w:tabs>
                <w:tab w:val="clear" w:pos="792"/>
              </w:tabs>
              <w:spacing w:before="120"/>
              <w:ind w:left="0" w:firstLine="0"/>
              <w:rPr>
                <w:rFonts w:cs="Arial"/>
                <w:color w:val="0000FF"/>
              </w:rPr>
            </w:pPr>
            <w:r w:rsidRPr="0026342B">
              <w:rPr>
                <w:rFonts w:cs="Arial"/>
                <w:noProof/>
              </w:rPr>
              <w:drawing>
                <wp:inline distT="0" distB="0" distL="0" distR="0" wp14:anchorId="4DE7CFD9" wp14:editId="511DA6F3">
                  <wp:extent cx="495300" cy="477789"/>
                  <wp:effectExtent l="0" t="0" r="0" b="0"/>
                  <wp:docPr id="42" name="Picture 42" descr="A picture containing monitor, computer, sitt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onitor, computer, sitting, clock&#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886" cy="486072"/>
                          </a:xfrm>
                          <a:prstGeom prst="rect">
                            <a:avLst/>
                          </a:prstGeom>
                          <a:noFill/>
                          <a:ln>
                            <a:noFill/>
                          </a:ln>
                        </pic:spPr>
                      </pic:pic>
                    </a:graphicData>
                  </a:graphic>
                </wp:inline>
              </w:drawing>
            </w:r>
            <w:r w:rsidRPr="0026342B">
              <w:rPr>
                <w:rFonts w:cs="Arial"/>
              </w:rPr>
              <w:t xml:space="preserve"> </w:t>
            </w:r>
            <w:r w:rsidRPr="0026342B">
              <w:rPr>
                <w:rFonts w:cs="Arial"/>
              </w:rPr>
              <w:sym w:font="Wingdings 3" w:char="F061"/>
            </w:r>
            <w:r w:rsidRPr="0026342B">
              <w:rPr>
                <w:rFonts w:cs="Arial"/>
              </w:rPr>
              <w:t xml:space="preserve"> </w:t>
            </w:r>
            <w:r w:rsidRPr="0026342B">
              <w:rPr>
                <w:rFonts w:cs="Arial"/>
                <w:color w:val="0000FF"/>
              </w:rPr>
              <w:t xml:space="preserve">Home </w:t>
            </w:r>
            <w:r w:rsidRPr="0026342B">
              <w:rPr>
                <w:rFonts w:cs="Arial"/>
              </w:rPr>
              <w:sym w:font="Wingdings 3" w:char="F061"/>
            </w:r>
            <w:r w:rsidRPr="0026342B">
              <w:rPr>
                <w:rFonts w:cs="Arial"/>
                <w:color w:val="0000FF"/>
              </w:rPr>
              <w:t xml:space="preserve"> Downloads </w:t>
            </w:r>
            <w:r w:rsidRPr="0026342B">
              <w:rPr>
                <w:rFonts w:cs="Arial"/>
              </w:rPr>
              <w:sym w:font="Wingdings 3" w:char="F061"/>
            </w:r>
            <w:r w:rsidRPr="0026342B">
              <w:rPr>
                <w:rFonts w:cs="Arial"/>
              </w:rPr>
              <w:t xml:space="preserve"> </w:t>
            </w:r>
            <w:r w:rsidRPr="0026342B">
              <w:rPr>
                <w:rFonts w:cs="Arial"/>
                <w:color w:val="0000FF"/>
              </w:rPr>
              <w:t>DV_SelectTabname.txt</w:t>
            </w:r>
            <w:r w:rsidR="005C648B">
              <w:rPr>
                <w:rFonts w:cs="Arial"/>
                <w:color w:val="0000FF"/>
              </w:rPr>
              <w:t>.</w:t>
            </w:r>
          </w:p>
          <w:p w14:paraId="55F84825" w14:textId="77777777" w:rsidR="007D3CFC" w:rsidRPr="0026342B" w:rsidRDefault="007D3CFC" w:rsidP="00250F03">
            <w:pPr>
              <w:pStyle w:val="StepList511"/>
              <w:keepLines w:val="0"/>
              <w:tabs>
                <w:tab w:val="clear" w:pos="792"/>
              </w:tabs>
              <w:spacing w:before="120"/>
              <w:ind w:left="0" w:firstLine="0"/>
              <w:rPr>
                <w:rFonts w:cs="Arial"/>
                <w:color w:val="0000FF"/>
              </w:rPr>
            </w:pPr>
            <w:r w:rsidRPr="0026342B">
              <w:rPr>
                <w:rFonts w:cs="Arial"/>
              </w:rPr>
              <w:t xml:space="preserve">Alternately, you can download this file by opening a browser tab and using this link: </w:t>
            </w:r>
            <w:hyperlink r:id="rId77" w:history="1">
              <w:r w:rsidRPr="0026342B">
                <w:rPr>
                  <w:rStyle w:val="Hyperlink"/>
                  <w:rFonts w:cs="Arial"/>
                </w:rPr>
                <w:t>https://ibm.box.com/v/DV-SelectTabname</w:t>
              </w:r>
            </w:hyperlink>
            <w:r w:rsidRPr="0026342B">
              <w:rPr>
                <w:rFonts w:cs="Arial"/>
              </w:rPr>
              <w:t xml:space="preserve"> </w:t>
            </w:r>
          </w:p>
        </w:tc>
      </w:tr>
    </w:tbl>
    <w:p w14:paraId="4836D4DE" w14:textId="77777777" w:rsidR="0046287B" w:rsidRDefault="0046287B" w:rsidP="0046287B">
      <w:pPr>
        <w:pStyle w:val="StepList10"/>
        <w:keepLines w:val="0"/>
        <w:widowControl w:val="0"/>
        <w:tabs>
          <w:tab w:val="clear" w:pos="792"/>
        </w:tabs>
        <w:spacing w:before="120"/>
        <w:ind w:firstLine="0"/>
        <w:rPr>
          <w:rFonts w:cs="Arial"/>
        </w:rPr>
      </w:pPr>
    </w:p>
    <w:p w14:paraId="586EA49E" w14:textId="782A761F" w:rsidR="009A1614" w:rsidRPr="007D3CFC" w:rsidRDefault="00B77131" w:rsidP="007D3CFC">
      <w:pPr>
        <w:pStyle w:val="StepList10"/>
        <w:keepLines w:val="0"/>
        <w:widowControl w:val="0"/>
        <w:numPr>
          <w:ilvl w:val="0"/>
          <w:numId w:val="23"/>
        </w:numPr>
        <w:spacing w:before="120"/>
        <w:rPr>
          <w:rFonts w:cs="Arial"/>
        </w:rPr>
      </w:pPr>
      <w:r w:rsidRPr="007D3CFC">
        <w:rPr>
          <w:rFonts w:cs="Arial"/>
        </w:rPr>
        <w:t>Click</w:t>
      </w:r>
      <w:r w:rsidR="009A1614" w:rsidRPr="007D3CFC">
        <w:rPr>
          <w:rFonts w:cs="Arial"/>
        </w:rPr>
        <w:t xml:space="preserve"> </w:t>
      </w:r>
      <w:r w:rsidR="009A1614" w:rsidRPr="007D3CFC">
        <w:rPr>
          <w:rFonts w:cs="Arial"/>
          <w:color w:val="0432FF"/>
        </w:rPr>
        <w:t>Run all</w:t>
      </w:r>
      <w:r w:rsidR="005C648B">
        <w:rPr>
          <w:rFonts w:cs="Arial"/>
          <w:color w:val="0432FF"/>
        </w:rPr>
        <w:t>.</w:t>
      </w:r>
    </w:p>
    <w:p w14:paraId="27AE2A3A" w14:textId="0B530398" w:rsidR="00616476" w:rsidRDefault="009A1614" w:rsidP="009A1614">
      <w:pPr>
        <w:pStyle w:val="StepList10"/>
        <w:keepLines w:val="0"/>
        <w:widowControl w:val="0"/>
        <w:tabs>
          <w:tab w:val="clear" w:pos="792"/>
        </w:tabs>
        <w:spacing w:before="120"/>
        <w:ind w:firstLine="0"/>
        <w:rPr>
          <w:rFonts w:cs="Arial"/>
          <w:color w:val="0000FF"/>
        </w:rPr>
      </w:pPr>
      <w:r w:rsidRPr="0026342B">
        <w:rPr>
          <w:rFonts w:cs="Arial"/>
          <w:noProof/>
          <w:color w:val="0000FF"/>
        </w:rPr>
        <w:drawing>
          <wp:inline distT="0" distB="0" distL="0" distR="0" wp14:anchorId="05E63DC5" wp14:editId="6CDC603E">
            <wp:extent cx="5398851" cy="2233680"/>
            <wp:effectExtent l="0" t="0" r="0" b="1905"/>
            <wp:docPr id="496" name="Picture 4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A screenshot of a cell phone&#10;&#10;Description automatically generated"/>
                    <pic:cNvPicPr/>
                  </pic:nvPicPr>
                  <pic:blipFill>
                    <a:blip r:embed="rId78"/>
                    <a:stretch>
                      <a:fillRect/>
                    </a:stretch>
                  </pic:blipFill>
                  <pic:spPr>
                    <a:xfrm>
                      <a:off x="0" y="0"/>
                      <a:ext cx="5426398" cy="2245077"/>
                    </a:xfrm>
                    <a:prstGeom prst="rect">
                      <a:avLst/>
                    </a:prstGeom>
                  </pic:spPr>
                </pic:pic>
              </a:graphicData>
            </a:graphic>
          </wp:inline>
        </w:drawing>
      </w:r>
    </w:p>
    <w:p w14:paraId="2A97A198" w14:textId="77777777" w:rsidR="0046287B" w:rsidRDefault="0046287B">
      <w:pPr>
        <w:spacing w:before="0" w:after="0"/>
        <w:rPr>
          <w:rFonts w:cs="Arial"/>
          <w:szCs w:val="22"/>
        </w:rPr>
      </w:pPr>
      <w:r>
        <w:rPr>
          <w:rFonts w:cs="Arial"/>
        </w:rPr>
        <w:br w:type="page"/>
      </w:r>
    </w:p>
    <w:p w14:paraId="5F96AAF7" w14:textId="7A911320" w:rsidR="009A1614" w:rsidRDefault="00BE7D27" w:rsidP="009A1614">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rPr>
      </w:pPr>
      <w:r w:rsidRPr="0026342B">
        <w:rPr>
          <w:rFonts w:cs="Arial"/>
        </w:rPr>
        <w:lastRenderedPageBreak/>
        <w:t>If</w:t>
      </w:r>
      <w:r w:rsidR="009A1614" w:rsidRPr="0026342B">
        <w:rPr>
          <w:rFonts w:cs="Arial"/>
        </w:rPr>
        <w:t xml:space="preserve"> the cardinality for the virtual tables created before shows -1, </w:t>
      </w:r>
      <w:r w:rsidRPr="0026342B">
        <w:rPr>
          <w:rFonts w:cs="Arial"/>
        </w:rPr>
        <w:t>this indicates</w:t>
      </w:r>
      <w:r w:rsidR="009A1614" w:rsidRPr="0026342B">
        <w:rPr>
          <w:rFonts w:cs="Arial"/>
        </w:rPr>
        <w:t xml:space="preserve"> that table statistics have not been collected. These statistics will be collected now.</w:t>
      </w:r>
    </w:p>
    <w:p w14:paraId="05B92D51" w14:textId="77777777" w:rsidR="0026342B" w:rsidRPr="0026342B" w:rsidRDefault="0026342B" w:rsidP="009A1614">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rPr>
      </w:pPr>
    </w:p>
    <w:p w14:paraId="3229B2E7" w14:textId="250AB0BC" w:rsidR="0026342B" w:rsidRDefault="009A1614" w:rsidP="009A1614">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rPr>
      </w:pPr>
      <w:r w:rsidRPr="0026342B">
        <w:rPr>
          <w:rFonts w:cs="Arial"/>
          <w:noProof/>
        </w:rPr>
        <w:drawing>
          <wp:inline distT="0" distB="0" distL="0" distR="0" wp14:anchorId="5D6514C5" wp14:editId="09DAB94A">
            <wp:extent cx="4893013" cy="1776972"/>
            <wp:effectExtent l="0" t="0" r="0" b="1270"/>
            <wp:docPr id="498" name="Picture 4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A screenshot of a cell phone&#10;&#10;Description automatically generated"/>
                    <pic:cNvPicPr/>
                  </pic:nvPicPr>
                  <pic:blipFill>
                    <a:blip r:embed="rId79"/>
                    <a:stretch>
                      <a:fillRect/>
                    </a:stretch>
                  </pic:blipFill>
                  <pic:spPr>
                    <a:xfrm>
                      <a:off x="0" y="0"/>
                      <a:ext cx="4915314" cy="1785071"/>
                    </a:xfrm>
                    <a:prstGeom prst="rect">
                      <a:avLst/>
                    </a:prstGeom>
                  </pic:spPr>
                </pic:pic>
              </a:graphicData>
            </a:graphic>
          </wp:inline>
        </w:drawing>
      </w:r>
    </w:p>
    <w:p w14:paraId="262AE4C1" w14:textId="48C9B49A" w:rsidR="0026342B" w:rsidRDefault="0026342B">
      <w:pPr>
        <w:spacing w:before="0" w:after="0"/>
        <w:rPr>
          <w:rFonts w:cs="Arial"/>
          <w:szCs w:val="22"/>
        </w:rPr>
      </w:pPr>
    </w:p>
    <w:tbl>
      <w:tblPr>
        <w:tblW w:w="1028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7D3CFC" w:rsidRPr="0026342B" w14:paraId="60E3C20F" w14:textId="77777777" w:rsidTr="00250F03">
        <w:trPr>
          <w:jc w:val="center"/>
        </w:trPr>
        <w:tc>
          <w:tcPr>
            <w:tcW w:w="749" w:type="dxa"/>
            <w:shd w:val="clear" w:color="auto" w:fill="F3F3F3"/>
            <w:vAlign w:val="center"/>
          </w:tcPr>
          <w:p w14:paraId="639E50DF" w14:textId="77777777" w:rsidR="007D3CFC" w:rsidRPr="0026342B" w:rsidRDefault="007D3CFC" w:rsidP="00250F03">
            <w:pPr>
              <w:spacing w:before="0" w:after="0"/>
              <w:jc w:val="center"/>
              <w:rPr>
                <w:rFonts w:eastAsia="SimSun" w:cs="Arial"/>
                <w:b/>
              </w:rPr>
            </w:pPr>
            <w:r w:rsidRPr="0026342B">
              <w:rPr>
                <w:rFonts w:eastAsia="SimSun" w:cs="Arial"/>
                <w:b/>
                <w:noProof/>
              </w:rPr>
              <w:drawing>
                <wp:inline distT="0" distB="0" distL="0" distR="0" wp14:anchorId="1C98B010" wp14:editId="28A71DE5">
                  <wp:extent cx="329565" cy="329565"/>
                  <wp:effectExtent l="0" t="0" r="0" b="0"/>
                  <wp:docPr id="15" name="Picture 1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son-Female-Light-ic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565" cy="329565"/>
                          </a:xfrm>
                          <a:prstGeom prst="rect">
                            <a:avLst/>
                          </a:prstGeom>
                        </pic:spPr>
                      </pic:pic>
                    </a:graphicData>
                  </a:graphic>
                </wp:inline>
              </w:drawing>
            </w:r>
          </w:p>
          <w:p w14:paraId="4B915CDE" w14:textId="77777777" w:rsidR="007D3CFC" w:rsidRPr="0026342B" w:rsidRDefault="007D3CFC" w:rsidP="00250F03">
            <w:pPr>
              <w:spacing w:before="0" w:after="0"/>
              <w:jc w:val="center"/>
              <w:rPr>
                <w:rFonts w:eastAsia="SimSun" w:cs="Arial"/>
                <w:color w:val="000000" w:themeColor="text1"/>
                <w:sz w:val="12"/>
                <w:szCs w:val="12"/>
              </w:rPr>
            </w:pPr>
          </w:p>
          <w:p w14:paraId="22A49308" w14:textId="77777777" w:rsidR="007D3CFC" w:rsidRPr="0026342B" w:rsidRDefault="007D3CFC" w:rsidP="00250F03">
            <w:pPr>
              <w:spacing w:before="0" w:after="0"/>
              <w:jc w:val="center"/>
              <w:rPr>
                <w:rFonts w:eastAsia="SimSun" w:cs="Arial"/>
                <w:color w:val="000000" w:themeColor="text1"/>
                <w:sz w:val="12"/>
                <w:szCs w:val="12"/>
              </w:rPr>
            </w:pPr>
            <w:r w:rsidRPr="0026342B">
              <w:rPr>
                <w:rFonts w:eastAsia="SimSun" w:cs="Arial"/>
                <w:color w:val="000000" w:themeColor="text1"/>
                <w:sz w:val="12"/>
                <w:szCs w:val="12"/>
              </w:rPr>
              <w:t>Data</w:t>
            </w:r>
          </w:p>
          <w:p w14:paraId="1EA96057" w14:textId="77777777" w:rsidR="007D3CFC" w:rsidRPr="0026342B" w:rsidRDefault="007D3CFC" w:rsidP="00250F03">
            <w:pPr>
              <w:spacing w:before="0" w:after="0"/>
              <w:jc w:val="center"/>
              <w:rPr>
                <w:rFonts w:eastAsia="SimSun" w:cs="Arial"/>
                <w:sz w:val="12"/>
                <w:szCs w:val="12"/>
              </w:rPr>
            </w:pPr>
            <w:r w:rsidRPr="0026342B">
              <w:rPr>
                <w:rFonts w:eastAsia="SimSun" w:cs="Arial"/>
                <w:color w:val="000000" w:themeColor="text1"/>
                <w:sz w:val="12"/>
                <w:szCs w:val="12"/>
              </w:rPr>
              <w:t>Engineer</w:t>
            </w:r>
          </w:p>
        </w:tc>
        <w:tc>
          <w:tcPr>
            <w:tcW w:w="9532" w:type="dxa"/>
            <w:shd w:val="clear" w:color="auto" w:fill="F3F3F3"/>
            <w:vAlign w:val="center"/>
          </w:tcPr>
          <w:p w14:paraId="562191D0" w14:textId="6BCA8042" w:rsidR="007D3CFC" w:rsidRPr="007D3CFC" w:rsidRDefault="007D3CFC" w:rsidP="007D3CFC">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rPr>
            </w:pPr>
            <w:r w:rsidRPr="0026342B">
              <w:rPr>
                <w:rFonts w:cs="Arial"/>
              </w:rPr>
              <w:t xml:space="preserve">Note: </w:t>
            </w:r>
            <w:r w:rsidR="005C648B">
              <w:rPr>
                <w:rFonts w:cs="Arial"/>
              </w:rPr>
              <w:t>T</w:t>
            </w:r>
            <w:r w:rsidRPr="0026342B">
              <w:rPr>
                <w:rFonts w:cs="Arial"/>
              </w:rPr>
              <w:t xml:space="preserve">he </w:t>
            </w:r>
            <w:r w:rsidRPr="0026342B">
              <w:rPr>
                <w:rFonts w:cs="Arial"/>
                <w:color w:val="0000FF"/>
              </w:rPr>
              <w:t>SYSPROC.NNSTATS</w:t>
            </w:r>
            <w:r w:rsidRPr="0026342B">
              <w:rPr>
                <w:rFonts w:cs="Arial"/>
                <w:color w:val="0432FF"/>
              </w:rPr>
              <w:t xml:space="preserve"> </w:t>
            </w:r>
            <w:r w:rsidRPr="0026342B">
              <w:rPr>
                <w:rFonts w:cs="Arial"/>
              </w:rPr>
              <w:t>is a procedure to collect statistics for remote tables:</w:t>
            </w:r>
            <w:r>
              <w:t xml:space="preserve"> </w:t>
            </w:r>
            <w:hyperlink r:id="rId80" w:history="1">
              <w:r w:rsidRPr="004F7A14">
                <w:rPr>
                  <w:rStyle w:val="Hyperlink"/>
                  <w:rFonts w:cs="Arial"/>
                </w:rPr>
                <w:t>http://ibm.biz/SYSPROC-NNSTATS</w:t>
              </w:r>
            </w:hyperlink>
            <w:r w:rsidR="005C648B">
              <w:rPr>
                <w:rStyle w:val="Hyperlink"/>
                <w:rFonts w:cs="Arial"/>
              </w:rPr>
              <w:t>.</w:t>
            </w:r>
            <w:r>
              <w:rPr>
                <w:rFonts w:cs="Arial"/>
              </w:rPr>
              <w:t xml:space="preserve"> </w:t>
            </w:r>
          </w:p>
        </w:tc>
      </w:tr>
    </w:tbl>
    <w:p w14:paraId="4B72E65E" w14:textId="77777777" w:rsidR="007D3CFC" w:rsidRDefault="007D3CFC" w:rsidP="007D3CFC">
      <w:pPr>
        <w:pStyle w:val="StepList10"/>
        <w:keepLines w:val="0"/>
        <w:widowControl w:val="0"/>
        <w:tabs>
          <w:tab w:val="clear" w:pos="792"/>
        </w:tabs>
        <w:spacing w:before="120"/>
        <w:ind w:firstLine="0"/>
        <w:rPr>
          <w:rFonts w:cs="Arial"/>
        </w:rPr>
      </w:pPr>
    </w:p>
    <w:p w14:paraId="230F8B8A" w14:textId="3BC78B0E" w:rsidR="00616476" w:rsidRPr="0026342B" w:rsidRDefault="00616476" w:rsidP="00616476">
      <w:pPr>
        <w:pStyle w:val="StepList10"/>
        <w:keepLines w:val="0"/>
        <w:widowControl w:val="0"/>
        <w:numPr>
          <w:ilvl w:val="0"/>
          <w:numId w:val="23"/>
        </w:numPr>
        <w:spacing w:before="120"/>
        <w:rPr>
          <w:rFonts w:cs="Arial"/>
        </w:rPr>
      </w:pPr>
      <w:r w:rsidRPr="0026342B">
        <w:rPr>
          <w:rFonts w:cs="Arial"/>
        </w:rPr>
        <w:t>If your statistics are not current, the</w:t>
      </w:r>
      <w:r w:rsidR="005C648B">
        <w:rPr>
          <w:rFonts w:cs="Arial"/>
        </w:rPr>
        <w:t>n</w:t>
      </w:r>
      <w:r w:rsidRPr="0026342B">
        <w:rPr>
          <w:rFonts w:cs="Arial"/>
        </w:rPr>
        <w:t xml:space="preserve"> do this step. If they are current, you can skip this step.</w:t>
      </w:r>
    </w:p>
    <w:p w14:paraId="2668E1A9" w14:textId="77777777" w:rsidR="00616476" w:rsidRPr="0026342B" w:rsidRDefault="00616476" w:rsidP="00616476">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color w:val="000000" w:themeColor="text1"/>
        </w:rPr>
      </w:pPr>
      <w:r w:rsidRPr="0026342B">
        <w:rPr>
          <w:rFonts w:cs="Arial"/>
          <w:b/>
          <w:bCs/>
          <w:color w:val="000000" w:themeColor="text1"/>
        </w:rPr>
        <w:t>CALL SYSPROC.NNSTAT(NULL, 'USER1001',</w:t>
      </w:r>
    </w:p>
    <w:p w14:paraId="20A5D089" w14:textId="77777777" w:rsidR="00616476" w:rsidRPr="0026342B" w:rsidRDefault="00616476" w:rsidP="00616476">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color w:val="000000" w:themeColor="text1"/>
        </w:rPr>
      </w:pPr>
      <w:r w:rsidRPr="0026342B">
        <w:rPr>
          <w:rFonts w:cs="Arial"/>
          <w:b/>
          <w:bCs/>
          <w:color w:val="000000" w:themeColor="text1"/>
        </w:rPr>
        <w:t>'CUSTOMER_TRANSACTIONS','', '',2,'/</w:t>
      </w:r>
      <w:proofErr w:type="spellStart"/>
      <w:r w:rsidRPr="0026342B">
        <w:rPr>
          <w:rFonts w:cs="Arial"/>
          <w:b/>
          <w:bCs/>
          <w:color w:val="000000" w:themeColor="text1"/>
        </w:rPr>
        <w:t>tmp</w:t>
      </w:r>
      <w:proofErr w:type="spellEnd"/>
      <w:r w:rsidRPr="0026342B">
        <w:rPr>
          <w:rFonts w:cs="Arial"/>
          <w:b/>
          <w:bCs/>
          <w:color w:val="000000" w:themeColor="text1"/>
        </w:rPr>
        <w:t>/collstats1.log</w:t>
      </w:r>
      <w:proofErr w:type="gramStart"/>
      <w:r w:rsidRPr="0026342B">
        <w:rPr>
          <w:rFonts w:cs="Arial"/>
          <w:b/>
          <w:bCs/>
          <w:color w:val="000000" w:themeColor="text1"/>
        </w:rPr>
        <w:t>',?,</w:t>
      </w:r>
      <w:proofErr w:type="gramEnd"/>
      <w:r w:rsidRPr="0026342B">
        <w:rPr>
          <w:rFonts w:cs="Arial"/>
          <w:b/>
          <w:bCs/>
          <w:color w:val="000000" w:themeColor="text1"/>
        </w:rPr>
        <w:t>1);</w:t>
      </w:r>
    </w:p>
    <w:p w14:paraId="143DDDD5" w14:textId="77777777" w:rsidR="00616476" w:rsidRPr="0026342B" w:rsidRDefault="00616476" w:rsidP="00616476">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color w:val="000000" w:themeColor="text1"/>
        </w:rPr>
      </w:pPr>
    </w:p>
    <w:p w14:paraId="2473E17D" w14:textId="77777777" w:rsidR="00616476" w:rsidRPr="0026342B" w:rsidRDefault="00616476" w:rsidP="00616476">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color w:val="000000" w:themeColor="text1"/>
        </w:rPr>
      </w:pPr>
      <w:r w:rsidRPr="0026342B">
        <w:rPr>
          <w:rFonts w:cs="Arial"/>
          <w:b/>
          <w:bCs/>
          <w:color w:val="000000" w:themeColor="text1"/>
        </w:rPr>
        <w:t>CALL SYSPROC.NNSTAT(NULL, 'USER1001',</w:t>
      </w:r>
    </w:p>
    <w:p w14:paraId="0C9E393A" w14:textId="77777777" w:rsidR="00616476" w:rsidRPr="0026342B" w:rsidRDefault="00616476" w:rsidP="00616476">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color w:val="000000" w:themeColor="text1"/>
        </w:rPr>
      </w:pPr>
      <w:r w:rsidRPr="0026342B">
        <w:rPr>
          <w:rFonts w:cs="Arial"/>
          <w:b/>
          <w:bCs/>
          <w:color w:val="000000" w:themeColor="text1"/>
        </w:rPr>
        <w:t>'STOCK_SYMBOLS','', '',2,'/</w:t>
      </w:r>
      <w:proofErr w:type="spellStart"/>
      <w:r w:rsidRPr="0026342B">
        <w:rPr>
          <w:rFonts w:cs="Arial"/>
          <w:b/>
          <w:bCs/>
          <w:color w:val="000000" w:themeColor="text1"/>
        </w:rPr>
        <w:t>tmp</w:t>
      </w:r>
      <w:proofErr w:type="spellEnd"/>
      <w:r w:rsidRPr="0026342B">
        <w:rPr>
          <w:rFonts w:cs="Arial"/>
          <w:b/>
          <w:bCs/>
          <w:color w:val="000000" w:themeColor="text1"/>
        </w:rPr>
        <w:t>/collstats1.log</w:t>
      </w:r>
      <w:proofErr w:type="gramStart"/>
      <w:r w:rsidRPr="0026342B">
        <w:rPr>
          <w:rFonts w:cs="Arial"/>
          <w:b/>
          <w:bCs/>
          <w:color w:val="000000" w:themeColor="text1"/>
        </w:rPr>
        <w:t>',?,</w:t>
      </w:r>
      <w:proofErr w:type="gramEnd"/>
      <w:r w:rsidRPr="0026342B">
        <w:rPr>
          <w:rFonts w:cs="Arial"/>
          <w:b/>
          <w:bCs/>
          <w:color w:val="000000" w:themeColor="text1"/>
        </w:rPr>
        <w:t>1);</w:t>
      </w:r>
      <w:r w:rsidRPr="0026342B">
        <w:rPr>
          <w:rFonts w:cs="Arial"/>
          <w:b/>
          <w:bCs/>
          <w:color w:val="000000" w:themeColor="text1"/>
        </w:rPr>
        <w:br/>
      </w:r>
    </w:p>
    <w:tbl>
      <w:tblPr>
        <w:tblW w:w="1028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616476" w:rsidRPr="0026342B" w14:paraId="020EC535" w14:textId="77777777" w:rsidTr="00250F03">
        <w:trPr>
          <w:jc w:val="center"/>
        </w:trPr>
        <w:tc>
          <w:tcPr>
            <w:tcW w:w="749" w:type="dxa"/>
            <w:shd w:val="clear" w:color="auto" w:fill="F3F3F3"/>
            <w:vAlign w:val="center"/>
          </w:tcPr>
          <w:p w14:paraId="2D061E1E" w14:textId="77777777" w:rsidR="00616476" w:rsidRPr="0026342B" w:rsidRDefault="00616476" w:rsidP="00250F03">
            <w:pPr>
              <w:spacing w:before="0" w:after="0"/>
              <w:jc w:val="center"/>
              <w:rPr>
                <w:rFonts w:eastAsia="SimSun" w:cs="Arial"/>
                <w:b/>
              </w:rPr>
            </w:pPr>
            <w:r w:rsidRPr="0026342B">
              <w:rPr>
                <w:rFonts w:eastAsia="SimSun" w:cs="Arial"/>
                <w:b/>
                <w:noProof/>
              </w:rPr>
              <w:drawing>
                <wp:inline distT="0" distB="0" distL="0" distR="0" wp14:anchorId="0BB02F70" wp14:editId="0118A37A">
                  <wp:extent cx="329565" cy="329565"/>
                  <wp:effectExtent l="0" t="0" r="0" b="0"/>
                  <wp:docPr id="45" name="Picture 4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son-Female-Light-ic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9565" cy="329565"/>
                          </a:xfrm>
                          <a:prstGeom prst="rect">
                            <a:avLst/>
                          </a:prstGeom>
                        </pic:spPr>
                      </pic:pic>
                    </a:graphicData>
                  </a:graphic>
                </wp:inline>
              </w:drawing>
            </w:r>
          </w:p>
          <w:p w14:paraId="5EBE39A4" w14:textId="77777777" w:rsidR="00616476" w:rsidRPr="0026342B" w:rsidRDefault="00616476" w:rsidP="00250F03">
            <w:pPr>
              <w:spacing w:before="0" w:after="0"/>
              <w:jc w:val="center"/>
              <w:rPr>
                <w:rFonts w:eastAsia="SimSun" w:cs="Arial"/>
                <w:color w:val="000000" w:themeColor="text1"/>
                <w:sz w:val="12"/>
                <w:szCs w:val="12"/>
              </w:rPr>
            </w:pPr>
          </w:p>
          <w:p w14:paraId="42B63320" w14:textId="77777777" w:rsidR="00616476" w:rsidRPr="0026342B" w:rsidRDefault="00616476" w:rsidP="00250F03">
            <w:pPr>
              <w:spacing w:before="0" w:after="0"/>
              <w:jc w:val="center"/>
              <w:rPr>
                <w:rFonts w:eastAsia="SimSun" w:cs="Arial"/>
                <w:color w:val="000000" w:themeColor="text1"/>
                <w:sz w:val="12"/>
                <w:szCs w:val="12"/>
              </w:rPr>
            </w:pPr>
            <w:r w:rsidRPr="0026342B">
              <w:rPr>
                <w:rFonts w:eastAsia="SimSun" w:cs="Arial"/>
                <w:color w:val="000000" w:themeColor="text1"/>
                <w:sz w:val="12"/>
                <w:szCs w:val="12"/>
              </w:rPr>
              <w:t>Data</w:t>
            </w:r>
          </w:p>
          <w:p w14:paraId="62D437B4" w14:textId="77777777" w:rsidR="00616476" w:rsidRPr="0026342B" w:rsidRDefault="00616476" w:rsidP="00250F03">
            <w:pPr>
              <w:spacing w:before="0" w:after="0"/>
              <w:jc w:val="center"/>
              <w:rPr>
                <w:rFonts w:eastAsia="SimSun" w:cs="Arial"/>
                <w:sz w:val="12"/>
                <w:szCs w:val="12"/>
              </w:rPr>
            </w:pPr>
            <w:r w:rsidRPr="0026342B">
              <w:rPr>
                <w:rFonts w:eastAsia="SimSun" w:cs="Arial"/>
                <w:color w:val="000000" w:themeColor="text1"/>
                <w:sz w:val="12"/>
                <w:szCs w:val="12"/>
              </w:rPr>
              <w:t>Engineer</w:t>
            </w:r>
          </w:p>
        </w:tc>
        <w:tc>
          <w:tcPr>
            <w:tcW w:w="9532" w:type="dxa"/>
            <w:shd w:val="clear" w:color="auto" w:fill="F3F3F3"/>
            <w:vAlign w:val="center"/>
          </w:tcPr>
          <w:p w14:paraId="0269CF82" w14:textId="77777777" w:rsidR="00616476" w:rsidRPr="0026342B" w:rsidRDefault="00616476" w:rsidP="00250F03">
            <w:pPr>
              <w:pStyle w:val="StepList511"/>
              <w:keepLines w:val="0"/>
              <w:tabs>
                <w:tab w:val="clear" w:pos="792"/>
              </w:tabs>
              <w:spacing w:before="120"/>
              <w:ind w:left="0" w:firstLine="0"/>
              <w:rPr>
                <w:rFonts w:cs="Arial"/>
              </w:rPr>
            </w:pPr>
            <w:r w:rsidRPr="0026342B">
              <w:rPr>
                <w:rFonts w:cs="Arial"/>
              </w:rPr>
              <w:t>Note:  You can copy and paste this SQL directly from the Unified Desktop by using the File Browser to open this file:</w:t>
            </w:r>
          </w:p>
          <w:p w14:paraId="304A5CE8" w14:textId="712E796A" w:rsidR="00616476" w:rsidRPr="0026342B" w:rsidRDefault="00616476" w:rsidP="00250F03">
            <w:pPr>
              <w:pStyle w:val="StepList511"/>
              <w:keepLines w:val="0"/>
              <w:tabs>
                <w:tab w:val="clear" w:pos="792"/>
              </w:tabs>
              <w:spacing w:before="120"/>
              <w:ind w:left="0" w:firstLine="0"/>
              <w:rPr>
                <w:rFonts w:cs="Arial"/>
                <w:color w:val="0000FF"/>
              </w:rPr>
            </w:pPr>
            <w:r w:rsidRPr="0026342B">
              <w:rPr>
                <w:rFonts w:cs="Arial"/>
                <w:noProof/>
              </w:rPr>
              <w:drawing>
                <wp:inline distT="0" distB="0" distL="0" distR="0" wp14:anchorId="294423E1" wp14:editId="36212B89">
                  <wp:extent cx="495300" cy="477789"/>
                  <wp:effectExtent l="0" t="0" r="0" b="0"/>
                  <wp:docPr id="49" name="Picture 49" descr="A picture containing monitor, computer, sitt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onitor, computer, sitting, clock&#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886" cy="486072"/>
                          </a:xfrm>
                          <a:prstGeom prst="rect">
                            <a:avLst/>
                          </a:prstGeom>
                          <a:noFill/>
                          <a:ln>
                            <a:noFill/>
                          </a:ln>
                        </pic:spPr>
                      </pic:pic>
                    </a:graphicData>
                  </a:graphic>
                </wp:inline>
              </w:drawing>
            </w:r>
            <w:r w:rsidRPr="0026342B">
              <w:rPr>
                <w:rFonts w:cs="Arial"/>
              </w:rPr>
              <w:t xml:space="preserve"> </w:t>
            </w:r>
            <w:r w:rsidRPr="0026342B">
              <w:rPr>
                <w:rFonts w:cs="Arial"/>
              </w:rPr>
              <w:sym w:font="Wingdings 3" w:char="F061"/>
            </w:r>
            <w:r w:rsidRPr="0026342B">
              <w:rPr>
                <w:rFonts w:cs="Arial"/>
              </w:rPr>
              <w:t xml:space="preserve"> </w:t>
            </w:r>
            <w:r w:rsidRPr="0026342B">
              <w:rPr>
                <w:rFonts w:cs="Arial"/>
                <w:color w:val="0000FF"/>
              </w:rPr>
              <w:t xml:space="preserve">Home </w:t>
            </w:r>
            <w:r w:rsidRPr="0026342B">
              <w:rPr>
                <w:rFonts w:cs="Arial"/>
              </w:rPr>
              <w:sym w:font="Wingdings 3" w:char="F061"/>
            </w:r>
            <w:r w:rsidRPr="0026342B">
              <w:rPr>
                <w:rFonts w:cs="Arial"/>
                <w:color w:val="0000FF"/>
              </w:rPr>
              <w:t xml:space="preserve"> Downloads </w:t>
            </w:r>
            <w:r w:rsidRPr="0026342B">
              <w:rPr>
                <w:rFonts w:cs="Arial"/>
              </w:rPr>
              <w:sym w:font="Wingdings 3" w:char="F061"/>
            </w:r>
            <w:r w:rsidRPr="0026342B">
              <w:rPr>
                <w:rFonts w:cs="Arial"/>
              </w:rPr>
              <w:t xml:space="preserve"> </w:t>
            </w:r>
            <w:r w:rsidRPr="0026342B">
              <w:rPr>
                <w:rFonts w:cs="Arial"/>
                <w:color w:val="0000FF"/>
              </w:rPr>
              <w:t>DV_CallSysProc.txt</w:t>
            </w:r>
            <w:r w:rsidR="005C648B">
              <w:rPr>
                <w:rFonts w:cs="Arial"/>
                <w:color w:val="0000FF"/>
              </w:rPr>
              <w:t>.</w:t>
            </w:r>
            <w:r w:rsidRPr="0026342B">
              <w:rPr>
                <w:rFonts w:cs="Arial"/>
                <w:color w:val="0000FF"/>
              </w:rPr>
              <w:t xml:space="preserve"> </w:t>
            </w:r>
          </w:p>
          <w:p w14:paraId="2FDB1058" w14:textId="1EF4D5D7" w:rsidR="00616476" w:rsidRPr="0026342B" w:rsidRDefault="00616476" w:rsidP="00250F03">
            <w:pPr>
              <w:pStyle w:val="StepList511"/>
              <w:keepLines w:val="0"/>
              <w:tabs>
                <w:tab w:val="clear" w:pos="792"/>
              </w:tabs>
              <w:spacing w:before="120"/>
              <w:ind w:left="0" w:firstLine="0"/>
              <w:rPr>
                <w:rFonts w:cs="Arial"/>
                <w:color w:val="0000FF"/>
              </w:rPr>
            </w:pPr>
            <w:r w:rsidRPr="0026342B">
              <w:rPr>
                <w:rFonts w:cs="Arial"/>
              </w:rPr>
              <w:t xml:space="preserve">Alternately, you can download this file by opening a browser tab and using this link: </w:t>
            </w:r>
            <w:hyperlink r:id="rId81" w:history="1">
              <w:r w:rsidRPr="0026342B">
                <w:rPr>
                  <w:rStyle w:val="Hyperlink"/>
                  <w:rFonts w:cs="Arial"/>
                </w:rPr>
                <w:t>https://ibm.box.com/v/DV-CallSysProc</w:t>
              </w:r>
            </w:hyperlink>
            <w:r w:rsidRPr="0026342B">
              <w:rPr>
                <w:rFonts w:cs="Arial"/>
              </w:rPr>
              <w:t xml:space="preserve"> </w:t>
            </w:r>
            <w:r w:rsidR="005C648B">
              <w:rPr>
                <w:rFonts w:cs="Arial"/>
              </w:rPr>
              <w:t>.</w:t>
            </w:r>
          </w:p>
        </w:tc>
      </w:tr>
    </w:tbl>
    <w:p w14:paraId="7A47D99C" w14:textId="4CFB8DFE" w:rsidR="00616476" w:rsidRDefault="00616476" w:rsidP="00616476">
      <w:pPr>
        <w:pStyle w:val="StepList10"/>
        <w:keepLines w:val="0"/>
        <w:widowControl w:val="0"/>
        <w:tabs>
          <w:tab w:val="clear" w:pos="792"/>
        </w:tabs>
        <w:spacing w:before="120"/>
        <w:ind w:firstLine="0"/>
        <w:rPr>
          <w:rFonts w:cs="Arial"/>
        </w:rPr>
      </w:pPr>
    </w:p>
    <w:p w14:paraId="69832AC1" w14:textId="77777777" w:rsidR="00616476" w:rsidRDefault="00616476">
      <w:pPr>
        <w:spacing w:before="0" w:after="0"/>
        <w:rPr>
          <w:rFonts w:cs="Arial"/>
          <w:szCs w:val="22"/>
        </w:rPr>
      </w:pPr>
      <w:r>
        <w:rPr>
          <w:rFonts w:cs="Arial"/>
        </w:rPr>
        <w:br w:type="page"/>
      </w:r>
    </w:p>
    <w:p w14:paraId="37E0A49C" w14:textId="31BC562C" w:rsidR="00E04FF4" w:rsidRPr="00616476" w:rsidRDefault="00E04FF4" w:rsidP="00616476">
      <w:pPr>
        <w:pStyle w:val="StepList10"/>
        <w:keepLines w:val="0"/>
        <w:widowControl w:val="0"/>
        <w:numPr>
          <w:ilvl w:val="0"/>
          <w:numId w:val="23"/>
        </w:numPr>
        <w:spacing w:before="120"/>
        <w:rPr>
          <w:rFonts w:cs="Arial"/>
        </w:rPr>
      </w:pPr>
      <w:r w:rsidRPr="00616476">
        <w:rPr>
          <w:rFonts w:cs="Arial"/>
        </w:rPr>
        <w:lastRenderedPageBreak/>
        <w:t xml:space="preserve">Click </w:t>
      </w:r>
      <w:r w:rsidRPr="00616476">
        <w:rPr>
          <w:rFonts w:cs="Arial"/>
          <w:color w:val="0432FF"/>
        </w:rPr>
        <w:t>Run all</w:t>
      </w:r>
      <w:r w:rsidR="005C648B">
        <w:rPr>
          <w:rFonts w:cs="Arial"/>
          <w:color w:val="0432FF"/>
        </w:rPr>
        <w:t>.</w:t>
      </w:r>
    </w:p>
    <w:p w14:paraId="4017D5EE" w14:textId="71B6790F" w:rsidR="00E04FF4" w:rsidRDefault="00E04FF4" w:rsidP="00E04FF4">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rPr>
      </w:pPr>
      <w:r w:rsidRPr="0026342B">
        <w:rPr>
          <w:rFonts w:cs="Arial"/>
          <w:noProof/>
        </w:rPr>
        <w:drawing>
          <wp:inline distT="0" distB="0" distL="0" distR="0" wp14:anchorId="4EA43805" wp14:editId="70E9A5D7">
            <wp:extent cx="5168878" cy="1765426"/>
            <wp:effectExtent l="0" t="0" r="635" b="0"/>
            <wp:docPr id="500" name="Picture 5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A screenshot of a cell phone&#10;&#10;Description automatically generated"/>
                    <pic:cNvPicPr/>
                  </pic:nvPicPr>
                  <pic:blipFill>
                    <a:blip r:embed="rId82"/>
                    <a:stretch>
                      <a:fillRect/>
                    </a:stretch>
                  </pic:blipFill>
                  <pic:spPr>
                    <a:xfrm>
                      <a:off x="0" y="0"/>
                      <a:ext cx="5228824" cy="1785901"/>
                    </a:xfrm>
                    <a:prstGeom prst="rect">
                      <a:avLst/>
                    </a:prstGeom>
                  </pic:spPr>
                </pic:pic>
              </a:graphicData>
            </a:graphic>
          </wp:inline>
        </w:drawing>
      </w:r>
    </w:p>
    <w:p w14:paraId="256F0516" w14:textId="77777777" w:rsidR="007D3CFC" w:rsidRPr="00E04FF4" w:rsidRDefault="007D3CFC" w:rsidP="007D3CFC">
      <w:pPr>
        <w:pStyle w:val="StepList10"/>
        <w:keepLines w:val="0"/>
        <w:widowControl w:val="0"/>
        <w:numPr>
          <w:ilvl w:val="0"/>
          <w:numId w:val="23"/>
        </w:numPr>
        <w:spacing w:before="120"/>
        <w:rPr>
          <w:rFonts w:cs="Arial"/>
        </w:rPr>
      </w:pPr>
      <w:r w:rsidRPr="00E04FF4">
        <w:rPr>
          <w:rFonts w:cs="Arial"/>
        </w:rPr>
        <w:t>To confirm if the table statistics have now been collected, replace the previous SQL with the following:</w:t>
      </w:r>
    </w:p>
    <w:p w14:paraId="2F22DB8F" w14:textId="77777777" w:rsidR="007D3CFC" w:rsidRPr="0026342B" w:rsidRDefault="007D3CFC" w:rsidP="007D3CFC">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rPr>
      </w:pPr>
      <w:r w:rsidRPr="0026342B">
        <w:rPr>
          <w:rFonts w:cs="Arial"/>
          <w:b/>
          <w:bCs/>
        </w:rPr>
        <w:t>SELECT  TABNAME, STATS_TIME, CARD , TYPE</w:t>
      </w:r>
    </w:p>
    <w:p w14:paraId="674DCA20" w14:textId="77777777" w:rsidR="007D3CFC" w:rsidRPr="0026342B" w:rsidRDefault="007D3CFC" w:rsidP="007D3CFC">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rPr>
      </w:pPr>
      <w:r w:rsidRPr="0026342B">
        <w:rPr>
          <w:rFonts w:cs="Arial"/>
          <w:b/>
          <w:bCs/>
        </w:rPr>
        <w:t xml:space="preserve">FROM  SYSCAT.TABLES </w:t>
      </w:r>
    </w:p>
    <w:p w14:paraId="2E500AEA" w14:textId="77777777" w:rsidR="007D3CFC" w:rsidRPr="0026342B" w:rsidRDefault="007D3CFC" w:rsidP="007D3CFC">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rPr>
      </w:pPr>
      <w:r w:rsidRPr="0026342B">
        <w:rPr>
          <w:rFonts w:cs="Arial"/>
          <w:b/>
          <w:bCs/>
        </w:rPr>
        <w:t xml:space="preserve">WHERE TABSCHEMA='USER1001' </w:t>
      </w:r>
    </w:p>
    <w:p w14:paraId="4FBF6BF4" w14:textId="77777777" w:rsidR="007D3CFC" w:rsidRPr="0026342B" w:rsidRDefault="007D3CFC" w:rsidP="007D3CFC">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rPr>
      </w:pPr>
      <w:r w:rsidRPr="0026342B">
        <w:rPr>
          <w:rFonts w:cs="Arial"/>
          <w:b/>
          <w:bCs/>
        </w:rPr>
        <w:t>AND</w:t>
      </w:r>
    </w:p>
    <w:p w14:paraId="7D9D4B46" w14:textId="77777777" w:rsidR="007D3CFC" w:rsidRPr="0026342B" w:rsidRDefault="007D3CFC" w:rsidP="007D3CFC">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rPr>
      </w:pPr>
      <w:r w:rsidRPr="0026342B">
        <w:rPr>
          <w:rFonts w:cs="Arial"/>
          <w:b/>
          <w:bCs/>
        </w:rPr>
        <w:t xml:space="preserve">TABNAME </w:t>
      </w:r>
    </w:p>
    <w:p w14:paraId="165DC241" w14:textId="77777777" w:rsidR="007D3CFC" w:rsidRDefault="007D3CFC" w:rsidP="007D3CFC">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b/>
          <w:bCs/>
        </w:rPr>
      </w:pPr>
      <w:r w:rsidRPr="0026342B">
        <w:rPr>
          <w:rFonts w:cs="Arial"/>
          <w:b/>
          <w:bCs/>
        </w:rPr>
        <w:t>IN ('STOCK_SYMBOLS','CUSTOMER_TRANSACTIONS');</w:t>
      </w:r>
    </w:p>
    <w:p w14:paraId="3106FDAE" w14:textId="2142B140" w:rsidR="007A3DDA" w:rsidRPr="007D3CFC" w:rsidRDefault="00DE02BF" w:rsidP="007D3CFC">
      <w:pPr>
        <w:pStyle w:val="StepList10"/>
        <w:keepLines w:val="0"/>
        <w:widowControl w:val="0"/>
        <w:numPr>
          <w:ilvl w:val="0"/>
          <w:numId w:val="23"/>
        </w:numPr>
        <w:spacing w:before="120"/>
        <w:rPr>
          <w:rFonts w:cs="Arial"/>
        </w:rPr>
      </w:pPr>
      <w:r w:rsidRPr="007D3CFC">
        <w:rPr>
          <w:rFonts w:cs="Arial"/>
        </w:rPr>
        <w:t>Click</w:t>
      </w:r>
      <w:r w:rsidR="007A3DDA" w:rsidRPr="007D3CFC">
        <w:rPr>
          <w:rFonts w:cs="Arial"/>
        </w:rPr>
        <w:t xml:space="preserve"> </w:t>
      </w:r>
      <w:r w:rsidR="007A3DDA" w:rsidRPr="007D3CFC">
        <w:rPr>
          <w:rFonts w:cs="Arial"/>
          <w:color w:val="0000FF"/>
        </w:rPr>
        <w:t>Run all</w:t>
      </w:r>
      <w:r w:rsidR="005C648B">
        <w:rPr>
          <w:rFonts w:cs="Arial"/>
          <w:color w:val="0000FF"/>
        </w:rPr>
        <w:t>.</w:t>
      </w:r>
    </w:p>
    <w:p w14:paraId="36510321" w14:textId="1CF3210B" w:rsidR="007A3DDA" w:rsidRPr="0026342B" w:rsidRDefault="00652E02" w:rsidP="00255DDA">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rPr>
      </w:pPr>
      <w:r w:rsidRPr="0026342B">
        <w:rPr>
          <w:rFonts w:cs="Arial"/>
          <w:noProof/>
        </w:rPr>
        <w:drawing>
          <wp:inline distT="0" distB="0" distL="0" distR="0" wp14:anchorId="364751C1" wp14:editId="7EA4520B">
            <wp:extent cx="5531667" cy="1395902"/>
            <wp:effectExtent l="0" t="0" r="5715" b="1270"/>
            <wp:docPr id="56" name="Picture 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9988" cy="1405572"/>
                    </a:xfrm>
                    <a:prstGeom prst="rect">
                      <a:avLst/>
                    </a:prstGeom>
                  </pic:spPr>
                </pic:pic>
              </a:graphicData>
            </a:graphic>
          </wp:inline>
        </w:drawing>
      </w:r>
    </w:p>
    <w:p w14:paraId="26675969" w14:textId="2BC9F343" w:rsidR="007A3DDA" w:rsidRPr="0026342B" w:rsidRDefault="007A3DDA" w:rsidP="00255DDA">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rPr>
      </w:pPr>
    </w:p>
    <w:p w14:paraId="7D860F4D" w14:textId="16E45145" w:rsidR="007A3DDA" w:rsidRPr="0026342B" w:rsidRDefault="007A3DDA" w:rsidP="00255DDA">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rPr>
      </w:pPr>
      <w:r w:rsidRPr="0026342B">
        <w:rPr>
          <w:rFonts w:cs="Arial"/>
        </w:rPr>
        <w:t>The actual rows counts for the virtual tables are shown as expected instead of -1.</w:t>
      </w:r>
    </w:p>
    <w:p w14:paraId="4D811E03" w14:textId="77777777" w:rsidR="007A3DDA" w:rsidRPr="0026342B" w:rsidRDefault="007A3DDA" w:rsidP="00255DDA">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rPr>
      </w:pPr>
    </w:p>
    <w:p w14:paraId="17BD1279" w14:textId="1696A0DF" w:rsidR="0076080C" w:rsidRPr="0026342B" w:rsidRDefault="003151FB" w:rsidP="00255DDA">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rPr>
      </w:pPr>
      <w:r w:rsidRPr="0026342B">
        <w:rPr>
          <w:rFonts w:cs="Arial"/>
        </w:rPr>
        <w:t>With the package cache flushed</w:t>
      </w:r>
      <w:r w:rsidR="007A3DDA" w:rsidRPr="0026342B">
        <w:rPr>
          <w:rFonts w:cs="Arial"/>
        </w:rPr>
        <w:t xml:space="preserve"> and the table level statistics collected</w:t>
      </w:r>
      <w:r w:rsidRPr="0026342B">
        <w:rPr>
          <w:rFonts w:cs="Arial"/>
        </w:rPr>
        <w:t>, all queries</w:t>
      </w:r>
      <w:r w:rsidR="00613697" w:rsidRPr="0026342B">
        <w:rPr>
          <w:rFonts w:cs="Arial"/>
        </w:rPr>
        <w:t xml:space="preserve"> henceforth</w:t>
      </w:r>
      <w:r w:rsidRPr="0026342B">
        <w:rPr>
          <w:rFonts w:cs="Arial"/>
        </w:rPr>
        <w:t xml:space="preserve"> referencing the </w:t>
      </w:r>
      <w:r w:rsidR="00CB2597" w:rsidRPr="0026342B">
        <w:rPr>
          <w:rFonts w:cs="Arial"/>
        </w:rPr>
        <w:t>virtualize</w:t>
      </w:r>
      <w:r w:rsidR="005C648B">
        <w:rPr>
          <w:rFonts w:cs="Arial"/>
        </w:rPr>
        <w:t>d</w:t>
      </w:r>
      <w:r w:rsidR="00CB2597" w:rsidRPr="0026342B">
        <w:rPr>
          <w:rFonts w:cs="Arial"/>
        </w:rPr>
        <w:t xml:space="preserve"> v</w:t>
      </w:r>
      <w:r w:rsidRPr="0026342B">
        <w:rPr>
          <w:rFonts w:cs="Arial"/>
        </w:rPr>
        <w:t xml:space="preserve">iew </w:t>
      </w:r>
      <w:r w:rsidR="00613697" w:rsidRPr="0026342B">
        <w:rPr>
          <w:rFonts w:cs="Arial"/>
        </w:rPr>
        <w:t>should start</w:t>
      </w:r>
      <w:r w:rsidRPr="0026342B">
        <w:rPr>
          <w:rFonts w:cs="Arial"/>
        </w:rPr>
        <w:t xml:space="preserve"> us</w:t>
      </w:r>
      <w:r w:rsidR="00613697" w:rsidRPr="0026342B">
        <w:rPr>
          <w:rFonts w:cs="Arial"/>
        </w:rPr>
        <w:t>ing</w:t>
      </w:r>
      <w:r w:rsidRPr="0026342B">
        <w:rPr>
          <w:rFonts w:cs="Arial"/>
        </w:rPr>
        <w:t xml:space="preserve"> the cached copy instead of accessing the underlying data sources</w:t>
      </w:r>
      <w:r w:rsidR="00F76BFA" w:rsidRPr="0026342B">
        <w:rPr>
          <w:rFonts w:cs="Arial"/>
        </w:rPr>
        <w:t xml:space="preserve"> directly</w:t>
      </w:r>
      <w:r w:rsidRPr="0026342B">
        <w:rPr>
          <w:rFonts w:cs="Arial"/>
        </w:rPr>
        <w:t>.</w:t>
      </w:r>
    </w:p>
    <w:p w14:paraId="506C8A28" w14:textId="77777777" w:rsidR="00FA1F6F" w:rsidRPr="0026342B" w:rsidRDefault="00FA1F6F" w:rsidP="003151FB">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rPr>
      </w:pPr>
    </w:p>
    <w:p w14:paraId="06F2C4CC" w14:textId="2A748D98" w:rsidR="003A769A" w:rsidRPr="0026342B" w:rsidRDefault="008419A6" w:rsidP="00944548">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rPr>
      </w:pPr>
      <w:r w:rsidRPr="0026342B">
        <w:rPr>
          <w:rFonts w:cs="Arial"/>
        </w:rPr>
        <w:t>The DV Admin informs the BA about the cache creation and ask</w:t>
      </w:r>
      <w:r w:rsidR="005C648B">
        <w:rPr>
          <w:rFonts w:cs="Arial"/>
        </w:rPr>
        <w:t>s</w:t>
      </w:r>
      <w:r w:rsidRPr="0026342B">
        <w:rPr>
          <w:rFonts w:cs="Arial"/>
        </w:rPr>
        <w:t xml:space="preserve"> the BA to re-run the dashboard</w:t>
      </w:r>
      <w:r w:rsidR="00FA1F6F" w:rsidRPr="0026342B">
        <w:rPr>
          <w:rFonts w:cs="Arial"/>
        </w:rPr>
        <w:t>.</w:t>
      </w:r>
    </w:p>
    <w:p w14:paraId="21B0CB9A" w14:textId="77777777" w:rsidR="008419A6" w:rsidRPr="0026342B" w:rsidRDefault="008419A6" w:rsidP="003A769A">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92"/>
        <w:rPr>
          <w:rFonts w:cs="Arial"/>
        </w:rPr>
      </w:pPr>
    </w:p>
    <w:tbl>
      <w:tblPr>
        <w:tblW w:w="9293" w:type="dxa"/>
        <w:tblInd w:w="805"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20" w:firstRow="1" w:lastRow="0" w:firstColumn="0" w:lastColumn="0" w:noHBand="0" w:noVBand="1"/>
      </w:tblPr>
      <w:tblGrid>
        <w:gridCol w:w="9293"/>
      </w:tblGrid>
      <w:tr w:rsidR="008419A6" w:rsidRPr="0026342B" w14:paraId="30968FD3" w14:textId="77777777" w:rsidTr="00250F03">
        <w:trPr>
          <w:trHeight w:val="350"/>
        </w:trPr>
        <w:tc>
          <w:tcPr>
            <w:tcW w:w="1800" w:type="dxa"/>
            <w:tcBorders>
              <w:bottom w:val="single" w:sz="12" w:space="0" w:color="8EAADB"/>
            </w:tcBorders>
            <w:shd w:val="clear" w:color="auto" w:fill="000000"/>
          </w:tcPr>
          <w:p w14:paraId="32383002" w14:textId="77777777" w:rsidR="008419A6" w:rsidRPr="0026342B" w:rsidRDefault="008419A6" w:rsidP="00250F03">
            <w:pPr>
              <w:pStyle w:val="StepList61"/>
              <w:tabs>
                <w:tab w:val="clear" w:pos="792"/>
              </w:tabs>
              <w:spacing w:before="120"/>
              <w:ind w:left="0" w:firstLine="0"/>
              <w:jc w:val="center"/>
              <w:rPr>
                <w:rFonts w:cs="Arial"/>
                <w:b/>
                <w:bCs/>
              </w:rPr>
            </w:pPr>
            <w:r w:rsidRPr="0026342B">
              <w:rPr>
                <w:rFonts w:cs="Arial"/>
              </w:rPr>
              <w:br w:type="page"/>
            </w:r>
            <w:r w:rsidRPr="0026342B">
              <w:rPr>
                <w:rFonts w:cs="Arial"/>
                <w:b/>
                <w:bCs/>
              </w:rPr>
              <w:t>Persona (Role)</w:t>
            </w:r>
          </w:p>
        </w:tc>
      </w:tr>
      <w:tr w:rsidR="008419A6" w:rsidRPr="0026342B" w14:paraId="2B6E422F" w14:textId="77777777" w:rsidTr="00250F03">
        <w:trPr>
          <w:trHeight w:val="890"/>
        </w:trPr>
        <w:tc>
          <w:tcPr>
            <w:tcW w:w="1800" w:type="dxa"/>
            <w:shd w:val="clear" w:color="auto" w:fill="auto"/>
            <w:vAlign w:val="center"/>
          </w:tcPr>
          <w:p w14:paraId="1B1855FD" w14:textId="77777777" w:rsidR="008419A6" w:rsidRPr="0026342B" w:rsidRDefault="008419A6" w:rsidP="00250F03">
            <w:pPr>
              <w:pStyle w:val="StepList61"/>
              <w:tabs>
                <w:tab w:val="clear" w:pos="792"/>
              </w:tabs>
              <w:spacing w:before="120"/>
              <w:ind w:left="0" w:firstLine="0"/>
              <w:jc w:val="center"/>
              <w:rPr>
                <w:rFonts w:cs="Arial"/>
                <w:sz w:val="20"/>
                <w:szCs w:val="20"/>
              </w:rPr>
            </w:pPr>
            <w:r w:rsidRPr="0026342B">
              <w:rPr>
                <w:rFonts w:cs="Arial"/>
                <w:noProof/>
                <w:sz w:val="20"/>
                <w:szCs w:val="20"/>
              </w:rPr>
              <w:drawing>
                <wp:inline distT="0" distB="0" distL="0" distR="0" wp14:anchorId="3FEDDADE" wp14:editId="22F24FAA">
                  <wp:extent cx="365760" cy="365760"/>
                  <wp:effectExtent l="0" t="0" r="0" b="0"/>
                  <wp:docPr id="12" name="Picture 12" descr="A picture containing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ffice-Customer-Male-Light-ic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0FA79791" w14:textId="77777777" w:rsidR="008419A6" w:rsidRPr="0026342B" w:rsidRDefault="008419A6" w:rsidP="00250F03">
            <w:pPr>
              <w:pStyle w:val="StepList61"/>
              <w:tabs>
                <w:tab w:val="clear" w:pos="792"/>
              </w:tabs>
              <w:spacing w:before="120"/>
              <w:ind w:left="0" w:firstLine="0"/>
              <w:jc w:val="center"/>
              <w:rPr>
                <w:rFonts w:cs="Arial"/>
                <w:sz w:val="20"/>
                <w:szCs w:val="20"/>
              </w:rPr>
            </w:pPr>
            <w:r w:rsidRPr="0026342B">
              <w:rPr>
                <w:rFonts w:cs="Arial"/>
                <w:sz w:val="20"/>
                <w:szCs w:val="20"/>
              </w:rPr>
              <w:t>Business Analyst</w:t>
            </w:r>
          </w:p>
        </w:tc>
      </w:tr>
    </w:tbl>
    <w:p w14:paraId="1E55283E" w14:textId="24B7CAE4" w:rsidR="009F7CC8" w:rsidRPr="0026342B" w:rsidRDefault="009F7CC8" w:rsidP="003151FB">
      <w:pPr>
        <w:pStyle w:val="StepList"/>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sz w:val="20"/>
          <w:szCs w:val="20"/>
        </w:rPr>
      </w:pPr>
    </w:p>
    <w:p w14:paraId="7A46E0AC" w14:textId="0CAE7C70" w:rsidR="009F7CC8" w:rsidRPr="0026342B" w:rsidRDefault="00E04FF4" w:rsidP="00E04FF4">
      <w:pPr>
        <w:spacing w:before="0" w:after="0"/>
        <w:rPr>
          <w:rFonts w:cs="Arial"/>
          <w:sz w:val="20"/>
          <w:szCs w:val="20"/>
        </w:rPr>
      </w:pPr>
      <w:r>
        <w:rPr>
          <w:rFonts w:cs="Arial"/>
          <w:sz w:val="20"/>
          <w:szCs w:val="20"/>
        </w:rPr>
        <w:br w:type="page"/>
      </w:r>
    </w:p>
    <w:p w14:paraId="69F415AC" w14:textId="533BC57B" w:rsidR="008325E8" w:rsidRPr="0026342B" w:rsidRDefault="00627445" w:rsidP="008325E8">
      <w:pPr>
        <w:pStyle w:val="StepList10"/>
        <w:keepLines w:val="0"/>
        <w:widowControl w:val="0"/>
        <w:numPr>
          <w:ilvl w:val="0"/>
          <w:numId w:val="23"/>
        </w:numPr>
        <w:spacing w:before="120"/>
        <w:rPr>
          <w:rFonts w:cs="Arial"/>
        </w:rPr>
      </w:pPr>
      <w:r w:rsidRPr="0026342B">
        <w:rPr>
          <w:rFonts w:cs="Arial"/>
        </w:rPr>
        <w:lastRenderedPageBreak/>
        <w:t>Return to t</w:t>
      </w:r>
      <w:r w:rsidR="009C5B72" w:rsidRPr="0026342B">
        <w:rPr>
          <w:rFonts w:cs="Arial"/>
        </w:rPr>
        <w:t>he dashboard created</w:t>
      </w:r>
      <w:r w:rsidR="00BC2068" w:rsidRPr="0026342B">
        <w:rPr>
          <w:rFonts w:cs="Arial"/>
        </w:rPr>
        <w:t xml:space="preserve"> </w:t>
      </w:r>
      <w:r w:rsidR="008325E8" w:rsidRPr="0026342B">
        <w:rPr>
          <w:rFonts w:cs="Arial"/>
        </w:rPr>
        <w:t>previously.</w:t>
      </w:r>
    </w:p>
    <w:p w14:paraId="67BA6E38" w14:textId="0BA04A48" w:rsidR="008325E8" w:rsidRPr="0026342B" w:rsidRDefault="008325E8" w:rsidP="008325E8">
      <w:pPr>
        <w:pStyle w:val="StepList10"/>
        <w:keepLines w:val="0"/>
        <w:widowControl w:val="0"/>
        <w:tabs>
          <w:tab w:val="clear" w:pos="792"/>
        </w:tabs>
        <w:spacing w:before="120"/>
        <w:ind w:firstLine="0"/>
        <w:rPr>
          <w:rFonts w:cs="Arial"/>
          <w:color w:val="0000FF"/>
        </w:rPr>
      </w:pPr>
      <w:r w:rsidRPr="0026342B">
        <w:rPr>
          <w:rFonts w:cs="Arial"/>
          <w:color w:val="0000FF"/>
        </w:rPr>
        <w:t xml:space="preserve">Navigation Menu </w:t>
      </w:r>
      <w:r w:rsidR="00185DA3" w:rsidRPr="0026342B">
        <w:rPr>
          <w:rFonts w:cs="Arial"/>
        </w:rPr>
        <w:sym w:font="Wingdings 3" w:char="F061"/>
      </w:r>
      <w:r w:rsidR="00185DA3" w:rsidRPr="0026342B">
        <w:rPr>
          <w:rFonts w:cs="Arial"/>
        </w:rPr>
        <w:t xml:space="preserve"> </w:t>
      </w:r>
      <w:r w:rsidRPr="0026342B">
        <w:rPr>
          <w:rFonts w:cs="Arial"/>
          <w:color w:val="0000FF"/>
        </w:rPr>
        <w:t>Projects</w:t>
      </w:r>
      <w:r w:rsidR="00185DA3" w:rsidRPr="0026342B">
        <w:rPr>
          <w:rFonts w:cs="Arial"/>
          <w:b/>
          <w:bCs/>
          <w:color w:val="0000FF"/>
        </w:rPr>
        <w:t xml:space="preserve"> </w:t>
      </w:r>
      <w:r w:rsidR="00185DA3" w:rsidRPr="0026342B">
        <w:rPr>
          <w:rFonts w:cs="Arial"/>
        </w:rPr>
        <w:sym w:font="Wingdings 3" w:char="F061"/>
      </w:r>
      <w:r w:rsidR="00185DA3" w:rsidRPr="0026342B">
        <w:rPr>
          <w:rFonts w:cs="Arial"/>
        </w:rPr>
        <w:t xml:space="preserve"> </w:t>
      </w:r>
      <w:proofErr w:type="spellStart"/>
      <w:r w:rsidR="007A3DDA" w:rsidRPr="0026342B">
        <w:rPr>
          <w:rFonts w:cs="Arial"/>
          <w:color w:val="0000FF"/>
        </w:rPr>
        <w:t>your_initials</w:t>
      </w:r>
      <w:proofErr w:type="spellEnd"/>
      <w:r w:rsidRPr="0026342B">
        <w:rPr>
          <w:rFonts w:cs="Arial"/>
          <w:color w:val="0000FF"/>
        </w:rPr>
        <w:t>-DV-Project</w:t>
      </w:r>
      <w:r w:rsidR="007A3DDA" w:rsidRPr="0026342B">
        <w:rPr>
          <w:rFonts w:cs="Arial"/>
          <w:color w:val="0000FF"/>
        </w:rPr>
        <w:t xml:space="preserve"> </w:t>
      </w:r>
      <w:r w:rsidR="00185DA3" w:rsidRPr="0026342B">
        <w:rPr>
          <w:rFonts w:cs="Arial"/>
          <w:color w:val="0000FF"/>
        </w:rPr>
        <w:t xml:space="preserve"> </w:t>
      </w:r>
      <w:r w:rsidR="00185DA3" w:rsidRPr="0026342B">
        <w:rPr>
          <w:rFonts w:cs="Arial"/>
        </w:rPr>
        <w:sym w:font="Wingdings 3" w:char="F061"/>
      </w:r>
      <w:r w:rsidR="00185DA3" w:rsidRPr="0026342B">
        <w:rPr>
          <w:rFonts w:cs="Arial"/>
        </w:rPr>
        <w:t xml:space="preserve"> </w:t>
      </w:r>
      <w:r w:rsidR="00185DA3" w:rsidRPr="0026342B">
        <w:rPr>
          <w:rFonts w:cs="Arial"/>
          <w:color w:val="0000FF"/>
        </w:rPr>
        <w:t xml:space="preserve">Assets </w:t>
      </w:r>
      <w:r w:rsidR="00185DA3" w:rsidRPr="0026342B">
        <w:rPr>
          <w:rFonts w:cs="Arial"/>
        </w:rPr>
        <w:sym w:font="Wingdings 3" w:char="F061"/>
      </w:r>
      <w:r w:rsidR="00185DA3" w:rsidRPr="0026342B">
        <w:rPr>
          <w:rFonts w:cs="Arial"/>
        </w:rPr>
        <w:t xml:space="preserve">  </w:t>
      </w:r>
      <w:r w:rsidRPr="0026342B">
        <w:rPr>
          <w:rFonts w:cs="Arial"/>
          <w:color w:val="0000FF"/>
        </w:rPr>
        <w:t>Dashboard</w:t>
      </w:r>
      <w:r w:rsidR="00185DA3" w:rsidRPr="0026342B">
        <w:rPr>
          <w:rFonts w:cs="Arial"/>
          <w:color w:val="0000FF"/>
        </w:rPr>
        <w:t>s</w:t>
      </w:r>
      <w:r w:rsidRPr="0026342B">
        <w:rPr>
          <w:rFonts w:cs="Arial"/>
          <w:color w:val="0000FF"/>
        </w:rPr>
        <w:t xml:space="preserve"> </w:t>
      </w:r>
      <w:r w:rsidR="00185DA3" w:rsidRPr="0026342B">
        <w:rPr>
          <w:rFonts w:cs="Arial"/>
        </w:rPr>
        <w:sym w:font="Wingdings 3" w:char="F061"/>
      </w:r>
      <w:r w:rsidR="00185DA3" w:rsidRPr="0026342B">
        <w:rPr>
          <w:rFonts w:cs="Arial"/>
        </w:rPr>
        <w:t xml:space="preserve"> </w:t>
      </w:r>
      <w:r w:rsidRPr="0026342B">
        <w:rPr>
          <w:rFonts w:cs="Arial"/>
          <w:color w:val="0000FF"/>
        </w:rPr>
        <w:t>Company Stock Analysis</w:t>
      </w:r>
    </w:p>
    <w:p w14:paraId="72AB2131" w14:textId="77777777" w:rsidR="00933575" w:rsidRPr="0026342B" w:rsidRDefault="00185DA3" w:rsidP="00933575">
      <w:pPr>
        <w:pStyle w:val="StepList10"/>
        <w:keepLines w:val="0"/>
        <w:widowControl w:val="0"/>
        <w:numPr>
          <w:ilvl w:val="0"/>
          <w:numId w:val="23"/>
        </w:numPr>
        <w:spacing w:before="120"/>
        <w:rPr>
          <w:rFonts w:cs="Arial"/>
        </w:rPr>
      </w:pPr>
      <w:r w:rsidRPr="0026342B">
        <w:rPr>
          <w:rFonts w:cs="Arial"/>
        </w:rPr>
        <w:t xml:space="preserve">The dashboard should now render faster with much better response times while analyzing the stock data.  The queries executed by the dashboard against the </w:t>
      </w:r>
      <w:r w:rsidR="00301DBE" w:rsidRPr="0026342B">
        <w:rPr>
          <w:rFonts w:cs="Arial"/>
        </w:rPr>
        <w:t>virtualized v</w:t>
      </w:r>
      <w:r w:rsidRPr="0026342B">
        <w:rPr>
          <w:rFonts w:cs="Arial"/>
        </w:rPr>
        <w:t xml:space="preserve">iew now use the </w:t>
      </w:r>
      <w:r w:rsidR="00301DBE" w:rsidRPr="0026342B">
        <w:rPr>
          <w:rFonts w:cs="Arial"/>
        </w:rPr>
        <w:t xml:space="preserve">DV </w:t>
      </w:r>
      <w:r w:rsidRPr="0026342B">
        <w:rPr>
          <w:rFonts w:cs="Arial"/>
        </w:rPr>
        <w:t>cache</w:t>
      </w:r>
      <w:r w:rsidR="00933575" w:rsidRPr="0026342B">
        <w:rPr>
          <w:rFonts w:cs="Arial"/>
        </w:rPr>
        <w:t>.</w:t>
      </w:r>
    </w:p>
    <w:p w14:paraId="152A9192" w14:textId="01701C31" w:rsidR="00936E1A" w:rsidRPr="0026342B" w:rsidRDefault="00301DBE" w:rsidP="00936E1A">
      <w:pPr>
        <w:pStyle w:val="StepList10"/>
        <w:keepLines w:val="0"/>
        <w:widowControl w:val="0"/>
        <w:numPr>
          <w:ilvl w:val="0"/>
          <w:numId w:val="23"/>
        </w:numPr>
        <w:spacing w:before="120"/>
        <w:rPr>
          <w:rFonts w:cs="Arial"/>
        </w:rPr>
      </w:pPr>
      <w:r w:rsidRPr="0026342B">
        <w:rPr>
          <w:rFonts w:cs="Arial"/>
        </w:rPr>
        <w:t>Return to</w:t>
      </w:r>
      <w:r w:rsidR="00CE781B" w:rsidRPr="0026342B">
        <w:rPr>
          <w:rFonts w:cs="Arial"/>
        </w:rPr>
        <w:t xml:space="preserve"> </w:t>
      </w:r>
      <w:r w:rsidR="00CE781B" w:rsidRPr="0026342B">
        <w:rPr>
          <w:rFonts w:cs="Arial"/>
          <w:color w:val="0000FF"/>
        </w:rPr>
        <w:t xml:space="preserve">Data Virtualization, </w:t>
      </w:r>
      <w:r w:rsidR="00406ADC" w:rsidRPr="0026342B">
        <w:rPr>
          <w:rFonts w:cs="Arial"/>
        </w:rPr>
        <w:t xml:space="preserve">to </w:t>
      </w:r>
      <w:r w:rsidR="00CE781B" w:rsidRPr="0026342B">
        <w:rPr>
          <w:rFonts w:cs="Arial"/>
          <w:color w:val="0000FF"/>
        </w:rPr>
        <w:t>Menu</w:t>
      </w:r>
      <w:r w:rsidR="00CE781B" w:rsidRPr="0026342B">
        <w:rPr>
          <w:rFonts w:cs="Arial"/>
        </w:rPr>
        <w:t xml:space="preserve"> </w:t>
      </w:r>
      <w:r w:rsidR="00CE781B" w:rsidRPr="0026342B">
        <w:rPr>
          <w:rFonts w:cs="Arial"/>
        </w:rPr>
        <w:sym w:font="Wingdings 3" w:char="F061"/>
      </w:r>
      <w:r w:rsidR="00CE781B" w:rsidRPr="0026342B">
        <w:rPr>
          <w:rFonts w:cs="Arial"/>
        </w:rPr>
        <w:t xml:space="preserve"> </w:t>
      </w:r>
      <w:r w:rsidR="00CE781B" w:rsidRPr="0026342B">
        <w:rPr>
          <w:rFonts w:cs="Arial"/>
          <w:color w:val="0000FF"/>
        </w:rPr>
        <w:t>Cache Management</w:t>
      </w:r>
      <w:r w:rsidR="00A14ADC" w:rsidRPr="0026342B">
        <w:rPr>
          <w:rFonts w:cs="Arial"/>
          <w:color w:val="0000FF"/>
        </w:rPr>
        <w:t xml:space="preserve"> </w:t>
      </w:r>
      <w:r w:rsidR="00A14ADC" w:rsidRPr="0026342B">
        <w:rPr>
          <w:rFonts w:cs="Arial"/>
        </w:rPr>
        <w:sym w:font="Wingdings 3" w:char="F061"/>
      </w:r>
      <w:r w:rsidR="00A14ADC" w:rsidRPr="0026342B">
        <w:rPr>
          <w:rFonts w:cs="Arial"/>
        </w:rPr>
        <w:t xml:space="preserve"> </w:t>
      </w:r>
      <w:r w:rsidR="00A14ADC" w:rsidRPr="0026342B">
        <w:rPr>
          <w:rFonts w:cs="Arial"/>
          <w:color w:val="0000FF"/>
        </w:rPr>
        <w:t>Queries</w:t>
      </w:r>
      <w:r w:rsidR="008201D2" w:rsidRPr="0026342B">
        <w:rPr>
          <w:rFonts w:cs="Arial"/>
          <w:color w:val="0000FF"/>
        </w:rPr>
        <w:t xml:space="preserve"> </w:t>
      </w:r>
      <w:r w:rsidR="008201D2" w:rsidRPr="0026342B">
        <w:rPr>
          <w:rFonts w:cs="Arial"/>
        </w:rPr>
        <w:t>to get some insights into the quer</w:t>
      </w:r>
      <w:r w:rsidR="00A14ADC" w:rsidRPr="0026342B">
        <w:rPr>
          <w:rFonts w:cs="Arial"/>
        </w:rPr>
        <w:t>ies you just ran.</w:t>
      </w:r>
      <w:r w:rsidR="00936E1A" w:rsidRPr="0026342B">
        <w:rPr>
          <w:rFonts w:cs="Arial"/>
        </w:rPr>
        <w:t xml:space="preserve"> </w:t>
      </w:r>
    </w:p>
    <w:p w14:paraId="2ECF295E" w14:textId="7214AC7E" w:rsidR="00406ADC" w:rsidRPr="0026342B" w:rsidRDefault="00454E7C" w:rsidP="00786251">
      <w:pPr>
        <w:pStyle w:val="StepList10"/>
        <w:keepLines w:val="0"/>
        <w:widowControl w:val="0"/>
        <w:tabs>
          <w:tab w:val="clear" w:pos="792"/>
        </w:tabs>
        <w:spacing w:before="120"/>
        <w:ind w:firstLine="0"/>
        <w:rPr>
          <w:rFonts w:cs="Arial"/>
        </w:rPr>
      </w:pPr>
      <w:r w:rsidRPr="0026342B">
        <w:rPr>
          <w:rFonts w:cs="Arial"/>
          <w:i/>
          <w:iCs/>
        </w:rPr>
        <w:t>N</w:t>
      </w:r>
      <w:r w:rsidR="005815BD" w:rsidRPr="0026342B">
        <w:rPr>
          <w:rFonts w:cs="Arial"/>
          <w:i/>
          <w:iCs/>
        </w:rPr>
        <w:t>ote</w:t>
      </w:r>
      <w:r w:rsidRPr="0026342B">
        <w:rPr>
          <w:rFonts w:cs="Arial"/>
          <w:i/>
          <w:iCs/>
        </w:rPr>
        <w:t>:</w:t>
      </w:r>
      <w:r w:rsidR="005815BD" w:rsidRPr="0026342B">
        <w:rPr>
          <w:rFonts w:cs="Arial"/>
        </w:rPr>
        <w:t xml:space="preserve"> </w:t>
      </w:r>
      <w:r w:rsidR="0099303D" w:rsidRPr="0026342B">
        <w:rPr>
          <w:rFonts w:cs="Arial"/>
        </w:rPr>
        <w:t>Because t</w:t>
      </w:r>
      <w:r w:rsidR="005815BD" w:rsidRPr="0026342B">
        <w:rPr>
          <w:rFonts w:cs="Arial"/>
        </w:rPr>
        <w:t>here is</w:t>
      </w:r>
      <w:r w:rsidR="00E65FBE" w:rsidRPr="0026342B">
        <w:rPr>
          <w:rFonts w:cs="Arial"/>
        </w:rPr>
        <w:t xml:space="preserve"> sometimes</w:t>
      </w:r>
      <w:r w:rsidR="005815BD" w:rsidRPr="0026342B">
        <w:rPr>
          <w:rFonts w:cs="Arial"/>
        </w:rPr>
        <w:t xml:space="preserve"> a </w:t>
      </w:r>
      <w:r w:rsidRPr="0026342B">
        <w:rPr>
          <w:rFonts w:cs="Arial"/>
        </w:rPr>
        <w:t xml:space="preserve">slight </w:t>
      </w:r>
      <w:r w:rsidR="005815BD" w:rsidRPr="0026342B">
        <w:rPr>
          <w:rFonts w:cs="Arial"/>
        </w:rPr>
        <w:t xml:space="preserve">delay </w:t>
      </w:r>
      <w:r w:rsidR="00E83E52" w:rsidRPr="0026342B">
        <w:rPr>
          <w:rFonts w:cs="Arial"/>
        </w:rPr>
        <w:t>in getting all the information</w:t>
      </w:r>
      <w:r w:rsidR="005815BD" w:rsidRPr="0026342B">
        <w:rPr>
          <w:rFonts w:cs="Arial"/>
        </w:rPr>
        <w:t xml:space="preserve"> </w:t>
      </w:r>
      <w:r w:rsidR="00E83E52" w:rsidRPr="0026342B">
        <w:rPr>
          <w:rFonts w:cs="Arial"/>
        </w:rPr>
        <w:t>about</w:t>
      </w:r>
      <w:r w:rsidR="005815BD" w:rsidRPr="0026342B">
        <w:rPr>
          <w:rFonts w:cs="Arial"/>
        </w:rPr>
        <w:t xml:space="preserve"> the latest queries and cache info</w:t>
      </w:r>
      <w:r w:rsidR="00E83E52" w:rsidRPr="0026342B">
        <w:rPr>
          <w:rFonts w:cs="Arial"/>
        </w:rPr>
        <w:t xml:space="preserve"> via the UI</w:t>
      </w:r>
      <w:r w:rsidR="0099303D" w:rsidRPr="0026342B">
        <w:rPr>
          <w:rFonts w:cs="Arial"/>
        </w:rPr>
        <w:t>, y</w:t>
      </w:r>
      <w:r w:rsidR="00E65FBE" w:rsidRPr="0026342B">
        <w:rPr>
          <w:rFonts w:cs="Arial"/>
        </w:rPr>
        <w:t>ou can s</w:t>
      </w:r>
      <w:r w:rsidR="00C809D2" w:rsidRPr="0026342B">
        <w:rPr>
          <w:rFonts w:cs="Arial"/>
        </w:rPr>
        <w:t>earch</w:t>
      </w:r>
      <w:r w:rsidR="00E65FBE" w:rsidRPr="0026342B">
        <w:rPr>
          <w:rFonts w:cs="Arial"/>
        </w:rPr>
        <w:t xml:space="preserve"> for </w:t>
      </w:r>
      <w:r w:rsidR="0099303D" w:rsidRPr="0026342B">
        <w:rPr>
          <w:rFonts w:cs="Arial"/>
        </w:rPr>
        <w:t xml:space="preserve">the query </w:t>
      </w:r>
      <w:r w:rsidR="00C809D2" w:rsidRPr="0026342B">
        <w:rPr>
          <w:rFonts w:cs="Arial"/>
        </w:rPr>
        <w:t xml:space="preserve">by </w:t>
      </w:r>
      <w:r w:rsidR="00C809D2" w:rsidRPr="0026342B">
        <w:rPr>
          <w:rFonts w:cs="Arial"/>
          <w:color w:val="0000FF"/>
        </w:rPr>
        <w:t>Query ID</w:t>
      </w:r>
      <w:r w:rsidR="00C809D2" w:rsidRPr="0026342B">
        <w:rPr>
          <w:rFonts w:cs="Arial"/>
        </w:rPr>
        <w:t xml:space="preserve"> </w:t>
      </w:r>
      <w:r w:rsidR="00E65FBE" w:rsidRPr="0026342B">
        <w:rPr>
          <w:rFonts w:cs="Arial"/>
        </w:rPr>
        <w:t xml:space="preserve">(that you </w:t>
      </w:r>
      <w:r w:rsidR="0099303D" w:rsidRPr="0026342B">
        <w:rPr>
          <w:rFonts w:cs="Arial"/>
        </w:rPr>
        <w:t xml:space="preserve">hopefully </w:t>
      </w:r>
      <w:r w:rsidR="00E65FBE" w:rsidRPr="0026342B">
        <w:rPr>
          <w:rFonts w:cs="Arial"/>
        </w:rPr>
        <w:t>noted in the previous step.)</w:t>
      </w:r>
      <w:r w:rsidR="00936E1A" w:rsidRPr="0026342B">
        <w:rPr>
          <w:rFonts w:cs="Arial"/>
        </w:rPr>
        <w:t xml:space="preserve">  </w:t>
      </w:r>
    </w:p>
    <w:p w14:paraId="1E2A51EA" w14:textId="52A744B5" w:rsidR="00936E1A" w:rsidRPr="0026342B" w:rsidRDefault="00936E1A" w:rsidP="00B96B8B">
      <w:pPr>
        <w:pStyle w:val="StepList10"/>
        <w:keepLines w:val="0"/>
        <w:widowControl w:val="0"/>
        <w:tabs>
          <w:tab w:val="clear" w:pos="792"/>
        </w:tabs>
        <w:spacing w:before="120"/>
        <w:ind w:firstLine="0"/>
        <w:rPr>
          <w:rFonts w:cs="Arial"/>
        </w:rPr>
      </w:pPr>
      <w:r w:rsidRPr="0026342B">
        <w:rPr>
          <w:rFonts w:cs="Arial"/>
        </w:rPr>
        <w:t xml:space="preserve">Click on the </w:t>
      </w:r>
      <w:r w:rsidRPr="0026342B">
        <w:rPr>
          <w:rFonts w:cs="Arial"/>
          <w:color w:val="0000FF"/>
        </w:rPr>
        <w:t>Search</w:t>
      </w:r>
      <w:r w:rsidRPr="0026342B">
        <w:rPr>
          <w:rFonts w:cs="Arial"/>
        </w:rPr>
        <w:t xml:space="preserve"> </w:t>
      </w:r>
      <w:r w:rsidR="00B96B8B" w:rsidRPr="0026342B">
        <w:rPr>
          <w:rFonts w:cs="Arial"/>
          <w:color w:val="0000FF"/>
        </w:rPr>
        <w:t>(magnifying glass)</w:t>
      </w:r>
      <w:r w:rsidR="00B96B8B" w:rsidRPr="0026342B">
        <w:rPr>
          <w:rFonts w:cs="Arial"/>
        </w:rPr>
        <w:t xml:space="preserve"> </w:t>
      </w:r>
      <w:r w:rsidRPr="0026342B">
        <w:rPr>
          <w:rFonts w:cs="Arial"/>
        </w:rPr>
        <w:t>icon</w:t>
      </w:r>
      <w:r w:rsidR="005C648B">
        <w:rPr>
          <w:rFonts w:cs="Arial"/>
        </w:rPr>
        <w:t>.</w:t>
      </w:r>
    </w:p>
    <w:p w14:paraId="3C266E1E" w14:textId="3F36774B" w:rsidR="0026342B" w:rsidRDefault="00652E02" w:rsidP="00786251">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24F3F640" wp14:editId="2B6BEA8C">
            <wp:extent cx="5880100" cy="857515"/>
            <wp:effectExtent l="0" t="0" r="6350" b="0"/>
            <wp:docPr id="57" name="Picture 5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26847" cy="878916"/>
                    </a:xfrm>
                    <a:prstGeom prst="rect">
                      <a:avLst/>
                    </a:prstGeom>
                  </pic:spPr>
                </pic:pic>
              </a:graphicData>
            </a:graphic>
          </wp:inline>
        </w:drawing>
      </w:r>
    </w:p>
    <w:p w14:paraId="065F4558" w14:textId="7603C0C6" w:rsidR="00936E1A" w:rsidRPr="0026342B" w:rsidRDefault="00936E1A" w:rsidP="00786251">
      <w:pPr>
        <w:pStyle w:val="StepList10"/>
        <w:keepLines w:val="0"/>
        <w:widowControl w:val="0"/>
        <w:tabs>
          <w:tab w:val="clear" w:pos="792"/>
        </w:tabs>
        <w:spacing w:before="120"/>
        <w:ind w:firstLine="0"/>
        <w:rPr>
          <w:rFonts w:cs="Arial"/>
        </w:rPr>
      </w:pPr>
      <w:r w:rsidRPr="0026342B">
        <w:rPr>
          <w:rFonts w:cs="Arial"/>
        </w:rPr>
        <w:t xml:space="preserve">Enter the </w:t>
      </w:r>
      <w:r w:rsidR="00AD37E6" w:rsidRPr="0026342B">
        <w:rPr>
          <w:rFonts w:cs="Arial"/>
          <w:color w:val="0000FF"/>
        </w:rPr>
        <w:t>Query ID</w:t>
      </w:r>
      <w:r w:rsidRPr="0026342B">
        <w:rPr>
          <w:rFonts w:cs="Arial"/>
        </w:rPr>
        <w:t xml:space="preserve"> to list the query</w:t>
      </w:r>
      <w:r w:rsidR="005C648B">
        <w:rPr>
          <w:rFonts w:cs="Arial"/>
        </w:rPr>
        <w:t>.</w:t>
      </w:r>
    </w:p>
    <w:p w14:paraId="4FF8612E" w14:textId="6EAD449B" w:rsidR="00E04FF4" w:rsidRDefault="00652E02" w:rsidP="00FE795B">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5A00416F" wp14:editId="3D9ADD69">
            <wp:extent cx="5929489" cy="137160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9010" cy="1383055"/>
                    </a:xfrm>
                    <a:prstGeom prst="rect">
                      <a:avLst/>
                    </a:prstGeom>
                  </pic:spPr>
                </pic:pic>
              </a:graphicData>
            </a:graphic>
          </wp:inline>
        </w:drawing>
      </w:r>
    </w:p>
    <w:p w14:paraId="4783D2BD" w14:textId="090750C9" w:rsidR="007D3CFC" w:rsidRDefault="007D3CFC" w:rsidP="007D3CFC">
      <w:pPr>
        <w:pStyle w:val="StepList10"/>
        <w:keepLines w:val="0"/>
        <w:widowControl w:val="0"/>
        <w:numPr>
          <w:ilvl w:val="0"/>
          <w:numId w:val="23"/>
        </w:numPr>
        <w:spacing w:before="120"/>
        <w:rPr>
          <w:rFonts w:cs="Arial"/>
        </w:rPr>
      </w:pPr>
      <w:r w:rsidRPr="0026342B">
        <w:rPr>
          <w:rFonts w:cs="Arial"/>
        </w:rPr>
        <w:t>Expand the entry to view the query details</w:t>
      </w:r>
      <w:r w:rsidR="005C648B">
        <w:rPr>
          <w:rFonts w:cs="Arial"/>
        </w:rPr>
        <w:t>.</w:t>
      </w:r>
      <w:r w:rsidRPr="007D3CFC">
        <w:rPr>
          <w:rFonts w:cs="Arial"/>
          <w:noProof/>
        </w:rPr>
        <w:t xml:space="preserve"> </w:t>
      </w:r>
    </w:p>
    <w:p w14:paraId="133D704E" w14:textId="3429ED5D" w:rsidR="007D3CFC" w:rsidRPr="0026342B" w:rsidRDefault="007D3CFC" w:rsidP="007D3CFC">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25B56F0B" wp14:editId="2FD4E2AD">
            <wp:extent cx="5860651" cy="1814830"/>
            <wp:effectExtent l="0" t="0" r="6985"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3722" cy="1837457"/>
                    </a:xfrm>
                    <a:prstGeom prst="rect">
                      <a:avLst/>
                    </a:prstGeom>
                  </pic:spPr>
                </pic:pic>
              </a:graphicData>
            </a:graphic>
          </wp:inline>
        </w:drawing>
      </w:r>
    </w:p>
    <w:p w14:paraId="1F2678C6" w14:textId="77777777" w:rsidR="00636D1E" w:rsidRDefault="00636D1E">
      <w:pPr>
        <w:spacing w:before="0" w:after="0"/>
        <w:rPr>
          <w:rFonts w:cs="Arial"/>
          <w:szCs w:val="22"/>
        </w:rPr>
      </w:pPr>
      <w:r>
        <w:rPr>
          <w:rFonts w:cs="Arial"/>
        </w:rPr>
        <w:br w:type="page"/>
      </w:r>
    </w:p>
    <w:p w14:paraId="46F60190" w14:textId="78B2F560" w:rsidR="00ED404C" w:rsidRPr="007D3CFC" w:rsidRDefault="00ED404C" w:rsidP="007D3CFC">
      <w:pPr>
        <w:pStyle w:val="StepList10"/>
        <w:keepLines w:val="0"/>
        <w:widowControl w:val="0"/>
        <w:numPr>
          <w:ilvl w:val="0"/>
          <w:numId w:val="23"/>
        </w:numPr>
        <w:spacing w:before="120"/>
        <w:rPr>
          <w:rFonts w:cs="Arial"/>
        </w:rPr>
      </w:pPr>
      <w:r w:rsidRPr="007D3CFC">
        <w:rPr>
          <w:rFonts w:cs="Arial"/>
        </w:rPr>
        <w:lastRenderedPageBreak/>
        <w:t xml:space="preserve">Click on </w:t>
      </w:r>
      <w:r w:rsidR="00652E02" w:rsidRPr="007D3CFC">
        <w:rPr>
          <w:rFonts w:cs="Arial"/>
          <w:color w:val="0000FF"/>
        </w:rPr>
        <w:t>View details</w:t>
      </w:r>
      <w:r w:rsidRPr="007D3CFC">
        <w:rPr>
          <w:rFonts w:cs="Arial"/>
        </w:rPr>
        <w:t xml:space="preserve"> to show the number of executions and execution times</w:t>
      </w:r>
      <w:r w:rsidR="005C648B">
        <w:rPr>
          <w:rFonts w:cs="Arial"/>
        </w:rPr>
        <w:t>.</w:t>
      </w:r>
    </w:p>
    <w:p w14:paraId="6E03E0EE" w14:textId="77287FDF" w:rsidR="00DB6C24" w:rsidRPr="0026342B" w:rsidRDefault="00652E02" w:rsidP="00406ADC">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1C42720D" wp14:editId="08BB0ADC">
            <wp:extent cx="5816645" cy="2673927"/>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40753" cy="2685009"/>
                    </a:xfrm>
                    <a:prstGeom prst="rect">
                      <a:avLst/>
                    </a:prstGeom>
                  </pic:spPr>
                </pic:pic>
              </a:graphicData>
            </a:graphic>
          </wp:inline>
        </w:drawing>
      </w:r>
    </w:p>
    <w:p w14:paraId="1DA9E158" w14:textId="0AB11C77" w:rsidR="00A054A9" w:rsidRPr="0026342B" w:rsidRDefault="00A054A9" w:rsidP="00A054A9">
      <w:pPr>
        <w:pStyle w:val="StepList10"/>
        <w:keepLines w:val="0"/>
        <w:widowControl w:val="0"/>
        <w:tabs>
          <w:tab w:val="clear" w:pos="792"/>
        </w:tabs>
        <w:spacing w:before="120"/>
        <w:ind w:firstLine="0"/>
        <w:rPr>
          <w:rFonts w:cs="Arial"/>
        </w:rPr>
      </w:pPr>
      <w:r w:rsidRPr="0026342B">
        <w:rPr>
          <w:rFonts w:cs="Arial"/>
        </w:rPr>
        <w:t xml:space="preserve">Notice in the above example (yours may vary somewhat) the query took under </w:t>
      </w:r>
      <w:r w:rsidR="00ED404C" w:rsidRPr="0026342B">
        <w:rPr>
          <w:rFonts w:cs="Arial"/>
        </w:rPr>
        <w:t>1</w:t>
      </w:r>
      <w:r w:rsidRPr="0026342B">
        <w:rPr>
          <w:rFonts w:cs="Arial"/>
        </w:rPr>
        <w:t xml:space="preserve"> second to run with the cache, while without </w:t>
      </w:r>
      <w:r w:rsidR="00400A10" w:rsidRPr="0026342B">
        <w:rPr>
          <w:rFonts w:cs="Arial"/>
        </w:rPr>
        <w:t xml:space="preserve">cache </w:t>
      </w:r>
      <w:r w:rsidRPr="0026342B">
        <w:rPr>
          <w:rFonts w:cs="Arial"/>
        </w:rPr>
        <w:t xml:space="preserve">it was </w:t>
      </w:r>
      <w:r w:rsidR="00202F08" w:rsidRPr="0026342B">
        <w:rPr>
          <w:rFonts w:cs="Arial"/>
        </w:rPr>
        <w:t>2 minutes and 18 seconds</w:t>
      </w:r>
      <w:r w:rsidRPr="0026342B">
        <w:rPr>
          <w:rFonts w:cs="Arial"/>
        </w:rPr>
        <w:t>.</w:t>
      </w:r>
    </w:p>
    <w:p w14:paraId="76338662" w14:textId="047C5339" w:rsidR="00D06274" w:rsidRPr="0026342B" w:rsidRDefault="00D06274" w:rsidP="00755339">
      <w:pPr>
        <w:pStyle w:val="StepList10"/>
        <w:keepLines w:val="0"/>
        <w:widowControl w:val="0"/>
        <w:numPr>
          <w:ilvl w:val="0"/>
          <w:numId w:val="23"/>
        </w:numPr>
        <w:spacing w:before="120"/>
        <w:rPr>
          <w:rFonts w:cs="Arial"/>
        </w:rPr>
      </w:pPr>
      <w:r w:rsidRPr="0026342B">
        <w:rPr>
          <w:rFonts w:cs="Arial"/>
        </w:rPr>
        <w:t xml:space="preserve">Confirm that </w:t>
      </w:r>
      <w:r w:rsidR="005C648B">
        <w:rPr>
          <w:rFonts w:cs="Arial"/>
        </w:rPr>
        <w:t>this</w:t>
      </w:r>
      <w:r w:rsidR="005C648B" w:rsidRPr="0026342B">
        <w:rPr>
          <w:rFonts w:cs="Arial"/>
        </w:rPr>
        <w:t xml:space="preserve"> </w:t>
      </w:r>
      <w:r w:rsidRPr="0026342B">
        <w:rPr>
          <w:rFonts w:cs="Arial"/>
        </w:rPr>
        <w:t>is the same query that was executed</w:t>
      </w:r>
      <w:r w:rsidR="00195E12" w:rsidRPr="0026342B">
        <w:rPr>
          <w:rFonts w:cs="Arial"/>
        </w:rPr>
        <w:t xml:space="preserve"> in</w:t>
      </w:r>
      <w:r w:rsidRPr="0026342B">
        <w:rPr>
          <w:rFonts w:cs="Arial"/>
        </w:rPr>
        <w:t xml:space="preserve"> </w:t>
      </w:r>
      <w:r w:rsidR="00786251" w:rsidRPr="0026342B">
        <w:rPr>
          <w:rFonts w:cs="Arial"/>
        </w:rPr>
        <w:t>the previous steps</w:t>
      </w:r>
      <w:r w:rsidR="00195E12" w:rsidRPr="0026342B">
        <w:rPr>
          <w:rFonts w:cs="Arial"/>
        </w:rPr>
        <w:t>,</w:t>
      </w:r>
      <w:r w:rsidRPr="0026342B">
        <w:rPr>
          <w:rFonts w:cs="Arial"/>
        </w:rPr>
        <w:t xml:space="preserve"> by</w:t>
      </w:r>
      <w:r w:rsidR="00DA7593" w:rsidRPr="0026342B">
        <w:rPr>
          <w:rFonts w:cs="Arial"/>
        </w:rPr>
        <w:t xml:space="preserve"> confirming the Query ID and by</w:t>
      </w:r>
      <w:r w:rsidRPr="0026342B">
        <w:rPr>
          <w:rFonts w:cs="Arial"/>
        </w:rPr>
        <w:t xml:space="preserve"> clicking on </w:t>
      </w:r>
      <w:r w:rsidR="00AD37E6" w:rsidRPr="0026342B">
        <w:rPr>
          <w:rFonts w:cs="Arial"/>
          <w:color w:val="0000FF"/>
        </w:rPr>
        <w:t>SQL</w:t>
      </w:r>
      <w:r w:rsidR="005C648B">
        <w:rPr>
          <w:rFonts w:cs="Arial"/>
          <w:color w:val="0000FF"/>
        </w:rPr>
        <w:t>.</w:t>
      </w:r>
    </w:p>
    <w:p w14:paraId="4AE293C3" w14:textId="1F5D30F9" w:rsidR="00D06274" w:rsidRPr="0026342B" w:rsidRDefault="00652E02" w:rsidP="00406ADC">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552C8E4E" wp14:editId="399489C6">
            <wp:extent cx="5846618" cy="2629949"/>
            <wp:effectExtent l="0" t="0" r="1905" b="0"/>
            <wp:docPr id="61"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62247" cy="2636979"/>
                    </a:xfrm>
                    <a:prstGeom prst="rect">
                      <a:avLst/>
                    </a:prstGeom>
                  </pic:spPr>
                </pic:pic>
              </a:graphicData>
            </a:graphic>
          </wp:inline>
        </w:drawing>
      </w:r>
    </w:p>
    <w:p w14:paraId="5A2A5085" w14:textId="30916230" w:rsidR="008827B2" w:rsidRPr="0026342B" w:rsidRDefault="006D5646" w:rsidP="004476AE">
      <w:pPr>
        <w:pStyle w:val="StepList10"/>
        <w:keepLines w:val="0"/>
        <w:widowControl w:val="0"/>
        <w:tabs>
          <w:tab w:val="clear" w:pos="792"/>
        </w:tabs>
        <w:spacing w:before="120"/>
        <w:ind w:firstLine="0"/>
        <w:rPr>
          <w:rFonts w:cs="Arial"/>
        </w:rPr>
      </w:pPr>
      <w:r w:rsidRPr="0026342B">
        <w:rPr>
          <w:rFonts w:cs="Arial"/>
        </w:rPr>
        <w:t xml:space="preserve">The query execution time has reduced </w:t>
      </w:r>
      <w:r w:rsidRPr="0026342B">
        <w:rPr>
          <w:rFonts w:cs="Arial"/>
          <w:b/>
          <w:bCs/>
        </w:rPr>
        <w:t>significantly</w:t>
      </w:r>
      <w:r w:rsidRPr="0026342B">
        <w:rPr>
          <w:rFonts w:cs="Arial"/>
        </w:rPr>
        <w:t xml:space="preserve"> with the cache now being utilized instead of fetching the data from the underlying sources</w:t>
      </w:r>
      <w:r w:rsidR="0008105D">
        <w:rPr>
          <w:rFonts w:cs="Arial"/>
        </w:rPr>
        <w:t>!</w:t>
      </w:r>
    </w:p>
    <w:p w14:paraId="142A465C" w14:textId="547092EB" w:rsidR="00936E1A" w:rsidRPr="0026342B" w:rsidRDefault="00936E1A" w:rsidP="004476AE">
      <w:pPr>
        <w:pStyle w:val="StepList10"/>
        <w:keepLines w:val="0"/>
        <w:widowControl w:val="0"/>
        <w:tabs>
          <w:tab w:val="clear" w:pos="792"/>
        </w:tabs>
        <w:spacing w:before="120"/>
        <w:ind w:firstLine="0"/>
        <w:rPr>
          <w:rFonts w:cs="Arial"/>
        </w:rPr>
      </w:pPr>
      <w:r w:rsidRPr="0026342B">
        <w:rPr>
          <w:rFonts w:cs="Arial"/>
        </w:rPr>
        <w:t>The cache hits should also start showing up</w:t>
      </w:r>
      <w:r w:rsidR="00AD37E6" w:rsidRPr="0026342B">
        <w:rPr>
          <w:rFonts w:cs="Arial"/>
        </w:rPr>
        <w:t xml:space="preserve"> under </w:t>
      </w:r>
      <w:r w:rsidR="00AD37E6" w:rsidRPr="0026342B">
        <w:rPr>
          <w:rFonts w:cs="Arial"/>
          <w:color w:val="0000FF"/>
        </w:rPr>
        <w:t xml:space="preserve">Cache Management </w:t>
      </w:r>
      <w:r w:rsidR="00AD37E6" w:rsidRPr="0026342B">
        <w:rPr>
          <w:rFonts w:cs="Arial"/>
        </w:rPr>
        <w:sym w:font="Wingdings 3" w:char="F061"/>
      </w:r>
      <w:r w:rsidR="00AD37E6" w:rsidRPr="0026342B">
        <w:rPr>
          <w:rFonts w:cs="Arial"/>
        </w:rPr>
        <w:t xml:space="preserve"> </w:t>
      </w:r>
      <w:r w:rsidR="00AD37E6" w:rsidRPr="0026342B">
        <w:rPr>
          <w:rFonts w:cs="Arial"/>
          <w:color w:val="0000FF"/>
        </w:rPr>
        <w:t>Data caches</w:t>
      </w:r>
      <w:r w:rsidR="0008105D">
        <w:rPr>
          <w:rFonts w:cs="Arial"/>
        </w:rPr>
        <w:t>.</w:t>
      </w:r>
    </w:p>
    <w:p w14:paraId="27F18DC5" w14:textId="600CCBED" w:rsidR="00E74311" w:rsidRPr="0026342B" w:rsidRDefault="00E74311" w:rsidP="004476AE">
      <w:pPr>
        <w:pStyle w:val="StepList10"/>
        <w:keepLines w:val="0"/>
        <w:widowControl w:val="0"/>
        <w:tabs>
          <w:tab w:val="clear" w:pos="792"/>
        </w:tabs>
        <w:spacing w:before="120"/>
        <w:ind w:firstLine="0"/>
        <w:rPr>
          <w:rFonts w:cs="Arial"/>
        </w:rPr>
      </w:pPr>
      <w:r w:rsidRPr="0026342B">
        <w:rPr>
          <w:rFonts w:cs="Arial"/>
          <w:noProof/>
        </w:rPr>
        <w:drawing>
          <wp:inline distT="0" distB="0" distL="0" distR="0" wp14:anchorId="65F81E6F" wp14:editId="14FE34E2">
            <wp:extent cx="5722267" cy="830580"/>
            <wp:effectExtent l="0" t="0" r="0" b="762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01315" cy="842054"/>
                    </a:xfrm>
                    <a:prstGeom prst="rect">
                      <a:avLst/>
                    </a:prstGeom>
                  </pic:spPr>
                </pic:pic>
              </a:graphicData>
            </a:graphic>
          </wp:inline>
        </w:drawing>
      </w:r>
    </w:p>
    <w:p w14:paraId="3AB6E6F1" w14:textId="42BDA4B9" w:rsidR="00DB6C24" w:rsidRPr="0026342B" w:rsidRDefault="00DB6C24">
      <w:pPr>
        <w:spacing w:before="0" w:after="0"/>
        <w:rPr>
          <w:rFonts w:cs="Arial"/>
          <w:szCs w:val="22"/>
        </w:rPr>
      </w:pPr>
      <w:r w:rsidRPr="0026342B">
        <w:rPr>
          <w:rFonts w:cs="Arial"/>
        </w:rPr>
        <w:br w:type="page"/>
      </w:r>
    </w:p>
    <w:p w14:paraId="47D2E646" w14:textId="75B03596" w:rsidR="00363345" w:rsidRPr="0026342B" w:rsidRDefault="008E6DA4" w:rsidP="0096215D">
      <w:pPr>
        <w:pStyle w:val="Heading2"/>
        <w:spacing w:before="120" w:after="120"/>
        <w:rPr>
          <w:rFonts w:ascii="Arial" w:hAnsi="Arial" w:cs="Arial"/>
        </w:rPr>
      </w:pPr>
      <w:r w:rsidRPr="0026342B">
        <w:rPr>
          <w:rFonts w:ascii="Arial" w:hAnsi="Arial" w:cs="Arial"/>
        </w:rPr>
        <w:lastRenderedPageBreak/>
        <w:t>Reviewing the</w:t>
      </w:r>
      <w:r w:rsidR="00363345" w:rsidRPr="0026342B">
        <w:rPr>
          <w:rFonts w:ascii="Arial" w:hAnsi="Arial" w:cs="Arial"/>
        </w:rPr>
        <w:t xml:space="preserve"> Cache Management UI</w:t>
      </w:r>
    </w:p>
    <w:p w14:paraId="418AFB96" w14:textId="75E16568" w:rsidR="004479F3" w:rsidRPr="0026342B" w:rsidRDefault="00363345" w:rsidP="00FA7E9C">
      <w:pPr>
        <w:pStyle w:val="BodyText"/>
        <w:ind w:left="792"/>
        <w:rPr>
          <w:rFonts w:cs="Arial"/>
        </w:rPr>
      </w:pPr>
      <w:r w:rsidRPr="0026342B">
        <w:rPr>
          <w:rFonts w:cs="Arial"/>
        </w:rPr>
        <w:t xml:space="preserve">The Cache Management UI helps the DV Admin to create, monitor and manage caches. </w:t>
      </w:r>
      <w:r w:rsidR="00A612D7" w:rsidRPr="0026342B">
        <w:rPr>
          <w:rFonts w:cs="Arial"/>
        </w:rPr>
        <w:t>It provides information about the active/</w:t>
      </w:r>
      <w:r w:rsidR="00D24C14">
        <w:rPr>
          <w:rFonts w:cs="Arial"/>
        </w:rPr>
        <w:t>in</w:t>
      </w:r>
      <w:r w:rsidR="00A612D7" w:rsidRPr="0026342B">
        <w:rPr>
          <w:rFonts w:cs="Arial"/>
        </w:rPr>
        <w:t>active caches</w:t>
      </w:r>
      <w:r w:rsidR="004479F3" w:rsidRPr="0026342B">
        <w:rPr>
          <w:rFonts w:cs="Arial"/>
        </w:rPr>
        <w:t xml:space="preserve"> like size, hit counts</w:t>
      </w:r>
      <w:r w:rsidR="00A612D7" w:rsidRPr="0026342B">
        <w:rPr>
          <w:rFonts w:cs="Arial"/>
        </w:rPr>
        <w:t xml:space="preserve"> </w:t>
      </w:r>
      <w:r w:rsidR="004479F3" w:rsidRPr="0026342B">
        <w:rPr>
          <w:rFonts w:cs="Arial"/>
        </w:rPr>
        <w:t xml:space="preserve">etc. </w:t>
      </w:r>
      <w:r w:rsidR="003A4A59" w:rsidRPr="0026342B">
        <w:rPr>
          <w:rFonts w:cs="Arial"/>
        </w:rPr>
        <w:t xml:space="preserve">along with </w:t>
      </w:r>
      <w:r w:rsidR="00CD1507" w:rsidRPr="0026342B">
        <w:rPr>
          <w:rFonts w:cs="Arial"/>
        </w:rPr>
        <w:t xml:space="preserve">options to work with them. </w:t>
      </w:r>
    </w:p>
    <w:p w14:paraId="5F5C4AFF" w14:textId="10F1DB7B" w:rsidR="00E00B03" w:rsidRPr="0026342B" w:rsidRDefault="00E74311" w:rsidP="00FA7E9C">
      <w:pPr>
        <w:pStyle w:val="BodyText"/>
        <w:ind w:left="792"/>
        <w:rPr>
          <w:rFonts w:cs="Arial"/>
        </w:rPr>
      </w:pPr>
      <w:r w:rsidRPr="0026342B">
        <w:rPr>
          <w:rFonts w:cs="Arial"/>
          <w:noProof/>
        </w:rPr>
        <w:drawing>
          <wp:inline distT="0" distB="0" distL="0" distR="0" wp14:anchorId="297DAADE" wp14:editId="018B8887">
            <wp:extent cx="6012180" cy="1966425"/>
            <wp:effectExtent l="0" t="0" r="7620" b="0"/>
            <wp:docPr id="448" name="Picture 4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36052" cy="1974233"/>
                    </a:xfrm>
                    <a:prstGeom prst="rect">
                      <a:avLst/>
                    </a:prstGeom>
                  </pic:spPr>
                </pic:pic>
              </a:graphicData>
            </a:graphic>
          </wp:inline>
        </w:drawing>
      </w:r>
    </w:p>
    <w:p w14:paraId="17AB1661" w14:textId="62FC2C4F" w:rsidR="00107D67" w:rsidRPr="0026342B" w:rsidRDefault="00107D67" w:rsidP="00107D67">
      <w:pPr>
        <w:pStyle w:val="BodyText"/>
        <w:ind w:left="792"/>
        <w:rPr>
          <w:rFonts w:cs="Arial"/>
        </w:rPr>
      </w:pPr>
      <w:r w:rsidRPr="0026342B">
        <w:rPr>
          <w:rFonts w:cs="Arial"/>
        </w:rPr>
        <w:t xml:space="preserve">The UI also provides details about the queries executed against DV. This is particularly useful for the </w:t>
      </w:r>
      <w:r w:rsidRPr="0026342B">
        <w:rPr>
          <w:rFonts w:eastAsia="Times New Roman" w:cs="Arial"/>
          <w:color w:val="0000FF"/>
          <w:szCs w:val="22"/>
          <w:lang w:eastAsia="en-US"/>
        </w:rPr>
        <w:t>DV Admin</w:t>
      </w:r>
      <w:r w:rsidRPr="0026342B">
        <w:rPr>
          <w:rFonts w:cs="Arial"/>
        </w:rPr>
        <w:t xml:space="preserve"> in identifying slow running queries and potentially creat</w:t>
      </w:r>
      <w:r w:rsidR="00D24C14">
        <w:rPr>
          <w:rFonts w:cs="Arial"/>
        </w:rPr>
        <w:t>ing</w:t>
      </w:r>
      <w:r w:rsidRPr="0026342B">
        <w:rPr>
          <w:rFonts w:cs="Arial"/>
        </w:rPr>
        <w:t xml:space="preserve"> caches to make them run faster.</w:t>
      </w:r>
    </w:p>
    <w:p w14:paraId="62DBD6FB" w14:textId="7F3CB155" w:rsidR="00107D67" w:rsidRPr="0026342B" w:rsidRDefault="00107D67" w:rsidP="00107D67">
      <w:pPr>
        <w:pStyle w:val="BodyText"/>
        <w:ind w:left="792"/>
        <w:rPr>
          <w:rFonts w:cs="Arial"/>
        </w:rPr>
      </w:pPr>
      <w:r w:rsidRPr="0026342B">
        <w:rPr>
          <w:rFonts w:cs="Arial"/>
        </w:rPr>
        <w:t>Play with some of the features of the Query section using</w:t>
      </w:r>
      <w:r w:rsidRPr="0026342B">
        <w:rPr>
          <w:rFonts w:cs="Arial"/>
          <w:color w:val="0000FF"/>
        </w:rPr>
        <w:t xml:space="preserve"> </w:t>
      </w:r>
      <w:r w:rsidRPr="0026342B">
        <w:rPr>
          <w:rFonts w:eastAsia="Times New Roman" w:cs="Arial"/>
          <w:color w:val="0000FF"/>
          <w:szCs w:val="22"/>
          <w:lang w:eastAsia="en-US"/>
        </w:rPr>
        <w:t>Filter</w:t>
      </w:r>
      <w:r w:rsidR="00382D83" w:rsidRPr="0026342B">
        <w:rPr>
          <w:rFonts w:eastAsia="Times New Roman" w:cs="Arial"/>
          <w:color w:val="0000FF"/>
          <w:szCs w:val="22"/>
          <w:lang w:eastAsia="en-US"/>
        </w:rPr>
        <w:t>s</w:t>
      </w:r>
      <w:r w:rsidR="00D24C14">
        <w:rPr>
          <w:rFonts w:cs="Arial"/>
        </w:rPr>
        <w:t>.</w:t>
      </w:r>
    </w:p>
    <w:p w14:paraId="2745EE22" w14:textId="06300503" w:rsidR="00E74311" w:rsidRPr="0026342B" w:rsidRDefault="00E74311" w:rsidP="00107D67">
      <w:pPr>
        <w:pStyle w:val="BodyText"/>
        <w:ind w:left="792"/>
        <w:rPr>
          <w:rFonts w:cs="Arial"/>
        </w:rPr>
      </w:pPr>
      <w:r w:rsidRPr="0026342B">
        <w:rPr>
          <w:rFonts w:cs="Arial"/>
          <w:noProof/>
        </w:rPr>
        <w:drawing>
          <wp:inline distT="0" distB="0" distL="0" distR="0" wp14:anchorId="7B3CFDDB" wp14:editId="61DA062E">
            <wp:extent cx="6082146" cy="1734696"/>
            <wp:effectExtent l="0" t="0" r="0" b="0"/>
            <wp:docPr id="449" name="Picture 4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41123" cy="1751517"/>
                    </a:xfrm>
                    <a:prstGeom prst="rect">
                      <a:avLst/>
                    </a:prstGeom>
                  </pic:spPr>
                </pic:pic>
              </a:graphicData>
            </a:graphic>
          </wp:inline>
        </w:drawing>
      </w:r>
    </w:p>
    <w:p w14:paraId="3E6FBF94" w14:textId="3C4105BF" w:rsidR="00484951" w:rsidRPr="0026342B" w:rsidRDefault="00484951" w:rsidP="00FA7E9C">
      <w:pPr>
        <w:pStyle w:val="BodyText"/>
        <w:ind w:left="792"/>
        <w:rPr>
          <w:rFonts w:cs="Arial"/>
        </w:rPr>
      </w:pPr>
    </w:p>
    <w:p w14:paraId="3D16D3AA" w14:textId="77777777" w:rsidR="00AC473F" w:rsidRPr="0026342B" w:rsidRDefault="00AC473F">
      <w:pPr>
        <w:spacing w:before="0" w:after="0"/>
        <w:rPr>
          <w:rFonts w:eastAsia="Arial Unicode MS" w:cs="Arial"/>
          <w:b/>
          <w:bCs/>
          <w:iCs/>
          <w:kern w:val="32"/>
          <w:sz w:val="28"/>
          <w:szCs w:val="28"/>
          <w:lang w:eastAsia="zh-CN"/>
        </w:rPr>
      </w:pPr>
      <w:r w:rsidRPr="0026342B">
        <w:rPr>
          <w:rFonts w:cs="Arial"/>
        </w:rPr>
        <w:br w:type="page"/>
      </w:r>
    </w:p>
    <w:p w14:paraId="6249384D" w14:textId="77C78A70" w:rsidR="007F527D" w:rsidRPr="0026342B" w:rsidRDefault="007F527D" w:rsidP="0096215D">
      <w:pPr>
        <w:pStyle w:val="Heading2"/>
        <w:spacing w:before="120" w:after="120"/>
        <w:rPr>
          <w:rFonts w:ascii="Arial" w:hAnsi="Arial" w:cs="Arial"/>
        </w:rPr>
      </w:pPr>
      <w:r w:rsidRPr="0026342B">
        <w:rPr>
          <w:rFonts w:ascii="Arial" w:hAnsi="Arial" w:cs="Arial"/>
        </w:rPr>
        <w:lastRenderedPageBreak/>
        <w:t>Refreshing the Data Virtualization cache</w:t>
      </w:r>
    </w:p>
    <w:p w14:paraId="50351694" w14:textId="34CA6195" w:rsidR="00C90762" w:rsidRPr="0026342B" w:rsidRDefault="008827B2" w:rsidP="004B0503">
      <w:pPr>
        <w:pStyle w:val="BodyText"/>
        <w:ind w:left="792"/>
        <w:rPr>
          <w:rFonts w:cs="Arial"/>
        </w:rPr>
      </w:pPr>
      <w:r w:rsidRPr="0026342B">
        <w:rPr>
          <w:rFonts w:cs="Arial"/>
        </w:rPr>
        <w:t xml:space="preserve">As data changes in the underlying data sources, </w:t>
      </w:r>
      <w:r w:rsidR="00202618" w:rsidRPr="0026342B">
        <w:rPr>
          <w:rFonts w:cs="Arial"/>
        </w:rPr>
        <w:t xml:space="preserve">it is important </w:t>
      </w:r>
      <w:r w:rsidRPr="0026342B">
        <w:rPr>
          <w:rFonts w:cs="Arial"/>
        </w:rPr>
        <w:t xml:space="preserve">to refresh the cache </w:t>
      </w:r>
      <w:r w:rsidR="00202618" w:rsidRPr="0026342B">
        <w:rPr>
          <w:rFonts w:cs="Arial"/>
        </w:rPr>
        <w:t>and</w:t>
      </w:r>
      <w:r w:rsidRPr="0026342B">
        <w:rPr>
          <w:rFonts w:cs="Arial"/>
        </w:rPr>
        <w:t xml:space="preserve"> reflect the </w:t>
      </w:r>
      <w:r w:rsidR="00202618" w:rsidRPr="0026342B">
        <w:rPr>
          <w:rFonts w:cs="Arial"/>
        </w:rPr>
        <w:t xml:space="preserve">freshly </w:t>
      </w:r>
      <w:r w:rsidRPr="0026342B">
        <w:rPr>
          <w:rFonts w:cs="Arial"/>
        </w:rPr>
        <w:t>updated data. The cache creation process provides an option to set the</w:t>
      </w:r>
      <w:r w:rsidR="00202618" w:rsidRPr="0026342B">
        <w:rPr>
          <w:rFonts w:cs="Arial"/>
        </w:rPr>
        <w:t xml:space="preserve"> cache</w:t>
      </w:r>
      <w:r w:rsidRPr="0026342B">
        <w:rPr>
          <w:rFonts w:cs="Arial"/>
        </w:rPr>
        <w:t xml:space="preserve"> refresh rate. </w:t>
      </w:r>
    </w:p>
    <w:p w14:paraId="0EBD2822" w14:textId="473BABA2" w:rsidR="008827B2" w:rsidRPr="0026342B" w:rsidRDefault="00DA7255" w:rsidP="00461454">
      <w:pPr>
        <w:pStyle w:val="BodyText"/>
        <w:ind w:left="792"/>
        <w:rPr>
          <w:rFonts w:cs="Arial"/>
        </w:rPr>
      </w:pPr>
      <w:r w:rsidRPr="0026342B">
        <w:rPr>
          <w:rFonts w:cs="Arial"/>
          <w:noProof/>
        </w:rPr>
        <w:drawing>
          <wp:inline distT="0" distB="0" distL="0" distR="0" wp14:anchorId="57344B87" wp14:editId="3829E77A">
            <wp:extent cx="2963333" cy="2804801"/>
            <wp:effectExtent l="0" t="0" r="0" b="1905"/>
            <wp:docPr id="468" name="Picture 4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78447" cy="2819107"/>
                    </a:xfrm>
                    <a:prstGeom prst="rect">
                      <a:avLst/>
                    </a:prstGeom>
                  </pic:spPr>
                </pic:pic>
              </a:graphicData>
            </a:graphic>
          </wp:inline>
        </w:drawing>
      </w:r>
    </w:p>
    <w:p w14:paraId="542F671E" w14:textId="1213FD85" w:rsidR="008827B2" w:rsidRPr="0026342B" w:rsidRDefault="008827B2" w:rsidP="00944548">
      <w:pPr>
        <w:pStyle w:val="BodyText"/>
        <w:ind w:left="792"/>
        <w:rPr>
          <w:rFonts w:cs="Arial"/>
        </w:rPr>
      </w:pPr>
      <w:r w:rsidRPr="0026342B">
        <w:rPr>
          <w:rFonts w:cs="Arial"/>
        </w:rPr>
        <w:t xml:space="preserve">One can choose </w:t>
      </w:r>
      <w:r w:rsidR="00B25E34" w:rsidRPr="0026342B">
        <w:rPr>
          <w:rFonts w:cs="Arial"/>
        </w:rPr>
        <w:t xml:space="preserve">from </w:t>
      </w:r>
      <w:r w:rsidRPr="0026342B">
        <w:rPr>
          <w:rFonts w:cs="Arial"/>
        </w:rPr>
        <w:t>the following</w:t>
      </w:r>
      <w:r w:rsidR="00B25E34" w:rsidRPr="0026342B">
        <w:rPr>
          <w:rFonts w:cs="Arial"/>
        </w:rPr>
        <w:t xml:space="preserve"> options</w:t>
      </w:r>
      <w:r w:rsidRPr="0026342B">
        <w:rPr>
          <w:rFonts w:cs="Arial"/>
        </w:rPr>
        <w:t xml:space="preserve"> in the drop down</w:t>
      </w:r>
      <w:r w:rsidR="005F3572">
        <w:rPr>
          <w:rFonts w:cs="Arial"/>
        </w:rPr>
        <w:t>:</w:t>
      </w:r>
    </w:p>
    <w:p w14:paraId="640887D7" w14:textId="7F1A1DE5" w:rsidR="008827B2" w:rsidRPr="0026342B" w:rsidRDefault="008827B2" w:rsidP="00D468D8">
      <w:pPr>
        <w:pStyle w:val="BodyText"/>
        <w:numPr>
          <w:ilvl w:val="0"/>
          <w:numId w:val="27"/>
        </w:numPr>
        <w:ind w:left="1152"/>
        <w:rPr>
          <w:rFonts w:cs="Arial"/>
        </w:rPr>
      </w:pPr>
      <w:r w:rsidRPr="0026342B">
        <w:rPr>
          <w:rFonts w:cs="Arial"/>
          <w:i/>
          <w:iCs/>
        </w:rPr>
        <w:t>None, manual only:</w:t>
      </w:r>
      <w:r w:rsidRPr="0026342B">
        <w:rPr>
          <w:rFonts w:cs="Arial"/>
        </w:rPr>
        <w:t xml:space="preserve"> After the initial refresh, all subsequent refresh has to </w:t>
      </w:r>
      <w:r w:rsidR="005F3572">
        <w:rPr>
          <w:rFonts w:cs="Arial"/>
        </w:rPr>
        <w:t xml:space="preserve">be </w:t>
      </w:r>
      <w:r w:rsidRPr="0026342B">
        <w:rPr>
          <w:rFonts w:cs="Arial"/>
        </w:rPr>
        <w:t>manually performed by the DV Admin</w:t>
      </w:r>
      <w:r w:rsidR="005F3572">
        <w:rPr>
          <w:rFonts w:cs="Arial"/>
        </w:rPr>
        <w:t>.</w:t>
      </w:r>
    </w:p>
    <w:p w14:paraId="22988472" w14:textId="27F9CEC8" w:rsidR="008827B2" w:rsidRPr="0026342B" w:rsidRDefault="008827B2" w:rsidP="00D468D8">
      <w:pPr>
        <w:pStyle w:val="BodyText"/>
        <w:numPr>
          <w:ilvl w:val="0"/>
          <w:numId w:val="27"/>
        </w:numPr>
        <w:ind w:left="1152"/>
        <w:rPr>
          <w:rFonts w:cs="Arial"/>
        </w:rPr>
      </w:pPr>
      <w:r w:rsidRPr="0026342B">
        <w:rPr>
          <w:rFonts w:cs="Arial"/>
          <w:i/>
          <w:iCs/>
        </w:rPr>
        <w:t>Hourly:</w:t>
      </w:r>
      <w:r w:rsidRPr="0026342B">
        <w:rPr>
          <w:rFonts w:cs="Arial"/>
        </w:rPr>
        <w:t xml:space="preserve"> The cache gets refreshed hourly on the set minute of the hour</w:t>
      </w:r>
      <w:r w:rsidR="005F3572">
        <w:rPr>
          <w:rFonts w:cs="Arial"/>
        </w:rPr>
        <w:t>.</w:t>
      </w:r>
    </w:p>
    <w:p w14:paraId="799B0937" w14:textId="354B5CC3" w:rsidR="008827B2" w:rsidRPr="0026342B" w:rsidRDefault="008827B2" w:rsidP="00D468D8">
      <w:pPr>
        <w:pStyle w:val="BodyText"/>
        <w:numPr>
          <w:ilvl w:val="0"/>
          <w:numId w:val="27"/>
        </w:numPr>
        <w:ind w:left="1152"/>
        <w:rPr>
          <w:rFonts w:cs="Arial"/>
        </w:rPr>
      </w:pPr>
      <w:r w:rsidRPr="0026342B">
        <w:rPr>
          <w:rFonts w:cs="Arial"/>
          <w:i/>
          <w:iCs/>
        </w:rPr>
        <w:t>Daily:</w:t>
      </w:r>
      <w:r w:rsidRPr="0026342B">
        <w:rPr>
          <w:rFonts w:cs="Arial"/>
        </w:rPr>
        <w:t xml:space="preserve"> The cache gets refreshed at </w:t>
      </w:r>
      <w:r w:rsidR="005F3572">
        <w:rPr>
          <w:rFonts w:cs="Arial"/>
        </w:rPr>
        <w:t>a</w:t>
      </w:r>
      <w:r w:rsidR="005F3572" w:rsidRPr="0026342B">
        <w:rPr>
          <w:rFonts w:cs="Arial"/>
        </w:rPr>
        <w:t xml:space="preserve"> </w:t>
      </w:r>
      <w:r w:rsidRPr="0026342B">
        <w:rPr>
          <w:rFonts w:cs="Arial"/>
        </w:rPr>
        <w:t>specifi</w:t>
      </w:r>
      <w:r w:rsidR="005F3572">
        <w:rPr>
          <w:rFonts w:cs="Arial"/>
        </w:rPr>
        <w:t>ed</w:t>
      </w:r>
      <w:r w:rsidRPr="0026342B">
        <w:rPr>
          <w:rFonts w:cs="Arial"/>
        </w:rPr>
        <w:t xml:space="preserve"> time of day</w:t>
      </w:r>
      <w:r w:rsidR="005F3572">
        <w:rPr>
          <w:rFonts w:cs="Arial"/>
        </w:rPr>
        <w:t>.</w:t>
      </w:r>
    </w:p>
    <w:p w14:paraId="28F07C58" w14:textId="5313BA58" w:rsidR="00461454" w:rsidRPr="0026342B" w:rsidRDefault="00461454" w:rsidP="00D468D8">
      <w:pPr>
        <w:pStyle w:val="BodyText"/>
        <w:numPr>
          <w:ilvl w:val="0"/>
          <w:numId w:val="27"/>
        </w:numPr>
        <w:ind w:left="1152"/>
        <w:rPr>
          <w:rFonts w:cs="Arial"/>
        </w:rPr>
      </w:pPr>
      <w:r w:rsidRPr="0026342B">
        <w:rPr>
          <w:rFonts w:cs="Arial"/>
          <w:i/>
          <w:iCs/>
        </w:rPr>
        <w:t>Weekly:</w:t>
      </w:r>
      <w:r w:rsidRPr="0026342B">
        <w:rPr>
          <w:rFonts w:cs="Arial"/>
        </w:rPr>
        <w:t xml:space="preserve"> The cache gets refreshed at </w:t>
      </w:r>
      <w:r w:rsidR="005F3572">
        <w:rPr>
          <w:rFonts w:cs="Arial"/>
        </w:rPr>
        <w:t>a</w:t>
      </w:r>
      <w:r w:rsidR="005F3572" w:rsidRPr="0026342B">
        <w:rPr>
          <w:rFonts w:cs="Arial"/>
        </w:rPr>
        <w:t xml:space="preserve"> </w:t>
      </w:r>
      <w:r w:rsidRPr="0026342B">
        <w:rPr>
          <w:rFonts w:cs="Arial"/>
        </w:rPr>
        <w:t>specifi</w:t>
      </w:r>
      <w:r w:rsidR="005F3572">
        <w:rPr>
          <w:rFonts w:cs="Arial"/>
        </w:rPr>
        <w:t>ed</w:t>
      </w:r>
      <w:r w:rsidRPr="0026342B">
        <w:rPr>
          <w:rFonts w:cs="Arial"/>
        </w:rPr>
        <w:t xml:space="preserve"> time on specific day(s) in a week</w:t>
      </w:r>
      <w:r w:rsidR="005F3572">
        <w:rPr>
          <w:rFonts w:cs="Arial"/>
        </w:rPr>
        <w:t>.</w:t>
      </w:r>
    </w:p>
    <w:p w14:paraId="0B0B6F15" w14:textId="6424AA95" w:rsidR="00461454" w:rsidRPr="0026342B" w:rsidRDefault="00461454" w:rsidP="00D468D8">
      <w:pPr>
        <w:pStyle w:val="BodyText"/>
        <w:numPr>
          <w:ilvl w:val="0"/>
          <w:numId w:val="27"/>
        </w:numPr>
        <w:ind w:left="1152"/>
        <w:rPr>
          <w:rFonts w:cs="Arial"/>
        </w:rPr>
      </w:pPr>
      <w:r w:rsidRPr="0026342B">
        <w:rPr>
          <w:rFonts w:cs="Arial"/>
          <w:i/>
          <w:iCs/>
        </w:rPr>
        <w:t>Monthly:</w:t>
      </w:r>
      <w:r w:rsidRPr="0026342B">
        <w:rPr>
          <w:rFonts w:cs="Arial"/>
        </w:rPr>
        <w:t xml:space="preserve"> The cache gets refreshed at the specifi</w:t>
      </w:r>
      <w:r w:rsidR="005F3572">
        <w:rPr>
          <w:rFonts w:cs="Arial"/>
        </w:rPr>
        <w:t>ed</w:t>
      </w:r>
      <w:r w:rsidRPr="0026342B">
        <w:rPr>
          <w:rFonts w:cs="Arial"/>
        </w:rPr>
        <w:t xml:space="preserve"> time on specific day(s) </w:t>
      </w:r>
      <w:r w:rsidR="005F3572">
        <w:rPr>
          <w:rFonts w:cs="Arial"/>
        </w:rPr>
        <w:t>and</w:t>
      </w:r>
      <w:r w:rsidRPr="0026342B">
        <w:rPr>
          <w:rFonts w:cs="Arial"/>
        </w:rPr>
        <w:t xml:space="preserve"> week(s) in a month</w:t>
      </w:r>
      <w:r w:rsidR="005F3572">
        <w:rPr>
          <w:rFonts w:cs="Arial"/>
        </w:rPr>
        <w:t>.</w:t>
      </w:r>
    </w:p>
    <w:p w14:paraId="28A1B0F4" w14:textId="6DB0FC54" w:rsidR="008827B2" w:rsidRPr="0026342B" w:rsidRDefault="009C2066" w:rsidP="00944548">
      <w:pPr>
        <w:pStyle w:val="BodyText"/>
        <w:ind w:left="792"/>
        <w:rPr>
          <w:rFonts w:cs="Arial"/>
        </w:rPr>
      </w:pPr>
      <w:r w:rsidRPr="0026342B">
        <w:rPr>
          <w:rFonts w:cs="Arial"/>
        </w:rPr>
        <w:t xml:space="preserve">To avoid delays and unexpected results, the best time to refresh the cache should be chosen based on </w:t>
      </w:r>
      <w:r w:rsidR="005F3572">
        <w:rPr>
          <w:rFonts w:cs="Arial"/>
        </w:rPr>
        <w:t>the lowest</w:t>
      </w:r>
      <w:r w:rsidR="005F3572" w:rsidRPr="0026342B">
        <w:rPr>
          <w:rFonts w:cs="Arial"/>
        </w:rPr>
        <w:t xml:space="preserve"> </w:t>
      </w:r>
      <w:r w:rsidRPr="0026342B">
        <w:rPr>
          <w:rFonts w:cs="Arial"/>
        </w:rPr>
        <w:t>DV usage</w:t>
      </w:r>
      <w:r w:rsidR="005F04D2" w:rsidRPr="0026342B">
        <w:rPr>
          <w:rFonts w:cs="Arial"/>
        </w:rPr>
        <w:t>/</w:t>
      </w:r>
      <w:r w:rsidRPr="0026342B">
        <w:rPr>
          <w:rFonts w:cs="Arial"/>
        </w:rPr>
        <w:t>low query traffic.</w:t>
      </w:r>
    </w:p>
    <w:p w14:paraId="71981ED3" w14:textId="77777777" w:rsidR="00AC473F" w:rsidRPr="0026342B" w:rsidRDefault="00AC473F">
      <w:pPr>
        <w:spacing w:before="0" w:after="0"/>
        <w:rPr>
          <w:rFonts w:eastAsia="Arial Unicode MS" w:cs="Arial"/>
          <w:b/>
          <w:bCs/>
          <w:iCs/>
          <w:kern w:val="32"/>
          <w:sz w:val="28"/>
          <w:szCs w:val="28"/>
          <w:lang w:eastAsia="zh-CN"/>
        </w:rPr>
      </w:pPr>
      <w:r w:rsidRPr="0026342B">
        <w:rPr>
          <w:rFonts w:cs="Arial"/>
        </w:rPr>
        <w:br w:type="page"/>
      </w:r>
    </w:p>
    <w:p w14:paraId="5C90A488" w14:textId="533344A3" w:rsidR="007F527D" w:rsidRPr="0026342B" w:rsidRDefault="007F527D" w:rsidP="0096215D">
      <w:pPr>
        <w:pStyle w:val="Heading2"/>
        <w:spacing w:before="120" w:after="120"/>
        <w:rPr>
          <w:rFonts w:ascii="Arial" w:hAnsi="Arial" w:cs="Arial"/>
        </w:rPr>
      </w:pPr>
      <w:r w:rsidRPr="0026342B">
        <w:rPr>
          <w:rFonts w:ascii="Arial" w:hAnsi="Arial" w:cs="Arial"/>
        </w:rPr>
        <w:lastRenderedPageBreak/>
        <w:t>D</w:t>
      </w:r>
      <w:r w:rsidR="00A85149" w:rsidRPr="0026342B">
        <w:rPr>
          <w:rFonts w:ascii="Arial" w:hAnsi="Arial" w:cs="Arial"/>
        </w:rPr>
        <w:t>eactivat</w:t>
      </w:r>
      <w:r w:rsidR="00786428" w:rsidRPr="0026342B">
        <w:rPr>
          <w:rFonts w:ascii="Arial" w:hAnsi="Arial" w:cs="Arial"/>
        </w:rPr>
        <w:t>ing</w:t>
      </w:r>
      <w:r w:rsidRPr="0026342B">
        <w:rPr>
          <w:rFonts w:ascii="Arial" w:hAnsi="Arial" w:cs="Arial"/>
        </w:rPr>
        <w:t>/</w:t>
      </w:r>
      <w:r w:rsidR="00A85149" w:rsidRPr="0026342B">
        <w:rPr>
          <w:rFonts w:ascii="Arial" w:hAnsi="Arial" w:cs="Arial"/>
        </w:rPr>
        <w:t>Activat</w:t>
      </w:r>
      <w:r w:rsidR="00786428" w:rsidRPr="0026342B">
        <w:rPr>
          <w:rFonts w:ascii="Arial" w:hAnsi="Arial" w:cs="Arial"/>
        </w:rPr>
        <w:t>ing</w:t>
      </w:r>
      <w:r w:rsidRPr="0026342B">
        <w:rPr>
          <w:rFonts w:ascii="Arial" w:hAnsi="Arial" w:cs="Arial"/>
        </w:rPr>
        <w:t>/Delet</w:t>
      </w:r>
      <w:r w:rsidR="00786428" w:rsidRPr="0026342B">
        <w:rPr>
          <w:rFonts w:ascii="Arial" w:hAnsi="Arial" w:cs="Arial"/>
        </w:rPr>
        <w:t>ing</w:t>
      </w:r>
      <w:r w:rsidRPr="0026342B">
        <w:rPr>
          <w:rFonts w:ascii="Arial" w:hAnsi="Arial" w:cs="Arial"/>
        </w:rPr>
        <w:t xml:space="preserve"> the Data Virtualization cache</w:t>
      </w:r>
    </w:p>
    <w:p w14:paraId="7FC1AAEE" w14:textId="31F1D75E" w:rsidR="007F527D" w:rsidRPr="0026342B" w:rsidRDefault="00A85149" w:rsidP="00FA7E9C">
      <w:pPr>
        <w:pStyle w:val="BodyText"/>
        <w:ind w:left="792"/>
        <w:rPr>
          <w:rFonts w:cs="Arial"/>
        </w:rPr>
      </w:pPr>
      <w:r w:rsidRPr="0026342B">
        <w:rPr>
          <w:rFonts w:cs="Arial"/>
        </w:rPr>
        <w:t>The</w:t>
      </w:r>
      <w:r w:rsidR="004D540E" w:rsidRPr="0026342B">
        <w:rPr>
          <w:rFonts w:cs="Arial"/>
        </w:rPr>
        <w:t xml:space="preserve"> </w:t>
      </w:r>
      <w:r w:rsidRPr="0026342B">
        <w:rPr>
          <w:rFonts w:cs="Arial"/>
        </w:rPr>
        <w:t xml:space="preserve">Cache Management </w:t>
      </w:r>
      <w:r w:rsidR="004D540E" w:rsidRPr="0026342B">
        <w:rPr>
          <w:rFonts w:cs="Arial"/>
        </w:rPr>
        <w:t xml:space="preserve">UI provides </w:t>
      </w:r>
      <w:r w:rsidRPr="0026342B">
        <w:rPr>
          <w:rFonts w:cs="Arial"/>
        </w:rPr>
        <w:t>some options to help manage caches. After a cache is created, it gets refreshed/populated by data and remains in the active state by default, to be considered by the Query Optimizer while generating the query plans.</w:t>
      </w:r>
    </w:p>
    <w:p w14:paraId="3CACA3EB" w14:textId="30E32F00" w:rsidR="004D540E" w:rsidRPr="0026342B" w:rsidRDefault="00461454" w:rsidP="00461454">
      <w:pPr>
        <w:pStyle w:val="BodyText"/>
        <w:ind w:left="792"/>
        <w:rPr>
          <w:rFonts w:cs="Arial"/>
        </w:rPr>
      </w:pPr>
      <w:r w:rsidRPr="0026342B">
        <w:rPr>
          <w:rFonts w:cs="Arial"/>
          <w:noProof/>
        </w:rPr>
        <w:drawing>
          <wp:inline distT="0" distB="0" distL="0" distR="0" wp14:anchorId="168EF216" wp14:editId="6105EC4D">
            <wp:extent cx="4783667" cy="1869673"/>
            <wp:effectExtent l="0" t="0" r="4445" b="0"/>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0599" cy="1880199"/>
                    </a:xfrm>
                    <a:prstGeom prst="rect">
                      <a:avLst/>
                    </a:prstGeom>
                  </pic:spPr>
                </pic:pic>
              </a:graphicData>
            </a:graphic>
          </wp:inline>
        </w:drawing>
      </w:r>
    </w:p>
    <w:p w14:paraId="0102D405" w14:textId="61110DC9" w:rsidR="00A85149" w:rsidRPr="0026342B" w:rsidRDefault="00A85149" w:rsidP="00FA7E9C">
      <w:pPr>
        <w:pStyle w:val="BodyText"/>
        <w:ind w:left="792"/>
        <w:rPr>
          <w:rFonts w:cs="Arial"/>
        </w:rPr>
      </w:pPr>
      <w:r w:rsidRPr="0026342B">
        <w:rPr>
          <w:rFonts w:cs="Arial"/>
        </w:rPr>
        <w:t xml:space="preserve">An active cache can be deactivated so the Query Optimizer will not consider it while generating the query plans. This could be useful if there are issues related to the </w:t>
      </w:r>
      <w:r w:rsidR="00526466" w:rsidRPr="0026342B">
        <w:rPr>
          <w:rFonts w:cs="Arial"/>
        </w:rPr>
        <w:t xml:space="preserve">cached </w:t>
      </w:r>
      <w:r w:rsidRPr="0026342B">
        <w:rPr>
          <w:rFonts w:cs="Arial"/>
        </w:rPr>
        <w:t xml:space="preserve">data and needs investigation. </w:t>
      </w:r>
    </w:p>
    <w:p w14:paraId="5C2C0BC3" w14:textId="0C554EA1" w:rsidR="00DA0840" w:rsidRPr="0026342B" w:rsidRDefault="00DA0840" w:rsidP="00FA7E9C">
      <w:pPr>
        <w:pStyle w:val="BodyText"/>
        <w:ind w:left="792"/>
        <w:rPr>
          <w:rFonts w:cs="Arial"/>
        </w:rPr>
      </w:pPr>
      <w:r w:rsidRPr="0026342B">
        <w:rPr>
          <w:rFonts w:cs="Arial"/>
        </w:rPr>
        <w:t>A cache can be deleted</w:t>
      </w:r>
      <w:r w:rsidR="003035B6" w:rsidRPr="0026342B">
        <w:rPr>
          <w:rFonts w:cs="Arial"/>
        </w:rPr>
        <w:t xml:space="preserve">, </w:t>
      </w:r>
      <w:r w:rsidRPr="0026342B">
        <w:rPr>
          <w:rFonts w:cs="Arial"/>
        </w:rPr>
        <w:t xml:space="preserve">which moves it into the </w:t>
      </w:r>
      <w:r w:rsidR="00BB79E4">
        <w:rPr>
          <w:rFonts w:cs="Arial"/>
        </w:rPr>
        <w:t>inactive</w:t>
      </w:r>
      <w:r w:rsidR="00BB79E4" w:rsidRPr="0026342B">
        <w:rPr>
          <w:rFonts w:cs="Arial"/>
        </w:rPr>
        <w:t xml:space="preserve"> </w:t>
      </w:r>
      <w:r w:rsidRPr="0026342B">
        <w:rPr>
          <w:rFonts w:cs="Arial"/>
        </w:rPr>
        <w:t xml:space="preserve">state and eventually cleaned up. The list of deleted caches can be listed using the </w:t>
      </w:r>
      <w:r w:rsidR="00084542" w:rsidRPr="0026342B">
        <w:rPr>
          <w:rFonts w:eastAsia="Times New Roman" w:cs="Arial"/>
          <w:color w:val="0000FF"/>
          <w:szCs w:val="22"/>
          <w:lang w:eastAsia="en-US"/>
        </w:rPr>
        <w:t>Deleted caches</w:t>
      </w:r>
      <w:r w:rsidR="00084542" w:rsidRPr="0026342B">
        <w:rPr>
          <w:rFonts w:cs="Arial"/>
        </w:rPr>
        <w:t xml:space="preserve"> </w:t>
      </w:r>
      <w:r w:rsidRPr="0026342B">
        <w:rPr>
          <w:rFonts w:cs="Arial"/>
        </w:rPr>
        <w:t>option. It shows the original cache details and if needed</w:t>
      </w:r>
      <w:r w:rsidR="00A03DB8" w:rsidRPr="0026342B">
        <w:rPr>
          <w:rFonts w:cs="Arial"/>
        </w:rPr>
        <w:t>,</w:t>
      </w:r>
      <w:r w:rsidRPr="0026342B">
        <w:rPr>
          <w:rFonts w:cs="Arial"/>
        </w:rPr>
        <w:t xml:space="preserve"> </w:t>
      </w:r>
      <w:r w:rsidR="00A03DB8" w:rsidRPr="0026342B">
        <w:rPr>
          <w:rFonts w:cs="Arial"/>
        </w:rPr>
        <w:t xml:space="preserve">you could </w:t>
      </w:r>
      <w:r w:rsidRPr="0026342B">
        <w:rPr>
          <w:rFonts w:cs="Arial"/>
        </w:rPr>
        <w:t>re-create them</w:t>
      </w:r>
      <w:r w:rsidR="00BB79E4">
        <w:rPr>
          <w:rFonts w:cs="Arial"/>
        </w:rPr>
        <w:t>.</w:t>
      </w:r>
    </w:p>
    <w:p w14:paraId="0C934D17" w14:textId="348CA675" w:rsidR="00DA7255" w:rsidRPr="0026342B" w:rsidRDefault="00DA7255" w:rsidP="00FA7E9C">
      <w:pPr>
        <w:pStyle w:val="BodyText"/>
        <w:ind w:left="792"/>
        <w:rPr>
          <w:rFonts w:cs="Arial"/>
        </w:rPr>
      </w:pPr>
      <w:r w:rsidRPr="0026342B">
        <w:rPr>
          <w:rFonts w:cs="Arial"/>
          <w:noProof/>
        </w:rPr>
        <w:drawing>
          <wp:inline distT="0" distB="0" distL="0" distR="0" wp14:anchorId="12DA9ED0" wp14:editId="42B49473">
            <wp:extent cx="4961467" cy="1939165"/>
            <wp:effectExtent l="0" t="0" r="4445" b="4445"/>
            <wp:docPr id="463" name="Picture 4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71074" cy="1942920"/>
                    </a:xfrm>
                    <a:prstGeom prst="rect">
                      <a:avLst/>
                    </a:prstGeom>
                  </pic:spPr>
                </pic:pic>
              </a:graphicData>
            </a:graphic>
          </wp:inline>
        </w:drawing>
      </w:r>
    </w:p>
    <w:p w14:paraId="73700146" w14:textId="007CF959" w:rsidR="0058557F" w:rsidRPr="0026342B" w:rsidRDefault="00461454" w:rsidP="00E80CF2">
      <w:pPr>
        <w:pStyle w:val="BodyText"/>
        <w:ind w:left="792"/>
        <w:rPr>
          <w:rFonts w:cs="Arial"/>
        </w:rPr>
      </w:pPr>
      <w:r w:rsidRPr="0026342B">
        <w:rPr>
          <w:rFonts w:cs="Arial"/>
          <w:noProof/>
        </w:rPr>
        <w:drawing>
          <wp:inline distT="0" distB="0" distL="0" distR="0" wp14:anchorId="25C2AD19" wp14:editId="5B13787A">
            <wp:extent cx="4936067" cy="1968344"/>
            <wp:effectExtent l="0" t="0" r="4445" b="635"/>
            <wp:docPr id="460" name="Picture 4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53703" cy="1975377"/>
                    </a:xfrm>
                    <a:prstGeom prst="rect">
                      <a:avLst/>
                    </a:prstGeom>
                  </pic:spPr>
                </pic:pic>
              </a:graphicData>
            </a:graphic>
          </wp:inline>
        </w:drawing>
      </w:r>
    </w:p>
    <w:p w14:paraId="6D85F2A1" w14:textId="091B3294" w:rsidR="007F527D" w:rsidRPr="0026342B" w:rsidRDefault="007F527D" w:rsidP="0096215D">
      <w:pPr>
        <w:pStyle w:val="Heading2"/>
        <w:spacing w:before="120" w:after="120"/>
        <w:rPr>
          <w:rFonts w:ascii="Arial" w:hAnsi="Arial" w:cs="Arial"/>
        </w:rPr>
      </w:pPr>
      <w:r w:rsidRPr="0026342B">
        <w:rPr>
          <w:rFonts w:ascii="Arial" w:hAnsi="Arial" w:cs="Arial"/>
        </w:rPr>
        <w:lastRenderedPageBreak/>
        <w:t>Caching guidelines</w:t>
      </w:r>
    </w:p>
    <w:p w14:paraId="15AB106B" w14:textId="714D35FD" w:rsidR="00C90762" w:rsidRPr="0026342B" w:rsidRDefault="00C90762" w:rsidP="00944548">
      <w:pPr>
        <w:pStyle w:val="BodyText"/>
        <w:ind w:left="720"/>
        <w:rPr>
          <w:rFonts w:cs="Arial"/>
        </w:rPr>
      </w:pPr>
      <w:r w:rsidRPr="0026342B">
        <w:rPr>
          <w:rFonts w:cs="Arial"/>
        </w:rPr>
        <w:t xml:space="preserve">The DV cache is a very useful feature </w:t>
      </w:r>
      <w:r w:rsidR="00A21F24" w:rsidRPr="0026342B">
        <w:rPr>
          <w:rFonts w:cs="Arial"/>
        </w:rPr>
        <w:t>for</w:t>
      </w:r>
      <w:r w:rsidRPr="0026342B">
        <w:rPr>
          <w:rFonts w:cs="Arial"/>
        </w:rPr>
        <w:t xml:space="preserve"> improving</w:t>
      </w:r>
      <w:r w:rsidR="00A21F24" w:rsidRPr="0026342B">
        <w:rPr>
          <w:rFonts w:cs="Arial"/>
        </w:rPr>
        <w:t xml:space="preserve"> DV</w:t>
      </w:r>
      <w:r w:rsidRPr="0026342B">
        <w:rPr>
          <w:rFonts w:cs="Arial"/>
        </w:rPr>
        <w:t xml:space="preserve"> query performance</w:t>
      </w:r>
      <w:r w:rsidR="00A21F24" w:rsidRPr="0026342B">
        <w:rPr>
          <w:rFonts w:cs="Arial"/>
        </w:rPr>
        <w:t>. H</w:t>
      </w:r>
      <w:r w:rsidRPr="0026342B">
        <w:rPr>
          <w:rFonts w:cs="Arial"/>
        </w:rPr>
        <w:t>owever</w:t>
      </w:r>
      <w:r w:rsidR="00935EF4" w:rsidRPr="0026342B">
        <w:rPr>
          <w:rFonts w:cs="Arial"/>
        </w:rPr>
        <w:t>,</w:t>
      </w:r>
      <w:r w:rsidRPr="0026342B">
        <w:rPr>
          <w:rFonts w:cs="Arial"/>
        </w:rPr>
        <w:t xml:space="preserve"> there are some important points to </w:t>
      </w:r>
      <w:r w:rsidR="00935EF4" w:rsidRPr="0026342B">
        <w:rPr>
          <w:rFonts w:cs="Arial"/>
        </w:rPr>
        <w:t>remember</w:t>
      </w:r>
      <w:r w:rsidRPr="0026342B">
        <w:rPr>
          <w:rFonts w:cs="Arial"/>
        </w:rPr>
        <w:t>:</w:t>
      </w:r>
    </w:p>
    <w:p w14:paraId="18E32463" w14:textId="38A1A49C" w:rsidR="00DE39C2" w:rsidRPr="0026342B" w:rsidRDefault="00DE39C2" w:rsidP="00D468D8">
      <w:pPr>
        <w:pStyle w:val="BodyText"/>
        <w:numPr>
          <w:ilvl w:val="0"/>
          <w:numId w:val="26"/>
        </w:numPr>
        <w:ind w:left="1080"/>
        <w:rPr>
          <w:rFonts w:cs="Arial"/>
        </w:rPr>
      </w:pPr>
      <w:r w:rsidRPr="0026342B">
        <w:rPr>
          <w:rFonts w:cs="Arial"/>
        </w:rPr>
        <w:t>The DV cache can only be created by the DV Admins</w:t>
      </w:r>
      <w:r w:rsidR="00BB79E4">
        <w:rPr>
          <w:rFonts w:cs="Arial"/>
        </w:rPr>
        <w:t>.</w:t>
      </w:r>
    </w:p>
    <w:p w14:paraId="2953AF4D" w14:textId="5B515748" w:rsidR="00A21F24" w:rsidRPr="0026342B" w:rsidRDefault="00A21F24" w:rsidP="00D468D8">
      <w:pPr>
        <w:pStyle w:val="BodyText"/>
        <w:numPr>
          <w:ilvl w:val="0"/>
          <w:numId w:val="26"/>
        </w:numPr>
        <w:ind w:left="1080"/>
        <w:rPr>
          <w:rFonts w:cs="Arial"/>
        </w:rPr>
      </w:pPr>
      <w:r w:rsidRPr="0026342B">
        <w:rPr>
          <w:rFonts w:cs="Arial"/>
        </w:rPr>
        <w:t>A cached object has the same permissions as the underlying DV object.</w:t>
      </w:r>
    </w:p>
    <w:p w14:paraId="504D3770" w14:textId="2C34B6AF" w:rsidR="00C90762" w:rsidRPr="0026342B" w:rsidRDefault="00C90762" w:rsidP="00D468D8">
      <w:pPr>
        <w:pStyle w:val="BodyText"/>
        <w:numPr>
          <w:ilvl w:val="0"/>
          <w:numId w:val="26"/>
        </w:numPr>
        <w:ind w:left="1080"/>
        <w:rPr>
          <w:rFonts w:cs="Arial"/>
        </w:rPr>
      </w:pPr>
      <w:r w:rsidRPr="0026342B">
        <w:rPr>
          <w:rFonts w:cs="Arial"/>
        </w:rPr>
        <w:t xml:space="preserve">Use queries that perform some sort of aggregation from the underlying data to create </w:t>
      </w:r>
      <w:r w:rsidR="00A21F24" w:rsidRPr="0026342B">
        <w:rPr>
          <w:rFonts w:cs="Arial"/>
        </w:rPr>
        <w:t xml:space="preserve">the </w:t>
      </w:r>
      <w:r w:rsidRPr="0026342B">
        <w:rPr>
          <w:rFonts w:cs="Arial"/>
        </w:rPr>
        <w:t>cache</w:t>
      </w:r>
      <w:r w:rsidR="00A21F24" w:rsidRPr="0026342B">
        <w:rPr>
          <w:rFonts w:cs="Arial"/>
        </w:rPr>
        <w:t>. Performing aggregations help create summaries</w:t>
      </w:r>
      <w:r w:rsidR="00BB79E4">
        <w:rPr>
          <w:rFonts w:cs="Arial"/>
        </w:rPr>
        <w:t>,</w:t>
      </w:r>
      <w:r w:rsidR="00A21F24" w:rsidRPr="0026342B">
        <w:rPr>
          <w:rFonts w:cs="Arial"/>
        </w:rPr>
        <w:t xml:space="preserve"> and thus limit data cached.</w:t>
      </w:r>
    </w:p>
    <w:p w14:paraId="7C0443D0" w14:textId="51021BF8" w:rsidR="00C90762" w:rsidRPr="0026342B" w:rsidRDefault="00BB79E4" w:rsidP="00D468D8">
      <w:pPr>
        <w:pStyle w:val="BodyText"/>
        <w:numPr>
          <w:ilvl w:val="0"/>
          <w:numId w:val="26"/>
        </w:numPr>
        <w:ind w:left="1080"/>
        <w:rPr>
          <w:rFonts w:cs="Arial"/>
        </w:rPr>
      </w:pPr>
      <w:r>
        <w:rPr>
          <w:rFonts w:cs="Arial"/>
        </w:rPr>
        <w:t>When</w:t>
      </w:r>
      <w:r w:rsidR="00A21F24" w:rsidRPr="0026342B">
        <w:rPr>
          <w:rFonts w:cs="Arial"/>
        </w:rPr>
        <w:t xml:space="preserve"> possible </w:t>
      </w:r>
      <w:r w:rsidR="00C90762" w:rsidRPr="0026342B">
        <w:rPr>
          <w:rFonts w:cs="Arial"/>
        </w:rPr>
        <w:t xml:space="preserve">avoid duplicating data that exists in </w:t>
      </w:r>
      <w:r w:rsidR="00A21F24" w:rsidRPr="0026342B">
        <w:rPr>
          <w:rFonts w:cs="Arial"/>
        </w:rPr>
        <w:t xml:space="preserve">its original </w:t>
      </w:r>
      <w:r w:rsidR="00C90762" w:rsidRPr="0026342B">
        <w:rPr>
          <w:rFonts w:cs="Arial"/>
        </w:rPr>
        <w:t>form</w:t>
      </w:r>
      <w:r w:rsidR="00A21F24" w:rsidRPr="0026342B">
        <w:rPr>
          <w:rFonts w:cs="Arial"/>
        </w:rPr>
        <w:t xml:space="preserve"> </w:t>
      </w:r>
      <w:r w:rsidR="00C90762" w:rsidRPr="0026342B">
        <w:rPr>
          <w:rFonts w:cs="Arial"/>
        </w:rPr>
        <w:t>in the underlying data sources</w:t>
      </w:r>
      <w:r w:rsidR="00A21F24" w:rsidRPr="0026342B">
        <w:rPr>
          <w:rFonts w:cs="Arial"/>
        </w:rPr>
        <w:t>.</w:t>
      </w:r>
    </w:p>
    <w:p w14:paraId="1EB52B76" w14:textId="155B61D2" w:rsidR="005D2519" w:rsidRPr="0026342B" w:rsidRDefault="005D2519" w:rsidP="00D468D8">
      <w:pPr>
        <w:pStyle w:val="BodyText"/>
        <w:numPr>
          <w:ilvl w:val="0"/>
          <w:numId w:val="26"/>
        </w:numPr>
        <w:ind w:left="1080"/>
        <w:rPr>
          <w:rFonts w:cs="Arial"/>
        </w:rPr>
      </w:pPr>
      <w:r w:rsidRPr="0026342B">
        <w:rPr>
          <w:rFonts w:cs="Arial"/>
        </w:rPr>
        <w:t>Identify the most commonly used query or parts of queries and consider creating the cache from them. Th</w:t>
      </w:r>
      <w:r w:rsidR="00FB6A17" w:rsidRPr="0026342B">
        <w:rPr>
          <w:rFonts w:cs="Arial"/>
        </w:rPr>
        <w:t>at way multiple users and queries can benefit from those caches.</w:t>
      </w:r>
    </w:p>
    <w:p w14:paraId="2EF7B6D8" w14:textId="70E4AD1B" w:rsidR="00C90762" w:rsidRPr="0026342B" w:rsidRDefault="00C90762" w:rsidP="00D468D8">
      <w:pPr>
        <w:pStyle w:val="BodyText"/>
        <w:numPr>
          <w:ilvl w:val="0"/>
          <w:numId w:val="26"/>
        </w:numPr>
        <w:ind w:left="1080"/>
        <w:rPr>
          <w:rFonts w:cs="Arial"/>
        </w:rPr>
      </w:pPr>
      <w:r w:rsidRPr="0026342B">
        <w:rPr>
          <w:rFonts w:cs="Arial"/>
        </w:rPr>
        <w:t>Limit the size of the data to be cached. Note that the cache uses the storage allocated to the DV instance</w:t>
      </w:r>
      <w:r w:rsidR="00A21F24" w:rsidRPr="0026342B">
        <w:rPr>
          <w:rFonts w:cs="Arial"/>
        </w:rPr>
        <w:t xml:space="preserve">, hence it </w:t>
      </w:r>
      <w:r w:rsidRPr="0026342B">
        <w:rPr>
          <w:rFonts w:cs="Arial"/>
        </w:rPr>
        <w:t xml:space="preserve">is common to all DV users. </w:t>
      </w:r>
      <w:r w:rsidR="00A21F24" w:rsidRPr="0026342B">
        <w:rPr>
          <w:rFonts w:cs="Arial"/>
        </w:rPr>
        <w:t>L</w:t>
      </w:r>
      <w:r w:rsidRPr="0026342B">
        <w:rPr>
          <w:rFonts w:cs="Arial"/>
        </w:rPr>
        <w:t xml:space="preserve">arge caches will </w:t>
      </w:r>
      <w:r w:rsidR="00DE39C2" w:rsidRPr="0026342B">
        <w:rPr>
          <w:rFonts w:cs="Arial"/>
        </w:rPr>
        <w:t xml:space="preserve">limit </w:t>
      </w:r>
      <w:r w:rsidR="00BB79E4">
        <w:rPr>
          <w:rFonts w:cs="Arial"/>
        </w:rPr>
        <w:t xml:space="preserve">the </w:t>
      </w:r>
      <w:r w:rsidR="00DE39C2" w:rsidRPr="0026342B">
        <w:rPr>
          <w:rFonts w:cs="Arial"/>
        </w:rPr>
        <w:t>availability of space for other users/scenarios.</w:t>
      </w:r>
    </w:p>
    <w:p w14:paraId="69E813E9" w14:textId="0FD1CF36" w:rsidR="009C2066" w:rsidRPr="0026342B" w:rsidRDefault="009C2066" w:rsidP="00D468D8">
      <w:pPr>
        <w:pStyle w:val="BodyText"/>
        <w:numPr>
          <w:ilvl w:val="0"/>
          <w:numId w:val="26"/>
        </w:numPr>
        <w:ind w:left="1080"/>
        <w:rPr>
          <w:rFonts w:cs="Arial"/>
        </w:rPr>
      </w:pPr>
      <w:r w:rsidRPr="0026342B">
        <w:rPr>
          <w:rFonts w:cs="Arial"/>
        </w:rPr>
        <w:t xml:space="preserve">Time taken to refresh a cache will depend on the amount of data, latency and availability of the </w:t>
      </w:r>
      <w:r w:rsidR="00417E6D" w:rsidRPr="0026342B">
        <w:rPr>
          <w:rFonts w:cs="Arial"/>
        </w:rPr>
        <w:t>underlying data sources</w:t>
      </w:r>
      <w:r w:rsidR="00BB79E4">
        <w:rPr>
          <w:rFonts w:cs="Arial"/>
        </w:rPr>
        <w:t>.</w:t>
      </w:r>
    </w:p>
    <w:p w14:paraId="619EE728" w14:textId="58F7CC30" w:rsidR="00DE39C2" w:rsidRPr="0026342B" w:rsidRDefault="00BB79E4" w:rsidP="00D468D8">
      <w:pPr>
        <w:pStyle w:val="BodyText"/>
        <w:numPr>
          <w:ilvl w:val="0"/>
          <w:numId w:val="26"/>
        </w:numPr>
        <w:ind w:left="1080"/>
        <w:rPr>
          <w:rFonts w:cs="Arial"/>
        </w:rPr>
      </w:pPr>
      <w:r>
        <w:rPr>
          <w:rFonts w:cs="Arial"/>
        </w:rPr>
        <w:t>A c</w:t>
      </w:r>
      <w:r w:rsidR="00DE39C2" w:rsidRPr="0026342B">
        <w:rPr>
          <w:rFonts w:cs="Arial"/>
        </w:rPr>
        <w:t>ache will not be used</w:t>
      </w:r>
      <w:r w:rsidR="008C50DF" w:rsidRPr="0026342B">
        <w:rPr>
          <w:rFonts w:cs="Arial"/>
        </w:rPr>
        <w:t xml:space="preserve"> for a query</w:t>
      </w:r>
      <w:r w:rsidR="00DE39C2" w:rsidRPr="0026342B">
        <w:rPr>
          <w:rFonts w:cs="Arial"/>
        </w:rPr>
        <w:t xml:space="preserve"> if there is no match for the </w:t>
      </w:r>
      <w:r w:rsidR="008C50DF" w:rsidRPr="0026342B">
        <w:rPr>
          <w:rFonts w:cs="Arial"/>
        </w:rPr>
        <w:t xml:space="preserve">statement or </w:t>
      </w:r>
      <w:r w:rsidR="00DE39C2" w:rsidRPr="0026342B">
        <w:rPr>
          <w:rFonts w:cs="Arial"/>
        </w:rPr>
        <w:t>column</w:t>
      </w:r>
      <w:r w:rsidR="008C50DF" w:rsidRPr="0026342B">
        <w:rPr>
          <w:rFonts w:cs="Arial"/>
        </w:rPr>
        <w:t>(s)</w:t>
      </w:r>
      <w:r w:rsidR="00DE39C2" w:rsidRPr="0026342B">
        <w:rPr>
          <w:rFonts w:cs="Arial"/>
        </w:rPr>
        <w:t xml:space="preserve"> and</w:t>
      </w:r>
      <w:r w:rsidR="008C50DF" w:rsidRPr="0026342B">
        <w:rPr>
          <w:rFonts w:cs="Arial"/>
        </w:rPr>
        <w:t xml:space="preserve"> the</w:t>
      </w:r>
      <w:r w:rsidR="00DE39C2" w:rsidRPr="0026342B">
        <w:rPr>
          <w:rFonts w:cs="Arial"/>
        </w:rPr>
        <w:t xml:space="preserve"> virtual object</w:t>
      </w:r>
      <w:r w:rsidR="008C50DF" w:rsidRPr="0026342B">
        <w:rPr>
          <w:rFonts w:cs="Arial"/>
        </w:rPr>
        <w:t xml:space="preserve"> being queried</w:t>
      </w:r>
      <w:r w:rsidR="008827B2" w:rsidRPr="0026342B">
        <w:rPr>
          <w:rFonts w:cs="Arial"/>
        </w:rPr>
        <w:t>.</w:t>
      </w:r>
    </w:p>
    <w:p w14:paraId="7744CEE3" w14:textId="2233F2CB" w:rsidR="00DE39C2" w:rsidRPr="0026342B" w:rsidRDefault="00DE39C2" w:rsidP="00D468D8">
      <w:pPr>
        <w:pStyle w:val="BodyText"/>
        <w:numPr>
          <w:ilvl w:val="0"/>
          <w:numId w:val="26"/>
        </w:numPr>
        <w:ind w:left="1080"/>
        <w:rPr>
          <w:rFonts w:cs="Arial"/>
        </w:rPr>
      </w:pPr>
      <w:r w:rsidRPr="0026342B">
        <w:rPr>
          <w:rFonts w:cs="Arial"/>
        </w:rPr>
        <w:t>The DV Cache Management UI takes couple of minutes to refresh the queries</w:t>
      </w:r>
      <w:r w:rsidR="005F04D2" w:rsidRPr="0026342B">
        <w:rPr>
          <w:rFonts w:cs="Arial"/>
        </w:rPr>
        <w:t xml:space="preserve"> executed</w:t>
      </w:r>
      <w:r w:rsidRPr="0026342B">
        <w:rPr>
          <w:rFonts w:cs="Arial"/>
        </w:rPr>
        <w:t>, cache hit counts and other relevant information</w:t>
      </w:r>
      <w:r w:rsidR="00BB79E4">
        <w:rPr>
          <w:rFonts w:cs="Arial"/>
        </w:rPr>
        <w:t>.</w:t>
      </w:r>
    </w:p>
    <w:p w14:paraId="3FAF36C9" w14:textId="1996D833" w:rsidR="00E04FF4" w:rsidRDefault="00E04FF4">
      <w:pPr>
        <w:spacing w:before="0" w:after="0"/>
        <w:rPr>
          <w:rFonts w:eastAsia="Arial Unicode MS" w:cs="Arial"/>
          <w:lang w:eastAsia="zh-CN"/>
        </w:rPr>
      </w:pPr>
    </w:p>
    <w:p w14:paraId="4BD9CC62" w14:textId="1508119B" w:rsidR="0096215D" w:rsidRPr="0026342B" w:rsidRDefault="0096215D" w:rsidP="0096215D">
      <w:pPr>
        <w:pStyle w:val="Heading2"/>
        <w:spacing w:before="120" w:after="120"/>
        <w:rPr>
          <w:rFonts w:ascii="Arial" w:hAnsi="Arial" w:cs="Arial"/>
        </w:rPr>
      </w:pPr>
      <w:r w:rsidRPr="0026342B">
        <w:rPr>
          <w:rFonts w:ascii="Arial" w:hAnsi="Arial" w:cs="Arial"/>
        </w:rPr>
        <w:t>Lab conclusion</w:t>
      </w:r>
    </w:p>
    <w:p w14:paraId="167F43D5" w14:textId="15F7E006" w:rsidR="0096215D" w:rsidRPr="0026342B" w:rsidRDefault="00045B7C" w:rsidP="004459AA">
      <w:pPr>
        <w:pStyle w:val="StepList61"/>
        <w:keepNext/>
        <w:tabs>
          <w:tab w:val="clear" w:pos="792"/>
        </w:tabs>
        <w:spacing w:before="120"/>
        <w:ind w:firstLine="0"/>
        <w:rPr>
          <w:rFonts w:cs="Arial"/>
        </w:rPr>
      </w:pPr>
      <w:r w:rsidRPr="0026342B">
        <w:rPr>
          <w:rFonts w:cs="Arial"/>
        </w:rPr>
        <w:t>Data Virtualization (DV), as part of the Collect phase, facilitates accessing data</w:t>
      </w:r>
      <w:r w:rsidR="0096215D" w:rsidRPr="0026342B">
        <w:rPr>
          <w:rFonts w:cs="Arial"/>
        </w:rPr>
        <w:t xml:space="preserve"> </w:t>
      </w:r>
      <w:r w:rsidRPr="0026342B">
        <w:rPr>
          <w:rFonts w:cs="Arial"/>
        </w:rPr>
        <w:t xml:space="preserve">from various data sources and </w:t>
      </w:r>
      <w:r w:rsidR="00BB79E4">
        <w:rPr>
          <w:rFonts w:cs="Arial"/>
        </w:rPr>
        <w:t xml:space="preserve">running </w:t>
      </w:r>
      <w:r w:rsidRPr="0026342B">
        <w:rPr>
          <w:rFonts w:cs="Arial"/>
        </w:rPr>
        <w:t>queries across them. Since data movement is limited</w:t>
      </w:r>
      <w:r w:rsidR="00BB79E4">
        <w:rPr>
          <w:rFonts w:cs="Arial"/>
        </w:rPr>
        <w:t xml:space="preserve">, </w:t>
      </w:r>
      <w:r w:rsidRPr="0026342B">
        <w:rPr>
          <w:rFonts w:cs="Arial"/>
        </w:rPr>
        <w:t xml:space="preserve">all </w:t>
      </w:r>
      <w:r w:rsidR="00BB79E4">
        <w:rPr>
          <w:rFonts w:cs="Arial"/>
        </w:rPr>
        <w:t xml:space="preserve">of </w:t>
      </w:r>
      <w:r w:rsidRPr="0026342B">
        <w:rPr>
          <w:rFonts w:cs="Arial"/>
        </w:rPr>
        <w:t>the access rules and policies for creating copies remain preserved. In situations where query response times are paramount, DV provides the caching facility, which was covered in this lab.</w:t>
      </w:r>
    </w:p>
    <w:p w14:paraId="3567A22A" w14:textId="77777777" w:rsidR="0096215D" w:rsidRPr="0026342B" w:rsidRDefault="0096215D" w:rsidP="001B7D5B">
      <w:pPr>
        <w:pStyle w:val="StepList61"/>
        <w:keepNext/>
        <w:tabs>
          <w:tab w:val="clear" w:pos="792"/>
        </w:tabs>
        <w:spacing w:before="120"/>
        <w:ind w:firstLine="0"/>
        <w:rPr>
          <w:rFonts w:cs="Arial"/>
        </w:rPr>
      </w:pPr>
    </w:p>
    <w:bookmarkEnd w:id="0"/>
    <w:p w14:paraId="7AF19EA7" w14:textId="46D3B8D4" w:rsidR="00825A66" w:rsidRPr="0026342B" w:rsidRDefault="0096215D" w:rsidP="0075473B">
      <w:pPr>
        <w:pStyle w:val="StepList61"/>
        <w:tabs>
          <w:tab w:val="clear" w:pos="792"/>
        </w:tabs>
        <w:spacing w:before="120"/>
        <w:ind w:left="0" w:firstLine="0"/>
        <w:rPr>
          <w:rFonts w:cs="Arial"/>
          <w:b/>
          <w:bCs/>
        </w:rPr>
      </w:pPr>
      <w:r w:rsidRPr="0026342B">
        <w:rPr>
          <w:rFonts w:cs="Arial"/>
          <w:b/>
          <w:bCs/>
        </w:rPr>
        <w:t xml:space="preserve">** End of Lab </w:t>
      </w:r>
      <w:r w:rsidR="00200A11" w:rsidRPr="0026342B">
        <w:rPr>
          <w:rFonts w:cs="Arial"/>
          <w:b/>
          <w:bCs/>
        </w:rPr>
        <w:t>11</w:t>
      </w:r>
      <w:r w:rsidR="00C522CB" w:rsidRPr="0026342B">
        <w:rPr>
          <w:rFonts w:cs="Arial"/>
          <w:b/>
          <w:bCs/>
        </w:rPr>
        <w:t xml:space="preserve"> -</w:t>
      </w:r>
      <w:r w:rsidRPr="0026342B">
        <w:rPr>
          <w:rFonts w:cs="Arial"/>
          <w:b/>
          <w:bCs/>
        </w:rPr>
        <w:t xml:space="preserve"> </w:t>
      </w:r>
      <w:r w:rsidR="009C5B72" w:rsidRPr="0026342B">
        <w:rPr>
          <w:rFonts w:cs="Arial"/>
          <w:b/>
          <w:bCs/>
        </w:rPr>
        <w:t>Collect</w:t>
      </w:r>
      <w:r w:rsidR="00F9238B" w:rsidRPr="0026342B">
        <w:rPr>
          <w:rFonts w:cs="Arial"/>
          <w:b/>
          <w:bCs/>
        </w:rPr>
        <w:t>:</w:t>
      </w:r>
      <w:r w:rsidRPr="0026342B">
        <w:rPr>
          <w:rFonts w:cs="Arial"/>
          <w:b/>
          <w:bCs/>
        </w:rPr>
        <w:t xml:space="preserve"> </w:t>
      </w:r>
      <w:r w:rsidR="009C5B72" w:rsidRPr="0026342B">
        <w:rPr>
          <w:rFonts w:cs="Arial"/>
          <w:b/>
          <w:bCs/>
        </w:rPr>
        <w:t>Data Virtualization Caching</w:t>
      </w:r>
      <w:r w:rsidR="002D3422" w:rsidRPr="0026342B">
        <w:rPr>
          <w:rFonts w:cs="Arial"/>
          <w:b/>
          <w:bCs/>
        </w:rPr>
        <w:t xml:space="preserve"> </w:t>
      </w:r>
      <w:r w:rsidR="009F634E" w:rsidRPr="0026342B">
        <w:rPr>
          <w:rFonts w:cs="Arial"/>
          <w:b/>
          <w:bCs/>
        </w:rPr>
        <w:t>– Deeper Dive</w:t>
      </w:r>
    </w:p>
    <w:p w14:paraId="36584324" w14:textId="52839746" w:rsidR="00A13CD0" w:rsidRPr="0026342B" w:rsidRDefault="00A13CD0" w:rsidP="00A13CD0">
      <w:pPr>
        <w:pStyle w:val="StepList81"/>
        <w:keepLines w:val="0"/>
        <w:widowControl w:val="0"/>
        <w:spacing w:before="120"/>
        <w:rPr>
          <w:rFonts w:cs="Arial"/>
          <w:bCs/>
          <w:sz w:val="16"/>
          <w:szCs w:val="16"/>
        </w:rPr>
      </w:pPr>
      <w:r w:rsidRPr="0026342B">
        <w:rPr>
          <w:rFonts w:cs="Arial"/>
          <w:bCs/>
          <w:sz w:val="16"/>
          <w:szCs w:val="16"/>
        </w:rPr>
        <w:t xml:space="preserve">Lab by </w:t>
      </w:r>
      <w:r w:rsidR="00114603" w:rsidRPr="0026342B">
        <w:rPr>
          <w:rFonts w:cs="Arial"/>
          <w:bCs/>
          <w:sz w:val="16"/>
          <w:szCs w:val="16"/>
        </w:rPr>
        <w:t>Rajesh</w:t>
      </w:r>
      <w:r w:rsidR="00952FF0" w:rsidRPr="0026342B">
        <w:rPr>
          <w:rFonts w:cs="Arial"/>
          <w:bCs/>
          <w:sz w:val="16"/>
          <w:szCs w:val="16"/>
        </w:rPr>
        <w:t xml:space="preserve"> Kartha</w:t>
      </w:r>
      <w:r w:rsidRPr="0026342B">
        <w:rPr>
          <w:rFonts w:cs="Arial"/>
          <w:bCs/>
          <w:sz w:val="16"/>
          <w:szCs w:val="16"/>
        </w:rPr>
        <w:t>,</w:t>
      </w:r>
      <w:r w:rsidR="00E63F79" w:rsidRPr="0026342B">
        <w:rPr>
          <w:rFonts w:cs="Arial"/>
          <w:bCs/>
          <w:sz w:val="16"/>
          <w:szCs w:val="16"/>
        </w:rPr>
        <w:t xml:space="preserve"> </w:t>
      </w:r>
      <w:r w:rsidR="00F51C8B" w:rsidRPr="0026342B">
        <w:rPr>
          <w:rFonts w:cs="Arial"/>
          <w:bCs/>
          <w:sz w:val="16"/>
          <w:szCs w:val="16"/>
        </w:rPr>
        <w:t>E</w:t>
      </w:r>
      <w:r w:rsidR="00C46BE2" w:rsidRPr="0026342B">
        <w:rPr>
          <w:rFonts w:cs="Arial"/>
          <w:bCs/>
          <w:sz w:val="16"/>
          <w:szCs w:val="16"/>
        </w:rPr>
        <w:t>dited by</w:t>
      </w:r>
      <w:r w:rsidRPr="0026342B">
        <w:rPr>
          <w:rFonts w:cs="Arial"/>
          <w:bCs/>
          <w:sz w:val="16"/>
          <w:szCs w:val="16"/>
        </w:rPr>
        <w:t xml:space="preserve"> Burt Vialpando</w:t>
      </w:r>
      <w:r w:rsidR="000C6A74" w:rsidRPr="0026342B">
        <w:rPr>
          <w:rFonts w:cs="Arial"/>
          <w:bCs/>
          <w:sz w:val="16"/>
          <w:szCs w:val="16"/>
        </w:rPr>
        <w:t xml:space="preserve"> </w:t>
      </w:r>
      <w:r w:rsidR="00E63F79" w:rsidRPr="0026342B">
        <w:rPr>
          <w:rFonts w:cs="Arial"/>
          <w:bCs/>
          <w:sz w:val="16"/>
          <w:szCs w:val="16"/>
        </w:rPr>
        <w:t xml:space="preserve">and </w:t>
      </w:r>
      <w:r w:rsidR="00384B95" w:rsidRPr="0026342B">
        <w:rPr>
          <w:rFonts w:cs="Arial"/>
          <w:bCs/>
          <w:sz w:val="16"/>
          <w:szCs w:val="16"/>
        </w:rPr>
        <w:t>Kent Rubin</w:t>
      </w:r>
    </w:p>
    <w:p w14:paraId="3656A2DA" w14:textId="34B24928" w:rsidR="00A13CD0" w:rsidRPr="00DE0947" w:rsidRDefault="00A13CD0" w:rsidP="0075473B">
      <w:pPr>
        <w:pStyle w:val="StepList61"/>
        <w:tabs>
          <w:tab w:val="clear" w:pos="792"/>
        </w:tabs>
        <w:spacing w:before="120"/>
        <w:ind w:left="0" w:firstLine="0"/>
        <w:rPr>
          <w:rFonts w:ascii="IBM Plex Sans" w:hAnsi="IBM Plex Sans"/>
          <w:b/>
          <w:bCs/>
        </w:rPr>
      </w:pPr>
    </w:p>
    <w:p w14:paraId="36AD53B5" w14:textId="77777777" w:rsidR="00A13CD0" w:rsidRPr="00DE0947" w:rsidRDefault="00A13CD0" w:rsidP="0075473B">
      <w:pPr>
        <w:pStyle w:val="StepList61"/>
        <w:tabs>
          <w:tab w:val="clear" w:pos="792"/>
        </w:tabs>
        <w:spacing w:before="120"/>
        <w:ind w:left="0" w:firstLine="0"/>
        <w:rPr>
          <w:rFonts w:ascii="IBM Plex Sans" w:hAnsi="IBM Plex Sans"/>
          <w:b/>
          <w:bCs/>
        </w:rPr>
      </w:pPr>
    </w:p>
    <w:sectPr w:rsidR="00A13CD0" w:rsidRPr="00DE0947" w:rsidSect="00FC30B1">
      <w:headerReference w:type="even" r:id="rId96"/>
      <w:headerReference w:type="default" r:id="rId97"/>
      <w:footerReference w:type="even" r:id="rId98"/>
      <w:footerReference w:type="default" r:id="rId99"/>
      <w:pgSz w:w="12240" w:h="15840" w:code="1"/>
      <w:pgMar w:top="1440" w:right="1008" w:bottom="1440" w:left="1008" w:header="432" w:footer="720" w:gutter="0"/>
      <w:pgNumType w:start="7"/>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3BC">
      <wne:macro wne:macroName="PROJECT.NEWMACROS.CODE"/>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88FE81" w14:textId="77777777" w:rsidR="007933F8" w:rsidRDefault="007933F8">
      <w:r>
        <w:separator/>
      </w:r>
    </w:p>
  </w:endnote>
  <w:endnote w:type="continuationSeparator" w:id="0">
    <w:p w14:paraId="7A5903D1" w14:textId="77777777" w:rsidR="007933F8" w:rsidRDefault="007933F8">
      <w:r>
        <w:continuationSeparator/>
      </w:r>
    </w:p>
  </w:endnote>
  <w:endnote w:type="continuationNotice" w:id="1">
    <w:p w14:paraId="1271E8BD" w14:textId="77777777" w:rsidR="007933F8" w:rsidRDefault="007933F8">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Bold">
    <w:altName w:val="Arial"/>
    <w:panose1 w:val="020B0604020202020204"/>
    <w:charset w:val="00"/>
    <w:family w:val="auto"/>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00"/>
    <w:family w:val="modern"/>
    <w:pitch w:val="fixed"/>
    <w:sig w:usb0="E10006FF" w:usb1="4000FCFF" w:usb2="00000009" w:usb3="00000000" w:csb0="0000019F" w:csb1="00000000"/>
  </w:font>
  <w:font w:name="Wingdings 3">
    <w:panose1 w:val="05040102010807070707"/>
    <w:charset w:val="4D"/>
    <w:family w:val="decorative"/>
    <w:pitch w:val="variable"/>
    <w:sig w:usb0="00000003" w:usb1="10000000" w:usb2="00000000" w:usb3="00000000" w:csb0="80000001" w:csb1="00000000"/>
  </w:font>
  <w:font w:name="IBM Plex Sans">
    <w:altName w:val="IBM Plex Sans"/>
    <w:panose1 w:val="020B0503050203000203"/>
    <w:charset w:val="00"/>
    <w:family w:val="swiss"/>
    <w:pitch w:val="variable"/>
    <w:sig w:usb0="A00002EF" w:usb1="5000207B"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BA2AA" w14:textId="7C6B6F1C" w:rsidR="00250F03" w:rsidRPr="0029742A" w:rsidRDefault="00250F03" w:rsidP="0029742A">
    <w:pPr>
      <w:pStyle w:val="Footer"/>
      <w:pBdr>
        <w:top w:val="single" w:sz="4" w:space="1" w:color="auto"/>
      </w:pBdr>
      <w:tabs>
        <w:tab w:val="right" w:pos="10260"/>
      </w:tabs>
      <w:rPr>
        <w:i w:val="0"/>
        <w:iCs/>
      </w:rPr>
    </w:pPr>
    <w:r>
      <w:rPr>
        <w:i w:val="0"/>
        <w:iCs/>
      </w:rPr>
      <w:t xml:space="preserve">Page </w:t>
    </w:r>
    <w:r w:rsidRPr="00E36D1E">
      <w:rPr>
        <w:i w:val="0"/>
        <w:iCs/>
      </w:rPr>
      <w:fldChar w:fldCharType="begin"/>
    </w:r>
    <w:r w:rsidRPr="00E36D1E">
      <w:rPr>
        <w:i w:val="0"/>
        <w:iCs/>
      </w:rPr>
      <w:instrText xml:space="preserve"> PAGE   \* MERGEFORMAT </w:instrText>
    </w:r>
    <w:r w:rsidRPr="00E36D1E">
      <w:rPr>
        <w:i w:val="0"/>
        <w:iCs/>
      </w:rPr>
      <w:fldChar w:fldCharType="separate"/>
    </w:r>
    <w:r>
      <w:rPr>
        <w:i w:val="0"/>
        <w:iCs/>
        <w:noProof/>
      </w:rPr>
      <w:t>94</w:t>
    </w:r>
    <w:r w:rsidRPr="00E36D1E">
      <w:rPr>
        <w:i w:val="0"/>
        <w:iCs/>
      </w:rPr>
      <w:fldChar w:fldCharType="end"/>
    </w:r>
    <w:r>
      <w:rPr>
        <w:i w:val="0"/>
        <w:iCs/>
      </w:rPr>
      <w:tab/>
    </w:r>
    <w:r w:rsidRPr="00374960">
      <w:rPr>
        <w:i w:val="0"/>
        <w:iCs/>
      </w:rPr>
      <w:t xml:space="preserve">IBM Journey to Cloud and AI: </w:t>
    </w:r>
    <w:r>
      <w:rPr>
        <w:i w:val="0"/>
        <w:iCs/>
      </w:rPr>
      <w:t>Analytics</w:t>
    </w:r>
    <w:r w:rsidRPr="00374960">
      <w:rPr>
        <w:i w:val="0"/>
        <w:iCs/>
      </w:rPr>
      <w:t xml:space="preserve"> Modernization Workshop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6778E" w14:textId="30630119" w:rsidR="00250F03" w:rsidRPr="00095B20" w:rsidRDefault="00250F03" w:rsidP="0029742A">
    <w:pPr>
      <w:pStyle w:val="Footer"/>
      <w:pBdr>
        <w:top w:val="single" w:sz="4" w:space="1" w:color="auto"/>
      </w:pBdr>
      <w:tabs>
        <w:tab w:val="right" w:pos="10260"/>
      </w:tabs>
      <w:rPr>
        <w:i w:val="0"/>
        <w:iCs/>
      </w:rPr>
    </w:pPr>
    <w:r w:rsidRPr="00417BDB">
      <w:rPr>
        <w:i w:val="0"/>
        <w:iCs/>
      </w:rPr>
      <w:t xml:space="preserve">Lab </w:t>
    </w:r>
    <w:r>
      <w:rPr>
        <w:i w:val="0"/>
        <w:iCs/>
      </w:rPr>
      <w:t>11</w:t>
    </w:r>
    <w:r w:rsidRPr="00417BDB">
      <w:rPr>
        <w:i w:val="0"/>
        <w:iCs/>
      </w:rPr>
      <w:t xml:space="preserve"> – </w:t>
    </w:r>
    <w:r>
      <w:rPr>
        <w:i w:val="0"/>
        <w:iCs/>
      </w:rPr>
      <w:t>Collect: Data Virtualization Caching – Deeper Dive</w:t>
    </w:r>
    <w:r w:rsidRPr="00095B20">
      <w:rPr>
        <w:i w:val="0"/>
        <w:iCs/>
      </w:rPr>
      <w:tab/>
      <w:t xml:space="preserve">Page </w:t>
    </w:r>
    <w:r w:rsidRPr="00E36D1E">
      <w:rPr>
        <w:i w:val="0"/>
        <w:iCs/>
      </w:rPr>
      <w:fldChar w:fldCharType="begin"/>
    </w:r>
    <w:r w:rsidRPr="00E36D1E">
      <w:rPr>
        <w:i w:val="0"/>
        <w:iCs/>
      </w:rPr>
      <w:instrText xml:space="preserve"> PAGE   \* MERGEFORMAT </w:instrText>
    </w:r>
    <w:r w:rsidRPr="00E36D1E">
      <w:rPr>
        <w:i w:val="0"/>
        <w:iCs/>
      </w:rPr>
      <w:fldChar w:fldCharType="separate"/>
    </w:r>
    <w:r>
      <w:rPr>
        <w:i w:val="0"/>
        <w:iCs/>
        <w:noProof/>
      </w:rPr>
      <w:t>93</w:t>
    </w:r>
    <w:r w:rsidRPr="00E36D1E">
      <w:rPr>
        <w:i w:val="0"/>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C91C88" w14:textId="77777777" w:rsidR="007933F8" w:rsidRDefault="007933F8">
      <w:r>
        <w:separator/>
      </w:r>
    </w:p>
  </w:footnote>
  <w:footnote w:type="continuationSeparator" w:id="0">
    <w:p w14:paraId="099D4C24" w14:textId="77777777" w:rsidR="007933F8" w:rsidRDefault="007933F8">
      <w:r>
        <w:continuationSeparator/>
      </w:r>
    </w:p>
  </w:footnote>
  <w:footnote w:type="continuationNotice" w:id="1">
    <w:p w14:paraId="00C7C9F0" w14:textId="77777777" w:rsidR="007933F8" w:rsidRDefault="007933F8">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05ABD" w14:textId="77777777" w:rsidR="00250F03" w:rsidRDefault="00250F03" w:rsidP="0029742A">
    <w:pPr>
      <w:pStyle w:val="Header"/>
      <w:tabs>
        <w:tab w:val="clear" w:pos="4320"/>
        <w:tab w:val="clear" w:pos="8640"/>
        <w:tab w:val="right" w:pos="10260"/>
      </w:tabs>
    </w:pPr>
    <w:r>
      <w:t>IBM Software</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BE714B" w14:textId="77777777" w:rsidR="00250F03" w:rsidRPr="00B705E9" w:rsidRDefault="00250F03" w:rsidP="0029742A">
    <w:pPr>
      <w:pStyle w:val="Header"/>
      <w:tabs>
        <w:tab w:val="clear" w:pos="4320"/>
        <w:tab w:val="clear" w:pos="8640"/>
        <w:tab w:val="right" w:pos="10260"/>
      </w:tabs>
      <w:jc w:val="right"/>
    </w:pPr>
    <w:r>
      <w:tab/>
    </w:r>
    <w:r w:rsidRPr="00095B20">
      <w:t xml:space="preserve"> </w:t>
    </w:r>
    <w:r>
      <w:t>IBM Software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3FCF14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62CD2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C4637D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B78CC80"/>
    <w:lvl w:ilvl="0">
      <w:start w:val="1"/>
      <w:numFmt w:val="decimal"/>
      <w:pStyle w:val="ListNumber2"/>
      <w:lvlText w:val="%1."/>
      <w:lvlJc w:val="left"/>
      <w:pPr>
        <w:tabs>
          <w:tab w:val="num" w:pos="720"/>
        </w:tabs>
        <w:ind w:left="720" w:hanging="360"/>
      </w:pPr>
    </w:lvl>
  </w:abstractNum>
  <w:abstractNum w:abstractNumId="4" w15:restartNumberingAfterBreak="0">
    <w:nsid w:val="FFFFFF88"/>
    <w:multiLevelType w:val="singleLevel"/>
    <w:tmpl w:val="465CA8F2"/>
    <w:lvl w:ilvl="0">
      <w:start w:val="1"/>
      <w:numFmt w:val="decimal"/>
      <w:pStyle w:val="ListNumber"/>
      <w:lvlText w:val="%1."/>
      <w:lvlJc w:val="left"/>
      <w:pPr>
        <w:tabs>
          <w:tab w:val="num" w:pos="360"/>
        </w:tabs>
        <w:ind w:left="360" w:hanging="360"/>
      </w:pPr>
    </w:lvl>
  </w:abstractNum>
  <w:abstractNum w:abstractNumId="5" w15:restartNumberingAfterBreak="0">
    <w:nsid w:val="077C53B9"/>
    <w:multiLevelType w:val="multilevel"/>
    <w:tmpl w:val="3FF045CE"/>
    <w:styleLink w:val="StyleNumberedLeft0Hanging025"/>
    <w:lvl w:ilvl="0">
      <w:start w:val="1"/>
      <w:numFmt w:val="decimal"/>
      <w:lvlText w:val="□  %1."/>
      <w:lvlJc w:val="left"/>
      <w:pPr>
        <w:tabs>
          <w:tab w:val="num" w:pos="720"/>
        </w:tabs>
        <w:ind w:left="720" w:hanging="720"/>
      </w:pPr>
      <w:rPr>
        <w:rFonts w:ascii="Arial" w:hAnsi="Arial" w:hint="default"/>
        <w:sz w:val="24"/>
        <w:szCs w:val="24"/>
      </w:rPr>
    </w:lvl>
    <w:lvl w:ilvl="1">
      <w:start w:val="1"/>
      <w:numFmt w:val="lowerLetter"/>
      <w:lvlText w:val="%2."/>
      <w:lvlJc w:val="left"/>
      <w:pPr>
        <w:tabs>
          <w:tab w:val="num" w:pos="1440"/>
        </w:tabs>
        <w:ind w:left="1440" w:hanging="360"/>
      </w:pPr>
      <w:rPr>
        <w:rFonts w:ascii="Arial" w:hAnsi="Arial"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 w15:restartNumberingAfterBreak="0">
    <w:nsid w:val="08E44C93"/>
    <w:multiLevelType w:val="hybridMultilevel"/>
    <w:tmpl w:val="6BA04B68"/>
    <w:lvl w:ilvl="0" w:tplc="DDF21980">
      <w:start w:val="1"/>
      <w:numFmt w:val="decimal"/>
      <w:pStyle w:val="TableNumber"/>
      <w:lvlText w:val="%1."/>
      <w:lvlJc w:val="left"/>
      <w:pPr>
        <w:tabs>
          <w:tab w:val="num" w:pos="0"/>
        </w:tabs>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A350CC76" w:tentative="1">
      <w:start w:val="1"/>
      <w:numFmt w:val="lowerLetter"/>
      <w:lvlText w:val="%2."/>
      <w:lvlJc w:val="left"/>
      <w:pPr>
        <w:tabs>
          <w:tab w:val="num" w:pos="1440"/>
        </w:tabs>
        <w:ind w:left="1440" w:hanging="360"/>
      </w:pPr>
    </w:lvl>
    <w:lvl w:ilvl="2" w:tplc="3F4E0B9A" w:tentative="1">
      <w:start w:val="1"/>
      <w:numFmt w:val="lowerRoman"/>
      <w:lvlText w:val="%3."/>
      <w:lvlJc w:val="right"/>
      <w:pPr>
        <w:tabs>
          <w:tab w:val="num" w:pos="2160"/>
        </w:tabs>
        <w:ind w:left="2160" w:hanging="180"/>
      </w:pPr>
    </w:lvl>
    <w:lvl w:ilvl="3" w:tplc="7B82A53E" w:tentative="1">
      <w:start w:val="1"/>
      <w:numFmt w:val="decimal"/>
      <w:lvlText w:val="%4."/>
      <w:lvlJc w:val="left"/>
      <w:pPr>
        <w:tabs>
          <w:tab w:val="num" w:pos="2880"/>
        </w:tabs>
        <w:ind w:left="2880" w:hanging="360"/>
      </w:pPr>
    </w:lvl>
    <w:lvl w:ilvl="4" w:tplc="B382F1F0" w:tentative="1">
      <w:start w:val="1"/>
      <w:numFmt w:val="lowerLetter"/>
      <w:lvlText w:val="%5."/>
      <w:lvlJc w:val="left"/>
      <w:pPr>
        <w:tabs>
          <w:tab w:val="num" w:pos="3600"/>
        </w:tabs>
        <w:ind w:left="3600" w:hanging="360"/>
      </w:pPr>
    </w:lvl>
    <w:lvl w:ilvl="5" w:tplc="406A7D84" w:tentative="1">
      <w:start w:val="1"/>
      <w:numFmt w:val="lowerRoman"/>
      <w:lvlText w:val="%6."/>
      <w:lvlJc w:val="right"/>
      <w:pPr>
        <w:tabs>
          <w:tab w:val="num" w:pos="4320"/>
        </w:tabs>
        <w:ind w:left="4320" w:hanging="180"/>
      </w:pPr>
    </w:lvl>
    <w:lvl w:ilvl="6" w:tplc="D2164716" w:tentative="1">
      <w:start w:val="1"/>
      <w:numFmt w:val="decimal"/>
      <w:lvlText w:val="%7."/>
      <w:lvlJc w:val="left"/>
      <w:pPr>
        <w:tabs>
          <w:tab w:val="num" w:pos="5040"/>
        </w:tabs>
        <w:ind w:left="5040" w:hanging="360"/>
      </w:pPr>
    </w:lvl>
    <w:lvl w:ilvl="7" w:tplc="66D0916A" w:tentative="1">
      <w:start w:val="1"/>
      <w:numFmt w:val="lowerLetter"/>
      <w:lvlText w:val="%8."/>
      <w:lvlJc w:val="left"/>
      <w:pPr>
        <w:tabs>
          <w:tab w:val="num" w:pos="5760"/>
        </w:tabs>
        <w:ind w:left="5760" w:hanging="360"/>
      </w:pPr>
    </w:lvl>
    <w:lvl w:ilvl="8" w:tplc="25A80630" w:tentative="1">
      <w:start w:val="1"/>
      <w:numFmt w:val="lowerRoman"/>
      <w:lvlText w:val="%9."/>
      <w:lvlJc w:val="right"/>
      <w:pPr>
        <w:tabs>
          <w:tab w:val="num" w:pos="6480"/>
        </w:tabs>
        <w:ind w:left="6480" w:hanging="180"/>
      </w:pPr>
    </w:lvl>
  </w:abstractNum>
  <w:abstractNum w:abstractNumId="7" w15:restartNumberingAfterBreak="0">
    <w:nsid w:val="103C00FF"/>
    <w:multiLevelType w:val="multilevel"/>
    <w:tmpl w:val="09D479A4"/>
    <w:styleLink w:val="StyleBulleted"/>
    <w:lvl w:ilvl="0">
      <w:start w:val="1"/>
      <w:numFmt w:val="bullet"/>
      <w:lvlText w:val=""/>
      <w:lvlJc w:val="left"/>
      <w:pPr>
        <w:tabs>
          <w:tab w:val="num" w:pos="720"/>
        </w:tabs>
        <w:ind w:left="720" w:hanging="360"/>
      </w:pPr>
      <w:rPr>
        <w:rFonts w:ascii="Symbol" w:hAnsi="Symbol"/>
        <w:sz w:val="22"/>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8970492"/>
    <w:multiLevelType w:val="hybridMultilevel"/>
    <w:tmpl w:val="3AA889DE"/>
    <w:lvl w:ilvl="0" w:tplc="85709D44">
      <w:start w:val="1"/>
      <w:numFmt w:val="bullet"/>
      <w:pStyle w:val="TableBullet"/>
      <w:lvlText w:val=""/>
      <w:lvlJc w:val="left"/>
      <w:pPr>
        <w:tabs>
          <w:tab w:val="num" w:pos="720"/>
        </w:tabs>
        <w:ind w:left="720" w:hanging="360"/>
      </w:pPr>
      <w:rPr>
        <w:rFonts w:ascii="Wingdings" w:hAnsi="Wingdings" w:hint="default"/>
      </w:rPr>
    </w:lvl>
    <w:lvl w:ilvl="1" w:tplc="04090019">
      <w:start w:val="1"/>
      <w:numFmt w:val="bullet"/>
      <w:lvlText w:val=""/>
      <w:lvlJc w:val="left"/>
      <w:pPr>
        <w:tabs>
          <w:tab w:val="num" w:pos="1440"/>
        </w:tabs>
        <w:ind w:left="1440" w:hanging="360"/>
      </w:pPr>
      <w:rPr>
        <w:rFonts w:ascii="Wingdings" w:hAnsi="Wingdings"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Wingdings" w:hAnsi="Wingdings" w:hint="default"/>
      </w:rPr>
    </w:lvl>
    <w:lvl w:ilvl="4" w:tplc="04090019" w:tentative="1">
      <w:start w:val="1"/>
      <w:numFmt w:val="bullet"/>
      <w:lvlText w:val=""/>
      <w:lvlJc w:val="left"/>
      <w:pPr>
        <w:tabs>
          <w:tab w:val="num" w:pos="3600"/>
        </w:tabs>
        <w:ind w:left="3600" w:hanging="360"/>
      </w:pPr>
      <w:rPr>
        <w:rFonts w:ascii="Wingdings" w:hAnsi="Wingdings"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Wingdings" w:hAnsi="Wingdings" w:hint="default"/>
      </w:rPr>
    </w:lvl>
    <w:lvl w:ilvl="7" w:tplc="04090019" w:tentative="1">
      <w:start w:val="1"/>
      <w:numFmt w:val="bullet"/>
      <w:lvlText w:val=""/>
      <w:lvlJc w:val="left"/>
      <w:pPr>
        <w:tabs>
          <w:tab w:val="num" w:pos="5760"/>
        </w:tabs>
        <w:ind w:left="5760" w:hanging="360"/>
      </w:pPr>
      <w:rPr>
        <w:rFonts w:ascii="Wingdings" w:hAnsi="Wingdings"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C077A57"/>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257B1FF8"/>
    <w:multiLevelType w:val="multilevel"/>
    <w:tmpl w:val="3AB4976E"/>
    <w:lvl w:ilvl="0">
      <w:start w:val="1"/>
      <w:numFmt w:val="bullet"/>
      <w:pStyle w:val="ListBullet"/>
      <w:lvlText w:val="●"/>
      <w:lvlJc w:val="left"/>
      <w:pPr>
        <w:tabs>
          <w:tab w:val="num" w:pos="1008"/>
        </w:tabs>
        <w:ind w:left="1008" w:hanging="216"/>
      </w:pPr>
      <w:rPr>
        <w:rFonts w:ascii="Arial" w:hAnsi="Arial" w:cs="Times New Roman" w:hint="default"/>
        <w:sz w:val="16"/>
        <w:szCs w:val="20"/>
      </w:rPr>
    </w:lvl>
    <w:lvl w:ilvl="1">
      <w:start w:val="1"/>
      <w:numFmt w:val="bullet"/>
      <w:pStyle w:val="ListBullet2"/>
      <w:lvlText w:val=""/>
      <w:lvlJc w:val="left"/>
      <w:pPr>
        <w:tabs>
          <w:tab w:val="num" w:pos="1224"/>
        </w:tabs>
        <w:ind w:left="1224" w:hanging="216"/>
      </w:pPr>
      <w:rPr>
        <w:rFonts w:ascii="Wingdings" w:hAnsi="Wingdings" w:cs="Times New Roman" w:hint="default"/>
        <w:sz w:val="16"/>
        <w:szCs w:val="20"/>
      </w:rPr>
    </w:lvl>
    <w:lvl w:ilvl="2">
      <w:start w:val="1"/>
      <w:numFmt w:val="bullet"/>
      <w:pStyle w:val="ListBullet3"/>
      <w:lvlText w:val=""/>
      <w:lvlJc w:val="left"/>
      <w:pPr>
        <w:tabs>
          <w:tab w:val="num" w:pos="1440"/>
        </w:tabs>
        <w:ind w:left="1440" w:hanging="216"/>
      </w:pPr>
      <w:rPr>
        <w:rFonts w:ascii="Symbol" w:hAnsi="Symbol" w:cs="Times New Roman" w:hint="default"/>
        <w:sz w:val="16"/>
        <w:szCs w:val="16"/>
      </w:rPr>
    </w:lvl>
    <w:lvl w:ilvl="3">
      <w:start w:val="1"/>
      <w:numFmt w:val="bullet"/>
      <w:pStyle w:val="ListBullet4"/>
      <w:lvlText w:val="◊"/>
      <w:lvlJc w:val="left"/>
      <w:pPr>
        <w:tabs>
          <w:tab w:val="num" w:pos="1656"/>
        </w:tabs>
        <w:ind w:left="1656" w:hanging="216"/>
      </w:pPr>
      <w:rPr>
        <w:rFonts w:ascii="Arial" w:hAnsi="Arial" w:cs="Times New Roman" w:hint="default"/>
        <w:sz w:val="16"/>
        <w:szCs w:val="16"/>
      </w:rPr>
    </w:lvl>
    <w:lvl w:ilvl="4">
      <w:start w:val="1"/>
      <w:numFmt w:val="bullet"/>
      <w:pStyle w:val="ListBullet5"/>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1" w15:restartNumberingAfterBreak="0">
    <w:nsid w:val="28F20117"/>
    <w:multiLevelType w:val="singleLevel"/>
    <w:tmpl w:val="73FCF14E"/>
    <w:styleLink w:val="ArticleSection"/>
    <w:lvl w:ilvl="0">
      <w:start w:val="1"/>
      <w:numFmt w:val="decimal"/>
      <w:lvlText w:val="%1."/>
      <w:lvlJc w:val="left"/>
      <w:pPr>
        <w:tabs>
          <w:tab w:val="num" w:pos="1800"/>
        </w:tabs>
        <w:ind w:left="1800" w:hanging="360"/>
      </w:pPr>
    </w:lvl>
  </w:abstractNum>
  <w:abstractNum w:abstractNumId="12" w15:restartNumberingAfterBreak="0">
    <w:nsid w:val="2CCD6A5B"/>
    <w:multiLevelType w:val="multilevel"/>
    <w:tmpl w:val="0A8A99C2"/>
    <w:lvl w:ilvl="0">
      <w:start w:val="1"/>
      <w:numFmt w:val="decimal"/>
      <w:lvlText w:val="__%1. "/>
      <w:lvlJc w:val="left"/>
      <w:pPr>
        <w:tabs>
          <w:tab w:val="num" w:pos="792"/>
        </w:tabs>
        <w:ind w:left="792" w:hanging="792"/>
      </w:pPr>
      <w:rPr>
        <w:rFonts w:ascii="Arial" w:hAnsi="Arial" w:cs="Arial" w:hint="default"/>
        <w:sz w:val="22"/>
        <w:szCs w:val="22"/>
      </w:rPr>
    </w:lvl>
    <w:lvl w:ilvl="1">
      <w:start w:val="1"/>
      <w:numFmt w:val="lowerLetter"/>
      <w:lvlText w:val="__%2. "/>
      <w:lvlJc w:val="left"/>
      <w:pPr>
        <w:tabs>
          <w:tab w:val="num" w:pos="648"/>
        </w:tabs>
        <w:ind w:left="1354" w:hanging="562"/>
      </w:pPr>
      <w:rPr>
        <w:rFonts w:hint="default"/>
        <w:color w:val="auto"/>
      </w:rPr>
    </w:lvl>
    <w:lvl w:ilvl="2">
      <w:start w:val="1"/>
      <w:numFmt w:val="lowerRoman"/>
      <w:lvlText w:val="__%3. "/>
      <w:lvlJc w:val="left"/>
      <w:pPr>
        <w:tabs>
          <w:tab w:val="num" w:pos="1368"/>
        </w:tabs>
        <w:ind w:left="2218" w:hanging="850"/>
      </w:pPr>
      <w:rPr>
        <w:rFonts w:hint="default"/>
      </w:rPr>
    </w:lvl>
    <w:lvl w:ilvl="3">
      <w:start w:val="1"/>
      <w:numFmt w:val="decimal"/>
      <w:lvlText w:val="(%4) "/>
      <w:lvlJc w:val="left"/>
      <w:pPr>
        <w:tabs>
          <w:tab w:val="num" w:pos="2016"/>
        </w:tabs>
        <w:ind w:left="2794" w:hanging="576"/>
      </w:pPr>
      <w:rPr>
        <w:rFonts w:hint="default"/>
      </w:rPr>
    </w:lvl>
    <w:lvl w:ilvl="4">
      <w:start w:val="1"/>
      <w:numFmt w:val="bullet"/>
      <w:lvlText w:val=""/>
      <w:lvlJc w:val="left"/>
      <w:pPr>
        <w:tabs>
          <w:tab w:val="num" w:pos="-144"/>
        </w:tabs>
        <w:ind w:left="2880" w:hanging="288"/>
      </w:pPr>
      <w:rPr>
        <w:rFonts w:ascii="Symbol" w:hAnsi="Symbol"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3" w15:restartNumberingAfterBreak="0">
    <w:nsid w:val="35C74A30"/>
    <w:multiLevelType w:val="multilevel"/>
    <w:tmpl w:val="79120ADC"/>
    <w:lvl w:ilvl="0">
      <w:start w:val="1"/>
      <w:numFmt w:val="none"/>
      <w:pStyle w:val="StepListContinued-nonumber"/>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354" w:firstLine="0"/>
      </w:pPr>
      <w:rPr>
        <w:rFonts w:hint="default"/>
        <w:color w:val="auto"/>
      </w:rPr>
    </w:lvl>
    <w:lvl w:ilvl="2">
      <w:start w:val="1"/>
      <w:numFmt w:val="none"/>
      <w:suff w:val="nothing"/>
      <w:lvlText w:val=""/>
      <w:lvlJc w:val="left"/>
      <w:pPr>
        <w:ind w:left="2218"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14" w15:restartNumberingAfterBreak="0">
    <w:nsid w:val="366033BF"/>
    <w:multiLevelType w:val="hybridMultilevel"/>
    <w:tmpl w:val="CFF0AE50"/>
    <w:lvl w:ilvl="0" w:tplc="73483352">
      <w:start w:val="1"/>
      <w:numFmt w:val="lowerLetter"/>
      <w:pStyle w:val="Numbereda"/>
      <w:lvlText w:val="%1."/>
      <w:lvlJc w:val="left"/>
      <w:pPr>
        <w:tabs>
          <w:tab w:val="num" w:pos="2160"/>
        </w:tabs>
        <w:ind w:left="2160" w:hanging="360"/>
      </w:pPr>
      <w:rPr>
        <w:rFonts w:hint="default"/>
      </w:rPr>
    </w:lvl>
    <w:lvl w:ilvl="1" w:tplc="04090003" w:tentative="1">
      <w:start w:val="1"/>
      <w:numFmt w:val="lowerLetter"/>
      <w:lvlText w:val="%2."/>
      <w:lvlJc w:val="left"/>
      <w:pPr>
        <w:tabs>
          <w:tab w:val="num" w:pos="2160"/>
        </w:tabs>
        <w:ind w:left="2160" w:hanging="360"/>
      </w:pPr>
    </w:lvl>
    <w:lvl w:ilvl="2" w:tplc="04090005" w:tentative="1">
      <w:start w:val="1"/>
      <w:numFmt w:val="lowerRoman"/>
      <w:lvlText w:val="%3."/>
      <w:lvlJc w:val="right"/>
      <w:pPr>
        <w:tabs>
          <w:tab w:val="num" w:pos="2880"/>
        </w:tabs>
        <w:ind w:left="2880" w:hanging="180"/>
      </w:pPr>
    </w:lvl>
    <w:lvl w:ilvl="3" w:tplc="04090001" w:tentative="1">
      <w:start w:val="1"/>
      <w:numFmt w:val="decimal"/>
      <w:lvlText w:val="%4."/>
      <w:lvlJc w:val="left"/>
      <w:pPr>
        <w:tabs>
          <w:tab w:val="num" w:pos="3600"/>
        </w:tabs>
        <w:ind w:left="3600" w:hanging="360"/>
      </w:pPr>
    </w:lvl>
    <w:lvl w:ilvl="4" w:tplc="04090003" w:tentative="1">
      <w:start w:val="1"/>
      <w:numFmt w:val="lowerLetter"/>
      <w:lvlText w:val="%5."/>
      <w:lvlJc w:val="left"/>
      <w:pPr>
        <w:tabs>
          <w:tab w:val="num" w:pos="4320"/>
        </w:tabs>
        <w:ind w:left="4320" w:hanging="360"/>
      </w:pPr>
    </w:lvl>
    <w:lvl w:ilvl="5" w:tplc="04090005" w:tentative="1">
      <w:start w:val="1"/>
      <w:numFmt w:val="lowerRoman"/>
      <w:lvlText w:val="%6."/>
      <w:lvlJc w:val="right"/>
      <w:pPr>
        <w:tabs>
          <w:tab w:val="num" w:pos="5040"/>
        </w:tabs>
        <w:ind w:left="5040" w:hanging="180"/>
      </w:pPr>
    </w:lvl>
    <w:lvl w:ilvl="6" w:tplc="04090001" w:tentative="1">
      <w:start w:val="1"/>
      <w:numFmt w:val="decimal"/>
      <w:lvlText w:val="%7."/>
      <w:lvlJc w:val="left"/>
      <w:pPr>
        <w:tabs>
          <w:tab w:val="num" w:pos="5760"/>
        </w:tabs>
        <w:ind w:left="5760" w:hanging="360"/>
      </w:pPr>
    </w:lvl>
    <w:lvl w:ilvl="7" w:tplc="04090003" w:tentative="1">
      <w:start w:val="1"/>
      <w:numFmt w:val="lowerLetter"/>
      <w:lvlText w:val="%8."/>
      <w:lvlJc w:val="left"/>
      <w:pPr>
        <w:tabs>
          <w:tab w:val="num" w:pos="6480"/>
        </w:tabs>
        <w:ind w:left="6480" w:hanging="360"/>
      </w:pPr>
    </w:lvl>
    <w:lvl w:ilvl="8" w:tplc="04090005" w:tentative="1">
      <w:start w:val="1"/>
      <w:numFmt w:val="lowerRoman"/>
      <w:lvlText w:val="%9."/>
      <w:lvlJc w:val="right"/>
      <w:pPr>
        <w:tabs>
          <w:tab w:val="num" w:pos="7200"/>
        </w:tabs>
        <w:ind w:left="7200" w:hanging="180"/>
      </w:pPr>
    </w:lvl>
  </w:abstractNum>
  <w:abstractNum w:abstractNumId="15" w15:restartNumberingAfterBreak="0">
    <w:nsid w:val="398A2277"/>
    <w:multiLevelType w:val="hybridMultilevel"/>
    <w:tmpl w:val="154446E0"/>
    <w:lvl w:ilvl="0" w:tplc="04090001">
      <w:start w:val="1"/>
      <w:numFmt w:val="bullet"/>
      <w:pStyle w:val="Bullet1"/>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 w15:restartNumberingAfterBreak="0">
    <w:nsid w:val="3AE35CD3"/>
    <w:multiLevelType w:val="hybridMultilevel"/>
    <w:tmpl w:val="3F9CCFE4"/>
    <w:lvl w:ilvl="0" w:tplc="65E464B0">
      <w:start w:val="1"/>
      <w:numFmt w:val="upperLetter"/>
      <w:pStyle w:val="Appendixheader"/>
      <w:lvlText w:val="Appendix %1."/>
      <w:lvlJc w:val="left"/>
      <w:pPr>
        <w:tabs>
          <w:tab w:val="num" w:pos="72"/>
        </w:tabs>
        <w:ind w:left="0" w:firstLine="0"/>
      </w:pPr>
      <w:rPr>
        <w:rFonts w:hint="default"/>
      </w:rPr>
    </w:lvl>
    <w:lvl w:ilvl="1" w:tplc="3636298C">
      <w:start w:val="1"/>
      <w:numFmt w:val="bullet"/>
      <w:lvlText w:val=""/>
      <w:lvlJc w:val="left"/>
      <w:pPr>
        <w:tabs>
          <w:tab w:val="num" w:pos="1440"/>
        </w:tabs>
        <w:ind w:left="1440" w:hanging="360"/>
      </w:pPr>
      <w:rPr>
        <w:rFonts w:ascii="Symbol" w:hAnsi="Symbol" w:hint="default"/>
        <w:color w:val="auto"/>
        <w:sz w:val="18"/>
      </w:rPr>
    </w:lvl>
    <w:lvl w:ilvl="2" w:tplc="2A7E9356" w:tentative="1">
      <w:start w:val="1"/>
      <w:numFmt w:val="lowerRoman"/>
      <w:lvlText w:val="%3."/>
      <w:lvlJc w:val="right"/>
      <w:pPr>
        <w:tabs>
          <w:tab w:val="num" w:pos="2160"/>
        </w:tabs>
        <w:ind w:left="2160" w:hanging="180"/>
      </w:pPr>
    </w:lvl>
    <w:lvl w:ilvl="3" w:tplc="B28C5A88" w:tentative="1">
      <w:start w:val="1"/>
      <w:numFmt w:val="decimal"/>
      <w:lvlText w:val="%4."/>
      <w:lvlJc w:val="left"/>
      <w:pPr>
        <w:tabs>
          <w:tab w:val="num" w:pos="2880"/>
        </w:tabs>
        <w:ind w:left="2880" w:hanging="360"/>
      </w:pPr>
    </w:lvl>
    <w:lvl w:ilvl="4" w:tplc="6FA6979C" w:tentative="1">
      <w:start w:val="1"/>
      <w:numFmt w:val="lowerLetter"/>
      <w:lvlText w:val="%5."/>
      <w:lvlJc w:val="left"/>
      <w:pPr>
        <w:tabs>
          <w:tab w:val="num" w:pos="3600"/>
        </w:tabs>
        <w:ind w:left="3600" w:hanging="360"/>
      </w:pPr>
    </w:lvl>
    <w:lvl w:ilvl="5" w:tplc="BF944960" w:tentative="1">
      <w:start w:val="1"/>
      <w:numFmt w:val="lowerRoman"/>
      <w:lvlText w:val="%6."/>
      <w:lvlJc w:val="right"/>
      <w:pPr>
        <w:tabs>
          <w:tab w:val="num" w:pos="4320"/>
        </w:tabs>
        <w:ind w:left="4320" w:hanging="180"/>
      </w:pPr>
    </w:lvl>
    <w:lvl w:ilvl="6" w:tplc="69E4E7FE" w:tentative="1">
      <w:start w:val="1"/>
      <w:numFmt w:val="decimal"/>
      <w:lvlText w:val="%7."/>
      <w:lvlJc w:val="left"/>
      <w:pPr>
        <w:tabs>
          <w:tab w:val="num" w:pos="5040"/>
        </w:tabs>
        <w:ind w:left="5040" w:hanging="360"/>
      </w:pPr>
    </w:lvl>
    <w:lvl w:ilvl="7" w:tplc="8A649132" w:tentative="1">
      <w:start w:val="1"/>
      <w:numFmt w:val="lowerLetter"/>
      <w:lvlText w:val="%8."/>
      <w:lvlJc w:val="left"/>
      <w:pPr>
        <w:tabs>
          <w:tab w:val="num" w:pos="5760"/>
        </w:tabs>
        <w:ind w:left="5760" w:hanging="360"/>
      </w:pPr>
    </w:lvl>
    <w:lvl w:ilvl="8" w:tplc="C194D970" w:tentative="1">
      <w:start w:val="1"/>
      <w:numFmt w:val="lowerRoman"/>
      <w:lvlText w:val="%9."/>
      <w:lvlJc w:val="right"/>
      <w:pPr>
        <w:tabs>
          <w:tab w:val="num" w:pos="6480"/>
        </w:tabs>
        <w:ind w:left="6480" w:hanging="180"/>
      </w:pPr>
    </w:lvl>
  </w:abstractNum>
  <w:abstractNum w:abstractNumId="17" w15:restartNumberingAfterBreak="0">
    <w:nsid w:val="3D5474EE"/>
    <w:multiLevelType w:val="hybridMultilevel"/>
    <w:tmpl w:val="2FE6F2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5A0902"/>
    <w:multiLevelType w:val="multilevel"/>
    <w:tmpl w:val="F58CA85C"/>
    <w:lvl w:ilvl="0">
      <w:start w:val="12"/>
      <w:numFmt w:val="decimal"/>
      <w:pStyle w:val="Heading1"/>
      <w:lvlText w:val="Lab %1"/>
      <w:lvlJc w:val="left"/>
      <w:pPr>
        <w:tabs>
          <w:tab w:val="num" w:pos="360"/>
        </w:tabs>
        <w:ind w:left="1440" w:hanging="1440"/>
      </w:pPr>
      <w:rPr>
        <w:rFonts w:hint="default"/>
      </w:rPr>
    </w:lvl>
    <w:lvl w:ilvl="1">
      <w:start w:val="1"/>
      <w:numFmt w:val="decimal"/>
      <w:pStyle w:val="Heading2"/>
      <w:lvlText w:val="11.%2"/>
      <w:lvlJc w:val="left"/>
      <w:pPr>
        <w:tabs>
          <w:tab w:val="num" w:pos="792"/>
        </w:tabs>
        <w:ind w:left="792" w:hanging="792"/>
      </w:pPr>
      <w:rPr>
        <w:rFonts w:hint="default"/>
      </w:rPr>
    </w:lvl>
    <w:lvl w:ilvl="2">
      <w:start w:val="1"/>
      <w:numFmt w:val="decimal"/>
      <w:pStyle w:val="Heading3"/>
      <w:lvlText w:val="1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45C26998"/>
    <w:multiLevelType w:val="multilevel"/>
    <w:tmpl w:val="0A8A99C2"/>
    <w:lvl w:ilvl="0">
      <w:start w:val="1"/>
      <w:numFmt w:val="decimal"/>
      <w:pStyle w:val="StepList"/>
      <w:lvlText w:val="__%1. "/>
      <w:lvlJc w:val="left"/>
      <w:pPr>
        <w:tabs>
          <w:tab w:val="num" w:pos="792"/>
        </w:tabs>
        <w:ind w:left="792" w:hanging="792"/>
      </w:pPr>
      <w:rPr>
        <w:rFonts w:ascii="Arial" w:hAnsi="Arial" w:cs="Arial" w:hint="default"/>
        <w:sz w:val="22"/>
        <w:szCs w:val="22"/>
      </w:rPr>
    </w:lvl>
    <w:lvl w:ilvl="1">
      <w:start w:val="1"/>
      <w:numFmt w:val="lowerLetter"/>
      <w:lvlText w:val="__%2. "/>
      <w:lvlJc w:val="left"/>
      <w:pPr>
        <w:tabs>
          <w:tab w:val="num" w:pos="648"/>
        </w:tabs>
        <w:ind w:left="1354" w:hanging="562"/>
      </w:pPr>
      <w:rPr>
        <w:rFonts w:hint="default"/>
        <w:color w:val="auto"/>
      </w:rPr>
    </w:lvl>
    <w:lvl w:ilvl="2">
      <w:start w:val="1"/>
      <w:numFmt w:val="lowerRoman"/>
      <w:lvlText w:val="__%3. "/>
      <w:lvlJc w:val="left"/>
      <w:pPr>
        <w:tabs>
          <w:tab w:val="num" w:pos="1368"/>
        </w:tabs>
        <w:ind w:left="2218" w:hanging="850"/>
      </w:pPr>
      <w:rPr>
        <w:rFonts w:hint="default"/>
      </w:rPr>
    </w:lvl>
    <w:lvl w:ilvl="3">
      <w:start w:val="1"/>
      <w:numFmt w:val="decimal"/>
      <w:lvlText w:val="(%4) "/>
      <w:lvlJc w:val="left"/>
      <w:pPr>
        <w:tabs>
          <w:tab w:val="num" w:pos="2016"/>
        </w:tabs>
        <w:ind w:left="2794" w:hanging="576"/>
      </w:pPr>
      <w:rPr>
        <w:rFonts w:hint="default"/>
      </w:rPr>
    </w:lvl>
    <w:lvl w:ilvl="4">
      <w:start w:val="1"/>
      <w:numFmt w:val="bullet"/>
      <w:lvlText w:val=""/>
      <w:lvlJc w:val="left"/>
      <w:pPr>
        <w:tabs>
          <w:tab w:val="num" w:pos="-144"/>
        </w:tabs>
        <w:ind w:left="2880" w:hanging="288"/>
      </w:pPr>
      <w:rPr>
        <w:rFonts w:ascii="Symbol" w:hAnsi="Symbol"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0" w15:restartNumberingAfterBreak="0">
    <w:nsid w:val="493C3FB5"/>
    <w:multiLevelType w:val="hybridMultilevel"/>
    <w:tmpl w:val="9808EC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2F479D"/>
    <w:multiLevelType w:val="multilevel"/>
    <w:tmpl w:val="0409001F"/>
    <w:styleLink w:val="111111"/>
    <w:lvl w:ilvl="0">
      <w:start w:val="5"/>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2" w15:restartNumberingAfterBreak="0">
    <w:nsid w:val="54FB5F75"/>
    <w:multiLevelType w:val="multilevel"/>
    <w:tmpl w:val="CDF85666"/>
    <w:lvl w:ilvl="0">
      <w:start w:val="1"/>
      <w:numFmt w:val="decimal"/>
      <w:pStyle w:val="Numbered"/>
      <w:lvlText w:val="%1."/>
      <w:lvlJc w:val="left"/>
      <w:pPr>
        <w:tabs>
          <w:tab w:val="num" w:pos="360"/>
        </w:tabs>
        <w:ind w:left="360" w:hanging="360"/>
      </w:pPr>
      <w:rPr>
        <w:rFonts w:hint="default"/>
      </w:rPr>
    </w:lvl>
    <w:lvl w:ilvl="1">
      <w:start w:val="1"/>
      <w:numFmt w:val="lowerLetter"/>
      <w:suff w:val="space"/>
      <w:lvlText w:val="___%2. "/>
      <w:lvlJc w:val="left"/>
      <w:pPr>
        <w:ind w:left="1613" w:hanging="749"/>
      </w:pPr>
      <w:rPr>
        <w:rFonts w:hint="default"/>
        <w:color w:val="auto"/>
      </w:rPr>
    </w:lvl>
    <w:lvl w:ilvl="2">
      <w:start w:val="1"/>
      <w:numFmt w:val="lowerRoman"/>
      <w:suff w:val="space"/>
      <w:lvlText w:val="___%3. "/>
      <w:lvlJc w:val="left"/>
      <w:pPr>
        <w:ind w:left="2333" w:hanging="677"/>
      </w:pPr>
      <w:rPr>
        <w:rFonts w:hint="default"/>
      </w:rPr>
    </w:lvl>
    <w:lvl w:ilvl="3">
      <w:start w:val="1"/>
      <w:numFmt w:val="decimal"/>
      <w:suff w:val="space"/>
      <w:lvlText w:val="(%4) "/>
      <w:lvlJc w:val="left"/>
      <w:pPr>
        <w:ind w:left="2808" w:hanging="432"/>
      </w:pPr>
      <w:rPr>
        <w:rFonts w:hint="default"/>
      </w:rPr>
    </w:lvl>
    <w:lvl w:ilvl="4">
      <w:start w:val="1"/>
      <w:numFmt w:val="bullet"/>
      <w:suff w:val="space"/>
      <w:lvlText w:val=""/>
      <w:lvlJc w:val="left"/>
      <w:pPr>
        <w:ind w:left="3024" w:hanging="216"/>
      </w:pPr>
      <w:rPr>
        <w:rFonts w:ascii="Symbol" w:hAnsi="Symbol" w:hint="default"/>
      </w:rPr>
    </w:lvl>
    <w:lvl w:ilvl="5">
      <w:start w:val="1"/>
      <w:numFmt w:val="lowerRoman"/>
      <w:suff w:val="space"/>
      <w:lvlText w:val="(%6) "/>
      <w:lvlJc w:val="left"/>
      <w:pPr>
        <w:ind w:left="3384" w:hanging="360"/>
      </w:pPr>
      <w:rPr>
        <w:rFonts w:hint="default"/>
      </w:rPr>
    </w:lvl>
    <w:lvl w:ilvl="6">
      <w:start w:val="1"/>
      <w:numFmt w:val="decimal"/>
      <w:lvlText w:val="%7."/>
      <w:lvlJc w:val="left"/>
      <w:pPr>
        <w:tabs>
          <w:tab w:val="num" w:pos="3960"/>
        </w:tabs>
        <w:ind w:left="3960" w:hanging="360"/>
      </w:pPr>
      <w:rPr>
        <w:rFonts w:hint="default"/>
      </w:rPr>
    </w:lvl>
    <w:lvl w:ilvl="7">
      <w:start w:val="1"/>
      <w:numFmt w:val="lowerLetter"/>
      <w:lvlText w:val="%8."/>
      <w:lvlJc w:val="left"/>
      <w:pPr>
        <w:tabs>
          <w:tab w:val="num" w:pos="4320"/>
        </w:tabs>
        <w:ind w:left="4320" w:hanging="360"/>
      </w:pPr>
      <w:rPr>
        <w:rFonts w:hint="default"/>
      </w:rPr>
    </w:lvl>
    <w:lvl w:ilvl="8">
      <w:start w:val="1"/>
      <w:numFmt w:val="lowerRoman"/>
      <w:lvlText w:val="%9."/>
      <w:lvlJc w:val="left"/>
      <w:pPr>
        <w:tabs>
          <w:tab w:val="num" w:pos="4680"/>
        </w:tabs>
        <w:ind w:left="4680" w:hanging="360"/>
      </w:pPr>
      <w:rPr>
        <w:rFonts w:hint="default"/>
      </w:rPr>
    </w:lvl>
  </w:abstractNum>
  <w:abstractNum w:abstractNumId="23" w15:restartNumberingAfterBreak="0">
    <w:nsid w:val="59D33820"/>
    <w:multiLevelType w:val="hybridMultilevel"/>
    <w:tmpl w:val="FD0EAC9E"/>
    <w:lvl w:ilvl="0" w:tplc="0688D822">
      <w:start w:val="11"/>
      <w:numFmt w:val="decimal"/>
      <w:lvlText w:val="Lab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BCD164F"/>
    <w:multiLevelType w:val="multilevel"/>
    <w:tmpl w:val="0860AB36"/>
    <w:lvl w:ilvl="0">
      <w:start w:val="1"/>
      <w:numFmt w:val="lowerLetter"/>
      <w:pStyle w:val="StepList2"/>
      <w:lvlText w:val="___%1. "/>
      <w:lvlJc w:val="left"/>
      <w:pPr>
        <w:tabs>
          <w:tab w:val="num" w:pos="864"/>
        </w:tabs>
        <w:ind w:left="864" w:firstLine="0"/>
      </w:pPr>
      <w:rPr>
        <w:rFonts w:ascii="Arial" w:hAnsi="Arial" w:hint="default"/>
        <w:b w:val="0"/>
        <w:i w:val="0"/>
        <w:sz w:val="22"/>
        <w:szCs w:val="22"/>
      </w:rPr>
    </w:lvl>
    <w:lvl w:ilvl="1">
      <w:start w:val="1"/>
      <w:numFmt w:val="lowerLetter"/>
      <w:suff w:val="space"/>
      <w:lvlText w:val="___%2. "/>
      <w:lvlJc w:val="left"/>
      <w:pPr>
        <w:ind w:left="3269" w:hanging="677"/>
      </w:pPr>
      <w:rPr>
        <w:rFonts w:hint="default"/>
        <w:color w:val="auto"/>
      </w:rPr>
    </w:lvl>
    <w:lvl w:ilvl="2">
      <w:start w:val="1"/>
      <w:numFmt w:val="lowerRoman"/>
      <w:suff w:val="space"/>
      <w:lvlText w:val="___%3. "/>
      <w:lvlJc w:val="left"/>
      <w:pPr>
        <w:ind w:left="4104" w:hanging="720"/>
      </w:pPr>
      <w:rPr>
        <w:rFonts w:hint="default"/>
      </w:rPr>
    </w:lvl>
    <w:lvl w:ilvl="3">
      <w:start w:val="1"/>
      <w:numFmt w:val="decimal"/>
      <w:suff w:val="space"/>
      <w:lvlText w:val="(%4) "/>
      <w:lvlJc w:val="left"/>
      <w:pPr>
        <w:ind w:left="4680" w:hanging="576"/>
      </w:pPr>
      <w:rPr>
        <w:rFonts w:hint="default"/>
      </w:rPr>
    </w:lvl>
    <w:lvl w:ilvl="4">
      <w:start w:val="1"/>
      <w:numFmt w:val="bullet"/>
      <w:suff w:val="space"/>
      <w:lvlText w:val=""/>
      <w:lvlJc w:val="left"/>
      <w:pPr>
        <w:ind w:left="4723" w:hanging="187"/>
      </w:pPr>
      <w:rPr>
        <w:rFonts w:ascii="Symbol" w:hAnsi="Symbol" w:hint="default"/>
      </w:rPr>
    </w:lvl>
    <w:lvl w:ilvl="5">
      <w:start w:val="1"/>
      <w:numFmt w:val="lowerRoman"/>
      <w:suff w:val="space"/>
      <w:lvlText w:val="(%6) "/>
      <w:lvlJc w:val="left"/>
      <w:pPr>
        <w:ind w:left="5184" w:hanging="432"/>
      </w:pPr>
      <w:rPr>
        <w:rFonts w:hint="default"/>
      </w:rPr>
    </w:lvl>
    <w:lvl w:ilvl="6">
      <w:start w:val="1"/>
      <w:numFmt w:val="decimal"/>
      <w:lvlText w:val="%7."/>
      <w:lvlJc w:val="left"/>
      <w:pPr>
        <w:tabs>
          <w:tab w:val="num" w:pos="5688"/>
        </w:tabs>
        <w:ind w:left="5688" w:hanging="360"/>
      </w:pPr>
      <w:rPr>
        <w:rFonts w:hint="default"/>
      </w:rPr>
    </w:lvl>
    <w:lvl w:ilvl="7">
      <w:start w:val="1"/>
      <w:numFmt w:val="lowerLetter"/>
      <w:lvlText w:val="%8."/>
      <w:lvlJc w:val="left"/>
      <w:pPr>
        <w:tabs>
          <w:tab w:val="num" w:pos="6048"/>
        </w:tabs>
        <w:ind w:left="6048" w:hanging="360"/>
      </w:pPr>
      <w:rPr>
        <w:rFonts w:hint="default"/>
      </w:rPr>
    </w:lvl>
    <w:lvl w:ilvl="8">
      <w:start w:val="1"/>
      <w:numFmt w:val="lowerRoman"/>
      <w:lvlText w:val="%9."/>
      <w:lvlJc w:val="left"/>
      <w:pPr>
        <w:tabs>
          <w:tab w:val="num" w:pos="6408"/>
        </w:tabs>
        <w:ind w:left="6408" w:hanging="360"/>
      </w:pPr>
      <w:rPr>
        <w:rFonts w:hint="default"/>
      </w:rPr>
    </w:lvl>
  </w:abstractNum>
  <w:abstractNum w:abstractNumId="25" w15:restartNumberingAfterBreak="0">
    <w:nsid w:val="5D386920"/>
    <w:multiLevelType w:val="hybridMultilevel"/>
    <w:tmpl w:val="6A3E3C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2C6D87"/>
    <w:multiLevelType w:val="hybridMultilevel"/>
    <w:tmpl w:val="61B6F882"/>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 w15:restartNumberingAfterBreak="0">
    <w:nsid w:val="6A4361A5"/>
    <w:multiLevelType w:val="hybridMultilevel"/>
    <w:tmpl w:val="A6B06172"/>
    <w:lvl w:ilvl="0" w:tplc="3EF23626">
      <w:start w:val="1"/>
      <w:numFmt w:val="bullet"/>
      <w:pStyle w:val="Bullet3"/>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06519D3"/>
    <w:multiLevelType w:val="hybridMultilevel"/>
    <w:tmpl w:val="463E27CA"/>
    <w:lvl w:ilvl="0" w:tplc="BBA67892">
      <w:start w:val="1"/>
      <w:numFmt w:val="bullet"/>
      <w:pStyle w:val="Bullet2"/>
      <w:lvlText w:val=""/>
      <w:lvlJc w:val="left"/>
      <w:pPr>
        <w:tabs>
          <w:tab w:val="num" w:pos="720"/>
        </w:tabs>
        <w:ind w:left="720" w:hanging="360"/>
      </w:pPr>
      <w:rPr>
        <w:rFonts w:ascii="Wingdings" w:hAnsi="Wingdings"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7F661BD"/>
    <w:multiLevelType w:val="multilevel"/>
    <w:tmpl w:val="F2762140"/>
    <w:lvl w:ilvl="0">
      <w:start w:val="1"/>
      <w:numFmt w:val="none"/>
      <w:pStyle w:val="Demo"/>
      <w:lvlText w:val="Demo 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79EA667C"/>
    <w:multiLevelType w:val="hybridMultilevel"/>
    <w:tmpl w:val="C5D06CD0"/>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num w:numId="1">
    <w:abstractNumId w:val="28"/>
  </w:num>
  <w:num w:numId="2">
    <w:abstractNumId w:val="27"/>
  </w:num>
  <w:num w:numId="3">
    <w:abstractNumId w:val="8"/>
  </w:num>
  <w:num w:numId="4">
    <w:abstractNumId w:val="16"/>
  </w:num>
  <w:num w:numId="5">
    <w:abstractNumId w:val="22"/>
  </w:num>
  <w:num w:numId="6">
    <w:abstractNumId w:val="14"/>
  </w:num>
  <w:num w:numId="7">
    <w:abstractNumId w:val="24"/>
  </w:num>
  <w:num w:numId="8">
    <w:abstractNumId w:val="4"/>
  </w:num>
  <w:num w:numId="9">
    <w:abstractNumId w:val="3"/>
  </w:num>
  <w:num w:numId="10">
    <w:abstractNumId w:val="2"/>
  </w:num>
  <w:num w:numId="11">
    <w:abstractNumId w:val="1"/>
  </w:num>
  <w:num w:numId="12">
    <w:abstractNumId w:val="0"/>
  </w:num>
  <w:num w:numId="13">
    <w:abstractNumId w:val="5"/>
  </w:num>
  <w:num w:numId="14">
    <w:abstractNumId w:val="6"/>
  </w:num>
  <w:num w:numId="15">
    <w:abstractNumId w:val="11"/>
  </w:num>
  <w:num w:numId="16">
    <w:abstractNumId w:val="21"/>
  </w:num>
  <w:num w:numId="17">
    <w:abstractNumId w:val="9"/>
  </w:num>
  <w:num w:numId="18">
    <w:abstractNumId w:val="7"/>
  </w:num>
  <w:num w:numId="19">
    <w:abstractNumId w:val="13"/>
  </w:num>
  <w:num w:numId="20">
    <w:abstractNumId w:val="29"/>
  </w:num>
  <w:num w:numId="21">
    <w:abstractNumId w:val="15"/>
  </w:num>
  <w:num w:numId="22">
    <w:abstractNumId w:val="10"/>
  </w:num>
  <w:num w:numId="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30"/>
  </w:num>
  <w:num w:numId="26">
    <w:abstractNumId w:val="17"/>
  </w:num>
  <w:num w:numId="27">
    <w:abstractNumId w:val="26"/>
  </w:num>
  <w:num w:numId="28">
    <w:abstractNumId w:val="23"/>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25"/>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num>
  <w:num w:numId="34">
    <w:abstractNumId w:val="18"/>
  </w:num>
  <w:num w:numId="35">
    <w:abstractNumId w:val="18"/>
  </w:num>
  <w:num w:numId="36">
    <w:abstractNumId w:val="18"/>
  </w:num>
  <w:num w:numId="37">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activeWritingStyle w:appName="MSWord" w:lang="en-US" w:vendorID="64" w:dllVersion="6" w:nlCheck="1" w:checkStyle="0"/>
  <w:activeWritingStyle w:appName="MSWord" w:lang="fr-FR"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32"/>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7348"/>
    <w:rsid w:val="000004EB"/>
    <w:rsid w:val="00000C11"/>
    <w:rsid w:val="00001086"/>
    <w:rsid w:val="000014B6"/>
    <w:rsid w:val="00001BB9"/>
    <w:rsid w:val="0000233A"/>
    <w:rsid w:val="0000248B"/>
    <w:rsid w:val="00002864"/>
    <w:rsid w:val="00003262"/>
    <w:rsid w:val="0000331B"/>
    <w:rsid w:val="0000378E"/>
    <w:rsid w:val="00003E42"/>
    <w:rsid w:val="0000403F"/>
    <w:rsid w:val="000042CB"/>
    <w:rsid w:val="000047F5"/>
    <w:rsid w:val="0000690B"/>
    <w:rsid w:val="00006A80"/>
    <w:rsid w:val="00006AFA"/>
    <w:rsid w:val="00006C92"/>
    <w:rsid w:val="00006D28"/>
    <w:rsid w:val="000072DC"/>
    <w:rsid w:val="000079E0"/>
    <w:rsid w:val="00007E17"/>
    <w:rsid w:val="00010249"/>
    <w:rsid w:val="0001024E"/>
    <w:rsid w:val="000103AC"/>
    <w:rsid w:val="00011847"/>
    <w:rsid w:val="000119A5"/>
    <w:rsid w:val="00011B7E"/>
    <w:rsid w:val="00012334"/>
    <w:rsid w:val="00012D05"/>
    <w:rsid w:val="00012D40"/>
    <w:rsid w:val="00013C11"/>
    <w:rsid w:val="000149E2"/>
    <w:rsid w:val="00014CDC"/>
    <w:rsid w:val="00014DB4"/>
    <w:rsid w:val="00015CAA"/>
    <w:rsid w:val="00015EB4"/>
    <w:rsid w:val="00015FC5"/>
    <w:rsid w:val="000168E0"/>
    <w:rsid w:val="00016905"/>
    <w:rsid w:val="00017735"/>
    <w:rsid w:val="00020B84"/>
    <w:rsid w:val="00020BAF"/>
    <w:rsid w:val="00020FF2"/>
    <w:rsid w:val="000215FA"/>
    <w:rsid w:val="0002169E"/>
    <w:rsid w:val="00021816"/>
    <w:rsid w:val="000219E5"/>
    <w:rsid w:val="00021A01"/>
    <w:rsid w:val="00022D6A"/>
    <w:rsid w:val="00023B49"/>
    <w:rsid w:val="00023FC1"/>
    <w:rsid w:val="00024330"/>
    <w:rsid w:val="00024456"/>
    <w:rsid w:val="00024DA7"/>
    <w:rsid w:val="00025175"/>
    <w:rsid w:val="00026128"/>
    <w:rsid w:val="00026754"/>
    <w:rsid w:val="00026AD7"/>
    <w:rsid w:val="00026E6E"/>
    <w:rsid w:val="0002737E"/>
    <w:rsid w:val="00027D73"/>
    <w:rsid w:val="0003035D"/>
    <w:rsid w:val="0003059B"/>
    <w:rsid w:val="00030868"/>
    <w:rsid w:val="00030AC8"/>
    <w:rsid w:val="00030C46"/>
    <w:rsid w:val="00030F12"/>
    <w:rsid w:val="00030FF1"/>
    <w:rsid w:val="00031A20"/>
    <w:rsid w:val="00031B6B"/>
    <w:rsid w:val="000320E5"/>
    <w:rsid w:val="00032122"/>
    <w:rsid w:val="0003248D"/>
    <w:rsid w:val="00032AB4"/>
    <w:rsid w:val="00032CC4"/>
    <w:rsid w:val="000333BD"/>
    <w:rsid w:val="000343F5"/>
    <w:rsid w:val="00034B8B"/>
    <w:rsid w:val="00034D2E"/>
    <w:rsid w:val="00034D7E"/>
    <w:rsid w:val="000350E6"/>
    <w:rsid w:val="0003571A"/>
    <w:rsid w:val="00035837"/>
    <w:rsid w:val="00035A75"/>
    <w:rsid w:val="00035BD0"/>
    <w:rsid w:val="00036344"/>
    <w:rsid w:val="0003667A"/>
    <w:rsid w:val="00036E85"/>
    <w:rsid w:val="000377E7"/>
    <w:rsid w:val="00041F39"/>
    <w:rsid w:val="0004203B"/>
    <w:rsid w:val="00042672"/>
    <w:rsid w:val="00042BFD"/>
    <w:rsid w:val="00043B90"/>
    <w:rsid w:val="00043D3E"/>
    <w:rsid w:val="00043E4F"/>
    <w:rsid w:val="00044285"/>
    <w:rsid w:val="0004465F"/>
    <w:rsid w:val="00044985"/>
    <w:rsid w:val="00044E4E"/>
    <w:rsid w:val="0004508C"/>
    <w:rsid w:val="00045B7C"/>
    <w:rsid w:val="00045E9E"/>
    <w:rsid w:val="00046129"/>
    <w:rsid w:val="0004675E"/>
    <w:rsid w:val="00046EAC"/>
    <w:rsid w:val="00047444"/>
    <w:rsid w:val="00051036"/>
    <w:rsid w:val="0005180B"/>
    <w:rsid w:val="000518D8"/>
    <w:rsid w:val="00051B69"/>
    <w:rsid w:val="00051E79"/>
    <w:rsid w:val="0005237B"/>
    <w:rsid w:val="00052CA1"/>
    <w:rsid w:val="00052CAF"/>
    <w:rsid w:val="00053605"/>
    <w:rsid w:val="00053849"/>
    <w:rsid w:val="00055123"/>
    <w:rsid w:val="00055F6A"/>
    <w:rsid w:val="000569A8"/>
    <w:rsid w:val="00056F58"/>
    <w:rsid w:val="000579F2"/>
    <w:rsid w:val="00057C1A"/>
    <w:rsid w:val="00057F42"/>
    <w:rsid w:val="00060877"/>
    <w:rsid w:val="00061ED7"/>
    <w:rsid w:val="00061F3C"/>
    <w:rsid w:val="00062616"/>
    <w:rsid w:val="000628A5"/>
    <w:rsid w:val="00062B2D"/>
    <w:rsid w:val="00062BB8"/>
    <w:rsid w:val="00062F54"/>
    <w:rsid w:val="0006313B"/>
    <w:rsid w:val="00063BE1"/>
    <w:rsid w:val="00063D55"/>
    <w:rsid w:val="0006604D"/>
    <w:rsid w:val="00066654"/>
    <w:rsid w:val="00066694"/>
    <w:rsid w:val="0006717D"/>
    <w:rsid w:val="0006726A"/>
    <w:rsid w:val="00067597"/>
    <w:rsid w:val="00067A01"/>
    <w:rsid w:val="0007010E"/>
    <w:rsid w:val="00070226"/>
    <w:rsid w:val="00070BC2"/>
    <w:rsid w:val="00071641"/>
    <w:rsid w:val="00071A83"/>
    <w:rsid w:val="00071BF7"/>
    <w:rsid w:val="00071C61"/>
    <w:rsid w:val="00073286"/>
    <w:rsid w:val="000739E0"/>
    <w:rsid w:val="00073AC5"/>
    <w:rsid w:val="00073BF5"/>
    <w:rsid w:val="00073D11"/>
    <w:rsid w:val="00074AA1"/>
    <w:rsid w:val="0007580A"/>
    <w:rsid w:val="00075B8C"/>
    <w:rsid w:val="00077027"/>
    <w:rsid w:val="00077CAC"/>
    <w:rsid w:val="00080532"/>
    <w:rsid w:val="00080DA6"/>
    <w:rsid w:val="00081001"/>
    <w:rsid w:val="0008105D"/>
    <w:rsid w:val="00081119"/>
    <w:rsid w:val="0008111D"/>
    <w:rsid w:val="00081844"/>
    <w:rsid w:val="00081DF0"/>
    <w:rsid w:val="00082099"/>
    <w:rsid w:val="000822D0"/>
    <w:rsid w:val="0008282D"/>
    <w:rsid w:val="00082B34"/>
    <w:rsid w:val="00082D63"/>
    <w:rsid w:val="0008348E"/>
    <w:rsid w:val="00083C8C"/>
    <w:rsid w:val="00084161"/>
    <w:rsid w:val="00084542"/>
    <w:rsid w:val="000853AD"/>
    <w:rsid w:val="0008582A"/>
    <w:rsid w:val="00085CD2"/>
    <w:rsid w:val="000861B9"/>
    <w:rsid w:val="000866D4"/>
    <w:rsid w:val="00086E1C"/>
    <w:rsid w:val="00086F4A"/>
    <w:rsid w:val="00087491"/>
    <w:rsid w:val="0008758C"/>
    <w:rsid w:val="00087922"/>
    <w:rsid w:val="00091257"/>
    <w:rsid w:val="00092983"/>
    <w:rsid w:val="00092CC6"/>
    <w:rsid w:val="00092EBD"/>
    <w:rsid w:val="0009373B"/>
    <w:rsid w:val="000952B3"/>
    <w:rsid w:val="0009597E"/>
    <w:rsid w:val="00095B20"/>
    <w:rsid w:val="00095C6E"/>
    <w:rsid w:val="00096493"/>
    <w:rsid w:val="000971D4"/>
    <w:rsid w:val="00097745"/>
    <w:rsid w:val="000A007B"/>
    <w:rsid w:val="000A00CB"/>
    <w:rsid w:val="000A0B6A"/>
    <w:rsid w:val="000A104D"/>
    <w:rsid w:val="000A1D6C"/>
    <w:rsid w:val="000A27C8"/>
    <w:rsid w:val="000A2B34"/>
    <w:rsid w:val="000A32A9"/>
    <w:rsid w:val="000A3C6D"/>
    <w:rsid w:val="000A43A7"/>
    <w:rsid w:val="000A4A46"/>
    <w:rsid w:val="000A4EAA"/>
    <w:rsid w:val="000A53FF"/>
    <w:rsid w:val="000A5A96"/>
    <w:rsid w:val="000A659B"/>
    <w:rsid w:val="000A66DE"/>
    <w:rsid w:val="000A6945"/>
    <w:rsid w:val="000A7950"/>
    <w:rsid w:val="000A7B0F"/>
    <w:rsid w:val="000A7F4A"/>
    <w:rsid w:val="000B0AF7"/>
    <w:rsid w:val="000B0B34"/>
    <w:rsid w:val="000B0F5E"/>
    <w:rsid w:val="000B1071"/>
    <w:rsid w:val="000B20E7"/>
    <w:rsid w:val="000B2143"/>
    <w:rsid w:val="000B2317"/>
    <w:rsid w:val="000B25F0"/>
    <w:rsid w:val="000B27C6"/>
    <w:rsid w:val="000B2AA7"/>
    <w:rsid w:val="000B2BA8"/>
    <w:rsid w:val="000B387C"/>
    <w:rsid w:val="000B39F9"/>
    <w:rsid w:val="000B3E27"/>
    <w:rsid w:val="000B43FE"/>
    <w:rsid w:val="000B600C"/>
    <w:rsid w:val="000B63AE"/>
    <w:rsid w:val="000B65A3"/>
    <w:rsid w:val="000B7CC9"/>
    <w:rsid w:val="000C00EB"/>
    <w:rsid w:val="000C0954"/>
    <w:rsid w:val="000C0A98"/>
    <w:rsid w:val="000C0BCC"/>
    <w:rsid w:val="000C12DF"/>
    <w:rsid w:val="000C251C"/>
    <w:rsid w:val="000C2CEA"/>
    <w:rsid w:val="000C3352"/>
    <w:rsid w:val="000C36C0"/>
    <w:rsid w:val="000C39F6"/>
    <w:rsid w:val="000C3BF8"/>
    <w:rsid w:val="000C3CFC"/>
    <w:rsid w:val="000C403F"/>
    <w:rsid w:val="000C515F"/>
    <w:rsid w:val="000C529C"/>
    <w:rsid w:val="000C5581"/>
    <w:rsid w:val="000C62D9"/>
    <w:rsid w:val="000C6A74"/>
    <w:rsid w:val="000C72CE"/>
    <w:rsid w:val="000C7B54"/>
    <w:rsid w:val="000D01F9"/>
    <w:rsid w:val="000D0965"/>
    <w:rsid w:val="000D0B8C"/>
    <w:rsid w:val="000D0B94"/>
    <w:rsid w:val="000D1083"/>
    <w:rsid w:val="000D1E27"/>
    <w:rsid w:val="000D2F04"/>
    <w:rsid w:val="000D3376"/>
    <w:rsid w:val="000D34C2"/>
    <w:rsid w:val="000D3911"/>
    <w:rsid w:val="000D39C5"/>
    <w:rsid w:val="000D5025"/>
    <w:rsid w:val="000D5647"/>
    <w:rsid w:val="000D576F"/>
    <w:rsid w:val="000D68B0"/>
    <w:rsid w:val="000D69B9"/>
    <w:rsid w:val="000D7B46"/>
    <w:rsid w:val="000E1AD5"/>
    <w:rsid w:val="000E373B"/>
    <w:rsid w:val="000E4DAF"/>
    <w:rsid w:val="000E4E89"/>
    <w:rsid w:val="000E4FE9"/>
    <w:rsid w:val="000E5383"/>
    <w:rsid w:val="000E5C98"/>
    <w:rsid w:val="000E5FA9"/>
    <w:rsid w:val="000E6143"/>
    <w:rsid w:val="000E66FB"/>
    <w:rsid w:val="000E690F"/>
    <w:rsid w:val="000E740C"/>
    <w:rsid w:val="000E748B"/>
    <w:rsid w:val="000F0611"/>
    <w:rsid w:val="000F0DC8"/>
    <w:rsid w:val="000F14A4"/>
    <w:rsid w:val="000F1575"/>
    <w:rsid w:val="000F1F35"/>
    <w:rsid w:val="000F4C5D"/>
    <w:rsid w:val="000F5DD8"/>
    <w:rsid w:val="000F694C"/>
    <w:rsid w:val="000F6EBC"/>
    <w:rsid w:val="00100695"/>
    <w:rsid w:val="00100EB9"/>
    <w:rsid w:val="001011FB"/>
    <w:rsid w:val="00102276"/>
    <w:rsid w:val="0010292B"/>
    <w:rsid w:val="00102938"/>
    <w:rsid w:val="00102B2B"/>
    <w:rsid w:val="00103982"/>
    <w:rsid w:val="00103B02"/>
    <w:rsid w:val="001040F2"/>
    <w:rsid w:val="00104CE1"/>
    <w:rsid w:val="00104DC6"/>
    <w:rsid w:val="00104F25"/>
    <w:rsid w:val="001061A8"/>
    <w:rsid w:val="001073D0"/>
    <w:rsid w:val="00107404"/>
    <w:rsid w:val="001078B3"/>
    <w:rsid w:val="00107D67"/>
    <w:rsid w:val="00110421"/>
    <w:rsid w:val="00111434"/>
    <w:rsid w:val="0011151A"/>
    <w:rsid w:val="001117C7"/>
    <w:rsid w:val="001118F6"/>
    <w:rsid w:val="00111C32"/>
    <w:rsid w:val="001121BC"/>
    <w:rsid w:val="00112C32"/>
    <w:rsid w:val="00113DC3"/>
    <w:rsid w:val="00114603"/>
    <w:rsid w:val="001156D2"/>
    <w:rsid w:val="00115D8B"/>
    <w:rsid w:val="00116B6B"/>
    <w:rsid w:val="00116FB2"/>
    <w:rsid w:val="00117568"/>
    <w:rsid w:val="001202C4"/>
    <w:rsid w:val="00120F0D"/>
    <w:rsid w:val="001215E8"/>
    <w:rsid w:val="00121E50"/>
    <w:rsid w:val="0012201B"/>
    <w:rsid w:val="00122E70"/>
    <w:rsid w:val="00123A22"/>
    <w:rsid w:val="00123D41"/>
    <w:rsid w:val="00124BF2"/>
    <w:rsid w:val="001254B1"/>
    <w:rsid w:val="00125598"/>
    <w:rsid w:val="001261D2"/>
    <w:rsid w:val="001264A1"/>
    <w:rsid w:val="00126DB8"/>
    <w:rsid w:val="0012790A"/>
    <w:rsid w:val="00127AB0"/>
    <w:rsid w:val="00127E68"/>
    <w:rsid w:val="00131BE0"/>
    <w:rsid w:val="00131DA7"/>
    <w:rsid w:val="0013282D"/>
    <w:rsid w:val="00132D29"/>
    <w:rsid w:val="00132DB3"/>
    <w:rsid w:val="0013462A"/>
    <w:rsid w:val="001349E4"/>
    <w:rsid w:val="00134B71"/>
    <w:rsid w:val="00134BC5"/>
    <w:rsid w:val="00135A03"/>
    <w:rsid w:val="00136377"/>
    <w:rsid w:val="00136519"/>
    <w:rsid w:val="00136BCD"/>
    <w:rsid w:val="00137823"/>
    <w:rsid w:val="001412B0"/>
    <w:rsid w:val="00141822"/>
    <w:rsid w:val="0014185B"/>
    <w:rsid w:val="00141876"/>
    <w:rsid w:val="0014217D"/>
    <w:rsid w:val="00142217"/>
    <w:rsid w:val="00143598"/>
    <w:rsid w:val="0014516A"/>
    <w:rsid w:val="001453B3"/>
    <w:rsid w:val="00145673"/>
    <w:rsid w:val="00146635"/>
    <w:rsid w:val="00147288"/>
    <w:rsid w:val="00147329"/>
    <w:rsid w:val="001473AE"/>
    <w:rsid w:val="0014742E"/>
    <w:rsid w:val="001475F4"/>
    <w:rsid w:val="0014789D"/>
    <w:rsid w:val="00151D0E"/>
    <w:rsid w:val="00151E3D"/>
    <w:rsid w:val="00153688"/>
    <w:rsid w:val="001547BD"/>
    <w:rsid w:val="00154D27"/>
    <w:rsid w:val="00155058"/>
    <w:rsid w:val="00155E79"/>
    <w:rsid w:val="001568F6"/>
    <w:rsid w:val="00156CC7"/>
    <w:rsid w:val="00156DA0"/>
    <w:rsid w:val="00156F34"/>
    <w:rsid w:val="00157882"/>
    <w:rsid w:val="00157C79"/>
    <w:rsid w:val="00160140"/>
    <w:rsid w:val="001611CE"/>
    <w:rsid w:val="001634CB"/>
    <w:rsid w:val="00163E6E"/>
    <w:rsid w:val="001641B0"/>
    <w:rsid w:val="00165877"/>
    <w:rsid w:val="00165BDD"/>
    <w:rsid w:val="001668F3"/>
    <w:rsid w:val="00166B29"/>
    <w:rsid w:val="00166DC8"/>
    <w:rsid w:val="00166ED4"/>
    <w:rsid w:val="00166F0A"/>
    <w:rsid w:val="00170071"/>
    <w:rsid w:val="00170B2A"/>
    <w:rsid w:val="00170B9C"/>
    <w:rsid w:val="00171942"/>
    <w:rsid w:val="00171CE4"/>
    <w:rsid w:val="00172086"/>
    <w:rsid w:val="00173198"/>
    <w:rsid w:val="001736F1"/>
    <w:rsid w:val="00174750"/>
    <w:rsid w:val="00174793"/>
    <w:rsid w:val="00174971"/>
    <w:rsid w:val="00174F2E"/>
    <w:rsid w:val="0017532F"/>
    <w:rsid w:val="00175529"/>
    <w:rsid w:val="001762C0"/>
    <w:rsid w:val="001764D7"/>
    <w:rsid w:val="00177BC9"/>
    <w:rsid w:val="00177E85"/>
    <w:rsid w:val="00180902"/>
    <w:rsid w:val="00180989"/>
    <w:rsid w:val="0018164D"/>
    <w:rsid w:val="00181CB6"/>
    <w:rsid w:val="0018242B"/>
    <w:rsid w:val="0018264F"/>
    <w:rsid w:val="00182C2F"/>
    <w:rsid w:val="00182C9D"/>
    <w:rsid w:val="00182D07"/>
    <w:rsid w:val="00182F53"/>
    <w:rsid w:val="0018342C"/>
    <w:rsid w:val="00183679"/>
    <w:rsid w:val="00183B85"/>
    <w:rsid w:val="0018432A"/>
    <w:rsid w:val="001855A7"/>
    <w:rsid w:val="00185DA3"/>
    <w:rsid w:val="00185FD6"/>
    <w:rsid w:val="001867AF"/>
    <w:rsid w:val="00186A97"/>
    <w:rsid w:val="00186E2C"/>
    <w:rsid w:val="00186E48"/>
    <w:rsid w:val="001870F0"/>
    <w:rsid w:val="001871C4"/>
    <w:rsid w:val="00187747"/>
    <w:rsid w:val="00187760"/>
    <w:rsid w:val="00187761"/>
    <w:rsid w:val="00190400"/>
    <w:rsid w:val="00190498"/>
    <w:rsid w:val="001908D7"/>
    <w:rsid w:val="00190ED3"/>
    <w:rsid w:val="00191144"/>
    <w:rsid w:val="00193417"/>
    <w:rsid w:val="001935F8"/>
    <w:rsid w:val="00193990"/>
    <w:rsid w:val="00193BA0"/>
    <w:rsid w:val="001942D9"/>
    <w:rsid w:val="00194336"/>
    <w:rsid w:val="00195574"/>
    <w:rsid w:val="00195E12"/>
    <w:rsid w:val="001966A0"/>
    <w:rsid w:val="00196EB4"/>
    <w:rsid w:val="0019777F"/>
    <w:rsid w:val="001978D8"/>
    <w:rsid w:val="00197AFD"/>
    <w:rsid w:val="00197BD0"/>
    <w:rsid w:val="001A0AF6"/>
    <w:rsid w:val="001A12AF"/>
    <w:rsid w:val="001A1D69"/>
    <w:rsid w:val="001A27C6"/>
    <w:rsid w:val="001A46F1"/>
    <w:rsid w:val="001A47A8"/>
    <w:rsid w:val="001A54E7"/>
    <w:rsid w:val="001A5584"/>
    <w:rsid w:val="001A569C"/>
    <w:rsid w:val="001A5B63"/>
    <w:rsid w:val="001A6119"/>
    <w:rsid w:val="001A6759"/>
    <w:rsid w:val="001A7042"/>
    <w:rsid w:val="001A77A5"/>
    <w:rsid w:val="001B1E6D"/>
    <w:rsid w:val="001B250D"/>
    <w:rsid w:val="001B2654"/>
    <w:rsid w:val="001B2701"/>
    <w:rsid w:val="001B29C5"/>
    <w:rsid w:val="001B2A11"/>
    <w:rsid w:val="001B2D1B"/>
    <w:rsid w:val="001B3CAD"/>
    <w:rsid w:val="001B3E41"/>
    <w:rsid w:val="001B4A11"/>
    <w:rsid w:val="001B568E"/>
    <w:rsid w:val="001B575D"/>
    <w:rsid w:val="001B57EF"/>
    <w:rsid w:val="001B5F80"/>
    <w:rsid w:val="001B5FBB"/>
    <w:rsid w:val="001B63BD"/>
    <w:rsid w:val="001B65BE"/>
    <w:rsid w:val="001B66D7"/>
    <w:rsid w:val="001B6AE4"/>
    <w:rsid w:val="001B6D10"/>
    <w:rsid w:val="001B712A"/>
    <w:rsid w:val="001B74C6"/>
    <w:rsid w:val="001B7D5B"/>
    <w:rsid w:val="001C1058"/>
    <w:rsid w:val="001C1A60"/>
    <w:rsid w:val="001C1C4D"/>
    <w:rsid w:val="001C208D"/>
    <w:rsid w:val="001C22AA"/>
    <w:rsid w:val="001C34C8"/>
    <w:rsid w:val="001C42E1"/>
    <w:rsid w:val="001C43E4"/>
    <w:rsid w:val="001C48A6"/>
    <w:rsid w:val="001C4D51"/>
    <w:rsid w:val="001C578F"/>
    <w:rsid w:val="001C5B2F"/>
    <w:rsid w:val="001C64E8"/>
    <w:rsid w:val="001C6ACB"/>
    <w:rsid w:val="001C75F4"/>
    <w:rsid w:val="001D0501"/>
    <w:rsid w:val="001D0F69"/>
    <w:rsid w:val="001D1015"/>
    <w:rsid w:val="001D1A19"/>
    <w:rsid w:val="001D1CE6"/>
    <w:rsid w:val="001D3512"/>
    <w:rsid w:val="001D3599"/>
    <w:rsid w:val="001D3737"/>
    <w:rsid w:val="001D3A24"/>
    <w:rsid w:val="001D3A63"/>
    <w:rsid w:val="001D4E2A"/>
    <w:rsid w:val="001D503B"/>
    <w:rsid w:val="001D5324"/>
    <w:rsid w:val="001D5AA2"/>
    <w:rsid w:val="001D5B73"/>
    <w:rsid w:val="001D69A1"/>
    <w:rsid w:val="001D7442"/>
    <w:rsid w:val="001D752E"/>
    <w:rsid w:val="001D75D6"/>
    <w:rsid w:val="001E0232"/>
    <w:rsid w:val="001E1331"/>
    <w:rsid w:val="001E13B8"/>
    <w:rsid w:val="001E181C"/>
    <w:rsid w:val="001E1E4E"/>
    <w:rsid w:val="001E2167"/>
    <w:rsid w:val="001E38CD"/>
    <w:rsid w:val="001E38EC"/>
    <w:rsid w:val="001E39BB"/>
    <w:rsid w:val="001E3D45"/>
    <w:rsid w:val="001E4E68"/>
    <w:rsid w:val="001E685E"/>
    <w:rsid w:val="001E6F4D"/>
    <w:rsid w:val="001E7072"/>
    <w:rsid w:val="001E731D"/>
    <w:rsid w:val="001F0CE9"/>
    <w:rsid w:val="001F0F71"/>
    <w:rsid w:val="001F1013"/>
    <w:rsid w:val="001F105B"/>
    <w:rsid w:val="001F1840"/>
    <w:rsid w:val="001F23A4"/>
    <w:rsid w:val="001F2453"/>
    <w:rsid w:val="001F258F"/>
    <w:rsid w:val="001F2839"/>
    <w:rsid w:val="001F2AB4"/>
    <w:rsid w:val="001F2BC2"/>
    <w:rsid w:val="001F2F69"/>
    <w:rsid w:val="001F30D7"/>
    <w:rsid w:val="001F524D"/>
    <w:rsid w:val="001F58AA"/>
    <w:rsid w:val="001F74AE"/>
    <w:rsid w:val="001F7DA2"/>
    <w:rsid w:val="001F7EA6"/>
    <w:rsid w:val="00200A11"/>
    <w:rsid w:val="002016D8"/>
    <w:rsid w:val="00201789"/>
    <w:rsid w:val="00202618"/>
    <w:rsid w:val="00202938"/>
    <w:rsid w:val="00202F08"/>
    <w:rsid w:val="00203946"/>
    <w:rsid w:val="00203968"/>
    <w:rsid w:val="002048D4"/>
    <w:rsid w:val="002057BB"/>
    <w:rsid w:val="0020605C"/>
    <w:rsid w:val="0020706A"/>
    <w:rsid w:val="002078B9"/>
    <w:rsid w:val="00210FD4"/>
    <w:rsid w:val="00210FFE"/>
    <w:rsid w:val="002111AC"/>
    <w:rsid w:val="002118FF"/>
    <w:rsid w:val="00211DFE"/>
    <w:rsid w:val="002120A0"/>
    <w:rsid w:val="00212A31"/>
    <w:rsid w:val="00212BBF"/>
    <w:rsid w:val="00213FE9"/>
    <w:rsid w:val="00214395"/>
    <w:rsid w:val="00214D70"/>
    <w:rsid w:val="00214EEE"/>
    <w:rsid w:val="0021565C"/>
    <w:rsid w:val="00215C87"/>
    <w:rsid w:val="002162A1"/>
    <w:rsid w:val="002163B7"/>
    <w:rsid w:val="002166C9"/>
    <w:rsid w:val="00216F42"/>
    <w:rsid w:val="00217024"/>
    <w:rsid w:val="00217045"/>
    <w:rsid w:val="002170BD"/>
    <w:rsid w:val="00217663"/>
    <w:rsid w:val="002176B8"/>
    <w:rsid w:val="00220455"/>
    <w:rsid w:val="00220487"/>
    <w:rsid w:val="002210AA"/>
    <w:rsid w:val="002214AB"/>
    <w:rsid w:val="002218CB"/>
    <w:rsid w:val="0022191F"/>
    <w:rsid w:val="0022218F"/>
    <w:rsid w:val="00222AFB"/>
    <w:rsid w:val="0022342C"/>
    <w:rsid w:val="002235F0"/>
    <w:rsid w:val="002248CC"/>
    <w:rsid w:val="00224D98"/>
    <w:rsid w:val="00225693"/>
    <w:rsid w:val="002256EB"/>
    <w:rsid w:val="00226349"/>
    <w:rsid w:val="00227C4B"/>
    <w:rsid w:val="0023007A"/>
    <w:rsid w:val="00230327"/>
    <w:rsid w:val="002305DE"/>
    <w:rsid w:val="002313B8"/>
    <w:rsid w:val="00231566"/>
    <w:rsid w:val="00231588"/>
    <w:rsid w:val="002316E0"/>
    <w:rsid w:val="0023243B"/>
    <w:rsid w:val="00232B3E"/>
    <w:rsid w:val="00233194"/>
    <w:rsid w:val="00233513"/>
    <w:rsid w:val="00233CA2"/>
    <w:rsid w:val="00233E07"/>
    <w:rsid w:val="00233E5C"/>
    <w:rsid w:val="00234595"/>
    <w:rsid w:val="00234AFA"/>
    <w:rsid w:val="002357D0"/>
    <w:rsid w:val="002357E7"/>
    <w:rsid w:val="00236FFF"/>
    <w:rsid w:val="002376C2"/>
    <w:rsid w:val="00237B60"/>
    <w:rsid w:val="00237F6A"/>
    <w:rsid w:val="002410AB"/>
    <w:rsid w:val="002412E3"/>
    <w:rsid w:val="00241312"/>
    <w:rsid w:val="002413E1"/>
    <w:rsid w:val="00241446"/>
    <w:rsid w:val="0024173E"/>
    <w:rsid w:val="00241BF0"/>
    <w:rsid w:val="00242C70"/>
    <w:rsid w:val="00244902"/>
    <w:rsid w:val="00244C0B"/>
    <w:rsid w:val="002453D8"/>
    <w:rsid w:val="0024585E"/>
    <w:rsid w:val="00245B63"/>
    <w:rsid w:val="00245C62"/>
    <w:rsid w:val="00246643"/>
    <w:rsid w:val="002468F4"/>
    <w:rsid w:val="00246E00"/>
    <w:rsid w:val="00247416"/>
    <w:rsid w:val="0024744C"/>
    <w:rsid w:val="002477A5"/>
    <w:rsid w:val="00247A6A"/>
    <w:rsid w:val="0025034A"/>
    <w:rsid w:val="002509AC"/>
    <w:rsid w:val="00250F03"/>
    <w:rsid w:val="00250FD4"/>
    <w:rsid w:val="00251019"/>
    <w:rsid w:val="0025104B"/>
    <w:rsid w:val="002510C9"/>
    <w:rsid w:val="0025199F"/>
    <w:rsid w:val="002519C1"/>
    <w:rsid w:val="00251EA2"/>
    <w:rsid w:val="00251EE8"/>
    <w:rsid w:val="00251F36"/>
    <w:rsid w:val="00252258"/>
    <w:rsid w:val="00252D04"/>
    <w:rsid w:val="00252DFC"/>
    <w:rsid w:val="00253F98"/>
    <w:rsid w:val="0025442F"/>
    <w:rsid w:val="00254B71"/>
    <w:rsid w:val="00254C39"/>
    <w:rsid w:val="00255916"/>
    <w:rsid w:val="00255DDA"/>
    <w:rsid w:val="00255F57"/>
    <w:rsid w:val="00256237"/>
    <w:rsid w:val="00256659"/>
    <w:rsid w:val="002566B2"/>
    <w:rsid w:val="002616AB"/>
    <w:rsid w:val="0026182D"/>
    <w:rsid w:val="002621DF"/>
    <w:rsid w:val="00262631"/>
    <w:rsid w:val="0026342B"/>
    <w:rsid w:val="0026359D"/>
    <w:rsid w:val="00263F6F"/>
    <w:rsid w:val="002640FB"/>
    <w:rsid w:val="002648C2"/>
    <w:rsid w:val="002657F3"/>
    <w:rsid w:val="00265C69"/>
    <w:rsid w:val="00265F9B"/>
    <w:rsid w:val="00266050"/>
    <w:rsid w:val="002703AC"/>
    <w:rsid w:val="00270506"/>
    <w:rsid w:val="002715E3"/>
    <w:rsid w:val="00273356"/>
    <w:rsid w:val="00274211"/>
    <w:rsid w:val="00274639"/>
    <w:rsid w:val="002750AD"/>
    <w:rsid w:val="0027540D"/>
    <w:rsid w:val="00275A5F"/>
    <w:rsid w:val="00277F39"/>
    <w:rsid w:val="002806DA"/>
    <w:rsid w:val="0028192D"/>
    <w:rsid w:val="00281935"/>
    <w:rsid w:val="00281A79"/>
    <w:rsid w:val="0028293C"/>
    <w:rsid w:val="00282CE8"/>
    <w:rsid w:val="00282F89"/>
    <w:rsid w:val="0028392E"/>
    <w:rsid w:val="00283945"/>
    <w:rsid w:val="00283DD3"/>
    <w:rsid w:val="00283F68"/>
    <w:rsid w:val="00284BA7"/>
    <w:rsid w:val="00284C42"/>
    <w:rsid w:val="00284D41"/>
    <w:rsid w:val="00284D71"/>
    <w:rsid w:val="0028722B"/>
    <w:rsid w:val="00287246"/>
    <w:rsid w:val="002872CA"/>
    <w:rsid w:val="002872EA"/>
    <w:rsid w:val="002873EC"/>
    <w:rsid w:val="00287F03"/>
    <w:rsid w:val="0029004C"/>
    <w:rsid w:val="00290505"/>
    <w:rsid w:val="00290DBA"/>
    <w:rsid w:val="00292F4A"/>
    <w:rsid w:val="00294169"/>
    <w:rsid w:val="0029465C"/>
    <w:rsid w:val="002953C7"/>
    <w:rsid w:val="0029553B"/>
    <w:rsid w:val="00295854"/>
    <w:rsid w:val="00295C7C"/>
    <w:rsid w:val="002967BB"/>
    <w:rsid w:val="00296D8E"/>
    <w:rsid w:val="00296EAF"/>
    <w:rsid w:val="00296FA6"/>
    <w:rsid w:val="002970C4"/>
    <w:rsid w:val="00297380"/>
    <w:rsid w:val="0029742A"/>
    <w:rsid w:val="002977C7"/>
    <w:rsid w:val="00297996"/>
    <w:rsid w:val="00297CAA"/>
    <w:rsid w:val="00297D4A"/>
    <w:rsid w:val="002A0CFE"/>
    <w:rsid w:val="002A168F"/>
    <w:rsid w:val="002A1EA1"/>
    <w:rsid w:val="002A45C4"/>
    <w:rsid w:val="002A4A8A"/>
    <w:rsid w:val="002A4FA2"/>
    <w:rsid w:val="002A5249"/>
    <w:rsid w:val="002A5920"/>
    <w:rsid w:val="002A5B3C"/>
    <w:rsid w:val="002A728C"/>
    <w:rsid w:val="002B1381"/>
    <w:rsid w:val="002B1641"/>
    <w:rsid w:val="002B2415"/>
    <w:rsid w:val="002B3964"/>
    <w:rsid w:val="002B3D5B"/>
    <w:rsid w:val="002B411A"/>
    <w:rsid w:val="002B4949"/>
    <w:rsid w:val="002B4C4E"/>
    <w:rsid w:val="002B5621"/>
    <w:rsid w:val="002B57C1"/>
    <w:rsid w:val="002B5955"/>
    <w:rsid w:val="002B595D"/>
    <w:rsid w:val="002B5FE7"/>
    <w:rsid w:val="002B61CD"/>
    <w:rsid w:val="002B6E94"/>
    <w:rsid w:val="002C068C"/>
    <w:rsid w:val="002C0AE2"/>
    <w:rsid w:val="002C0E09"/>
    <w:rsid w:val="002C297D"/>
    <w:rsid w:val="002C29BA"/>
    <w:rsid w:val="002C2EF7"/>
    <w:rsid w:val="002C33FD"/>
    <w:rsid w:val="002C3893"/>
    <w:rsid w:val="002C45CD"/>
    <w:rsid w:val="002C4D6F"/>
    <w:rsid w:val="002C5319"/>
    <w:rsid w:val="002C5AC0"/>
    <w:rsid w:val="002C5FBE"/>
    <w:rsid w:val="002C66AB"/>
    <w:rsid w:val="002C676F"/>
    <w:rsid w:val="002D06DB"/>
    <w:rsid w:val="002D0D93"/>
    <w:rsid w:val="002D1D57"/>
    <w:rsid w:val="002D23B2"/>
    <w:rsid w:val="002D319C"/>
    <w:rsid w:val="002D3422"/>
    <w:rsid w:val="002D39BF"/>
    <w:rsid w:val="002D3C0E"/>
    <w:rsid w:val="002D3DCD"/>
    <w:rsid w:val="002D3DDF"/>
    <w:rsid w:val="002D4213"/>
    <w:rsid w:val="002D45BC"/>
    <w:rsid w:val="002D4D4B"/>
    <w:rsid w:val="002D56C2"/>
    <w:rsid w:val="002D5D81"/>
    <w:rsid w:val="002D74C2"/>
    <w:rsid w:val="002E09C0"/>
    <w:rsid w:val="002E15F0"/>
    <w:rsid w:val="002E2030"/>
    <w:rsid w:val="002E25EA"/>
    <w:rsid w:val="002E29AA"/>
    <w:rsid w:val="002E3086"/>
    <w:rsid w:val="002E3760"/>
    <w:rsid w:val="002E3A52"/>
    <w:rsid w:val="002E4596"/>
    <w:rsid w:val="002E4CB7"/>
    <w:rsid w:val="002E4ED8"/>
    <w:rsid w:val="002E55A1"/>
    <w:rsid w:val="002E5D22"/>
    <w:rsid w:val="002E6554"/>
    <w:rsid w:val="002E6A24"/>
    <w:rsid w:val="002E78BC"/>
    <w:rsid w:val="002F1756"/>
    <w:rsid w:val="002F1AFF"/>
    <w:rsid w:val="002F1E7C"/>
    <w:rsid w:val="002F26C4"/>
    <w:rsid w:val="002F29F3"/>
    <w:rsid w:val="002F36F6"/>
    <w:rsid w:val="002F4056"/>
    <w:rsid w:val="002F4408"/>
    <w:rsid w:val="002F74C1"/>
    <w:rsid w:val="002F7D0D"/>
    <w:rsid w:val="002F7D33"/>
    <w:rsid w:val="0030158E"/>
    <w:rsid w:val="00301CE5"/>
    <w:rsid w:val="00301DBE"/>
    <w:rsid w:val="003023EF"/>
    <w:rsid w:val="003029AD"/>
    <w:rsid w:val="00302D4D"/>
    <w:rsid w:val="003035B6"/>
    <w:rsid w:val="00303A6E"/>
    <w:rsid w:val="00303BE5"/>
    <w:rsid w:val="00304460"/>
    <w:rsid w:val="00304BB2"/>
    <w:rsid w:val="00305402"/>
    <w:rsid w:val="003055D5"/>
    <w:rsid w:val="00305627"/>
    <w:rsid w:val="00305637"/>
    <w:rsid w:val="00305A91"/>
    <w:rsid w:val="003068E5"/>
    <w:rsid w:val="00310855"/>
    <w:rsid w:val="00310A5A"/>
    <w:rsid w:val="00310B72"/>
    <w:rsid w:val="003115A1"/>
    <w:rsid w:val="003121D9"/>
    <w:rsid w:val="003136D7"/>
    <w:rsid w:val="0031372A"/>
    <w:rsid w:val="0031380B"/>
    <w:rsid w:val="0031437E"/>
    <w:rsid w:val="00314EED"/>
    <w:rsid w:val="003150F4"/>
    <w:rsid w:val="003151B1"/>
    <w:rsid w:val="003151FB"/>
    <w:rsid w:val="00315C16"/>
    <w:rsid w:val="00316AAB"/>
    <w:rsid w:val="00316F0F"/>
    <w:rsid w:val="00317A0C"/>
    <w:rsid w:val="00317E76"/>
    <w:rsid w:val="003207B0"/>
    <w:rsid w:val="00321DA5"/>
    <w:rsid w:val="003228D5"/>
    <w:rsid w:val="00322DF4"/>
    <w:rsid w:val="00322EE1"/>
    <w:rsid w:val="00322FE9"/>
    <w:rsid w:val="00323A25"/>
    <w:rsid w:val="00323ACD"/>
    <w:rsid w:val="0032485E"/>
    <w:rsid w:val="00325565"/>
    <w:rsid w:val="00326C4E"/>
    <w:rsid w:val="00327365"/>
    <w:rsid w:val="00327B91"/>
    <w:rsid w:val="00327E7D"/>
    <w:rsid w:val="003305A7"/>
    <w:rsid w:val="00330CFF"/>
    <w:rsid w:val="00330D8B"/>
    <w:rsid w:val="00330EA1"/>
    <w:rsid w:val="00331F66"/>
    <w:rsid w:val="00332B60"/>
    <w:rsid w:val="00333E3A"/>
    <w:rsid w:val="00334440"/>
    <w:rsid w:val="0033487C"/>
    <w:rsid w:val="00334B97"/>
    <w:rsid w:val="00335015"/>
    <w:rsid w:val="003353B7"/>
    <w:rsid w:val="00337A8F"/>
    <w:rsid w:val="003406BE"/>
    <w:rsid w:val="00340ED4"/>
    <w:rsid w:val="003411F5"/>
    <w:rsid w:val="00342097"/>
    <w:rsid w:val="00342DEB"/>
    <w:rsid w:val="00343391"/>
    <w:rsid w:val="00343DA0"/>
    <w:rsid w:val="0034554B"/>
    <w:rsid w:val="00345886"/>
    <w:rsid w:val="00345932"/>
    <w:rsid w:val="00346091"/>
    <w:rsid w:val="0034614B"/>
    <w:rsid w:val="00346413"/>
    <w:rsid w:val="00346EE1"/>
    <w:rsid w:val="003500C4"/>
    <w:rsid w:val="00350340"/>
    <w:rsid w:val="003503B0"/>
    <w:rsid w:val="00350BAA"/>
    <w:rsid w:val="0035179D"/>
    <w:rsid w:val="00351AAF"/>
    <w:rsid w:val="0035363A"/>
    <w:rsid w:val="00355BC8"/>
    <w:rsid w:val="0035685F"/>
    <w:rsid w:val="00356861"/>
    <w:rsid w:val="003574B5"/>
    <w:rsid w:val="003600A2"/>
    <w:rsid w:val="003600BA"/>
    <w:rsid w:val="00361577"/>
    <w:rsid w:val="003616F8"/>
    <w:rsid w:val="00361ECB"/>
    <w:rsid w:val="00361F69"/>
    <w:rsid w:val="003622C6"/>
    <w:rsid w:val="00363345"/>
    <w:rsid w:val="0036372B"/>
    <w:rsid w:val="003638BF"/>
    <w:rsid w:val="00363BA5"/>
    <w:rsid w:val="0036455C"/>
    <w:rsid w:val="00364831"/>
    <w:rsid w:val="00364F72"/>
    <w:rsid w:val="0036737A"/>
    <w:rsid w:val="00367713"/>
    <w:rsid w:val="00370B4D"/>
    <w:rsid w:val="00370F02"/>
    <w:rsid w:val="00371DA0"/>
    <w:rsid w:val="00372AB9"/>
    <w:rsid w:val="0037300C"/>
    <w:rsid w:val="00373A38"/>
    <w:rsid w:val="003744C9"/>
    <w:rsid w:val="00374960"/>
    <w:rsid w:val="00374C63"/>
    <w:rsid w:val="0037733C"/>
    <w:rsid w:val="00380110"/>
    <w:rsid w:val="0038042E"/>
    <w:rsid w:val="0038088E"/>
    <w:rsid w:val="0038091C"/>
    <w:rsid w:val="00380D6B"/>
    <w:rsid w:val="003822A1"/>
    <w:rsid w:val="003827A6"/>
    <w:rsid w:val="003828D3"/>
    <w:rsid w:val="00382998"/>
    <w:rsid w:val="00382D83"/>
    <w:rsid w:val="00382F27"/>
    <w:rsid w:val="00383A78"/>
    <w:rsid w:val="003840CF"/>
    <w:rsid w:val="00384A81"/>
    <w:rsid w:val="00384B95"/>
    <w:rsid w:val="00385406"/>
    <w:rsid w:val="00385DBB"/>
    <w:rsid w:val="003861F2"/>
    <w:rsid w:val="00386392"/>
    <w:rsid w:val="003863FA"/>
    <w:rsid w:val="0038715C"/>
    <w:rsid w:val="00390140"/>
    <w:rsid w:val="0039027E"/>
    <w:rsid w:val="003906F1"/>
    <w:rsid w:val="0039083F"/>
    <w:rsid w:val="003909A2"/>
    <w:rsid w:val="00391F0B"/>
    <w:rsid w:val="00392A1F"/>
    <w:rsid w:val="00392E90"/>
    <w:rsid w:val="003937A6"/>
    <w:rsid w:val="00393867"/>
    <w:rsid w:val="00393E3E"/>
    <w:rsid w:val="003946FF"/>
    <w:rsid w:val="003947F7"/>
    <w:rsid w:val="00394CBD"/>
    <w:rsid w:val="00394D56"/>
    <w:rsid w:val="00394E28"/>
    <w:rsid w:val="00394F1D"/>
    <w:rsid w:val="0039505B"/>
    <w:rsid w:val="00395353"/>
    <w:rsid w:val="003954A5"/>
    <w:rsid w:val="003954F2"/>
    <w:rsid w:val="00395B6E"/>
    <w:rsid w:val="00395C7C"/>
    <w:rsid w:val="003964E6"/>
    <w:rsid w:val="003969B8"/>
    <w:rsid w:val="00396BE0"/>
    <w:rsid w:val="00396FEB"/>
    <w:rsid w:val="0039709B"/>
    <w:rsid w:val="00397BCE"/>
    <w:rsid w:val="003A056A"/>
    <w:rsid w:val="003A09D8"/>
    <w:rsid w:val="003A0ABD"/>
    <w:rsid w:val="003A0C9A"/>
    <w:rsid w:val="003A0D40"/>
    <w:rsid w:val="003A107E"/>
    <w:rsid w:val="003A117C"/>
    <w:rsid w:val="003A2579"/>
    <w:rsid w:val="003A2EF0"/>
    <w:rsid w:val="003A408A"/>
    <w:rsid w:val="003A4A59"/>
    <w:rsid w:val="003A4C57"/>
    <w:rsid w:val="003A4F79"/>
    <w:rsid w:val="003A5069"/>
    <w:rsid w:val="003A52C8"/>
    <w:rsid w:val="003A672B"/>
    <w:rsid w:val="003A6833"/>
    <w:rsid w:val="003A6940"/>
    <w:rsid w:val="003A6C18"/>
    <w:rsid w:val="003A743F"/>
    <w:rsid w:val="003A769A"/>
    <w:rsid w:val="003B0C23"/>
    <w:rsid w:val="003B0E24"/>
    <w:rsid w:val="003B14E3"/>
    <w:rsid w:val="003B161B"/>
    <w:rsid w:val="003B239F"/>
    <w:rsid w:val="003B31C0"/>
    <w:rsid w:val="003B3554"/>
    <w:rsid w:val="003B36EA"/>
    <w:rsid w:val="003B461C"/>
    <w:rsid w:val="003B5746"/>
    <w:rsid w:val="003B58AD"/>
    <w:rsid w:val="003B60AF"/>
    <w:rsid w:val="003B690F"/>
    <w:rsid w:val="003B7619"/>
    <w:rsid w:val="003B7962"/>
    <w:rsid w:val="003B7B38"/>
    <w:rsid w:val="003B7BCB"/>
    <w:rsid w:val="003C0559"/>
    <w:rsid w:val="003C0AD5"/>
    <w:rsid w:val="003C0B0A"/>
    <w:rsid w:val="003C0EBE"/>
    <w:rsid w:val="003C12E0"/>
    <w:rsid w:val="003C1300"/>
    <w:rsid w:val="003C13CF"/>
    <w:rsid w:val="003C1458"/>
    <w:rsid w:val="003C1BAD"/>
    <w:rsid w:val="003C1CDC"/>
    <w:rsid w:val="003C25A0"/>
    <w:rsid w:val="003C283B"/>
    <w:rsid w:val="003C2A7E"/>
    <w:rsid w:val="003C2DD5"/>
    <w:rsid w:val="003C33C6"/>
    <w:rsid w:val="003C502B"/>
    <w:rsid w:val="003C5052"/>
    <w:rsid w:val="003C546F"/>
    <w:rsid w:val="003C5E69"/>
    <w:rsid w:val="003C60A4"/>
    <w:rsid w:val="003C6741"/>
    <w:rsid w:val="003C6CD6"/>
    <w:rsid w:val="003D138C"/>
    <w:rsid w:val="003D1535"/>
    <w:rsid w:val="003D1A5F"/>
    <w:rsid w:val="003D278F"/>
    <w:rsid w:val="003D42BF"/>
    <w:rsid w:val="003D451A"/>
    <w:rsid w:val="003D4B7E"/>
    <w:rsid w:val="003D5388"/>
    <w:rsid w:val="003D5AF4"/>
    <w:rsid w:val="003D5B92"/>
    <w:rsid w:val="003D5F54"/>
    <w:rsid w:val="003D5FD7"/>
    <w:rsid w:val="003D659B"/>
    <w:rsid w:val="003D6BDD"/>
    <w:rsid w:val="003D7079"/>
    <w:rsid w:val="003D7375"/>
    <w:rsid w:val="003E1865"/>
    <w:rsid w:val="003E196E"/>
    <w:rsid w:val="003E259B"/>
    <w:rsid w:val="003E2F86"/>
    <w:rsid w:val="003E2FD1"/>
    <w:rsid w:val="003E3E5F"/>
    <w:rsid w:val="003E4C34"/>
    <w:rsid w:val="003E64E8"/>
    <w:rsid w:val="003E66DE"/>
    <w:rsid w:val="003E7CE3"/>
    <w:rsid w:val="003E7E05"/>
    <w:rsid w:val="003F004B"/>
    <w:rsid w:val="003F008E"/>
    <w:rsid w:val="003F0EE5"/>
    <w:rsid w:val="003F1C2E"/>
    <w:rsid w:val="003F1DAE"/>
    <w:rsid w:val="003F1E88"/>
    <w:rsid w:val="003F1F97"/>
    <w:rsid w:val="003F2B79"/>
    <w:rsid w:val="003F2F2B"/>
    <w:rsid w:val="003F3281"/>
    <w:rsid w:val="003F4487"/>
    <w:rsid w:val="003F46C6"/>
    <w:rsid w:val="003F5E41"/>
    <w:rsid w:val="003F70EB"/>
    <w:rsid w:val="003F7A8B"/>
    <w:rsid w:val="00400A10"/>
    <w:rsid w:val="00400B04"/>
    <w:rsid w:val="00401AF8"/>
    <w:rsid w:val="004024E8"/>
    <w:rsid w:val="00402E17"/>
    <w:rsid w:val="00403655"/>
    <w:rsid w:val="004039B7"/>
    <w:rsid w:val="00403D2E"/>
    <w:rsid w:val="00405262"/>
    <w:rsid w:val="00406ADC"/>
    <w:rsid w:val="00406B31"/>
    <w:rsid w:val="00406E31"/>
    <w:rsid w:val="004100E7"/>
    <w:rsid w:val="00410810"/>
    <w:rsid w:val="0041092D"/>
    <w:rsid w:val="0041116F"/>
    <w:rsid w:val="0041140E"/>
    <w:rsid w:val="0041346A"/>
    <w:rsid w:val="004140F9"/>
    <w:rsid w:val="0041422D"/>
    <w:rsid w:val="0041472C"/>
    <w:rsid w:val="0041476F"/>
    <w:rsid w:val="004149A3"/>
    <w:rsid w:val="004149AB"/>
    <w:rsid w:val="00415508"/>
    <w:rsid w:val="004161FC"/>
    <w:rsid w:val="00416541"/>
    <w:rsid w:val="004179EA"/>
    <w:rsid w:val="00417B9C"/>
    <w:rsid w:val="00417BDB"/>
    <w:rsid w:val="00417E6D"/>
    <w:rsid w:val="00420190"/>
    <w:rsid w:val="00420C6B"/>
    <w:rsid w:val="0042198D"/>
    <w:rsid w:val="0042229B"/>
    <w:rsid w:val="004225D1"/>
    <w:rsid w:val="00422638"/>
    <w:rsid w:val="004227DD"/>
    <w:rsid w:val="004229E9"/>
    <w:rsid w:val="004234A0"/>
    <w:rsid w:val="0042375D"/>
    <w:rsid w:val="0042395F"/>
    <w:rsid w:val="00423D9A"/>
    <w:rsid w:val="00424992"/>
    <w:rsid w:val="004249F2"/>
    <w:rsid w:val="00424A61"/>
    <w:rsid w:val="00424A7E"/>
    <w:rsid w:val="0042600C"/>
    <w:rsid w:val="00426639"/>
    <w:rsid w:val="00427BE0"/>
    <w:rsid w:val="00430127"/>
    <w:rsid w:val="004306BB"/>
    <w:rsid w:val="0043106A"/>
    <w:rsid w:val="0043164C"/>
    <w:rsid w:val="00431E9F"/>
    <w:rsid w:val="004320CF"/>
    <w:rsid w:val="00433049"/>
    <w:rsid w:val="00433987"/>
    <w:rsid w:val="00433CAD"/>
    <w:rsid w:val="00433CF1"/>
    <w:rsid w:val="00433D6C"/>
    <w:rsid w:val="004345B2"/>
    <w:rsid w:val="004353C8"/>
    <w:rsid w:val="00435693"/>
    <w:rsid w:val="0043578B"/>
    <w:rsid w:val="00435E5D"/>
    <w:rsid w:val="00437543"/>
    <w:rsid w:val="00437844"/>
    <w:rsid w:val="0043792B"/>
    <w:rsid w:val="00437A54"/>
    <w:rsid w:val="004402C6"/>
    <w:rsid w:val="00440548"/>
    <w:rsid w:val="00441838"/>
    <w:rsid w:val="00442011"/>
    <w:rsid w:val="004429CE"/>
    <w:rsid w:val="00442DC7"/>
    <w:rsid w:val="0044441F"/>
    <w:rsid w:val="00444B12"/>
    <w:rsid w:val="00444ECC"/>
    <w:rsid w:val="004457C8"/>
    <w:rsid w:val="004459AA"/>
    <w:rsid w:val="0044636B"/>
    <w:rsid w:val="004476AE"/>
    <w:rsid w:val="004479F3"/>
    <w:rsid w:val="00450127"/>
    <w:rsid w:val="004501C3"/>
    <w:rsid w:val="00450D7F"/>
    <w:rsid w:val="00451558"/>
    <w:rsid w:val="004518AE"/>
    <w:rsid w:val="00451E35"/>
    <w:rsid w:val="004529E5"/>
    <w:rsid w:val="00453438"/>
    <w:rsid w:val="0045436A"/>
    <w:rsid w:val="00454A6D"/>
    <w:rsid w:val="00454AC9"/>
    <w:rsid w:val="00454E7C"/>
    <w:rsid w:val="004550A3"/>
    <w:rsid w:val="004551ED"/>
    <w:rsid w:val="00455493"/>
    <w:rsid w:val="00455923"/>
    <w:rsid w:val="00455A8B"/>
    <w:rsid w:val="00455BAE"/>
    <w:rsid w:val="00455DA0"/>
    <w:rsid w:val="004561C7"/>
    <w:rsid w:val="0045633F"/>
    <w:rsid w:val="0045635B"/>
    <w:rsid w:val="00456449"/>
    <w:rsid w:val="004567B4"/>
    <w:rsid w:val="004567D0"/>
    <w:rsid w:val="00456A78"/>
    <w:rsid w:val="00457764"/>
    <w:rsid w:val="00457998"/>
    <w:rsid w:val="004606AC"/>
    <w:rsid w:val="004610AB"/>
    <w:rsid w:val="00461454"/>
    <w:rsid w:val="00461972"/>
    <w:rsid w:val="00461B35"/>
    <w:rsid w:val="0046287B"/>
    <w:rsid w:val="00462923"/>
    <w:rsid w:val="00462FC2"/>
    <w:rsid w:val="004630AF"/>
    <w:rsid w:val="004631CC"/>
    <w:rsid w:val="00463784"/>
    <w:rsid w:val="00463ABA"/>
    <w:rsid w:val="00463C0C"/>
    <w:rsid w:val="00464703"/>
    <w:rsid w:val="00465030"/>
    <w:rsid w:val="004656AB"/>
    <w:rsid w:val="00465E3F"/>
    <w:rsid w:val="0046629A"/>
    <w:rsid w:val="00466C1C"/>
    <w:rsid w:val="0046764D"/>
    <w:rsid w:val="004678B7"/>
    <w:rsid w:val="004705E6"/>
    <w:rsid w:val="00470D13"/>
    <w:rsid w:val="00470E2F"/>
    <w:rsid w:val="0047146E"/>
    <w:rsid w:val="0047149D"/>
    <w:rsid w:val="00471A2F"/>
    <w:rsid w:val="00471CB1"/>
    <w:rsid w:val="00472AAF"/>
    <w:rsid w:val="0047368C"/>
    <w:rsid w:val="0047392A"/>
    <w:rsid w:val="00474DB8"/>
    <w:rsid w:val="004755B1"/>
    <w:rsid w:val="00475778"/>
    <w:rsid w:val="004760F3"/>
    <w:rsid w:val="00476ACC"/>
    <w:rsid w:val="00477990"/>
    <w:rsid w:val="00477B43"/>
    <w:rsid w:val="004812D4"/>
    <w:rsid w:val="0048131D"/>
    <w:rsid w:val="00481566"/>
    <w:rsid w:val="004817F0"/>
    <w:rsid w:val="00481C6F"/>
    <w:rsid w:val="0048223A"/>
    <w:rsid w:val="00482C07"/>
    <w:rsid w:val="00484951"/>
    <w:rsid w:val="00484A5C"/>
    <w:rsid w:val="00484DCB"/>
    <w:rsid w:val="00485777"/>
    <w:rsid w:val="00485A84"/>
    <w:rsid w:val="00485E22"/>
    <w:rsid w:val="0048649C"/>
    <w:rsid w:val="004865C7"/>
    <w:rsid w:val="0048684D"/>
    <w:rsid w:val="00487615"/>
    <w:rsid w:val="00487F77"/>
    <w:rsid w:val="00490018"/>
    <w:rsid w:val="004902B6"/>
    <w:rsid w:val="00492034"/>
    <w:rsid w:val="0049213A"/>
    <w:rsid w:val="00493B73"/>
    <w:rsid w:val="00493C8B"/>
    <w:rsid w:val="00494E20"/>
    <w:rsid w:val="00495523"/>
    <w:rsid w:val="00495E23"/>
    <w:rsid w:val="00496398"/>
    <w:rsid w:val="004972AE"/>
    <w:rsid w:val="00497A19"/>
    <w:rsid w:val="004A0EB1"/>
    <w:rsid w:val="004A115B"/>
    <w:rsid w:val="004A14E3"/>
    <w:rsid w:val="004A1B39"/>
    <w:rsid w:val="004A1DDC"/>
    <w:rsid w:val="004A1E59"/>
    <w:rsid w:val="004A2171"/>
    <w:rsid w:val="004A21EB"/>
    <w:rsid w:val="004A2CAD"/>
    <w:rsid w:val="004A2D80"/>
    <w:rsid w:val="004A303C"/>
    <w:rsid w:val="004A3A7A"/>
    <w:rsid w:val="004A3F2B"/>
    <w:rsid w:val="004A428C"/>
    <w:rsid w:val="004A4BDF"/>
    <w:rsid w:val="004A52E4"/>
    <w:rsid w:val="004A5FB5"/>
    <w:rsid w:val="004A60A2"/>
    <w:rsid w:val="004A60F1"/>
    <w:rsid w:val="004A65F3"/>
    <w:rsid w:val="004A6BDE"/>
    <w:rsid w:val="004A737F"/>
    <w:rsid w:val="004A7453"/>
    <w:rsid w:val="004A7536"/>
    <w:rsid w:val="004B0059"/>
    <w:rsid w:val="004B00CB"/>
    <w:rsid w:val="004B0503"/>
    <w:rsid w:val="004B0926"/>
    <w:rsid w:val="004B2A77"/>
    <w:rsid w:val="004B2A81"/>
    <w:rsid w:val="004B30ED"/>
    <w:rsid w:val="004B34D4"/>
    <w:rsid w:val="004B3989"/>
    <w:rsid w:val="004B3B90"/>
    <w:rsid w:val="004B3B9C"/>
    <w:rsid w:val="004B3DCE"/>
    <w:rsid w:val="004B4A19"/>
    <w:rsid w:val="004B5B6E"/>
    <w:rsid w:val="004B5DDC"/>
    <w:rsid w:val="004B5E74"/>
    <w:rsid w:val="004B60CF"/>
    <w:rsid w:val="004B6318"/>
    <w:rsid w:val="004B795E"/>
    <w:rsid w:val="004B7D3D"/>
    <w:rsid w:val="004C042B"/>
    <w:rsid w:val="004C04A0"/>
    <w:rsid w:val="004C0F38"/>
    <w:rsid w:val="004C10F3"/>
    <w:rsid w:val="004C187B"/>
    <w:rsid w:val="004C2EC1"/>
    <w:rsid w:val="004C3134"/>
    <w:rsid w:val="004C4124"/>
    <w:rsid w:val="004C41D0"/>
    <w:rsid w:val="004C49D0"/>
    <w:rsid w:val="004C4A22"/>
    <w:rsid w:val="004C4B03"/>
    <w:rsid w:val="004C6000"/>
    <w:rsid w:val="004C65EC"/>
    <w:rsid w:val="004C69D0"/>
    <w:rsid w:val="004C7A1B"/>
    <w:rsid w:val="004C7B6F"/>
    <w:rsid w:val="004D06A3"/>
    <w:rsid w:val="004D0B1A"/>
    <w:rsid w:val="004D0C62"/>
    <w:rsid w:val="004D1BA9"/>
    <w:rsid w:val="004D3505"/>
    <w:rsid w:val="004D3796"/>
    <w:rsid w:val="004D380D"/>
    <w:rsid w:val="004D3A10"/>
    <w:rsid w:val="004D4394"/>
    <w:rsid w:val="004D4A3F"/>
    <w:rsid w:val="004D5001"/>
    <w:rsid w:val="004D502D"/>
    <w:rsid w:val="004D513D"/>
    <w:rsid w:val="004D540E"/>
    <w:rsid w:val="004D554D"/>
    <w:rsid w:val="004D5617"/>
    <w:rsid w:val="004D5920"/>
    <w:rsid w:val="004D6F86"/>
    <w:rsid w:val="004D719B"/>
    <w:rsid w:val="004D752D"/>
    <w:rsid w:val="004D7D46"/>
    <w:rsid w:val="004E0850"/>
    <w:rsid w:val="004E0CBC"/>
    <w:rsid w:val="004E1A99"/>
    <w:rsid w:val="004E1CC5"/>
    <w:rsid w:val="004E1CE6"/>
    <w:rsid w:val="004E3054"/>
    <w:rsid w:val="004E5375"/>
    <w:rsid w:val="004E53C4"/>
    <w:rsid w:val="004E6552"/>
    <w:rsid w:val="004E655C"/>
    <w:rsid w:val="004E68C6"/>
    <w:rsid w:val="004E7B73"/>
    <w:rsid w:val="004F01E6"/>
    <w:rsid w:val="004F03D4"/>
    <w:rsid w:val="004F0996"/>
    <w:rsid w:val="004F0B18"/>
    <w:rsid w:val="004F0DD2"/>
    <w:rsid w:val="004F0EF5"/>
    <w:rsid w:val="004F1BF6"/>
    <w:rsid w:val="004F2849"/>
    <w:rsid w:val="004F29A5"/>
    <w:rsid w:val="004F3143"/>
    <w:rsid w:val="004F3235"/>
    <w:rsid w:val="004F3494"/>
    <w:rsid w:val="004F38B7"/>
    <w:rsid w:val="004F3BF8"/>
    <w:rsid w:val="004F530E"/>
    <w:rsid w:val="004F592A"/>
    <w:rsid w:val="004F5A29"/>
    <w:rsid w:val="004F5BB7"/>
    <w:rsid w:val="004F5D1A"/>
    <w:rsid w:val="004F60F4"/>
    <w:rsid w:val="004F62A3"/>
    <w:rsid w:val="004F6840"/>
    <w:rsid w:val="004F6B30"/>
    <w:rsid w:val="004F6D0C"/>
    <w:rsid w:val="004F6E3F"/>
    <w:rsid w:val="004F7CC3"/>
    <w:rsid w:val="0050001E"/>
    <w:rsid w:val="00500D92"/>
    <w:rsid w:val="005011CA"/>
    <w:rsid w:val="005026AA"/>
    <w:rsid w:val="005028D8"/>
    <w:rsid w:val="00502A12"/>
    <w:rsid w:val="00502E36"/>
    <w:rsid w:val="00503941"/>
    <w:rsid w:val="00503F64"/>
    <w:rsid w:val="00503FB5"/>
    <w:rsid w:val="00504186"/>
    <w:rsid w:val="00504FFC"/>
    <w:rsid w:val="0050524F"/>
    <w:rsid w:val="00505ACE"/>
    <w:rsid w:val="00505E2B"/>
    <w:rsid w:val="005075DF"/>
    <w:rsid w:val="00507982"/>
    <w:rsid w:val="00507A26"/>
    <w:rsid w:val="00507FDD"/>
    <w:rsid w:val="00510895"/>
    <w:rsid w:val="0051122E"/>
    <w:rsid w:val="0051142E"/>
    <w:rsid w:val="00511A73"/>
    <w:rsid w:val="005123E6"/>
    <w:rsid w:val="005129CA"/>
    <w:rsid w:val="005130E8"/>
    <w:rsid w:val="0051366C"/>
    <w:rsid w:val="00513981"/>
    <w:rsid w:val="00515056"/>
    <w:rsid w:val="005160E7"/>
    <w:rsid w:val="005161C5"/>
    <w:rsid w:val="00516981"/>
    <w:rsid w:val="00516F8B"/>
    <w:rsid w:val="0051701B"/>
    <w:rsid w:val="00517C2C"/>
    <w:rsid w:val="00517F59"/>
    <w:rsid w:val="005200E0"/>
    <w:rsid w:val="00522AC1"/>
    <w:rsid w:val="005234FE"/>
    <w:rsid w:val="005237A2"/>
    <w:rsid w:val="00524313"/>
    <w:rsid w:val="00524C44"/>
    <w:rsid w:val="00524CF5"/>
    <w:rsid w:val="00524E9C"/>
    <w:rsid w:val="0052645A"/>
    <w:rsid w:val="00526466"/>
    <w:rsid w:val="0052662E"/>
    <w:rsid w:val="00526DB0"/>
    <w:rsid w:val="00527384"/>
    <w:rsid w:val="005312C9"/>
    <w:rsid w:val="00531532"/>
    <w:rsid w:val="00531911"/>
    <w:rsid w:val="00531E22"/>
    <w:rsid w:val="00532106"/>
    <w:rsid w:val="00533C90"/>
    <w:rsid w:val="00534758"/>
    <w:rsid w:val="005348CE"/>
    <w:rsid w:val="00536D72"/>
    <w:rsid w:val="00537900"/>
    <w:rsid w:val="00537D46"/>
    <w:rsid w:val="00537E59"/>
    <w:rsid w:val="0054064A"/>
    <w:rsid w:val="00540B12"/>
    <w:rsid w:val="00541532"/>
    <w:rsid w:val="00542299"/>
    <w:rsid w:val="005424FD"/>
    <w:rsid w:val="0054289A"/>
    <w:rsid w:val="00542EDA"/>
    <w:rsid w:val="005431E8"/>
    <w:rsid w:val="005437BA"/>
    <w:rsid w:val="00544520"/>
    <w:rsid w:val="00544628"/>
    <w:rsid w:val="005449C9"/>
    <w:rsid w:val="00544C0C"/>
    <w:rsid w:val="00544D74"/>
    <w:rsid w:val="00545E7F"/>
    <w:rsid w:val="00546011"/>
    <w:rsid w:val="0054667D"/>
    <w:rsid w:val="00546689"/>
    <w:rsid w:val="00551496"/>
    <w:rsid w:val="005514D7"/>
    <w:rsid w:val="00552268"/>
    <w:rsid w:val="005523A8"/>
    <w:rsid w:val="0055280C"/>
    <w:rsid w:val="00552ADA"/>
    <w:rsid w:val="00552D08"/>
    <w:rsid w:val="00553863"/>
    <w:rsid w:val="005548C4"/>
    <w:rsid w:val="00555605"/>
    <w:rsid w:val="00555B24"/>
    <w:rsid w:val="005578D9"/>
    <w:rsid w:val="00557D70"/>
    <w:rsid w:val="00560923"/>
    <w:rsid w:val="005620B2"/>
    <w:rsid w:val="00563725"/>
    <w:rsid w:val="0056431C"/>
    <w:rsid w:val="00564C02"/>
    <w:rsid w:val="00565155"/>
    <w:rsid w:val="0056568D"/>
    <w:rsid w:val="00565C3F"/>
    <w:rsid w:val="00565D62"/>
    <w:rsid w:val="00566598"/>
    <w:rsid w:val="00567139"/>
    <w:rsid w:val="005671FC"/>
    <w:rsid w:val="00567836"/>
    <w:rsid w:val="005678D1"/>
    <w:rsid w:val="00567A34"/>
    <w:rsid w:val="00567CFD"/>
    <w:rsid w:val="00571DBA"/>
    <w:rsid w:val="005727E9"/>
    <w:rsid w:val="00572C45"/>
    <w:rsid w:val="00572E8A"/>
    <w:rsid w:val="00573DEA"/>
    <w:rsid w:val="005742E7"/>
    <w:rsid w:val="0057529F"/>
    <w:rsid w:val="0057532C"/>
    <w:rsid w:val="00575502"/>
    <w:rsid w:val="00575D39"/>
    <w:rsid w:val="005804EB"/>
    <w:rsid w:val="005806F0"/>
    <w:rsid w:val="00580E39"/>
    <w:rsid w:val="005815BD"/>
    <w:rsid w:val="00581629"/>
    <w:rsid w:val="00583B12"/>
    <w:rsid w:val="00583BC7"/>
    <w:rsid w:val="00584A06"/>
    <w:rsid w:val="00584EAC"/>
    <w:rsid w:val="0058557F"/>
    <w:rsid w:val="00587535"/>
    <w:rsid w:val="0059021B"/>
    <w:rsid w:val="0059093D"/>
    <w:rsid w:val="005911E1"/>
    <w:rsid w:val="00591DAE"/>
    <w:rsid w:val="00592405"/>
    <w:rsid w:val="005924E5"/>
    <w:rsid w:val="00592A9B"/>
    <w:rsid w:val="00594C33"/>
    <w:rsid w:val="00594DBF"/>
    <w:rsid w:val="00595671"/>
    <w:rsid w:val="00595C3E"/>
    <w:rsid w:val="005966D8"/>
    <w:rsid w:val="005966F8"/>
    <w:rsid w:val="00596A1D"/>
    <w:rsid w:val="00596B38"/>
    <w:rsid w:val="005976E6"/>
    <w:rsid w:val="00597EA9"/>
    <w:rsid w:val="005A000E"/>
    <w:rsid w:val="005A0A07"/>
    <w:rsid w:val="005A1A82"/>
    <w:rsid w:val="005A281B"/>
    <w:rsid w:val="005A2E74"/>
    <w:rsid w:val="005A3234"/>
    <w:rsid w:val="005A326C"/>
    <w:rsid w:val="005A3435"/>
    <w:rsid w:val="005A4C9C"/>
    <w:rsid w:val="005A5962"/>
    <w:rsid w:val="005A681E"/>
    <w:rsid w:val="005A705B"/>
    <w:rsid w:val="005A7A2E"/>
    <w:rsid w:val="005A7E16"/>
    <w:rsid w:val="005B01D7"/>
    <w:rsid w:val="005B0236"/>
    <w:rsid w:val="005B040C"/>
    <w:rsid w:val="005B086A"/>
    <w:rsid w:val="005B08D4"/>
    <w:rsid w:val="005B105D"/>
    <w:rsid w:val="005B1B08"/>
    <w:rsid w:val="005B2427"/>
    <w:rsid w:val="005B256B"/>
    <w:rsid w:val="005B2AB3"/>
    <w:rsid w:val="005B2F0D"/>
    <w:rsid w:val="005B38F5"/>
    <w:rsid w:val="005B4410"/>
    <w:rsid w:val="005B48D8"/>
    <w:rsid w:val="005B5241"/>
    <w:rsid w:val="005B6769"/>
    <w:rsid w:val="005B7859"/>
    <w:rsid w:val="005B7906"/>
    <w:rsid w:val="005C1047"/>
    <w:rsid w:val="005C1151"/>
    <w:rsid w:val="005C13EE"/>
    <w:rsid w:val="005C19EC"/>
    <w:rsid w:val="005C1E90"/>
    <w:rsid w:val="005C1F01"/>
    <w:rsid w:val="005C3987"/>
    <w:rsid w:val="005C3FAD"/>
    <w:rsid w:val="005C4C3E"/>
    <w:rsid w:val="005C5BB1"/>
    <w:rsid w:val="005C648B"/>
    <w:rsid w:val="005C71CD"/>
    <w:rsid w:val="005D06BA"/>
    <w:rsid w:val="005D07E9"/>
    <w:rsid w:val="005D0B5E"/>
    <w:rsid w:val="005D1B90"/>
    <w:rsid w:val="005D22E2"/>
    <w:rsid w:val="005D2519"/>
    <w:rsid w:val="005D2624"/>
    <w:rsid w:val="005D3373"/>
    <w:rsid w:val="005D342B"/>
    <w:rsid w:val="005D379F"/>
    <w:rsid w:val="005D45A4"/>
    <w:rsid w:val="005D4C32"/>
    <w:rsid w:val="005D4C40"/>
    <w:rsid w:val="005D5190"/>
    <w:rsid w:val="005D5DFB"/>
    <w:rsid w:val="005D646B"/>
    <w:rsid w:val="005D6D53"/>
    <w:rsid w:val="005D7567"/>
    <w:rsid w:val="005D75FD"/>
    <w:rsid w:val="005D7D28"/>
    <w:rsid w:val="005E0F91"/>
    <w:rsid w:val="005E19A2"/>
    <w:rsid w:val="005E2502"/>
    <w:rsid w:val="005E26BC"/>
    <w:rsid w:val="005E2D49"/>
    <w:rsid w:val="005E2DD4"/>
    <w:rsid w:val="005E319F"/>
    <w:rsid w:val="005E3318"/>
    <w:rsid w:val="005E34BF"/>
    <w:rsid w:val="005E4C5A"/>
    <w:rsid w:val="005E4CAB"/>
    <w:rsid w:val="005E5D32"/>
    <w:rsid w:val="005E5DE0"/>
    <w:rsid w:val="005E6196"/>
    <w:rsid w:val="005E6E8B"/>
    <w:rsid w:val="005E746A"/>
    <w:rsid w:val="005E76E7"/>
    <w:rsid w:val="005E7A8C"/>
    <w:rsid w:val="005E7FAE"/>
    <w:rsid w:val="005F00BA"/>
    <w:rsid w:val="005F046F"/>
    <w:rsid w:val="005F04D2"/>
    <w:rsid w:val="005F0749"/>
    <w:rsid w:val="005F0DC2"/>
    <w:rsid w:val="005F1443"/>
    <w:rsid w:val="005F1654"/>
    <w:rsid w:val="005F276B"/>
    <w:rsid w:val="005F2825"/>
    <w:rsid w:val="005F2B7A"/>
    <w:rsid w:val="005F30D0"/>
    <w:rsid w:val="005F3572"/>
    <w:rsid w:val="005F3E69"/>
    <w:rsid w:val="005F4643"/>
    <w:rsid w:val="005F4A98"/>
    <w:rsid w:val="005F4FE3"/>
    <w:rsid w:val="005F5207"/>
    <w:rsid w:val="005F5A70"/>
    <w:rsid w:val="005F61D2"/>
    <w:rsid w:val="005F6A58"/>
    <w:rsid w:val="005F7611"/>
    <w:rsid w:val="0060029D"/>
    <w:rsid w:val="006004CA"/>
    <w:rsid w:val="006007BD"/>
    <w:rsid w:val="00600F9D"/>
    <w:rsid w:val="006012BE"/>
    <w:rsid w:val="0060186F"/>
    <w:rsid w:val="00601A0C"/>
    <w:rsid w:val="00601BD5"/>
    <w:rsid w:val="00601E70"/>
    <w:rsid w:val="006023CA"/>
    <w:rsid w:val="0060264F"/>
    <w:rsid w:val="00603D30"/>
    <w:rsid w:val="00604233"/>
    <w:rsid w:val="00605F5C"/>
    <w:rsid w:val="00605FFB"/>
    <w:rsid w:val="006062D9"/>
    <w:rsid w:val="00606326"/>
    <w:rsid w:val="00606447"/>
    <w:rsid w:val="00606949"/>
    <w:rsid w:val="00606AD9"/>
    <w:rsid w:val="00606EB9"/>
    <w:rsid w:val="00606F1A"/>
    <w:rsid w:val="006074C2"/>
    <w:rsid w:val="006105AA"/>
    <w:rsid w:val="00612042"/>
    <w:rsid w:val="0061209E"/>
    <w:rsid w:val="0061214F"/>
    <w:rsid w:val="006121B8"/>
    <w:rsid w:val="0061238C"/>
    <w:rsid w:val="0061253A"/>
    <w:rsid w:val="00613697"/>
    <w:rsid w:val="00613AA9"/>
    <w:rsid w:val="00613CE1"/>
    <w:rsid w:val="0061474F"/>
    <w:rsid w:val="006158BB"/>
    <w:rsid w:val="00615D4C"/>
    <w:rsid w:val="00616476"/>
    <w:rsid w:val="00616696"/>
    <w:rsid w:val="00616AB5"/>
    <w:rsid w:val="006176D1"/>
    <w:rsid w:val="006178FB"/>
    <w:rsid w:val="00617CD6"/>
    <w:rsid w:val="00620924"/>
    <w:rsid w:val="00620940"/>
    <w:rsid w:val="0062095E"/>
    <w:rsid w:val="006218AE"/>
    <w:rsid w:val="006228FD"/>
    <w:rsid w:val="00622D71"/>
    <w:rsid w:val="00622F56"/>
    <w:rsid w:val="00622F69"/>
    <w:rsid w:val="006234C7"/>
    <w:rsid w:val="00624295"/>
    <w:rsid w:val="00624410"/>
    <w:rsid w:val="00625036"/>
    <w:rsid w:val="00625209"/>
    <w:rsid w:val="00625A4F"/>
    <w:rsid w:val="006260BD"/>
    <w:rsid w:val="00626C68"/>
    <w:rsid w:val="0062743A"/>
    <w:rsid w:val="00627445"/>
    <w:rsid w:val="00627BAB"/>
    <w:rsid w:val="00627C17"/>
    <w:rsid w:val="00630237"/>
    <w:rsid w:val="00630ACD"/>
    <w:rsid w:val="00630D10"/>
    <w:rsid w:val="00631CDA"/>
    <w:rsid w:val="00631D60"/>
    <w:rsid w:val="00632D3C"/>
    <w:rsid w:val="00633451"/>
    <w:rsid w:val="00633C31"/>
    <w:rsid w:val="00633D25"/>
    <w:rsid w:val="00633FD4"/>
    <w:rsid w:val="0063433F"/>
    <w:rsid w:val="0063546C"/>
    <w:rsid w:val="00635634"/>
    <w:rsid w:val="00636D1E"/>
    <w:rsid w:val="00640497"/>
    <w:rsid w:val="00640667"/>
    <w:rsid w:val="0064084F"/>
    <w:rsid w:val="00640E8A"/>
    <w:rsid w:val="0064106D"/>
    <w:rsid w:val="006412D0"/>
    <w:rsid w:val="0064144A"/>
    <w:rsid w:val="00642E1F"/>
    <w:rsid w:val="0064487D"/>
    <w:rsid w:val="00645EED"/>
    <w:rsid w:val="00646250"/>
    <w:rsid w:val="0064673E"/>
    <w:rsid w:val="006469B4"/>
    <w:rsid w:val="00646CC3"/>
    <w:rsid w:val="006473AD"/>
    <w:rsid w:val="0065013E"/>
    <w:rsid w:val="006505FE"/>
    <w:rsid w:val="00650981"/>
    <w:rsid w:val="00651142"/>
    <w:rsid w:val="00651358"/>
    <w:rsid w:val="00652624"/>
    <w:rsid w:val="00652A5C"/>
    <w:rsid w:val="00652E02"/>
    <w:rsid w:val="0065310C"/>
    <w:rsid w:val="006545BD"/>
    <w:rsid w:val="00654915"/>
    <w:rsid w:val="00654B2B"/>
    <w:rsid w:val="006553B1"/>
    <w:rsid w:val="006553B2"/>
    <w:rsid w:val="006565B4"/>
    <w:rsid w:val="006565E5"/>
    <w:rsid w:val="00656607"/>
    <w:rsid w:val="006577AB"/>
    <w:rsid w:val="00657AE1"/>
    <w:rsid w:val="00657C99"/>
    <w:rsid w:val="00657D4A"/>
    <w:rsid w:val="00660307"/>
    <w:rsid w:val="0066084E"/>
    <w:rsid w:val="00663980"/>
    <w:rsid w:val="006642ED"/>
    <w:rsid w:val="0066441E"/>
    <w:rsid w:val="006646BA"/>
    <w:rsid w:val="00664B21"/>
    <w:rsid w:val="00664E4E"/>
    <w:rsid w:val="00667024"/>
    <w:rsid w:val="006671A2"/>
    <w:rsid w:val="00670499"/>
    <w:rsid w:val="00670C0E"/>
    <w:rsid w:val="00670CA9"/>
    <w:rsid w:val="00671458"/>
    <w:rsid w:val="00671F54"/>
    <w:rsid w:val="00672059"/>
    <w:rsid w:val="006726BD"/>
    <w:rsid w:val="0067270A"/>
    <w:rsid w:val="00672910"/>
    <w:rsid w:val="00672CE7"/>
    <w:rsid w:val="006732A7"/>
    <w:rsid w:val="00673C35"/>
    <w:rsid w:val="00674109"/>
    <w:rsid w:val="00675046"/>
    <w:rsid w:val="006753AE"/>
    <w:rsid w:val="0067717E"/>
    <w:rsid w:val="0068038D"/>
    <w:rsid w:val="00681F13"/>
    <w:rsid w:val="0068399A"/>
    <w:rsid w:val="006843CB"/>
    <w:rsid w:val="0068460D"/>
    <w:rsid w:val="006851B2"/>
    <w:rsid w:val="00685AAA"/>
    <w:rsid w:val="00685F89"/>
    <w:rsid w:val="006873F5"/>
    <w:rsid w:val="00690B99"/>
    <w:rsid w:val="006917B5"/>
    <w:rsid w:val="00691D12"/>
    <w:rsid w:val="00693D0A"/>
    <w:rsid w:val="00694C6A"/>
    <w:rsid w:val="00694E4D"/>
    <w:rsid w:val="006967E1"/>
    <w:rsid w:val="00696FCB"/>
    <w:rsid w:val="0069766D"/>
    <w:rsid w:val="006A0903"/>
    <w:rsid w:val="006A1B6B"/>
    <w:rsid w:val="006A1DBE"/>
    <w:rsid w:val="006A2055"/>
    <w:rsid w:val="006A25F5"/>
    <w:rsid w:val="006A2C9C"/>
    <w:rsid w:val="006A2F0D"/>
    <w:rsid w:val="006A3692"/>
    <w:rsid w:val="006A38DD"/>
    <w:rsid w:val="006A3C19"/>
    <w:rsid w:val="006A4DBC"/>
    <w:rsid w:val="006A4E1E"/>
    <w:rsid w:val="006A4E82"/>
    <w:rsid w:val="006A541C"/>
    <w:rsid w:val="006A592F"/>
    <w:rsid w:val="006A6171"/>
    <w:rsid w:val="006A6AC6"/>
    <w:rsid w:val="006A6E93"/>
    <w:rsid w:val="006A7867"/>
    <w:rsid w:val="006B00A0"/>
    <w:rsid w:val="006B00DE"/>
    <w:rsid w:val="006B0CFF"/>
    <w:rsid w:val="006B1B23"/>
    <w:rsid w:val="006B1ED2"/>
    <w:rsid w:val="006B293C"/>
    <w:rsid w:val="006B2BB7"/>
    <w:rsid w:val="006B3CAA"/>
    <w:rsid w:val="006B3F23"/>
    <w:rsid w:val="006B46D2"/>
    <w:rsid w:val="006B4827"/>
    <w:rsid w:val="006B4B13"/>
    <w:rsid w:val="006B61A4"/>
    <w:rsid w:val="006B62DF"/>
    <w:rsid w:val="006B68BF"/>
    <w:rsid w:val="006B75D8"/>
    <w:rsid w:val="006B7797"/>
    <w:rsid w:val="006B7B54"/>
    <w:rsid w:val="006B7E09"/>
    <w:rsid w:val="006C03D3"/>
    <w:rsid w:val="006C05D4"/>
    <w:rsid w:val="006C10CA"/>
    <w:rsid w:val="006C13C8"/>
    <w:rsid w:val="006C182A"/>
    <w:rsid w:val="006C2000"/>
    <w:rsid w:val="006C2792"/>
    <w:rsid w:val="006C2BCF"/>
    <w:rsid w:val="006C5BCC"/>
    <w:rsid w:val="006C60C3"/>
    <w:rsid w:val="006C675E"/>
    <w:rsid w:val="006C6A69"/>
    <w:rsid w:val="006C6C80"/>
    <w:rsid w:val="006C7098"/>
    <w:rsid w:val="006C7115"/>
    <w:rsid w:val="006C7737"/>
    <w:rsid w:val="006C7E8B"/>
    <w:rsid w:val="006D0244"/>
    <w:rsid w:val="006D0C5D"/>
    <w:rsid w:val="006D2005"/>
    <w:rsid w:val="006D25A4"/>
    <w:rsid w:val="006D2AFE"/>
    <w:rsid w:val="006D2BA1"/>
    <w:rsid w:val="006D36CA"/>
    <w:rsid w:val="006D3B76"/>
    <w:rsid w:val="006D41B1"/>
    <w:rsid w:val="006D45EF"/>
    <w:rsid w:val="006D51E2"/>
    <w:rsid w:val="006D5646"/>
    <w:rsid w:val="006D59A0"/>
    <w:rsid w:val="006D7423"/>
    <w:rsid w:val="006D7449"/>
    <w:rsid w:val="006D7DB4"/>
    <w:rsid w:val="006E026D"/>
    <w:rsid w:val="006E0B6C"/>
    <w:rsid w:val="006E1169"/>
    <w:rsid w:val="006E20A5"/>
    <w:rsid w:val="006E2280"/>
    <w:rsid w:val="006E24FA"/>
    <w:rsid w:val="006E2523"/>
    <w:rsid w:val="006E257A"/>
    <w:rsid w:val="006E26B6"/>
    <w:rsid w:val="006E27D7"/>
    <w:rsid w:val="006E295F"/>
    <w:rsid w:val="006E29EB"/>
    <w:rsid w:val="006E2ED1"/>
    <w:rsid w:val="006E379E"/>
    <w:rsid w:val="006E3FEC"/>
    <w:rsid w:val="006E468F"/>
    <w:rsid w:val="006E4B9A"/>
    <w:rsid w:val="006E6306"/>
    <w:rsid w:val="006E6914"/>
    <w:rsid w:val="006E75AC"/>
    <w:rsid w:val="006F015C"/>
    <w:rsid w:val="006F01CD"/>
    <w:rsid w:val="006F07D9"/>
    <w:rsid w:val="006F11AE"/>
    <w:rsid w:val="006F13D7"/>
    <w:rsid w:val="006F14E3"/>
    <w:rsid w:val="006F2D3E"/>
    <w:rsid w:val="006F356C"/>
    <w:rsid w:val="006F383D"/>
    <w:rsid w:val="006F42F8"/>
    <w:rsid w:val="006F442C"/>
    <w:rsid w:val="006F44D9"/>
    <w:rsid w:val="006F4656"/>
    <w:rsid w:val="006F47F7"/>
    <w:rsid w:val="006F480B"/>
    <w:rsid w:val="006F53A3"/>
    <w:rsid w:val="006F696F"/>
    <w:rsid w:val="006F6A4F"/>
    <w:rsid w:val="006F72E6"/>
    <w:rsid w:val="006F7942"/>
    <w:rsid w:val="0070061F"/>
    <w:rsid w:val="0070169F"/>
    <w:rsid w:val="0070236D"/>
    <w:rsid w:val="0070243D"/>
    <w:rsid w:val="00702A80"/>
    <w:rsid w:val="00704744"/>
    <w:rsid w:val="00704CE5"/>
    <w:rsid w:val="00705193"/>
    <w:rsid w:val="007063C3"/>
    <w:rsid w:val="00706400"/>
    <w:rsid w:val="00706C8F"/>
    <w:rsid w:val="00707387"/>
    <w:rsid w:val="00707A10"/>
    <w:rsid w:val="00707E3B"/>
    <w:rsid w:val="007105EF"/>
    <w:rsid w:val="0071070F"/>
    <w:rsid w:val="00711DFE"/>
    <w:rsid w:val="00711E10"/>
    <w:rsid w:val="007125B2"/>
    <w:rsid w:val="00713098"/>
    <w:rsid w:val="007134C5"/>
    <w:rsid w:val="00713647"/>
    <w:rsid w:val="0071370D"/>
    <w:rsid w:val="00713D9C"/>
    <w:rsid w:val="00714170"/>
    <w:rsid w:val="00714353"/>
    <w:rsid w:val="007155C1"/>
    <w:rsid w:val="00716105"/>
    <w:rsid w:val="00716264"/>
    <w:rsid w:val="00716631"/>
    <w:rsid w:val="00716D4D"/>
    <w:rsid w:val="00717764"/>
    <w:rsid w:val="00717FE0"/>
    <w:rsid w:val="00720113"/>
    <w:rsid w:val="00721028"/>
    <w:rsid w:val="0072118D"/>
    <w:rsid w:val="007217CE"/>
    <w:rsid w:val="007237A5"/>
    <w:rsid w:val="007237B6"/>
    <w:rsid w:val="00723EAD"/>
    <w:rsid w:val="00724CCF"/>
    <w:rsid w:val="00725385"/>
    <w:rsid w:val="007255D7"/>
    <w:rsid w:val="00725BE3"/>
    <w:rsid w:val="00725E95"/>
    <w:rsid w:val="00725EC2"/>
    <w:rsid w:val="007260AF"/>
    <w:rsid w:val="00726A50"/>
    <w:rsid w:val="0072725C"/>
    <w:rsid w:val="00727891"/>
    <w:rsid w:val="00727ADB"/>
    <w:rsid w:val="0073041C"/>
    <w:rsid w:val="00730C14"/>
    <w:rsid w:val="00730CEB"/>
    <w:rsid w:val="00731862"/>
    <w:rsid w:val="007321EB"/>
    <w:rsid w:val="0073225B"/>
    <w:rsid w:val="0073229F"/>
    <w:rsid w:val="00732699"/>
    <w:rsid w:val="00732CEC"/>
    <w:rsid w:val="00733572"/>
    <w:rsid w:val="00733C0A"/>
    <w:rsid w:val="00734AF9"/>
    <w:rsid w:val="00735FF5"/>
    <w:rsid w:val="007369CB"/>
    <w:rsid w:val="00736C73"/>
    <w:rsid w:val="00737748"/>
    <w:rsid w:val="00737F0C"/>
    <w:rsid w:val="00740479"/>
    <w:rsid w:val="007406F8"/>
    <w:rsid w:val="00740799"/>
    <w:rsid w:val="00740869"/>
    <w:rsid w:val="00740AAD"/>
    <w:rsid w:val="00740C8A"/>
    <w:rsid w:val="0074136B"/>
    <w:rsid w:val="00741834"/>
    <w:rsid w:val="00742F7E"/>
    <w:rsid w:val="00743507"/>
    <w:rsid w:val="00743FF4"/>
    <w:rsid w:val="0074414F"/>
    <w:rsid w:val="00744AA5"/>
    <w:rsid w:val="00745387"/>
    <w:rsid w:val="00745730"/>
    <w:rsid w:val="00745BD2"/>
    <w:rsid w:val="00745FF4"/>
    <w:rsid w:val="00746701"/>
    <w:rsid w:val="007467D3"/>
    <w:rsid w:val="007479F1"/>
    <w:rsid w:val="007502DC"/>
    <w:rsid w:val="0075067B"/>
    <w:rsid w:val="007514C1"/>
    <w:rsid w:val="007517C8"/>
    <w:rsid w:val="00751EE0"/>
    <w:rsid w:val="00752551"/>
    <w:rsid w:val="00752725"/>
    <w:rsid w:val="0075295E"/>
    <w:rsid w:val="00753847"/>
    <w:rsid w:val="0075473B"/>
    <w:rsid w:val="007548B1"/>
    <w:rsid w:val="00754D62"/>
    <w:rsid w:val="00754DE1"/>
    <w:rsid w:val="00755201"/>
    <w:rsid w:val="00755339"/>
    <w:rsid w:val="00755664"/>
    <w:rsid w:val="007561B6"/>
    <w:rsid w:val="0075661D"/>
    <w:rsid w:val="007568F6"/>
    <w:rsid w:val="0075753E"/>
    <w:rsid w:val="00757EA8"/>
    <w:rsid w:val="0076080C"/>
    <w:rsid w:val="00760A7D"/>
    <w:rsid w:val="0076238E"/>
    <w:rsid w:val="00762391"/>
    <w:rsid w:val="00762ED5"/>
    <w:rsid w:val="007630A2"/>
    <w:rsid w:val="007631F2"/>
    <w:rsid w:val="00763810"/>
    <w:rsid w:val="007638D0"/>
    <w:rsid w:val="007654D0"/>
    <w:rsid w:val="00765D13"/>
    <w:rsid w:val="007660F8"/>
    <w:rsid w:val="0076619E"/>
    <w:rsid w:val="00766A6F"/>
    <w:rsid w:val="00766B48"/>
    <w:rsid w:val="00766BD2"/>
    <w:rsid w:val="00766DB6"/>
    <w:rsid w:val="00766E07"/>
    <w:rsid w:val="0076720C"/>
    <w:rsid w:val="00767569"/>
    <w:rsid w:val="007704B3"/>
    <w:rsid w:val="00771660"/>
    <w:rsid w:val="0077243F"/>
    <w:rsid w:val="00773791"/>
    <w:rsid w:val="00774B8A"/>
    <w:rsid w:val="007753C9"/>
    <w:rsid w:val="00775FC1"/>
    <w:rsid w:val="007760E0"/>
    <w:rsid w:val="00776C5A"/>
    <w:rsid w:val="0077754C"/>
    <w:rsid w:val="00777658"/>
    <w:rsid w:val="0077769C"/>
    <w:rsid w:val="007779E6"/>
    <w:rsid w:val="00780BEC"/>
    <w:rsid w:val="0078123D"/>
    <w:rsid w:val="00781601"/>
    <w:rsid w:val="00781F9E"/>
    <w:rsid w:val="007830B7"/>
    <w:rsid w:val="00783103"/>
    <w:rsid w:val="007837F4"/>
    <w:rsid w:val="00784AF9"/>
    <w:rsid w:val="00784E11"/>
    <w:rsid w:val="00784E1D"/>
    <w:rsid w:val="007852B2"/>
    <w:rsid w:val="00785F1F"/>
    <w:rsid w:val="0078622D"/>
    <w:rsid w:val="00786251"/>
    <w:rsid w:val="00786428"/>
    <w:rsid w:val="00786638"/>
    <w:rsid w:val="0078715B"/>
    <w:rsid w:val="0078750F"/>
    <w:rsid w:val="007875AB"/>
    <w:rsid w:val="00787B0F"/>
    <w:rsid w:val="00790093"/>
    <w:rsid w:val="00791893"/>
    <w:rsid w:val="0079209C"/>
    <w:rsid w:val="00792761"/>
    <w:rsid w:val="007933F8"/>
    <w:rsid w:val="00794308"/>
    <w:rsid w:val="007960E4"/>
    <w:rsid w:val="00796522"/>
    <w:rsid w:val="00796DD6"/>
    <w:rsid w:val="007972AD"/>
    <w:rsid w:val="007978BC"/>
    <w:rsid w:val="00797AB4"/>
    <w:rsid w:val="007A05A5"/>
    <w:rsid w:val="007A05B8"/>
    <w:rsid w:val="007A0677"/>
    <w:rsid w:val="007A089D"/>
    <w:rsid w:val="007A1393"/>
    <w:rsid w:val="007A15AD"/>
    <w:rsid w:val="007A19D4"/>
    <w:rsid w:val="007A3838"/>
    <w:rsid w:val="007A38F6"/>
    <w:rsid w:val="007A3DDA"/>
    <w:rsid w:val="007A5714"/>
    <w:rsid w:val="007A596A"/>
    <w:rsid w:val="007A5D13"/>
    <w:rsid w:val="007A5E74"/>
    <w:rsid w:val="007A6EFE"/>
    <w:rsid w:val="007A7097"/>
    <w:rsid w:val="007A795E"/>
    <w:rsid w:val="007B0895"/>
    <w:rsid w:val="007B0C93"/>
    <w:rsid w:val="007B0CA3"/>
    <w:rsid w:val="007B431D"/>
    <w:rsid w:val="007B4580"/>
    <w:rsid w:val="007B4DEF"/>
    <w:rsid w:val="007B5593"/>
    <w:rsid w:val="007B6AB9"/>
    <w:rsid w:val="007B7749"/>
    <w:rsid w:val="007B7EDB"/>
    <w:rsid w:val="007C07AC"/>
    <w:rsid w:val="007C182E"/>
    <w:rsid w:val="007C1A04"/>
    <w:rsid w:val="007C20B3"/>
    <w:rsid w:val="007C22D5"/>
    <w:rsid w:val="007C2462"/>
    <w:rsid w:val="007C3035"/>
    <w:rsid w:val="007C30E9"/>
    <w:rsid w:val="007C3264"/>
    <w:rsid w:val="007C33EF"/>
    <w:rsid w:val="007C35EF"/>
    <w:rsid w:val="007C40CB"/>
    <w:rsid w:val="007C4683"/>
    <w:rsid w:val="007C46F8"/>
    <w:rsid w:val="007C4F60"/>
    <w:rsid w:val="007C549D"/>
    <w:rsid w:val="007C5609"/>
    <w:rsid w:val="007C5DCA"/>
    <w:rsid w:val="007C6A4F"/>
    <w:rsid w:val="007C6B9C"/>
    <w:rsid w:val="007D0F31"/>
    <w:rsid w:val="007D167B"/>
    <w:rsid w:val="007D182F"/>
    <w:rsid w:val="007D1858"/>
    <w:rsid w:val="007D1D7D"/>
    <w:rsid w:val="007D2740"/>
    <w:rsid w:val="007D3830"/>
    <w:rsid w:val="007D3CE1"/>
    <w:rsid w:val="007D3CFC"/>
    <w:rsid w:val="007D4086"/>
    <w:rsid w:val="007D4776"/>
    <w:rsid w:val="007D4B35"/>
    <w:rsid w:val="007D4F19"/>
    <w:rsid w:val="007D572A"/>
    <w:rsid w:val="007D5BF0"/>
    <w:rsid w:val="007D61A5"/>
    <w:rsid w:val="007D66E7"/>
    <w:rsid w:val="007D675F"/>
    <w:rsid w:val="007D6C85"/>
    <w:rsid w:val="007D6E43"/>
    <w:rsid w:val="007E02F3"/>
    <w:rsid w:val="007E12CF"/>
    <w:rsid w:val="007E1908"/>
    <w:rsid w:val="007E23EF"/>
    <w:rsid w:val="007E2739"/>
    <w:rsid w:val="007E2A7A"/>
    <w:rsid w:val="007E3B65"/>
    <w:rsid w:val="007E3C1C"/>
    <w:rsid w:val="007E424B"/>
    <w:rsid w:val="007E4691"/>
    <w:rsid w:val="007E4B74"/>
    <w:rsid w:val="007E54F5"/>
    <w:rsid w:val="007E6116"/>
    <w:rsid w:val="007E69C4"/>
    <w:rsid w:val="007E7052"/>
    <w:rsid w:val="007E7AAA"/>
    <w:rsid w:val="007F1F7F"/>
    <w:rsid w:val="007F2279"/>
    <w:rsid w:val="007F5041"/>
    <w:rsid w:val="007F5151"/>
    <w:rsid w:val="007F527D"/>
    <w:rsid w:val="007F56CA"/>
    <w:rsid w:val="007F5E4B"/>
    <w:rsid w:val="007F62D8"/>
    <w:rsid w:val="007F6444"/>
    <w:rsid w:val="008003A9"/>
    <w:rsid w:val="00800DAD"/>
    <w:rsid w:val="00800DBD"/>
    <w:rsid w:val="00801045"/>
    <w:rsid w:val="0080109C"/>
    <w:rsid w:val="008026E1"/>
    <w:rsid w:val="0080277A"/>
    <w:rsid w:val="00802860"/>
    <w:rsid w:val="008036CD"/>
    <w:rsid w:val="00803D1C"/>
    <w:rsid w:val="00805E23"/>
    <w:rsid w:val="008060FE"/>
    <w:rsid w:val="0080667A"/>
    <w:rsid w:val="00806C52"/>
    <w:rsid w:val="0080741F"/>
    <w:rsid w:val="00807D16"/>
    <w:rsid w:val="008109C2"/>
    <w:rsid w:val="00810D2D"/>
    <w:rsid w:val="00811492"/>
    <w:rsid w:val="00811A5C"/>
    <w:rsid w:val="00813470"/>
    <w:rsid w:val="008140C1"/>
    <w:rsid w:val="00814FEA"/>
    <w:rsid w:val="0081562F"/>
    <w:rsid w:val="00815D58"/>
    <w:rsid w:val="00815F9E"/>
    <w:rsid w:val="0081643E"/>
    <w:rsid w:val="008171E5"/>
    <w:rsid w:val="008201D2"/>
    <w:rsid w:val="008202D9"/>
    <w:rsid w:val="00820464"/>
    <w:rsid w:val="0082060C"/>
    <w:rsid w:val="00820D05"/>
    <w:rsid w:val="00820ECC"/>
    <w:rsid w:val="008211AB"/>
    <w:rsid w:val="00821BD5"/>
    <w:rsid w:val="00821E8E"/>
    <w:rsid w:val="008225DA"/>
    <w:rsid w:val="00822DFB"/>
    <w:rsid w:val="00822E05"/>
    <w:rsid w:val="00823545"/>
    <w:rsid w:val="008237F2"/>
    <w:rsid w:val="00824573"/>
    <w:rsid w:val="00825087"/>
    <w:rsid w:val="008255D8"/>
    <w:rsid w:val="00825A66"/>
    <w:rsid w:val="00825D84"/>
    <w:rsid w:val="00825F65"/>
    <w:rsid w:val="008263EC"/>
    <w:rsid w:val="00827657"/>
    <w:rsid w:val="0083140F"/>
    <w:rsid w:val="0083197A"/>
    <w:rsid w:val="00831D44"/>
    <w:rsid w:val="00831FDB"/>
    <w:rsid w:val="0083242E"/>
    <w:rsid w:val="0083243D"/>
    <w:rsid w:val="008325E8"/>
    <w:rsid w:val="00832D18"/>
    <w:rsid w:val="00832DF4"/>
    <w:rsid w:val="00833295"/>
    <w:rsid w:val="00834593"/>
    <w:rsid w:val="00834AA9"/>
    <w:rsid w:val="00835228"/>
    <w:rsid w:val="00835269"/>
    <w:rsid w:val="0083603D"/>
    <w:rsid w:val="0083632B"/>
    <w:rsid w:val="0083632E"/>
    <w:rsid w:val="008366FE"/>
    <w:rsid w:val="00836B50"/>
    <w:rsid w:val="008372F4"/>
    <w:rsid w:val="008373A0"/>
    <w:rsid w:val="0083775E"/>
    <w:rsid w:val="00837EDF"/>
    <w:rsid w:val="0084042C"/>
    <w:rsid w:val="008408D0"/>
    <w:rsid w:val="00840A40"/>
    <w:rsid w:val="00840EAF"/>
    <w:rsid w:val="008419A6"/>
    <w:rsid w:val="00842CE1"/>
    <w:rsid w:val="008431F9"/>
    <w:rsid w:val="008438F1"/>
    <w:rsid w:val="00843CA5"/>
    <w:rsid w:val="00844E98"/>
    <w:rsid w:val="008450C1"/>
    <w:rsid w:val="008455E2"/>
    <w:rsid w:val="00846436"/>
    <w:rsid w:val="0084656C"/>
    <w:rsid w:val="008469E8"/>
    <w:rsid w:val="00846AB0"/>
    <w:rsid w:val="00846D24"/>
    <w:rsid w:val="00846E22"/>
    <w:rsid w:val="00847294"/>
    <w:rsid w:val="00847645"/>
    <w:rsid w:val="00850531"/>
    <w:rsid w:val="00850AAD"/>
    <w:rsid w:val="008518EC"/>
    <w:rsid w:val="00852616"/>
    <w:rsid w:val="008530CB"/>
    <w:rsid w:val="00853C0D"/>
    <w:rsid w:val="008540FD"/>
    <w:rsid w:val="0085440E"/>
    <w:rsid w:val="00855220"/>
    <w:rsid w:val="00855252"/>
    <w:rsid w:val="008559C7"/>
    <w:rsid w:val="00855D22"/>
    <w:rsid w:val="00855F36"/>
    <w:rsid w:val="008605F0"/>
    <w:rsid w:val="00860C85"/>
    <w:rsid w:val="00860FA0"/>
    <w:rsid w:val="0086152F"/>
    <w:rsid w:val="0086171B"/>
    <w:rsid w:val="00861D24"/>
    <w:rsid w:val="00862170"/>
    <w:rsid w:val="008625BB"/>
    <w:rsid w:val="00862DAE"/>
    <w:rsid w:val="00863002"/>
    <w:rsid w:val="00863905"/>
    <w:rsid w:val="00863E4C"/>
    <w:rsid w:val="00863FEF"/>
    <w:rsid w:val="00864668"/>
    <w:rsid w:val="008646B3"/>
    <w:rsid w:val="00864E86"/>
    <w:rsid w:val="00865442"/>
    <w:rsid w:val="00866206"/>
    <w:rsid w:val="00866FC8"/>
    <w:rsid w:val="008708CB"/>
    <w:rsid w:val="00870945"/>
    <w:rsid w:val="00870B57"/>
    <w:rsid w:val="00871BE1"/>
    <w:rsid w:val="0087373C"/>
    <w:rsid w:val="00874018"/>
    <w:rsid w:val="008753BC"/>
    <w:rsid w:val="0087559E"/>
    <w:rsid w:val="0087576F"/>
    <w:rsid w:val="00876846"/>
    <w:rsid w:val="00880BA1"/>
    <w:rsid w:val="00880F6C"/>
    <w:rsid w:val="00881A85"/>
    <w:rsid w:val="008821F7"/>
    <w:rsid w:val="008827B2"/>
    <w:rsid w:val="00882A12"/>
    <w:rsid w:val="00882FDE"/>
    <w:rsid w:val="00883E50"/>
    <w:rsid w:val="0088400A"/>
    <w:rsid w:val="00884495"/>
    <w:rsid w:val="00884555"/>
    <w:rsid w:val="00884D77"/>
    <w:rsid w:val="00884EAD"/>
    <w:rsid w:val="00886790"/>
    <w:rsid w:val="00887823"/>
    <w:rsid w:val="00887E33"/>
    <w:rsid w:val="00890241"/>
    <w:rsid w:val="00890378"/>
    <w:rsid w:val="00890CC8"/>
    <w:rsid w:val="0089214B"/>
    <w:rsid w:val="00893467"/>
    <w:rsid w:val="00893925"/>
    <w:rsid w:val="008942AF"/>
    <w:rsid w:val="008947DC"/>
    <w:rsid w:val="008947FC"/>
    <w:rsid w:val="00894CE9"/>
    <w:rsid w:val="008954B4"/>
    <w:rsid w:val="00895C1B"/>
    <w:rsid w:val="0089637F"/>
    <w:rsid w:val="00896810"/>
    <w:rsid w:val="0089709E"/>
    <w:rsid w:val="00897ACD"/>
    <w:rsid w:val="008A1B26"/>
    <w:rsid w:val="008A20E3"/>
    <w:rsid w:val="008A22FD"/>
    <w:rsid w:val="008A42D4"/>
    <w:rsid w:val="008A45F1"/>
    <w:rsid w:val="008A5073"/>
    <w:rsid w:val="008A53E5"/>
    <w:rsid w:val="008A567A"/>
    <w:rsid w:val="008A5A57"/>
    <w:rsid w:val="008A5C6B"/>
    <w:rsid w:val="008A5F0E"/>
    <w:rsid w:val="008A670C"/>
    <w:rsid w:val="008A6808"/>
    <w:rsid w:val="008A6FA4"/>
    <w:rsid w:val="008B1E10"/>
    <w:rsid w:val="008B2091"/>
    <w:rsid w:val="008B3829"/>
    <w:rsid w:val="008B3B91"/>
    <w:rsid w:val="008B3ED2"/>
    <w:rsid w:val="008B4025"/>
    <w:rsid w:val="008B431F"/>
    <w:rsid w:val="008B52AB"/>
    <w:rsid w:val="008B53D8"/>
    <w:rsid w:val="008B65B4"/>
    <w:rsid w:val="008B6892"/>
    <w:rsid w:val="008B783C"/>
    <w:rsid w:val="008C03AE"/>
    <w:rsid w:val="008C05F1"/>
    <w:rsid w:val="008C1149"/>
    <w:rsid w:val="008C1381"/>
    <w:rsid w:val="008C1B5F"/>
    <w:rsid w:val="008C1E1C"/>
    <w:rsid w:val="008C229A"/>
    <w:rsid w:val="008C23B4"/>
    <w:rsid w:val="008C45CD"/>
    <w:rsid w:val="008C4998"/>
    <w:rsid w:val="008C5004"/>
    <w:rsid w:val="008C50DF"/>
    <w:rsid w:val="008C5D86"/>
    <w:rsid w:val="008C6A7F"/>
    <w:rsid w:val="008C6F08"/>
    <w:rsid w:val="008C717E"/>
    <w:rsid w:val="008C7A29"/>
    <w:rsid w:val="008D059A"/>
    <w:rsid w:val="008D17E6"/>
    <w:rsid w:val="008D20CD"/>
    <w:rsid w:val="008D290A"/>
    <w:rsid w:val="008D29C2"/>
    <w:rsid w:val="008D335E"/>
    <w:rsid w:val="008D3CED"/>
    <w:rsid w:val="008D409D"/>
    <w:rsid w:val="008D466F"/>
    <w:rsid w:val="008D499A"/>
    <w:rsid w:val="008D61BF"/>
    <w:rsid w:val="008D635B"/>
    <w:rsid w:val="008D67FB"/>
    <w:rsid w:val="008D6CBB"/>
    <w:rsid w:val="008D7148"/>
    <w:rsid w:val="008D76AE"/>
    <w:rsid w:val="008D77F5"/>
    <w:rsid w:val="008D7C56"/>
    <w:rsid w:val="008E0905"/>
    <w:rsid w:val="008E116D"/>
    <w:rsid w:val="008E211E"/>
    <w:rsid w:val="008E268C"/>
    <w:rsid w:val="008E2AB2"/>
    <w:rsid w:val="008E44BE"/>
    <w:rsid w:val="008E481A"/>
    <w:rsid w:val="008E4CC1"/>
    <w:rsid w:val="008E4E9D"/>
    <w:rsid w:val="008E5589"/>
    <w:rsid w:val="008E5EA0"/>
    <w:rsid w:val="008E69E7"/>
    <w:rsid w:val="008E6DA4"/>
    <w:rsid w:val="008E7167"/>
    <w:rsid w:val="008E7978"/>
    <w:rsid w:val="008E7E83"/>
    <w:rsid w:val="008F0024"/>
    <w:rsid w:val="008F2440"/>
    <w:rsid w:val="008F3469"/>
    <w:rsid w:val="008F3EA5"/>
    <w:rsid w:val="008F56F1"/>
    <w:rsid w:val="008F681D"/>
    <w:rsid w:val="008F694A"/>
    <w:rsid w:val="008F6B4E"/>
    <w:rsid w:val="008F6B92"/>
    <w:rsid w:val="008F6DF3"/>
    <w:rsid w:val="008F7C3B"/>
    <w:rsid w:val="008F7DBE"/>
    <w:rsid w:val="00900537"/>
    <w:rsid w:val="009006F0"/>
    <w:rsid w:val="00902243"/>
    <w:rsid w:val="0090264C"/>
    <w:rsid w:val="00903305"/>
    <w:rsid w:val="00904660"/>
    <w:rsid w:val="00904D18"/>
    <w:rsid w:val="00905440"/>
    <w:rsid w:val="00905CA3"/>
    <w:rsid w:val="009067CD"/>
    <w:rsid w:val="00906BF8"/>
    <w:rsid w:val="00907F55"/>
    <w:rsid w:val="00910438"/>
    <w:rsid w:val="00910AFA"/>
    <w:rsid w:val="00911287"/>
    <w:rsid w:val="0091210C"/>
    <w:rsid w:val="00912A56"/>
    <w:rsid w:val="00912CA7"/>
    <w:rsid w:val="009130A2"/>
    <w:rsid w:val="009130C8"/>
    <w:rsid w:val="009137C9"/>
    <w:rsid w:val="00914311"/>
    <w:rsid w:val="009147BF"/>
    <w:rsid w:val="00914F94"/>
    <w:rsid w:val="009156C1"/>
    <w:rsid w:val="00915A34"/>
    <w:rsid w:val="00916336"/>
    <w:rsid w:val="00916799"/>
    <w:rsid w:val="00916C69"/>
    <w:rsid w:val="009200F2"/>
    <w:rsid w:val="00920953"/>
    <w:rsid w:val="00921583"/>
    <w:rsid w:val="009219B4"/>
    <w:rsid w:val="00921A52"/>
    <w:rsid w:val="00921F1C"/>
    <w:rsid w:val="0092216E"/>
    <w:rsid w:val="0092228B"/>
    <w:rsid w:val="00922994"/>
    <w:rsid w:val="009229E5"/>
    <w:rsid w:val="00923ACD"/>
    <w:rsid w:val="00923C9A"/>
    <w:rsid w:val="00923CC1"/>
    <w:rsid w:val="00925A15"/>
    <w:rsid w:val="00925AB6"/>
    <w:rsid w:val="00925C77"/>
    <w:rsid w:val="00925CA3"/>
    <w:rsid w:val="00926598"/>
    <w:rsid w:val="0092698F"/>
    <w:rsid w:val="00927827"/>
    <w:rsid w:val="009278BD"/>
    <w:rsid w:val="00930B35"/>
    <w:rsid w:val="00930F4A"/>
    <w:rsid w:val="00931300"/>
    <w:rsid w:val="00931581"/>
    <w:rsid w:val="00932025"/>
    <w:rsid w:val="0093300B"/>
    <w:rsid w:val="00933575"/>
    <w:rsid w:val="00933AD1"/>
    <w:rsid w:val="00933D0A"/>
    <w:rsid w:val="00934442"/>
    <w:rsid w:val="009346F1"/>
    <w:rsid w:val="00934C0A"/>
    <w:rsid w:val="00934F62"/>
    <w:rsid w:val="009359D2"/>
    <w:rsid w:val="00935B05"/>
    <w:rsid w:val="00935E22"/>
    <w:rsid w:val="00935E4A"/>
    <w:rsid w:val="00935EF4"/>
    <w:rsid w:val="00936198"/>
    <w:rsid w:val="00936BE1"/>
    <w:rsid w:val="00936CD4"/>
    <w:rsid w:val="00936E1A"/>
    <w:rsid w:val="0094075B"/>
    <w:rsid w:val="009409C7"/>
    <w:rsid w:val="00940A39"/>
    <w:rsid w:val="00941595"/>
    <w:rsid w:val="0094159E"/>
    <w:rsid w:val="00941827"/>
    <w:rsid w:val="00941F83"/>
    <w:rsid w:val="00942CA8"/>
    <w:rsid w:val="00944548"/>
    <w:rsid w:val="00944A86"/>
    <w:rsid w:val="009452C2"/>
    <w:rsid w:val="0094535E"/>
    <w:rsid w:val="0094560F"/>
    <w:rsid w:val="009456FA"/>
    <w:rsid w:val="009458FD"/>
    <w:rsid w:val="00945F60"/>
    <w:rsid w:val="009467E8"/>
    <w:rsid w:val="0094724E"/>
    <w:rsid w:val="00947600"/>
    <w:rsid w:val="0094762E"/>
    <w:rsid w:val="0094788E"/>
    <w:rsid w:val="00947EE0"/>
    <w:rsid w:val="00950383"/>
    <w:rsid w:val="009506E3"/>
    <w:rsid w:val="00950822"/>
    <w:rsid w:val="00951219"/>
    <w:rsid w:val="009512B9"/>
    <w:rsid w:val="00951C84"/>
    <w:rsid w:val="00952424"/>
    <w:rsid w:val="00952F07"/>
    <w:rsid w:val="00952FF0"/>
    <w:rsid w:val="009539D7"/>
    <w:rsid w:val="00954E89"/>
    <w:rsid w:val="00955085"/>
    <w:rsid w:val="00957174"/>
    <w:rsid w:val="00957DD8"/>
    <w:rsid w:val="00960B65"/>
    <w:rsid w:val="009610BE"/>
    <w:rsid w:val="0096198A"/>
    <w:rsid w:val="00961C23"/>
    <w:rsid w:val="00962023"/>
    <w:rsid w:val="0096215D"/>
    <w:rsid w:val="009621CA"/>
    <w:rsid w:val="00962993"/>
    <w:rsid w:val="00962DD7"/>
    <w:rsid w:val="0096402C"/>
    <w:rsid w:val="00964731"/>
    <w:rsid w:val="009651DC"/>
    <w:rsid w:val="009652BE"/>
    <w:rsid w:val="00965457"/>
    <w:rsid w:val="009654D1"/>
    <w:rsid w:val="00965794"/>
    <w:rsid w:val="00965A9D"/>
    <w:rsid w:val="00967150"/>
    <w:rsid w:val="00967AA1"/>
    <w:rsid w:val="00967DCC"/>
    <w:rsid w:val="009701BD"/>
    <w:rsid w:val="00970892"/>
    <w:rsid w:val="009708F6"/>
    <w:rsid w:val="00970986"/>
    <w:rsid w:val="009709E4"/>
    <w:rsid w:val="009718EC"/>
    <w:rsid w:val="00971EFE"/>
    <w:rsid w:val="009722E4"/>
    <w:rsid w:val="0097293C"/>
    <w:rsid w:val="009734B5"/>
    <w:rsid w:val="00973B8A"/>
    <w:rsid w:val="009744AF"/>
    <w:rsid w:val="0097474D"/>
    <w:rsid w:val="00975278"/>
    <w:rsid w:val="00975E13"/>
    <w:rsid w:val="00975FFC"/>
    <w:rsid w:val="009770BB"/>
    <w:rsid w:val="00977394"/>
    <w:rsid w:val="00981089"/>
    <w:rsid w:val="00981861"/>
    <w:rsid w:val="009826CE"/>
    <w:rsid w:val="00983C82"/>
    <w:rsid w:val="00984578"/>
    <w:rsid w:val="009849B3"/>
    <w:rsid w:val="0098571A"/>
    <w:rsid w:val="00985773"/>
    <w:rsid w:val="00985A9C"/>
    <w:rsid w:val="00985FCF"/>
    <w:rsid w:val="00986F9F"/>
    <w:rsid w:val="00987310"/>
    <w:rsid w:val="0098792B"/>
    <w:rsid w:val="00987F99"/>
    <w:rsid w:val="00990A72"/>
    <w:rsid w:val="00990EF5"/>
    <w:rsid w:val="00991434"/>
    <w:rsid w:val="00991B9A"/>
    <w:rsid w:val="00991D7D"/>
    <w:rsid w:val="00992343"/>
    <w:rsid w:val="00992855"/>
    <w:rsid w:val="0099303D"/>
    <w:rsid w:val="00993202"/>
    <w:rsid w:val="00993865"/>
    <w:rsid w:val="009945E8"/>
    <w:rsid w:val="009947C5"/>
    <w:rsid w:val="00994E67"/>
    <w:rsid w:val="0099579F"/>
    <w:rsid w:val="00995818"/>
    <w:rsid w:val="00995DFE"/>
    <w:rsid w:val="00996026"/>
    <w:rsid w:val="00997452"/>
    <w:rsid w:val="009978A1"/>
    <w:rsid w:val="00997D2B"/>
    <w:rsid w:val="00997F12"/>
    <w:rsid w:val="009A05A9"/>
    <w:rsid w:val="009A1614"/>
    <w:rsid w:val="009A187D"/>
    <w:rsid w:val="009A1DA0"/>
    <w:rsid w:val="009A3ADF"/>
    <w:rsid w:val="009A4E4C"/>
    <w:rsid w:val="009A5506"/>
    <w:rsid w:val="009A5D1C"/>
    <w:rsid w:val="009A62ED"/>
    <w:rsid w:val="009A641B"/>
    <w:rsid w:val="009A6926"/>
    <w:rsid w:val="009A6DCB"/>
    <w:rsid w:val="009A77D4"/>
    <w:rsid w:val="009A7BEB"/>
    <w:rsid w:val="009B0E6D"/>
    <w:rsid w:val="009B1E27"/>
    <w:rsid w:val="009B25B2"/>
    <w:rsid w:val="009B3819"/>
    <w:rsid w:val="009B3FF8"/>
    <w:rsid w:val="009B4378"/>
    <w:rsid w:val="009B49D4"/>
    <w:rsid w:val="009B5CFB"/>
    <w:rsid w:val="009B6538"/>
    <w:rsid w:val="009B66FF"/>
    <w:rsid w:val="009B6954"/>
    <w:rsid w:val="009B6BCE"/>
    <w:rsid w:val="009B6C2A"/>
    <w:rsid w:val="009B6EB0"/>
    <w:rsid w:val="009B70A5"/>
    <w:rsid w:val="009B70C1"/>
    <w:rsid w:val="009B73DD"/>
    <w:rsid w:val="009C185F"/>
    <w:rsid w:val="009C1898"/>
    <w:rsid w:val="009C1BB7"/>
    <w:rsid w:val="009C1DE4"/>
    <w:rsid w:val="009C2066"/>
    <w:rsid w:val="009C27DD"/>
    <w:rsid w:val="009C2D60"/>
    <w:rsid w:val="009C45EA"/>
    <w:rsid w:val="009C4C17"/>
    <w:rsid w:val="009C4DA0"/>
    <w:rsid w:val="009C51D3"/>
    <w:rsid w:val="009C5A59"/>
    <w:rsid w:val="009C5B72"/>
    <w:rsid w:val="009C60AA"/>
    <w:rsid w:val="009C6BCD"/>
    <w:rsid w:val="009C7273"/>
    <w:rsid w:val="009C768E"/>
    <w:rsid w:val="009C7771"/>
    <w:rsid w:val="009D0B12"/>
    <w:rsid w:val="009D14FC"/>
    <w:rsid w:val="009D2D7C"/>
    <w:rsid w:val="009D334A"/>
    <w:rsid w:val="009D38FD"/>
    <w:rsid w:val="009D4C50"/>
    <w:rsid w:val="009D5626"/>
    <w:rsid w:val="009D568B"/>
    <w:rsid w:val="009D5DF1"/>
    <w:rsid w:val="009D63FA"/>
    <w:rsid w:val="009D6519"/>
    <w:rsid w:val="009D659D"/>
    <w:rsid w:val="009D6A03"/>
    <w:rsid w:val="009D6EDB"/>
    <w:rsid w:val="009D702A"/>
    <w:rsid w:val="009D720C"/>
    <w:rsid w:val="009D77A7"/>
    <w:rsid w:val="009D7DB2"/>
    <w:rsid w:val="009E0355"/>
    <w:rsid w:val="009E04C4"/>
    <w:rsid w:val="009E0B59"/>
    <w:rsid w:val="009E1A08"/>
    <w:rsid w:val="009E1A4E"/>
    <w:rsid w:val="009E1EFF"/>
    <w:rsid w:val="009E55BB"/>
    <w:rsid w:val="009E68FC"/>
    <w:rsid w:val="009E6A50"/>
    <w:rsid w:val="009E7708"/>
    <w:rsid w:val="009E7F57"/>
    <w:rsid w:val="009F0D62"/>
    <w:rsid w:val="009F104C"/>
    <w:rsid w:val="009F20EE"/>
    <w:rsid w:val="009F242A"/>
    <w:rsid w:val="009F2C11"/>
    <w:rsid w:val="009F33D5"/>
    <w:rsid w:val="009F351B"/>
    <w:rsid w:val="009F3749"/>
    <w:rsid w:val="009F3DA6"/>
    <w:rsid w:val="009F4837"/>
    <w:rsid w:val="009F4C93"/>
    <w:rsid w:val="009F529B"/>
    <w:rsid w:val="009F54BB"/>
    <w:rsid w:val="009F59CE"/>
    <w:rsid w:val="009F634E"/>
    <w:rsid w:val="009F658B"/>
    <w:rsid w:val="009F665D"/>
    <w:rsid w:val="009F66B1"/>
    <w:rsid w:val="009F6E1F"/>
    <w:rsid w:val="009F7A52"/>
    <w:rsid w:val="009F7CC8"/>
    <w:rsid w:val="009F7E81"/>
    <w:rsid w:val="00A0125C"/>
    <w:rsid w:val="00A01B70"/>
    <w:rsid w:val="00A02CA4"/>
    <w:rsid w:val="00A02F2C"/>
    <w:rsid w:val="00A0335F"/>
    <w:rsid w:val="00A03509"/>
    <w:rsid w:val="00A03898"/>
    <w:rsid w:val="00A03903"/>
    <w:rsid w:val="00A039C5"/>
    <w:rsid w:val="00A03AB3"/>
    <w:rsid w:val="00A03C5B"/>
    <w:rsid w:val="00A03DB8"/>
    <w:rsid w:val="00A043FB"/>
    <w:rsid w:val="00A0467F"/>
    <w:rsid w:val="00A054A9"/>
    <w:rsid w:val="00A06B3B"/>
    <w:rsid w:val="00A06F41"/>
    <w:rsid w:val="00A06FC5"/>
    <w:rsid w:val="00A0724D"/>
    <w:rsid w:val="00A078B5"/>
    <w:rsid w:val="00A1042B"/>
    <w:rsid w:val="00A1042E"/>
    <w:rsid w:val="00A10F10"/>
    <w:rsid w:val="00A11DB6"/>
    <w:rsid w:val="00A12DF8"/>
    <w:rsid w:val="00A13387"/>
    <w:rsid w:val="00A13566"/>
    <w:rsid w:val="00A139D1"/>
    <w:rsid w:val="00A13CD0"/>
    <w:rsid w:val="00A14ADC"/>
    <w:rsid w:val="00A1660D"/>
    <w:rsid w:val="00A16BD6"/>
    <w:rsid w:val="00A170C7"/>
    <w:rsid w:val="00A17908"/>
    <w:rsid w:val="00A17A72"/>
    <w:rsid w:val="00A20579"/>
    <w:rsid w:val="00A20F7A"/>
    <w:rsid w:val="00A21B78"/>
    <w:rsid w:val="00A21D27"/>
    <w:rsid w:val="00A21F05"/>
    <w:rsid w:val="00A21F24"/>
    <w:rsid w:val="00A21F42"/>
    <w:rsid w:val="00A23059"/>
    <w:rsid w:val="00A23B0B"/>
    <w:rsid w:val="00A2419A"/>
    <w:rsid w:val="00A24C47"/>
    <w:rsid w:val="00A24E92"/>
    <w:rsid w:val="00A24F5C"/>
    <w:rsid w:val="00A2548F"/>
    <w:rsid w:val="00A2632F"/>
    <w:rsid w:val="00A275C0"/>
    <w:rsid w:val="00A27BA2"/>
    <w:rsid w:val="00A305DA"/>
    <w:rsid w:val="00A32C79"/>
    <w:rsid w:val="00A337A1"/>
    <w:rsid w:val="00A33976"/>
    <w:rsid w:val="00A33D73"/>
    <w:rsid w:val="00A342A8"/>
    <w:rsid w:val="00A34BC9"/>
    <w:rsid w:val="00A35E5A"/>
    <w:rsid w:val="00A3628B"/>
    <w:rsid w:val="00A3708D"/>
    <w:rsid w:val="00A37156"/>
    <w:rsid w:val="00A37366"/>
    <w:rsid w:val="00A401A2"/>
    <w:rsid w:val="00A4034F"/>
    <w:rsid w:val="00A41314"/>
    <w:rsid w:val="00A4189A"/>
    <w:rsid w:val="00A41CA1"/>
    <w:rsid w:val="00A428E3"/>
    <w:rsid w:val="00A429F8"/>
    <w:rsid w:val="00A43F4A"/>
    <w:rsid w:val="00A43FAF"/>
    <w:rsid w:val="00A43FEB"/>
    <w:rsid w:val="00A4403C"/>
    <w:rsid w:val="00A443E4"/>
    <w:rsid w:val="00A45160"/>
    <w:rsid w:val="00A45617"/>
    <w:rsid w:val="00A45BFD"/>
    <w:rsid w:val="00A45F7A"/>
    <w:rsid w:val="00A46C18"/>
    <w:rsid w:val="00A47BB9"/>
    <w:rsid w:val="00A5067B"/>
    <w:rsid w:val="00A51E15"/>
    <w:rsid w:val="00A51FAC"/>
    <w:rsid w:val="00A52A6C"/>
    <w:rsid w:val="00A53321"/>
    <w:rsid w:val="00A53B68"/>
    <w:rsid w:val="00A5422C"/>
    <w:rsid w:val="00A5551A"/>
    <w:rsid w:val="00A559E0"/>
    <w:rsid w:val="00A55C0C"/>
    <w:rsid w:val="00A55F5D"/>
    <w:rsid w:val="00A56E64"/>
    <w:rsid w:val="00A57732"/>
    <w:rsid w:val="00A57E2E"/>
    <w:rsid w:val="00A606C1"/>
    <w:rsid w:val="00A60717"/>
    <w:rsid w:val="00A60B21"/>
    <w:rsid w:val="00A60C28"/>
    <w:rsid w:val="00A612D7"/>
    <w:rsid w:val="00A613A3"/>
    <w:rsid w:val="00A62334"/>
    <w:rsid w:val="00A6267A"/>
    <w:rsid w:val="00A643A8"/>
    <w:rsid w:val="00A64677"/>
    <w:rsid w:val="00A64FC7"/>
    <w:rsid w:val="00A65460"/>
    <w:rsid w:val="00A6586D"/>
    <w:rsid w:val="00A65A64"/>
    <w:rsid w:val="00A66488"/>
    <w:rsid w:val="00A665E4"/>
    <w:rsid w:val="00A67226"/>
    <w:rsid w:val="00A675B1"/>
    <w:rsid w:val="00A67983"/>
    <w:rsid w:val="00A70A4B"/>
    <w:rsid w:val="00A71040"/>
    <w:rsid w:val="00A716AD"/>
    <w:rsid w:val="00A72897"/>
    <w:rsid w:val="00A72B83"/>
    <w:rsid w:val="00A73143"/>
    <w:rsid w:val="00A73154"/>
    <w:rsid w:val="00A735A6"/>
    <w:rsid w:val="00A74144"/>
    <w:rsid w:val="00A7467B"/>
    <w:rsid w:val="00A74CE1"/>
    <w:rsid w:val="00A74D42"/>
    <w:rsid w:val="00A750BB"/>
    <w:rsid w:val="00A755AC"/>
    <w:rsid w:val="00A76705"/>
    <w:rsid w:val="00A76EE7"/>
    <w:rsid w:val="00A77560"/>
    <w:rsid w:val="00A7758D"/>
    <w:rsid w:val="00A804E9"/>
    <w:rsid w:val="00A81608"/>
    <w:rsid w:val="00A817F6"/>
    <w:rsid w:val="00A818F6"/>
    <w:rsid w:val="00A819B9"/>
    <w:rsid w:val="00A81A28"/>
    <w:rsid w:val="00A81BB8"/>
    <w:rsid w:val="00A81E59"/>
    <w:rsid w:val="00A834DF"/>
    <w:rsid w:val="00A83508"/>
    <w:rsid w:val="00A8376E"/>
    <w:rsid w:val="00A83A2B"/>
    <w:rsid w:val="00A83A66"/>
    <w:rsid w:val="00A83CD8"/>
    <w:rsid w:val="00A85149"/>
    <w:rsid w:val="00A8554C"/>
    <w:rsid w:val="00A85877"/>
    <w:rsid w:val="00A86FAD"/>
    <w:rsid w:val="00A879A2"/>
    <w:rsid w:val="00A87E48"/>
    <w:rsid w:val="00A919D6"/>
    <w:rsid w:val="00A93FA6"/>
    <w:rsid w:val="00A94491"/>
    <w:rsid w:val="00A94B04"/>
    <w:rsid w:val="00A950F2"/>
    <w:rsid w:val="00A957EE"/>
    <w:rsid w:val="00A95810"/>
    <w:rsid w:val="00A95AC4"/>
    <w:rsid w:val="00A95AE6"/>
    <w:rsid w:val="00A95B0B"/>
    <w:rsid w:val="00A9626B"/>
    <w:rsid w:val="00A96A28"/>
    <w:rsid w:val="00A96D9F"/>
    <w:rsid w:val="00A972C7"/>
    <w:rsid w:val="00AA0865"/>
    <w:rsid w:val="00AA0FD5"/>
    <w:rsid w:val="00AA16D9"/>
    <w:rsid w:val="00AA1813"/>
    <w:rsid w:val="00AA1D34"/>
    <w:rsid w:val="00AA21ED"/>
    <w:rsid w:val="00AA3B4A"/>
    <w:rsid w:val="00AA4296"/>
    <w:rsid w:val="00AA4F00"/>
    <w:rsid w:val="00AA6D31"/>
    <w:rsid w:val="00AA7E8D"/>
    <w:rsid w:val="00AB02CA"/>
    <w:rsid w:val="00AB04E3"/>
    <w:rsid w:val="00AB0687"/>
    <w:rsid w:val="00AB0690"/>
    <w:rsid w:val="00AB18A6"/>
    <w:rsid w:val="00AB1BEE"/>
    <w:rsid w:val="00AB1E93"/>
    <w:rsid w:val="00AB3525"/>
    <w:rsid w:val="00AB3B01"/>
    <w:rsid w:val="00AB3F75"/>
    <w:rsid w:val="00AB4031"/>
    <w:rsid w:val="00AB4127"/>
    <w:rsid w:val="00AB41A7"/>
    <w:rsid w:val="00AB5E42"/>
    <w:rsid w:val="00AB71A5"/>
    <w:rsid w:val="00AB7C1D"/>
    <w:rsid w:val="00AB7FB6"/>
    <w:rsid w:val="00AC02EF"/>
    <w:rsid w:val="00AC09C4"/>
    <w:rsid w:val="00AC0F54"/>
    <w:rsid w:val="00AC0FE9"/>
    <w:rsid w:val="00AC1511"/>
    <w:rsid w:val="00AC1656"/>
    <w:rsid w:val="00AC1C56"/>
    <w:rsid w:val="00AC23AD"/>
    <w:rsid w:val="00AC254B"/>
    <w:rsid w:val="00AC311B"/>
    <w:rsid w:val="00AC32EF"/>
    <w:rsid w:val="00AC3B12"/>
    <w:rsid w:val="00AC405C"/>
    <w:rsid w:val="00AC43DC"/>
    <w:rsid w:val="00AC473F"/>
    <w:rsid w:val="00AC618D"/>
    <w:rsid w:val="00AC6940"/>
    <w:rsid w:val="00AC6D91"/>
    <w:rsid w:val="00AC6DE5"/>
    <w:rsid w:val="00AC74CD"/>
    <w:rsid w:val="00AC7506"/>
    <w:rsid w:val="00AC7C57"/>
    <w:rsid w:val="00AC7F4A"/>
    <w:rsid w:val="00AD0203"/>
    <w:rsid w:val="00AD0A5C"/>
    <w:rsid w:val="00AD37E6"/>
    <w:rsid w:val="00AD4E9F"/>
    <w:rsid w:val="00AD5525"/>
    <w:rsid w:val="00AD6640"/>
    <w:rsid w:val="00AD69EE"/>
    <w:rsid w:val="00AD7A71"/>
    <w:rsid w:val="00AE0240"/>
    <w:rsid w:val="00AE03CF"/>
    <w:rsid w:val="00AE106E"/>
    <w:rsid w:val="00AE1754"/>
    <w:rsid w:val="00AE1FCE"/>
    <w:rsid w:val="00AE207D"/>
    <w:rsid w:val="00AE2113"/>
    <w:rsid w:val="00AE2377"/>
    <w:rsid w:val="00AE2DDF"/>
    <w:rsid w:val="00AE3966"/>
    <w:rsid w:val="00AE3A2A"/>
    <w:rsid w:val="00AE4588"/>
    <w:rsid w:val="00AE50DF"/>
    <w:rsid w:val="00AE5DC1"/>
    <w:rsid w:val="00AE5EBC"/>
    <w:rsid w:val="00AF0093"/>
    <w:rsid w:val="00AF056E"/>
    <w:rsid w:val="00AF0819"/>
    <w:rsid w:val="00AF0EE3"/>
    <w:rsid w:val="00AF1AB6"/>
    <w:rsid w:val="00AF2504"/>
    <w:rsid w:val="00AF2D13"/>
    <w:rsid w:val="00AF2F7E"/>
    <w:rsid w:val="00AF39DE"/>
    <w:rsid w:val="00AF4476"/>
    <w:rsid w:val="00AF5166"/>
    <w:rsid w:val="00AF527D"/>
    <w:rsid w:val="00AF52D5"/>
    <w:rsid w:val="00AF5870"/>
    <w:rsid w:val="00AF5B26"/>
    <w:rsid w:val="00AF5CDA"/>
    <w:rsid w:val="00AF6088"/>
    <w:rsid w:val="00AF69EC"/>
    <w:rsid w:val="00AF6DEA"/>
    <w:rsid w:val="00AF6FC0"/>
    <w:rsid w:val="00AF7AC2"/>
    <w:rsid w:val="00B001CE"/>
    <w:rsid w:val="00B00A94"/>
    <w:rsid w:val="00B01FE5"/>
    <w:rsid w:val="00B028DD"/>
    <w:rsid w:val="00B0361D"/>
    <w:rsid w:val="00B04AAE"/>
    <w:rsid w:val="00B04BEE"/>
    <w:rsid w:val="00B04D8F"/>
    <w:rsid w:val="00B05780"/>
    <w:rsid w:val="00B05AF6"/>
    <w:rsid w:val="00B065DD"/>
    <w:rsid w:val="00B06E5D"/>
    <w:rsid w:val="00B072C9"/>
    <w:rsid w:val="00B10C41"/>
    <w:rsid w:val="00B12010"/>
    <w:rsid w:val="00B124DB"/>
    <w:rsid w:val="00B12F29"/>
    <w:rsid w:val="00B13400"/>
    <w:rsid w:val="00B13628"/>
    <w:rsid w:val="00B137F2"/>
    <w:rsid w:val="00B14AD5"/>
    <w:rsid w:val="00B14D68"/>
    <w:rsid w:val="00B15851"/>
    <w:rsid w:val="00B15A19"/>
    <w:rsid w:val="00B16127"/>
    <w:rsid w:val="00B16216"/>
    <w:rsid w:val="00B201D3"/>
    <w:rsid w:val="00B201F6"/>
    <w:rsid w:val="00B21223"/>
    <w:rsid w:val="00B2150A"/>
    <w:rsid w:val="00B21A37"/>
    <w:rsid w:val="00B21AA5"/>
    <w:rsid w:val="00B22A45"/>
    <w:rsid w:val="00B239A4"/>
    <w:rsid w:val="00B23BE3"/>
    <w:rsid w:val="00B25136"/>
    <w:rsid w:val="00B2523C"/>
    <w:rsid w:val="00B25871"/>
    <w:rsid w:val="00B2596E"/>
    <w:rsid w:val="00B25BF6"/>
    <w:rsid w:val="00B25DB5"/>
    <w:rsid w:val="00B25E34"/>
    <w:rsid w:val="00B25F30"/>
    <w:rsid w:val="00B26F75"/>
    <w:rsid w:val="00B2773C"/>
    <w:rsid w:val="00B301F1"/>
    <w:rsid w:val="00B304B4"/>
    <w:rsid w:val="00B304FF"/>
    <w:rsid w:val="00B305B3"/>
    <w:rsid w:val="00B305DC"/>
    <w:rsid w:val="00B30A75"/>
    <w:rsid w:val="00B32324"/>
    <w:rsid w:val="00B3355D"/>
    <w:rsid w:val="00B33F50"/>
    <w:rsid w:val="00B358C5"/>
    <w:rsid w:val="00B35FCA"/>
    <w:rsid w:val="00B36753"/>
    <w:rsid w:val="00B36D16"/>
    <w:rsid w:val="00B377F5"/>
    <w:rsid w:val="00B40118"/>
    <w:rsid w:val="00B40361"/>
    <w:rsid w:val="00B40806"/>
    <w:rsid w:val="00B41241"/>
    <w:rsid w:val="00B4199A"/>
    <w:rsid w:val="00B419AE"/>
    <w:rsid w:val="00B41BE1"/>
    <w:rsid w:val="00B42582"/>
    <w:rsid w:val="00B42629"/>
    <w:rsid w:val="00B42968"/>
    <w:rsid w:val="00B42A87"/>
    <w:rsid w:val="00B42DB9"/>
    <w:rsid w:val="00B43746"/>
    <w:rsid w:val="00B44D0D"/>
    <w:rsid w:val="00B44EA8"/>
    <w:rsid w:val="00B47266"/>
    <w:rsid w:val="00B47A82"/>
    <w:rsid w:val="00B47EE5"/>
    <w:rsid w:val="00B507B2"/>
    <w:rsid w:val="00B510CA"/>
    <w:rsid w:val="00B512B0"/>
    <w:rsid w:val="00B516EA"/>
    <w:rsid w:val="00B51895"/>
    <w:rsid w:val="00B51975"/>
    <w:rsid w:val="00B52338"/>
    <w:rsid w:val="00B523DD"/>
    <w:rsid w:val="00B5298C"/>
    <w:rsid w:val="00B52D9B"/>
    <w:rsid w:val="00B5302E"/>
    <w:rsid w:val="00B53551"/>
    <w:rsid w:val="00B53D0B"/>
    <w:rsid w:val="00B541F9"/>
    <w:rsid w:val="00B54485"/>
    <w:rsid w:val="00B54AB5"/>
    <w:rsid w:val="00B54E75"/>
    <w:rsid w:val="00B55858"/>
    <w:rsid w:val="00B560E3"/>
    <w:rsid w:val="00B5642A"/>
    <w:rsid w:val="00B60B86"/>
    <w:rsid w:val="00B60ED0"/>
    <w:rsid w:val="00B6103F"/>
    <w:rsid w:val="00B61211"/>
    <w:rsid w:val="00B61629"/>
    <w:rsid w:val="00B62C04"/>
    <w:rsid w:val="00B62D4A"/>
    <w:rsid w:val="00B6391A"/>
    <w:rsid w:val="00B63D20"/>
    <w:rsid w:val="00B63DF5"/>
    <w:rsid w:val="00B63E0A"/>
    <w:rsid w:val="00B64450"/>
    <w:rsid w:val="00B6450D"/>
    <w:rsid w:val="00B648F4"/>
    <w:rsid w:val="00B64D39"/>
    <w:rsid w:val="00B650BB"/>
    <w:rsid w:val="00B6536A"/>
    <w:rsid w:val="00B657B4"/>
    <w:rsid w:val="00B6755B"/>
    <w:rsid w:val="00B675F4"/>
    <w:rsid w:val="00B676E0"/>
    <w:rsid w:val="00B6773F"/>
    <w:rsid w:val="00B67898"/>
    <w:rsid w:val="00B6799B"/>
    <w:rsid w:val="00B67A36"/>
    <w:rsid w:val="00B702C8"/>
    <w:rsid w:val="00B705E9"/>
    <w:rsid w:val="00B7064A"/>
    <w:rsid w:val="00B70720"/>
    <w:rsid w:val="00B7128A"/>
    <w:rsid w:val="00B71788"/>
    <w:rsid w:val="00B717AA"/>
    <w:rsid w:val="00B718D0"/>
    <w:rsid w:val="00B71950"/>
    <w:rsid w:val="00B71D1D"/>
    <w:rsid w:val="00B71D32"/>
    <w:rsid w:val="00B71DC0"/>
    <w:rsid w:val="00B726DC"/>
    <w:rsid w:val="00B727DE"/>
    <w:rsid w:val="00B7334F"/>
    <w:rsid w:val="00B73ADB"/>
    <w:rsid w:val="00B73C1A"/>
    <w:rsid w:val="00B741D3"/>
    <w:rsid w:val="00B7447A"/>
    <w:rsid w:val="00B74A1E"/>
    <w:rsid w:val="00B74BC9"/>
    <w:rsid w:val="00B757A3"/>
    <w:rsid w:val="00B76844"/>
    <w:rsid w:val="00B76FD4"/>
    <w:rsid w:val="00B77131"/>
    <w:rsid w:val="00B77F4E"/>
    <w:rsid w:val="00B77F5A"/>
    <w:rsid w:val="00B80D9A"/>
    <w:rsid w:val="00B80E8F"/>
    <w:rsid w:val="00B812EA"/>
    <w:rsid w:val="00B81837"/>
    <w:rsid w:val="00B8200E"/>
    <w:rsid w:val="00B82B1C"/>
    <w:rsid w:val="00B82BB2"/>
    <w:rsid w:val="00B8328B"/>
    <w:rsid w:val="00B832CE"/>
    <w:rsid w:val="00B84437"/>
    <w:rsid w:val="00B863EA"/>
    <w:rsid w:val="00B86B9D"/>
    <w:rsid w:val="00B86DA5"/>
    <w:rsid w:val="00B86E15"/>
    <w:rsid w:val="00B87931"/>
    <w:rsid w:val="00B87F25"/>
    <w:rsid w:val="00B90B6A"/>
    <w:rsid w:val="00B90FC9"/>
    <w:rsid w:val="00B92C87"/>
    <w:rsid w:val="00B93252"/>
    <w:rsid w:val="00B9413F"/>
    <w:rsid w:val="00B94C3E"/>
    <w:rsid w:val="00B94D3E"/>
    <w:rsid w:val="00B95549"/>
    <w:rsid w:val="00B9589F"/>
    <w:rsid w:val="00B95FBD"/>
    <w:rsid w:val="00B961E7"/>
    <w:rsid w:val="00B96B8B"/>
    <w:rsid w:val="00B96F31"/>
    <w:rsid w:val="00B97068"/>
    <w:rsid w:val="00B97216"/>
    <w:rsid w:val="00B97410"/>
    <w:rsid w:val="00B97BC7"/>
    <w:rsid w:val="00BA0157"/>
    <w:rsid w:val="00BA0B01"/>
    <w:rsid w:val="00BA18DA"/>
    <w:rsid w:val="00BA1F54"/>
    <w:rsid w:val="00BA2343"/>
    <w:rsid w:val="00BA237F"/>
    <w:rsid w:val="00BA2450"/>
    <w:rsid w:val="00BA3630"/>
    <w:rsid w:val="00BA3E92"/>
    <w:rsid w:val="00BA40F0"/>
    <w:rsid w:val="00BA425B"/>
    <w:rsid w:val="00BA449B"/>
    <w:rsid w:val="00BA456E"/>
    <w:rsid w:val="00BA5239"/>
    <w:rsid w:val="00BA615A"/>
    <w:rsid w:val="00BA6317"/>
    <w:rsid w:val="00BA6547"/>
    <w:rsid w:val="00BA695B"/>
    <w:rsid w:val="00BA6CE9"/>
    <w:rsid w:val="00BA7483"/>
    <w:rsid w:val="00BA76C9"/>
    <w:rsid w:val="00BA7715"/>
    <w:rsid w:val="00BA79FD"/>
    <w:rsid w:val="00BA7FEA"/>
    <w:rsid w:val="00BB0E6C"/>
    <w:rsid w:val="00BB0FA2"/>
    <w:rsid w:val="00BB16E0"/>
    <w:rsid w:val="00BB1BCC"/>
    <w:rsid w:val="00BB1D1F"/>
    <w:rsid w:val="00BB300D"/>
    <w:rsid w:val="00BB3126"/>
    <w:rsid w:val="00BB37FC"/>
    <w:rsid w:val="00BB388B"/>
    <w:rsid w:val="00BB4310"/>
    <w:rsid w:val="00BB5E4D"/>
    <w:rsid w:val="00BB678B"/>
    <w:rsid w:val="00BB6815"/>
    <w:rsid w:val="00BB69BA"/>
    <w:rsid w:val="00BB76B9"/>
    <w:rsid w:val="00BB7778"/>
    <w:rsid w:val="00BB7935"/>
    <w:rsid w:val="00BB79E4"/>
    <w:rsid w:val="00BC12EE"/>
    <w:rsid w:val="00BC2068"/>
    <w:rsid w:val="00BC2F09"/>
    <w:rsid w:val="00BC4164"/>
    <w:rsid w:val="00BC41CD"/>
    <w:rsid w:val="00BC4AB9"/>
    <w:rsid w:val="00BC5460"/>
    <w:rsid w:val="00BC59EA"/>
    <w:rsid w:val="00BC5A93"/>
    <w:rsid w:val="00BC60B8"/>
    <w:rsid w:val="00BC6111"/>
    <w:rsid w:val="00BC6154"/>
    <w:rsid w:val="00BC641E"/>
    <w:rsid w:val="00BC6451"/>
    <w:rsid w:val="00BC674F"/>
    <w:rsid w:val="00BD045E"/>
    <w:rsid w:val="00BD0704"/>
    <w:rsid w:val="00BD0814"/>
    <w:rsid w:val="00BD0C55"/>
    <w:rsid w:val="00BD126F"/>
    <w:rsid w:val="00BD1AFC"/>
    <w:rsid w:val="00BD2CE1"/>
    <w:rsid w:val="00BD2DD1"/>
    <w:rsid w:val="00BD3A1A"/>
    <w:rsid w:val="00BD3B63"/>
    <w:rsid w:val="00BD3FC0"/>
    <w:rsid w:val="00BD4B2F"/>
    <w:rsid w:val="00BD4BB6"/>
    <w:rsid w:val="00BD4CF5"/>
    <w:rsid w:val="00BD51D7"/>
    <w:rsid w:val="00BD52E4"/>
    <w:rsid w:val="00BD54E5"/>
    <w:rsid w:val="00BD58DE"/>
    <w:rsid w:val="00BD5BFA"/>
    <w:rsid w:val="00BD5E42"/>
    <w:rsid w:val="00BD6634"/>
    <w:rsid w:val="00BD66AB"/>
    <w:rsid w:val="00BD6962"/>
    <w:rsid w:val="00BD7113"/>
    <w:rsid w:val="00BD7276"/>
    <w:rsid w:val="00BD7A9C"/>
    <w:rsid w:val="00BE1473"/>
    <w:rsid w:val="00BE17B2"/>
    <w:rsid w:val="00BE17F0"/>
    <w:rsid w:val="00BE1D3E"/>
    <w:rsid w:val="00BE1D90"/>
    <w:rsid w:val="00BE231D"/>
    <w:rsid w:val="00BE27B8"/>
    <w:rsid w:val="00BE696D"/>
    <w:rsid w:val="00BE7285"/>
    <w:rsid w:val="00BE7C9D"/>
    <w:rsid w:val="00BE7D27"/>
    <w:rsid w:val="00BF05E5"/>
    <w:rsid w:val="00BF065E"/>
    <w:rsid w:val="00BF1C14"/>
    <w:rsid w:val="00BF21C0"/>
    <w:rsid w:val="00BF2B10"/>
    <w:rsid w:val="00BF44B2"/>
    <w:rsid w:val="00BF653D"/>
    <w:rsid w:val="00BF69A6"/>
    <w:rsid w:val="00BF6C84"/>
    <w:rsid w:val="00BF6CB9"/>
    <w:rsid w:val="00BF7201"/>
    <w:rsid w:val="00BF7369"/>
    <w:rsid w:val="00BF7605"/>
    <w:rsid w:val="00BF7B97"/>
    <w:rsid w:val="00C002E4"/>
    <w:rsid w:val="00C00645"/>
    <w:rsid w:val="00C0080C"/>
    <w:rsid w:val="00C0090C"/>
    <w:rsid w:val="00C0115D"/>
    <w:rsid w:val="00C01FCE"/>
    <w:rsid w:val="00C03144"/>
    <w:rsid w:val="00C03AD4"/>
    <w:rsid w:val="00C04326"/>
    <w:rsid w:val="00C04EE1"/>
    <w:rsid w:val="00C05470"/>
    <w:rsid w:val="00C058DD"/>
    <w:rsid w:val="00C07230"/>
    <w:rsid w:val="00C07AE2"/>
    <w:rsid w:val="00C07EE4"/>
    <w:rsid w:val="00C105EF"/>
    <w:rsid w:val="00C108EA"/>
    <w:rsid w:val="00C10DBD"/>
    <w:rsid w:val="00C11E18"/>
    <w:rsid w:val="00C1441E"/>
    <w:rsid w:val="00C14548"/>
    <w:rsid w:val="00C149EB"/>
    <w:rsid w:val="00C14D33"/>
    <w:rsid w:val="00C15366"/>
    <w:rsid w:val="00C157DF"/>
    <w:rsid w:val="00C15E71"/>
    <w:rsid w:val="00C1667A"/>
    <w:rsid w:val="00C16D7A"/>
    <w:rsid w:val="00C16DAA"/>
    <w:rsid w:val="00C17CBB"/>
    <w:rsid w:val="00C2034B"/>
    <w:rsid w:val="00C20487"/>
    <w:rsid w:val="00C207AF"/>
    <w:rsid w:val="00C20DEE"/>
    <w:rsid w:val="00C20E15"/>
    <w:rsid w:val="00C21085"/>
    <w:rsid w:val="00C21E98"/>
    <w:rsid w:val="00C22AFB"/>
    <w:rsid w:val="00C22B0D"/>
    <w:rsid w:val="00C22D2D"/>
    <w:rsid w:val="00C22F12"/>
    <w:rsid w:val="00C23C11"/>
    <w:rsid w:val="00C24017"/>
    <w:rsid w:val="00C247B6"/>
    <w:rsid w:val="00C248B7"/>
    <w:rsid w:val="00C24B9A"/>
    <w:rsid w:val="00C24E60"/>
    <w:rsid w:val="00C24FE8"/>
    <w:rsid w:val="00C25DB9"/>
    <w:rsid w:val="00C263DC"/>
    <w:rsid w:val="00C2644F"/>
    <w:rsid w:val="00C266C4"/>
    <w:rsid w:val="00C271E9"/>
    <w:rsid w:val="00C2764A"/>
    <w:rsid w:val="00C311AC"/>
    <w:rsid w:val="00C32031"/>
    <w:rsid w:val="00C324B4"/>
    <w:rsid w:val="00C325FD"/>
    <w:rsid w:val="00C333B0"/>
    <w:rsid w:val="00C3374D"/>
    <w:rsid w:val="00C34674"/>
    <w:rsid w:val="00C34948"/>
    <w:rsid w:val="00C34D41"/>
    <w:rsid w:val="00C35B89"/>
    <w:rsid w:val="00C36333"/>
    <w:rsid w:val="00C37332"/>
    <w:rsid w:val="00C37A42"/>
    <w:rsid w:val="00C41665"/>
    <w:rsid w:val="00C422B9"/>
    <w:rsid w:val="00C428B5"/>
    <w:rsid w:val="00C42E8B"/>
    <w:rsid w:val="00C43767"/>
    <w:rsid w:val="00C43F60"/>
    <w:rsid w:val="00C44549"/>
    <w:rsid w:val="00C45257"/>
    <w:rsid w:val="00C46BE2"/>
    <w:rsid w:val="00C47682"/>
    <w:rsid w:val="00C5137D"/>
    <w:rsid w:val="00C51452"/>
    <w:rsid w:val="00C52269"/>
    <w:rsid w:val="00C522CB"/>
    <w:rsid w:val="00C527B5"/>
    <w:rsid w:val="00C52E31"/>
    <w:rsid w:val="00C53568"/>
    <w:rsid w:val="00C55716"/>
    <w:rsid w:val="00C56BF6"/>
    <w:rsid w:val="00C577DA"/>
    <w:rsid w:val="00C6069A"/>
    <w:rsid w:val="00C61169"/>
    <w:rsid w:val="00C61174"/>
    <w:rsid w:val="00C611F8"/>
    <w:rsid w:val="00C61FE8"/>
    <w:rsid w:val="00C6227C"/>
    <w:rsid w:val="00C62B55"/>
    <w:rsid w:val="00C62EAE"/>
    <w:rsid w:val="00C630FE"/>
    <w:rsid w:val="00C63153"/>
    <w:rsid w:val="00C63C01"/>
    <w:rsid w:val="00C6442C"/>
    <w:rsid w:val="00C64686"/>
    <w:rsid w:val="00C6468C"/>
    <w:rsid w:val="00C649ED"/>
    <w:rsid w:val="00C64CE8"/>
    <w:rsid w:val="00C64D25"/>
    <w:rsid w:val="00C6590B"/>
    <w:rsid w:val="00C660FD"/>
    <w:rsid w:val="00C661A6"/>
    <w:rsid w:val="00C66398"/>
    <w:rsid w:val="00C6683D"/>
    <w:rsid w:val="00C66E0C"/>
    <w:rsid w:val="00C67091"/>
    <w:rsid w:val="00C6737F"/>
    <w:rsid w:val="00C6779F"/>
    <w:rsid w:val="00C67A4C"/>
    <w:rsid w:val="00C70A32"/>
    <w:rsid w:val="00C71064"/>
    <w:rsid w:val="00C715AD"/>
    <w:rsid w:val="00C7220E"/>
    <w:rsid w:val="00C73366"/>
    <w:rsid w:val="00C751ED"/>
    <w:rsid w:val="00C757A3"/>
    <w:rsid w:val="00C757EC"/>
    <w:rsid w:val="00C75B4F"/>
    <w:rsid w:val="00C809D2"/>
    <w:rsid w:val="00C80B51"/>
    <w:rsid w:val="00C80F36"/>
    <w:rsid w:val="00C8199F"/>
    <w:rsid w:val="00C81B6C"/>
    <w:rsid w:val="00C81CAB"/>
    <w:rsid w:val="00C81F4D"/>
    <w:rsid w:val="00C82417"/>
    <w:rsid w:val="00C824F7"/>
    <w:rsid w:val="00C82629"/>
    <w:rsid w:val="00C83B02"/>
    <w:rsid w:val="00C83E82"/>
    <w:rsid w:val="00C85013"/>
    <w:rsid w:val="00C858D3"/>
    <w:rsid w:val="00C85985"/>
    <w:rsid w:val="00C87B4A"/>
    <w:rsid w:val="00C90762"/>
    <w:rsid w:val="00C908CA"/>
    <w:rsid w:val="00C91E6C"/>
    <w:rsid w:val="00C91F30"/>
    <w:rsid w:val="00C924EB"/>
    <w:rsid w:val="00C92E3F"/>
    <w:rsid w:val="00C93D06"/>
    <w:rsid w:val="00C946D7"/>
    <w:rsid w:val="00C9488E"/>
    <w:rsid w:val="00C94A30"/>
    <w:rsid w:val="00C95520"/>
    <w:rsid w:val="00C95E01"/>
    <w:rsid w:val="00C9684F"/>
    <w:rsid w:val="00C96E04"/>
    <w:rsid w:val="00C972B8"/>
    <w:rsid w:val="00C97B05"/>
    <w:rsid w:val="00C97CA7"/>
    <w:rsid w:val="00CA0DAB"/>
    <w:rsid w:val="00CA1607"/>
    <w:rsid w:val="00CA1D9E"/>
    <w:rsid w:val="00CA1DF3"/>
    <w:rsid w:val="00CA252E"/>
    <w:rsid w:val="00CA26D0"/>
    <w:rsid w:val="00CA2CD3"/>
    <w:rsid w:val="00CA32A5"/>
    <w:rsid w:val="00CA33F8"/>
    <w:rsid w:val="00CA3884"/>
    <w:rsid w:val="00CA39D5"/>
    <w:rsid w:val="00CA3DFF"/>
    <w:rsid w:val="00CA3EF4"/>
    <w:rsid w:val="00CA41C2"/>
    <w:rsid w:val="00CA5183"/>
    <w:rsid w:val="00CA5AEC"/>
    <w:rsid w:val="00CA5CD8"/>
    <w:rsid w:val="00CA72B1"/>
    <w:rsid w:val="00CA7681"/>
    <w:rsid w:val="00CA7CC2"/>
    <w:rsid w:val="00CB086D"/>
    <w:rsid w:val="00CB0AAE"/>
    <w:rsid w:val="00CB0DD4"/>
    <w:rsid w:val="00CB1BD4"/>
    <w:rsid w:val="00CB227A"/>
    <w:rsid w:val="00CB2597"/>
    <w:rsid w:val="00CB3458"/>
    <w:rsid w:val="00CB362E"/>
    <w:rsid w:val="00CB4867"/>
    <w:rsid w:val="00CB4A96"/>
    <w:rsid w:val="00CB511A"/>
    <w:rsid w:val="00CB5442"/>
    <w:rsid w:val="00CB547A"/>
    <w:rsid w:val="00CB5653"/>
    <w:rsid w:val="00CB5BCE"/>
    <w:rsid w:val="00CB6E7F"/>
    <w:rsid w:val="00CB6F95"/>
    <w:rsid w:val="00CB723A"/>
    <w:rsid w:val="00CB7CD5"/>
    <w:rsid w:val="00CC06E4"/>
    <w:rsid w:val="00CC0A6B"/>
    <w:rsid w:val="00CC13B7"/>
    <w:rsid w:val="00CC1CC0"/>
    <w:rsid w:val="00CC29C4"/>
    <w:rsid w:val="00CC3583"/>
    <w:rsid w:val="00CC3EEF"/>
    <w:rsid w:val="00CC429A"/>
    <w:rsid w:val="00CC4BB2"/>
    <w:rsid w:val="00CC5BF6"/>
    <w:rsid w:val="00CC5DF4"/>
    <w:rsid w:val="00CC61F1"/>
    <w:rsid w:val="00CC7348"/>
    <w:rsid w:val="00CC7B24"/>
    <w:rsid w:val="00CC7C05"/>
    <w:rsid w:val="00CD035A"/>
    <w:rsid w:val="00CD05B1"/>
    <w:rsid w:val="00CD1507"/>
    <w:rsid w:val="00CD158A"/>
    <w:rsid w:val="00CD239C"/>
    <w:rsid w:val="00CD26CD"/>
    <w:rsid w:val="00CD3774"/>
    <w:rsid w:val="00CD45D0"/>
    <w:rsid w:val="00CD4AFE"/>
    <w:rsid w:val="00CD5D17"/>
    <w:rsid w:val="00CD633B"/>
    <w:rsid w:val="00CD67CB"/>
    <w:rsid w:val="00CD6D3C"/>
    <w:rsid w:val="00CD6E8F"/>
    <w:rsid w:val="00CD6F1B"/>
    <w:rsid w:val="00CD72B4"/>
    <w:rsid w:val="00CE00B8"/>
    <w:rsid w:val="00CE0EC0"/>
    <w:rsid w:val="00CE14DC"/>
    <w:rsid w:val="00CE1CF4"/>
    <w:rsid w:val="00CE2038"/>
    <w:rsid w:val="00CE2254"/>
    <w:rsid w:val="00CE34A2"/>
    <w:rsid w:val="00CE3749"/>
    <w:rsid w:val="00CE3C93"/>
    <w:rsid w:val="00CE3F2D"/>
    <w:rsid w:val="00CE41BC"/>
    <w:rsid w:val="00CE451B"/>
    <w:rsid w:val="00CE54DF"/>
    <w:rsid w:val="00CE5F6F"/>
    <w:rsid w:val="00CE6EE6"/>
    <w:rsid w:val="00CE6F91"/>
    <w:rsid w:val="00CE781B"/>
    <w:rsid w:val="00CE7F35"/>
    <w:rsid w:val="00CF1F85"/>
    <w:rsid w:val="00CF2E6D"/>
    <w:rsid w:val="00CF3507"/>
    <w:rsid w:val="00CF4C35"/>
    <w:rsid w:val="00CF5810"/>
    <w:rsid w:val="00CF5E38"/>
    <w:rsid w:val="00CF6659"/>
    <w:rsid w:val="00CF6778"/>
    <w:rsid w:val="00CF6F59"/>
    <w:rsid w:val="00D007FA"/>
    <w:rsid w:val="00D011CF"/>
    <w:rsid w:val="00D01F24"/>
    <w:rsid w:val="00D025F2"/>
    <w:rsid w:val="00D0275B"/>
    <w:rsid w:val="00D02B7B"/>
    <w:rsid w:val="00D0365A"/>
    <w:rsid w:val="00D04276"/>
    <w:rsid w:val="00D04BAA"/>
    <w:rsid w:val="00D0590B"/>
    <w:rsid w:val="00D06107"/>
    <w:rsid w:val="00D06274"/>
    <w:rsid w:val="00D06B78"/>
    <w:rsid w:val="00D0728B"/>
    <w:rsid w:val="00D0794D"/>
    <w:rsid w:val="00D107DF"/>
    <w:rsid w:val="00D10EB4"/>
    <w:rsid w:val="00D11FE5"/>
    <w:rsid w:val="00D1206C"/>
    <w:rsid w:val="00D139FB"/>
    <w:rsid w:val="00D13D8D"/>
    <w:rsid w:val="00D140BC"/>
    <w:rsid w:val="00D141B9"/>
    <w:rsid w:val="00D14298"/>
    <w:rsid w:val="00D157C8"/>
    <w:rsid w:val="00D16223"/>
    <w:rsid w:val="00D177E6"/>
    <w:rsid w:val="00D200DF"/>
    <w:rsid w:val="00D2021B"/>
    <w:rsid w:val="00D20568"/>
    <w:rsid w:val="00D213C5"/>
    <w:rsid w:val="00D218E7"/>
    <w:rsid w:val="00D22099"/>
    <w:rsid w:val="00D227BF"/>
    <w:rsid w:val="00D22BFB"/>
    <w:rsid w:val="00D23F34"/>
    <w:rsid w:val="00D23FE7"/>
    <w:rsid w:val="00D243F2"/>
    <w:rsid w:val="00D24675"/>
    <w:rsid w:val="00D24C14"/>
    <w:rsid w:val="00D25D41"/>
    <w:rsid w:val="00D2711B"/>
    <w:rsid w:val="00D278CF"/>
    <w:rsid w:val="00D3024A"/>
    <w:rsid w:val="00D302D8"/>
    <w:rsid w:val="00D31A9C"/>
    <w:rsid w:val="00D31F4B"/>
    <w:rsid w:val="00D3266A"/>
    <w:rsid w:val="00D332DF"/>
    <w:rsid w:val="00D3392C"/>
    <w:rsid w:val="00D33BFB"/>
    <w:rsid w:val="00D3411B"/>
    <w:rsid w:val="00D34306"/>
    <w:rsid w:val="00D3445C"/>
    <w:rsid w:val="00D344AA"/>
    <w:rsid w:val="00D3487D"/>
    <w:rsid w:val="00D34979"/>
    <w:rsid w:val="00D35089"/>
    <w:rsid w:val="00D35707"/>
    <w:rsid w:val="00D35E5A"/>
    <w:rsid w:val="00D3610C"/>
    <w:rsid w:val="00D36F85"/>
    <w:rsid w:val="00D37415"/>
    <w:rsid w:val="00D3763B"/>
    <w:rsid w:val="00D37C20"/>
    <w:rsid w:val="00D4018A"/>
    <w:rsid w:val="00D403E3"/>
    <w:rsid w:val="00D40929"/>
    <w:rsid w:val="00D4093D"/>
    <w:rsid w:val="00D41923"/>
    <w:rsid w:val="00D42213"/>
    <w:rsid w:val="00D4253C"/>
    <w:rsid w:val="00D4287E"/>
    <w:rsid w:val="00D42EA8"/>
    <w:rsid w:val="00D432B2"/>
    <w:rsid w:val="00D4372D"/>
    <w:rsid w:val="00D4573F"/>
    <w:rsid w:val="00D462D6"/>
    <w:rsid w:val="00D468D8"/>
    <w:rsid w:val="00D469E3"/>
    <w:rsid w:val="00D46CEC"/>
    <w:rsid w:val="00D506C4"/>
    <w:rsid w:val="00D5208A"/>
    <w:rsid w:val="00D535F7"/>
    <w:rsid w:val="00D53BD4"/>
    <w:rsid w:val="00D54499"/>
    <w:rsid w:val="00D546A0"/>
    <w:rsid w:val="00D55345"/>
    <w:rsid w:val="00D553C1"/>
    <w:rsid w:val="00D559BF"/>
    <w:rsid w:val="00D55BBD"/>
    <w:rsid w:val="00D55FA3"/>
    <w:rsid w:val="00D566AB"/>
    <w:rsid w:val="00D56728"/>
    <w:rsid w:val="00D56F04"/>
    <w:rsid w:val="00D60457"/>
    <w:rsid w:val="00D60EAC"/>
    <w:rsid w:val="00D60F7D"/>
    <w:rsid w:val="00D614DE"/>
    <w:rsid w:val="00D62C9C"/>
    <w:rsid w:val="00D6305C"/>
    <w:rsid w:val="00D6317D"/>
    <w:rsid w:val="00D64CD7"/>
    <w:rsid w:val="00D64E66"/>
    <w:rsid w:val="00D660BB"/>
    <w:rsid w:val="00D661D3"/>
    <w:rsid w:val="00D66474"/>
    <w:rsid w:val="00D66765"/>
    <w:rsid w:val="00D6793D"/>
    <w:rsid w:val="00D67D7E"/>
    <w:rsid w:val="00D7041E"/>
    <w:rsid w:val="00D70F1E"/>
    <w:rsid w:val="00D718FB"/>
    <w:rsid w:val="00D71ECB"/>
    <w:rsid w:val="00D72A1E"/>
    <w:rsid w:val="00D72F38"/>
    <w:rsid w:val="00D7433B"/>
    <w:rsid w:val="00D747C5"/>
    <w:rsid w:val="00D74CF0"/>
    <w:rsid w:val="00D74E97"/>
    <w:rsid w:val="00D74F96"/>
    <w:rsid w:val="00D7566A"/>
    <w:rsid w:val="00D758EF"/>
    <w:rsid w:val="00D76145"/>
    <w:rsid w:val="00D76219"/>
    <w:rsid w:val="00D7739C"/>
    <w:rsid w:val="00D77B5D"/>
    <w:rsid w:val="00D81DAF"/>
    <w:rsid w:val="00D8222C"/>
    <w:rsid w:val="00D824B6"/>
    <w:rsid w:val="00D82C39"/>
    <w:rsid w:val="00D83C78"/>
    <w:rsid w:val="00D840A9"/>
    <w:rsid w:val="00D843EB"/>
    <w:rsid w:val="00D8448C"/>
    <w:rsid w:val="00D85AE3"/>
    <w:rsid w:val="00D86AE5"/>
    <w:rsid w:val="00D87268"/>
    <w:rsid w:val="00D90981"/>
    <w:rsid w:val="00D90A19"/>
    <w:rsid w:val="00D90D68"/>
    <w:rsid w:val="00D90DEF"/>
    <w:rsid w:val="00D915F1"/>
    <w:rsid w:val="00D9240C"/>
    <w:rsid w:val="00D92866"/>
    <w:rsid w:val="00D92A5E"/>
    <w:rsid w:val="00D936EA"/>
    <w:rsid w:val="00D93A5C"/>
    <w:rsid w:val="00D93F55"/>
    <w:rsid w:val="00D93F5C"/>
    <w:rsid w:val="00D94A84"/>
    <w:rsid w:val="00D94B79"/>
    <w:rsid w:val="00D96146"/>
    <w:rsid w:val="00D96D29"/>
    <w:rsid w:val="00D9785E"/>
    <w:rsid w:val="00D97E37"/>
    <w:rsid w:val="00DA01DA"/>
    <w:rsid w:val="00DA01F9"/>
    <w:rsid w:val="00DA031B"/>
    <w:rsid w:val="00DA0840"/>
    <w:rsid w:val="00DA1E3B"/>
    <w:rsid w:val="00DA27CD"/>
    <w:rsid w:val="00DA3A24"/>
    <w:rsid w:val="00DA3BB5"/>
    <w:rsid w:val="00DA3EC5"/>
    <w:rsid w:val="00DA3EEB"/>
    <w:rsid w:val="00DA40C8"/>
    <w:rsid w:val="00DA453C"/>
    <w:rsid w:val="00DA4A20"/>
    <w:rsid w:val="00DA4D6A"/>
    <w:rsid w:val="00DA5370"/>
    <w:rsid w:val="00DA54D0"/>
    <w:rsid w:val="00DA64DA"/>
    <w:rsid w:val="00DA6FC7"/>
    <w:rsid w:val="00DA7255"/>
    <w:rsid w:val="00DA74D5"/>
    <w:rsid w:val="00DA7590"/>
    <w:rsid w:val="00DA7593"/>
    <w:rsid w:val="00DB00AB"/>
    <w:rsid w:val="00DB08E6"/>
    <w:rsid w:val="00DB134C"/>
    <w:rsid w:val="00DB187A"/>
    <w:rsid w:val="00DB1FA2"/>
    <w:rsid w:val="00DB3341"/>
    <w:rsid w:val="00DB3F00"/>
    <w:rsid w:val="00DB3FF4"/>
    <w:rsid w:val="00DB5BB7"/>
    <w:rsid w:val="00DB61F6"/>
    <w:rsid w:val="00DB6C24"/>
    <w:rsid w:val="00DB7234"/>
    <w:rsid w:val="00DB7373"/>
    <w:rsid w:val="00DB77F9"/>
    <w:rsid w:val="00DB7AA1"/>
    <w:rsid w:val="00DC0E6E"/>
    <w:rsid w:val="00DC1CDF"/>
    <w:rsid w:val="00DC2083"/>
    <w:rsid w:val="00DC2C74"/>
    <w:rsid w:val="00DC2F31"/>
    <w:rsid w:val="00DC337E"/>
    <w:rsid w:val="00DC375A"/>
    <w:rsid w:val="00DC39BD"/>
    <w:rsid w:val="00DC3CB3"/>
    <w:rsid w:val="00DC4112"/>
    <w:rsid w:val="00DC4E68"/>
    <w:rsid w:val="00DC50AB"/>
    <w:rsid w:val="00DC51B7"/>
    <w:rsid w:val="00DC6286"/>
    <w:rsid w:val="00DC64AB"/>
    <w:rsid w:val="00DC721B"/>
    <w:rsid w:val="00DD01D1"/>
    <w:rsid w:val="00DD042E"/>
    <w:rsid w:val="00DD077C"/>
    <w:rsid w:val="00DD09C8"/>
    <w:rsid w:val="00DD0C0C"/>
    <w:rsid w:val="00DD29DF"/>
    <w:rsid w:val="00DD3E08"/>
    <w:rsid w:val="00DD4162"/>
    <w:rsid w:val="00DD4DCD"/>
    <w:rsid w:val="00DD4E37"/>
    <w:rsid w:val="00DD53DF"/>
    <w:rsid w:val="00DD54A6"/>
    <w:rsid w:val="00DD5908"/>
    <w:rsid w:val="00DD5D9F"/>
    <w:rsid w:val="00DD6313"/>
    <w:rsid w:val="00DD6779"/>
    <w:rsid w:val="00DD69B5"/>
    <w:rsid w:val="00DD7F48"/>
    <w:rsid w:val="00DE02BF"/>
    <w:rsid w:val="00DE0947"/>
    <w:rsid w:val="00DE0DEB"/>
    <w:rsid w:val="00DE1006"/>
    <w:rsid w:val="00DE1707"/>
    <w:rsid w:val="00DE1D8E"/>
    <w:rsid w:val="00DE23DC"/>
    <w:rsid w:val="00DE39C2"/>
    <w:rsid w:val="00DE3C1B"/>
    <w:rsid w:val="00DE3F0B"/>
    <w:rsid w:val="00DE4390"/>
    <w:rsid w:val="00DE43E9"/>
    <w:rsid w:val="00DE4A82"/>
    <w:rsid w:val="00DE54D6"/>
    <w:rsid w:val="00DE5FE9"/>
    <w:rsid w:val="00DE63E2"/>
    <w:rsid w:val="00DE7084"/>
    <w:rsid w:val="00DE7955"/>
    <w:rsid w:val="00DF0411"/>
    <w:rsid w:val="00DF0707"/>
    <w:rsid w:val="00DF0A80"/>
    <w:rsid w:val="00DF0C45"/>
    <w:rsid w:val="00DF1581"/>
    <w:rsid w:val="00DF169A"/>
    <w:rsid w:val="00DF1823"/>
    <w:rsid w:val="00DF1B30"/>
    <w:rsid w:val="00DF20E5"/>
    <w:rsid w:val="00DF2A83"/>
    <w:rsid w:val="00DF4AE6"/>
    <w:rsid w:val="00DF51D8"/>
    <w:rsid w:val="00DF58C3"/>
    <w:rsid w:val="00DF65AF"/>
    <w:rsid w:val="00DF67BB"/>
    <w:rsid w:val="00DF6CB5"/>
    <w:rsid w:val="00DF6EC2"/>
    <w:rsid w:val="00DF6FEF"/>
    <w:rsid w:val="00DF7127"/>
    <w:rsid w:val="00E00330"/>
    <w:rsid w:val="00E006CA"/>
    <w:rsid w:val="00E00B03"/>
    <w:rsid w:val="00E00CD7"/>
    <w:rsid w:val="00E00E5B"/>
    <w:rsid w:val="00E01103"/>
    <w:rsid w:val="00E0120E"/>
    <w:rsid w:val="00E0170A"/>
    <w:rsid w:val="00E03816"/>
    <w:rsid w:val="00E03A14"/>
    <w:rsid w:val="00E03BB0"/>
    <w:rsid w:val="00E04C0D"/>
    <w:rsid w:val="00E04C65"/>
    <w:rsid w:val="00E04D78"/>
    <w:rsid w:val="00E04FF4"/>
    <w:rsid w:val="00E05293"/>
    <w:rsid w:val="00E05715"/>
    <w:rsid w:val="00E05E71"/>
    <w:rsid w:val="00E066E5"/>
    <w:rsid w:val="00E0692E"/>
    <w:rsid w:val="00E06B39"/>
    <w:rsid w:val="00E07636"/>
    <w:rsid w:val="00E07F0C"/>
    <w:rsid w:val="00E1050D"/>
    <w:rsid w:val="00E106BA"/>
    <w:rsid w:val="00E10926"/>
    <w:rsid w:val="00E10E76"/>
    <w:rsid w:val="00E10F9A"/>
    <w:rsid w:val="00E1117D"/>
    <w:rsid w:val="00E1161B"/>
    <w:rsid w:val="00E11A72"/>
    <w:rsid w:val="00E123FA"/>
    <w:rsid w:val="00E1267D"/>
    <w:rsid w:val="00E12942"/>
    <w:rsid w:val="00E13114"/>
    <w:rsid w:val="00E13B4C"/>
    <w:rsid w:val="00E1401E"/>
    <w:rsid w:val="00E14A4E"/>
    <w:rsid w:val="00E14AC4"/>
    <w:rsid w:val="00E14DD8"/>
    <w:rsid w:val="00E150CB"/>
    <w:rsid w:val="00E15E68"/>
    <w:rsid w:val="00E16848"/>
    <w:rsid w:val="00E16BFF"/>
    <w:rsid w:val="00E16CBA"/>
    <w:rsid w:val="00E170D1"/>
    <w:rsid w:val="00E170EB"/>
    <w:rsid w:val="00E172DF"/>
    <w:rsid w:val="00E17404"/>
    <w:rsid w:val="00E17A78"/>
    <w:rsid w:val="00E17C88"/>
    <w:rsid w:val="00E2027D"/>
    <w:rsid w:val="00E20354"/>
    <w:rsid w:val="00E20837"/>
    <w:rsid w:val="00E2090D"/>
    <w:rsid w:val="00E20BA1"/>
    <w:rsid w:val="00E210E0"/>
    <w:rsid w:val="00E21F47"/>
    <w:rsid w:val="00E2204E"/>
    <w:rsid w:val="00E2235E"/>
    <w:rsid w:val="00E229EB"/>
    <w:rsid w:val="00E22B9D"/>
    <w:rsid w:val="00E22DA0"/>
    <w:rsid w:val="00E23417"/>
    <w:rsid w:val="00E23B5B"/>
    <w:rsid w:val="00E23C9D"/>
    <w:rsid w:val="00E24D76"/>
    <w:rsid w:val="00E255E1"/>
    <w:rsid w:val="00E25E2A"/>
    <w:rsid w:val="00E266B9"/>
    <w:rsid w:val="00E26B00"/>
    <w:rsid w:val="00E27057"/>
    <w:rsid w:val="00E27163"/>
    <w:rsid w:val="00E271B0"/>
    <w:rsid w:val="00E27DE5"/>
    <w:rsid w:val="00E30492"/>
    <w:rsid w:val="00E30F7E"/>
    <w:rsid w:val="00E31134"/>
    <w:rsid w:val="00E311D7"/>
    <w:rsid w:val="00E311F0"/>
    <w:rsid w:val="00E312D7"/>
    <w:rsid w:val="00E32AC2"/>
    <w:rsid w:val="00E34332"/>
    <w:rsid w:val="00E343D3"/>
    <w:rsid w:val="00E3441C"/>
    <w:rsid w:val="00E34422"/>
    <w:rsid w:val="00E347AC"/>
    <w:rsid w:val="00E3573D"/>
    <w:rsid w:val="00E3599B"/>
    <w:rsid w:val="00E360D3"/>
    <w:rsid w:val="00E367B5"/>
    <w:rsid w:val="00E3681C"/>
    <w:rsid w:val="00E36859"/>
    <w:rsid w:val="00E36D1E"/>
    <w:rsid w:val="00E3755D"/>
    <w:rsid w:val="00E37690"/>
    <w:rsid w:val="00E3792E"/>
    <w:rsid w:val="00E403E9"/>
    <w:rsid w:val="00E40617"/>
    <w:rsid w:val="00E41780"/>
    <w:rsid w:val="00E41EFA"/>
    <w:rsid w:val="00E42B5C"/>
    <w:rsid w:val="00E43D5C"/>
    <w:rsid w:val="00E43E93"/>
    <w:rsid w:val="00E43FEB"/>
    <w:rsid w:val="00E44B43"/>
    <w:rsid w:val="00E44B80"/>
    <w:rsid w:val="00E45A41"/>
    <w:rsid w:val="00E45C3D"/>
    <w:rsid w:val="00E46836"/>
    <w:rsid w:val="00E474E8"/>
    <w:rsid w:val="00E516D4"/>
    <w:rsid w:val="00E52356"/>
    <w:rsid w:val="00E524DF"/>
    <w:rsid w:val="00E53640"/>
    <w:rsid w:val="00E53E27"/>
    <w:rsid w:val="00E53F35"/>
    <w:rsid w:val="00E5429D"/>
    <w:rsid w:val="00E5571C"/>
    <w:rsid w:val="00E56195"/>
    <w:rsid w:val="00E578BE"/>
    <w:rsid w:val="00E57B2B"/>
    <w:rsid w:val="00E601C0"/>
    <w:rsid w:val="00E60B75"/>
    <w:rsid w:val="00E60E9F"/>
    <w:rsid w:val="00E60FCA"/>
    <w:rsid w:val="00E61FB3"/>
    <w:rsid w:val="00E629E3"/>
    <w:rsid w:val="00E63AD9"/>
    <w:rsid w:val="00E63CB3"/>
    <w:rsid w:val="00E63F79"/>
    <w:rsid w:val="00E64863"/>
    <w:rsid w:val="00E64BBC"/>
    <w:rsid w:val="00E65697"/>
    <w:rsid w:val="00E65D62"/>
    <w:rsid w:val="00E65FBE"/>
    <w:rsid w:val="00E66404"/>
    <w:rsid w:val="00E66959"/>
    <w:rsid w:val="00E67984"/>
    <w:rsid w:val="00E67F50"/>
    <w:rsid w:val="00E70396"/>
    <w:rsid w:val="00E70990"/>
    <w:rsid w:val="00E71517"/>
    <w:rsid w:val="00E71941"/>
    <w:rsid w:val="00E72902"/>
    <w:rsid w:val="00E72D8C"/>
    <w:rsid w:val="00E72EAD"/>
    <w:rsid w:val="00E72F93"/>
    <w:rsid w:val="00E7349B"/>
    <w:rsid w:val="00E735EC"/>
    <w:rsid w:val="00E7378A"/>
    <w:rsid w:val="00E74311"/>
    <w:rsid w:val="00E74587"/>
    <w:rsid w:val="00E74BC8"/>
    <w:rsid w:val="00E75CA7"/>
    <w:rsid w:val="00E75DBD"/>
    <w:rsid w:val="00E76813"/>
    <w:rsid w:val="00E77EC5"/>
    <w:rsid w:val="00E80CF2"/>
    <w:rsid w:val="00E81158"/>
    <w:rsid w:val="00E812F3"/>
    <w:rsid w:val="00E81980"/>
    <w:rsid w:val="00E8255F"/>
    <w:rsid w:val="00E82B98"/>
    <w:rsid w:val="00E82ECD"/>
    <w:rsid w:val="00E83A60"/>
    <w:rsid w:val="00E83E52"/>
    <w:rsid w:val="00E84F01"/>
    <w:rsid w:val="00E8501C"/>
    <w:rsid w:val="00E85188"/>
    <w:rsid w:val="00E85701"/>
    <w:rsid w:val="00E85728"/>
    <w:rsid w:val="00E85A5E"/>
    <w:rsid w:val="00E85F98"/>
    <w:rsid w:val="00E85FDA"/>
    <w:rsid w:val="00E864E5"/>
    <w:rsid w:val="00E866A6"/>
    <w:rsid w:val="00E87172"/>
    <w:rsid w:val="00E8795F"/>
    <w:rsid w:val="00E90984"/>
    <w:rsid w:val="00E9129A"/>
    <w:rsid w:val="00E912EE"/>
    <w:rsid w:val="00E92181"/>
    <w:rsid w:val="00E9275F"/>
    <w:rsid w:val="00E92A50"/>
    <w:rsid w:val="00E92C8A"/>
    <w:rsid w:val="00E93A4A"/>
    <w:rsid w:val="00E93DFF"/>
    <w:rsid w:val="00E941EE"/>
    <w:rsid w:val="00E9426A"/>
    <w:rsid w:val="00E94938"/>
    <w:rsid w:val="00E94BBE"/>
    <w:rsid w:val="00E94C0B"/>
    <w:rsid w:val="00E95759"/>
    <w:rsid w:val="00E958AC"/>
    <w:rsid w:val="00E95C2F"/>
    <w:rsid w:val="00E96972"/>
    <w:rsid w:val="00E969E3"/>
    <w:rsid w:val="00E96AB6"/>
    <w:rsid w:val="00E96B75"/>
    <w:rsid w:val="00E96E99"/>
    <w:rsid w:val="00E9716F"/>
    <w:rsid w:val="00E975DA"/>
    <w:rsid w:val="00EA08FE"/>
    <w:rsid w:val="00EA0CC7"/>
    <w:rsid w:val="00EA1FFD"/>
    <w:rsid w:val="00EA2A6D"/>
    <w:rsid w:val="00EA4388"/>
    <w:rsid w:val="00EA46D9"/>
    <w:rsid w:val="00EA4791"/>
    <w:rsid w:val="00EA4E68"/>
    <w:rsid w:val="00EA5501"/>
    <w:rsid w:val="00EA566B"/>
    <w:rsid w:val="00EA6019"/>
    <w:rsid w:val="00EA67C4"/>
    <w:rsid w:val="00EA7F1F"/>
    <w:rsid w:val="00EB00E2"/>
    <w:rsid w:val="00EB0771"/>
    <w:rsid w:val="00EB0843"/>
    <w:rsid w:val="00EB086B"/>
    <w:rsid w:val="00EB0CD9"/>
    <w:rsid w:val="00EB0D06"/>
    <w:rsid w:val="00EB1B1B"/>
    <w:rsid w:val="00EB1E9B"/>
    <w:rsid w:val="00EB3381"/>
    <w:rsid w:val="00EB36D2"/>
    <w:rsid w:val="00EB3705"/>
    <w:rsid w:val="00EB428C"/>
    <w:rsid w:val="00EB4A46"/>
    <w:rsid w:val="00EB4ACB"/>
    <w:rsid w:val="00EB4EEC"/>
    <w:rsid w:val="00EB4FAF"/>
    <w:rsid w:val="00EB52EA"/>
    <w:rsid w:val="00EB52FD"/>
    <w:rsid w:val="00EB542E"/>
    <w:rsid w:val="00EB5948"/>
    <w:rsid w:val="00EB6B68"/>
    <w:rsid w:val="00EB6B90"/>
    <w:rsid w:val="00EB777C"/>
    <w:rsid w:val="00EB7C94"/>
    <w:rsid w:val="00EB7D51"/>
    <w:rsid w:val="00EB7ECC"/>
    <w:rsid w:val="00EB7EED"/>
    <w:rsid w:val="00EC0355"/>
    <w:rsid w:val="00EC0782"/>
    <w:rsid w:val="00EC0924"/>
    <w:rsid w:val="00EC19D5"/>
    <w:rsid w:val="00EC1EF9"/>
    <w:rsid w:val="00EC2909"/>
    <w:rsid w:val="00EC2A4D"/>
    <w:rsid w:val="00EC2B54"/>
    <w:rsid w:val="00EC2DC2"/>
    <w:rsid w:val="00EC2E1C"/>
    <w:rsid w:val="00EC3A99"/>
    <w:rsid w:val="00EC3B19"/>
    <w:rsid w:val="00EC43BD"/>
    <w:rsid w:val="00EC4B33"/>
    <w:rsid w:val="00EC5070"/>
    <w:rsid w:val="00EC53BB"/>
    <w:rsid w:val="00EC5F22"/>
    <w:rsid w:val="00EC6364"/>
    <w:rsid w:val="00EC72C9"/>
    <w:rsid w:val="00EC775C"/>
    <w:rsid w:val="00EC78A9"/>
    <w:rsid w:val="00EC7974"/>
    <w:rsid w:val="00ED0AD5"/>
    <w:rsid w:val="00ED13CC"/>
    <w:rsid w:val="00ED1417"/>
    <w:rsid w:val="00ED2864"/>
    <w:rsid w:val="00ED2979"/>
    <w:rsid w:val="00ED29B8"/>
    <w:rsid w:val="00ED2F91"/>
    <w:rsid w:val="00ED34BC"/>
    <w:rsid w:val="00ED3749"/>
    <w:rsid w:val="00ED3DB6"/>
    <w:rsid w:val="00ED404C"/>
    <w:rsid w:val="00ED4279"/>
    <w:rsid w:val="00ED4B04"/>
    <w:rsid w:val="00ED4B35"/>
    <w:rsid w:val="00ED5223"/>
    <w:rsid w:val="00ED52E7"/>
    <w:rsid w:val="00ED62D3"/>
    <w:rsid w:val="00ED6405"/>
    <w:rsid w:val="00ED6CFF"/>
    <w:rsid w:val="00ED755C"/>
    <w:rsid w:val="00EE0AE2"/>
    <w:rsid w:val="00EE1C63"/>
    <w:rsid w:val="00EE1D75"/>
    <w:rsid w:val="00EE1D8F"/>
    <w:rsid w:val="00EE1E89"/>
    <w:rsid w:val="00EE2455"/>
    <w:rsid w:val="00EE2B40"/>
    <w:rsid w:val="00EE3D10"/>
    <w:rsid w:val="00EE4386"/>
    <w:rsid w:val="00EE4413"/>
    <w:rsid w:val="00EE6513"/>
    <w:rsid w:val="00EE6626"/>
    <w:rsid w:val="00EF01AA"/>
    <w:rsid w:val="00EF0263"/>
    <w:rsid w:val="00EF0F28"/>
    <w:rsid w:val="00EF10DE"/>
    <w:rsid w:val="00EF12D0"/>
    <w:rsid w:val="00EF155E"/>
    <w:rsid w:val="00EF1D71"/>
    <w:rsid w:val="00EF28DD"/>
    <w:rsid w:val="00EF2B26"/>
    <w:rsid w:val="00EF3CEE"/>
    <w:rsid w:val="00EF4003"/>
    <w:rsid w:val="00EF47B9"/>
    <w:rsid w:val="00EF5642"/>
    <w:rsid w:val="00EF5CB6"/>
    <w:rsid w:val="00EF6801"/>
    <w:rsid w:val="00EF6CEE"/>
    <w:rsid w:val="00F00010"/>
    <w:rsid w:val="00F001DE"/>
    <w:rsid w:val="00F0053B"/>
    <w:rsid w:val="00F00C11"/>
    <w:rsid w:val="00F00F1F"/>
    <w:rsid w:val="00F01195"/>
    <w:rsid w:val="00F0156D"/>
    <w:rsid w:val="00F025A9"/>
    <w:rsid w:val="00F02B7D"/>
    <w:rsid w:val="00F035B0"/>
    <w:rsid w:val="00F036A1"/>
    <w:rsid w:val="00F03DF3"/>
    <w:rsid w:val="00F03F96"/>
    <w:rsid w:val="00F06759"/>
    <w:rsid w:val="00F06891"/>
    <w:rsid w:val="00F06AEF"/>
    <w:rsid w:val="00F10234"/>
    <w:rsid w:val="00F10588"/>
    <w:rsid w:val="00F107E1"/>
    <w:rsid w:val="00F114E6"/>
    <w:rsid w:val="00F11728"/>
    <w:rsid w:val="00F11E5F"/>
    <w:rsid w:val="00F11ED3"/>
    <w:rsid w:val="00F1270B"/>
    <w:rsid w:val="00F1336B"/>
    <w:rsid w:val="00F140B4"/>
    <w:rsid w:val="00F14B5F"/>
    <w:rsid w:val="00F15466"/>
    <w:rsid w:val="00F155F0"/>
    <w:rsid w:val="00F15692"/>
    <w:rsid w:val="00F15E3A"/>
    <w:rsid w:val="00F15E71"/>
    <w:rsid w:val="00F15E89"/>
    <w:rsid w:val="00F1687C"/>
    <w:rsid w:val="00F1712A"/>
    <w:rsid w:val="00F174A4"/>
    <w:rsid w:val="00F17E03"/>
    <w:rsid w:val="00F2078A"/>
    <w:rsid w:val="00F20BD1"/>
    <w:rsid w:val="00F20CB8"/>
    <w:rsid w:val="00F20D3A"/>
    <w:rsid w:val="00F22D60"/>
    <w:rsid w:val="00F230AF"/>
    <w:rsid w:val="00F237E7"/>
    <w:rsid w:val="00F239D1"/>
    <w:rsid w:val="00F246C7"/>
    <w:rsid w:val="00F24E51"/>
    <w:rsid w:val="00F24FE1"/>
    <w:rsid w:val="00F261D1"/>
    <w:rsid w:val="00F26546"/>
    <w:rsid w:val="00F26AF4"/>
    <w:rsid w:val="00F26BB3"/>
    <w:rsid w:val="00F27861"/>
    <w:rsid w:val="00F27D00"/>
    <w:rsid w:val="00F300DD"/>
    <w:rsid w:val="00F30347"/>
    <w:rsid w:val="00F31FF3"/>
    <w:rsid w:val="00F32D78"/>
    <w:rsid w:val="00F33318"/>
    <w:rsid w:val="00F33D3C"/>
    <w:rsid w:val="00F33D9B"/>
    <w:rsid w:val="00F34AFB"/>
    <w:rsid w:val="00F34B6B"/>
    <w:rsid w:val="00F3508C"/>
    <w:rsid w:val="00F35407"/>
    <w:rsid w:val="00F35870"/>
    <w:rsid w:val="00F3595C"/>
    <w:rsid w:val="00F35F64"/>
    <w:rsid w:val="00F36799"/>
    <w:rsid w:val="00F4076C"/>
    <w:rsid w:val="00F40B9A"/>
    <w:rsid w:val="00F41E28"/>
    <w:rsid w:val="00F42B6A"/>
    <w:rsid w:val="00F4322D"/>
    <w:rsid w:val="00F443E9"/>
    <w:rsid w:val="00F4580F"/>
    <w:rsid w:val="00F45A44"/>
    <w:rsid w:val="00F47692"/>
    <w:rsid w:val="00F47EAE"/>
    <w:rsid w:val="00F47FD9"/>
    <w:rsid w:val="00F50BDE"/>
    <w:rsid w:val="00F51420"/>
    <w:rsid w:val="00F51693"/>
    <w:rsid w:val="00F51C5A"/>
    <w:rsid w:val="00F51C8B"/>
    <w:rsid w:val="00F51D1B"/>
    <w:rsid w:val="00F52CA3"/>
    <w:rsid w:val="00F52DBE"/>
    <w:rsid w:val="00F53997"/>
    <w:rsid w:val="00F53A24"/>
    <w:rsid w:val="00F54971"/>
    <w:rsid w:val="00F54F49"/>
    <w:rsid w:val="00F553DB"/>
    <w:rsid w:val="00F556FE"/>
    <w:rsid w:val="00F55E54"/>
    <w:rsid w:val="00F5713A"/>
    <w:rsid w:val="00F572EC"/>
    <w:rsid w:val="00F578A5"/>
    <w:rsid w:val="00F60704"/>
    <w:rsid w:val="00F61C67"/>
    <w:rsid w:val="00F622A7"/>
    <w:rsid w:val="00F6308D"/>
    <w:rsid w:val="00F63300"/>
    <w:rsid w:val="00F635D2"/>
    <w:rsid w:val="00F63F1D"/>
    <w:rsid w:val="00F671F4"/>
    <w:rsid w:val="00F674F9"/>
    <w:rsid w:val="00F67652"/>
    <w:rsid w:val="00F67844"/>
    <w:rsid w:val="00F679F9"/>
    <w:rsid w:val="00F67D01"/>
    <w:rsid w:val="00F70458"/>
    <w:rsid w:val="00F70FB4"/>
    <w:rsid w:val="00F7155F"/>
    <w:rsid w:val="00F716BF"/>
    <w:rsid w:val="00F7222C"/>
    <w:rsid w:val="00F72249"/>
    <w:rsid w:val="00F72FC2"/>
    <w:rsid w:val="00F7403B"/>
    <w:rsid w:val="00F74318"/>
    <w:rsid w:val="00F745FD"/>
    <w:rsid w:val="00F7471C"/>
    <w:rsid w:val="00F74771"/>
    <w:rsid w:val="00F76269"/>
    <w:rsid w:val="00F7675E"/>
    <w:rsid w:val="00F76BFA"/>
    <w:rsid w:val="00F76E4A"/>
    <w:rsid w:val="00F77354"/>
    <w:rsid w:val="00F774EC"/>
    <w:rsid w:val="00F81077"/>
    <w:rsid w:val="00F81955"/>
    <w:rsid w:val="00F83C8B"/>
    <w:rsid w:val="00F844D6"/>
    <w:rsid w:val="00F84557"/>
    <w:rsid w:val="00F851EE"/>
    <w:rsid w:val="00F85827"/>
    <w:rsid w:val="00F860FF"/>
    <w:rsid w:val="00F862B3"/>
    <w:rsid w:val="00F86836"/>
    <w:rsid w:val="00F87D99"/>
    <w:rsid w:val="00F87F1C"/>
    <w:rsid w:val="00F90157"/>
    <w:rsid w:val="00F90432"/>
    <w:rsid w:val="00F90E05"/>
    <w:rsid w:val="00F9107E"/>
    <w:rsid w:val="00F91177"/>
    <w:rsid w:val="00F9128C"/>
    <w:rsid w:val="00F91BC4"/>
    <w:rsid w:val="00F9238B"/>
    <w:rsid w:val="00F92AF7"/>
    <w:rsid w:val="00F934F3"/>
    <w:rsid w:val="00F93867"/>
    <w:rsid w:val="00F9389B"/>
    <w:rsid w:val="00F93958"/>
    <w:rsid w:val="00F9440E"/>
    <w:rsid w:val="00F94681"/>
    <w:rsid w:val="00F94722"/>
    <w:rsid w:val="00F9477D"/>
    <w:rsid w:val="00F95028"/>
    <w:rsid w:val="00F95319"/>
    <w:rsid w:val="00F963BF"/>
    <w:rsid w:val="00F970A7"/>
    <w:rsid w:val="00FA02F2"/>
    <w:rsid w:val="00FA0B47"/>
    <w:rsid w:val="00FA125B"/>
    <w:rsid w:val="00FA170E"/>
    <w:rsid w:val="00FA1F2D"/>
    <w:rsid w:val="00FA1F6F"/>
    <w:rsid w:val="00FA25BC"/>
    <w:rsid w:val="00FA2879"/>
    <w:rsid w:val="00FA35AA"/>
    <w:rsid w:val="00FA3AA9"/>
    <w:rsid w:val="00FA3DBE"/>
    <w:rsid w:val="00FA54B8"/>
    <w:rsid w:val="00FA5A28"/>
    <w:rsid w:val="00FA6541"/>
    <w:rsid w:val="00FA6D70"/>
    <w:rsid w:val="00FA77DB"/>
    <w:rsid w:val="00FA7D96"/>
    <w:rsid w:val="00FA7E9C"/>
    <w:rsid w:val="00FB135D"/>
    <w:rsid w:val="00FB1D7B"/>
    <w:rsid w:val="00FB1FA1"/>
    <w:rsid w:val="00FB22CD"/>
    <w:rsid w:val="00FB2978"/>
    <w:rsid w:val="00FB2A9A"/>
    <w:rsid w:val="00FB2C93"/>
    <w:rsid w:val="00FB2D54"/>
    <w:rsid w:val="00FB311C"/>
    <w:rsid w:val="00FB36F1"/>
    <w:rsid w:val="00FB4876"/>
    <w:rsid w:val="00FB49E8"/>
    <w:rsid w:val="00FB4A47"/>
    <w:rsid w:val="00FB530E"/>
    <w:rsid w:val="00FB631B"/>
    <w:rsid w:val="00FB6845"/>
    <w:rsid w:val="00FB6A17"/>
    <w:rsid w:val="00FB6E5E"/>
    <w:rsid w:val="00FB6F3B"/>
    <w:rsid w:val="00FB77A1"/>
    <w:rsid w:val="00FB7CCE"/>
    <w:rsid w:val="00FB7F6F"/>
    <w:rsid w:val="00FC22B4"/>
    <w:rsid w:val="00FC30B1"/>
    <w:rsid w:val="00FC3B60"/>
    <w:rsid w:val="00FC3D99"/>
    <w:rsid w:val="00FC472F"/>
    <w:rsid w:val="00FC49BD"/>
    <w:rsid w:val="00FC4EC9"/>
    <w:rsid w:val="00FC5A45"/>
    <w:rsid w:val="00FC5AEA"/>
    <w:rsid w:val="00FC5F27"/>
    <w:rsid w:val="00FC6721"/>
    <w:rsid w:val="00FC6E6F"/>
    <w:rsid w:val="00FC7354"/>
    <w:rsid w:val="00FC7D48"/>
    <w:rsid w:val="00FC7D53"/>
    <w:rsid w:val="00FD03DB"/>
    <w:rsid w:val="00FD0F67"/>
    <w:rsid w:val="00FD1021"/>
    <w:rsid w:val="00FD119A"/>
    <w:rsid w:val="00FD1431"/>
    <w:rsid w:val="00FD215A"/>
    <w:rsid w:val="00FD2908"/>
    <w:rsid w:val="00FD2F85"/>
    <w:rsid w:val="00FD31FC"/>
    <w:rsid w:val="00FD3F44"/>
    <w:rsid w:val="00FD4747"/>
    <w:rsid w:val="00FD58AA"/>
    <w:rsid w:val="00FD66FF"/>
    <w:rsid w:val="00FD6712"/>
    <w:rsid w:val="00FD675F"/>
    <w:rsid w:val="00FD6EE9"/>
    <w:rsid w:val="00FD7260"/>
    <w:rsid w:val="00FD7674"/>
    <w:rsid w:val="00FE036F"/>
    <w:rsid w:val="00FE1ADE"/>
    <w:rsid w:val="00FE2C95"/>
    <w:rsid w:val="00FE2F24"/>
    <w:rsid w:val="00FE3A56"/>
    <w:rsid w:val="00FE403A"/>
    <w:rsid w:val="00FE4329"/>
    <w:rsid w:val="00FE4B45"/>
    <w:rsid w:val="00FE58E7"/>
    <w:rsid w:val="00FE59C3"/>
    <w:rsid w:val="00FE76F4"/>
    <w:rsid w:val="00FE7930"/>
    <w:rsid w:val="00FE795B"/>
    <w:rsid w:val="00FE7D9E"/>
    <w:rsid w:val="00FF0711"/>
    <w:rsid w:val="00FF1D70"/>
    <w:rsid w:val="00FF231B"/>
    <w:rsid w:val="00FF2433"/>
    <w:rsid w:val="00FF2AF9"/>
    <w:rsid w:val="00FF2B83"/>
    <w:rsid w:val="00FF2C98"/>
    <w:rsid w:val="00FF3525"/>
    <w:rsid w:val="00FF383F"/>
    <w:rsid w:val="00FF4311"/>
    <w:rsid w:val="00FF456A"/>
    <w:rsid w:val="00FF5D01"/>
    <w:rsid w:val="00FF644E"/>
    <w:rsid w:val="00FF66A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249B36"/>
  <w15:chartTrackingRefBased/>
  <w15:docId w15:val="{7A615844-5937-4E35-9498-1E44FB6E8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hi-IN"/>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3DF3"/>
    <w:pPr>
      <w:spacing w:before="120" w:after="120"/>
    </w:pPr>
    <w:rPr>
      <w:rFonts w:ascii="Arial" w:hAnsi="Arial"/>
      <w:sz w:val="22"/>
      <w:szCs w:val="24"/>
      <w:lang w:bidi="ar-SA"/>
    </w:rPr>
  </w:style>
  <w:style w:type="paragraph" w:styleId="Heading1">
    <w:name w:val="heading 1"/>
    <w:basedOn w:val="Normal"/>
    <w:next w:val="Normal"/>
    <w:link w:val="Heading1Char"/>
    <w:qFormat/>
    <w:rsid w:val="0029742A"/>
    <w:pPr>
      <w:pageBreakBefore/>
      <w:numPr>
        <w:numId w:val="24"/>
      </w:numPr>
      <w:pBdr>
        <w:top w:val="single" w:sz="4" w:space="1" w:color="auto"/>
      </w:pBdr>
      <w:spacing w:before="0" w:after="240"/>
      <w:outlineLvl w:val="0"/>
    </w:pPr>
    <w:rPr>
      <w:b/>
      <w:bCs/>
      <w:kern w:val="32"/>
      <w:sz w:val="32"/>
      <w:szCs w:val="32"/>
    </w:rPr>
  </w:style>
  <w:style w:type="paragraph" w:styleId="Heading2">
    <w:name w:val="heading 2"/>
    <w:basedOn w:val="Heading1"/>
    <w:next w:val="BodyText"/>
    <w:link w:val="Heading2Char"/>
    <w:qFormat/>
    <w:rsid w:val="0029742A"/>
    <w:pPr>
      <w:keepNext/>
      <w:pageBreakBefore w:val="0"/>
      <w:numPr>
        <w:ilvl w:val="1"/>
      </w:numPr>
      <w:pBdr>
        <w:top w:val="none" w:sz="0" w:space="0" w:color="auto"/>
      </w:pBdr>
      <w:spacing w:before="240" w:after="0"/>
      <w:outlineLvl w:val="1"/>
    </w:pPr>
    <w:rPr>
      <w:rFonts w:ascii="Arial Bold" w:eastAsia="Arial Unicode MS" w:hAnsi="Arial Bold" w:cs="Arial Bold"/>
      <w:iCs/>
      <w:sz w:val="28"/>
      <w:szCs w:val="28"/>
      <w:lang w:eastAsia="zh-CN"/>
    </w:rPr>
  </w:style>
  <w:style w:type="paragraph" w:styleId="Heading3">
    <w:name w:val="heading 3"/>
    <w:basedOn w:val="Heading2"/>
    <w:next w:val="Normal"/>
    <w:link w:val="Heading3Char"/>
    <w:qFormat/>
    <w:rsid w:val="0029742A"/>
    <w:pPr>
      <w:numPr>
        <w:ilvl w:val="2"/>
      </w:numPr>
      <w:contextualSpacing/>
      <w:outlineLvl w:val="2"/>
    </w:pPr>
    <w:rPr>
      <w:b w:val="0"/>
      <w:bCs w:val="0"/>
      <w:iCs w:val="0"/>
      <w:sz w:val="24"/>
    </w:rPr>
  </w:style>
  <w:style w:type="paragraph" w:styleId="Heading4">
    <w:name w:val="heading 4"/>
    <w:next w:val="BodyText"/>
    <w:qFormat/>
    <w:rsid w:val="0029742A"/>
    <w:pPr>
      <w:keepNext/>
      <w:pageBreakBefore/>
      <w:pBdr>
        <w:top w:val="single" w:sz="4" w:space="1" w:color="auto"/>
      </w:pBdr>
      <w:spacing w:after="240"/>
      <w:outlineLvl w:val="3"/>
    </w:pPr>
    <w:rPr>
      <w:rFonts w:ascii="Arial" w:eastAsia="SimSun" w:hAnsi="Arial" w:cs="Arial"/>
      <w:b/>
      <w:bCs/>
      <w:kern w:val="32"/>
      <w:sz w:val="32"/>
      <w:szCs w:val="32"/>
      <w:lang w:eastAsia="zh-CN" w:bidi="ar-SA"/>
    </w:rPr>
  </w:style>
  <w:style w:type="paragraph" w:styleId="Heading5">
    <w:name w:val="heading 5"/>
    <w:basedOn w:val="Heading4"/>
    <w:next w:val="BodyText"/>
    <w:qFormat/>
    <w:rsid w:val="0029742A"/>
    <w:pPr>
      <w:pageBreakBefore w:val="0"/>
      <w:pBdr>
        <w:top w:val="none" w:sz="0" w:space="0" w:color="auto"/>
      </w:pBdr>
      <w:spacing w:before="240" w:after="0"/>
      <w:outlineLvl w:val="4"/>
    </w:pPr>
    <w:rPr>
      <w:bCs w:val="0"/>
      <w:iCs/>
      <w:sz w:val="28"/>
      <w:szCs w:val="28"/>
    </w:rPr>
  </w:style>
  <w:style w:type="paragraph" w:styleId="Heading6">
    <w:name w:val="heading 6"/>
    <w:basedOn w:val="Heading5"/>
    <w:next w:val="BodyText"/>
    <w:qFormat/>
    <w:rsid w:val="0029742A"/>
    <w:pPr>
      <w:outlineLvl w:val="5"/>
    </w:pPr>
    <w:rPr>
      <w:bCs/>
      <w:sz w:val="24"/>
      <w:szCs w:val="24"/>
      <w:lang w:eastAsia="en-US"/>
    </w:rPr>
  </w:style>
  <w:style w:type="paragraph" w:styleId="Heading7">
    <w:name w:val="heading 7"/>
    <w:basedOn w:val="Normal"/>
    <w:next w:val="Normal"/>
    <w:qFormat/>
    <w:rsid w:val="00F03DF3"/>
    <w:pPr>
      <w:spacing w:before="240" w:after="60"/>
      <w:outlineLvl w:val="6"/>
    </w:pPr>
    <w:rPr>
      <w:rFonts w:ascii="Times New Roman" w:hAnsi="Times New Roman"/>
      <w:sz w:val="24"/>
    </w:rPr>
  </w:style>
  <w:style w:type="paragraph" w:styleId="Heading8">
    <w:name w:val="heading 8"/>
    <w:basedOn w:val="Normal"/>
    <w:next w:val="Normal"/>
    <w:qFormat/>
    <w:rsid w:val="00F03DF3"/>
    <w:pPr>
      <w:spacing w:before="240" w:after="60"/>
      <w:outlineLvl w:val="7"/>
    </w:pPr>
    <w:rPr>
      <w:rFonts w:ascii="Times New Roman" w:hAnsi="Times New Roman"/>
      <w:i/>
      <w:iCs/>
      <w:sz w:val="24"/>
    </w:rPr>
  </w:style>
  <w:style w:type="paragraph" w:styleId="Heading9">
    <w:name w:val="heading 9"/>
    <w:basedOn w:val="Normal"/>
    <w:next w:val="Normal"/>
    <w:qFormat/>
    <w:rsid w:val="00F03DF3"/>
    <w:p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03DF3"/>
    <w:pPr>
      <w:adjustRightInd w:val="0"/>
      <w:snapToGrid w:val="0"/>
    </w:pPr>
    <w:rPr>
      <w:rFonts w:eastAsia="Arial Unicode MS"/>
      <w:lang w:eastAsia="zh-CN"/>
    </w:rPr>
  </w:style>
  <w:style w:type="table" w:styleId="TableGrid">
    <w:name w:val="Table Grid"/>
    <w:aliases w:val="Information Box"/>
    <w:basedOn w:val="TableNormal"/>
    <w:semiHidden/>
    <w:rsid w:val="00F03DF3"/>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Verdana" w:hAnsi="Verdana"/>
        <w:b w:val="0"/>
        <w:sz w:val="20"/>
      </w:rPr>
      <w:tblPr/>
      <w:trPr>
        <w:cantSplit w:val="0"/>
      </w:trPr>
      <w:tcPr>
        <w:tcBorders>
          <w:top w:val="nil"/>
          <w:left w:val="nil"/>
          <w:bottom w:val="nil"/>
          <w:right w:val="nil"/>
          <w:insideH w:val="nil"/>
          <w:insideV w:val="nil"/>
          <w:tl2br w:val="nil"/>
          <w:tr2bl w:val="nil"/>
        </w:tcBorders>
      </w:tcPr>
    </w:tblStylePr>
  </w:style>
  <w:style w:type="paragraph" w:styleId="Footer">
    <w:name w:val="footer"/>
    <w:link w:val="FooterChar"/>
    <w:rsid w:val="00F03DF3"/>
    <w:pPr>
      <w:tabs>
        <w:tab w:val="right" w:pos="10224"/>
      </w:tabs>
      <w:adjustRightInd w:val="0"/>
      <w:snapToGrid w:val="0"/>
    </w:pPr>
    <w:rPr>
      <w:rFonts w:ascii="Arial" w:hAnsi="Arial"/>
      <w:i/>
      <w:szCs w:val="24"/>
      <w:lang w:bidi="ar-SA"/>
    </w:rPr>
  </w:style>
  <w:style w:type="paragraph" w:customStyle="1" w:styleId="Cover-PoTorEoT">
    <w:name w:val="Cover - PoT or EoT"/>
    <w:basedOn w:val="Normal"/>
    <w:semiHidden/>
    <w:rsid w:val="00F03DF3"/>
    <w:pPr>
      <w:spacing w:after="480"/>
      <w:ind w:left="1008"/>
    </w:pPr>
    <w:rPr>
      <w:rFonts w:eastAsia="SimSun"/>
      <w:b/>
      <w:sz w:val="44"/>
      <w:lang w:eastAsia="zh-CN"/>
    </w:rPr>
  </w:style>
  <w:style w:type="table" w:styleId="TableGrid1">
    <w:name w:val="Table Grid 1"/>
    <w:aliases w:val="Table Footers"/>
    <w:basedOn w:val="TableNormal"/>
    <w:semiHidden/>
    <w:rsid w:val="00F03DF3"/>
    <w:pPr>
      <w:jc w:val="right"/>
    </w:pPr>
    <w:rPr>
      <w:rFonts w:ascii="Arial" w:hAnsi="Arial" w:cs="Arial"/>
    </w:rPr>
    <w:tblPr>
      <w:tblInd w:w="72" w:type="dxa"/>
      <w:tblBorders>
        <w:top w:val="single" w:sz="2" w:space="0" w:color="000000"/>
      </w:tblBorders>
      <w:tblCellMar>
        <w:top w:w="14" w:type="dxa"/>
        <w:left w:w="115" w:type="dxa"/>
        <w:bottom w:w="14" w:type="dxa"/>
        <w:right w:w="115" w:type="dxa"/>
      </w:tblCellMar>
    </w:tblPr>
    <w:tcPr>
      <w:shd w:val="clear" w:color="auto" w:fill="auto"/>
      <w:vAlign w:val="center"/>
    </w:tcPr>
    <w:tblStylePr w:type="lastRow">
      <w:rPr>
        <w:i/>
        <w:iCs/>
      </w:rPr>
      <w:tblPr/>
      <w:tcPr>
        <w:tcBorders>
          <w:tl2br w:val="none" w:sz="0" w:space="0" w:color="auto"/>
          <w:tr2bl w:val="none" w:sz="0" w:space="0" w:color="auto"/>
        </w:tcBorders>
      </w:tcPr>
    </w:tblStylePr>
    <w:tblStylePr w:type="firstCol">
      <w:pPr>
        <w:jc w:val="left"/>
      </w:pPr>
    </w:tblStylePr>
    <w:tblStylePr w:type="lastCol">
      <w:pPr>
        <w:jc w:val="right"/>
      </w:pPr>
      <w:rPr>
        <w:i/>
        <w:iCs/>
      </w:rPr>
    </w:tblStylePr>
  </w:style>
  <w:style w:type="paragraph" w:customStyle="1" w:styleId="Code">
    <w:name w:val="Code"/>
    <w:basedOn w:val="Normal"/>
    <w:link w:val="CodeChar"/>
    <w:semiHidden/>
    <w:rsid w:val="00F03DF3"/>
    <w:pPr>
      <w:spacing w:after="0"/>
    </w:pPr>
    <w:rPr>
      <w:rFonts w:ascii="Courier New" w:hAnsi="Courier New" w:cs="Courier New"/>
      <w:lang w:eastAsia="zh-CN"/>
    </w:rPr>
  </w:style>
  <w:style w:type="paragraph" w:styleId="TOC1">
    <w:name w:val="toc 1"/>
    <w:basedOn w:val="TOC4"/>
    <w:next w:val="Normal"/>
    <w:autoRedefine/>
    <w:semiHidden/>
    <w:rsid w:val="00F03DF3"/>
    <w:pPr>
      <w:tabs>
        <w:tab w:val="left" w:pos="1620"/>
      </w:tabs>
      <w:ind w:hanging="1620"/>
    </w:pPr>
    <w:rPr>
      <w:rFonts w:eastAsia="SimSun"/>
    </w:rPr>
  </w:style>
  <w:style w:type="paragraph" w:styleId="TOC2">
    <w:name w:val="toc 2"/>
    <w:basedOn w:val="Normal"/>
    <w:next w:val="Normal"/>
    <w:autoRedefine/>
    <w:semiHidden/>
    <w:rsid w:val="00F03DF3"/>
    <w:pPr>
      <w:tabs>
        <w:tab w:val="left" w:pos="1620"/>
        <w:tab w:val="right" w:leader="dot" w:pos="10260"/>
      </w:tabs>
      <w:spacing w:before="0" w:after="0"/>
      <w:ind w:left="1620" w:right="504" w:hanging="1170"/>
    </w:pPr>
    <w:rPr>
      <w:rFonts w:ascii="Helvetica" w:eastAsia="SimSun" w:hAnsi="Helvetica" w:cs="Arial"/>
      <w:smallCaps/>
      <w:noProof/>
      <w:sz w:val="20"/>
      <w:szCs w:val="20"/>
      <w:lang w:eastAsia="zh-CN"/>
    </w:rPr>
  </w:style>
  <w:style w:type="character" w:styleId="Hyperlink">
    <w:name w:val="Hyperlink"/>
    <w:semiHidden/>
    <w:rsid w:val="00F03DF3"/>
    <w:rPr>
      <w:rFonts w:ascii="Arial" w:hAnsi="Arial"/>
      <w:color w:val="0000FF"/>
      <w:u w:val="single"/>
    </w:rPr>
  </w:style>
  <w:style w:type="paragraph" w:styleId="Caption">
    <w:name w:val="caption"/>
    <w:basedOn w:val="Normal"/>
    <w:next w:val="BodyText"/>
    <w:qFormat/>
    <w:rsid w:val="00F03DF3"/>
    <w:pPr>
      <w:keepNext/>
      <w:spacing w:after="20"/>
      <w:jc w:val="center"/>
    </w:pPr>
    <w:rPr>
      <w:b/>
      <w:bCs/>
      <w:sz w:val="20"/>
      <w:szCs w:val="20"/>
    </w:rPr>
  </w:style>
  <w:style w:type="paragraph" w:styleId="MacroText">
    <w:name w:val="macro"/>
    <w:semiHidden/>
    <w:rsid w:val="00F03DF3"/>
    <w:pPr>
      <w:tabs>
        <w:tab w:val="left" w:pos="480"/>
        <w:tab w:val="left" w:pos="960"/>
        <w:tab w:val="left" w:pos="1440"/>
        <w:tab w:val="left" w:pos="1920"/>
        <w:tab w:val="left" w:pos="2400"/>
        <w:tab w:val="left" w:pos="2880"/>
        <w:tab w:val="left" w:pos="3360"/>
        <w:tab w:val="left" w:pos="3840"/>
        <w:tab w:val="left" w:pos="4320"/>
      </w:tabs>
      <w:spacing w:after="240"/>
    </w:pPr>
    <w:rPr>
      <w:rFonts w:ascii="Courier New" w:hAnsi="Courier New"/>
      <w:lang w:bidi="ar-SA"/>
    </w:rPr>
  </w:style>
  <w:style w:type="paragraph" w:styleId="TOC3">
    <w:name w:val="toc 3"/>
    <w:basedOn w:val="Normal"/>
    <w:next w:val="Normal"/>
    <w:autoRedefine/>
    <w:semiHidden/>
    <w:rsid w:val="00F03DF3"/>
    <w:pPr>
      <w:tabs>
        <w:tab w:val="right" w:leader="dot" w:pos="10260"/>
      </w:tabs>
      <w:spacing w:before="0" w:after="0"/>
      <w:ind w:left="1620" w:right="504"/>
    </w:pPr>
    <w:rPr>
      <w:rFonts w:ascii="Helvetica" w:hAnsi="Helvetica" w:cs="Arial"/>
      <w:smallCaps/>
      <w:sz w:val="20"/>
      <w:szCs w:val="20"/>
    </w:rPr>
  </w:style>
  <w:style w:type="paragraph" w:styleId="TOC4">
    <w:name w:val="toc 4"/>
    <w:basedOn w:val="Normal"/>
    <w:next w:val="Normal"/>
    <w:autoRedefine/>
    <w:semiHidden/>
    <w:rsid w:val="00F03DF3"/>
    <w:pPr>
      <w:tabs>
        <w:tab w:val="right" w:leader="dot" w:pos="10260"/>
      </w:tabs>
      <w:adjustRightInd w:val="0"/>
      <w:snapToGrid w:val="0"/>
      <w:spacing w:before="0" w:after="0"/>
      <w:ind w:left="1620" w:right="324"/>
    </w:pPr>
    <w:rPr>
      <w:rFonts w:ascii="Helvetica" w:hAnsi="Helvetica" w:cs="Arial"/>
      <w:b/>
      <w:bCs/>
      <w:caps/>
      <w:noProof/>
      <w:sz w:val="20"/>
      <w:szCs w:val="20"/>
    </w:rPr>
  </w:style>
  <w:style w:type="paragraph" w:styleId="TOC5">
    <w:name w:val="toc 5"/>
    <w:basedOn w:val="Normal"/>
    <w:next w:val="Normal"/>
    <w:autoRedefine/>
    <w:semiHidden/>
    <w:rsid w:val="00F03DF3"/>
    <w:pPr>
      <w:tabs>
        <w:tab w:val="right" w:leader="dot" w:pos="10260"/>
      </w:tabs>
      <w:spacing w:before="0" w:after="0"/>
      <w:ind w:left="1620" w:right="504"/>
    </w:pPr>
    <w:rPr>
      <w:rFonts w:ascii="Helvetica" w:hAnsi="Helvetica" w:cs="Arial Unicode MS"/>
      <w:smallCaps/>
      <w:noProof/>
      <w:sz w:val="20"/>
      <w:szCs w:val="18"/>
      <w:lang w:bidi="my-MM"/>
    </w:rPr>
  </w:style>
  <w:style w:type="paragraph" w:styleId="TOC6">
    <w:name w:val="toc 6"/>
    <w:basedOn w:val="Normal"/>
    <w:next w:val="Normal"/>
    <w:autoRedefine/>
    <w:semiHidden/>
    <w:rsid w:val="00F03DF3"/>
    <w:pPr>
      <w:tabs>
        <w:tab w:val="right" w:leader="dot" w:pos="10260"/>
      </w:tabs>
      <w:spacing w:before="0" w:after="0"/>
      <w:ind w:left="1627" w:right="504"/>
    </w:pPr>
    <w:rPr>
      <w:rFonts w:ascii="Helvetica" w:hAnsi="Helvetica" w:cs="Arial"/>
      <w:smallCaps/>
      <w:noProof/>
      <w:sz w:val="18"/>
      <w:szCs w:val="18"/>
    </w:rPr>
  </w:style>
  <w:style w:type="paragraph" w:styleId="TOC7">
    <w:name w:val="toc 7"/>
    <w:basedOn w:val="Normal"/>
    <w:next w:val="Normal"/>
    <w:autoRedefine/>
    <w:semiHidden/>
    <w:rsid w:val="00F03DF3"/>
    <w:pPr>
      <w:tabs>
        <w:tab w:val="left" w:pos="1620"/>
        <w:tab w:val="right" w:leader="dot" w:pos="9540"/>
      </w:tabs>
      <w:spacing w:before="0" w:after="0"/>
      <w:ind w:left="274"/>
    </w:pPr>
    <w:rPr>
      <w:rFonts w:cs="Arial"/>
      <w:smallCaps/>
      <w:noProof/>
      <w:sz w:val="18"/>
      <w:szCs w:val="18"/>
    </w:rPr>
  </w:style>
  <w:style w:type="paragraph" w:styleId="TOC8">
    <w:name w:val="toc 8"/>
    <w:basedOn w:val="Normal"/>
    <w:next w:val="Normal"/>
    <w:autoRedefine/>
    <w:semiHidden/>
    <w:rsid w:val="00F03DF3"/>
    <w:pPr>
      <w:ind w:left="1680"/>
    </w:pPr>
  </w:style>
  <w:style w:type="paragraph" w:styleId="TOC9">
    <w:name w:val="toc 9"/>
    <w:basedOn w:val="Normal"/>
    <w:next w:val="Normal"/>
    <w:autoRedefine/>
    <w:semiHidden/>
    <w:rsid w:val="00F03DF3"/>
    <w:pPr>
      <w:ind w:left="1920"/>
    </w:pPr>
  </w:style>
  <w:style w:type="paragraph" w:customStyle="1" w:styleId="HeadingTOC">
    <w:name w:val="Heading TOC"/>
    <w:semiHidden/>
    <w:rsid w:val="00F03DF3"/>
    <w:pPr>
      <w:spacing w:after="240"/>
    </w:pPr>
    <w:rPr>
      <w:rFonts w:ascii="Arial" w:hAnsi="Arial"/>
      <w:b/>
      <w:bCs/>
      <w:kern w:val="32"/>
      <w:sz w:val="32"/>
      <w:szCs w:val="32"/>
      <w:lang w:bidi="ar-SA"/>
    </w:rPr>
  </w:style>
  <w:style w:type="paragraph" w:customStyle="1" w:styleId="IDComment">
    <w:name w:val="ID Comment"/>
    <w:basedOn w:val="BodyText"/>
    <w:semiHidden/>
    <w:rsid w:val="00F03DF3"/>
    <w:pPr>
      <w:jc w:val="center"/>
    </w:pPr>
    <w:rPr>
      <w:rFonts w:ascii="Arial Bold" w:hAnsi="Arial Bold"/>
      <w:b/>
      <w:color w:val="669900"/>
    </w:rPr>
  </w:style>
  <w:style w:type="paragraph" w:customStyle="1" w:styleId="IDInstructions">
    <w:name w:val="ID Instructions"/>
    <w:basedOn w:val="BodyText"/>
    <w:link w:val="IDInstructionsChar"/>
    <w:semiHidden/>
    <w:rsid w:val="00F03DF3"/>
    <w:rPr>
      <w:rFonts w:eastAsia="SimSun"/>
      <w:color w:val="669900"/>
    </w:rPr>
  </w:style>
  <w:style w:type="character" w:customStyle="1" w:styleId="IDInstructionsChar">
    <w:name w:val="ID Instructions Char"/>
    <w:link w:val="IDInstructions"/>
    <w:rsid w:val="00F03DF3"/>
    <w:rPr>
      <w:rFonts w:ascii="Arial" w:eastAsia="SimSun" w:hAnsi="Arial"/>
      <w:color w:val="669900"/>
      <w:sz w:val="22"/>
      <w:szCs w:val="24"/>
      <w:lang w:val="en-US" w:eastAsia="zh-CN" w:bidi="ar-SA"/>
    </w:rPr>
  </w:style>
  <w:style w:type="paragraph" w:customStyle="1" w:styleId="Bullet1">
    <w:name w:val="Bullet 1"/>
    <w:link w:val="Bullet1Char"/>
    <w:semiHidden/>
    <w:rsid w:val="00F03DF3"/>
    <w:pPr>
      <w:numPr>
        <w:numId w:val="21"/>
      </w:numPr>
      <w:spacing w:after="120"/>
      <w:contextualSpacing/>
    </w:pPr>
    <w:rPr>
      <w:rFonts w:ascii="Arial" w:eastAsia="SimSun" w:hAnsi="Arial"/>
      <w:sz w:val="22"/>
      <w:szCs w:val="24"/>
      <w:lang w:eastAsia="zh-CN" w:bidi="ar-SA"/>
    </w:rPr>
  </w:style>
  <w:style w:type="paragraph" w:customStyle="1" w:styleId="Bullet2">
    <w:name w:val="Bullet 2"/>
    <w:semiHidden/>
    <w:rsid w:val="00F03DF3"/>
    <w:pPr>
      <w:numPr>
        <w:numId w:val="1"/>
      </w:numPr>
      <w:tabs>
        <w:tab w:val="clear" w:pos="720"/>
      </w:tabs>
      <w:spacing w:before="120" w:after="120"/>
      <w:ind w:left="360"/>
      <w:contextualSpacing/>
    </w:pPr>
    <w:rPr>
      <w:rFonts w:ascii="Arial" w:eastAsia="SimSun" w:hAnsi="Arial"/>
      <w:sz w:val="22"/>
      <w:szCs w:val="24"/>
      <w:lang w:eastAsia="zh-CN" w:bidi="ar-SA"/>
    </w:rPr>
  </w:style>
  <w:style w:type="paragraph" w:customStyle="1" w:styleId="Bullet3">
    <w:name w:val="Bullet 3"/>
    <w:basedOn w:val="Normal"/>
    <w:semiHidden/>
    <w:rsid w:val="00F03DF3"/>
    <w:pPr>
      <w:numPr>
        <w:numId w:val="2"/>
      </w:numPr>
      <w:tabs>
        <w:tab w:val="clear" w:pos="1080"/>
        <w:tab w:val="num" w:pos="792"/>
      </w:tabs>
      <w:adjustRightInd w:val="0"/>
      <w:snapToGrid w:val="0"/>
      <w:ind w:left="792" w:hanging="792"/>
      <w:contextualSpacing/>
    </w:pPr>
    <w:rPr>
      <w:rFonts w:eastAsia="Arial Unicode MS"/>
      <w:lang w:eastAsia="zh-CN"/>
    </w:rPr>
  </w:style>
  <w:style w:type="paragraph" w:customStyle="1" w:styleId="Bullet4">
    <w:name w:val="Bullet 4"/>
    <w:basedOn w:val="Normal"/>
    <w:semiHidden/>
    <w:rsid w:val="00F03DF3"/>
    <w:rPr>
      <w:rFonts w:eastAsia="SimSun"/>
      <w:lang w:eastAsia="zh-CN"/>
    </w:rPr>
  </w:style>
  <w:style w:type="paragraph" w:customStyle="1" w:styleId="Bullet5">
    <w:name w:val="Bullet 5"/>
    <w:basedOn w:val="Normal"/>
    <w:semiHidden/>
    <w:rsid w:val="00F03DF3"/>
    <w:rPr>
      <w:rFonts w:eastAsia="SimSun"/>
      <w:lang w:eastAsia="zh-CN"/>
    </w:rPr>
  </w:style>
  <w:style w:type="paragraph" w:customStyle="1" w:styleId="Numbered">
    <w:name w:val="Numbered"/>
    <w:basedOn w:val="BodyText"/>
    <w:link w:val="NumberedChar"/>
    <w:semiHidden/>
    <w:rsid w:val="00F03DF3"/>
    <w:pPr>
      <w:numPr>
        <w:numId w:val="5"/>
      </w:numPr>
      <w:ind w:left="0" w:firstLine="0"/>
    </w:pPr>
    <w:rPr>
      <w:rFonts w:eastAsia="SimSun"/>
    </w:rPr>
  </w:style>
  <w:style w:type="paragraph" w:customStyle="1" w:styleId="StepList">
    <w:name w:val="Step List"/>
    <w:basedOn w:val="Normal"/>
    <w:link w:val="StepListChar"/>
    <w:rsid w:val="00F03DF3"/>
    <w:pPr>
      <w:keepLines/>
      <w:numPr>
        <w:numId w:val="23"/>
      </w:numPr>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InformationBoxBody">
    <w:name w:val="Information Box Body"/>
    <w:rsid w:val="0060029D"/>
    <w:pPr>
      <w:keepLines/>
      <w:spacing w:before="60" w:after="60"/>
      <w:ind w:left="725" w:hanging="725"/>
    </w:pPr>
    <w:rPr>
      <w:rFonts w:ascii="Arial" w:eastAsia="SimSun" w:hAnsi="Arial"/>
      <w:lang w:eastAsia="zh-CN" w:bidi="ar-SA"/>
    </w:rPr>
  </w:style>
  <w:style w:type="paragraph" w:customStyle="1" w:styleId="InformationBoxTitle">
    <w:name w:val="Information Box Title"/>
    <w:next w:val="InformationBoxBody"/>
    <w:rsid w:val="00F03DF3"/>
    <w:pPr>
      <w:spacing w:before="60"/>
    </w:pPr>
    <w:rPr>
      <w:rFonts w:ascii="Arial" w:eastAsia="SimSun" w:hAnsi="Arial"/>
      <w:b/>
      <w:lang w:eastAsia="zh-CN" w:bidi="ar-SA"/>
    </w:rPr>
  </w:style>
  <w:style w:type="paragraph" w:customStyle="1" w:styleId="TableText">
    <w:name w:val="Table Text"/>
    <w:basedOn w:val="Normal"/>
    <w:link w:val="TableTextChar"/>
    <w:rsid w:val="00F03DF3"/>
    <w:pPr>
      <w:spacing w:before="60" w:after="60"/>
    </w:pPr>
    <w:rPr>
      <w:rFonts w:eastAsia="SimSun"/>
      <w:lang w:eastAsia="zh-CN"/>
    </w:rPr>
  </w:style>
  <w:style w:type="paragraph" w:customStyle="1" w:styleId="Image">
    <w:name w:val="Image"/>
    <w:basedOn w:val="BodyText"/>
    <w:next w:val="BodyText"/>
    <w:rsid w:val="00F03DF3"/>
    <w:pPr>
      <w:spacing w:before="240" w:after="360"/>
      <w:jc w:val="center"/>
    </w:pPr>
  </w:style>
  <w:style w:type="paragraph" w:customStyle="1" w:styleId="TableBullet">
    <w:name w:val="Table Bullet"/>
    <w:basedOn w:val="TableText"/>
    <w:semiHidden/>
    <w:rsid w:val="00F03DF3"/>
    <w:pPr>
      <w:numPr>
        <w:numId w:val="3"/>
      </w:numPr>
    </w:pPr>
  </w:style>
  <w:style w:type="paragraph" w:customStyle="1" w:styleId="TableTitle">
    <w:name w:val="Table Title"/>
    <w:next w:val="TableText"/>
    <w:rsid w:val="00F03DF3"/>
    <w:pPr>
      <w:spacing w:before="60" w:after="60"/>
      <w:jc w:val="center"/>
    </w:pPr>
    <w:rPr>
      <w:rFonts w:ascii="Arial" w:eastAsia="Arial Unicode MS" w:hAnsi="Arial"/>
      <w:b/>
      <w:sz w:val="22"/>
      <w:szCs w:val="24"/>
      <w:lang w:eastAsia="zh-CN" w:bidi="ar-SA"/>
    </w:rPr>
  </w:style>
  <w:style w:type="table" w:styleId="TableGrid2">
    <w:name w:val="Table Grid 2"/>
    <w:aliases w:val="Data"/>
    <w:basedOn w:val="TableNormal"/>
    <w:rsid w:val="00F03DF3"/>
    <w:pPr>
      <w:spacing w:before="60" w:after="60"/>
    </w:pPr>
    <w:rPr>
      <w:rFonts w:ascii="Arial" w:hAnsi="Arial"/>
    </w:rPr>
    <w:tblPr>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rPr>
      <w:cantSplit/>
      <w:jc w:val="center"/>
    </w:trPr>
    <w:tcPr>
      <w:shd w:val="clear" w:color="auto" w:fill="auto"/>
      <w:vAlign w:val="center"/>
    </w:tcPr>
    <w:tblStylePr w:type="firstRow">
      <w:pPr>
        <w:jc w:val="center"/>
      </w:pPr>
      <w:rPr>
        <w:rFonts w:ascii="Arial" w:hAnsi="Arial"/>
        <w:b/>
        <w:bCs/>
        <w:sz w:val="24"/>
      </w:rPr>
      <w:tblPr/>
      <w:tcPr>
        <w:shd w:val="clear" w:color="auto" w:fill="000000"/>
        <w:vAlign w:val="bottom"/>
      </w:tcPr>
    </w:tblStylePr>
    <w:tblStylePr w:type="lastRow">
      <w:rPr>
        <w:b w:val="0"/>
        <w:bCs/>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rPr>
      <w:tblPr/>
      <w:tcPr>
        <w:vAlign w:val="center"/>
      </w:tcPr>
    </w:tblStylePr>
    <w:tblStylePr w:type="lastCol">
      <w:pPr>
        <w:jc w:val="left"/>
      </w:pPr>
      <w:rPr>
        <w:b w:val="0"/>
        <w:bCs/>
      </w:rPr>
      <w:tblPr/>
      <w:tcPr>
        <w:vAlign w:val="center"/>
      </w:tcPr>
    </w:tblStylePr>
  </w:style>
  <w:style w:type="paragraph" w:customStyle="1" w:styleId="Appendixheader">
    <w:name w:val="Appendix header"/>
    <w:basedOn w:val="Heading1"/>
    <w:semiHidden/>
    <w:rsid w:val="00F03DF3"/>
    <w:pPr>
      <w:numPr>
        <w:numId w:val="4"/>
      </w:numPr>
    </w:pPr>
    <w:rPr>
      <w:rFonts w:ascii="Arial Bold" w:eastAsia="SimSun" w:hAnsi="Arial Bold" w:cs="Arial Bold"/>
      <w:lang w:eastAsia="zh-CN"/>
    </w:rPr>
  </w:style>
  <w:style w:type="paragraph" w:customStyle="1" w:styleId="Cover-subtitle">
    <w:name w:val="Cover - subtitle"/>
    <w:basedOn w:val="Cover-PoTorEoT"/>
    <w:semiHidden/>
    <w:rsid w:val="00F03DF3"/>
    <w:rPr>
      <w:b w:val="0"/>
      <w:sz w:val="40"/>
    </w:rPr>
  </w:style>
  <w:style w:type="paragraph" w:styleId="Header">
    <w:name w:val="header"/>
    <w:basedOn w:val="Normal"/>
    <w:link w:val="HeaderChar"/>
    <w:uiPriority w:val="99"/>
    <w:rsid w:val="00F03DF3"/>
    <w:pPr>
      <w:tabs>
        <w:tab w:val="center" w:pos="4320"/>
        <w:tab w:val="right" w:pos="8640"/>
      </w:tabs>
    </w:pPr>
    <w:rPr>
      <w:sz w:val="20"/>
    </w:rPr>
  </w:style>
  <w:style w:type="paragraph" w:customStyle="1" w:styleId="Numbereda">
    <w:name w:val="Numbered a."/>
    <w:basedOn w:val="BodyText"/>
    <w:semiHidden/>
    <w:rsid w:val="00F03DF3"/>
    <w:pPr>
      <w:numPr>
        <w:numId w:val="6"/>
      </w:numPr>
    </w:pPr>
  </w:style>
  <w:style w:type="paragraph" w:customStyle="1" w:styleId="Code-DB2Command">
    <w:name w:val="Code -  DB2 Command"/>
    <w:basedOn w:val="Code-Paragraphstyle"/>
    <w:semiHidden/>
    <w:rsid w:val="00F03DF3"/>
    <w:pPr>
      <w:tabs>
        <w:tab w:val="left" w:pos="6030"/>
      </w:tabs>
      <w:overflowPunct w:val="0"/>
      <w:autoSpaceDE w:val="0"/>
      <w:autoSpaceDN w:val="0"/>
      <w:adjustRightInd w:val="0"/>
      <w:ind w:left="1080"/>
      <w:textAlignment w:val="baseline"/>
    </w:pPr>
    <w:rPr>
      <w:sz w:val="20"/>
      <w:lang w:eastAsia="en-US"/>
    </w:rPr>
  </w:style>
  <w:style w:type="paragraph" w:customStyle="1" w:styleId="Code-Script">
    <w:name w:val="Code - Script"/>
    <w:basedOn w:val="Code-Paragraphstyle"/>
    <w:autoRedefine/>
    <w:semiHidden/>
    <w:rsid w:val="00F03DF3"/>
    <w:pPr>
      <w:keepLines/>
      <w:ind w:left="1440"/>
    </w:pPr>
    <w:rPr>
      <w:i/>
      <w:sz w:val="18"/>
      <w:szCs w:val="18"/>
    </w:rPr>
  </w:style>
  <w:style w:type="paragraph" w:customStyle="1" w:styleId="Code-xquery">
    <w:name w:val="Code - xquery"/>
    <w:basedOn w:val="Code-Paragraphstyle"/>
    <w:semiHidden/>
    <w:rsid w:val="00F03DF3"/>
    <w:pPr>
      <w:keepNext/>
      <w:keepLines/>
      <w:ind w:left="1080" w:right="720"/>
    </w:pPr>
    <w:rPr>
      <w:sz w:val="18"/>
    </w:rPr>
  </w:style>
  <w:style w:type="paragraph" w:customStyle="1" w:styleId="LabNote">
    <w:name w:val="Lab Note"/>
    <w:autoRedefine/>
    <w:semiHidden/>
    <w:rsid w:val="00F03DF3"/>
    <w:pPr>
      <w:tabs>
        <w:tab w:val="left" w:pos="6030"/>
      </w:tabs>
      <w:overflowPunct w:val="0"/>
      <w:autoSpaceDE w:val="0"/>
      <w:autoSpaceDN w:val="0"/>
      <w:adjustRightInd w:val="0"/>
      <w:spacing w:before="110" w:after="110"/>
      <w:ind w:left="1080" w:right="720"/>
      <w:textAlignment w:val="baseline"/>
    </w:pPr>
    <w:rPr>
      <w:rFonts w:ascii="Arial" w:hAnsi="Arial"/>
      <w:i/>
      <w:sz w:val="22"/>
      <w:szCs w:val="24"/>
      <w:lang w:bidi="ar-SA"/>
    </w:rPr>
  </w:style>
  <w:style w:type="paragraph" w:customStyle="1" w:styleId="StepList2">
    <w:name w:val="Step List 2"/>
    <w:basedOn w:val="StepList"/>
    <w:link w:val="StepList2Char"/>
    <w:semiHidden/>
    <w:rsid w:val="00F03DF3"/>
    <w:pPr>
      <w:numPr>
        <w:numId w:val="7"/>
      </w:numPr>
      <w:tabs>
        <w:tab w:val="clear" w:pos="864"/>
        <w:tab w:val="num" w:pos="360"/>
        <w:tab w:val="left" w:pos="1728"/>
      </w:tabs>
      <w:ind w:left="792" w:hanging="792"/>
    </w:pPr>
  </w:style>
  <w:style w:type="paragraph" w:customStyle="1" w:styleId="StepList3">
    <w:name w:val="Step List 3"/>
    <w:basedOn w:val="StepList2"/>
    <w:semiHidden/>
    <w:rsid w:val="00F03DF3"/>
    <w:pPr>
      <w:numPr>
        <w:numId w:val="0"/>
      </w:numPr>
    </w:pPr>
  </w:style>
  <w:style w:type="character" w:customStyle="1" w:styleId="Bullet1Char">
    <w:name w:val="Bullet 1 Char"/>
    <w:link w:val="Bullet1"/>
    <w:semiHidden/>
    <w:rsid w:val="00C63C01"/>
    <w:rPr>
      <w:rFonts w:ascii="Arial" w:eastAsia="SimSun" w:hAnsi="Arial"/>
      <w:sz w:val="22"/>
      <w:szCs w:val="24"/>
      <w:lang w:eastAsia="zh-CN" w:bidi="ar-SA"/>
    </w:rPr>
  </w:style>
  <w:style w:type="character" w:customStyle="1" w:styleId="Heading1Char">
    <w:name w:val="Heading 1 Char"/>
    <w:link w:val="Heading1"/>
    <w:rsid w:val="0029742A"/>
    <w:rPr>
      <w:rFonts w:ascii="Arial" w:hAnsi="Arial"/>
      <w:b/>
      <w:bCs/>
      <w:kern w:val="32"/>
      <w:sz w:val="32"/>
      <w:szCs w:val="32"/>
      <w:lang w:bidi="ar-SA"/>
    </w:rPr>
  </w:style>
  <w:style w:type="paragraph" w:styleId="FootnoteText">
    <w:name w:val="footnote text"/>
    <w:basedOn w:val="Normal"/>
    <w:semiHidden/>
    <w:rsid w:val="00F03DF3"/>
    <w:rPr>
      <w:sz w:val="20"/>
      <w:szCs w:val="20"/>
    </w:rPr>
  </w:style>
  <w:style w:type="character" w:styleId="FootnoteReference">
    <w:name w:val="footnote reference"/>
    <w:semiHidden/>
    <w:rsid w:val="00F03DF3"/>
    <w:rPr>
      <w:vertAlign w:val="superscript"/>
    </w:rPr>
  </w:style>
  <w:style w:type="character" w:customStyle="1" w:styleId="StepListChar">
    <w:name w:val="Step List Char"/>
    <w:link w:val="StepList"/>
    <w:rsid w:val="00E403E9"/>
    <w:rPr>
      <w:rFonts w:ascii="Arial" w:hAnsi="Arial"/>
      <w:sz w:val="22"/>
      <w:szCs w:val="22"/>
      <w:lang w:bidi="ar-SA"/>
    </w:rPr>
  </w:style>
  <w:style w:type="character" w:customStyle="1" w:styleId="StepList2Char">
    <w:name w:val="Step List 2 Char"/>
    <w:basedOn w:val="StepListChar"/>
    <w:link w:val="StepList2"/>
    <w:semiHidden/>
    <w:rsid w:val="0066441E"/>
    <w:rPr>
      <w:rFonts w:ascii="Arial" w:hAnsi="Arial"/>
      <w:sz w:val="22"/>
      <w:szCs w:val="22"/>
      <w:lang w:bidi="ar-SA"/>
    </w:rPr>
  </w:style>
  <w:style w:type="paragraph" w:styleId="DocumentMap">
    <w:name w:val="Document Map"/>
    <w:basedOn w:val="Normal"/>
    <w:semiHidden/>
    <w:rsid w:val="00F03DF3"/>
    <w:pPr>
      <w:shd w:val="clear" w:color="auto" w:fill="000080"/>
    </w:pPr>
    <w:rPr>
      <w:rFonts w:ascii="Tahoma" w:hAnsi="Tahoma" w:cs="Tahoma"/>
    </w:rPr>
  </w:style>
  <w:style w:type="character" w:styleId="PageNumber">
    <w:name w:val="page number"/>
    <w:basedOn w:val="DefaultParagraphFont"/>
    <w:semiHidden/>
    <w:rsid w:val="00F03DF3"/>
  </w:style>
  <w:style w:type="character" w:customStyle="1" w:styleId="Char">
    <w:name w:val="Char"/>
    <w:rsid w:val="00AD4E9F"/>
    <w:rPr>
      <w:rFonts w:ascii="Arial" w:eastAsia="SimSun" w:hAnsi="Arial"/>
      <w:sz w:val="22"/>
      <w:szCs w:val="24"/>
      <w:lang w:val="en-US" w:eastAsia="zh-CN" w:bidi="ar-SA"/>
    </w:rPr>
  </w:style>
  <w:style w:type="character" w:styleId="HTMLTypewriter">
    <w:name w:val="HTML Typewriter"/>
    <w:semiHidden/>
    <w:rsid w:val="00F03DF3"/>
    <w:rPr>
      <w:rFonts w:ascii="Courier New" w:hAnsi="Courier New"/>
      <w:sz w:val="20"/>
      <w:szCs w:val="20"/>
    </w:rPr>
  </w:style>
  <w:style w:type="character" w:customStyle="1" w:styleId="NumberedChar">
    <w:name w:val="Numbered Char"/>
    <w:basedOn w:val="Char"/>
    <w:link w:val="Numbered"/>
    <w:semiHidden/>
    <w:rsid w:val="00AD4E9F"/>
    <w:rPr>
      <w:rFonts w:ascii="Arial" w:eastAsia="SimSun" w:hAnsi="Arial"/>
      <w:sz w:val="22"/>
      <w:szCs w:val="24"/>
      <w:lang w:val="en-US" w:eastAsia="zh-CN" w:bidi="ar-SA"/>
    </w:rPr>
  </w:style>
  <w:style w:type="character" w:customStyle="1" w:styleId="Commentalti">
    <w:name w:val="Comment [alt+i]"/>
    <w:semiHidden/>
    <w:rsid w:val="00F03DF3"/>
    <w:rPr>
      <w:rFonts w:ascii="Arial" w:hAnsi="Arial"/>
      <w:color w:val="77AA33"/>
      <w:sz w:val="20"/>
    </w:rPr>
  </w:style>
  <w:style w:type="paragraph" w:styleId="ListBullet4">
    <w:name w:val="List Bullet 4"/>
    <w:basedOn w:val="Normal"/>
    <w:autoRedefine/>
    <w:semiHidden/>
    <w:rsid w:val="00F03DF3"/>
    <w:pPr>
      <w:numPr>
        <w:ilvl w:val="3"/>
        <w:numId w:val="22"/>
      </w:numPr>
    </w:pPr>
  </w:style>
  <w:style w:type="paragraph" w:styleId="ListBullet5">
    <w:name w:val="List Bullet 5"/>
    <w:basedOn w:val="Normal"/>
    <w:autoRedefine/>
    <w:semiHidden/>
    <w:rsid w:val="00F03DF3"/>
    <w:pPr>
      <w:numPr>
        <w:ilvl w:val="4"/>
        <w:numId w:val="22"/>
      </w:numPr>
    </w:pPr>
  </w:style>
  <w:style w:type="character" w:styleId="CommentReference">
    <w:name w:val="annotation reference"/>
    <w:semiHidden/>
    <w:rsid w:val="00F03DF3"/>
    <w:rPr>
      <w:sz w:val="16"/>
      <w:szCs w:val="16"/>
    </w:rPr>
  </w:style>
  <w:style w:type="paragraph" w:customStyle="1" w:styleId="GeneralInstructions">
    <w:name w:val="General Instructions"/>
    <w:basedOn w:val="BodyText"/>
    <w:link w:val="GeneralInstructionsChar"/>
    <w:semiHidden/>
    <w:rsid w:val="00F03DF3"/>
    <w:rPr>
      <w:rFonts w:eastAsia="SimSun"/>
      <w:color w:val="669900"/>
    </w:rPr>
  </w:style>
  <w:style w:type="character" w:styleId="EndnoteReference">
    <w:name w:val="endnote reference"/>
    <w:semiHidden/>
    <w:rsid w:val="00F03DF3"/>
    <w:rPr>
      <w:vertAlign w:val="superscript"/>
    </w:rPr>
  </w:style>
  <w:style w:type="paragraph" w:styleId="EndnoteText">
    <w:name w:val="endnote text"/>
    <w:basedOn w:val="Normal"/>
    <w:semiHidden/>
    <w:rsid w:val="00F03DF3"/>
    <w:rPr>
      <w:sz w:val="20"/>
      <w:szCs w:val="20"/>
    </w:rPr>
  </w:style>
  <w:style w:type="character" w:customStyle="1" w:styleId="GeneralInstructionsChar">
    <w:name w:val="General Instructions Char"/>
    <w:link w:val="GeneralInstructions"/>
    <w:rsid w:val="00F03DF3"/>
    <w:rPr>
      <w:rFonts w:ascii="Arial" w:eastAsia="SimSun" w:hAnsi="Arial"/>
      <w:color w:val="669900"/>
      <w:sz w:val="22"/>
      <w:szCs w:val="24"/>
      <w:lang w:val="en-US" w:eastAsia="zh-CN" w:bidi="ar-SA"/>
    </w:rPr>
  </w:style>
  <w:style w:type="paragraph" w:styleId="Index1">
    <w:name w:val="index 1"/>
    <w:basedOn w:val="Normal"/>
    <w:next w:val="Normal"/>
    <w:autoRedefine/>
    <w:semiHidden/>
    <w:rsid w:val="00F03DF3"/>
    <w:pPr>
      <w:ind w:left="220" w:hanging="220"/>
    </w:pPr>
  </w:style>
  <w:style w:type="paragraph" w:styleId="Index2">
    <w:name w:val="index 2"/>
    <w:basedOn w:val="Normal"/>
    <w:next w:val="Normal"/>
    <w:autoRedefine/>
    <w:semiHidden/>
    <w:rsid w:val="00F03DF3"/>
    <w:pPr>
      <w:ind w:left="440" w:hanging="220"/>
    </w:pPr>
  </w:style>
  <w:style w:type="paragraph" w:styleId="Index3">
    <w:name w:val="index 3"/>
    <w:basedOn w:val="Normal"/>
    <w:next w:val="Normal"/>
    <w:autoRedefine/>
    <w:semiHidden/>
    <w:rsid w:val="00F03DF3"/>
    <w:pPr>
      <w:ind w:left="660" w:hanging="220"/>
    </w:pPr>
  </w:style>
  <w:style w:type="paragraph" w:styleId="Index4">
    <w:name w:val="index 4"/>
    <w:basedOn w:val="Normal"/>
    <w:next w:val="Normal"/>
    <w:autoRedefine/>
    <w:semiHidden/>
    <w:rsid w:val="00F03DF3"/>
    <w:pPr>
      <w:ind w:left="880" w:hanging="220"/>
    </w:pPr>
  </w:style>
  <w:style w:type="paragraph" w:styleId="Index5">
    <w:name w:val="index 5"/>
    <w:basedOn w:val="Normal"/>
    <w:next w:val="Normal"/>
    <w:autoRedefine/>
    <w:semiHidden/>
    <w:rsid w:val="00F03DF3"/>
    <w:pPr>
      <w:ind w:left="1100" w:hanging="220"/>
    </w:pPr>
  </w:style>
  <w:style w:type="paragraph" w:styleId="Index6">
    <w:name w:val="index 6"/>
    <w:basedOn w:val="Normal"/>
    <w:next w:val="Normal"/>
    <w:autoRedefine/>
    <w:semiHidden/>
    <w:rsid w:val="00F03DF3"/>
    <w:pPr>
      <w:ind w:left="1320" w:hanging="220"/>
    </w:pPr>
  </w:style>
  <w:style w:type="paragraph" w:styleId="Index7">
    <w:name w:val="index 7"/>
    <w:basedOn w:val="Normal"/>
    <w:next w:val="Normal"/>
    <w:autoRedefine/>
    <w:semiHidden/>
    <w:rsid w:val="00F03DF3"/>
    <w:pPr>
      <w:ind w:left="1680" w:hanging="240"/>
    </w:pPr>
  </w:style>
  <w:style w:type="paragraph" w:styleId="Index8">
    <w:name w:val="index 8"/>
    <w:basedOn w:val="Normal"/>
    <w:next w:val="Normal"/>
    <w:autoRedefine/>
    <w:semiHidden/>
    <w:rsid w:val="00F03DF3"/>
    <w:pPr>
      <w:ind w:left="1920" w:hanging="240"/>
    </w:pPr>
  </w:style>
  <w:style w:type="paragraph" w:styleId="Index9">
    <w:name w:val="index 9"/>
    <w:basedOn w:val="Normal"/>
    <w:next w:val="Normal"/>
    <w:autoRedefine/>
    <w:semiHidden/>
    <w:rsid w:val="00F03DF3"/>
    <w:pPr>
      <w:ind w:left="2160" w:hanging="240"/>
    </w:pPr>
  </w:style>
  <w:style w:type="paragraph" w:styleId="IndexHeading">
    <w:name w:val="index heading"/>
    <w:basedOn w:val="Normal"/>
    <w:next w:val="Index1"/>
    <w:semiHidden/>
    <w:rsid w:val="00F03DF3"/>
    <w:rPr>
      <w:b/>
      <w:bCs/>
    </w:rPr>
  </w:style>
  <w:style w:type="paragraph" w:styleId="ListBullet">
    <w:name w:val="List Bullet"/>
    <w:basedOn w:val="Normal"/>
    <w:rsid w:val="00F03DF3"/>
    <w:pPr>
      <w:keepLines/>
      <w:numPr>
        <w:numId w:val="22"/>
      </w:numPr>
      <w:spacing w:before="60"/>
      <w:ind w:right="432"/>
      <w:contextualSpacing/>
    </w:pPr>
  </w:style>
  <w:style w:type="paragraph" w:styleId="ListNumber">
    <w:name w:val="List Number"/>
    <w:basedOn w:val="Normal"/>
    <w:semiHidden/>
    <w:rsid w:val="00F03DF3"/>
    <w:pPr>
      <w:numPr>
        <w:numId w:val="8"/>
      </w:numPr>
    </w:pPr>
  </w:style>
  <w:style w:type="paragraph" w:styleId="ListNumber2">
    <w:name w:val="List Number 2"/>
    <w:basedOn w:val="Normal"/>
    <w:semiHidden/>
    <w:rsid w:val="00F03DF3"/>
    <w:pPr>
      <w:numPr>
        <w:numId w:val="9"/>
      </w:numPr>
    </w:pPr>
  </w:style>
  <w:style w:type="paragraph" w:styleId="ListNumber3">
    <w:name w:val="List Number 3"/>
    <w:basedOn w:val="Normal"/>
    <w:semiHidden/>
    <w:rsid w:val="00F03DF3"/>
    <w:pPr>
      <w:numPr>
        <w:numId w:val="10"/>
      </w:numPr>
    </w:pPr>
  </w:style>
  <w:style w:type="paragraph" w:styleId="ListNumber4">
    <w:name w:val="List Number 4"/>
    <w:basedOn w:val="Normal"/>
    <w:semiHidden/>
    <w:rsid w:val="00F03DF3"/>
    <w:pPr>
      <w:numPr>
        <w:numId w:val="11"/>
      </w:numPr>
    </w:pPr>
  </w:style>
  <w:style w:type="paragraph" w:styleId="ListNumber5">
    <w:name w:val="List Number 5"/>
    <w:basedOn w:val="Normal"/>
    <w:semiHidden/>
    <w:rsid w:val="00F03DF3"/>
    <w:pPr>
      <w:numPr>
        <w:numId w:val="12"/>
      </w:numPr>
    </w:pPr>
  </w:style>
  <w:style w:type="paragraph" w:customStyle="1" w:styleId="ListSteps">
    <w:name w:val="List Steps"/>
    <w:basedOn w:val="Normal"/>
    <w:semiHidden/>
    <w:rsid w:val="00F03DF3"/>
    <w:pPr>
      <w:spacing w:before="240" w:after="60"/>
    </w:pPr>
    <w:rPr>
      <w:szCs w:val="22"/>
    </w:rPr>
  </w:style>
  <w:style w:type="numbering" w:customStyle="1" w:styleId="StyleNumberedLeft0Hanging025">
    <w:name w:val="Style Numbered Left:  0&quot; Hanging:  0.25&quot;"/>
    <w:basedOn w:val="NoList"/>
    <w:semiHidden/>
    <w:rsid w:val="00F03DF3"/>
    <w:pPr>
      <w:numPr>
        <w:numId w:val="13"/>
      </w:numPr>
    </w:pPr>
  </w:style>
  <w:style w:type="paragraph" w:styleId="TableofAuthorities">
    <w:name w:val="table of authorities"/>
    <w:basedOn w:val="Normal"/>
    <w:next w:val="Normal"/>
    <w:semiHidden/>
    <w:rsid w:val="00F03DF3"/>
    <w:pPr>
      <w:ind w:left="240" w:hanging="240"/>
    </w:pPr>
  </w:style>
  <w:style w:type="paragraph" w:styleId="TableofFigures">
    <w:name w:val="table of figures"/>
    <w:basedOn w:val="Normal"/>
    <w:next w:val="Normal"/>
    <w:semiHidden/>
    <w:rsid w:val="00F03DF3"/>
    <w:pPr>
      <w:ind w:left="480" w:hanging="480"/>
    </w:pPr>
  </w:style>
  <w:style w:type="paragraph" w:styleId="TOAHeading">
    <w:name w:val="toa heading"/>
    <w:basedOn w:val="Normal"/>
    <w:next w:val="Normal"/>
    <w:semiHidden/>
    <w:rsid w:val="00F03DF3"/>
    <w:rPr>
      <w:b/>
      <w:bCs/>
    </w:rPr>
  </w:style>
  <w:style w:type="paragraph" w:customStyle="1" w:styleId="Appendix">
    <w:name w:val="Appendix"/>
    <w:basedOn w:val="Normal"/>
    <w:autoRedefine/>
    <w:semiHidden/>
    <w:rsid w:val="00F03DF3"/>
    <w:pPr>
      <w:pageBreakBefore/>
      <w:pBdr>
        <w:top w:val="single" w:sz="4" w:space="1" w:color="auto"/>
      </w:pBdr>
      <w:tabs>
        <w:tab w:val="left" w:pos="2430"/>
      </w:tabs>
      <w:ind w:right="216"/>
      <w:outlineLvl w:val="0"/>
    </w:pPr>
    <w:rPr>
      <w:rFonts w:eastAsia="SimSun" w:cs="Arial"/>
      <w:b/>
      <w:i/>
      <w:spacing w:val="-3"/>
      <w:lang w:eastAsia="zh-CN"/>
    </w:rPr>
  </w:style>
  <w:style w:type="character" w:styleId="FollowedHyperlink">
    <w:name w:val="FollowedHyperlink"/>
    <w:semiHidden/>
    <w:rsid w:val="00F03DF3"/>
    <w:rPr>
      <w:color w:val="800080"/>
      <w:u w:val="single"/>
    </w:rPr>
  </w:style>
  <w:style w:type="table" w:customStyle="1" w:styleId="FooterGrid">
    <w:name w:val="Footer Grid"/>
    <w:basedOn w:val="TableNormal"/>
    <w:semiHidden/>
    <w:rsid w:val="00F03DF3"/>
    <w:rPr>
      <w:rFonts w:ascii="Arial" w:hAnsi="Arial"/>
    </w:rPr>
    <w:tblPr>
      <w:tblCellMar>
        <w:top w:w="14" w:type="dxa"/>
        <w:left w:w="115" w:type="dxa"/>
        <w:bottom w:w="14" w:type="dxa"/>
        <w:right w:w="115" w:type="dxa"/>
      </w:tblCellMar>
    </w:tblPr>
  </w:style>
  <w:style w:type="table" w:customStyle="1" w:styleId="HelpBox">
    <w:name w:val="Help Box"/>
    <w:basedOn w:val="TableNormal"/>
    <w:semiHidden/>
    <w:rsid w:val="00F03DF3"/>
    <w:tblPr>
      <w:jc w:val="center"/>
    </w:tblPr>
    <w:trPr>
      <w:jc w:val="center"/>
    </w:trPr>
    <w:tcPr>
      <w:shd w:val="clear" w:color="auto" w:fill="E0E0E0"/>
    </w:tcPr>
  </w:style>
  <w:style w:type="paragraph" w:customStyle="1" w:styleId="IDComments">
    <w:name w:val="ID Comments"/>
    <w:basedOn w:val="Normal"/>
    <w:semiHidden/>
    <w:rsid w:val="00F03DF3"/>
    <w:pPr>
      <w:ind w:left="65"/>
    </w:pPr>
    <w:rPr>
      <w:color w:val="0000FF"/>
    </w:rPr>
  </w:style>
  <w:style w:type="paragraph" w:customStyle="1" w:styleId="IDTeam">
    <w:name w:val="IDTeam"/>
    <w:semiHidden/>
    <w:rsid w:val="00F03DF3"/>
    <w:pPr>
      <w:tabs>
        <w:tab w:val="left" w:pos="900"/>
      </w:tabs>
      <w:spacing w:after="360" w:line="288" w:lineRule="auto"/>
    </w:pPr>
    <w:rPr>
      <w:rFonts w:ascii="Arial Narrow" w:eastAsia="SimSun" w:hAnsi="Arial Narrow" w:cs="Arial"/>
      <w:color w:val="333333"/>
      <w:sz w:val="40"/>
      <w:szCs w:val="44"/>
      <w:lang w:eastAsia="zh-CN" w:bidi="ar-SA"/>
    </w:rPr>
  </w:style>
  <w:style w:type="paragraph" w:styleId="ListBullet2">
    <w:name w:val="List Bullet 2"/>
    <w:basedOn w:val="Normal"/>
    <w:rsid w:val="00F03DF3"/>
    <w:pPr>
      <w:keepLines/>
      <w:numPr>
        <w:ilvl w:val="1"/>
        <w:numId w:val="22"/>
      </w:numPr>
      <w:spacing w:before="0"/>
      <w:ind w:right="432"/>
      <w:contextualSpacing/>
    </w:pPr>
  </w:style>
  <w:style w:type="paragraph" w:styleId="ListBullet3">
    <w:name w:val="List Bullet 3"/>
    <w:basedOn w:val="Normal"/>
    <w:autoRedefine/>
    <w:semiHidden/>
    <w:rsid w:val="00F03DF3"/>
    <w:pPr>
      <w:numPr>
        <w:ilvl w:val="2"/>
        <w:numId w:val="22"/>
      </w:numPr>
    </w:pPr>
  </w:style>
  <w:style w:type="paragraph" w:styleId="NormalWeb">
    <w:name w:val="Normal (Web)"/>
    <w:basedOn w:val="Normal"/>
    <w:semiHidden/>
    <w:rsid w:val="00F03DF3"/>
    <w:rPr>
      <w:rFonts w:ascii="Times New Roman" w:hAnsi="Times New Roman"/>
      <w:sz w:val="24"/>
    </w:rPr>
  </w:style>
  <w:style w:type="paragraph" w:customStyle="1" w:styleId="NormalWeb1">
    <w:name w:val="Normal (Web)1"/>
    <w:basedOn w:val="Normal"/>
    <w:semiHidden/>
    <w:rsid w:val="00F03DF3"/>
    <w:pPr>
      <w:spacing w:before="100" w:beforeAutospacing="1" w:after="115"/>
    </w:pPr>
  </w:style>
  <w:style w:type="paragraph" w:customStyle="1" w:styleId="Sample">
    <w:name w:val="Sample"/>
    <w:basedOn w:val="Normal"/>
    <w:autoRedefine/>
    <w:semiHidden/>
    <w:rsid w:val="00F03DF3"/>
    <w:pPr>
      <w:spacing w:before="240"/>
    </w:pPr>
    <w:rPr>
      <w:i/>
      <w:iCs/>
      <w:color w:val="339966"/>
      <w:lang w:eastAsia="zh-TW"/>
    </w:rPr>
  </w:style>
  <w:style w:type="paragraph" w:customStyle="1" w:styleId="SampleBold">
    <w:name w:val="Sample Bold"/>
    <w:basedOn w:val="Normal"/>
    <w:autoRedefine/>
    <w:semiHidden/>
    <w:rsid w:val="00F03DF3"/>
    <w:rPr>
      <w:b/>
      <w:bCs/>
      <w:i/>
      <w:iCs/>
      <w:color w:val="339966"/>
    </w:rPr>
  </w:style>
  <w:style w:type="paragraph" w:customStyle="1" w:styleId="SamplecodeIndent">
    <w:name w:val="Sample code_Indent"/>
    <w:basedOn w:val="Normal"/>
    <w:semiHidden/>
    <w:rsid w:val="00F03DF3"/>
    <w:pPr>
      <w:overflowPunct w:val="0"/>
      <w:autoSpaceDE w:val="0"/>
      <w:autoSpaceDN w:val="0"/>
      <w:adjustRightInd w:val="0"/>
      <w:ind w:left="446"/>
      <w:textAlignment w:val="baseline"/>
    </w:pPr>
    <w:rPr>
      <w:rFonts w:ascii="Courier New" w:hAnsi="Courier New"/>
    </w:rPr>
  </w:style>
  <w:style w:type="table" w:customStyle="1" w:styleId="StepsGrid">
    <w:name w:val="Steps Grid"/>
    <w:basedOn w:val="TableNormal"/>
    <w:semiHidden/>
    <w:rsid w:val="00F03DF3"/>
    <w:rPr>
      <w:rFonts w:ascii="Arial" w:hAnsi="Arial"/>
      <w:sz w:val="24"/>
    </w:rPr>
    <w:tblPr/>
  </w:style>
  <w:style w:type="paragraph" w:customStyle="1" w:styleId="Substep">
    <w:name w:val="Substep"/>
    <w:basedOn w:val="Normal"/>
    <w:autoRedefine/>
    <w:semiHidden/>
    <w:rsid w:val="00F03DF3"/>
  </w:style>
  <w:style w:type="paragraph" w:customStyle="1" w:styleId="TableNumber">
    <w:name w:val="Table Number"/>
    <w:basedOn w:val="Normal"/>
    <w:semiHidden/>
    <w:rsid w:val="00F03DF3"/>
    <w:pPr>
      <w:numPr>
        <w:numId w:val="14"/>
      </w:numPr>
      <w:spacing w:before="40"/>
      <w:ind w:right="72"/>
    </w:pPr>
    <w:rPr>
      <w:iCs/>
      <w:szCs w:val="20"/>
    </w:rPr>
  </w:style>
  <w:style w:type="paragraph" w:customStyle="1" w:styleId="TableofContentsTitle">
    <w:name w:val="Table of Contents Title"/>
    <w:basedOn w:val="Normal"/>
    <w:autoRedefine/>
    <w:semiHidden/>
    <w:rsid w:val="00F03DF3"/>
    <w:rPr>
      <w:b/>
      <w:sz w:val="32"/>
      <w:szCs w:val="32"/>
    </w:rPr>
  </w:style>
  <w:style w:type="character" w:customStyle="1" w:styleId="Code-Characterstyle">
    <w:name w:val="Code - Character style"/>
    <w:semiHidden/>
    <w:rsid w:val="00F03DF3"/>
    <w:rPr>
      <w:rFonts w:ascii="Courier New" w:hAnsi="Courier New"/>
    </w:rPr>
  </w:style>
  <w:style w:type="character" w:customStyle="1" w:styleId="BodyTextChar">
    <w:name w:val="Body Text Char"/>
    <w:link w:val="BodyText"/>
    <w:rsid w:val="00F03DF3"/>
    <w:rPr>
      <w:rFonts w:ascii="Arial" w:eastAsia="Arial Unicode MS" w:hAnsi="Arial"/>
      <w:sz w:val="22"/>
      <w:szCs w:val="24"/>
      <w:lang w:val="en-US" w:eastAsia="zh-CN" w:bidi="ar-SA"/>
    </w:rPr>
  </w:style>
  <w:style w:type="paragraph" w:customStyle="1" w:styleId="StepListContinued-nonumber">
    <w:name w:val="Step List Continued - no number"/>
    <w:basedOn w:val="StepList"/>
    <w:rsid w:val="00F03DF3"/>
    <w:pPr>
      <w:numPr>
        <w:numId w:val="19"/>
      </w:numPr>
      <w:spacing w:before="120"/>
    </w:pPr>
    <w:rPr>
      <w:lang w:val="fr-FR"/>
    </w:rPr>
  </w:style>
  <w:style w:type="numbering" w:styleId="ArticleSection">
    <w:name w:val="Outline List 3"/>
    <w:basedOn w:val="NoList"/>
    <w:semiHidden/>
    <w:rsid w:val="00F03DF3"/>
    <w:pPr>
      <w:numPr>
        <w:numId w:val="15"/>
      </w:numPr>
    </w:pPr>
  </w:style>
  <w:style w:type="paragraph" w:customStyle="1" w:styleId="Demo">
    <w:name w:val="Demo"/>
    <w:basedOn w:val="Normal"/>
    <w:next w:val="BodyText"/>
    <w:semiHidden/>
    <w:rsid w:val="00F03DF3"/>
    <w:pPr>
      <w:keepNext/>
      <w:pageBreakBefore/>
      <w:numPr>
        <w:numId w:val="20"/>
      </w:numPr>
      <w:pBdr>
        <w:top w:val="single" w:sz="4" w:space="1" w:color="auto"/>
      </w:pBdr>
      <w:spacing w:before="0" w:after="240"/>
      <w:outlineLvl w:val="0"/>
    </w:pPr>
    <w:rPr>
      <w:rFonts w:ascii="Arial Bold" w:eastAsia="Arial Unicode MS" w:hAnsi="Arial Bold" w:cs="Arial Bold"/>
      <w:b/>
      <w:bCs/>
      <w:kern w:val="32"/>
      <w:sz w:val="32"/>
      <w:szCs w:val="32"/>
      <w:lang w:eastAsia="zh-CN"/>
    </w:rPr>
  </w:style>
  <w:style w:type="paragraph" w:customStyle="1" w:styleId="StepDetails">
    <w:name w:val="Step Details"/>
    <w:basedOn w:val="Normal"/>
    <w:autoRedefine/>
    <w:semiHidden/>
    <w:rsid w:val="00F03DF3"/>
    <w:pPr>
      <w:spacing w:before="0" w:after="240"/>
      <w:ind w:left="65"/>
    </w:pPr>
    <w:rPr>
      <w:rFonts w:eastAsia="SimSun"/>
      <w:color w:val="000000"/>
      <w:sz w:val="24"/>
      <w:lang w:eastAsia="zh-CN"/>
    </w:rPr>
  </w:style>
  <w:style w:type="paragraph" w:styleId="BlockText">
    <w:name w:val="Block Text"/>
    <w:basedOn w:val="Normal"/>
    <w:semiHidden/>
    <w:rsid w:val="00F03DF3"/>
    <w:pPr>
      <w:ind w:left="1440" w:right="1440"/>
    </w:pPr>
  </w:style>
  <w:style w:type="paragraph" w:styleId="BodyText2">
    <w:name w:val="Body Text 2"/>
    <w:basedOn w:val="Normal"/>
    <w:semiHidden/>
    <w:rsid w:val="00F03DF3"/>
    <w:pPr>
      <w:spacing w:line="480" w:lineRule="auto"/>
    </w:pPr>
  </w:style>
  <w:style w:type="paragraph" w:styleId="BodyTextIndent">
    <w:name w:val="Body Text Indent"/>
    <w:basedOn w:val="Normal"/>
    <w:semiHidden/>
    <w:rsid w:val="00F03DF3"/>
    <w:pPr>
      <w:ind w:left="360"/>
    </w:pPr>
  </w:style>
  <w:style w:type="paragraph" w:styleId="BodyText3">
    <w:name w:val="Body Text 3"/>
    <w:basedOn w:val="Normal"/>
    <w:semiHidden/>
    <w:rsid w:val="00F03DF3"/>
    <w:rPr>
      <w:sz w:val="16"/>
      <w:szCs w:val="16"/>
    </w:rPr>
  </w:style>
  <w:style w:type="paragraph" w:styleId="BodyTextIndent2">
    <w:name w:val="Body Text Indent 2"/>
    <w:basedOn w:val="Normal"/>
    <w:semiHidden/>
    <w:rsid w:val="00F03DF3"/>
    <w:pPr>
      <w:spacing w:line="480" w:lineRule="auto"/>
      <w:ind w:left="360"/>
    </w:pPr>
  </w:style>
  <w:style w:type="paragraph" w:styleId="BodyTextIndent3">
    <w:name w:val="Body Text Indent 3"/>
    <w:basedOn w:val="Normal"/>
    <w:semiHidden/>
    <w:rsid w:val="00F03DF3"/>
    <w:pPr>
      <w:ind w:left="360"/>
    </w:pPr>
    <w:rPr>
      <w:sz w:val="16"/>
      <w:szCs w:val="16"/>
    </w:rPr>
  </w:style>
  <w:style w:type="paragraph" w:styleId="Closing">
    <w:name w:val="Closing"/>
    <w:basedOn w:val="Normal"/>
    <w:semiHidden/>
    <w:rsid w:val="00F03DF3"/>
    <w:pPr>
      <w:ind w:left="4320"/>
    </w:pPr>
  </w:style>
  <w:style w:type="paragraph" w:styleId="Date">
    <w:name w:val="Date"/>
    <w:basedOn w:val="Normal"/>
    <w:next w:val="Normal"/>
    <w:semiHidden/>
    <w:rsid w:val="00F03DF3"/>
  </w:style>
  <w:style w:type="paragraph" w:styleId="E-mailSignature">
    <w:name w:val="E-mail Signature"/>
    <w:basedOn w:val="Normal"/>
    <w:semiHidden/>
    <w:rsid w:val="00F03DF3"/>
  </w:style>
  <w:style w:type="paragraph" w:styleId="BodyTextFirstIndent">
    <w:name w:val="Body Text First Indent"/>
    <w:basedOn w:val="BodyText"/>
    <w:semiHidden/>
    <w:rsid w:val="00F03DF3"/>
    <w:pPr>
      <w:ind w:firstLine="210"/>
    </w:pPr>
    <w:rPr>
      <w:rFonts w:eastAsia="Times New Roman"/>
      <w:lang w:eastAsia="en-US"/>
    </w:rPr>
  </w:style>
  <w:style w:type="paragraph" w:styleId="EnvelopeReturn">
    <w:name w:val="envelope return"/>
    <w:basedOn w:val="Normal"/>
    <w:semiHidden/>
    <w:rsid w:val="00F03DF3"/>
    <w:rPr>
      <w:sz w:val="20"/>
      <w:szCs w:val="20"/>
    </w:rPr>
  </w:style>
  <w:style w:type="character" w:styleId="HTMLAcronym">
    <w:name w:val="HTML Acronym"/>
    <w:basedOn w:val="DefaultParagraphFont"/>
    <w:semiHidden/>
    <w:rsid w:val="00F03DF3"/>
  </w:style>
  <w:style w:type="paragraph" w:styleId="HTMLAddress">
    <w:name w:val="HTML Address"/>
    <w:basedOn w:val="Normal"/>
    <w:semiHidden/>
    <w:rsid w:val="00F03DF3"/>
    <w:rPr>
      <w:i/>
      <w:iCs/>
    </w:rPr>
  </w:style>
  <w:style w:type="character" w:styleId="HTMLCite">
    <w:name w:val="HTML Cite"/>
    <w:semiHidden/>
    <w:rsid w:val="00F03DF3"/>
    <w:rPr>
      <w:i/>
      <w:iCs/>
    </w:rPr>
  </w:style>
  <w:style w:type="character" w:styleId="HTMLCode">
    <w:name w:val="HTML Code"/>
    <w:uiPriority w:val="99"/>
    <w:semiHidden/>
    <w:rsid w:val="00F03DF3"/>
    <w:rPr>
      <w:rFonts w:ascii="Courier New" w:hAnsi="Courier New"/>
      <w:sz w:val="20"/>
      <w:szCs w:val="20"/>
    </w:rPr>
  </w:style>
  <w:style w:type="character" w:styleId="HTMLDefinition">
    <w:name w:val="HTML Definition"/>
    <w:semiHidden/>
    <w:rsid w:val="00F03DF3"/>
    <w:rPr>
      <w:i/>
      <w:iCs/>
    </w:rPr>
  </w:style>
  <w:style w:type="character" w:styleId="HTMLKeyboard">
    <w:name w:val="HTML Keyboard"/>
    <w:semiHidden/>
    <w:rsid w:val="00F03DF3"/>
    <w:rPr>
      <w:rFonts w:ascii="Courier New" w:hAnsi="Courier New"/>
      <w:sz w:val="20"/>
      <w:szCs w:val="20"/>
    </w:rPr>
  </w:style>
  <w:style w:type="paragraph" w:styleId="HTMLPreformatted">
    <w:name w:val="HTML Preformatted"/>
    <w:basedOn w:val="Normal"/>
    <w:link w:val="HTMLPreformattedChar"/>
    <w:uiPriority w:val="99"/>
    <w:semiHidden/>
    <w:rsid w:val="00F03DF3"/>
    <w:rPr>
      <w:rFonts w:ascii="Courier New" w:hAnsi="Courier New"/>
      <w:sz w:val="20"/>
      <w:szCs w:val="20"/>
    </w:rPr>
  </w:style>
  <w:style w:type="character" w:styleId="HTMLSample">
    <w:name w:val="HTML Sample"/>
    <w:semiHidden/>
    <w:rsid w:val="00F03DF3"/>
    <w:rPr>
      <w:rFonts w:ascii="Courier New" w:hAnsi="Courier New"/>
    </w:rPr>
  </w:style>
  <w:style w:type="character" w:styleId="HTMLVariable">
    <w:name w:val="HTML Variable"/>
    <w:semiHidden/>
    <w:rsid w:val="00F03DF3"/>
    <w:rPr>
      <w:i/>
      <w:iCs/>
    </w:rPr>
  </w:style>
  <w:style w:type="character" w:styleId="LineNumber">
    <w:name w:val="line number"/>
    <w:basedOn w:val="DefaultParagraphFont"/>
    <w:semiHidden/>
    <w:rsid w:val="00F03DF3"/>
  </w:style>
  <w:style w:type="paragraph" w:styleId="List4">
    <w:name w:val="List 4"/>
    <w:basedOn w:val="Normal"/>
    <w:semiHidden/>
    <w:rsid w:val="00F03DF3"/>
    <w:pPr>
      <w:ind w:left="1440" w:hanging="360"/>
    </w:pPr>
  </w:style>
  <w:style w:type="paragraph" w:styleId="List5">
    <w:name w:val="List 5"/>
    <w:basedOn w:val="Normal"/>
    <w:semiHidden/>
    <w:rsid w:val="00F03DF3"/>
    <w:pPr>
      <w:ind w:left="1800" w:hanging="360"/>
    </w:pPr>
  </w:style>
  <w:style w:type="paragraph" w:styleId="ListContinue">
    <w:name w:val="List Continue"/>
    <w:basedOn w:val="Normal"/>
    <w:semiHidden/>
    <w:rsid w:val="00F03DF3"/>
    <w:pPr>
      <w:ind w:left="360"/>
    </w:pPr>
  </w:style>
  <w:style w:type="paragraph" w:styleId="ListContinue2">
    <w:name w:val="List Continue 2"/>
    <w:basedOn w:val="Normal"/>
    <w:semiHidden/>
    <w:rsid w:val="00F03DF3"/>
    <w:pPr>
      <w:ind w:left="720"/>
    </w:pPr>
  </w:style>
  <w:style w:type="paragraph" w:styleId="ListContinue3">
    <w:name w:val="List Continue 3"/>
    <w:basedOn w:val="Normal"/>
    <w:semiHidden/>
    <w:rsid w:val="00F03DF3"/>
    <w:pPr>
      <w:ind w:left="1080"/>
    </w:pPr>
  </w:style>
  <w:style w:type="paragraph" w:styleId="ListContinue4">
    <w:name w:val="List Continue 4"/>
    <w:basedOn w:val="Normal"/>
    <w:semiHidden/>
    <w:rsid w:val="00F03DF3"/>
    <w:pPr>
      <w:ind w:left="1440"/>
    </w:pPr>
  </w:style>
  <w:style w:type="paragraph" w:styleId="ListContinue5">
    <w:name w:val="List Continue 5"/>
    <w:basedOn w:val="Normal"/>
    <w:semiHidden/>
    <w:rsid w:val="00F03DF3"/>
    <w:pPr>
      <w:ind w:left="1800"/>
    </w:pPr>
  </w:style>
  <w:style w:type="paragraph" w:styleId="PlainText">
    <w:name w:val="Plain Text"/>
    <w:basedOn w:val="Normal"/>
    <w:semiHidden/>
    <w:rsid w:val="00F03DF3"/>
    <w:rPr>
      <w:rFonts w:ascii="Courier New" w:hAnsi="Courier New"/>
      <w:sz w:val="20"/>
      <w:szCs w:val="20"/>
    </w:rPr>
  </w:style>
  <w:style w:type="paragraph" w:styleId="Salutation">
    <w:name w:val="Salutation"/>
    <w:basedOn w:val="Normal"/>
    <w:next w:val="Normal"/>
    <w:semiHidden/>
    <w:rsid w:val="00F03DF3"/>
  </w:style>
  <w:style w:type="paragraph" w:styleId="Signature">
    <w:name w:val="Signature"/>
    <w:basedOn w:val="Normal"/>
    <w:semiHidden/>
    <w:rsid w:val="00F03DF3"/>
    <w:pPr>
      <w:ind w:left="4320"/>
    </w:pPr>
  </w:style>
  <w:style w:type="table" w:styleId="Table3Deffects1">
    <w:name w:val="Table 3D effects 1"/>
    <w:basedOn w:val="TableNormal"/>
    <w:semiHidden/>
    <w:rsid w:val="00F03DF3"/>
    <w:pPr>
      <w:spacing w:before="120" w:after="1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F03DF3"/>
    <w:pPr>
      <w:spacing w:before="120" w:after="1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F03DF3"/>
    <w:pPr>
      <w:spacing w:before="120" w:after="1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F03DF3"/>
    <w:pPr>
      <w:spacing w:before="120" w:after="1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F03DF3"/>
    <w:pPr>
      <w:spacing w:before="120" w:after="1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F03DF3"/>
    <w:pPr>
      <w:spacing w:before="120" w:after="1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F03DF3"/>
    <w:pPr>
      <w:spacing w:before="120" w:after="1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F03DF3"/>
    <w:pPr>
      <w:spacing w:before="120" w:after="1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F03DF3"/>
    <w:pPr>
      <w:spacing w:before="120" w:after="1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F03DF3"/>
    <w:pPr>
      <w:spacing w:before="120" w:after="1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F03DF3"/>
    <w:pPr>
      <w:spacing w:before="120" w:after="1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F03DF3"/>
    <w:pPr>
      <w:spacing w:before="120" w:after="1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F03DF3"/>
    <w:pPr>
      <w:spacing w:before="120" w:after="1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F03DF3"/>
    <w:pPr>
      <w:spacing w:before="120" w:after="1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F03DF3"/>
    <w:pPr>
      <w:spacing w:before="120"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F03DF3"/>
    <w:pPr>
      <w:spacing w:before="120" w:after="1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F03DF3"/>
    <w:pPr>
      <w:spacing w:before="120" w:after="1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3">
    <w:name w:val="Table Grid 3"/>
    <w:basedOn w:val="TableNormal"/>
    <w:semiHidden/>
    <w:rsid w:val="00F03DF3"/>
    <w:pPr>
      <w:spacing w:before="120" w:after="1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F03DF3"/>
    <w:pPr>
      <w:spacing w:before="120" w:after="1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F03DF3"/>
    <w:pPr>
      <w:spacing w:before="120" w:after="1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F03DF3"/>
    <w:pPr>
      <w:spacing w:before="120" w:after="1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F03DF3"/>
    <w:pPr>
      <w:spacing w:before="120" w:after="1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F03DF3"/>
    <w:pPr>
      <w:spacing w:before="120" w:after="1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F03DF3"/>
    <w:pPr>
      <w:spacing w:before="120"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F03DF3"/>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F03DF3"/>
    <w:pPr>
      <w:spacing w:before="120" w:after="1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F03DF3"/>
    <w:pPr>
      <w:spacing w:before="120" w:after="1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F03DF3"/>
    <w:pPr>
      <w:spacing w:before="120" w:after="1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F03DF3"/>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2">
    <w:name w:val="Table Simple 2"/>
    <w:basedOn w:val="TableNormal"/>
    <w:semiHidden/>
    <w:rsid w:val="00F03DF3"/>
    <w:pPr>
      <w:spacing w:before="120" w:after="1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F03DF3"/>
    <w:pPr>
      <w:spacing w:before="120" w:after="1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F03DF3"/>
    <w:pPr>
      <w:spacing w:before="120" w:after="1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F03DF3"/>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F03DF3"/>
    <w:pPr>
      <w:spacing w:before="120" w:after="1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F03DF3"/>
    <w:pPr>
      <w:spacing w:before="120" w:after="1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F03DF3"/>
    <w:pPr>
      <w:spacing w:before="120" w:after="1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asicBodyText">
    <w:name w:val="Basic Body Text"/>
    <w:basedOn w:val="Normal"/>
    <w:semiHidden/>
    <w:rsid w:val="00F03DF3"/>
    <w:pPr>
      <w:spacing w:line="240" w:lineRule="exact"/>
      <w:ind w:right="-123"/>
    </w:pPr>
    <w:rPr>
      <w:rFonts w:cs="Arial"/>
      <w:color w:val="000000"/>
      <w:sz w:val="18"/>
      <w:szCs w:val="18"/>
    </w:rPr>
  </w:style>
  <w:style w:type="paragraph" w:styleId="BodyTextFirstIndent2">
    <w:name w:val="Body Text First Indent 2"/>
    <w:basedOn w:val="BodyTextIndent"/>
    <w:semiHidden/>
    <w:rsid w:val="00F03DF3"/>
    <w:pPr>
      <w:ind w:firstLine="210"/>
    </w:pPr>
  </w:style>
  <w:style w:type="numbering" w:styleId="111111">
    <w:name w:val="Outline List 2"/>
    <w:basedOn w:val="NoList"/>
    <w:semiHidden/>
    <w:rsid w:val="00F03DF3"/>
    <w:pPr>
      <w:numPr>
        <w:numId w:val="16"/>
      </w:numPr>
    </w:pPr>
  </w:style>
  <w:style w:type="numbering" w:styleId="1ai">
    <w:name w:val="Outline List 1"/>
    <w:basedOn w:val="NoList"/>
    <w:semiHidden/>
    <w:rsid w:val="00F03DF3"/>
    <w:pPr>
      <w:numPr>
        <w:numId w:val="17"/>
      </w:numPr>
    </w:pPr>
  </w:style>
  <w:style w:type="paragraph" w:styleId="List">
    <w:name w:val="List"/>
    <w:basedOn w:val="Normal"/>
    <w:semiHidden/>
    <w:rsid w:val="00F03DF3"/>
    <w:pPr>
      <w:ind w:left="360" w:hanging="360"/>
    </w:pPr>
  </w:style>
  <w:style w:type="paragraph" w:styleId="List2">
    <w:name w:val="List 2"/>
    <w:basedOn w:val="Normal"/>
    <w:semiHidden/>
    <w:rsid w:val="00F03DF3"/>
    <w:pPr>
      <w:ind w:left="720" w:hanging="360"/>
    </w:pPr>
  </w:style>
  <w:style w:type="paragraph" w:styleId="List3">
    <w:name w:val="List 3"/>
    <w:basedOn w:val="Normal"/>
    <w:semiHidden/>
    <w:rsid w:val="00F03DF3"/>
    <w:pPr>
      <w:ind w:left="1080" w:hanging="360"/>
    </w:pPr>
  </w:style>
  <w:style w:type="paragraph" w:styleId="MessageHeader">
    <w:name w:val="Message Header"/>
    <w:basedOn w:val="Normal"/>
    <w:semiHidden/>
    <w:rsid w:val="00F03DF3"/>
    <w:pPr>
      <w:pBdr>
        <w:top w:val="single" w:sz="6" w:space="1" w:color="auto"/>
        <w:left w:val="single" w:sz="6" w:space="1" w:color="auto"/>
        <w:bottom w:val="single" w:sz="6" w:space="1" w:color="auto"/>
        <w:right w:val="single" w:sz="6" w:space="1" w:color="auto"/>
      </w:pBdr>
      <w:shd w:val="pct20" w:color="auto" w:fill="auto"/>
      <w:ind w:left="1080" w:hanging="1080"/>
    </w:pPr>
    <w:rPr>
      <w:sz w:val="24"/>
    </w:rPr>
  </w:style>
  <w:style w:type="paragraph" w:styleId="NormalIndent">
    <w:name w:val="Normal Indent"/>
    <w:basedOn w:val="Normal"/>
    <w:semiHidden/>
    <w:rsid w:val="00F03DF3"/>
    <w:pPr>
      <w:ind w:left="720"/>
    </w:pPr>
  </w:style>
  <w:style w:type="paragraph" w:styleId="NoteHeading">
    <w:name w:val="Note Heading"/>
    <w:basedOn w:val="Normal"/>
    <w:next w:val="Normal"/>
    <w:semiHidden/>
    <w:rsid w:val="00F03DF3"/>
  </w:style>
  <w:style w:type="table" w:styleId="TableSimple1">
    <w:name w:val="Table Simple 1"/>
    <w:basedOn w:val="TableNormal"/>
    <w:semiHidden/>
    <w:rsid w:val="00F03DF3"/>
    <w:pPr>
      <w:spacing w:before="120" w:after="1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EnvelopeAddress">
    <w:name w:val="envelope address"/>
    <w:basedOn w:val="Normal"/>
    <w:semiHidden/>
    <w:rsid w:val="00F03DF3"/>
    <w:pPr>
      <w:framePr w:w="7920" w:h="1980" w:hRule="exact" w:hSpace="180" w:wrap="auto" w:hAnchor="page" w:xAlign="center" w:yAlign="bottom"/>
      <w:ind w:left="2880"/>
    </w:pPr>
    <w:rPr>
      <w:sz w:val="24"/>
    </w:rPr>
  </w:style>
  <w:style w:type="paragraph" w:customStyle="1" w:styleId="DateTimePlace">
    <w:name w:val="Date / Time / Place"/>
    <w:basedOn w:val="Normal"/>
    <w:semiHidden/>
    <w:rsid w:val="00F03DF3"/>
    <w:pPr>
      <w:spacing w:after="0" w:line="240" w:lineRule="exact"/>
      <w:ind w:left="948"/>
    </w:pPr>
    <w:rPr>
      <w:i/>
      <w:sz w:val="18"/>
    </w:rPr>
  </w:style>
  <w:style w:type="character" w:customStyle="1" w:styleId="IDCommentalti">
    <w:name w:val="ID Comment [alt+i]"/>
    <w:semiHidden/>
    <w:rsid w:val="00F03DF3"/>
    <w:rPr>
      <w:rFonts w:ascii="Arial" w:hAnsi="Arial"/>
      <w:color w:val="77AA33"/>
      <w:sz w:val="20"/>
    </w:rPr>
  </w:style>
  <w:style w:type="paragraph" w:customStyle="1" w:styleId="ProofExplorationofTechnology">
    <w:name w:val="Proof / Exploration of Technology"/>
    <w:next w:val="Normal"/>
    <w:semiHidden/>
    <w:rsid w:val="00F03DF3"/>
    <w:pPr>
      <w:spacing w:before="120" w:after="200"/>
      <w:ind w:left="432"/>
    </w:pPr>
    <w:rPr>
      <w:rFonts w:ascii="Arial" w:hAnsi="Arial"/>
      <w:caps/>
      <w:sz w:val="21"/>
      <w:szCs w:val="24"/>
      <w:lang w:bidi="ar-SA"/>
    </w:rPr>
  </w:style>
  <w:style w:type="paragraph" w:styleId="BalloonText">
    <w:name w:val="Balloon Text"/>
    <w:basedOn w:val="Normal"/>
    <w:semiHidden/>
    <w:rsid w:val="00F03DF3"/>
    <w:rPr>
      <w:rFonts w:ascii="Tahoma" w:hAnsi="Tahoma" w:cs="Tahoma"/>
      <w:sz w:val="16"/>
      <w:szCs w:val="16"/>
    </w:rPr>
  </w:style>
  <w:style w:type="numbering" w:customStyle="1" w:styleId="StyleBulleted">
    <w:name w:val="Style Bulleted"/>
    <w:basedOn w:val="NoList"/>
    <w:semiHidden/>
    <w:rsid w:val="00F03DF3"/>
    <w:pPr>
      <w:numPr>
        <w:numId w:val="18"/>
      </w:numPr>
    </w:pPr>
  </w:style>
  <w:style w:type="paragraph" w:customStyle="1" w:styleId="sub-title">
    <w:name w:val="sub-title"/>
    <w:basedOn w:val="Normal"/>
    <w:semiHidden/>
    <w:rsid w:val="00F03DF3"/>
    <w:pPr>
      <w:jc w:val="center"/>
    </w:pPr>
    <w:rPr>
      <w:b/>
      <w:bCs/>
    </w:rPr>
  </w:style>
  <w:style w:type="paragraph" w:customStyle="1" w:styleId="sub-title-light">
    <w:name w:val="sub-title - light"/>
    <w:basedOn w:val="Normal"/>
    <w:semiHidden/>
    <w:rsid w:val="00F03DF3"/>
    <w:pPr>
      <w:jc w:val="center"/>
    </w:pPr>
    <w:rPr>
      <w:bCs/>
    </w:rPr>
  </w:style>
  <w:style w:type="paragraph" w:customStyle="1" w:styleId="DefaultText">
    <w:name w:val="Default Text"/>
    <w:basedOn w:val="Normal"/>
    <w:link w:val="DefaultTextChar"/>
    <w:semiHidden/>
    <w:rsid w:val="00F03DF3"/>
    <w:pPr>
      <w:autoSpaceDE w:val="0"/>
      <w:autoSpaceDN w:val="0"/>
      <w:adjustRightInd w:val="0"/>
      <w:spacing w:before="0" w:after="0"/>
    </w:pPr>
    <w:rPr>
      <w:rFonts w:ascii="Times New Roman" w:eastAsia="SimSun" w:hAnsi="Times New Roman"/>
      <w:sz w:val="24"/>
      <w:lang w:eastAsia="zh-CN"/>
    </w:rPr>
  </w:style>
  <w:style w:type="paragraph" w:customStyle="1" w:styleId="Code-Paragraphstyle">
    <w:name w:val="Code - Paragraph style"/>
    <w:basedOn w:val="Normal"/>
    <w:next w:val="BodyText"/>
    <w:rsid w:val="00D218E7"/>
    <w:pPr>
      <w:pBdr>
        <w:top w:val="single" w:sz="4" w:space="1" w:color="auto"/>
        <w:left w:val="single" w:sz="4" w:space="4" w:color="auto"/>
        <w:bottom w:val="single" w:sz="4" w:space="1" w:color="auto"/>
        <w:right w:val="single" w:sz="4" w:space="4" w:color="auto"/>
      </w:pBdr>
      <w:shd w:val="clear" w:color="auto" w:fill="D9E2F3"/>
      <w:spacing w:before="0" w:after="0"/>
      <w:ind w:left="864"/>
    </w:pPr>
    <w:rPr>
      <w:rFonts w:ascii="Courier New" w:hAnsi="Courier New" w:cs="Courier New"/>
      <w:lang w:eastAsia="zh-CN"/>
    </w:rPr>
  </w:style>
  <w:style w:type="table" w:customStyle="1" w:styleId="InfoBoxTable">
    <w:name w:val="Info Box Table"/>
    <w:basedOn w:val="TableNormal"/>
    <w:rsid w:val="00F03DF3"/>
    <w:pPr>
      <w:keepLines/>
    </w:pPr>
    <w:rPr>
      <w:rFonts w:ascii="Arial"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character" w:customStyle="1" w:styleId="DefaultTextChar">
    <w:name w:val="Default Text Char"/>
    <w:link w:val="DefaultText"/>
    <w:rsid w:val="005161C5"/>
    <w:rPr>
      <w:rFonts w:eastAsia="SimSun"/>
      <w:sz w:val="24"/>
      <w:szCs w:val="24"/>
      <w:lang w:val="en-US" w:eastAsia="zh-CN" w:bidi="ar-SA"/>
    </w:rPr>
  </w:style>
  <w:style w:type="character" w:customStyle="1" w:styleId="CodeChar">
    <w:name w:val="Code Char"/>
    <w:link w:val="Code"/>
    <w:rsid w:val="00B93252"/>
    <w:rPr>
      <w:rFonts w:ascii="Courier New" w:hAnsi="Courier New" w:cs="Courier New"/>
      <w:sz w:val="22"/>
      <w:szCs w:val="24"/>
      <w:lang w:val="en-US" w:eastAsia="zh-CN" w:bidi="ar-SA"/>
    </w:rPr>
  </w:style>
  <w:style w:type="character" w:customStyle="1" w:styleId="TableTextChar">
    <w:name w:val="Table Text Char"/>
    <w:link w:val="TableText"/>
    <w:rsid w:val="00020FF2"/>
    <w:rPr>
      <w:rFonts w:ascii="Arial" w:eastAsia="SimSun" w:hAnsi="Arial"/>
      <w:sz w:val="22"/>
      <w:szCs w:val="24"/>
      <w:lang w:val="en-US" w:eastAsia="zh-CN" w:bidi="ar-SA"/>
    </w:rPr>
  </w:style>
  <w:style w:type="paragraph" w:styleId="ListParagraph">
    <w:name w:val="List Paragraph"/>
    <w:basedOn w:val="Normal"/>
    <w:uiPriority w:val="34"/>
    <w:qFormat/>
    <w:rsid w:val="005804EB"/>
    <w:pPr>
      <w:ind w:left="720"/>
    </w:pPr>
  </w:style>
  <w:style w:type="paragraph" w:styleId="Title">
    <w:name w:val="Title"/>
    <w:basedOn w:val="Normal"/>
    <w:next w:val="Normal"/>
    <w:link w:val="TitleChar"/>
    <w:uiPriority w:val="10"/>
    <w:qFormat/>
    <w:rsid w:val="000B2AA7"/>
    <w:pPr>
      <w:spacing w:before="240" w:after="60"/>
      <w:jc w:val="center"/>
      <w:outlineLvl w:val="0"/>
    </w:pPr>
    <w:rPr>
      <w:rFonts w:ascii="Calibri Light" w:hAnsi="Calibri Light" w:cs="Mangal"/>
      <w:b/>
      <w:bCs/>
      <w:kern w:val="28"/>
      <w:sz w:val="32"/>
      <w:szCs w:val="32"/>
    </w:rPr>
  </w:style>
  <w:style w:type="character" w:customStyle="1" w:styleId="TitleChar">
    <w:name w:val="Title Char"/>
    <w:link w:val="Title"/>
    <w:uiPriority w:val="10"/>
    <w:rsid w:val="000B2AA7"/>
    <w:rPr>
      <w:rFonts w:ascii="Calibri Light" w:eastAsia="Times New Roman" w:hAnsi="Calibri Light" w:cs="Mangal"/>
      <w:b/>
      <w:bCs/>
      <w:kern w:val="28"/>
      <w:sz w:val="32"/>
      <w:szCs w:val="32"/>
      <w:lang w:bidi="ar-SA"/>
    </w:rPr>
  </w:style>
  <w:style w:type="character" w:customStyle="1" w:styleId="UnresolvedMention1">
    <w:name w:val="Unresolved Mention1"/>
    <w:uiPriority w:val="99"/>
    <w:semiHidden/>
    <w:unhideWhenUsed/>
    <w:rsid w:val="0042198D"/>
    <w:rPr>
      <w:color w:val="808080"/>
      <w:shd w:val="clear" w:color="auto" w:fill="E6E6E6"/>
    </w:rPr>
  </w:style>
  <w:style w:type="table" w:styleId="PlainTable2">
    <w:name w:val="Plain Table 2"/>
    <w:basedOn w:val="TableNormal"/>
    <w:uiPriority w:val="42"/>
    <w:rsid w:val="00296D8E"/>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296D8E"/>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296D8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Code-Bluestyle">
    <w:name w:val="Code - Blue style"/>
    <w:basedOn w:val="Normal"/>
    <w:next w:val="BodyText"/>
    <w:rsid w:val="00187760"/>
    <w:pPr>
      <w:pBdr>
        <w:top w:val="single" w:sz="4" w:space="1" w:color="BFBFBF"/>
        <w:left w:val="single" w:sz="4" w:space="4" w:color="BFBFBF"/>
        <w:bottom w:val="single" w:sz="4" w:space="1" w:color="BFBFBF"/>
        <w:right w:val="single" w:sz="4" w:space="4" w:color="BFBFBF"/>
      </w:pBdr>
      <w:shd w:val="clear" w:color="auto" w:fill="D9E2F3"/>
      <w:spacing w:before="0" w:after="0"/>
      <w:ind w:left="900"/>
    </w:pPr>
    <w:rPr>
      <w:rFonts w:ascii="Courier New" w:hAnsi="Courier New" w:cs="Courier New"/>
      <w:color w:val="0000FF"/>
      <w:sz w:val="20"/>
      <w:lang w:eastAsia="zh-CN"/>
    </w:rPr>
  </w:style>
  <w:style w:type="paragraph" w:customStyle="1" w:styleId="Code2-BlackStyle">
    <w:name w:val="Code2 - Black Style"/>
    <w:basedOn w:val="Code-Bluestyle"/>
    <w:qFormat/>
    <w:rsid w:val="00187760"/>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000000" w:themeFill="text1"/>
    </w:pPr>
    <w:rPr>
      <w:rFonts w:ascii="Consolas" w:hAnsi="Consolas" w:cs="Consolas"/>
      <w:color w:val="FFFFFF" w:themeColor="background1"/>
      <w:sz w:val="22"/>
      <w:szCs w:val="22"/>
    </w:rPr>
  </w:style>
  <w:style w:type="table" w:styleId="GridTable4">
    <w:name w:val="Grid Table 4"/>
    <w:basedOn w:val="TableNormal"/>
    <w:uiPriority w:val="49"/>
    <w:rsid w:val="00E92C8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bx--listitem">
    <w:name w:val="bx--list__item"/>
    <w:basedOn w:val="Normal"/>
    <w:rsid w:val="008821F7"/>
    <w:pPr>
      <w:spacing w:before="100" w:beforeAutospacing="1" w:after="100" w:afterAutospacing="1"/>
    </w:pPr>
    <w:rPr>
      <w:rFonts w:ascii="Times New Roman" w:hAnsi="Times New Roman"/>
      <w:sz w:val="24"/>
    </w:rPr>
  </w:style>
  <w:style w:type="character" w:customStyle="1" w:styleId="keyword">
    <w:name w:val="keyword"/>
    <w:basedOn w:val="DefaultParagraphFont"/>
    <w:rsid w:val="00BC4164"/>
  </w:style>
  <w:style w:type="character" w:customStyle="1" w:styleId="ph">
    <w:name w:val="ph"/>
    <w:basedOn w:val="DefaultParagraphFont"/>
    <w:rsid w:val="00BC4164"/>
  </w:style>
  <w:style w:type="character" w:customStyle="1" w:styleId="HeaderChar">
    <w:name w:val="Header Char"/>
    <w:basedOn w:val="DefaultParagraphFont"/>
    <w:link w:val="Header"/>
    <w:uiPriority w:val="99"/>
    <w:rsid w:val="00CC4BB2"/>
    <w:rPr>
      <w:rFonts w:ascii="Arial" w:hAnsi="Arial"/>
      <w:szCs w:val="24"/>
      <w:lang w:bidi="ar-SA"/>
    </w:rPr>
  </w:style>
  <w:style w:type="character" w:customStyle="1" w:styleId="FooterChar">
    <w:name w:val="Footer Char"/>
    <w:basedOn w:val="DefaultParagraphFont"/>
    <w:link w:val="Footer"/>
    <w:uiPriority w:val="99"/>
    <w:rsid w:val="00CC4BB2"/>
    <w:rPr>
      <w:rFonts w:ascii="Arial" w:hAnsi="Arial"/>
      <w:i/>
      <w:szCs w:val="24"/>
      <w:lang w:bidi="ar-SA"/>
    </w:rPr>
  </w:style>
  <w:style w:type="character" w:customStyle="1" w:styleId="Heading2Char">
    <w:name w:val="Heading 2 Char"/>
    <w:basedOn w:val="DefaultParagraphFont"/>
    <w:link w:val="Heading2"/>
    <w:rsid w:val="00CC4BB2"/>
    <w:rPr>
      <w:rFonts w:ascii="Arial Bold" w:eastAsia="Arial Unicode MS" w:hAnsi="Arial Bold" w:cs="Arial Bold"/>
      <w:b/>
      <w:bCs/>
      <w:iCs/>
      <w:kern w:val="32"/>
      <w:sz w:val="28"/>
      <w:szCs w:val="28"/>
      <w:lang w:eastAsia="zh-CN" w:bidi="ar-SA"/>
    </w:rPr>
  </w:style>
  <w:style w:type="character" w:customStyle="1" w:styleId="Heading3Char">
    <w:name w:val="Heading 3 Char"/>
    <w:basedOn w:val="DefaultParagraphFont"/>
    <w:link w:val="Heading3"/>
    <w:rsid w:val="00CC4BB2"/>
    <w:rPr>
      <w:rFonts w:ascii="Arial Bold" w:eastAsia="Arial Unicode MS" w:hAnsi="Arial Bold" w:cs="Arial Bold"/>
      <w:kern w:val="32"/>
      <w:sz w:val="24"/>
      <w:szCs w:val="28"/>
      <w:lang w:eastAsia="zh-CN" w:bidi="ar-SA"/>
    </w:rPr>
  </w:style>
  <w:style w:type="paragraph" w:customStyle="1" w:styleId="StepList6">
    <w:name w:val="Step List6"/>
    <w:basedOn w:val="Normal"/>
    <w:rsid w:val="00CC4BB2"/>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TableText3">
    <w:name w:val="Table Text3"/>
    <w:basedOn w:val="Normal"/>
    <w:rsid w:val="00CC4BB2"/>
    <w:pPr>
      <w:spacing w:before="60" w:after="60"/>
    </w:pPr>
    <w:rPr>
      <w:rFonts w:eastAsia="SimSun"/>
      <w:lang w:eastAsia="zh-CN"/>
    </w:rPr>
  </w:style>
  <w:style w:type="paragraph" w:customStyle="1" w:styleId="StepList61">
    <w:name w:val="Step List61"/>
    <w:basedOn w:val="Normal"/>
    <w:rsid w:val="00DA64DA"/>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0">
    <w:name w:val="Step List10"/>
    <w:basedOn w:val="Normal"/>
    <w:rsid w:val="004C042B"/>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
    <w:name w:val="Step List81"/>
    <w:basedOn w:val="Normal"/>
    <w:rsid w:val="00A13CD0"/>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StepList51">
    <w:name w:val="Step List51"/>
    <w:basedOn w:val="Normal"/>
    <w:rsid w:val="00420C6B"/>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1">
    <w:name w:val="Step List11"/>
    <w:basedOn w:val="Normal"/>
    <w:rsid w:val="00420C6B"/>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31">
    <w:name w:val="Step List31"/>
    <w:basedOn w:val="Normal"/>
    <w:rsid w:val="006012BE"/>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customStyle="1" w:styleId="HTMLPreformattedChar">
    <w:name w:val="HTML Preformatted Char"/>
    <w:basedOn w:val="DefaultParagraphFont"/>
    <w:link w:val="HTMLPreformatted"/>
    <w:uiPriority w:val="99"/>
    <w:semiHidden/>
    <w:rsid w:val="0076080C"/>
    <w:rPr>
      <w:rFonts w:ascii="Courier New" w:hAnsi="Courier New"/>
      <w:lang w:bidi="ar-SA"/>
    </w:rPr>
  </w:style>
  <w:style w:type="paragraph" w:customStyle="1" w:styleId="TableText111">
    <w:name w:val="Table Text111"/>
    <w:basedOn w:val="Normal"/>
    <w:rsid w:val="00606949"/>
    <w:pPr>
      <w:spacing w:before="60" w:after="60"/>
    </w:pPr>
    <w:rPr>
      <w:rFonts w:eastAsia="SimSun"/>
      <w:lang w:eastAsia="zh-CN"/>
    </w:rPr>
  </w:style>
  <w:style w:type="character" w:styleId="IntenseEmphasis">
    <w:name w:val="Intense Emphasis"/>
    <w:basedOn w:val="DefaultParagraphFont"/>
    <w:uiPriority w:val="21"/>
    <w:qFormat/>
    <w:rsid w:val="00E06B39"/>
    <w:rPr>
      <w:i/>
      <w:iCs/>
      <w:color w:val="4472C4" w:themeColor="accent1"/>
    </w:rPr>
  </w:style>
  <w:style w:type="character" w:styleId="IntenseReference">
    <w:name w:val="Intense Reference"/>
    <w:basedOn w:val="DefaultParagraphFont"/>
    <w:uiPriority w:val="32"/>
    <w:qFormat/>
    <w:rsid w:val="00E06B39"/>
    <w:rPr>
      <w:b/>
      <w:bCs/>
      <w:smallCaps/>
      <w:color w:val="4472C4" w:themeColor="accent1"/>
      <w:spacing w:val="5"/>
    </w:rPr>
  </w:style>
  <w:style w:type="paragraph" w:customStyle="1" w:styleId="StepList511">
    <w:name w:val="Step List511"/>
    <w:basedOn w:val="Normal"/>
    <w:rsid w:val="00811492"/>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312">
    <w:name w:val="Step List312"/>
    <w:basedOn w:val="Normal"/>
    <w:rsid w:val="000A1D6C"/>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412">
    <w:name w:val="Step List412"/>
    <w:basedOn w:val="Normal"/>
    <w:rsid w:val="000A1D6C"/>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styleId="UnresolvedMention">
    <w:name w:val="Unresolved Mention"/>
    <w:basedOn w:val="DefaultParagraphFont"/>
    <w:uiPriority w:val="99"/>
    <w:semiHidden/>
    <w:unhideWhenUsed/>
    <w:rsid w:val="002D4D4B"/>
    <w:rPr>
      <w:color w:val="605E5C"/>
      <w:shd w:val="clear" w:color="auto" w:fill="E1DFDD"/>
    </w:rPr>
  </w:style>
  <w:style w:type="paragraph" w:styleId="CommentText">
    <w:name w:val="annotation text"/>
    <w:basedOn w:val="Normal"/>
    <w:link w:val="CommentTextChar"/>
    <w:uiPriority w:val="99"/>
    <w:semiHidden/>
    <w:unhideWhenUsed/>
    <w:rsid w:val="00EE1D75"/>
    <w:rPr>
      <w:sz w:val="20"/>
      <w:szCs w:val="20"/>
    </w:rPr>
  </w:style>
  <w:style w:type="character" w:customStyle="1" w:styleId="CommentTextChar">
    <w:name w:val="Comment Text Char"/>
    <w:basedOn w:val="DefaultParagraphFont"/>
    <w:link w:val="CommentText"/>
    <w:uiPriority w:val="99"/>
    <w:semiHidden/>
    <w:rsid w:val="00EE1D75"/>
    <w:rPr>
      <w:rFonts w:ascii="Arial" w:hAnsi="Arial"/>
      <w:lang w:bidi="ar-SA"/>
    </w:rPr>
  </w:style>
  <w:style w:type="paragraph" w:styleId="CommentSubject">
    <w:name w:val="annotation subject"/>
    <w:basedOn w:val="CommentText"/>
    <w:next w:val="CommentText"/>
    <w:link w:val="CommentSubjectChar"/>
    <w:uiPriority w:val="99"/>
    <w:semiHidden/>
    <w:unhideWhenUsed/>
    <w:rsid w:val="00EE1D75"/>
    <w:rPr>
      <w:b/>
      <w:bCs/>
    </w:rPr>
  </w:style>
  <w:style w:type="character" w:customStyle="1" w:styleId="CommentSubjectChar">
    <w:name w:val="Comment Subject Char"/>
    <w:basedOn w:val="CommentTextChar"/>
    <w:link w:val="CommentSubject"/>
    <w:uiPriority w:val="99"/>
    <w:semiHidden/>
    <w:rsid w:val="00EE1D75"/>
    <w:rPr>
      <w:rFonts w:ascii="Arial" w:hAnsi="Arial"/>
      <w:b/>
      <w:bCs/>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9696473">
      <w:bodyDiv w:val="1"/>
      <w:marLeft w:val="0"/>
      <w:marRight w:val="0"/>
      <w:marTop w:val="0"/>
      <w:marBottom w:val="0"/>
      <w:divBdr>
        <w:top w:val="none" w:sz="0" w:space="0" w:color="auto"/>
        <w:left w:val="none" w:sz="0" w:space="0" w:color="auto"/>
        <w:bottom w:val="none" w:sz="0" w:space="0" w:color="auto"/>
        <w:right w:val="none" w:sz="0" w:space="0" w:color="auto"/>
      </w:divBdr>
    </w:div>
    <w:div w:id="410666626">
      <w:bodyDiv w:val="1"/>
      <w:marLeft w:val="0"/>
      <w:marRight w:val="0"/>
      <w:marTop w:val="0"/>
      <w:marBottom w:val="0"/>
      <w:divBdr>
        <w:top w:val="none" w:sz="0" w:space="0" w:color="auto"/>
        <w:left w:val="none" w:sz="0" w:space="0" w:color="auto"/>
        <w:bottom w:val="none" w:sz="0" w:space="0" w:color="auto"/>
        <w:right w:val="none" w:sz="0" w:space="0" w:color="auto"/>
      </w:divBdr>
    </w:div>
    <w:div w:id="413431399">
      <w:bodyDiv w:val="1"/>
      <w:marLeft w:val="0"/>
      <w:marRight w:val="0"/>
      <w:marTop w:val="0"/>
      <w:marBottom w:val="0"/>
      <w:divBdr>
        <w:top w:val="none" w:sz="0" w:space="0" w:color="auto"/>
        <w:left w:val="none" w:sz="0" w:space="0" w:color="auto"/>
        <w:bottom w:val="none" w:sz="0" w:space="0" w:color="auto"/>
        <w:right w:val="none" w:sz="0" w:space="0" w:color="auto"/>
      </w:divBdr>
    </w:div>
    <w:div w:id="502747130">
      <w:bodyDiv w:val="1"/>
      <w:marLeft w:val="0"/>
      <w:marRight w:val="0"/>
      <w:marTop w:val="0"/>
      <w:marBottom w:val="0"/>
      <w:divBdr>
        <w:top w:val="none" w:sz="0" w:space="0" w:color="auto"/>
        <w:left w:val="none" w:sz="0" w:space="0" w:color="auto"/>
        <w:bottom w:val="none" w:sz="0" w:space="0" w:color="auto"/>
        <w:right w:val="none" w:sz="0" w:space="0" w:color="auto"/>
      </w:divBdr>
    </w:div>
    <w:div w:id="948390707">
      <w:bodyDiv w:val="1"/>
      <w:marLeft w:val="0"/>
      <w:marRight w:val="0"/>
      <w:marTop w:val="0"/>
      <w:marBottom w:val="0"/>
      <w:divBdr>
        <w:top w:val="none" w:sz="0" w:space="0" w:color="auto"/>
        <w:left w:val="none" w:sz="0" w:space="0" w:color="auto"/>
        <w:bottom w:val="none" w:sz="0" w:space="0" w:color="auto"/>
        <w:right w:val="none" w:sz="0" w:space="0" w:color="auto"/>
      </w:divBdr>
    </w:div>
    <w:div w:id="987780960">
      <w:bodyDiv w:val="1"/>
      <w:marLeft w:val="0"/>
      <w:marRight w:val="0"/>
      <w:marTop w:val="0"/>
      <w:marBottom w:val="0"/>
      <w:divBdr>
        <w:top w:val="none" w:sz="0" w:space="0" w:color="auto"/>
        <w:left w:val="none" w:sz="0" w:space="0" w:color="auto"/>
        <w:bottom w:val="none" w:sz="0" w:space="0" w:color="auto"/>
        <w:right w:val="none" w:sz="0" w:space="0" w:color="auto"/>
      </w:divBdr>
    </w:div>
    <w:div w:id="992104898">
      <w:bodyDiv w:val="1"/>
      <w:marLeft w:val="0"/>
      <w:marRight w:val="0"/>
      <w:marTop w:val="0"/>
      <w:marBottom w:val="0"/>
      <w:divBdr>
        <w:top w:val="none" w:sz="0" w:space="0" w:color="auto"/>
        <w:left w:val="none" w:sz="0" w:space="0" w:color="auto"/>
        <w:bottom w:val="none" w:sz="0" w:space="0" w:color="auto"/>
        <w:right w:val="none" w:sz="0" w:space="0" w:color="auto"/>
      </w:divBdr>
    </w:div>
    <w:div w:id="1719013253">
      <w:bodyDiv w:val="1"/>
      <w:marLeft w:val="0"/>
      <w:marRight w:val="0"/>
      <w:marTop w:val="0"/>
      <w:marBottom w:val="0"/>
      <w:divBdr>
        <w:top w:val="none" w:sz="0" w:space="0" w:color="auto"/>
        <w:left w:val="none" w:sz="0" w:space="0" w:color="auto"/>
        <w:bottom w:val="none" w:sz="0" w:space="0" w:color="auto"/>
        <w:right w:val="none" w:sz="0" w:space="0" w:color="auto"/>
      </w:divBdr>
    </w:div>
    <w:div w:id="1731466130">
      <w:bodyDiv w:val="1"/>
      <w:marLeft w:val="0"/>
      <w:marRight w:val="0"/>
      <w:marTop w:val="0"/>
      <w:marBottom w:val="0"/>
      <w:divBdr>
        <w:top w:val="none" w:sz="0" w:space="0" w:color="auto"/>
        <w:left w:val="none" w:sz="0" w:space="0" w:color="auto"/>
        <w:bottom w:val="none" w:sz="0" w:space="0" w:color="auto"/>
        <w:right w:val="none" w:sz="0" w:space="0" w:color="auto"/>
      </w:divBdr>
    </w:div>
    <w:div w:id="1787119463">
      <w:bodyDiv w:val="1"/>
      <w:marLeft w:val="0"/>
      <w:marRight w:val="0"/>
      <w:marTop w:val="0"/>
      <w:marBottom w:val="0"/>
      <w:divBdr>
        <w:top w:val="none" w:sz="0" w:space="0" w:color="auto"/>
        <w:left w:val="none" w:sz="0" w:space="0" w:color="auto"/>
        <w:bottom w:val="none" w:sz="0" w:space="0" w:color="auto"/>
        <w:right w:val="none" w:sz="0" w:space="0" w:color="auto"/>
      </w:divBdr>
    </w:div>
    <w:div w:id="1962564048">
      <w:bodyDiv w:val="1"/>
      <w:marLeft w:val="0"/>
      <w:marRight w:val="0"/>
      <w:marTop w:val="0"/>
      <w:marBottom w:val="0"/>
      <w:divBdr>
        <w:top w:val="none" w:sz="0" w:space="0" w:color="auto"/>
        <w:left w:val="none" w:sz="0" w:space="0" w:color="auto"/>
        <w:bottom w:val="none" w:sz="0" w:space="0" w:color="auto"/>
        <w:right w:val="none" w:sz="0" w:space="0" w:color="auto"/>
      </w:divBdr>
    </w:div>
    <w:div w:id="2050913647">
      <w:bodyDiv w:val="1"/>
      <w:marLeft w:val="0"/>
      <w:marRight w:val="0"/>
      <w:marTop w:val="0"/>
      <w:marBottom w:val="0"/>
      <w:divBdr>
        <w:top w:val="none" w:sz="0" w:space="0" w:color="auto"/>
        <w:left w:val="none" w:sz="0" w:space="0" w:color="auto"/>
        <w:bottom w:val="none" w:sz="0" w:space="0" w:color="auto"/>
        <w:right w:val="none" w:sz="0" w:space="0" w:color="auto"/>
      </w:divBdr>
    </w:div>
    <w:div w:id="2059233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hyperlink" Target="http://ibm.biz/SYSPROC-NNSTATS" TargetMode="External"/><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hyperlink" Target="https://ibm.box.com/v/DV-CreatePostgreSQL" TargetMode="Externa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6.png"/><Relationship Id="rId81" Type="http://schemas.openxmlformats.org/officeDocument/2006/relationships/hyperlink" Target="https://ibm.box.com/v/DV-CallSysProc" TargetMode="External"/><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ibm.biz/FLUSH-PACKAGE" TargetMode="External"/><Relationship Id="rId97"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customXml" Target="../customXml/item1.xml"/><Relationship Id="rId29" Type="http://schemas.openxmlformats.org/officeDocument/2006/relationships/hyperlink" Target="https://ibm.box.com/v/Workshop-V9-DVCashing-SQL" TargetMode="External"/><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3.png"/><Relationship Id="rId61" Type="http://schemas.openxmlformats.org/officeDocument/2006/relationships/image" Target="media/image51.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ibm.box.com/v/DV-SelectTabname" TargetMode="Externa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footer" Target="footer1.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20080102_TechWorks_Work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9667F3-38F5-428F-A072-F8D6C61AB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Settings\Administrator\Application Data\Microsoft\Templates\20080102_TechWorks_Workbook_Template.dot</Template>
  <TotalTime>24</TotalTime>
  <Pages>35</Pages>
  <Words>3525</Words>
  <Characters>20097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IBM'S DB2 DBA Integrated Tools PoT</vt:lpstr>
    </vt:vector>
  </TitlesOfParts>
  <Company>IBM</Company>
  <LinksUpToDate>false</LinksUpToDate>
  <CharactersWithSpaces>23575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IBM'S DB2 DBA Integrated Tools PoT</dc:title>
  <dc:subject>Data Studio Family</dc:subject>
  <dc:creator>Burt Vialpando;Vikram Khatri</dc:creator>
  <cp:keywords>Data Studio, DB2</cp:keywords>
  <dc:description>Version 1.2 Dated 08-10-2008</dc:description>
  <cp:lastModifiedBy>Kent Rubin</cp:lastModifiedBy>
  <cp:revision>7</cp:revision>
  <cp:lastPrinted>2016-09-07T23:47:00Z</cp:lastPrinted>
  <dcterms:created xsi:type="dcterms:W3CDTF">2020-09-14T15:06:00Z</dcterms:created>
  <dcterms:modified xsi:type="dcterms:W3CDTF">2020-11-10T22:44:00Z</dcterms:modified>
</cp:coreProperties>
</file>